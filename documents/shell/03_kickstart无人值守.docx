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003E9" w:rsidRDefault="00D05272" w:rsidP="00D05272">
      <w:pPr>
        <w:pStyle w:val="a4"/>
      </w:pPr>
      <w:r>
        <w:rPr>
          <w:rFonts w:hint="eastAsia"/>
        </w:rPr>
        <w:t>K</w:t>
      </w:r>
      <w:r>
        <w:t xml:space="preserve">ickStart </w:t>
      </w:r>
      <w:r>
        <w:rPr>
          <w:rFonts w:hint="eastAsia"/>
        </w:rPr>
        <w:t>无人值守安装</w:t>
      </w:r>
    </w:p>
    <w:p w:rsidR="008E143A" w:rsidRDefault="00D729E2" w:rsidP="00D729E2">
      <w:pPr>
        <w:pStyle w:val="1"/>
      </w:pPr>
      <w:r>
        <w:t>简介</w:t>
      </w:r>
    </w:p>
    <w:p w:rsidR="00D729E2" w:rsidRDefault="00367247" w:rsidP="00367247">
      <w:pPr>
        <w:pStyle w:val="2"/>
        <w:spacing w:before="156" w:after="156"/>
      </w:pPr>
      <w:r>
        <w:rPr>
          <w:rFonts w:hint="eastAsia"/>
        </w:rPr>
        <w:t>PXE</w:t>
      </w:r>
    </w:p>
    <w:p w:rsidR="00367247" w:rsidRDefault="002E1F47" w:rsidP="00367247">
      <w:r>
        <w:rPr>
          <w:noProof/>
        </w:rPr>
        <w:drawing>
          <wp:inline distT="0" distB="0" distL="0" distR="0" wp14:anchorId="7D691E85" wp14:editId="3428D2DF">
            <wp:extent cx="5274310" cy="1249045"/>
            <wp:effectExtent l="0" t="0" r="2540" b="825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0416" w:rsidRDefault="00420416" w:rsidP="00420416">
      <w:pPr>
        <w:pStyle w:val="2"/>
        <w:spacing w:before="156" w:after="156"/>
      </w:pPr>
      <w:r>
        <w:rPr>
          <w:rFonts w:hint="eastAsia"/>
        </w:rPr>
        <w:t>PXE</w:t>
      </w:r>
      <w:r>
        <w:rPr>
          <w:rFonts w:hint="eastAsia"/>
        </w:rPr>
        <w:t>的工作过程</w:t>
      </w:r>
    </w:p>
    <w:p w:rsidR="00D644D5" w:rsidRDefault="00D644D5" w:rsidP="00D644D5">
      <w:r>
        <w:rPr>
          <w:noProof/>
        </w:rPr>
        <w:drawing>
          <wp:inline distT="0" distB="0" distL="0" distR="0" wp14:anchorId="11DCD469" wp14:editId="2592DFE2">
            <wp:extent cx="5274310" cy="200723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0C47" w:rsidRDefault="00F70C47" w:rsidP="00D644D5">
      <w:r>
        <w:rPr>
          <w:noProof/>
        </w:rPr>
        <w:drawing>
          <wp:inline distT="0" distB="0" distL="0" distR="0" wp14:anchorId="5192D619" wp14:editId="092C5AAC">
            <wp:extent cx="5274310" cy="701040"/>
            <wp:effectExtent l="0" t="0" r="2540" b="381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0C47" w:rsidRDefault="00F70C47" w:rsidP="00D644D5">
      <w:r>
        <w:rPr>
          <w:noProof/>
        </w:rPr>
        <w:drawing>
          <wp:inline distT="0" distB="0" distL="0" distR="0" wp14:anchorId="015EF85A" wp14:editId="336A49D2">
            <wp:extent cx="5274310" cy="913130"/>
            <wp:effectExtent l="0" t="0" r="2540" b="127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1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0C47" w:rsidRDefault="00F70C47" w:rsidP="00D644D5">
      <w:r>
        <w:rPr>
          <w:noProof/>
        </w:rPr>
        <w:drawing>
          <wp:inline distT="0" distB="0" distL="0" distR="0" wp14:anchorId="49ADEEEB" wp14:editId="3DAFD3C0">
            <wp:extent cx="5274310" cy="1707515"/>
            <wp:effectExtent l="0" t="0" r="2540" b="698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0C47" w:rsidRDefault="00F70C47" w:rsidP="00D644D5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0918ED2" wp14:editId="347B902C">
            <wp:extent cx="5274310" cy="93980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5FB4" w:rsidRDefault="004B5FB4" w:rsidP="00D644D5">
      <w:r>
        <w:rPr>
          <w:noProof/>
        </w:rPr>
        <w:drawing>
          <wp:inline distT="0" distB="0" distL="0" distR="0" wp14:anchorId="731B7852" wp14:editId="5BEEFE11">
            <wp:extent cx="5274310" cy="411861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1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0B6D" w:rsidRDefault="00946D21" w:rsidP="00946D21">
      <w:pPr>
        <w:pStyle w:val="2"/>
        <w:spacing w:before="156" w:after="156"/>
      </w:pPr>
      <w:r>
        <w:t>批量装机软件介绍</w:t>
      </w:r>
    </w:p>
    <w:p w:rsidR="00946D21" w:rsidRDefault="000122AE" w:rsidP="00946D21">
      <w:r>
        <w:rPr>
          <w:noProof/>
        </w:rPr>
        <w:drawing>
          <wp:inline distT="0" distB="0" distL="0" distR="0" wp14:anchorId="08F4387A" wp14:editId="225F4C65">
            <wp:extent cx="5274310" cy="1649730"/>
            <wp:effectExtent l="0" t="0" r="2540" b="762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22AE" w:rsidRDefault="000122AE" w:rsidP="00946D21">
      <w:r>
        <w:rPr>
          <w:noProof/>
        </w:rPr>
        <w:lastRenderedPageBreak/>
        <w:drawing>
          <wp:inline distT="0" distB="0" distL="0" distR="0" wp14:anchorId="3D0DC952" wp14:editId="066A002B">
            <wp:extent cx="5274310" cy="194627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642F" w:rsidRDefault="0098642F" w:rsidP="0098642F">
      <w:pPr>
        <w:pStyle w:val="2"/>
        <w:spacing w:before="156" w:after="156"/>
      </w:pPr>
      <w:r>
        <w:t>系统环境准备</w:t>
      </w:r>
    </w:p>
    <w:p w:rsidR="0098642F" w:rsidRDefault="00F576B2" w:rsidP="0098642F">
      <w:r>
        <w:rPr>
          <w:noProof/>
        </w:rPr>
        <w:drawing>
          <wp:inline distT="0" distB="0" distL="0" distR="0" wp14:anchorId="4C804B81" wp14:editId="0B9CA1BE">
            <wp:extent cx="5274310" cy="3252470"/>
            <wp:effectExtent l="0" t="0" r="2540" b="508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6C9A" w:rsidRPr="0098642F" w:rsidRDefault="00D36C9A" w:rsidP="0098642F">
      <w:pPr>
        <w:rPr>
          <w:rFonts w:hint="eastAsia"/>
        </w:rPr>
      </w:pPr>
      <w:r>
        <w:rPr>
          <w:noProof/>
        </w:rPr>
        <w:drawing>
          <wp:inline distT="0" distB="0" distL="0" distR="0" wp14:anchorId="4183C0F3" wp14:editId="06A53225">
            <wp:extent cx="5274310" cy="1770380"/>
            <wp:effectExtent l="0" t="0" r="2540" b="127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633" w:rsidRPr="00D644D5" w:rsidRDefault="00B27633" w:rsidP="00D644D5">
      <w:pPr>
        <w:rPr>
          <w:rFonts w:hint="eastAsia"/>
        </w:rPr>
      </w:pPr>
    </w:p>
    <w:p w:rsidR="00420416" w:rsidRDefault="005E647D" w:rsidP="005E647D">
      <w:pPr>
        <w:pStyle w:val="1"/>
      </w:pPr>
      <w:r>
        <w:rPr>
          <w:rFonts w:hint="eastAsia"/>
        </w:rPr>
        <w:lastRenderedPageBreak/>
        <w:t>安装</w:t>
      </w:r>
      <w:r>
        <w:rPr>
          <w:rFonts w:hint="eastAsia"/>
        </w:rPr>
        <w:t>DHCP</w:t>
      </w:r>
      <w:r>
        <w:rPr>
          <w:rFonts w:hint="eastAsia"/>
        </w:rPr>
        <w:t>服务</w:t>
      </w:r>
    </w:p>
    <w:p w:rsidR="005E647D" w:rsidRDefault="00B039C6" w:rsidP="00B039C6">
      <w:pPr>
        <w:pStyle w:val="2"/>
        <w:spacing w:before="156" w:after="156"/>
      </w:pPr>
      <w:r>
        <w:rPr>
          <w:rFonts w:hint="eastAsia"/>
        </w:rPr>
        <w:t>DHCP</w:t>
      </w:r>
      <w:r>
        <w:rPr>
          <w:rFonts w:hint="eastAsia"/>
        </w:rPr>
        <w:t>简介</w:t>
      </w:r>
    </w:p>
    <w:p w:rsidR="00B039C6" w:rsidRDefault="00F360E6" w:rsidP="00B039C6">
      <w:r>
        <w:rPr>
          <w:noProof/>
        </w:rPr>
        <w:drawing>
          <wp:inline distT="0" distB="0" distL="0" distR="0" wp14:anchorId="49F3E5FF" wp14:editId="7522D28D">
            <wp:extent cx="5274310" cy="71247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3663" w:rsidRDefault="002E3663" w:rsidP="00B039C6">
      <w:r>
        <w:rPr>
          <w:noProof/>
        </w:rPr>
        <w:drawing>
          <wp:inline distT="0" distB="0" distL="0" distR="0" wp14:anchorId="7324352A" wp14:editId="6D7E971D">
            <wp:extent cx="5274310" cy="322707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0ED6" w:rsidRDefault="009C0ED6" w:rsidP="00613023">
      <w:pPr>
        <w:pStyle w:val="2"/>
        <w:spacing w:before="156" w:after="156"/>
      </w:pPr>
      <w:r>
        <w:rPr>
          <w:rFonts w:hint="eastAsia"/>
        </w:rPr>
        <w:t>DHCP</w:t>
      </w:r>
      <w:r>
        <w:rPr>
          <w:rFonts w:hint="eastAsia"/>
        </w:rPr>
        <w:t>服务安装配置</w:t>
      </w:r>
      <w:r>
        <w:rPr>
          <w:rFonts w:hint="eastAsia"/>
        </w:rPr>
        <w:t xml:space="preserve"> </w:t>
      </w:r>
    </w:p>
    <w:p w:rsidR="00971B46" w:rsidRDefault="00971B46" w:rsidP="00971B46">
      <w:r>
        <w:rPr>
          <w:noProof/>
        </w:rPr>
        <w:drawing>
          <wp:inline distT="0" distB="0" distL="0" distR="0" wp14:anchorId="14AAC153" wp14:editId="43A1D013">
            <wp:extent cx="5274310" cy="228663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314" w:rsidRDefault="004D6314" w:rsidP="00971B46">
      <w:r w:rsidRPr="004D6314">
        <w:t>[root@kick-start yum.repos.d]# cat /etc/dhcp/dhcpd.conf</w:t>
      </w:r>
    </w:p>
    <w:p w:rsidR="00DA20C6" w:rsidRDefault="00DA20C6" w:rsidP="00DA20C6">
      <w:r>
        <w:t>#</w:t>
      </w:r>
    </w:p>
    <w:p w:rsidR="00DA20C6" w:rsidRDefault="00DA20C6" w:rsidP="00DA20C6">
      <w:r>
        <w:t># DHCP Server Configuration file.</w:t>
      </w:r>
    </w:p>
    <w:p w:rsidR="00DA20C6" w:rsidRDefault="00DA20C6" w:rsidP="00DA20C6">
      <w:r>
        <w:t>#   see /usr/share/doc/dhcp*/dhcpd.conf.sample</w:t>
      </w:r>
    </w:p>
    <w:p w:rsidR="00DA20C6" w:rsidRDefault="00DA20C6" w:rsidP="00DA20C6">
      <w:r>
        <w:t>#   see 'man 5 dhcpd.conf'</w:t>
      </w:r>
    </w:p>
    <w:p w:rsidR="00DA20C6" w:rsidRDefault="00E9633E" w:rsidP="00DA20C6">
      <w:r>
        <w:rPr>
          <w:noProof/>
        </w:rPr>
        <w:lastRenderedPageBreak/>
        <w:drawing>
          <wp:inline distT="0" distB="0" distL="0" distR="0" wp14:anchorId="69045BD4" wp14:editId="2E73AE10">
            <wp:extent cx="5200650" cy="409575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409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4D9D" w:rsidRPr="006F4D9D" w:rsidRDefault="006F4D9D" w:rsidP="006F4D9D">
      <w:pPr>
        <w:pStyle w:val="a3"/>
      </w:pPr>
      <w:r w:rsidRPr="006F4D9D">
        <w:t>#</w:t>
      </w:r>
    </w:p>
    <w:p w:rsidR="006F4D9D" w:rsidRPr="006F4D9D" w:rsidRDefault="006F4D9D" w:rsidP="006F4D9D">
      <w:pPr>
        <w:pStyle w:val="a3"/>
      </w:pPr>
      <w:r w:rsidRPr="006F4D9D">
        <w:t># DHCP Server Configuration file.</w:t>
      </w:r>
    </w:p>
    <w:p w:rsidR="006F4D9D" w:rsidRPr="006F4D9D" w:rsidRDefault="006F4D9D" w:rsidP="006F4D9D">
      <w:pPr>
        <w:pStyle w:val="a3"/>
      </w:pPr>
      <w:r w:rsidRPr="006F4D9D">
        <w:t>#   see /usr/share/doc/dhcp*/dhcpd.conf.sample</w:t>
      </w:r>
    </w:p>
    <w:p w:rsidR="006F4D9D" w:rsidRPr="006F4D9D" w:rsidRDefault="006F4D9D" w:rsidP="006F4D9D">
      <w:pPr>
        <w:pStyle w:val="a3"/>
      </w:pPr>
      <w:r w:rsidRPr="006F4D9D">
        <w:t>#   see 'man 5 dhcpd.conf'</w:t>
      </w:r>
    </w:p>
    <w:p w:rsidR="006F4D9D" w:rsidRPr="006F4D9D" w:rsidRDefault="006F4D9D" w:rsidP="006F4D9D">
      <w:pPr>
        <w:pStyle w:val="a3"/>
      </w:pPr>
      <w:r w:rsidRPr="006F4D9D">
        <w:t>#</w:t>
      </w:r>
    </w:p>
    <w:p w:rsidR="006F4D9D" w:rsidRPr="006F4D9D" w:rsidRDefault="006F4D9D" w:rsidP="006F4D9D">
      <w:pPr>
        <w:pStyle w:val="a3"/>
      </w:pPr>
      <w:r w:rsidRPr="006F4D9D">
        <w:t>ddns-update-style none;</w:t>
      </w:r>
    </w:p>
    <w:p w:rsidR="006F4D9D" w:rsidRPr="006F4D9D" w:rsidRDefault="006F4D9D" w:rsidP="006F4D9D">
      <w:pPr>
        <w:pStyle w:val="a3"/>
      </w:pPr>
      <w:r w:rsidRPr="006F4D9D">
        <w:t>ignore client-updates;</w:t>
      </w:r>
    </w:p>
    <w:p w:rsidR="006F4D9D" w:rsidRPr="006F4D9D" w:rsidRDefault="006F4D9D" w:rsidP="006F4D9D">
      <w:pPr>
        <w:pStyle w:val="a3"/>
      </w:pPr>
      <w:r w:rsidRPr="006F4D9D">
        <w:t>subnet 172.16.1.0 netmask 255.255.255.0 {</w:t>
      </w:r>
    </w:p>
    <w:p w:rsidR="006F4D9D" w:rsidRPr="006F4D9D" w:rsidRDefault="006F4D9D" w:rsidP="006F4D9D">
      <w:pPr>
        <w:pStyle w:val="a3"/>
      </w:pPr>
      <w:r w:rsidRPr="006F4D9D">
        <w:t xml:space="preserve">        range 172.16.1.101 172.16.1.200;</w:t>
      </w:r>
    </w:p>
    <w:p w:rsidR="006F4D9D" w:rsidRPr="006F4D9D" w:rsidRDefault="006F4D9D" w:rsidP="006F4D9D">
      <w:pPr>
        <w:pStyle w:val="a3"/>
      </w:pPr>
      <w:r w:rsidRPr="006F4D9D">
        <w:t xml:space="preserve">        option broadcast-address 172.16.1.255;</w:t>
      </w:r>
    </w:p>
    <w:p w:rsidR="006F4D9D" w:rsidRPr="006F4D9D" w:rsidRDefault="006F4D9D" w:rsidP="006F4D9D">
      <w:pPr>
        <w:pStyle w:val="a3"/>
      </w:pPr>
      <w:r w:rsidRPr="006F4D9D">
        <w:t xml:space="preserve">        option subnet-mask 255.255.255.0;</w:t>
      </w:r>
    </w:p>
    <w:p w:rsidR="006F4D9D" w:rsidRPr="006F4D9D" w:rsidRDefault="006F4D9D" w:rsidP="006F4D9D">
      <w:pPr>
        <w:pStyle w:val="a3"/>
      </w:pPr>
      <w:r w:rsidRPr="006F4D9D">
        <w:t xml:space="preserve">        default-lease-time 21600;</w:t>
      </w:r>
    </w:p>
    <w:p w:rsidR="006F4D9D" w:rsidRPr="006F4D9D" w:rsidRDefault="006F4D9D" w:rsidP="006F4D9D">
      <w:pPr>
        <w:pStyle w:val="a3"/>
      </w:pPr>
      <w:r w:rsidRPr="006F4D9D">
        <w:t xml:space="preserve">        max-lease-time 432000;</w:t>
      </w:r>
    </w:p>
    <w:p w:rsidR="006F4D9D" w:rsidRPr="006F4D9D" w:rsidRDefault="006F4D9D" w:rsidP="006F4D9D">
      <w:pPr>
        <w:pStyle w:val="a3"/>
      </w:pPr>
      <w:r w:rsidRPr="006F4D9D">
        <w:t xml:space="preserve">        next-server 172.16.1.100;</w:t>
      </w:r>
    </w:p>
    <w:p w:rsidR="006F4D9D" w:rsidRPr="006F4D9D" w:rsidRDefault="006F4D9D" w:rsidP="006F4D9D">
      <w:pPr>
        <w:pStyle w:val="a3"/>
      </w:pPr>
      <w:r w:rsidRPr="006F4D9D">
        <w:t xml:space="preserve">        filename "/pxelinux.0";</w:t>
      </w:r>
    </w:p>
    <w:p w:rsidR="006F4D9D" w:rsidRPr="006F4D9D" w:rsidRDefault="006F4D9D" w:rsidP="006F4D9D">
      <w:pPr>
        <w:pStyle w:val="a3"/>
      </w:pPr>
      <w:r w:rsidRPr="006F4D9D">
        <w:t>}</w:t>
      </w:r>
    </w:p>
    <w:p w:rsidR="00E9633E" w:rsidRDefault="006F4D9D" w:rsidP="006F4D9D">
      <w:pPr>
        <w:pStyle w:val="a3"/>
      </w:pPr>
      <w:r w:rsidRPr="006F4D9D">
        <w:t xml:space="preserve">       </w:t>
      </w:r>
      <w:r w:rsidR="00E9633E">
        <w:rPr>
          <w:noProof/>
        </w:rPr>
        <w:lastRenderedPageBreak/>
        <w:drawing>
          <wp:inline distT="0" distB="0" distL="0" distR="0" wp14:anchorId="62802AEB" wp14:editId="5C8E2B44">
            <wp:extent cx="5274310" cy="219456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6EF1" w:rsidRDefault="00456EF1" w:rsidP="00DA20C6">
      <w:r>
        <w:rPr>
          <w:noProof/>
        </w:rPr>
        <w:drawing>
          <wp:inline distT="0" distB="0" distL="0" distR="0" wp14:anchorId="6756C4B1" wp14:editId="1D2FB432">
            <wp:extent cx="5274310" cy="795020"/>
            <wp:effectExtent l="0" t="0" r="2540" b="508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0A1F" w:rsidRDefault="009D0A1F" w:rsidP="00DA20C6">
      <w:r>
        <w:rPr>
          <w:noProof/>
        </w:rPr>
        <w:drawing>
          <wp:inline distT="0" distB="0" distL="0" distR="0" wp14:anchorId="6A040F8D" wp14:editId="3F1012A7">
            <wp:extent cx="5274310" cy="878205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5DBB" w:rsidRDefault="00275DBB" w:rsidP="00DA20C6">
      <w:r>
        <w:rPr>
          <w:noProof/>
        </w:rPr>
        <w:drawing>
          <wp:inline distT="0" distB="0" distL="0" distR="0" wp14:anchorId="491F5DCF" wp14:editId="307368EC">
            <wp:extent cx="5274310" cy="1976755"/>
            <wp:effectExtent l="0" t="0" r="2540" b="444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5DBB" w:rsidRDefault="00275DBB" w:rsidP="00275DBB">
      <w:pPr>
        <w:pStyle w:val="1"/>
      </w:pPr>
      <w:r>
        <w:t>安装</w:t>
      </w:r>
      <w:r>
        <w:rPr>
          <w:rFonts w:hint="eastAsia"/>
        </w:rPr>
        <w:t>TFTP</w:t>
      </w:r>
      <w:r>
        <w:rPr>
          <w:rFonts w:hint="eastAsia"/>
        </w:rPr>
        <w:t>服务</w:t>
      </w:r>
    </w:p>
    <w:p w:rsidR="00FC3A2D" w:rsidRDefault="00FC3A2D" w:rsidP="00FC3A2D">
      <w:pPr>
        <w:pStyle w:val="2"/>
        <w:spacing w:before="156" w:after="156"/>
      </w:pPr>
      <w:r>
        <w:t>简介</w:t>
      </w:r>
    </w:p>
    <w:p w:rsidR="00FC3A2D" w:rsidRDefault="00FC3A2D" w:rsidP="00FC3A2D">
      <w:r>
        <w:rPr>
          <w:noProof/>
        </w:rPr>
        <w:drawing>
          <wp:inline distT="0" distB="0" distL="0" distR="0" wp14:anchorId="51B24DF5" wp14:editId="3E173684">
            <wp:extent cx="5274310" cy="1221105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3B11" w:rsidRDefault="00093B11" w:rsidP="00093B11">
      <w:pPr>
        <w:pStyle w:val="2"/>
        <w:spacing w:before="156" w:after="156"/>
      </w:pPr>
      <w:r>
        <w:lastRenderedPageBreak/>
        <w:t>安装配置</w:t>
      </w:r>
    </w:p>
    <w:p w:rsidR="00093B11" w:rsidRPr="00093B11" w:rsidRDefault="00E17AA5" w:rsidP="00093B11">
      <w:pPr>
        <w:rPr>
          <w:rFonts w:hint="eastAsia"/>
        </w:rPr>
      </w:pPr>
      <w:r>
        <w:rPr>
          <w:noProof/>
        </w:rPr>
        <w:drawing>
          <wp:inline distT="0" distB="0" distL="0" distR="0" wp14:anchorId="02768959" wp14:editId="75DCEFA3">
            <wp:extent cx="5274310" cy="803910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2668" w:rsidRDefault="00E72668" w:rsidP="00E72668">
      <w:pPr>
        <w:pStyle w:val="a3"/>
      </w:pPr>
      <w:r>
        <w:t># default: off</w:t>
      </w:r>
    </w:p>
    <w:p w:rsidR="00E72668" w:rsidRDefault="00E72668" w:rsidP="00E72668">
      <w:pPr>
        <w:pStyle w:val="a3"/>
      </w:pPr>
      <w:r>
        <w:t># description: The tftp server serves files using the trivial file transfer \</w:t>
      </w:r>
    </w:p>
    <w:p w:rsidR="00E72668" w:rsidRDefault="00E72668" w:rsidP="00E72668">
      <w:pPr>
        <w:pStyle w:val="a3"/>
      </w:pPr>
      <w:r>
        <w:t>#       protocol.  The tftp protocol is often used to boot diskless \</w:t>
      </w:r>
    </w:p>
    <w:p w:rsidR="00E72668" w:rsidRDefault="00E72668" w:rsidP="00E72668">
      <w:pPr>
        <w:pStyle w:val="a3"/>
      </w:pPr>
      <w:r>
        <w:t>#       workstations, download configuration files to network-aware printers, \</w:t>
      </w:r>
    </w:p>
    <w:p w:rsidR="00E72668" w:rsidRDefault="00E72668" w:rsidP="00E72668">
      <w:pPr>
        <w:pStyle w:val="a3"/>
      </w:pPr>
      <w:r>
        <w:t>#       and to start the installation process for some operating systems.</w:t>
      </w:r>
    </w:p>
    <w:p w:rsidR="00E72668" w:rsidRDefault="00E72668" w:rsidP="00E72668">
      <w:pPr>
        <w:pStyle w:val="a3"/>
      </w:pPr>
      <w:r>
        <w:t>service tftp</w:t>
      </w:r>
    </w:p>
    <w:p w:rsidR="00E72668" w:rsidRDefault="00E72668" w:rsidP="00E72668">
      <w:pPr>
        <w:pStyle w:val="a3"/>
      </w:pPr>
      <w:r>
        <w:t>{</w:t>
      </w:r>
    </w:p>
    <w:p w:rsidR="00E72668" w:rsidRDefault="00E72668" w:rsidP="00E72668">
      <w:pPr>
        <w:pStyle w:val="a3"/>
      </w:pPr>
      <w:r>
        <w:t xml:space="preserve">        socket_type             = dgram</w:t>
      </w:r>
    </w:p>
    <w:p w:rsidR="00E72668" w:rsidRDefault="00E72668" w:rsidP="00E72668">
      <w:pPr>
        <w:pStyle w:val="a3"/>
      </w:pPr>
      <w:r>
        <w:t xml:space="preserve">        protocol                = udp</w:t>
      </w:r>
    </w:p>
    <w:p w:rsidR="00E72668" w:rsidRDefault="00E72668" w:rsidP="00E72668">
      <w:pPr>
        <w:pStyle w:val="a3"/>
      </w:pPr>
      <w:r>
        <w:t xml:space="preserve">        wait                    = yes</w:t>
      </w:r>
    </w:p>
    <w:p w:rsidR="00E72668" w:rsidRDefault="00E72668" w:rsidP="00E72668">
      <w:pPr>
        <w:pStyle w:val="a3"/>
      </w:pPr>
      <w:r>
        <w:t xml:space="preserve">        user                    = root</w:t>
      </w:r>
    </w:p>
    <w:p w:rsidR="00E72668" w:rsidRDefault="00E72668" w:rsidP="00E72668">
      <w:pPr>
        <w:pStyle w:val="a3"/>
      </w:pPr>
      <w:r>
        <w:t xml:space="preserve">        server                  = /usr/sbin/in.tftpd</w:t>
      </w:r>
    </w:p>
    <w:p w:rsidR="00E72668" w:rsidRDefault="00E72668" w:rsidP="00E72668">
      <w:pPr>
        <w:pStyle w:val="a3"/>
      </w:pPr>
      <w:r>
        <w:t xml:space="preserve">        server_args             = -s /var/lib/tftpboot</w:t>
      </w:r>
    </w:p>
    <w:p w:rsidR="00E72668" w:rsidRDefault="00E72668" w:rsidP="00E72668">
      <w:pPr>
        <w:pStyle w:val="a3"/>
      </w:pPr>
      <w:r>
        <w:t xml:space="preserve">        </w:t>
      </w:r>
      <w:r w:rsidRPr="00E72668">
        <w:rPr>
          <w:highlight w:val="yellow"/>
        </w:rPr>
        <w:t>disable                 = no</w:t>
      </w:r>
    </w:p>
    <w:p w:rsidR="00E72668" w:rsidRDefault="00E72668" w:rsidP="00E72668">
      <w:pPr>
        <w:pStyle w:val="a3"/>
      </w:pPr>
      <w:r>
        <w:t xml:space="preserve">        per_source              = 11</w:t>
      </w:r>
    </w:p>
    <w:p w:rsidR="00E72668" w:rsidRDefault="00E72668" w:rsidP="00E72668">
      <w:pPr>
        <w:pStyle w:val="a3"/>
      </w:pPr>
      <w:r>
        <w:t xml:space="preserve">        cps                     = 100 2</w:t>
      </w:r>
    </w:p>
    <w:p w:rsidR="00E72668" w:rsidRDefault="00E72668" w:rsidP="00E72668">
      <w:pPr>
        <w:pStyle w:val="a3"/>
      </w:pPr>
      <w:r>
        <w:t xml:space="preserve">        flags                   = IPv4</w:t>
      </w:r>
    </w:p>
    <w:p w:rsidR="00E72668" w:rsidRDefault="00E72668" w:rsidP="00E72668">
      <w:pPr>
        <w:pStyle w:val="a3"/>
      </w:pPr>
      <w:r>
        <w:t>}</w:t>
      </w:r>
    </w:p>
    <w:p w:rsidR="00FF68CB" w:rsidRDefault="002D4632" w:rsidP="00E72668">
      <w:r>
        <w:rPr>
          <w:noProof/>
        </w:rPr>
        <w:drawing>
          <wp:inline distT="0" distB="0" distL="0" distR="0" wp14:anchorId="2FFDCDA4" wp14:editId="155CA98E">
            <wp:extent cx="5274310" cy="1335405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2668">
        <w:t xml:space="preserve">     </w:t>
      </w:r>
    </w:p>
    <w:p w:rsidR="00FF68CB" w:rsidRDefault="00FF68CB" w:rsidP="00C2057F">
      <w:pPr>
        <w:pStyle w:val="1"/>
      </w:pPr>
      <w:r>
        <w:lastRenderedPageBreak/>
        <w:t>HTTP</w:t>
      </w:r>
      <w:r>
        <w:t>服务</w:t>
      </w:r>
      <w:r w:rsidR="00E72668">
        <w:t xml:space="preserve">    </w:t>
      </w:r>
    </w:p>
    <w:p w:rsidR="00093B11" w:rsidRDefault="00C2057F" w:rsidP="00E72668">
      <w:r>
        <w:rPr>
          <w:noProof/>
        </w:rPr>
        <w:drawing>
          <wp:inline distT="0" distB="0" distL="0" distR="0" wp14:anchorId="063A42D1" wp14:editId="2E091EC5">
            <wp:extent cx="5274310" cy="2270125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13A7">
        <w:rPr>
          <w:rFonts w:hint="eastAsia"/>
        </w:rPr>
        <w:t xml:space="preserve"> </w:t>
      </w:r>
    </w:p>
    <w:p w:rsidR="000913A7" w:rsidRDefault="000913A7" w:rsidP="00E72668">
      <w:r>
        <w:rPr>
          <w:noProof/>
        </w:rPr>
        <w:drawing>
          <wp:inline distT="0" distB="0" distL="0" distR="0" wp14:anchorId="31D6FE52" wp14:editId="2C500596">
            <wp:extent cx="4705350" cy="3019425"/>
            <wp:effectExtent l="0" t="0" r="0" b="952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13A7" w:rsidRDefault="000913A7" w:rsidP="000913A7">
      <w:pPr>
        <w:pStyle w:val="1"/>
      </w:pPr>
      <w:r>
        <w:lastRenderedPageBreak/>
        <w:t>配置支持</w:t>
      </w:r>
      <w:r>
        <w:rPr>
          <w:rFonts w:hint="eastAsia"/>
        </w:rPr>
        <w:t>PXE</w:t>
      </w:r>
      <w:r>
        <w:rPr>
          <w:rFonts w:hint="eastAsia"/>
        </w:rPr>
        <w:t>的启动程序</w:t>
      </w:r>
    </w:p>
    <w:p w:rsidR="000913A7" w:rsidRDefault="00F95CFA" w:rsidP="00F95CFA">
      <w:pPr>
        <w:pStyle w:val="2"/>
        <w:spacing w:before="156" w:after="156"/>
      </w:pPr>
      <w:r>
        <w:rPr>
          <w:rFonts w:hint="eastAsia"/>
        </w:rPr>
        <w:t>PXE</w:t>
      </w:r>
      <w:r>
        <w:rPr>
          <w:rFonts w:hint="eastAsia"/>
        </w:rPr>
        <w:t>引导配置</w:t>
      </w:r>
    </w:p>
    <w:p w:rsidR="00F95CFA" w:rsidRDefault="00215176" w:rsidP="00F95CFA">
      <w:r>
        <w:rPr>
          <w:noProof/>
        </w:rPr>
        <w:drawing>
          <wp:inline distT="0" distB="0" distL="0" distR="0" wp14:anchorId="39DD2E8A" wp14:editId="3183174A">
            <wp:extent cx="5274310" cy="2412365"/>
            <wp:effectExtent l="0" t="0" r="2540" b="698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2CBA" w:rsidRDefault="00FB7255" w:rsidP="00F95CFA">
      <w:pPr>
        <w:rPr>
          <w:rFonts w:hint="eastAsia"/>
        </w:rPr>
      </w:pPr>
      <w:r>
        <w:rPr>
          <w:noProof/>
        </w:rPr>
        <w:drawing>
          <wp:inline distT="0" distB="0" distL="0" distR="0" wp14:anchorId="4127532A" wp14:editId="5367AE3E">
            <wp:extent cx="5274310" cy="484505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5176" w:rsidRDefault="00215176" w:rsidP="00215176">
      <w:pPr>
        <w:pStyle w:val="a3"/>
      </w:pPr>
      <w:r>
        <w:t>[root@kick-start yum.repos.d]# cp /usr/share/syslinux/pxelinux.0 /var/lib/tftpboot/</w:t>
      </w:r>
    </w:p>
    <w:p w:rsidR="00215176" w:rsidRDefault="00215176" w:rsidP="00215176">
      <w:pPr>
        <w:pStyle w:val="a3"/>
      </w:pPr>
      <w:r>
        <w:t>[root@kick-start yum.repos.d]# cp -a /var/www/html/centos66/isolinux/* /var/lib/tftpboot/</w:t>
      </w:r>
    </w:p>
    <w:p w:rsidR="003463D5" w:rsidRDefault="003463D5" w:rsidP="003463D5">
      <w:pPr>
        <w:pStyle w:val="2"/>
        <w:spacing w:before="156" w:after="156"/>
      </w:pPr>
      <w:r>
        <w:rPr>
          <w:rFonts w:hint="eastAsia"/>
        </w:rPr>
        <w:t>PXE</w:t>
      </w:r>
      <w:r>
        <w:rPr>
          <w:rFonts w:hint="eastAsia"/>
        </w:rPr>
        <w:t>配置文件解析</w:t>
      </w:r>
    </w:p>
    <w:p w:rsidR="00FB7255" w:rsidRDefault="00FB7255" w:rsidP="00FB7255">
      <w:r>
        <w:rPr>
          <w:noProof/>
        </w:rPr>
        <w:drawing>
          <wp:inline distT="0" distB="0" distL="0" distR="0" wp14:anchorId="22C82A0C" wp14:editId="16B55906">
            <wp:extent cx="5274310" cy="689610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71B7" w:rsidRDefault="008371B7" w:rsidP="00FB7255">
      <w:r>
        <w:rPr>
          <w:noProof/>
        </w:rPr>
        <w:drawing>
          <wp:inline distT="0" distB="0" distL="0" distR="0" wp14:anchorId="5595893B" wp14:editId="5A11B2EE">
            <wp:extent cx="5274310" cy="2232660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71B7" w:rsidRPr="00FB7255" w:rsidRDefault="008371B7" w:rsidP="00FB7255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C899DCD" wp14:editId="4BDE9B93">
            <wp:extent cx="5274310" cy="1793240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63D5" w:rsidRDefault="00EB7A08" w:rsidP="003463D5">
      <w:r>
        <w:rPr>
          <w:noProof/>
        </w:rPr>
        <w:drawing>
          <wp:inline distT="0" distB="0" distL="0" distR="0" wp14:anchorId="0DCD3DF8" wp14:editId="75698F4E">
            <wp:extent cx="5274310" cy="2439035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76A6" w:rsidRDefault="00C476A6" w:rsidP="003463D5">
      <w:r>
        <w:rPr>
          <w:noProof/>
        </w:rPr>
        <w:drawing>
          <wp:inline distT="0" distB="0" distL="0" distR="0" wp14:anchorId="4E161B7A" wp14:editId="642FB2EE">
            <wp:extent cx="5274310" cy="2445385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76A6" w:rsidRDefault="00C476A6" w:rsidP="003463D5">
      <w:r>
        <w:rPr>
          <w:noProof/>
        </w:rPr>
        <w:lastRenderedPageBreak/>
        <w:drawing>
          <wp:inline distT="0" distB="0" distL="0" distR="0" wp14:anchorId="42185C28" wp14:editId="7668D72F">
            <wp:extent cx="5274310" cy="2422525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76A6" w:rsidRDefault="00C476A6" w:rsidP="003463D5">
      <w:r>
        <w:rPr>
          <w:noProof/>
        </w:rPr>
        <w:drawing>
          <wp:inline distT="0" distB="0" distL="0" distR="0" wp14:anchorId="33E6C5FA" wp14:editId="67F4B3F9">
            <wp:extent cx="5274310" cy="4098290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9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3F94" w:rsidRDefault="003B3F94" w:rsidP="003463D5">
      <w:r>
        <w:rPr>
          <w:noProof/>
        </w:rPr>
        <w:drawing>
          <wp:inline distT="0" distB="0" distL="0" distR="0" wp14:anchorId="3D9A7057" wp14:editId="0D57F0D9">
            <wp:extent cx="5274310" cy="859790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116D" w:rsidRPr="003463D5" w:rsidRDefault="006C116D" w:rsidP="003463D5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8A46953" wp14:editId="48CC3D92">
            <wp:extent cx="5274310" cy="3764915"/>
            <wp:effectExtent l="0" t="0" r="2540" b="698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5176" w:rsidRDefault="00215176" w:rsidP="00215176"/>
    <w:p w:rsidR="00215176" w:rsidRDefault="008B16B0" w:rsidP="008B16B0">
      <w:pPr>
        <w:pStyle w:val="2"/>
        <w:spacing w:before="156" w:after="156"/>
      </w:pPr>
      <w:r>
        <w:rPr>
          <w:rFonts w:hint="eastAsia"/>
        </w:rPr>
        <w:t>最简配置</w:t>
      </w:r>
      <w:r>
        <w:t>—</w:t>
      </w:r>
      <w:r>
        <w:rPr>
          <w:rFonts w:hint="eastAsia"/>
        </w:rPr>
        <w:t>自动化安装</w:t>
      </w:r>
    </w:p>
    <w:p w:rsidR="008B16B0" w:rsidRDefault="004C2DFF" w:rsidP="008B16B0">
      <w:r>
        <w:rPr>
          <w:noProof/>
        </w:rPr>
        <w:drawing>
          <wp:inline distT="0" distB="0" distL="0" distR="0" wp14:anchorId="025CEC23" wp14:editId="7C50800D">
            <wp:extent cx="5274310" cy="2018665"/>
            <wp:effectExtent l="0" t="0" r="2540" b="63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DFF" w:rsidRDefault="004C2DFF" w:rsidP="004C2DFF">
      <w:pPr>
        <w:pStyle w:val="2"/>
        <w:spacing w:before="156" w:after="156"/>
      </w:pPr>
      <w:r>
        <w:lastRenderedPageBreak/>
        <w:t>配置文件扩展知识</w:t>
      </w:r>
    </w:p>
    <w:p w:rsidR="004C2DFF" w:rsidRPr="004C2DFF" w:rsidRDefault="004C2DFF" w:rsidP="004C2DFF">
      <w:pPr>
        <w:rPr>
          <w:rFonts w:hint="eastAsia"/>
        </w:rPr>
      </w:pPr>
      <w:r>
        <w:rPr>
          <w:noProof/>
        </w:rPr>
        <w:drawing>
          <wp:inline distT="0" distB="0" distL="0" distR="0" wp14:anchorId="0C5B8D32" wp14:editId="47B3209A">
            <wp:extent cx="5274310" cy="2372995"/>
            <wp:effectExtent l="0" t="0" r="2540" b="825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DFF" w:rsidRDefault="004C2DFF" w:rsidP="008B16B0"/>
    <w:p w:rsidR="00442265" w:rsidRDefault="00442265" w:rsidP="00442265">
      <w:pPr>
        <w:pStyle w:val="1"/>
      </w:pPr>
      <w:r>
        <w:t>预热手动网络安装</w:t>
      </w:r>
    </w:p>
    <w:p w:rsidR="00442265" w:rsidRDefault="00307F72" w:rsidP="00442265">
      <w:r>
        <w:rPr>
          <w:noProof/>
        </w:rPr>
        <w:drawing>
          <wp:inline distT="0" distB="0" distL="0" distR="0" wp14:anchorId="0B6A8BB3" wp14:editId="51D0D968">
            <wp:extent cx="5274310" cy="2184400"/>
            <wp:effectExtent l="0" t="0" r="2540" b="635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02CA" w:rsidRDefault="004D02CA" w:rsidP="00442265">
      <w:r>
        <w:rPr>
          <w:noProof/>
        </w:rPr>
        <w:lastRenderedPageBreak/>
        <w:drawing>
          <wp:inline distT="0" distB="0" distL="0" distR="0" wp14:anchorId="512ECAA1" wp14:editId="55BCB7F3">
            <wp:extent cx="5274310" cy="4612005"/>
            <wp:effectExtent l="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1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4CB" w:rsidRDefault="009554CB" w:rsidP="00442265">
      <w:r>
        <w:rPr>
          <w:noProof/>
        </w:rPr>
        <w:drawing>
          <wp:inline distT="0" distB="0" distL="0" distR="0" wp14:anchorId="2E129C43" wp14:editId="1F139597">
            <wp:extent cx="5274310" cy="2637155"/>
            <wp:effectExtent l="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2EF" w:rsidRDefault="002262EF" w:rsidP="00442265">
      <w:r>
        <w:rPr>
          <w:noProof/>
        </w:rPr>
        <w:lastRenderedPageBreak/>
        <w:drawing>
          <wp:inline distT="0" distB="0" distL="0" distR="0" wp14:anchorId="4CA3BC12" wp14:editId="4C067DB9">
            <wp:extent cx="4600575" cy="4086225"/>
            <wp:effectExtent l="0" t="0" r="9525" b="952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408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0766" w:rsidRDefault="00DF0766" w:rsidP="00442265">
      <w:r>
        <w:rPr>
          <w:noProof/>
        </w:rPr>
        <w:drawing>
          <wp:inline distT="0" distB="0" distL="0" distR="0" wp14:anchorId="42F88A17" wp14:editId="4F1D1D78">
            <wp:extent cx="5274310" cy="3896360"/>
            <wp:effectExtent l="0" t="0" r="2540" b="889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9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0766" w:rsidRDefault="00DF0766" w:rsidP="00442265">
      <w:r>
        <w:rPr>
          <w:noProof/>
        </w:rPr>
        <w:lastRenderedPageBreak/>
        <w:drawing>
          <wp:inline distT="0" distB="0" distL="0" distR="0" wp14:anchorId="59540894" wp14:editId="702B5338">
            <wp:extent cx="5114925" cy="3867150"/>
            <wp:effectExtent l="0" t="0" r="9525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0766" w:rsidRDefault="00DF0766" w:rsidP="00442265">
      <w:r>
        <w:rPr>
          <w:noProof/>
        </w:rPr>
        <w:drawing>
          <wp:inline distT="0" distB="0" distL="0" distR="0" wp14:anchorId="09EFA39E" wp14:editId="6E5A684D">
            <wp:extent cx="5124450" cy="3762375"/>
            <wp:effectExtent l="0" t="0" r="0" b="952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376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0766" w:rsidRDefault="00DF0766" w:rsidP="00442265">
      <w:r>
        <w:rPr>
          <w:noProof/>
        </w:rPr>
        <w:lastRenderedPageBreak/>
        <w:drawing>
          <wp:inline distT="0" distB="0" distL="0" distR="0" wp14:anchorId="162EC016" wp14:editId="379F53AD">
            <wp:extent cx="5048250" cy="3762375"/>
            <wp:effectExtent l="0" t="0" r="0" b="952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376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0766" w:rsidRDefault="00DF0766" w:rsidP="00442265">
      <w:r>
        <w:rPr>
          <w:noProof/>
        </w:rPr>
        <w:drawing>
          <wp:inline distT="0" distB="0" distL="0" distR="0" wp14:anchorId="743E6714" wp14:editId="7A0BD1DD">
            <wp:extent cx="5133975" cy="3800475"/>
            <wp:effectExtent l="0" t="0" r="9525" b="952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380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55EE" w:rsidRDefault="005555EE" w:rsidP="00442265">
      <w:pPr>
        <w:rPr>
          <w:noProof/>
        </w:rPr>
      </w:pPr>
    </w:p>
    <w:p w:rsidR="005555EE" w:rsidRDefault="005555EE" w:rsidP="00442265">
      <w:pPr>
        <w:rPr>
          <w:noProof/>
        </w:rPr>
      </w:pPr>
    </w:p>
    <w:p w:rsidR="005555EE" w:rsidRDefault="005555EE" w:rsidP="00442265">
      <w:pPr>
        <w:rPr>
          <w:noProof/>
        </w:rPr>
      </w:pPr>
    </w:p>
    <w:p w:rsidR="005555EE" w:rsidRDefault="005555EE" w:rsidP="00442265">
      <w:r>
        <w:rPr>
          <w:noProof/>
        </w:rPr>
        <w:lastRenderedPageBreak/>
        <w:drawing>
          <wp:inline distT="0" distB="0" distL="0" distR="0" wp14:anchorId="717C71F6" wp14:editId="0258D4BC">
            <wp:extent cx="5172075" cy="3524250"/>
            <wp:effectExtent l="0" t="0" r="9525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55EE" w:rsidRDefault="005555EE" w:rsidP="00442265">
      <w:r>
        <w:rPr>
          <w:noProof/>
        </w:rPr>
        <w:drawing>
          <wp:inline distT="0" distB="0" distL="0" distR="0" wp14:anchorId="1B62BE66" wp14:editId="778EC1EC">
            <wp:extent cx="5181600" cy="3209925"/>
            <wp:effectExtent l="0" t="0" r="0" b="952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55EE" w:rsidRDefault="005555EE" w:rsidP="005555EE">
      <w:pPr>
        <w:pStyle w:val="1"/>
      </w:pPr>
      <w:r>
        <w:lastRenderedPageBreak/>
        <w:t>创建</w:t>
      </w:r>
      <w:r>
        <w:t>KS</w:t>
      </w:r>
      <w:r>
        <w:t>文件</w:t>
      </w:r>
    </w:p>
    <w:p w:rsidR="007B78DD" w:rsidRPr="007B78DD" w:rsidRDefault="007B78DD" w:rsidP="007B78DD">
      <w:pPr>
        <w:pStyle w:val="2"/>
        <w:spacing w:before="156" w:after="156"/>
        <w:rPr>
          <w:rFonts w:hint="eastAsia"/>
        </w:rPr>
      </w:pPr>
      <w:r>
        <w:t>简单介绍</w:t>
      </w:r>
    </w:p>
    <w:p w:rsidR="005555EE" w:rsidRDefault="005555EE" w:rsidP="00442265">
      <w:r>
        <w:rPr>
          <w:noProof/>
        </w:rPr>
        <w:drawing>
          <wp:inline distT="0" distB="0" distL="0" distR="0" wp14:anchorId="119DFF2B" wp14:editId="0D532E44">
            <wp:extent cx="5274310" cy="1945005"/>
            <wp:effectExtent l="0" t="0" r="254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2882" w:rsidRDefault="00B42882" w:rsidP="00442265">
      <w:r>
        <w:rPr>
          <w:noProof/>
        </w:rPr>
        <w:drawing>
          <wp:inline distT="0" distB="0" distL="0" distR="0" wp14:anchorId="264672B9" wp14:editId="0F7B9B66">
            <wp:extent cx="5274310" cy="2410460"/>
            <wp:effectExtent l="0" t="0" r="2540" b="889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78DD" w:rsidRDefault="007B78DD" w:rsidP="007B78DD">
      <w:pPr>
        <w:pStyle w:val="2"/>
        <w:spacing w:before="156" w:after="156"/>
      </w:pPr>
      <w:r>
        <w:rPr>
          <w:rFonts w:hint="eastAsia"/>
        </w:rPr>
        <w:t>KS</w:t>
      </w:r>
      <w:r>
        <w:rPr>
          <w:rFonts w:hint="eastAsia"/>
        </w:rPr>
        <w:t>文件详解</w:t>
      </w:r>
    </w:p>
    <w:p w:rsidR="007B78DD" w:rsidRDefault="007B78DD" w:rsidP="007B78DD">
      <w:r>
        <w:rPr>
          <w:noProof/>
        </w:rPr>
        <w:drawing>
          <wp:inline distT="0" distB="0" distL="0" distR="0" wp14:anchorId="457D22B1" wp14:editId="157839B3">
            <wp:extent cx="5274310" cy="1534160"/>
            <wp:effectExtent l="0" t="0" r="2540" b="889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78DD" w:rsidRDefault="007B78DD" w:rsidP="007B78DD">
      <w:r>
        <w:rPr>
          <w:noProof/>
        </w:rPr>
        <w:lastRenderedPageBreak/>
        <w:drawing>
          <wp:inline distT="0" distB="0" distL="0" distR="0" wp14:anchorId="566F981B" wp14:editId="7A26755A">
            <wp:extent cx="5274310" cy="2628900"/>
            <wp:effectExtent l="0" t="0" r="254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E86" w:rsidRDefault="00A53E86" w:rsidP="007B78DD">
      <w:r>
        <w:rPr>
          <w:noProof/>
        </w:rPr>
        <w:drawing>
          <wp:inline distT="0" distB="0" distL="0" distR="0" wp14:anchorId="44BD7F1D" wp14:editId="15D98621">
            <wp:extent cx="5274310" cy="1462405"/>
            <wp:effectExtent l="0" t="0" r="2540" b="4445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E86" w:rsidRDefault="00A53E86" w:rsidP="007B78DD">
      <w:r>
        <w:rPr>
          <w:noProof/>
        </w:rPr>
        <w:drawing>
          <wp:inline distT="0" distB="0" distL="0" distR="0" wp14:anchorId="1D9D8B36" wp14:editId="42B5AFC9">
            <wp:extent cx="5274310" cy="2258695"/>
            <wp:effectExtent l="0" t="0" r="2540" b="825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6B5A" w:rsidRDefault="00D16B5A" w:rsidP="007B78DD">
      <w:r>
        <w:rPr>
          <w:noProof/>
        </w:rPr>
        <w:drawing>
          <wp:inline distT="0" distB="0" distL="0" distR="0" wp14:anchorId="36666776" wp14:editId="24DB6AF7">
            <wp:extent cx="5274310" cy="1174115"/>
            <wp:effectExtent l="0" t="0" r="2540" b="698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6B5A" w:rsidRDefault="00D16B5A" w:rsidP="007B78DD">
      <w:r>
        <w:rPr>
          <w:noProof/>
        </w:rPr>
        <w:lastRenderedPageBreak/>
        <w:drawing>
          <wp:inline distT="0" distB="0" distL="0" distR="0" wp14:anchorId="7FD422F6" wp14:editId="5925DEBC">
            <wp:extent cx="5274310" cy="2283460"/>
            <wp:effectExtent l="0" t="0" r="2540" b="254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6B5A" w:rsidRDefault="00D16B5A" w:rsidP="007B78DD">
      <w:r>
        <w:rPr>
          <w:noProof/>
        </w:rPr>
        <w:drawing>
          <wp:inline distT="0" distB="0" distL="0" distR="0" wp14:anchorId="501CEF74" wp14:editId="45BE1429">
            <wp:extent cx="5274310" cy="1723390"/>
            <wp:effectExtent l="0" t="0" r="254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0945" w:rsidRDefault="00E40945" w:rsidP="007B78DD">
      <w:r>
        <w:rPr>
          <w:noProof/>
        </w:rPr>
        <w:drawing>
          <wp:inline distT="0" distB="0" distL="0" distR="0" wp14:anchorId="32F8C8FC" wp14:editId="2B8431C3">
            <wp:extent cx="5274310" cy="2494280"/>
            <wp:effectExtent l="0" t="0" r="2540" b="127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49CE" w:rsidRDefault="005E49CE" w:rsidP="007B78DD">
      <w:r>
        <w:rPr>
          <w:noProof/>
        </w:rPr>
        <w:drawing>
          <wp:inline distT="0" distB="0" distL="0" distR="0" wp14:anchorId="5562ED98" wp14:editId="06CCA95D">
            <wp:extent cx="5274310" cy="1768475"/>
            <wp:effectExtent l="0" t="0" r="2540" b="3175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3725" w:rsidRDefault="00FD3725" w:rsidP="007B78DD">
      <w:r>
        <w:rPr>
          <w:noProof/>
        </w:rPr>
        <w:lastRenderedPageBreak/>
        <w:drawing>
          <wp:inline distT="0" distB="0" distL="0" distR="0" wp14:anchorId="7C1AC028" wp14:editId="431DE760">
            <wp:extent cx="5274310" cy="2590165"/>
            <wp:effectExtent l="0" t="0" r="2540" b="63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818" w:rsidRDefault="00B46818" w:rsidP="007B78DD">
      <w:r>
        <w:rPr>
          <w:noProof/>
        </w:rPr>
        <w:drawing>
          <wp:inline distT="0" distB="0" distL="0" distR="0" wp14:anchorId="14FD7AB7" wp14:editId="36C9F270">
            <wp:extent cx="5274310" cy="2079625"/>
            <wp:effectExtent l="0" t="0" r="254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54A1" w:rsidRDefault="000E54A1" w:rsidP="000E54A1">
      <w:pPr>
        <w:pStyle w:val="2"/>
        <w:spacing w:before="156" w:after="156"/>
      </w:pPr>
      <w:r>
        <w:t>准备文件</w:t>
      </w:r>
    </w:p>
    <w:p w:rsidR="000E54A1" w:rsidRDefault="00112138" w:rsidP="007B78DD">
      <w:r>
        <w:rPr>
          <w:noProof/>
        </w:rPr>
        <w:drawing>
          <wp:inline distT="0" distB="0" distL="0" distR="0" wp14:anchorId="3C421333" wp14:editId="3AD9A819">
            <wp:extent cx="5274310" cy="2798445"/>
            <wp:effectExtent l="0" t="0" r="2540" b="1905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C5A" w:rsidRDefault="00032C5A" w:rsidP="007B78DD">
      <w:r>
        <w:rPr>
          <w:noProof/>
        </w:rPr>
        <w:lastRenderedPageBreak/>
        <w:drawing>
          <wp:inline distT="0" distB="0" distL="0" distR="0" wp14:anchorId="419CFE17" wp14:editId="2D081DAD">
            <wp:extent cx="5274310" cy="3351530"/>
            <wp:effectExtent l="0" t="0" r="2540" b="127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7FF9" w:rsidRDefault="00657FF9" w:rsidP="007B78DD">
      <w:r>
        <w:rPr>
          <w:noProof/>
        </w:rPr>
        <w:drawing>
          <wp:inline distT="0" distB="0" distL="0" distR="0" wp14:anchorId="3CD450DE" wp14:editId="018B4C15">
            <wp:extent cx="5274310" cy="4031615"/>
            <wp:effectExtent l="0" t="0" r="2540" b="698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3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24A4" w:rsidRDefault="008024A4" w:rsidP="007B78DD">
      <w:r>
        <w:rPr>
          <w:noProof/>
        </w:rPr>
        <w:lastRenderedPageBreak/>
        <w:drawing>
          <wp:inline distT="0" distB="0" distL="0" distR="0" wp14:anchorId="5556C999" wp14:editId="3A43655C">
            <wp:extent cx="5274310" cy="2868930"/>
            <wp:effectExtent l="0" t="0" r="2540" b="762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5A5F" w:rsidRDefault="00555A5F" w:rsidP="007B78DD"/>
    <w:p w:rsidR="00555A5F" w:rsidRDefault="00555A5F" w:rsidP="007B78DD"/>
    <w:p w:rsidR="00555A5F" w:rsidRDefault="00555A5F" w:rsidP="007B78DD">
      <w:pPr>
        <w:rPr>
          <w:rFonts w:hint="eastAsia"/>
        </w:rPr>
      </w:pPr>
      <w:r>
        <w:rPr>
          <w:noProof/>
        </w:rPr>
        <w:drawing>
          <wp:inline distT="0" distB="0" distL="0" distR="0" wp14:anchorId="49FD07C9" wp14:editId="2E8552A0">
            <wp:extent cx="5274310" cy="954405"/>
            <wp:effectExtent l="0" t="0" r="254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2138" w:rsidRDefault="00112138" w:rsidP="007B78DD"/>
    <w:p w:rsidR="00A20277" w:rsidRDefault="00A20277" w:rsidP="007B78DD">
      <w:r>
        <w:rPr>
          <w:noProof/>
        </w:rPr>
        <w:drawing>
          <wp:inline distT="0" distB="0" distL="0" distR="0" wp14:anchorId="10F77B60" wp14:editId="6F40DEBE">
            <wp:extent cx="2724150" cy="3819525"/>
            <wp:effectExtent l="0" t="0" r="0" b="9525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724150" cy="381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0277" w:rsidRDefault="00A20277" w:rsidP="007B78DD"/>
    <w:p w:rsidR="00A20277" w:rsidRDefault="00A20277" w:rsidP="007B78DD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C19F92D" wp14:editId="2D53F0A3">
            <wp:extent cx="5274310" cy="3715385"/>
            <wp:effectExtent l="0" t="0" r="254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23BC">
        <w:rPr>
          <w:noProof/>
        </w:rPr>
        <w:lastRenderedPageBreak/>
        <w:drawing>
          <wp:inline distT="0" distB="0" distL="0" distR="0" wp14:anchorId="113FE6D8" wp14:editId="0117BA61">
            <wp:extent cx="3190875" cy="5514975"/>
            <wp:effectExtent l="0" t="0" r="9525" b="952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190875" cy="551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1F0D">
        <w:rPr>
          <w:noProof/>
        </w:rPr>
        <w:drawing>
          <wp:inline distT="0" distB="0" distL="0" distR="0" wp14:anchorId="0972ECFE" wp14:editId="665E9ACF">
            <wp:extent cx="5274310" cy="1306830"/>
            <wp:effectExtent l="0" t="0" r="2540" b="762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FD3725" w:rsidRDefault="00FD3725" w:rsidP="007B78DD">
      <w:pPr>
        <w:rPr>
          <w:rFonts w:hint="eastAsia"/>
        </w:rPr>
      </w:pPr>
    </w:p>
    <w:p w:rsidR="00D16B5A" w:rsidRDefault="00D16B5A" w:rsidP="007B78DD">
      <w:pPr>
        <w:rPr>
          <w:rFonts w:hint="eastAsia"/>
        </w:rPr>
      </w:pPr>
    </w:p>
    <w:p w:rsidR="007B78DD" w:rsidRPr="007B78DD" w:rsidRDefault="007B78DD" w:rsidP="007B78DD">
      <w:pPr>
        <w:rPr>
          <w:rFonts w:hint="eastAsia"/>
        </w:rPr>
      </w:pPr>
    </w:p>
    <w:p w:rsidR="007B78DD" w:rsidRDefault="007B78DD" w:rsidP="00442265"/>
    <w:p w:rsidR="007B78DD" w:rsidRDefault="007B78DD" w:rsidP="00442265">
      <w:pPr>
        <w:rPr>
          <w:rFonts w:hint="eastAsia"/>
        </w:rPr>
      </w:pPr>
    </w:p>
    <w:p w:rsidR="00DF0766" w:rsidRDefault="00DF0766" w:rsidP="00442265">
      <w:pPr>
        <w:rPr>
          <w:rFonts w:hint="eastAsia"/>
        </w:rPr>
      </w:pPr>
    </w:p>
    <w:p w:rsidR="004D02CA" w:rsidRPr="00442265" w:rsidRDefault="004D02CA" w:rsidP="00442265">
      <w:pPr>
        <w:rPr>
          <w:rFonts w:hint="eastAsia"/>
        </w:rPr>
      </w:pPr>
    </w:p>
    <w:sectPr w:rsidR="004D02CA" w:rsidRPr="0044226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34678A" w:rsidRDefault="0034678A" w:rsidP="001255F2">
      <w:pPr>
        <w:spacing w:line="240" w:lineRule="auto"/>
      </w:pPr>
      <w:r>
        <w:separator/>
      </w:r>
    </w:p>
  </w:endnote>
  <w:endnote w:type="continuationSeparator" w:id="0">
    <w:p w:rsidR="0034678A" w:rsidRDefault="0034678A" w:rsidP="001255F2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34678A" w:rsidRDefault="0034678A" w:rsidP="001255F2">
      <w:pPr>
        <w:spacing w:line="240" w:lineRule="auto"/>
      </w:pPr>
      <w:r>
        <w:separator/>
      </w:r>
    </w:p>
  </w:footnote>
  <w:footnote w:type="continuationSeparator" w:id="0">
    <w:p w:rsidR="0034678A" w:rsidRDefault="0034678A" w:rsidP="001255F2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C0012FC"/>
    <w:multiLevelType w:val="hybridMultilevel"/>
    <w:tmpl w:val="07AA517E"/>
    <w:lvl w:ilvl="0" w:tplc="8E0CDA2A">
      <w:start w:val="1"/>
      <w:numFmt w:val="chineseCountingThousand"/>
      <w:lvlText w:val="%1、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C792373"/>
    <w:multiLevelType w:val="multilevel"/>
    <w:tmpl w:val="9250A19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52"/>
      <w:numFmt w:val="decimal"/>
      <w:isLgl/>
      <w:lvlText w:val="%1.%2."/>
      <w:lvlJc w:val="left"/>
      <w:pPr>
        <w:ind w:left="480" w:hanging="48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2" w15:restartNumberingAfterBreak="0">
    <w:nsid w:val="18E42211"/>
    <w:multiLevelType w:val="hybridMultilevel"/>
    <w:tmpl w:val="4DD67DF0"/>
    <w:lvl w:ilvl="0" w:tplc="3CEECE2E">
      <w:start w:val="1"/>
      <w:numFmt w:val="bullet"/>
      <w:pStyle w:val="4"/>
      <w:lvlText w:val="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 w15:restartNumberingAfterBreak="0">
    <w:nsid w:val="2673341D"/>
    <w:multiLevelType w:val="hybridMultilevel"/>
    <w:tmpl w:val="58A8A05A"/>
    <w:lvl w:ilvl="0" w:tplc="E4285C16">
      <w:start w:val="1"/>
      <w:numFmt w:val="decimal"/>
      <w:lvlText w:val="1.1.%1"/>
      <w:lvlJc w:val="left"/>
      <w:pPr>
        <w:ind w:left="562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47DE5C04"/>
    <w:multiLevelType w:val="hybridMultilevel"/>
    <w:tmpl w:val="2CEEEA68"/>
    <w:lvl w:ilvl="0" w:tplc="F356CFFC">
      <w:start w:val="1"/>
      <w:numFmt w:val="decimal"/>
      <w:lvlText w:val="1.%1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50BA3644"/>
    <w:multiLevelType w:val="multilevel"/>
    <w:tmpl w:val="DFEC1056"/>
    <w:lvl w:ilvl="0">
      <w:start w:val="1"/>
      <w:numFmt w:val="chineseCountingThousand"/>
      <w:lvlText w:val="%1、"/>
      <w:lvlJc w:val="left"/>
      <w:pPr>
        <w:ind w:left="420" w:hanging="420"/>
      </w:pPr>
      <w:rPr>
        <w:rFonts w:hint="eastAsia"/>
      </w:rPr>
    </w:lvl>
    <w:lvl w:ilvl="1">
      <w:start w:val="1"/>
      <w:numFmt w:val="decimal"/>
      <w:lvlText w:val="%2"/>
      <w:lvlJc w:val="left"/>
      <w:pPr>
        <w:ind w:left="992" w:hanging="567"/>
      </w:pPr>
      <w:rPr>
        <w:rFonts w:hint="eastAsia"/>
      </w:rPr>
    </w:lvl>
    <w:lvl w:ilvl="2">
      <w:start w:val="1"/>
      <w:numFmt w:val="decimal"/>
      <w:lvlText w:val="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6" w15:restartNumberingAfterBreak="0">
    <w:nsid w:val="68096FCE"/>
    <w:multiLevelType w:val="hybridMultilevel"/>
    <w:tmpl w:val="78B29FD8"/>
    <w:lvl w:ilvl="0" w:tplc="A6D6CBB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68112313"/>
    <w:multiLevelType w:val="hybridMultilevel"/>
    <w:tmpl w:val="AFA24C26"/>
    <w:lvl w:ilvl="0" w:tplc="585C202C">
      <w:start w:val="1"/>
      <w:numFmt w:val="japaneseCounting"/>
      <w:lvlText w:val="%1、"/>
      <w:lvlJc w:val="left"/>
      <w:pPr>
        <w:ind w:left="660" w:hanging="6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6B81042A"/>
    <w:multiLevelType w:val="multilevel"/>
    <w:tmpl w:val="1F5A2A8C"/>
    <w:lvl w:ilvl="0">
      <w:start w:val="1"/>
      <w:numFmt w:val="chineseCountingThousand"/>
      <w:pStyle w:val="1"/>
      <w:lvlText w:val="第%1章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pStyle w:val="2"/>
      <w:isLgl/>
      <w:lvlText w:val="%1.%2"/>
      <w:lvlJc w:val="left"/>
      <w:pPr>
        <w:ind w:left="0" w:firstLine="0"/>
      </w:pPr>
      <w:rPr>
        <w:rFonts w:hint="eastAsia"/>
      </w:rPr>
    </w:lvl>
    <w:lvl w:ilvl="2">
      <w:start w:val="1"/>
      <w:numFmt w:val="decimal"/>
      <w:pStyle w:val="3"/>
      <w:isLgl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num w:numId="1">
    <w:abstractNumId w:val="2"/>
  </w:num>
  <w:num w:numId="2">
    <w:abstractNumId w:val="7"/>
  </w:num>
  <w:num w:numId="3">
    <w:abstractNumId w:val="6"/>
  </w:num>
  <w:num w:numId="4">
    <w:abstractNumId w:val="3"/>
  </w:num>
  <w:num w:numId="5">
    <w:abstractNumId w:val="4"/>
  </w:num>
  <w:num w:numId="6">
    <w:abstractNumId w:val="0"/>
  </w:num>
  <w:num w:numId="7">
    <w:abstractNumId w:val="5"/>
  </w:num>
  <w:num w:numId="8">
    <w:abstractNumId w:val="1"/>
  </w:num>
  <w:num w:numId="9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attachedTemplate r:id="rId1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0241D"/>
    <w:rsid w:val="00003A89"/>
    <w:rsid w:val="00003E8B"/>
    <w:rsid w:val="000122AE"/>
    <w:rsid w:val="00012659"/>
    <w:rsid w:val="00015A78"/>
    <w:rsid w:val="00017354"/>
    <w:rsid w:val="000231DA"/>
    <w:rsid w:val="0002453B"/>
    <w:rsid w:val="00032C5A"/>
    <w:rsid w:val="000334D2"/>
    <w:rsid w:val="00036EE6"/>
    <w:rsid w:val="00040780"/>
    <w:rsid w:val="000412C5"/>
    <w:rsid w:val="0004327A"/>
    <w:rsid w:val="00043314"/>
    <w:rsid w:val="000465C9"/>
    <w:rsid w:val="0005104F"/>
    <w:rsid w:val="00053362"/>
    <w:rsid w:val="000627DF"/>
    <w:rsid w:val="0006793E"/>
    <w:rsid w:val="000725B6"/>
    <w:rsid w:val="00072D3D"/>
    <w:rsid w:val="00073277"/>
    <w:rsid w:val="00075040"/>
    <w:rsid w:val="00075B2F"/>
    <w:rsid w:val="00077E2C"/>
    <w:rsid w:val="000806F2"/>
    <w:rsid w:val="000815BC"/>
    <w:rsid w:val="00083D7A"/>
    <w:rsid w:val="000913A7"/>
    <w:rsid w:val="00093B11"/>
    <w:rsid w:val="00094164"/>
    <w:rsid w:val="000A50AF"/>
    <w:rsid w:val="000A6B69"/>
    <w:rsid w:val="000B1895"/>
    <w:rsid w:val="000B308D"/>
    <w:rsid w:val="000B324E"/>
    <w:rsid w:val="000B4CE6"/>
    <w:rsid w:val="000C273C"/>
    <w:rsid w:val="000D0046"/>
    <w:rsid w:val="000D2CDC"/>
    <w:rsid w:val="000D4C8D"/>
    <w:rsid w:val="000D5326"/>
    <w:rsid w:val="000E08E9"/>
    <w:rsid w:val="000E1D33"/>
    <w:rsid w:val="000E3407"/>
    <w:rsid w:val="000E54A1"/>
    <w:rsid w:val="000F0B31"/>
    <w:rsid w:val="000F5F6C"/>
    <w:rsid w:val="00102163"/>
    <w:rsid w:val="001047C1"/>
    <w:rsid w:val="001071BE"/>
    <w:rsid w:val="00112138"/>
    <w:rsid w:val="00117C66"/>
    <w:rsid w:val="00120382"/>
    <w:rsid w:val="00124D75"/>
    <w:rsid w:val="001255F2"/>
    <w:rsid w:val="00135797"/>
    <w:rsid w:val="0014304D"/>
    <w:rsid w:val="00145CBE"/>
    <w:rsid w:val="00146A64"/>
    <w:rsid w:val="0015523C"/>
    <w:rsid w:val="0015533E"/>
    <w:rsid w:val="0015703C"/>
    <w:rsid w:val="00162CBF"/>
    <w:rsid w:val="00164CFB"/>
    <w:rsid w:val="00165C7A"/>
    <w:rsid w:val="0016765B"/>
    <w:rsid w:val="0017450C"/>
    <w:rsid w:val="001766EB"/>
    <w:rsid w:val="00177626"/>
    <w:rsid w:val="00181093"/>
    <w:rsid w:val="00191683"/>
    <w:rsid w:val="00195AE7"/>
    <w:rsid w:val="001B2AB6"/>
    <w:rsid w:val="001B5DE5"/>
    <w:rsid w:val="001C2025"/>
    <w:rsid w:val="001C50F5"/>
    <w:rsid w:val="001C78D8"/>
    <w:rsid w:val="001D2E47"/>
    <w:rsid w:val="001D4CE3"/>
    <w:rsid w:val="001D7785"/>
    <w:rsid w:val="001E6CBE"/>
    <w:rsid w:val="001F0E73"/>
    <w:rsid w:val="001F1E11"/>
    <w:rsid w:val="001F310A"/>
    <w:rsid w:val="001F659C"/>
    <w:rsid w:val="002002EF"/>
    <w:rsid w:val="00204703"/>
    <w:rsid w:val="00207F15"/>
    <w:rsid w:val="00213AB7"/>
    <w:rsid w:val="00215176"/>
    <w:rsid w:val="00224A63"/>
    <w:rsid w:val="002262EF"/>
    <w:rsid w:val="00242007"/>
    <w:rsid w:val="002449FF"/>
    <w:rsid w:val="00251257"/>
    <w:rsid w:val="002553EC"/>
    <w:rsid w:val="00275DBB"/>
    <w:rsid w:val="00281D47"/>
    <w:rsid w:val="00284C9E"/>
    <w:rsid w:val="00286FC5"/>
    <w:rsid w:val="002A5390"/>
    <w:rsid w:val="002B23D3"/>
    <w:rsid w:val="002B6B80"/>
    <w:rsid w:val="002C32DC"/>
    <w:rsid w:val="002D1D40"/>
    <w:rsid w:val="002D4632"/>
    <w:rsid w:val="002E1F47"/>
    <w:rsid w:val="002E3663"/>
    <w:rsid w:val="002E5A4F"/>
    <w:rsid w:val="002E7D78"/>
    <w:rsid w:val="002F5541"/>
    <w:rsid w:val="00301E5A"/>
    <w:rsid w:val="00302BC2"/>
    <w:rsid w:val="00307F72"/>
    <w:rsid w:val="00310A72"/>
    <w:rsid w:val="00312A5F"/>
    <w:rsid w:val="00321C82"/>
    <w:rsid w:val="00323223"/>
    <w:rsid w:val="00326CCC"/>
    <w:rsid w:val="00331EC8"/>
    <w:rsid w:val="00333447"/>
    <w:rsid w:val="00334609"/>
    <w:rsid w:val="00341E7C"/>
    <w:rsid w:val="003460AD"/>
    <w:rsid w:val="003463D5"/>
    <w:rsid w:val="0034678A"/>
    <w:rsid w:val="003532C6"/>
    <w:rsid w:val="00355410"/>
    <w:rsid w:val="00363903"/>
    <w:rsid w:val="003642C0"/>
    <w:rsid w:val="00367247"/>
    <w:rsid w:val="00372237"/>
    <w:rsid w:val="00374BD3"/>
    <w:rsid w:val="00376B9F"/>
    <w:rsid w:val="00377BCB"/>
    <w:rsid w:val="00383E10"/>
    <w:rsid w:val="00383FC4"/>
    <w:rsid w:val="003854AB"/>
    <w:rsid w:val="00390634"/>
    <w:rsid w:val="0039561D"/>
    <w:rsid w:val="003A2184"/>
    <w:rsid w:val="003A445C"/>
    <w:rsid w:val="003A7162"/>
    <w:rsid w:val="003B3F94"/>
    <w:rsid w:val="003B5EBF"/>
    <w:rsid w:val="003C3D10"/>
    <w:rsid w:val="003D139F"/>
    <w:rsid w:val="003D457B"/>
    <w:rsid w:val="003E2763"/>
    <w:rsid w:val="003E42D6"/>
    <w:rsid w:val="003F726A"/>
    <w:rsid w:val="004003E9"/>
    <w:rsid w:val="004007FF"/>
    <w:rsid w:val="004042B4"/>
    <w:rsid w:val="00412B3F"/>
    <w:rsid w:val="004165C7"/>
    <w:rsid w:val="00417E83"/>
    <w:rsid w:val="00420416"/>
    <w:rsid w:val="00423974"/>
    <w:rsid w:val="00425025"/>
    <w:rsid w:val="0043082C"/>
    <w:rsid w:val="00442265"/>
    <w:rsid w:val="00443968"/>
    <w:rsid w:val="004547D6"/>
    <w:rsid w:val="00456EF1"/>
    <w:rsid w:val="00464121"/>
    <w:rsid w:val="00473ACC"/>
    <w:rsid w:val="004866A7"/>
    <w:rsid w:val="00487A53"/>
    <w:rsid w:val="00492E0F"/>
    <w:rsid w:val="004A6B96"/>
    <w:rsid w:val="004B0BBF"/>
    <w:rsid w:val="004B1181"/>
    <w:rsid w:val="004B480E"/>
    <w:rsid w:val="004B5FB4"/>
    <w:rsid w:val="004C1518"/>
    <w:rsid w:val="004C1A38"/>
    <w:rsid w:val="004C2DFF"/>
    <w:rsid w:val="004D02CA"/>
    <w:rsid w:val="004D08DA"/>
    <w:rsid w:val="004D6314"/>
    <w:rsid w:val="004D7DA6"/>
    <w:rsid w:val="004E416F"/>
    <w:rsid w:val="004E5E9C"/>
    <w:rsid w:val="004E678B"/>
    <w:rsid w:val="004F60FA"/>
    <w:rsid w:val="00510E70"/>
    <w:rsid w:val="0051563D"/>
    <w:rsid w:val="005206DA"/>
    <w:rsid w:val="00521F15"/>
    <w:rsid w:val="00525F9C"/>
    <w:rsid w:val="0052750B"/>
    <w:rsid w:val="0053467C"/>
    <w:rsid w:val="00550283"/>
    <w:rsid w:val="005523BC"/>
    <w:rsid w:val="00553665"/>
    <w:rsid w:val="00553FB8"/>
    <w:rsid w:val="005555EE"/>
    <w:rsid w:val="00555A5F"/>
    <w:rsid w:val="00566467"/>
    <w:rsid w:val="00567FFD"/>
    <w:rsid w:val="00582541"/>
    <w:rsid w:val="00584380"/>
    <w:rsid w:val="005953AE"/>
    <w:rsid w:val="005A078C"/>
    <w:rsid w:val="005A316D"/>
    <w:rsid w:val="005A68E2"/>
    <w:rsid w:val="005C08B7"/>
    <w:rsid w:val="005C15D2"/>
    <w:rsid w:val="005C2385"/>
    <w:rsid w:val="005D2F25"/>
    <w:rsid w:val="005E1C0F"/>
    <w:rsid w:val="005E3058"/>
    <w:rsid w:val="005E3FF5"/>
    <w:rsid w:val="005E43FE"/>
    <w:rsid w:val="005E49CE"/>
    <w:rsid w:val="005E647D"/>
    <w:rsid w:val="005F29D5"/>
    <w:rsid w:val="005F5C33"/>
    <w:rsid w:val="00610F25"/>
    <w:rsid w:val="0061290A"/>
    <w:rsid w:val="00613023"/>
    <w:rsid w:val="00614FE0"/>
    <w:rsid w:val="006161E7"/>
    <w:rsid w:val="0062184B"/>
    <w:rsid w:val="006249C8"/>
    <w:rsid w:val="00626D18"/>
    <w:rsid w:val="00627A82"/>
    <w:rsid w:val="00630158"/>
    <w:rsid w:val="00640597"/>
    <w:rsid w:val="00651F0D"/>
    <w:rsid w:val="00652A4C"/>
    <w:rsid w:val="00657FF9"/>
    <w:rsid w:val="0066216E"/>
    <w:rsid w:val="00666D63"/>
    <w:rsid w:val="006738D4"/>
    <w:rsid w:val="00675935"/>
    <w:rsid w:val="00676E2E"/>
    <w:rsid w:val="00680ADA"/>
    <w:rsid w:val="00684CDD"/>
    <w:rsid w:val="00686764"/>
    <w:rsid w:val="006901E2"/>
    <w:rsid w:val="00694011"/>
    <w:rsid w:val="006942CF"/>
    <w:rsid w:val="006B479B"/>
    <w:rsid w:val="006B7A21"/>
    <w:rsid w:val="006C116D"/>
    <w:rsid w:val="006C2765"/>
    <w:rsid w:val="006C5799"/>
    <w:rsid w:val="006D4F99"/>
    <w:rsid w:val="006E0921"/>
    <w:rsid w:val="006E5506"/>
    <w:rsid w:val="006E57D6"/>
    <w:rsid w:val="006E6E7F"/>
    <w:rsid w:val="006F07ED"/>
    <w:rsid w:val="006F25D8"/>
    <w:rsid w:val="006F42FD"/>
    <w:rsid w:val="006F4BF9"/>
    <w:rsid w:val="006F4D9D"/>
    <w:rsid w:val="0070241D"/>
    <w:rsid w:val="00703C44"/>
    <w:rsid w:val="00704488"/>
    <w:rsid w:val="00705596"/>
    <w:rsid w:val="007073EA"/>
    <w:rsid w:val="00715CC0"/>
    <w:rsid w:val="00721158"/>
    <w:rsid w:val="00722A70"/>
    <w:rsid w:val="00725105"/>
    <w:rsid w:val="0073116E"/>
    <w:rsid w:val="00732EB2"/>
    <w:rsid w:val="0073306F"/>
    <w:rsid w:val="007339AA"/>
    <w:rsid w:val="007379DC"/>
    <w:rsid w:val="00740372"/>
    <w:rsid w:val="00740B5A"/>
    <w:rsid w:val="007410B7"/>
    <w:rsid w:val="007456C2"/>
    <w:rsid w:val="00754F5E"/>
    <w:rsid w:val="0075742A"/>
    <w:rsid w:val="0076384F"/>
    <w:rsid w:val="007662E8"/>
    <w:rsid w:val="007677F2"/>
    <w:rsid w:val="0077557D"/>
    <w:rsid w:val="0078223F"/>
    <w:rsid w:val="00782244"/>
    <w:rsid w:val="00787758"/>
    <w:rsid w:val="007958E8"/>
    <w:rsid w:val="007967C0"/>
    <w:rsid w:val="007A383A"/>
    <w:rsid w:val="007A4697"/>
    <w:rsid w:val="007A4ECC"/>
    <w:rsid w:val="007B3A04"/>
    <w:rsid w:val="007B419B"/>
    <w:rsid w:val="007B78DD"/>
    <w:rsid w:val="007C1DA9"/>
    <w:rsid w:val="007D3EB6"/>
    <w:rsid w:val="007D5971"/>
    <w:rsid w:val="007E775E"/>
    <w:rsid w:val="007F73F8"/>
    <w:rsid w:val="00801507"/>
    <w:rsid w:val="008024A4"/>
    <w:rsid w:val="00802A7D"/>
    <w:rsid w:val="00802ADE"/>
    <w:rsid w:val="008072EF"/>
    <w:rsid w:val="008131B2"/>
    <w:rsid w:val="008272EB"/>
    <w:rsid w:val="008335E3"/>
    <w:rsid w:val="008339D9"/>
    <w:rsid w:val="008371B7"/>
    <w:rsid w:val="00843E52"/>
    <w:rsid w:val="00857A17"/>
    <w:rsid w:val="00863E26"/>
    <w:rsid w:val="008643B7"/>
    <w:rsid w:val="00867CB8"/>
    <w:rsid w:val="0087434D"/>
    <w:rsid w:val="008854A5"/>
    <w:rsid w:val="00894ECA"/>
    <w:rsid w:val="008A24A7"/>
    <w:rsid w:val="008A6EBE"/>
    <w:rsid w:val="008B16B0"/>
    <w:rsid w:val="008B225A"/>
    <w:rsid w:val="008B60F8"/>
    <w:rsid w:val="008C2174"/>
    <w:rsid w:val="008D062D"/>
    <w:rsid w:val="008D2018"/>
    <w:rsid w:val="008D4030"/>
    <w:rsid w:val="008D447E"/>
    <w:rsid w:val="008D5815"/>
    <w:rsid w:val="008D665C"/>
    <w:rsid w:val="008D7196"/>
    <w:rsid w:val="008E143A"/>
    <w:rsid w:val="008E5C72"/>
    <w:rsid w:val="008E77D6"/>
    <w:rsid w:val="008F2142"/>
    <w:rsid w:val="008F41D8"/>
    <w:rsid w:val="008F79BA"/>
    <w:rsid w:val="0090775E"/>
    <w:rsid w:val="00911AA5"/>
    <w:rsid w:val="009136FE"/>
    <w:rsid w:val="0091487E"/>
    <w:rsid w:val="00914EE8"/>
    <w:rsid w:val="00924622"/>
    <w:rsid w:val="00925A34"/>
    <w:rsid w:val="0093048F"/>
    <w:rsid w:val="00936998"/>
    <w:rsid w:val="00942D99"/>
    <w:rsid w:val="00946D21"/>
    <w:rsid w:val="00954250"/>
    <w:rsid w:val="009554CB"/>
    <w:rsid w:val="0097001C"/>
    <w:rsid w:val="00971308"/>
    <w:rsid w:val="00971B46"/>
    <w:rsid w:val="0098642F"/>
    <w:rsid w:val="00986B9C"/>
    <w:rsid w:val="0099200D"/>
    <w:rsid w:val="00997978"/>
    <w:rsid w:val="009A2E58"/>
    <w:rsid w:val="009B5EB3"/>
    <w:rsid w:val="009B7E4A"/>
    <w:rsid w:val="009C0ED6"/>
    <w:rsid w:val="009C2D3F"/>
    <w:rsid w:val="009D0A1F"/>
    <w:rsid w:val="009D1429"/>
    <w:rsid w:val="009D1ACD"/>
    <w:rsid w:val="009D6057"/>
    <w:rsid w:val="009D626D"/>
    <w:rsid w:val="009E3F38"/>
    <w:rsid w:val="009E57A0"/>
    <w:rsid w:val="009F79AB"/>
    <w:rsid w:val="00A02C0E"/>
    <w:rsid w:val="00A049CD"/>
    <w:rsid w:val="00A11646"/>
    <w:rsid w:val="00A147F6"/>
    <w:rsid w:val="00A174F9"/>
    <w:rsid w:val="00A17603"/>
    <w:rsid w:val="00A20277"/>
    <w:rsid w:val="00A20907"/>
    <w:rsid w:val="00A243EE"/>
    <w:rsid w:val="00A253E1"/>
    <w:rsid w:val="00A25CF0"/>
    <w:rsid w:val="00A27AC3"/>
    <w:rsid w:val="00A319C3"/>
    <w:rsid w:val="00A37982"/>
    <w:rsid w:val="00A4169E"/>
    <w:rsid w:val="00A44334"/>
    <w:rsid w:val="00A4534C"/>
    <w:rsid w:val="00A53E86"/>
    <w:rsid w:val="00A55142"/>
    <w:rsid w:val="00A62B37"/>
    <w:rsid w:val="00A77343"/>
    <w:rsid w:val="00A907ED"/>
    <w:rsid w:val="00A90E4D"/>
    <w:rsid w:val="00AB02C5"/>
    <w:rsid w:val="00AB2C94"/>
    <w:rsid w:val="00AB4705"/>
    <w:rsid w:val="00AB476E"/>
    <w:rsid w:val="00AC631B"/>
    <w:rsid w:val="00AD5724"/>
    <w:rsid w:val="00AD6CA6"/>
    <w:rsid w:val="00AE3752"/>
    <w:rsid w:val="00AE6502"/>
    <w:rsid w:val="00B00141"/>
    <w:rsid w:val="00B039C6"/>
    <w:rsid w:val="00B03B05"/>
    <w:rsid w:val="00B11546"/>
    <w:rsid w:val="00B168F9"/>
    <w:rsid w:val="00B22FDA"/>
    <w:rsid w:val="00B27633"/>
    <w:rsid w:val="00B343B6"/>
    <w:rsid w:val="00B343E8"/>
    <w:rsid w:val="00B42882"/>
    <w:rsid w:val="00B46161"/>
    <w:rsid w:val="00B46818"/>
    <w:rsid w:val="00B556F0"/>
    <w:rsid w:val="00B61A0E"/>
    <w:rsid w:val="00B62E44"/>
    <w:rsid w:val="00B75A0F"/>
    <w:rsid w:val="00B817AE"/>
    <w:rsid w:val="00B81A4A"/>
    <w:rsid w:val="00B83035"/>
    <w:rsid w:val="00B86078"/>
    <w:rsid w:val="00B94E1F"/>
    <w:rsid w:val="00B971B6"/>
    <w:rsid w:val="00BA3E26"/>
    <w:rsid w:val="00BA50BF"/>
    <w:rsid w:val="00BA5B42"/>
    <w:rsid w:val="00BB257B"/>
    <w:rsid w:val="00BC408C"/>
    <w:rsid w:val="00BC4AD7"/>
    <w:rsid w:val="00BD2A1B"/>
    <w:rsid w:val="00BD35C9"/>
    <w:rsid w:val="00BD454C"/>
    <w:rsid w:val="00BE52EF"/>
    <w:rsid w:val="00C102B1"/>
    <w:rsid w:val="00C141EB"/>
    <w:rsid w:val="00C162AE"/>
    <w:rsid w:val="00C17F16"/>
    <w:rsid w:val="00C2057F"/>
    <w:rsid w:val="00C20EEE"/>
    <w:rsid w:val="00C25DFE"/>
    <w:rsid w:val="00C2779D"/>
    <w:rsid w:val="00C33325"/>
    <w:rsid w:val="00C35789"/>
    <w:rsid w:val="00C476A6"/>
    <w:rsid w:val="00C4793E"/>
    <w:rsid w:val="00C47C40"/>
    <w:rsid w:val="00C54036"/>
    <w:rsid w:val="00C54C91"/>
    <w:rsid w:val="00C6586F"/>
    <w:rsid w:val="00C77FCB"/>
    <w:rsid w:val="00C81411"/>
    <w:rsid w:val="00C819B7"/>
    <w:rsid w:val="00C81EE0"/>
    <w:rsid w:val="00C96F9B"/>
    <w:rsid w:val="00CC745E"/>
    <w:rsid w:val="00CD4927"/>
    <w:rsid w:val="00CD4BDB"/>
    <w:rsid w:val="00CD5101"/>
    <w:rsid w:val="00CD59DE"/>
    <w:rsid w:val="00CD7069"/>
    <w:rsid w:val="00CE181E"/>
    <w:rsid w:val="00CF7023"/>
    <w:rsid w:val="00D003F1"/>
    <w:rsid w:val="00D05272"/>
    <w:rsid w:val="00D074FC"/>
    <w:rsid w:val="00D16B5A"/>
    <w:rsid w:val="00D22F72"/>
    <w:rsid w:val="00D25484"/>
    <w:rsid w:val="00D36C9A"/>
    <w:rsid w:val="00D37DDA"/>
    <w:rsid w:val="00D43ED9"/>
    <w:rsid w:val="00D457E2"/>
    <w:rsid w:val="00D50A65"/>
    <w:rsid w:val="00D50C7F"/>
    <w:rsid w:val="00D6133D"/>
    <w:rsid w:val="00D644D5"/>
    <w:rsid w:val="00D655B6"/>
    <w:rsid w:val="00D66106"/>
    <w:rsid w:val="00D71319"/>
    <w:rsid w:val="00D729E2"/>
    <w:rsid w:val="00D764C5"/>
    <w:rsid w:val="00D77234"/>
    <w:rsid w:val="00D86001"/>
    <w:rsid w:val="00DA20C6"/>
    <w:rsid w:val="00DA34D6"/>
    <w:rsid w:val="00DA3943"/>
    <w:rsid w:val="00DA4427"/>
    <w:rsid w:val="00DA57AB"/>
    <w:rsid w:val="00DC3AC5"/>
    <w:rsid w:val="00DC7BCE"/>
    <w:rsid w:val="00DD189E"/>
    <w:rsid w:val="00DD3E0B"/>
    <w:rsid w:val="00DD5D64"/>
    <w:rsid w:val="00DD5E6D"/>
    <w:rsid w:val="00DD753E"/>
    <w:rsid w:val="00DE0D75"/>
    <w:rsid w:val="00DE140B"/>
    <w:rsid w:val="00DE43AD"/>
    <w:rsid w:val="00DE5B80"/>
    <w:rsid w:val="00DF0760"/>
    <w:rsid w:val="00DF0766"/>
    <w:rsid w:val="00DF711E"/>
    <w:rsid w:val="00E01F76"/>
    <w:rsid w:val="00E05C39"/>
    <w:rsid w:val="00E07626"/>
    <w:rsid w:val="00E077F9"/>
    <w:rsid w:val="00E17AA5"/>
    <w:rsid w:val="00E17C9C"/>
    <w:rsid w:val="00E320DF"/>
    <w:rsid w:val="00E40945"/>
    <w:rsid w:val="00E43B3E"/>
    <w:rsid w:val="00E454B5"/>
    <w:rsid w:val="00E47550"/>
    <w:rsid w:val="00E52992"/>
    <w:rsid w:val="00E55C1E"/>
    <w:rsid w:val="00E64024"/>
    <w:rsid w:val="00E72668"/>
    <w:rsid w:val="00E92027"/>
    <w:rsid w:val="00E9633E"/>
    <w:rsid w:val="00EA2E66"/>
    <w:rsid w:val="00EA5FE7"/>
    <w:rsid w:val="00EB7A08"/>
    <w:rsid w:val="00EE167E"/>
    <w:rsid w:val="00EF0225"/>
    <w:rsid w:val="00EF0462"/>
    <w:rsid w:val="00EF3EC8"/>
    <w:rsid w:val="00EF6A07"/>
    <w:rsid w:val="00EF714F"/>
    <w:rsid w:val="00F00B6D"/>
    <w:rsid w:val="00F15304"/>
    <w:rsid w:val="00F169C6"/>
    <w:rsid w:val="00F16AA3"/>
    <w:rsid w:val="00F170AE"/>
    <w:rsid w:val="00F17AC8"/>
    <w:rsid w:val="00F20DDE"/>
    <w:rsid w:val="00F23B80"/>
    <w:rsid w:val="00F245ED"/>
    <w:rsid w:val="00F360E6"/>
    <w:rsid w:val="00F46CBC"/>
    <w:rsid w:val="00F47BDA"/>
    <w:rsid w:val="00F558F2"/>
    <w:rsid w:val="00F56EC8"/>
    <w:rsid w:val="00F576B2"/>
    <w:rsid w:val="00F62CBA"/>
    <w:rsid w:val="00F70C47"/>
    <w:rsid w:val="00F725D0"/>
    <w:rsid w:val="00F74CFF"/>
    <w:rsid w:val="00F75CB5"/>
    <w:rsid w:val="00F83CD9"/>
    <w:rsid w:val="00F87F9D"/>
    <w:rsid w:val="00F93659"/>
    <w:rsid w:val="00F95CFA"/>
    <w:rsid w:val="00F9630E"/>
    <w:rsid w:val="00F965F6"/>
    <w:rsid w:val="00FB1A50"/>
    <w:rsid w:val="00FB2C66"/>
    <w:rsid w:val="00FB7255"/>
    <w:rsid w:val="00FC104F"/>
    <w:rsid w:val="00FC3A2D"/>
    <w:rsid w:val="00FC7653"/>
    <w:rsid w:val="00FD3725"/>
    <w:rsid w:val="00FD5982"/>
    <w:rsid w:val="00FE2177"/>
    <w:rsid w:val="00FF6679"/>
    <w:rsid w:val="00FF68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80BD48F0-AB46-4973-A039-0F13F7FD920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1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uiPriority="0" w:qFormat="1"/>
    <w:lsdException w:name="heading 3" w:uiPriority="0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0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1D2E47"/>
    <w:pPr>
      <w:widowControl w:val="0"/>
      <w:snapToGrid w:val="0"/>
      <w:spacing w:line="300" w:lineRule="auto"/>
      <w:jc w:val="both"/>
    </w:pPr>
    <w:rPr>
      <w:rFonts w:ascii="Times New Roman" w:hAnsi="Times New Roman"/>
      <w:sz w:val="24"/>
    </w:rPr>
  </w:style>
  <w:style w:type="paragraph" w:styleId="1">
    <w:name w:val="heading 1"/>
    <w:basedOn w:val="a"/>
    <w:next w:val="a"/>
    <w:link w:val="1Char"/>
    <w:autoRedefine/>
    <w:qFormat/>
    <w:rsid w:val="00E454B5"/>
    <w:pPr>
      <w:keepNext/>
      <w:keepLines/>
      <w:numPr>
        <w:numId w:val="10"/>
      </w:numPr>
      <w:adjustRightInd w:val="0"/>
      <w:spacing w:before="400" w:after="200" w:line="360" w:lineRule="auto"/>
      <w:jc w:val="left"/>
      <w:outlineLvl w:val="0"/>
    </w:pPr>
    <w:rPr>
      <w:b/>
      <w:bCs/>
      <w:kern w:val="44"/>
      <w:sz w:val="32"/>
      <w:szCs w:val="44"/>
    </w:rPr>
  </w:style>
  <w:style w:type="paragraph" w:styleId="2">
    <w:name w:val="heading 2"/>
    <w:basedOn w:val="a"/>
    <w:next w:val="a"/>
    <w:link w:val="2Char"/>
    <w:qFormat/>
    <w:rsid w:val="00F75CB5"/>
    <w:pPr>
      <w:keepNext/>
      <w:keepLines/>
      <w:numPr>
        <w:ilvl w:val="1"/>
        <w:numId w:val="10"/>
      </w:numPr>
      <w:spacing w:beforeLines="50" w:before="50" w:afterLines="50" w:after="50" w:line="240" w:lineRule="auto"/>
      <w:jc w:val="left"/>
      <w:outlineLvl w:val="1"/>
    </w:pPr>
    <w:rPr>
      <w:rFonts w:eastAsiaTheme="majorEastAsia" w:cstheme="majorBidi"/>
      <w:b/>
      <w:bCs/>
      <w:sz w:val="28"/>
      <w:szCs w:val="32"/>
    </w:rPr>
  </w:style>
  <w:style w:type="paragraph" w:styleId="3">
    <w:name w:val="heading 3"/>
    <w:basedOn w:val="a"/>
    <w:next w:val="a"/>
    <w:link w:val="3Char"/>
    <w:qFormat/>
    <w:rsid w:val="00B556F0"/>
    <w:pPr>
      <w:keepNext/>
      <w:keepLines/>
      <w:numPr>
        <w:ilvl w:val="2"/>
        <w:numId w:val="10"/>
      </w:numPr>
      <w:spacing w:beforeLines="50" w:before="50" w:afterLines="50" w:after="50"/>
      <w:ind w:left="567"/>
      <w:jc w:val="left"/>
      <w:outlineLvl w:val="2"/>
    </w:pPr>
    <w:rPr>
      <w:b/>
      <w:bCs/>
      <w:szCs w:val="32"/>
    </w:rPr>
  </w:style>
  <w:style w:type="paragraph" w:styleId="4">
    <w:name w:val="heading 4"/>
    <w:basedOn w:val="a"/>
    <w:next w:val="a"/>
    <w:link w:val="4Char"/>
    <w:uiPriority w:val="3"/>
    <w:unhideWhenUsed/>
    <w:qFormat/>
    <w:rsid w:val="00525F9C"/>
    <w:pPr>
      <w:keepNext/>
      <w:keepLines/>
      <w:numPr>
        <w:numId w:val="1"/>
      </w:numPr>
      <w:spacing w:before="120" w:after="120" w:line="200" w:lineRule="atLeast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E454B5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rsid w:val="00E454B5"/>
    <w:rPr>
      <w:rFonts w:ascii="Times New Roman" w:hAnsi="Times New Roman"/>
      <w:b/>
      <w:bCs/>
      <w:kern w:val="44"/>
      <w:sz w:val="32"/>
      <w:szCs w:val="44"/>
    </w:rPr>
  </w:style>
  <w:style w:type="character" w:customStyle="1" w:styleId="2Char">
    <w:name w:val="标题 2 Char"/>
    <w:basedOn w:val="a0"/>
    <w:link w:val="2"/>
    <w:rsid w:val="00F75CB5"/>
    <w:rPr>
      <w:rFonts w:ascii="Times New Roman" w:eastAsiaTheme="majorEastAsia" w:hAnsi="Times New Roman" w:cstheme="majorBidi"/>
      <w:b/>
      <w:bCs/>
      <w:sz w:val="28"/>
      <w:szCs w:val="32"/>
    </w:rPr>
  </w:style>
  <w:style w:type="paragraph" w:styleId="a3">
    <w:name w:val="No Spacing"/>
    <w:aliases w:val="代码"/>
    <w:next w:val="a"/>
    <w:qFormat/>
    <w:rsid w:val="003C3D10"/>
    <w:pPr>
      <w:widowControl w:val="0"/>
      <w:shd w:val="clear" w:color="auto" w:fill="E7E6E6" w:themeFill="background2"/>
    </w:pPr>
    <w:rPr>
      <w:rFonts w:ascii="Times New Roman" w:hAnsi="Times New Roman"/>
    </w:rPr>
  </w:style>
  <w:style w:type="character" w:customStyle="1" w:styleId="3Char">
    <w:name w:val="标题 3 Char"/>
    <w:basedOn w:val="a0"/>
    <w:link w:val="3"/>
    <w:rsid w:val="00B556F0"/>
    <w:rPr>
      <w:rFonts w:ascii="Times New Roman" w:hAnsi="Times New Roman"/>
      <w:b/>
      <w:bCs/>
      <w:sz w:val="24"/>
      <w:szCs w:val="32"/>
    </w:rPr>
  </w:style>
  <w:style w:type="paragraph" w:styleId="a4">
    <w:name w:val="Title"/>
    <w:basedOn w:val="a"/>
    <w:next w:val="a"/>
    <w:link w:val="Char"/>
    <w:uiPriority w:val="10"/>
    <w:qFormat/>
    <w:rsid w:val="00B62E44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Char">
    <w:name w:val="标题 Char"/>
    <w:basedOn w:val="a0"/>
    <w:link w:val="a4"/>
    <w:uiPriority w:val="10"/>
    <w:rsid w:val="00B62E44"/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4Char">
    <w:name w:val="标题 4 Char"/>
    <w:basedOn w:val="a0"/>
    <w:link w:val="4"/>
    <w:uiPriority w:val="3"/>
    <w:rsid w:val="001D2E47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5">
    <w:name w:val="List Paragraph"/>
    <w:basedOn w:val="a"/>
    <w:uiPriority w:val="34"/>
    <w:qFormat/>
    <w:rsid w:val="005A68E2"/>
    <w:pPr>
      <w:ind w:firstLineChars="200" w:firstLine="420"/>
    </w:pPr>
  </w:style>
  <w:style w:type="character" w:styleId="a6">
    <w:name w:val="Hyperlink"/>
    <w:basedOn w:val="a0"/>
    <w:uiPriority w:val="99"/>
    <w:unhideWhenUsed/>
    <w:rsid w:val="001047C1"/>
    <w:rPr>
      <w:color w:val="0563C1" w:themeColor="hyperlink"/>
      <w:u w:val="single"/>
    </w:rPr>
  </w:style>
  <w:style w:type="paragraph" w:styleId="HTML">
    <w:name w:val="HTML Preformatted"/>
    <w:basedOn w:val="a"/>
    <w:link w:val="HTMLChar"/>
    <w:uiPriority w:val="99"/>
    <w:semiHidden/>
    <w:unhideWhenUsed/>
    <w:rsid w:val="007967C0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napToGrid/>
      <w:spacing w:line="240" w:lineRule="auto"/>
      <w:jc w:val="left"/>
    </w:pPr>
    <w:rPr>
      <w:rFonts w:ascii="宋体" w:eastAsia="宋体" w:hAnsi="宋体" w:cs="宋体"/>
      <w:kern w:val="0"/>
      <w:szCs w:val="24"/>
    </w:rPr>
  </w:style>
  <w:style w:type="character" w:customStyle="1" w:styleId="HTMLChar">
    <w:name w:val="HTML 预设格式 Char"/>
    <w:basedOn w:val="a0"/>
    <w:link w:val="HTML"/>
    <w:uiPriority w:val="99"/>
    <w:semiHidden/>
    <w:rsid w:val="007967C0"/>
    <w:rPr>
      <w:rFonts w:ascii="宋体" w:eastAsia="宋体" w:hAnsi="宋体" w:cs="宋体"/>
      <w:kern w:val="0"/>
      <w:sz w:val="24"/>
      <w:szCs w:val="24"/>
    </w:rPr>
  </w:style>
  <w:style w:type="character" w:customStyle="1" w:styleId="apple-converted-space">
    <w:name w:val="apple-converted-space"/>
    <w:basedOn w:val="a0"/>
    <w:rsid w:val="00676E2E"/>
  </w:style>
  <w:style w:type="character" w:styleId="HTML0">
    <w:name w:val="HTML Code"/>
    <w:basedOn w:val="a0"/>
    <w:uiPriority w:val="99"/>
    <w:semiHidden/>
    <w:unhideWhenUsed/>
    <w:rsid w:val="00043314"/>
    <w:rPr>
      <w:rFonts w:ascii="宋体" w:eastAsia="宋体" w:hAnsi="宋体" w:cs="宋体"/>
      <w:sz w:val="24"/>
      <w:szCs w:val="24"/>
    </w:rPr>
  </w:style>
  <w:style w:type="paragraph" w:styleId="a7">
    <w:name w:val="header"/>
    <w:basedOn w:val="a"/>
    <w:link w:val="Char0"/>
    <w:uiPriority w:val="99"/>
    <w:unhideWhenUsed/>
    <w:rsid w:val="001255F2"/>
    <w:pPr>
      <w:pBdr>
        <w:bottom w:val="single" w:sz="6" w:space="1" w:color="auto"/>
      </w:pBdr>
      <w:tabs>
        <w:tab w:val="center" w:pos="4153"/>
        <w:tab w:val="right" w:pos="8306"/>
      </w:tabs>
      <w:spacing w:line="240" w:lineRule="auto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7"/>
    <w:uiPriority w:val="99"/>
    <w:rsid w:val="001255F2"/>
    <w:rPr>
      <w:rFonts w:ascii="Times New Roman" w:hAnsi="Times New Roman"/>
      <w:sz w:val="18"/>
      <w:szCs w:val="18"/>
    </w:rPr>
  </w:style>
  <w:style w:type="paragraph" w:styleId="a8">
    <w:name w:val="footer"/>
    <w:basedOn w:val="a"/>
    <w:link w:val="Char1"/>
    <w:uiPriority w:val="99"/>
    <w:unhideWhenUsed/>
    <w:rsid w:val="001255F2"/>
    <w:pPr>
      <w:tabs>
        <w:tab w:val="center" w:pos="4153"/>
        <w:tab w:val="right" w:pos="8306"/>
      </w:tabs>
      <w:spacing w:line="240" w:lineRule="auto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8"/>
    <w:uiPriority w:val="99"/>
    <w:rsid w:val="001255F2"/>
    <w:rPr>
      <w:rFonts w:ascii="Times New Roman" w:hAnsi="Times New Roman"/>
      <w:sz w:val="18"/>
      <w:szCs w:val="18"/>
    </w:rPr>
  </w:style>
  <w:style w:type="paragraph" w:styleId="a9">
    <w:name w:val="Balloon Text"/>
    <w:basedOn w:val="a"/>
    <w:link w:val="Char2"/>
    <w:uiPriority w:val="99"/>
    <w:semiHidden/>
    <w:unhideWhenUsed/>
    <w:rsid w:val="001D2E47"/>
    <w:pPr>
      <w:spacing w:line="240" w:lineRule="auto"/>
    </w:pPr>
    <w:rPr>
      <w:sz w:val="18"/>
      <w:szCs w:val="18"/>
    </w:rPr>
  </w:style>
  <w:style w:type="character" w:customStyle="1" w:styleId="Char2">
    <w:name w:val="批注框文本 Char"/>
    <w:basedOn w:val="a0"/>
    <w:link w:val="a9"/>
    <w:uiPriority w:val="99"/>
    <w:semiHidden/>
    <w:rsid w:val="001D2E47"/>
    <w:rPr>
      <w:rFonts w:ascii="Times New Roman" w:hAnsi="Times New Roman"/>
      <w:sz w:val="18"/>
      <w:szCs w:val="18"/>
    </w:rPr>
  </w:style>
  <w:style w:type="character" w:customStyle="1" w:styleId="5Char">
    <w:name w:val="标题 5 Char"/>
    <w:basedOn w:val="a0"/>
    <w:link w:val="5"/>
    <w:uiPriority w:val="9"/>
    <w:rsid w:val="00E454B5"/>
    <w:rPr>
      <w:rFonts w:ascii="Times New Roman" w:hAnsi="Times New Roman"/>
      <w:b/>
      <w:bCs/>
      <w:sz w:val="28"/>
      <w:szCs w:val="28"/>
    </w:rPr>
  </w:style>
  <w:style w:type="table" w:styleId="aa">
    <w:name w:val="Table Grid"/>
    <w:basedOn w:val="a1"/>
    <w:uiPriority w:val="39"/>
    <w:rsid w:val="008131B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6-5">
    <w:name w:val="Grid Table 6 Colorful Accent 5"/>
    <w:basedOn w:val="a1"/>
    <w:uiPriority w:val="51"/>
    <w:rsid w:val="008131B2"/>
    <w:rPr>
      <w:color w:val="2F5496" w:themeColor="accent5" w:themeShade="BF"/>
    </w:rPr>
    <w:tblPr>
      <w:tblStyleRowBandSize w:val="1"/>
      <w:tblStyleColBandSize w:val="1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8EAADB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table" w:styleId="6-1">
    <w:name w:val="List Table 6 Colorful Accent 1"/>
    <w:basedOn w:val="a1"/>
    <w:uiPriority w:val="51"/>
    <w:rsid w:val="009D1429"/>
    <w:rPr>
      <w:color w:val="2E74B5" w:themeColor="accent1" w:themeShade="BF"/>
    </w:rPr>
    <w:tblPr>
      <w:tblStyleRowBandSize w:val="1"/>
      <w:tblStyleColBandSize w:val="1"/>
      <w:tblBorders>
        <w:top w:val="single" w:sz="4" w:space="0" w:color="5B9BD5" w:themeColor="accent1"/>
        <w:bottom w:val="single" w:sz="4" w:space="0" w:color="5B9BD5" w:themeColor="accent1"/>
      </w:tblBorders>
    </w:tblPr>
    <w:tblStylePr w:type="firstRow">
      <w:rPr>
        <w:b/>
        <w:bCs/>
      </w:rPr>
      <w:tblPr/>
      <w:tcPr>
        <w:tcBorders>
          <w:bottom w:val="single" w:sz="4" w:space="0" w:color="5B9BD5" w:themeColor="accent1"/>
        </w:tcBorders>
      </w:tcPr>
    </w:tblStylePr>
    <w:tblStylePr w:type="lastRow">
      <w:rPr>
        <w:b/>
        <w:bCs/>
      </w:rPr>
      <w:tblPr/>
      <w:tcPr>
        <w:tcBorders>
          <w:top w:val="double" w:sz="4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paragraph" w:styleId="ab">
    <w:name w:val="Normal (Web)"/>
    <w:basedOn w:val="a"/>
    <w:uiPriority w:val="99"/>
    <w:semiHidden/>
    <w:unhideWhenUsed/>
    <w:rsid w:val="008B225A"/>
    <w:pPr>
      <w:widowControl/>
      <w:snapToGrid/>
      <w:spacing w:before="100" w:beforeAutospacing="1" w:after="100" w:afterAutospacing="1" w:line="240" w:lineRule="auto"/>
      <w:jc w:val="left"/>
    </w:pPr>
    <w:rPr>
      <w:rFonts w:ascii="宋体" w:eastAsia="宋体" w:hAnsi="宋体" w:cs="宋体"/>
      <w:kern w:val="0"/>
      <w:szCs w:val="24"/>
    </w:rPr>
  </w:style>
  <w:style w:type="character" w:customStyle="1" w:styleId="arttime">
    <w:name w:val="arttime"/>
    <w:basedOn w:val="a0"/>
    <w:rsid w:val="00A11646"/>
  </w:style>
  <w:style w:type="character" w:styleId="ac">
    <w:name w:val="Strong"/>
    <w:basedOn w:val="a0"/>
    <w:uiPriority w:val="22"/>
    <w:qFormat/>
    <w:rsid w:val="00A11646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68576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1814457">
          <w:marLeft w:val="0"/>
          <w:marRight w:val="0"/>
          <w:marTop w:val="30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6536733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5142227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3088244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1687244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3168246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907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7040302">
          <w:marLeft w:val="105"/>
          <w:marRight w:val="105"/>
          <w:marTop w:val="240"/>
          <w:marBottom w:val="240"/>
          <w:divBdr>
            <w:top w:val="single" w:sz="6" w:space="9" w:color="999999"/>
            <w:left w:val="single" w:sz="6" w:space="9" w:color="999999"/>
            <w:bottom w:val="single" w:sz="6" w:space="9" w:color="999999"/>
            <w:right w:val="single" w:sz="6" w:space="9" w:color="999999"/>
          </w:divBdr>
        </w:div>
        <w:div w:id="605426588">
          <w:marLeft w:val="105"/>
          <w:marRight w:val="105"/>
          <w:marTop w:val="240"/>
          <w:marBottom w:val="240"/>
          <w:divBdr>
            <w:top w:val="single" w:sz="6" w:space="9" w:color="999999"/>
            <w:left w:val="single" w:sz="6" w:space="9" w:color="999999"/>
            <w:bottom w:val="single" w:sz="6" w:space="9" w:color="999999"/>
            <w:right w:val="single" w:sz="6" w:space="9" w:color="999999"/>
          </w:divBdr>
        </w:div>
        <w:div w:id="1154954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0112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2444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236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144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5909527">
          <w:marLeft w:val="0"/>
          <w:marRight w:val="0"/>
          <w:marTop w:val="150"/>
          <w:marBottom w:val="150"/>
          <w:divBdr>
            <w:top w:val="single" w:sz="6" w:space="0" w:color="CCCCCC"/>
            <w:left w:val="single" w:sz="6" w:space="0" w:color="CCCCCC"/>
            <w:bottom w:val="single" w:sz="6" w:space="0" w:color="CCCCCC"/>
            <w:right w:val="single" w:sz="6" w:space="0" w:color="CCCCCC"/>
          </w:divBdr>
          <w:divsChild>
            <w:div w:id="188652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4401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029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709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6768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2969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7486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8362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081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235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908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049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7867419">
          <w:marLeft w:val="180"/>
          <w:marRight w:val="180"/>
          <w:marTop w:val="75"/>
          <w:marBottom w:val="0"/>
          <w:divBdr>
            <w:top w:val="none" w:sz="0" w:space="0" w:color="auto"/>
            <w:left w:val="none" w:sz="0" w:space="0" w:color="auto"/>
            <w:bottom w:val="dashed" w:sz="6" w:space="0" w:color="CCCCCC"/>
            <w:right w:val="none" w:sz="0" w:space="0" w:color="auto"/>
          </w:divBdr>
          <w:divsChild>
            <w:div w:id="29950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81641310">
          <w:marLeft w:val="1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2733106">
          <w:marLeft w:val="180"/>
          <w:marRight w:val="180"/>
          <w:marTop w:val="0"/>
          <w:marBottom w:val="0"/>
          <w:divBdr>
            <w:top w:val="dashed" w:sz="6" w:space="8" w:color="D5D5D5"/>
            <w:left w:val="dashed" w:sz="6" w:space="8" w:color="D5D5D5"/>
            <w:bottom w:val="dashed" w:sz="6" w:space="8" w:color="D5D5D5"/>
            <w:right w:val="dashed" w:sz="6" w:space="8" w:color="D5D5D5"/>
          </w:divBdr>
        </w:div>
        <w:div w:id="64694664">
          <w:marLeft w:val="225"/>
          <w:marRight w:val="225"/>
          <w:marTop w:val="300"/>
          <w:marBottom w:val="120"/>
          <w:divBdr>
            <w:top w:val="none" w:sz="0" w:space="0" w:color="auto"/>
            <w:left w:val="none" w:sz="0" w:space="0" w:color="auto"/>
            <w:bottom w:val="dashed" w:sz="6" w:space="0" w:color="D9D9D9"/>
            <w:right w:val="none" w:sz="0" w:space="0" w:color="auto"/>
          </w:divBdr>
        </w:div>
      </w:divsChild>
    </w:div>
    <w:div w:id="1716928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7691670">
          <w:marLeft w:val="0"/>
          <w:marRight w:val="0"/>
          <w:marTop w:val="150"/>
          <w:marBottom w:val="150"/>
          <w:divBdr>
            <w:top w:val="single" w:sz="6" w:space="0" w:color="CCCCCC"/>
            <w:left w:val="single" w:sz="6" w:space="0" w:color="CCCCCC"/>
            <w:bottom w:val="single" w:sz="6" w:space="0" w:color="CCCCCC"/>
            <w:right w:val="single" w:sz="6" w:space="0" w:color="CCCCCC"/>
          </w:divBdr>
          <w:divsChild>
            <w:div w:id="172093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5172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8758018">
          <w:marLeft w:val="105"/>
          <w:marRight w:val="105"/>
          <w:marTop w:val="240"/>
          <w:marBottom w:val="240"/>
          <w:divBdr>
            <w:top w:val="single" w:sz="6" w:space="9" w:color="999999"/>
            <w:left w:val="single" w:sz="6" w:space="9" w:color="999999"/>
            <w:bottom w:val="single" w:sz="6" w:space="9" w:color="999999"/>
            <w:right w:val="single" w:sz="6" w:space="9" w:color="999999"/>
          </w:divBdr>
        </w:div>
        <w:div w:id="627781608">
          <w:marLeft w:val="105"/>
          <w:marRight w:val="105"/>
          <w:marTop w:val="240"/>
          <w:marBottom w:val="240"/>
          <w:divBdr>
            <w:top w:val="single" w:sz="6" w:space="9" w:color="999999"/>
            <w:left w:val="single" w:sz="6" w:space="9" w:color="999999"/>
            <w:bottom w:val="single" w:sz="6" w:space="9" w:color="999999"/>
            <w:right w:val="single" w:sz="6" w:space="9" w:color="999999"/>
          </w:divBdr>
        </w:div>
      </w:divsChild>
    </w:div>
    <w:div w:id="2043282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image" Target="media/image68.png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fontTable" Target="fontTable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2" Type="http://schemas.openxmlformats.org/officeDocument/2006/relationships/styles" Target="styles.xml"/><Relationship Id="rId29" Type="http://schemas.openxmlformats.org/officeDocument/2006/relationships/image" Target="media/image23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Haitao\Documents\&#33258;&#23450;&#20041;%20Office%20&#27169;&#26495;\newTemplate.dotx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C7EDCB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newTemplate.dotx</Template>
  <TotalTime>450</TotalTime>
  <Pages>26</Pages>
  <Words>285</Words>
  <Characters>1626</Characters>
  <Application>Microsoft Office Word</Application>
  <DocSecurity>0</DocSecurity>
  <Lines>13</Lines>
  <Paragraphs>3</Paragraphs>
  <ScaleCrop>false</ScaleCrop>
  <Company/>
  <LinksUpToDate>false</LinksUpToDate>
  <CharactersWithSpaces>1908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Haitao</dc:creator>
  <cp:keywords/>
  <dc:description/>
  <cp:lastModifiedBy>Leo Song</cp:lastModifiedBy>
  <cp:revision>100</cp:revision>
  <dcterms:created xsi:type="dcterms:W3CDTF">2016-05-26T09:04:00Z</dcterms:created>
  <dcterms:modified xsi:type="dcterms:W3CDTF">2016-05-30T08:57:00Z</dcterms:modified>
</cp:coreProperties>
</file>