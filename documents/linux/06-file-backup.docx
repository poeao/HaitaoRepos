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A53258" w:rsidP="004A026A">
      <w:pPr>
        <w:pStyle w:val="a6"/>
      </w:pPr>
      <w:r>
        <w:t>File</w:t>
      </w:r>
      <w:r w:rsidR="00890D72">
        <w:t xml:space="preserve"> </w:t>
      </w:r>
      <w:r>
        <w:t>Backup</w:t>
      </w:r>
      <w:r w:rsidR="00890D72">
        <w:t xml:space="preserve"> Rsync</w:t>
      </w:r>
    </w:p>
    <w:p w:rsidR="00890D72" w:rsidRDefault="00890D72" w:rsidP="00890D72">
      <w:pPr>
        <w:pStyle w:val="1"/>
      </w:pPr>
      <w:r>
        <w:rPr>
          <w:rFonts w:hint="eastAsia"/>
        </w:rPr>
        <w:t xml:space="preserve">Rsync </w:t>
      </w:r>
      <w:r>
        <w:rPr>
          <w:rFonts w:hint="eastAsia"/>
        </w:rPr>
        <w:t>基本特性</w:t>
      </w:r>
    </w:p>
    <w:p w:rsidR="00890D72" w:rsidRDefault="00890D72" w:rsidP="00890D72">
      <w:r>
        <w:rPr>
          <w:noProof/>
        </w:rPr>
        <w:drawing>
          <wp:inline distT="0" distB="0" distL="0" distR="0" wp14:anchorId="6A7F5F79" wp14:editId="1DBE9B48">
            <wp:extent cx="5274310" cy="20542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FE" w:rsidRDefault="00DA0DFE" w:rsidP="00DA0DFE">
      <w:pPr>
        <w:pStyle w:val="2"/>
        <w:numPr>
          <w:ilvl w:val="0"/>
          <w:numId w:val="10"/>
        </w:numPr>
        <w:spacing w:before="156" w:after="156"/>
      </w:pPr>
      <w:r>
        <w:rPr>
          <w:rFonts w:hint="eastAsia"/>
        </w:rPr>
        <w:t>R</w:t>
      </w:r>
      <w:r>
        <w:t xml:space="preserve">sync </w:t>
      </w:r>
      <w:r>
        <w:rPr>
          <w:rFonts w:hint="eastAsia"/>
        </w:rPr>
        <w:t>工作方式</w:t>
      </w:r>
    </w:p>
    <w:p w:rsidR="00DA0DFE" w:rsidRDefault="00DA0DFE" w:rsidP="00DA0DFE">
      <w:r>
        <w:rPr>
          <w:noProof/>
        </w:rPr>
        <w:drawing>
          <wp:inline distT="0" distB="0" distL="0" distR="0" wp14:anchorId="4AA04350" wp14:editId="30270F47">
            <wp:extent cx="5274310" cy="6540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DFE" w:rsidRDefault="00DA0DFE" w:rsidP="00DA0DFE">
      <w:pPr>
        <w:rPr>
          <w:noProof/>
        </w:rPr>
      </w:pPr>
      <w:r>
        <w:rPr>
          <w:noProof/>
        </w:rPr>
        <w:drawing>
          <wp:inline distT="0" distB="0" distL="0" distR="0" wp14:anchorId="4A67E93A" wp14:editId="331D00FA">
            <wp:extent cx="5274310" cy="2505075"/>
            <wp:effectExtent l="0" t="0" r="254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D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DAAB37" wp14:editId="2717AC0B">
            <wp:extent cx="5274310" cy="16592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DF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10CF77C" wp14:editId="257FD443">
            <wp:extent cx="5274310" cy="32315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F55" w:rsidRDefault="00C96F55" w:rsidP="00DA0DFE">
      <w:r>
        <w:rPr>
          <w:noProof/>
        </w:rPr>
        <w:drawing>
          <wp:inline distT="0" distB="0" distL="0" distR="0" wp14:anchorId="0F81C589" wp14:editId="6C3171BB">
            <wp:extent cx="5274310" cy="8204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2A8" w:rsidRPr="00DA0DFE" w:rsidRDefault="006042A8" w:rsidP="00DA0DFE">
      <w:pPr>
        <w:rPr>
          <w:rFonts w:hint="eastAsia"/>
        </w:rPr>
      </w:pPr>
      <w:r>
        <w:rPr>
          <w:noProof/>
        </w:rPr>
        <w:drawing>
          <wp:inline distT="0" distB="0" distL="0" distR="0" wp14:anchorId="40F2D01E" wp14:editId="74541C7F">
            <wp:extent cx="2819400" cy="4191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A2" w:rsidRDefault="00524DD2" w:rsidP="00524DD2">
      <w:pPr>
        <w:pStyle w:val="2"/>
        <w:numPr>
          <w:ilvl w:val="0"/>
          <w:numId w:val="10"/>
        </w:numPr>
        <w:spacing w:before="156" w:after="156"/>
      </w:pPr>
      <w:r>
        <w:t xml:space="preserve">rsync </w:t>
      </w:r>
      <w:r>
        <w:rPr>
          <w:rFonts w:hint="eastAsia"/>
        </w:rPr>
        <w:t>服务器端配置</w:t>
      </w:r>
    </w:p>
    <w:p w:rsidR="00524DD2" w:rsidRDefault="004C6FBA" w:rsidP="004C6FBA">
      <w:pPr>
        <w:pStyle w:val="3"/>
        <w:spacing w:before="156" w:after="156"/>
      </w:pPr>
      <w:r>
        <w:rPr>
          <w:rFonts w:hint="eastAsia"/>
        </w:rPr>
        <w:t>2.</w:t>
      </w:r>
      <w:r>
        <w:t>1</w:t>
      </w:r>
      <w:r>
        <w:t>版本号</w:t>
      </w:r>
    </w:p>
    <w:p w:rsidR="004C6FBA" w:rsidRDefault="004C6FBA" w:rsidP="004C6FBA">
      <w:pPr>
        <w:pStyle w:val="a3"/>
      </w:pPr>
      <w:r>
        <w:t>[leo@backup-server ~]$ rsync --version</w:t>
      </w:r>
    </w:p>
    <w:p w:rsidR="004C6FBA" w:rsidRDefault="004C6FBA" w:rsidP="004C6FBA">
      <w:pPr>
        <w:pStyle w:val="a3"/>
      </w:pPr>
      <w:r>
        <w:t>rsync  version 3.0.6  protocol version 30</w:t>
      </w:r>
    </w:p>
    <w:p w:rsidR="004C6FBA" w:rsidRDefault="004C6FBA" w:rsidP="004C6FBA"/>
    <w:p w:rsidR="004C6FBA" w:rsidRDefault="0025594D" w:rsidP="0025594D">
      <w:pPr>
        <w:pStyle w:val="3"/>
        <w:spacing w:before="156" w:after="156"/>
      </w:pPr>
      <w:r>
        <w:rPr>
          <w:rFonts w:hint="eastAsia"/>
        </w:rPr>
        <w:t>2.2</w:t>
      </w:r>
      <w:r w:rsidR="007B3558">
        <w:t>创建</w:t>
      </w:r>
      <w:r w:rsidR="007B3558">
        <w:rPr>
          <w:rFonts w:hint="eastAsia"/>
        </w:rPr>
        <w:t xml:space="preserve">rsync </w:t>
      </w:r>
      <w:r w:rsidR="007B3558">
        <w:rPr>
          <w:rFonts w:hint="eastAsia"/>
        </w:rPr>
        <w:t>配置文件</w:t>
      </w:r>
    </w:p>
    <w:p w:rsidR="007B3558" w:rsidRDefault="007B3558" w:rsidP="007B3558">
      <w:pPr>
        <w:pStyle w:val="a3"/>
      </w:pPr>
      <w:r w:rsidRPr="007B3558">
        <w:t>[root@backup-server ~]# touch /etc/rsyncd.conf</w:t>
      </w:r>
    </w:p>
    <w:p w:rsidR="007B3558" w:rsidRDefault="007B3558" w:rsidP="007B3558">
      <w:pPr>
        <w:rPr>
          <w:rFonts w:hint="eastAsia"/>
        </w:rPr>
      </w:pPr>
      <w:r>
        <w:rPr>
          <w:rFonts w:hint="eastAsia"/>
        </w:rPr>
        <w:t xml:space="preserve">Sample: </w:t>
      </w:r>
    </w:p>
    <w:p w:rsidR="007B3558" w:rsidRDefault="007B3558" w:rsidP="007B3558">
      <w:pPr>
        <w:pStyle w:val="a3"/>
      </w:pPr>
      <w:r>
        <w:t xml:space="preserve">#Rsync Server   </w:t>
      </w:r>
    </w:p>
    <w:p w:rsidR="007B3558" w:rsidRDefault="007B3558" w:rsidP="007B3558">
      <w:pPr>
        <w:pStyle w:val="a3"/>
      </w:pPr>
      <w:r>
        <w:t>#Created by leo</w:t>
      </w:r>
    </w:p>
    <w:p w:rsidR="007B3558" w:rsidRDefault="007B3558" w:rsidP="007B3558">
      <w:pPr>
        <w:pStyle w:val="a3"/>
      </w:pPr>
      <w:r>
        <w:t xml:space="preserve">##rsyncd.conf start##   </w:t>
      </w:r>
    </w:p>
    <w:p w:rsidR="007B3558" w:rsidRDefault="007B3558" w:rsidP="007B3558">
      <w:pPr>
        <w:pStyle w:val="a3"/>
      </w:pPr>
      <w:r>
        <w:t xml:space="preserve">uid = </w:t>
      </w:r>
      <w:r w:rsidR="00D9775C">
        <w:t>rsync</w:t>
      </w:r>
    </w:p>
    <w:p w:rsidR="007B3558" w:rsidRDefault="00D9775C" w:rsidP="007B3558">
      <w:pPr>
        <w:pStyle w:val="a3"/>
      </w:pPr>
      <w:r>
        <w:t>gid = rsync</w:t>
      </w:r>
      <w:r w:rsidR="007B3558">
        <w:t xml:space="preserve"> </w:t>
      </w:r>
    </w:p>
    <w:p w:rsidR="007B3558" w:rsidRDefault="007B3558" w:rsidP="007B3558">
      <w:pPr>
        <w:pStyle w:val="a3"/>
      </w:pPr>
      <w:r>
        <w:t xml:space="preserve">use chroot = no     </w:t>
      </w:r>
    </w:p>
    <w:p w:rsidR="007B3558" w:rsidRDefault="007B3558" w:rsidP="007B3558">
      <w:pPr>
        <w:pStyle w:val="a3"/>
      </w:pPr>
      <w:r>
        <w:t>max connections = 2000</w:t>
      </w:r>
    </w:p>
    <w:p w:rsidR="007B3558" w:rsidRDefault="007B3558" w:rsidP="007B3558">
      <w:pPr>
        <w:pStyle w:val="a3"/>
      </w:pPr>
      <w:r>
        <w:t>timeout = 60</w:t>
      </w:r>
    </w:p>
    <w:p w:rsidR="007B3558" w:rsidRDefault="007B3558" w:rsidP="007B3558">
      <w:pPr>
        <w:pStyle w:val="a3"/>
      </w:pPr>
      <w:r>
        <w:t>pid file = /var/run/rsyncd.pid</w:t>
      </w:r>
    </w:p>
    <w:p w:rsidR="007B3558" w:rsidRDefault="007B3558" w:rsidP="007B3558">
      <w:pPr>
        <w:pStyle w:val="a3"/>
      </w:pPr>
      <w:r>
        <w:lastRenderedPageBreak/>
        <w:t>lock file = /var/run/rsync.lock</w:t>
      </w:r>
    </w:p>
    <w:p w:rsidR="007B3558" w:rsidRDefault="007B3558" w:rsidP="007B3558">
      <w:pPr>
        <w:pStyle w:val="a3"/>
      </w:pPr>
      <w:r>
        <w:t>log file = /var/log/rsyncd.log</w:t>
      </w:r>
    </w:p>
    <w:p w:rsidR="007B3558" w:rsidRDefault="007B3558" w:rsidP="007B3558">
      <w:pPr>
        <w:pStyle w:val="a3"/>
      </w:pPr>
      <w:r>
        <w:t xml:space="preserve">ignore errors       </w:t>
      </w:r>
    </w:p>
    <w:p w:rsidR="007B3558" w:rsidRDefault="007B3558" w:rsidP="007B3558">
      <w:pPr>
        <w:pStyle w:val="a3"/>
      </w:pPr>
      <w:r>
        <w:t>read only = false</w:t>
      </w:r>
    </w:p>
    <w:p w:rsidR="007B3558" w:rsidRDefault="007B3558" w:rsidP="007B3558">
      <w:pPr>
        <w:pStyle w:val="a3"/>
      </w:pPr>
      <w:r>
        <w:t>list = false</w:t>
      </w:r>
    </w:p>
    <w:p w:rsidR="007B3558" w:rsidRDefault="007B3558" w:rsidP="007B3558">
      <w:pPr>
        <w:pStyle w:val="a3"/>
      </w:pPr>
      <w:r>
        <w:t>hosts allow = 192.0.0.0/24</w:t>
      </w:r>
    </w:p>
    <w:p w:rsidR="007B3558" w:rsidRDefault="007B3558" w:rsidP="007B3558">
      <w:pPr>
        <w:pStyle w:val="a3"/>
      </w:pPr>
      <w:r>
        <w:t xml:space="preserve">hosts deny = 0.0.0.0/32 </w:t>
      </w:r>
    </w:p>
    <w:p w:rsidR="007B3558" w:rsidRDefault="007B3558" w:rsidP="007B3558">
      <w:pPr>
        <w:pStyle w:val="a3"/>
      </w:pPr>
      <w:r>
        <w:t xml:space="preserve">auth users = rsync_backup </w:t>
      </w:r>
    </w:p>
    <w:p w:rsidR="007B3558" w:rsidRDefault="007B3558" w:rsidP="007B3558">
      <w:pPr>
        <w:pStyle w:val="a3"/>
      </w:pPr>
      <w:r>
        <w:t xml:space="preserve">secrets file = /etc/rsync.password                      </w:t>
      </w:r>
    </w:p>
    <w:p w:rsidR="007B3558" w:rsidRDefault="007B3558" w:rsidP="007B3558">
      <w:pPr>
        <w:pStyle w:val="a3"/>
      </w:pPr>
      <w:r>
        <w:t>##########################################</w:t>
      </w:r>
    </w:p>
    <w:p w:rsidR="007B3558" w:rsidRDefault="007B3558" w:rsidP="007B3558">
      <w:pPr>
        <w:pStyle w:val="a3"/>
      </w:pPr>
      <w:r>
        <w:t>[www]</w:t>
      </w:r>
    </w:p>
    <w:p w:rsidR="007B3558" w:rsidRDefault="007B3558" w:rsidP="007B3558">
      <w:pPr>
        <w:pStyle w:val="a3"/>
      </w:pPr>
      <w:r>
        <w:t>comment = www by leo</w:t>
      </w:r>
    </w:p>
    <w:p w:rsidR="007B3558" w:rsidRDefault="007B3558" w:rsidP="007B3558">
      <w:pPr>
        <w:pStyle w:val="a3"/>
      </w:pPr>
      <w:r>
        <w:t>path = /</w:t>
      </w:r>
      <w:r w:rsidR="00D9775C">
        <w:t>backup</w:t>
      </w:r>
    </w:p>
    <w:p w:rsidR="0025594D" w:rsidRDefault="0025594D" w:rsidP="0025594D">
      <w:pPr>
        <w:pStyle w:val="3"/>
        <w:spacing w:before="156" w:after="156"/>
      </w:pPr>
      <w:r>
        <w:rPr>
          <w:rFonts w:hint="eastAsia"/>
        </w:rPr>
        <w:t>2.3</w:t>
      </w:r>
      <w:r>
        <w:rPr>
          <w:rFonts w:hint="eastAsia"/>
        </w:rPr>
        <w:t>启动服务</w:t>
      </w:r>
    </w:p>
    <w:p w:rsidR="0025594D" w:rsidRPr="0025594D" w:rsidRDefault="0025594D" w:rsidP="0025594D">
      <w:pPr>
        <w:pStyle w:val="a3"/>
        <w:rPr>
          <w:rFonts w:hint="eastAsia"/>
        </w:rPr>
      </w:pPr>
      <w:r w:rsidRPr="0025594D">
        <w:t xml:space="preserve">[root@backup-server ~]# </w:t>
      </w:r>
      <w:r w:rsidRPr="00E915FA">
        <w:rPr>
          <w:b/>
        </w:rPr>
        <w:t>rsync --daemon</w:t>
      </w:r>
    </w:p>
    <w:p w:rsidR="0025594D" w:rsidRDefault="0025594D" w:rsidP="0025594D">
      <w:pPr>
        <w:pStyle w:val="a3"/>
      </w:pPr>
      <w:r>
        <w:t>[root@backup-server ~]# ps -ef|grep rsync|grep -v grep</w:t>
      </w:r>
    </w:p>
    <w:p w:rsidR="003672E6" w:rsidRDefault="0025594D" w:rsidP="0025594D">
      <w:pPr>
        <w:pStyle w:val="a3"/>
      </w:pPr>
      <w:r>
        <w:t>root       1225      1  0 17:20 ?        00:00:00 rsync –daemon</w:t>
      </w:r>
    </w:p>
    <w:p w:rsidR="0025594D" w:rsidRDefault="0025594D" w:rsidP="0025594D">
      <w:pPr>
        <w:pStyle w:val="a3"/>
      </w:pPr>
      <w:r>
        <w:t>[root@backup-server ~]# ss -tunlp|grep rsync</w:t>
      </w:r>
    </w:p>
    <w:p w:rsidR="0025594D" w:rsidRDefault="0025594D" w:rsidP="0025594D">
      <w:pPr>
        <w:pStyle w:val="a3"/>
      </w:pPr>
      <w:r>
        <w:t xml:space="preserve">tcp    LISTEN     0      5                     </w:t>
      </w:r>
      <w:r w:rsidRPr="006B3D49">
        <w:rPr>
          <w:highlight w:val="yellow"/>
        </w:rPr>
        <w:t>:::873</w:t>
      </w:r>
      <w:r>
        <w:t xml:space="preserve">                  :::*      users:(("rsync",1225,5))</w:t>
      </w:r>
    </w:p>
    <w:p w:rsidR="0025594D" w:rsidRDefault="0025594D" w:rsidP="0025594D">
      <w:pPr>
        <w:pStyle w:val="a3"/>
      </w:pPr>
      <w:r>
        <w:t xml:space="preserve">tcp    LISTEN     0      5                      </w:t>
      </w:r>
      <w:r w:rsidRPr="006B3D49">
        <w:rPr>
          <w:highlight w:val="yellow"/>
        </w:rPr>
        <w:t>*:873</w:t>
      </w:r>
      <w:r>
        <w:t xml:space="preserve">                   *:*      users:(("rsync",1225,3))</w:t>
      </w:r>
    </w:p>
    <w:p w:rsidR="0025594D" w:rsidRDefault="0025594D" w:rsidP="0025594D">
      <w:pPr>
        <w:pStyle w:val="a3"/>
      </w:pPr>
      <w:r>
        <w:t xml:space="preserve">[root@backup-server ~]# netstat -tunlp|grep rsync  </w:t>
      </w:r>
    </w:p>
    <w:p w:rsidR="0025594D" w:rsidRDefault="0025594D" w:rsidP="0025594D">
      <w:pPr>
        <w:pStyle w:val="a3"/>
      </w:pPr>
      <w:r>
        <w:t xml:space="preserve">tcp        0      0 0.0.0.0:873                 0.0.0.0:*                   LISTEN      1225/rsync          </w:t>
      </w:r>
    </w:p>
    <w:p w:rsidR="0025594D" w:rsidRDefault="0025594D" w:rsidP="0025594D">
      <w:pPr>
        <w:pStyle w:val="a3"/>
      </w:pPr>
      <w:r>
        <w:t>tcp        0      0 :::873                      :::*                        LISTEN      1225/rsync</w:t>
      </w:r>
    </w:p>
    <w:p w:rsidR="00E915FA" w:rsidRDefault="00E915FA" w:rsidP="00E915FA">
      <w:pPr>
        <w:pStyle w:val="3"/>
        <w:spacing w:before="156" w:after="156"/>
      </w:pPr>
      <w:r>
        <w:rPr>
          <w:rFonts w:hint="eastAsia"/>
        </w:rPr>
        <w:t>2.</w:t>
      </w:r>
      <w:r>
        <w:t>4</w:t>
      </w:r>
      <w:r>
        <w:t>创建虚拟用户</w:t>
      </w:r>
    </w:p>
    <w:p w:rsidR="00E915FA" w:rsidRPr="00E915FA" w:rsidRDefault="00E915FA" w:rsidP="00E915FA">
      <w:pPr>
        <w:pStyle w:val="a3"/>
        <w:rPr>
          <w:rFonts w:hint="eastAsia"/>
        </w:rPr>
      </w:pPr>
      <w:r>
        <w:t>[root@backup-server ~]# useradd rsync -s /sbin/nologin -M</w:t>
      </w:r>
    </w:p>
    <w:p w:rsidR="00E915FA" w:rsidRDefault="00E915FA" w:rsidP="00E915FA">
      <w:pPr>
        <w:pStyle w:val="a3"/>
      </w:pPr>
      <w:r>
        <w:t>[root@backup-server ~]# id rsync</w:t>
      </w:r>
    </w:p>
    <w:p w:rsidR="00E915FA" w:rsidRDefault="00E915FA" w:rsidP="00E915FA">
      <w:pPr>
        <w:pStyle w:val="a3"/>
      </w:pPr>
      <w:r>
        <w:t>uid=829(rsync) gid=829(rsync) groups=829(rsync)</w:t>
      </w:r>
    </w:p>
    <w:p w:rsidR="000E2200" w:rsidRDefault="000E2200" w:rsidP="000E2200">
      <w:pPr>
        <w:pStyle w:val="3"/>
        <w:spacing w:before="156" w:after="156"/>
      </w:pPr>
      <w:r>
        <w:t xml:space="preserve">2.5 </w:t>
      </w:r>
      <w:r>
        <w:rPr>
          <w:rFonts w:hint="eastAsia"/>
        </w:rPr>
        <w:t>创建备份目录</w:t>
      </w:r>
    </w:p>
    <w:p w:rsidR="000E2200" w:rsidRDefault="000E2200" w:rsidP="000E2200">
      <w:pPr>
        <w:pStyle w:val="a3"/>
      </w:pPr>
      <w:r>
        <w:t>[root@backup-server ~]# mkdir /backup</w:t>
      </w:r>
    </w:p>
    <w:p w:rsidR="000E2200" w:rsidRDefault="000E2200" w:rsidP="000E2200">
      <w:pPr>
        <w:pStyle w:val="a3"/>
      </w:pPr>
      <w:r>
        <w:t>[root@backup-server ~]# chown -R rsync /backup/</w:t>
      </w:r>
    </w:p>
    <w:p w:rsidR="000E2200" w:rsidRDefault="000E2200" w:rsidP="000E2200">
      <w:pPr>
        <w:pStyle w:val="a3"/>
      </w:pPr>
      <w:r>
        <w:t>[root@backup-server ~]# ll -d /backup/</w:t>
      </w:r>
    </w:p>
    <w:p w:rsidR="000E2200" w:rsidRDefault="000E2200" w:rsidP="000E2200">
      <w:pPr>
        <w:pStyle w:val="a3"/>
      </w:pPr>
      <w:r>
        <w:t>drwxr-xr-x 2 rsync root 4096 2016-03-01 17:24 /backup/</w:t>
      </w:r>
    </w:p>
    <w:p w:rsidR="000E2200" w:rsidRDefault="000E2200" w:rsidP="000E2200">
      <w:pPr>
        <w:pStyle w:val="3"/>
        <w:spacing w:before="156" w:after="156"/>
      </w:pPr>
      <w:r>
        <w:rPr>
          <w:rFonts w:hint="eastAsia"/>
        </w:rPr>
        <w:t>2.</w:t>
      </w:r>
      <w:r>
        <w:t>6</w:t>
      </w:r>
      <w:r>
        <w:t>创建密码文件</w:t>
      </w:r>
    </w:p>
    <w:p w:rsidR="000E2200" w:rsidRDefault="000E2200" w:rsidP="000E2200">
      <w:pPr>
        <w:pStyle w:val="a3"/>
      </w:pPr>
      <w:r>
        <w:t>[root@backup-server ~]# echo "rsync_backup:rsync" &gt; /etc/rsync.password</w:t>
      </w:r>
    </w:p>
    <w:p w:rsidR="000E2200" w:rsidRDefault="000E2200" w:rsidP="000E2200">
      <w:pPr>
        <w:pStyle w:val="a3"/>
      </w:pPr>
      <w:r>
        <w:t xml:space="preserve">[root@backup-server ~]# cat /etc/rsync.password </w:t>
      </w:r>
    </w:p>
    <w:p w:rsidR="000E2200" w:rsidRDefault="000E2200" w:rsidP="000E2200">
      <w:pPr>
        <w:pStyle w:val="a3"/>
      </w:pPr>
      <w:r>
        <w:lastRenderedPageBreak/>
        <w:t>rsync_backup:rsync</w:t>
      </w:r>
    </w:p>
    <w:p w:rsidR="00CB42F7" w:rsidRDefault="00CB42F7" w:rsidP="00CB42F7">
      <w:pPr>
        <w:pStyle w:val="a3"/>
      </w:pPr>
      <w:r w:rsidRPr="00CB42F7">
        <w:t>[root@backup-server ~]# chmod 600 /etc/rsync.password</w:t>
      </w:r>
    </w:p>
    <w:p w:rsidR="00CB42F7" w:rsidRDefault="00CB42F7" w:rsidP="00CB42F7">
      <w:r>
        <w:rPr>
          <w:noProof/>
        </w:rPr>
        <w:drawing>
          <wp:inline distT="0" distB="0" distL="0" distR="0" wp14:anchorId="51DD259F" wp14:editId="022B505F">
            <wp:extent cx="5274310" cy="92964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F7" w:rsidRDefault="00CB42F7" w:rsidP="00CB42F7"/>
    <w:p w:rsidR="00CB42F7" w:rsidRDefault="00CB42F7" w:rsidP="00CB42F7">
      <w:pPr>
        <w:pStyle w:val="2"/>
        <w:numPr>
          <w:ilvl w:val="0"/>
          <w:numId w:val="10"/>
        </w:numPr>
        <w:spacing w:before="156" w:after="156"/>
      </w:pPr>
      <w:r>
        <w:rPr>
          <w:rFonts w:hint="eastAsia"/>
        </w:rPr>
        <w:t>rsync</w:t>
      </w:r>
      <w:r>
        <w:t>客户端配置</w:t>
      </w:r>
    </w:p>
    <w:p w:rsidR="00CB42F7" w:rsidRPr="00CB42F7" w:rsidRDefault="00B951D0" w:rsidP="00B951D0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创建密码文件</w:t>
      </w:r>
      <w:r>
        <w:rPr>
          <w:rFonts w:hint="eastAsia"/>
        </w:rPr>
        <w:t xml:space="preserve"> </w:t>
      </w:r>
      <w:r>
        <w:rPr>
          <w:rFonts w:hint="eastAsia"/>
        </w:rPr>
        <w:t>只需要密码</w:t>
      </w:r>
      <w:r>
        <w:rPr>
          <w:rFonts w:hint="eastAsia"/>
        </w:rPr>
        <w:t xml:space="preserve"> 600</w:t>
      </w:r>
    </w:p>
    <w:p w:rsidR="00B951D0" w:rsidRDefault="00B951D0" w:rsidP="00B951D0">
      <w:pPr>
        <w:pStyle w:val="a3"/>
      </w:pPr>
      <w:r>
        <w:t>[root@centos6-server1 ~]# echo "rsync"&gt;/etc/rsync.password</w:t>
      </w:r>
    </w:p>
    <w:p w:rsidR="00E915FA" w:rsidRDefault="00B951D0" w:rsidP="00B951D0">
      <w:pPr>
        <w:pStyle w:val="a3"/>
      </w:pPr>
      <w:r>
        <w:t>[root@centos6-server1 ~]# chmod 600 /etc/rsync.password</w:t>
      </w:r>
    </w:p>
    <w:p w:rsidR="008D2F45" w:rsidRDefault="008D2F45" w:rsidP="008D2F45">
      <w:pPr>
        <w:pStyle w:val="3"/>
        <w:spacing w:before="156" w:after="156"/>
      </w:pPr>
      <w:r>
        <w:rPr>
          <w:rFonts w:hint="eastAsia"/>
        </w:rPr>
        <w:t>3.</w:t>
      </w:r>
      <w:r>
        <w:t>2 rsync</w:t>
      </w:r>
    </w:p>
    <w:p w:rsidR="008D2F45" w:rsidRPr="008D2F45" w:rsidRDefault="002A3B5D" w:rsidP="002A3B5D">
      <w:pPr>
        <w:pStyle w:val="a3"/>
        <w:rPr>
          <w:rFonts w:hint="eastAsia"/>
        </w:rPr>
      </w:pPr>
      <w:r w:rsidRPr="002A3B5D">
        <w:t>[root@centos6-server1 ~]# rsync -avz /tmp/ rsync_backup@192.168.137.90::backup --password-file=/etc/rsync.password</w:t>
      </w:r>
    </w:p>
    <w:p w:rsidR="00E915FA" w:rsidRDefault="00E915FA" w:rsidP="00E915FA"/>
    <w:p w:rsidR="00B423FA" w:rsidRDefault="00B423FA" w:rsidP="00B423FA">
      <w:pPr>
        <w:pStyle w:val="2"/>
        <w:spacing w:before="156" w:after="156"/>
      </w:pPr>
      <w:r>
        <w:rPr>
          <w:rFonts w:hint="eastAsia"/>
        </w:rPr>
        <w:t>4.</w:t>
      </w:r>
      <w:r>
        <w:rPr>
          <w:rFonts w:hint="eastAsia"/>
        </w:rPr>
        <w:t>重启</w:t>
      </w:r>
      <w:r>
        <w:t xml:space="preserve">rsync </w:t>
      </w:r>
      <w:r>
        <w:rPr>
          <w:rFonts w:hint="eastAsia"/>
        </w:rPr>
        <w:t>的组合命令</w:t>
      </w:r>
    </w:p>
    <w:p w:rsidR="00B423FA" w:rsidRDefault="00B423FA" w:rsidP="00B423FA">
      <w:r>
        <w:rPr>
          <w:rFonts w:hint="eastAsia"/>
        </w:rPr>
        <w:t>pkill rsync</w:t>
      </w:r>
    </w:p>
    <w:p w:rsidR="00B423FA" w:rsidRDefault="00B423FA" w:rsidP="00B423FA">
      <w:pPr>
        <w:rPr>
          <w:rFonts w:hint="eastAsia"/>
        </w:rPr>
      </w:pPr>
      <w:r>
        <w:t>killall rsync #</w:t>
      </w:r>
      <w:r>
        <w:rPr>
          <w:rFonts w:hint="eastAsia"/>
        </w:rPr>
        <w:t>杀到提示没有可杀的为止</w:t>
      </w:r>
      <w:r>
        <w:rPr>
          <w:rFonts w:hint="eastAsia"/>
        </w:rPr>
        <w:t xml:space="preserve"> </w:t>
      </w:r>
    </w:p>
    <w:p w:rsidR="00B423FA" w:rsidRDefault="00B423FA" w:rsidP="00B423FA">
      <w:r>
        <w:t>kill `cat  /var/run/rsyncd.pid`</w:t>
      </w:r>
    </w:p>
    <w:p w:rsidR="00997D66" w:rsidRDefault="00997D66" w:rsidP="00B423FA"/>
    <w:p w:rsidR="00997D66" w:rsidRDefault="00997D66" w:rsidP="00B423FA"/>
    <w:p w:rsidR="00997D66" w:rsidRDefault="00997D66" w:rsidP="00B423FA">
      <w:r>
        <w:rPr>
          <w:noProof/>
        </w:rPr>
        <w:drawing>
          <wp:inline distT="0" distB="0" distL="0" distR="0" wp14:anchorId="375C3288" wp14:editId="601DF92F">
            <wp:extent cx="5274310" cy="9486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66" w:rsidRDefault="00997D66" w:rsidP="00B423FA">
      <w:r>
        <w:rPr>
          <w:noProof/>
        </w:rPr>
        <w:lastRenderedPageBreak/>
        <w:drawing>
          <wp:inline distT="0" distB="0" distL="0" distR="0" wp14:anchorId="74118002" wp14:editId="55A8EBED">
            <wp:extent cx="5274310" cy="401510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71" w:rsidRDefault="00F02F71" w:rsidP="00B423FA">
      <w:r>
        <w:rPr>
          <w:noProof/>
        </w:rPr>
        <w:drawing>
          <wp:inline distT="0" distB="0" distL="0" distR="0" wp14:anchorId="163D22D7" wp14:editId="433C70FC">
            <wp:extent cx="5274310" cy="6108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F71" w:rsidRDefault="00F02F71" w:rsidP="00B423FA"/>
    <w:p w:rsidR="00F02F71" w:rsidRDefault="00F02F71" w:rsidP="00B423FA">
      <w:pPr>
        <w:rPr>
          <w:rFonts w:hint="eastAsia"/>
        </w:rPr>
      </w:pPr>
      <w:r>
        <w:rPr>
          <w:rFonts w:hint="eastAsia"/>
        </w:rPr>
        <w:t>NOTE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F02F71" w:rsidRDefault="00F02F71" w:rsidP="00B423FA"/>
    <w:p w:rsidR="00F02F71" w:rsidRDefault="00F02F71" w:rsidP="002F6AE0">
      <w:pPr>
        <w:pStyle w:val="a3"/>
      </w:pPr>
      <w:r>
        <w:t>[root@centos6-server1 .ICE-unix]# mkdir /backup</w:t>
      </w:r>
    </w:p>
    <w:p w:rsidR="00F02F71" w:rsidRDefault="00F02F71" w:rsidP="002F6AE0">
      <w:pPr>
        <w:pStyle w:val="a3"/>
      </w:pPr>
      <w:r>
        <w:t>[root@centos6-server1 .ICE-unix]# ifconfig eth0|awk -F '[ :]+' 'NR==2 {print $4}'</w:t>
      </w:r>
    </w:p>
    <w:p w:rsidR="00F02F71" w:rsidRDefault="00F02F71" w:rsidP="002F6AE0">
      <w:pPr>
        <w:pStyle w:val="a3"/>
      </w:pPr>
      <w:r>
        <w:t>192.168.137.81</w:t>
      </w:r>
    </w:p>
    <w:p w:rsidR="00F02F71" w:rsidRDefault="00F02F71" w:rsidP="002F6AE0">
      <w:pPr>
        <w:pStyle w:val="a3"/>
      </w:pPr>
      <w:r>
        <w:t>[root@centos6-server1 .ICE-unix]# mkdir /backup/`ifconfig eth0|awk -F '[ :]+' 'NR==2 {print $4}'`_$(date +%F) -p</w:t>
      </w:r>
    </w:p>
    <w:p w:rsidR="00F02F71" w:rsidRDefault="00F02F71" w:rsidP="002F6AE0">
      <w:pPr>
        <w:pStyle w:val="a3"/>
      </w:pPr>
      <w:r>
        <w:t>[root@centos6-server1 .ICE-unix]# cp /etc/rc.local /backup/`ifconfig eth0|awk -F '[ :]+' 'NR==2 {print $4}'`_$(date +%F)/</w:t>
      </w:r>
    </w:p>
    <w:p w:rsidR="002F6AE0" w:rsidRDefault="002F6AE0" w:rsidP="002F6AE0"/>
    <w:p w:rsidR="002F6AE0" w:rsidRDefault="002F6AE0" w:rsidP="002F6AE0">
      <w:r>
        <w:rPr>
          <w:rFonts w:hint="eastAsia"/>
        </w:rPr>
        <w:t>#</w:t>
      </w:r>
      <w:r>
        <w:t xml:space="preserve">shell </w:t>
      </w:r>
    </w:p>
    <w:p w:rsidR="002F6AE0" w:rsidRDefault="002F6AE0" w:rsidP="002F6AE0">
      <w:pPr>
        <w:pStyle w:val="a3"/>
      </w:pPr>
      <w:r>
        <w:t>#!/bin/sh</w:t>
      </w:r>
    </w:p>
    <w:p w:rsidR="002F6AE0" w:rsidRDefault="002F6AE0" w:rsidP="002F6AE0">
      <w:pPr>
        <w:pStyle w:val="a3"/>
      </w:pPr>
      <w:r>
        <w:t>path=/backup</w:t>
      </w:r>
    </w:p>
    <w:p w:rsidR="002F6AE0" w:rsidRDefault="002F6AE0" w:rsidP="002F6AE0">
      <w:pPr>
        <w:pStyle w:val="a3"/>
      </w:pPr>
      <w:r>
        <w:t>dir="`ifconfig eth0|awk -F '[ :]+' 'NR==2 {print $4}'`_$(date +%F)"</w:t>
      </w:r>
    </w:p>
    <w:p w:rsidR="002F6AE0" w:rsidRDefault="002F6AE0" w:rsidP="002F6AE0">
      <w:pPr>
        <w:pStyle w:val="a3"/>
      </w:pPr>
      <w:r>
        <w:t>mkdir $path/$dir -p &amp;&amp;\</w:t>
      </w:r>
    </w:p>
    <w:p w:rsidR="002F6AE0" w:rsidRDefault="002F6AE0" w:rsidP="002F6AE0">
      <w:pPr>
        <w:pStyle w:val="a3"/>
      </w:pPr>
      <w:r>
        <w:t>/bin/cp /etc/rc.local $path/$dir/rc.local_$(date +%F) &amp;&amp;\</w:t>
      </w:r>
    </w:p>
    <w:p w:rsidR="002F6AE0" w:rsidRDefault="002F6AE0" w:rsidP="002F6AE0">
      <w:pPr>
        <w:pStyle w:val="a3"/>
      </w:pPr>
      <w:r>
        <w:t>/bin/cp /var/spool/cron/root $path/$dir/cron_root_$(date +%F) &amp;&amp;\</w:t>
      </w:r>
    </w:p>
    <w:p w:rsidR="002F6AE0" w:rsidRDefault="002F6AE0" w:rsidP="002F6AE0">
      <w:pPr>
        <w:pStyle w:val="a3"/>
      </w:pPr>
      <w:r>
        <w:t>rsync -az $path rsync_backup@192.168.137.90::backup --password-file=/etc/rsync.password</w:t>
      </w:r>
    </w:p>
    <w:p w:rsidR="002F6AE0" w:rsidRDefault="002F6AE0" w:rsidP="002F6AE0"/>
    <w:p w:rsidR="002F6AE0" w:rsidRDefault="00AF7564" w:rsidP="00AF7564">
      <w:pPr>
        <w:pStyle w:val="1"/>
      </w:pPr>
      <w:r>
        <w:rPr>
          <w:rFonts w:hint="eastAsia"/>
        </w:rPr>
        <w:lastRenderedPageBreak/>
        <w:t>N</w:t>
      </w:r>
      <w:r>
        <w:t xml:space="preserve">FS </w:t>
      </w:r>
      <w:r>
        <w:rPr>
          <w:rFonts w:hint="eastAsia"/>
        </w:rPr>
        <w:t>实时同步</w:t>
      </w:r>
      <w:r>
        <w:rPr>
          <w:rFonts w:hint="eastAsia"/>
        </w:rPr>
        <w:t xml:space="preserve"> (</w:t>
      </w:r>
      <w:r>
        <w:t>inotify / sersync</w:t>
      </w:r>
      <w:r>
        <w:rPr>
          <w:rFonts w:hint="eastAsia"/>
        </w:rPr>
        <w:t>)</w:t>
      </w:r>
    </w:p>
    <w:p w:rsidR="00AF7564" w:rsidRDefault="00EF09D3" w:rsidP="00AF7564">
      <w:pPr>
        <w:pStyle w:val="2"/>
        <w:numPr>
          <w:ilvl w:val="0"/>
          <w:numId w:val="14"/>
        </w:numPr>
        <w:spacing w:before="156" w:after="156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95B170" wp14:editId="09C4D7C7">
                <wp:simplePos x="0" y="0"/>
                <wp:positionH relativeFrom="margin">
                  <wp:posOffset>160506</wp:posOffset>
                </wp:positionH>
                <wp:positionV relativeFrom="paragraph">
                  <wp:posOffset>243826</wp:posOffset>
                </wp:positionV>
                <wp:extent cx="2800918" cy="942975"/>
                <wp:effectExtent l="0" t="0" r="19050" b="28575"/>
                <wp:wrapNone/>
                <wp:docPr id="69" name="椭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918" cy="9429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4BF" w:rsidRDefault="005214BF" w:rsidP="00AF7564">
                            <w:pPr>
                              <w:jc w:val="center"/>
                            </w:pPr>
                            <w:r>
                              <w:t>服务器（</w:t>
                            </w:r>
                            <w:r>
                              <w:rPr>
                                <w:rFonts w:hint="eastAsia"/>
                              </w:rPr>
                              <w:t>192.</w:t>
                            </w:r>
                            <w:r>
                              <w:t>168.137.71-NFS, inotify/sersync</w:t>
                            </w:r>
                            <w:r>
                              <w:t>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5B170" id="椭圆 69" o:spid="_x0000_s1026" style="position:absolute;left:0;text-align:left;margin-left:12.65pt;margin-top:19.2pt;width:220.55pt;height:74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5214BF" w:rsidRDefault="005214BF" w:rsidP="00AF7564">
                      <w:pPr>
                        <w:jc w:val="center"/>
                      </w:pPr>
                      <w:r>
                        <w:t>服务器（</w:t>
                      </w:r>
                      <w:r>
                        <w:rPr>
                          <w:rFonts w:hint="eastAsia"/>
                        </w:rPr>
                        <w:t>192.</w:t>
                      </w:r>
                      <w:r>
                        <w:t>168.137.71-NFS, inotify/sersync</w:t>
                      </w:r>
                      <w:r>
                        <w:t>）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="00AF7564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CCD9F8" wp14:editId="4AD2C9CC">
                <wp:simplePos x="0" y="0"/>
                <wp:positionH relativeFrom="column">
                  <wp:posOffset>3710656</wp:posOffset>
                </wp:positionH>
                <wp:positionV relativeFrom="paragraph">
                  <wp:posOffset>223844</wp:posOffset>
                </wp:positionV>
                <wp:extent cx="2460773" cy="875489"/>
                <wp:effectExtent l="0" t="0" r="15875" b="20320"/>
                <wp:wrapNone/>
                <wp:docPr id="70" name="椭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773" cy="87548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14BF" w:rsidRDefault="005214BF" w:rsidP="00AF7564">
                            <w:r>
                              <w:t>backup:192.168.137.90</w:t>
                            </w:r>
                          </w:p>
                          <w:p w:rsidR="005214BF" w:rsidRDefault="005214BF" w:rsidP="00AF7564">
                            <w:r>
                              <w:t>rsync daemon</w:t>
                            </w:r>
                          </w:p>
                          <w:p w:rsidR="005214BF" w:rsidRDefault="005214BF" w:rsidP="00AF756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1CCD9F8" id="椭圆 70" o:spid="_x0000_s1027" style="position:absolute;left:0;text-align:left;margin-left:292.2pt;margin-top:17.65pt;width:193.75pt;height:68.9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5214BF" w:rsidRDefault="005214BF" w:rsidP="00AF7564">
                      <w:r>
                        <w:t>backup:192.168.137.90</w:t>
                      </w:r>
                    </w:p>
                    <w:p w:rsidR="005214BF" w:rsidRDefault="005214BF" w:rsidP="00AF7564">
                      <w:r>
                        <w:t>rsync daemon</w:t>
                      </w:r>
                    </w:p>
                    <w:p w:rsidR="005214BF" w:rsidRDefault="005214BF" w:rsidP="00AF7564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  <w:r w:rsidR="00AF7564">
        <w:rPr>
          <w:rFonts w:hint="eastAsia"/>
        </w:rPr>
        <w:t>环境准备</w:t>
      </w:r>
    </w:p>
    <w:p w:rsidR="00AF7564" w:rsidRDefault="00AF7564" w:rsidP="00AF7564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409B47" wp14:editId="0091CAC3">
                <wp:simplePos x="0" y="0"/>
                <wp:positionH relativeFrom="column">
                  <wp:posOffset>3009062</wp:posOffset>
                </wp:positionH>
                <wp:positionV relativeFrom="paragraph">
                  <wp:posOffset>71755</wp:posOffset>
                </wp:positionV>
                <wp:extent cx="690880" cy="427990"/>
                <wp:effectExtent l="0" t="19050" r="33020" b="29210"/>
                <wp:wrapNone/>
                <wp:docPr id="71" name="右箭头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880" cy="427990"/>
                        </a:xfrm>
                        <a:prstGeom prst="rightArrow">
                          <a:avLst/>
                        </a:prstGeom>
                        <a:solidFill>
                          <a:srgbClr val="92D05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DBB005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箭头 71" o:spid="_x0000_s1026" type="#_x0000_t13" style="position:absolute;left:0;text-align:left;margin-left:236.95pt;margin-top:5.65pt;width:54.4pt;height:3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" adj="14910" fillcolor="#92d050" strokecolor="#1f4d78 [1604]" strokeweight="1pt"/>
            </w:pict>
          </mc:Fallback>
        </mc:AlternateContent>
      </w:r>
      <w:r>
        <w:rPr>
          <w:rFonts w:hint="eastAsia"/>
        </w:rPr>
        <w:t xml:space="preserve">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AF7564" w:rsidRDefault="00AF7564" w:rsidP="00AF7564"/>
    <w:p w:rsidR="00AF7564" w:rsidRDefault="00AF7564" w:rsidP="00AF7564"/>
    <w:p w:rsidR="00EF09D3" w:rsidRDefault="00EF09D3" w:rsidP="00AF7564"/>
    <w:p w:rsidR="00D376E7" w:rsidRDefault="00D376E7" w:rsidP="00D376E7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1.</w:t>
      </w:r>
      <w:r>
        <w:t xml:space="preserve">1 </w:t>
      </w:r>
      <w:r>
        <w:t>开启</w:t>
      </w:r>
      <w:r>
        <w:rPr>
          <w:rFonts w:hint="eastAsia"/>
        </w:rPr>
        <w:t>r</w:t>
      </w:r>
      <w:r>
        <w:t xml:space="preserve">sync daemon </w:t>
      </w:r>
      <w:r>
        <w:rPr>
          <w:rFonts w:hint="eastAsia"/>
        </w:rPr>
        <w:t>服务</w:t>
      </w:r>
    </w:p>
    <w:p w:rsidR="00D376E7" w:rsidRDefault="00D376E7" w:rsidP="00D376E7">
      <w:pPr>
        <w:pStyle w:val="a3"/>
      </w:pPr>
      <w:r>
        <w:t>[root@backup-server ~]# lsof -i :873</w:t>
      </w:r>
    </w:p>
    <w:p w:rsidR="00D376E7" w:rsidRDefault="00D376E7" w:rsidP="00D376E7">
      <w:pPr>
        <w:pStyle w:val="a3"/>
      </w:pPr>
      <w:r>
        <w:t>COMMAND  PID USER   FD   TYPE DEVICE SIZE/OFF NODE NAME</w:t>
      </w:r>
    </w:p>
    <w:p w:rsidR="00D376E7" w:rsidRDefault="00D376E7" w:rsidP="00D376E7">
      <w:pPr>
        <w:pStyle w:val="a3"/>
      </w:pPr>
      <w:r>
        <w:t>rsync   1305 root    3u  IPv4  12364      0t0  TCP *:rsync (LISTEN)</w:t>
      </w:r>
    </w:p>
    <w:p w:rsidR="00EF09D3" w:rsidRDefault="00D376E7" w:rsidP="00D376E7">
      <w:pPr>
        <w:pStyle w:val="a3"/>
      </w:pPr>
      <w:r>
        <w:t>rsync   1305 root    5u  IPv6  12365      0t0  TCP *:rsync (LISTEN)</w:t>
      </w:r>
    </w:p>
    <w:p w:rsidR="00D376E7" w:rsidRDefault="00D376E7" w:rsidP="00D376E7"/>
    <w:p w:rsidR="00D376E7" w:rsidRDefault="00D376E7" w:rsidP="00D376E7">
      <w:pPr>
        <w:pStyle w:val="3"/>
        <w:spacing w:before="156" w:after="156"/>
      </w:pPr>
      <w:r>
        <w:rPr>
          <w:rFonts w:hint="eastAsia"/>
        </w:rPr>
        <w:t>1.</w:t>
      </w:r>
      <w:r>
        <w:t xml:space="preserve">2 </w:t>
      </w:r>
      <w:r>
        <w:rPr>
          <w:rFonts w:hint="eastAsia"/>
        </w:rPr>
        <w:t>创建</w:t>
      </w:r>
      <w:r>
        <w:t xml:space="preserve">rsync </w:t>
      </w:r>
      <w:r>
        <w:rPr>
          <w:rFonts w:hint="eastAsia"/>
        </w:rPr>
        <w:t>客户端</w:t>
      </w:r>
    </w:p>
    <w:p w:rsidR="00D376E7" w:rsidRDefault="00D376E7" w:rsidP="00124884">
      <w:pPr>
        <w:pStyle w:val="a3"/>
      </w:pPr>
      <w:r>
        <w:t xml:space="preserve">[root@centos6-server /]# echo "rsync"&gt;/etc/rsync.password </w:t>
      </w:r>
    </w:p>
    <w:p w:rsidR="00D376E7" w:rsidRPr="00D376E7" w:rsidRDefault="00D376E7" w:rsidP="00124884">
      <w:pPr>
        <w:pStyle w:val="a3"/>
        <w:rPr>
          <w:rFonts w:hint="eastAsia"/>
        </w:rPr>
      </w:pPr>
      <w:r>
        <w:t>[root@centos6-server /]# chmod 600 /etc/rsync.password</w:t>
      </w:r>
    </w:p>
    <w:p w:rsidR="00EF09D3" w:rsidRDefault="00124884" w:rsidP="00124884">
      <w:pPr>
        <w:pStyle w:val="a3"/>
        <w:rPr>
          <w:rFonts w:hint="eastAsia"/>
        </w:rPr>
      </w:pPr>
      <w:r w:rsidRPr="00124884">
        <w:t>[root@centos6-server /]# rsync -avz /data  rsync_backup@192.168.137.90::backup --password-file=/etc/rsync.password</w:t>
      </w:r>
    </w:p>
    <w:p w:rsidR="00AF7564" w:rsidRDefault="006E5BDF" w:rsidP="006E5BDF">
      <w:pPr>
        <w:pStyle w:val="2"/>
        <w:numPr>
          <w:ilvl w:val="0"/>
          <w:numId w:val="14"/>
        </w:numPr>
        <w:spacing w:before="156" w:after="156"/>
      </w:pPr>
      <w:r>
        <w:rPr>
          <w:rFonts w:hint="eastAsia"/>
        </w:rPr>
        <w:t>安装</w:t>
      </w:r>
      <w:r>
        <w:t>inotify</w:t>
      </w:r>
    </w:p>
    <w:p w:rsidR="006E5BDF" w:rsidRDefault="006E5BDF" w:rsidP="006E5BDF">
      <w:pPr>
        <w:pStyle w:val="3"/>
        <w:spacing w:before="156" w:after="156"/>
      </w:pPr>
      <w:r>
        <w:rPr>
          <w:rFonts w:hint="eastAsia"/>
        </w:rPr>
        <w:t>2.1</w:t>
      </w:r>
      <w:r>
        <w:rPr>
          <w:rFonts w:hint="eastAsia"/>
        </w:rPr>
        <w:t>查看系统是否支持</w:t>
      </w:r>
    </w:p>
    <w:p w:rsidR="006E5BDF" w:rsidRDefault="006E5BDF" w:rsidP="006E5BDF">
      <w:pPr>
        <w:pStyle w:val="a3"/>
      </w:pPr>
      <w:r>
        <w:t>[root@centos6-server /]# uname -r</w:t>
      </w:r>
    </w:p>
    <w:p w:rsidR="006E5BDF" w:rsidRPr="006E5BDF" w:rsidRDefault="006E5BDF" w:rsidP="006E5BDF">
      <w:pPr>
        <w:pStyle w:val="a3"/>
        <w:rPr>
          <w:rFonts w:hint="eastAsia"/>
        </w:rPr>
      </w:pPr>
      <w:r>
        <w:t xml:space="preserve">2.6.32-504.el6.x86_64                   #2.6.13 </w:t>
      </w:r>
      <w:r w:rsidR="00D211A5">
        <w:t>及</w:t>
      </w:r>
      <w:r>
        <w:rPr>
          <w:rFonts w:hint="eastAsia"/>
        </w:rPr>
        <w:t>以上</w:t>
      </w:r>
      <w:r>
        <w:rPr>
          <w:rFonts w:hint="eastAsia"/>
        </w:rPr>
        <w:t xml:space="preserve"> </w:t>
      </w:r>
    </w:p>
    <w:p w:rsidR="006E5BDF" w:rsidRDefault="006E5BDF" w:rsidP="006E5BDF">
      <w:pPr>
        <w:pStyle w:val="a3"/>
      </w:pPr>
      <w:r>
        <w:t>[root@centos6-server /]# ll /proc/sys/fs/inotify/</w:t>
      </w:r>
    </w:p>
    <w:p w:rsidR="006E5BDF" w:rsidRDefault="006E5BDF" w:rsidP="006E5BDF">
      <w:pPr>
        <w:pStyle w:val="a3"/>
      </w:pPr>
      <w:r>
        <w:t>total 0</w:t>
      </w:r>
    </w:p>
    <w:p w:rsidR="006E5BDF" w:rsidRDefault="006E5BDF" w:rsidP="006E5BDF">
      <w:pPr>
        <w:pStyle w:val="a3"/>
      </w:pPr>
      <w:r>
        <w:t>-rw-r--r-- 1 root root 0 2016-03-02 18:46 max_queued_events</w:t>
      </w:r>
    </w:p>
    <w:p w:rsidR="006E5BDF" w:rsidRDefault="006E5BDF" w:rsidP="006E5BDF">
      <w:pPr>
        <w:pStyle w:val="a3"/>
      </w:pPr>
      <w:r>
        <w:t>-rw-r--r-- 1 root root 0 2016-03-02 18:46 max_user_instances</w:t>
      </w:r>
    </w:p>
    <w:p w:rsidR="006E5BDF" w:rsidRDefault="006E5BDF" w:rsidP="006E5BDF">
      <w:pPr>
        <w:pStyle w:val="a3"/>
      </w:pPr>
      <w:r>
        <w:t>-rw-r--r-- 1 root root 0 2016-03-02 18:46 max_user_watches</w:t>
      </w:r>
    </w:p>
    <w:p w:rsidR="002F06A6" w:rsidRPr="002F06A6" w:rsidRDefault="002F06A6" w:rsidP="002F06A6">
      <w:pPr>
        <w:rPr>
          <w:rFonts w:hint="eastAsia"/>
        </w:rPr>
      </w:pPr>
      <w:r>
        <w:rPr>
          <w:rFonts w:hint="eastAsia"/>
        </w:rPr>
        <w:t>#</w:t>
      </w:r>
      <w:r>
        <w:rPr>
          <w:rFonts w:hint="eastAsia"/>
        </w:rPr>
        <w:t>显示以上三个文件表示支持</w:t>
      </w:r>
      <w:r>
        <w:rPr>
          <w:rFonts w:hint="eastAsia"/>
        </w:rPr>
        <w:t xml:space="preserve"> </w:t>
      </w:r>
    </w:p>
    <w:p w:rsidR="00CF2F40" w:rsidRDefault="00CF2F40" w:rsidP="00CF2F40">
      <w:pPr>
        <w:pStyle w:val="3"/>
        <w:spacing w:before="156" w:after="156"/>
      </w:pPr>
      <w:r>
        <w:rPr>
          <w:rFonts w:hint="eastAsia"/>
        </w:rPr>
        <w:t>2.</w:t>
      </w:r>
      <w:r>
        <w:t xml:space="preserve">2 </w:t>
      </w:r>
      <w:r>
        <w:t>下载</w:t>
      </w:r>
      <w:r w:rsidR="008E4085">
        <w:t>并</w:t>
      </w:r>
      <w:r>
        <w:t>安装文件</w:t>
      </w:r>
    </w:p>
    <w:p w:rsidR="00CF2F40" w:rsidRDefault="00CF2F40" w:rsidP="00CF2F40">
      <w:r w:rsidRPr="00CF2F40">
        <w:t>inotify-tools-3.14.tar.gz</w:t>
      </w:r>
    </w:p>
    <w:p w:rsidR="00444F5F" w:rsidRDefault="00444F5F" w:rsidP="00444F5F">
      <w:pPr>
        <w:pStyle w:val="a3"/>
      </w:pPr>
      <w:r>
        <w:t xml:space="preserve">[root@centos6-server tools]# tar zxf inotify-tools-3.14.tar.gz </w:t>
      </w:r>
    </w:p>
    <w:p w:rsidR="00444F5F" w:rsidRDefault="00444F5F" w:rsidP="00444F5F">
      <w:pPr>
        <w:pStyle w:val="a3"/>
      </w:pPr>
      <w:r>
        <w:t>[root@centos6-server tools]# cd inotify-tools-3.14</w:t>
      </w:r>
    </w:p>
    <w:p w:rsidR="00444F5F" w:rsidRDefault="00444F5F" w:rsidP="00444F5F">
      <w:pPr>
        <w:pStyle w:val="a3"/>
      </w:pPr>
      <w:r>
        <w:t>[root@centos6-server inotify-tools-3.14]# ./configure --prefix=/usr/local/inotify-tools-3.14</w:t>
      </w:r>
    </w:p>
    <w:p w:rsidR="005214BF" w:rsidRDefault="005214BF" w:rsidP="005214BF">
      <w:pPr>
        <w:pStyle w:val="a3"/>
      </w:pPr>
      <w:r w:rsidRPr="005214BF">
        <w:t>[root@centos6-server inotify-tools-3.14]# make &amp;&amp; make install</w:t>
      </w:r>
    </w:p>
    <w:p w:rsidR="005214BF" w:rsidRPr="005214BF" w:rsidRDefault="005214BF" w:rsidP="005214BF">
      <w:pPr>
        <w:pStyle w:val="a3"/>
        <w:rPr>
          <w:rFonts w:hint="eastAsia"/>
        </w:rPr>
      </w:pPr>
      <w:r w:rsidRPr="005214BF">
        <w:t>[root@centos6-server ~]# ln -s /usr/local/inotify-tools-3.14/ /usr/local/inotify-tools</w:t>
      </w:r>
    </w:p>
    <w:p w:rsidR="00CF2F40" w:rsidRDefault="00396120" w:rsidP="00CF2F40">
      <w:r>
        <w:rPr>
          <w:noProof/>
        </w:rPr>
        <w:lastRenderedPageBreak/>
        <w:drawing>
          <wp:inline distT="0" distB="0" distL="0" distR="0" wp14:anchorId="01103DD1" wp14:editId="0162663E">
            <wp:extent cx="5274310" cy="9563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20" w:rsidRDefault="0077326A" w:rsidP="0077326A">
      <w:pPr>
        <w:pStyle w:val="3"/>
        <w:spacing w:before="156" w:after="156"/>
      </w:pPr>
      <w:r>
        <w:rPr>
          <w:rFonts w:hint="eastAsia"/>
        </w:rPr>
        <w:t>2.3</w:t>
      </w:r>
      <w:r>
        <w:rPr>
          <w:rFonts w:hint="eastAsia"/>
        </w:rPr>
        <w:t>常用参数详解</w:t>
      </w:r>
    </w:p>
    <w:p w:rsidR="0077326A" w:rsidRDefault="0077326A" w:rsidP="0077326A">
      <w:r>
        <w:rPr>
          <w:noProof/>
        </w:rPr>
        <w:drawing>
          <wp:inline distT="0" distB="0" distL="0" distR="0" wp14:anchorId="32991441" wp14:editId="148614A6">
            <wp:extent cx="5274310" cy="1764665"/>
            <wp:effectExtent l="0" t="0" r="2540" b="698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310" w:rsidRDefault="00473310" w:rsidP="00473310">
      <w:pPr>
        <w:pStyle w:val="2"/>
        <w:numPr>
          <w:ilvl w:val="0"/>
          <w:numId w:val="14"/>
        </w:numPr>
        <w:spacing w:before="156" w:after="156"/>
      </w:pPr>
      <w:r>
        <w:t xml:space="preserve">Inotify </w:t>
      </w:r>
      <w:r>
        <w:rPr>
          <w:rFonts w:hint="eastAsia"/>
        </w:rPr>
        <w:t>使用</w:t>
      </w:r>
    </w:p>
    <w:p w:rsidR="00473310" w:rsidRDefault="00473310" w:rsidP="00473310">
      <w:pPr>
        <w:pStyle w:val="a3"/>
      </w:pPr>
      <w:r w:rsidRPr="00473310">
        <w:t>[root@centos6-server inotify-tools]# /usr/local/inotify-tools/bin/inotifywait -mrq --timefmt '%d%m%y %H:%M' --format '%T %w%f' -e create /data</w:t>
      </w:r>
      <w:r>
        <w:t xml:space="preserve">             #</w:t>
      </w:r>
      <w:r>
        <w:t>监控创建事件</w:t>
      </w:r>
    </w:p>
    <w:p w:rsidR="008270CA" w:rsidRPr="008270CA" w:rsidRDefault="008270CA" w:rsidP="008270CA">
      <w:pPr>
        <w:rPr>
          <w:rFonts w:hint="eastAsia"/>
        </w:rPr>
      </w:pPr>
      <w:r>
        <w:t>监控增加，删除，修改事件：</w:t>
      </w:r>
    </w:p>
    <w:p w:rsidR="008270CA" w:rsidRDefault="008270CA" w:rsidP="008270CA">
      <w:r>
        <w:rPr>
          <w:noProof/>
        </w:rPr>
        <w:drawing>
          <wp:inline distT="0" distB="0" distL="0" distR="0" wp14:anchorId="11A50066" wp14:editId="1134923D">
            <wp:extent cx="5274310" cy="5226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972" w:rsidRDefault="000A2972" w:rsidP="008270CA">
      <w:r>
        <w:t>示例脚本（监控目录变化并传输到备份服务器：）</w:t>
      </w:r>
    </w:p>
    <w:p w:rsidR="000A2972" w:rsidRDefault="000A2972" w:rsidP="000A2972">
      <w:r>
        <w:t xml:space="preserve">[root@centos6-server scripts]# cat inotify.sh </w:t>
      </w:r>
    </w:p>
    <w:p w:rsidR="000A2972" w:rsidRDefault="000A2972" w:rsidP="000A2972">
      <w:pPr>
        <w:pStyle w:val="a3"/>
      </w:pPr>
      <w:r>
        <w:t>#!/bin/bash</w:t>
      </w:r>
    </w:p>
    <w:p w:rsidR="000A2972" w:rsidRDefault="000A2972" w:rsidP="000A2972">
      <w:pPr>
        <w:pStyle w:val="a3"/>
      </w:pPr>
      <w:r>
        <w:t>inotify=/usr/local/inotify-tools/bin/inotifywait</w:t>
      </w:r>
    </w:p>
    <w:p w:rsidR="000A2972" w:rsidRDefault="000A2972" w:rsidP="000A2972">
      <w:pPr>
        <w:pStyle w:val="a3"/>
      </w:pPr>
      <w:r>
        <w:t>$inotify -mrq --timefmt '%d%m%y %H:%M' --format '%T %w%f' -e create,close_write,delete /data \</w:t>
      </w:r>
    </w:p>
    <w:p w:rsidR="000A2972" w:rsidRDefault="000A2972" w:rsidP="000A2972">
      <w:pPr>
        <w:pStyle w:val="a3"/>
      </w:pPr>
      <w:r>
        <w:t>|while read file</w:t>
      </w:r>
    </w:p>
    <w:p w:rsidR="000A2972" w:rsidRDefault="000A2972" w:rsidP="000A2972">
      <w:pPr>
        <w:pStyle w:val="a3"/>
      </w:pPr>
      <w:r>
        <w:t xml:space="preserve">do </w:t>
      </w:r>
    </w:p>
    <w:p w:rsidR="000A2972" w:rsidRDefault="000A2972" w:rsidP="000A2972">
      <w:pPr>
        <w:pStyle w:val="a3"/>
      </w:pPr>
      <w:r>
        <w:t xml:space="preserve">        cd /data &amp;&amp; rsync -az ./ rsync_backup@192.168.137.90::backup \</w:t>
      </w:r>
    </w:p>
    <w:p w:rsidR="000A2972" w:rsidRDefault="000A2972" w:rsidP="000A2972">
      <w:pPr>
        <w:pStyle w:val="a3"/>
      </w:pPr>
      <w:r>
        <w:t xml:space="preserve">        --password-file=/etc/rsync.password</w:t>
      </w:r>
    </w:p>
    <w:p w:rsidR="000A2972" w:rsidRDefault="000A2972" w:rsidP="000A2972">
      <w:pPr>
        <w:pStyle w:val="a3"/>
      </w:pPr>
      <w:r>
        <w:t>done</w:t>
      </w:r>
    </w:p>
    <w:p w:rsidR="000A2972" w:rsidRDefault="000A2972" w:rsidP="000A2972">
      <w:pPr>
        <w:rPr>
          <w:rFonts w:hint="eastAsia"/>
        </w:rPr>
      </w:pPr>
      <w:r>
        <w:t>后台运行</w:t>
      </w:r>
    </w:p>
    <w:p w:rsidR="000A2972" w:rsidRDefault="000A2972" w:rsidP="000A2972">
      <w:r w:rsidRPr="000A2972">
        <w:t>/bin/sh /root/scripts/inotify.sh &amp;</w:t>
      </w:r>
    </w:p>
    <w:p w:rsidR="000A2972" w:rsidRDefault="000A2972" w:rsidP="000A2972">
      <w:r>
        <w:t>开机启动</w:t>
      </w:r>
    </w:p>
    <w:p w:rsidR="000A2972" w:rsidRDefault="000A2972" w:rsidP="000A2972">
      <w:pPr>
        <w:pStyle w:val="a3"/>
      </w:pPr>
      <w:r w:rsidRPr="000A2972">
        <w:t>[root@centos6-server scripts]# echo "/bin/sh /root/scripts/inotify.sh &amp;" &gt;&gt; /etc/rc.local</w:t>
      </w:r>
    </w:p>
    <w:p w:rsidR="000A2972" w:rsidRDefault="000A2972" w:rsidP="000A2972"/>
    <w:p w:rsidR="000A2972" w:rsidRDefault="000A2972" w:rsidP="000A2972">
      <w: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适用于并发</w:t>
      </w:r>
      <w:r>
        <w:rPr>
          <w:rFonts w:hint="eastAsia"/>
        </w:rPr>
        <w:t xml:space="preserve">200 </w:t>
      </w:r>
      <w:r>
        <w:rPr>
          <w:rFonts w:hint="eastAsia"/>
        </w:rPr>
        <w:t>到</w:t>
      </w:r>
      <w:r>
        <w:rPr>
          <w:rFonts w:hint="eastAsia"/>
        </w:rPr>
        <w:t>300</w:t>
      </w:r>
      <w:r>
        <w:rPr>
          <w:rFonts w:hint="eastAsia"/>
        </w:rPr>
        <w:t>的情况</w:t>
      </w:r>
      <w:r w:rsidR="00AC4B4B">
        <w:rPr>
          <w:rFonts w:hint="eastAsia"/>
        </w:rPr>
        <w:t xml:space="preserve">  10 </w:t>
      </w:r>
      <w:r w:rsidR="00AC4B4B">
        <w:t>–</w:t>
      </w:r>
      <w:r w:rsidR="00AC4B4B">
        <w:rPr>
          <w:rFonts w:hint="eastAsia"/>
        </w:rPr>
        <w:t xml:space="preserve"> 300 </w:t>
      </w:r>
      <w:r w:rsidR="00AC4B4B">
        <w:t xml:space="preserve">K </w:t>
      </w:r>
      <w:r w:rsidR="00AC4B4B">
        <w:rPr>
          <w:rFonts w:hint="eastAsia"/>
        </w:rPr>
        <w:t>的小文件</w:t>
      </w:r>
      <w:r w:rsidR="00AC4B4B">
        <w:rPr>
          <w:rFonts w:hint="eastAsia"/>
        </w:rPr>
        <w:t xml:space="preserve"> </w:t>
      </w:r>
    </w:p>
    <w:p w:rsidR="00F26D15" w:rsidRDefault="00F26D15" w:rsidP="00F26D15">
      <w:pPr>
        <w:widowControl/>
        <w:snapToGrid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</w:p>
    <w:p w:rsidR="00CC26FD" w:rsidRDefault="00CC26FD" w:rsidP="00F26D15">
      <w:pPr>
        <w:widowControl/>
        <w:snapToGrid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2F7EA97D" wp14:editId="35E49584">
            <wp:extent cx="5274310" cy="1351915"/>
            <wp:effectExtent l="0" t="0" r="2540" b="63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FD" w:rsidRDefault="00CC26FD" w:rsidP="00F26D15">
      <w:pPr>
        <w:widowControl/>
        <w:snapToGrid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43D2299A" wp14:editId="30A41E06">
            <wp:extent cx="5274310" cy="828675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FD" w:rsidRDefault="00CC26FD" w:rsidP="00F26D15">
      <w:pPr>
        <w:widowControl/>
        <w:snapToGrid/>
        <w:spacing w:line="240" w:lineRule="auto"/>
        <w:jc w:val="left"/>
        <w:rPr>
          <w:rFonts w:ascii="宋体" w:eastAsia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60F1D657" wp14:editId="32EB8320">
            <wp:extent cx="5274310" cy="59563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226" w:rsidRPr="00F26D15" w:rsidRDefault="00591226" w:rsidP="00F26D15">
      <w:pPr>
        <w:widowControl/>
        <w:snapToGrid/>
        <w:spacing w:line="240" w:lineRule="auto"/>
        <w:jc w:val="left"/>
        <w:rPr>
          <w:rFonts w:ascii="宋体" w:eastAsia="宋体" w:hAnsi="宋体" w:cs="宋体" w:hint="eastAsia"/>
          <w:kern w:val="0"/>
          <w:szCs w:val="24"/>
        </w:rPr>
      </w:pPr>
      <w:r>
        <w:rPr>
          <w:noProof/>
        </w:rPr>
        <w:drawing>
          <wp:inline distT="0" distB="0" distL="0" distR="0" wp14:anchorId="7530C840" wp14:editId="60640FE7">
            <wp:extent cx="4143375" cy="2238375"/>
            <wp:effectExtent l="0" t="0" r="9525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26D15" w:rsidRPr="00AC4B4B" w:rsidRDefault="00F26D15" w:rsidP="000A2972">
      <w:pPr>
        <w:rPr>
          <w:rFonts w:hint="eastAsia"/>
        </w:rPr>
      </w:pPr>
    </w:p>
    <w:p w:rsidR="00A2008F" w:rsidRDefault="00A2008F" w:rsidP="00A2008F">
      <w:pPr>
        <w:pStyle w:val="1"/>
      </w:pPr>
      <w:r>
        <w:rPr>
          <w:rFonts w:hint="eastAsia"/>
        </w:rPr>
        <w:t>案例</w:t>
      </w:r>
    </w:p>
    <w:p w:rsidR="00A2008F" w:rsidRDefault="00A2008F" w:rsidP="00A2008F">
      <w:r>
        <w:rPr>
          <w:noProof/>
        </w:rPr>
        <w:drawing>
          <wp:inline distT="0" distB="0" distL="0" distR="0" wp14:anchorId="53F8334D" wp14:editId="38F7E1D9">
            <wp:extent cx="5274310" cy="14719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16" w:rsidRDefault="00236816" w:rsidP="00A2008F">
      <w:r>
        <w:rPr>
          <w:noProof/>
        </w:rPr>
        <w:lastRenderedPageBreak/>
        <w:drawing>
          <wp:inline distT="0" distB="0" distL="0" distR="0" wp14:anchorId="151EECAB" wp14:editId="40CBAB94">
            <wp:extent cx="5274310" cy="247650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816" w:rsidRDefault="00236816" w:rsidP="00A2008F">
      <w:r>
        <w:rPr>
          <w:noProof/>
        </w:rPr>
        <w:drawing>
          <wp:inline distT="0" distB="0" distL="0" distR="0" wp14:anchorId="7C76DC09" wp14:editId="5418C339">
            <wp:extent cx="5274310" cy="2063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BB" w:rsidRDefault="00F56DBB" w:rsidP="00A2008F"/>
    <w:p w:rsidR="00F56DBB" w:rsidRDefault="00F56DBB" w:rsidP="00F56DBB">
      <w:pPr>
        <w:pStyle w:val="2"/>
        <w:numPr>
          <w:ilvl w:val="0"/>
          <w:numId w:val="12"/>
        </w:numPr>
        <w:spacing w:before="156" w:after="156"/>
      </w:pPr>
      <w:r>
        <w:rPr>
          <w:rFonts w:hint="eastAsia"/>
        </w:rPr>
        <w:t>备份服务器端准备</w:t>
      </w:r>
      <w:r>
        <w:rPr>
          <w:rFonts w:hint="eastAsia"/>
        </w:rPr>
        <w:t xml:space="preserve"> </w:t>
      </w:r>
      <w:r>
        <w:rPr>
          <w:rFonts w:hint="eastAsia"/>
        </w:rPr>
        <w:t>（参见前文</w:t>
      </w:r>
      <w:r w:rsidR="00F45C84">
        <w:rPr>
          <w:rFonts w:hint="eastAsia"/>
        </w:rPr>
        <w:t>第一章第</w:t>
      </w:r>
      <w:r w:rsidR="00C5227B">
        <w:rPr>
          <w:rFonts w:hint="eastAsia"/>
        </w:rPr>
        <w:t>不</w:t>
      </w:r>
      <w:r>
        <w:rPr>
          <w:rFonts w:hint="eastAsia"/>
        </w:rPr>
        <w:t>2</w:t>
      </w:r>
      <w:r>
        <w:rPr>
          <w:rFonts w:hint="eastAsia"/>
        </w:rPr>
        <w:t>节）</w:t>
      </w:r>
    </w:p>
    <w:p w:rsidR="00F56DBB" w:rsidRDefault="00106B69" w:rsidP="00F45C84">
      <w:pPr>
        <w:pStyle w:val="2"/>
        <w:numPr>
          <w:ilvl w:val="0"/>
          <w:numId w:val="12"/>
        </w:numPr>
        <w:spacing w:before="156" w:after="156"/>
      </w:pPr>
      <w:r>
        <w:t>Web</w:t>
      </w:r>
      <w:r>
        <w:rPr>
          <w:rFonts w:hint="eastAsia"/>
        </w:rPr>
        <w:t>服务</w:t>
      </w:r>
      <w:r w:rsidR="00F45C84">
        <w:rPr>
          <w:rFonts w:hint="eastAsia"/>
        </w:rPr>
        <w:t>器端文件打包</w:t>
      </w:r>
    </w:p>
    <w:p w:rsidR="00C5227B" w:rsidRDefault="00262FEA" w:rsidP="00C5227B">
      <w:r>
        <w:rPr>
          <w:noProof/>
        </w:rPr>
        <w:drawing>
          <wp:inline distT="0" distB="0" distL="0" distR="0" wp14:anchorId="687B99CF" wp14:editId="3BF2F6D3">
            <wp:extent cx="5095875" cy="430530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07" w:rsidRDefault="003D0307" w:rsidP="003D0307">
      <w:pPr>
        <w:pStyle w:val="2"/>
        <w:numPr>
          <w:ilvl w:val="0"/>
          <w:numId w:val="12"/>
        </w:numPr>
        <w:spacing w:before="156" w:after="156"/>
      </w:pPr>
      <w:r>
        <w:rPr>
          <w:rFonts w:hint="eastAsia"/>
        </w:rPr>
        <w:lastRenderedPageBreak/>
        <w:t>配置定时任务</w:t>
      </w:r>
    </w:p>
    <w:p w:rsidR="003D0307" w:rsidRDefault="003D0307" w:rsidP="003D0307">
      <w:r>
        <w:rPr>
          <w:noProof/>
        </w:rPr>
        <w:drawing>
          <wp:inline distT="0" distB="0" distL="0" distR="0" wp14:anchorId="58F9829E" wp14:editId="223173DC">
            <wp:extent cx="5274310" cy="7575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307" w:rsidRDefault="003D0307" w:rsidP="003D0307"/>
    <w:p w:rsidR="003D0307" w:rsidRDefault="003D0307" w:rsidP="003D0307">
      <w:r>
        <w:t>超过</w:t>
      </w:r>
      <w:r>
        <w:t>180</w:t>
      </w:r>
      <w:r>
        <w:t>天的删除</w:t>
      </w:r>
    </w:p>
    <w:p w:rsidR="003D0307" w:rsidRDefault="003D0307" w:rsidP="003D0307">
      <w:r>
        <w:rPr>
          <w:noProof/>
        </w:rPr>
        <w:drawing>
          <wp:inline distT="0" distB="0" distL="0" distR="0" wp14:anchorId="38065E11" wp14:editId="628962FA">
            <wp:extent cx="5274310" cy="1993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EA" w:rsidRDefault="00262FEA" w:rsidP="003D0307"/>
    <w:p w:rsidR="00262FEA" w:rsidRDefault="00262FEA" w:rsidP="003D0307">
      <w:r>
        <w:rPr>
          <w:noProof/>
        </w:rPr>
        <w:drawing>
          <wp:inline distT="0" distB="0" distL="0" distR="0" wp14:anchorId="33525D81" wp14:editId="74CAAFF0">
            <wp:extent cx="5274310" cy="11239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DBE" w:rsidRDefault="00864DBE" w:rsidP="003D0307"/>
    <w:p w:rsidR="00864DBE" w:rsidRDefault="00864DBE" w:rsidP="003D0307">
      <w:r>
        <w:t>文件比对：</w:t>
      </w:r>
    </w:p>
    <w:p w:rsidR="00864DBE" w:rsidRDefault="00864DBE" w:rsidP="003D0307">
      <w:pPr>
        <w:rPr>
          <w:rFonts w:hint="eastAsia"/>
        </w:rPr>
      </w:pPr>
      <w:r>
        <w:rPr>
          <w:noProof/>
        </w:rPr>
        <w:drawing>
          <wp:inline distT="0" distB="0" distL="0" distR="0" wp14:anchorId="0E203875" wp14:editId="33B8BEDC">
            <wp:extent cx="5274310" cy="2813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FEA" w:rsidRDefault="00262FEA" w:rsidP="003D0307"/>
    <w:p w:rsidR="00F62DA7" w:rsidRDefault="00F62DA7" w:rsidP="003D0307">
      <w:r>
        <w:rPr>
          <w:noProof/>
        </w:rPr>
        <w:drawing>
          <wp:inline distT="0" distB="0" distL="0" distR="0" wp14:anchorId="5471A7FA" wp14:editId="7FE2B459">
            <wp:extent cx="5274310" cy="17176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D66" w:rsidRDefault="00BA0D66" w:rsidP="003D0307">
      <w:r>
        <w:rPr>
          <w:noProof/>
        </w:rPr>
        <w:drawing>
          <wp:inline distT="0" distB="0" distL="0" distR="0" wp14:anchorId="161467F5" wp14:editId="13C71FDD">
            <wp:extent cx="4514850" cy="3238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D0A" w:rsidRDefault="00A46D0A" w:rsidP="003D0307"/>
    <w:p w:rsidR="00A46D0A" w:rsidRDefault="00815CCD" w:rsidP="003D0307">
      <w:r>
        <w:rPr>
          <w:noProof/>
        </w:rPr>
        <w:drawing>
          <wp:inline distT="0" distB="0" distL="0" distR="0" wp14:anchorId="0DDB6316" wp14:editId="35705F60">
            <wp:extent cx="5274310" cy="563245"/>
            <wp:effectExtent l="0" t="0" r="2540" b="825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CCD" w:rsidRDefault="00815CCD" w:rsidP="003D0307">
      <w:r>
        <w:rPr>
          <w:noProof/>
        </w:rPr>
        <w:lastRenderedPageBreak/>
        <w:drawing>
          <wp:inline distT="0" distB="0" distL="0" distR="0" wp14:anchorId="2D234EE2" wp14:editId="6AF9CFB8">
            <wp:extent cx="5274310" cy="408241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4EF" w:rsidRDefault="000004EF" w:rsidP="003D0307"/>
    <w:p w:rsidR="000004EF" w:rsidRDefault="000004EF" w:rsidP="003D0307">
      <w:r>
        <w:rPr>
          <w:noProof/>
        </w:rPr>
        <w:drawing>
          <wp:inline distT="0" distB="0" distL="0" distR="0" wp14:anchorId="4CF5E90D" wp14:editId="33472366">
            <wp:extent cx="5274310" cy="31927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64" w:rsidRDefault="00AF7564" w:rsidP="003D0307"/>
    <w:p w:rsidR="00AF7564" w:rsidRDefault="00AF7564" w:rsidP="003D0307">
      <w:pPr>
        <w:rPr>
          <w:rFonts w:hint="eastAsia"/>
        </w:rPr>
      </w:pPr>
    </w:p>
    <w:p w:rsidR="00BA0D66" w:rsidRDefault="00BA0D66" w:rsidP="003D0307"/>
    <w:p w:rsidR="00BA0D66" w:rsidRPr="003D0307" w:rsidRDefault="00BA0D66" w:rsidP="003D0307">
      <w:pPr>
        <w:rPr>
          <w:rFonts w:hint="eastAsia"/>
        </w:rPr>
      </w:pPr>
    </w:p>
    <w:p w:rsidR="00F45C84" w:rsidRPr="00F45C84" w:rsidRDefault="00F45C84" w:rsidP="00F45C84">
      <w:pPr>
        <w:rPr>
          <w:rFonts w:hint="eastAsia"/>
        </w:rPr>
      </w:pPr>
    </w:p>
    <w:sectPr w:rsidR="00F45C84" w:rsidRPr="00F45C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4A18" w:rsidRDefault="00C24A18" w:rsidP="00021924">
      <w:pPr>
        <w:spacing w:line="240" w:lineRule="auto"/>
      </w:pPr>
      <w:r>
        <w:separator/>
      </w:r>
    </w:p>
  </w:endnote>
  <w:endnote w:type="continuationSeparator" w:id="0">
    <w:p w:rsidR="00C24A18" w:rsidRDefault="00C24A18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4A18" w:rsidRDefault="00C24A18" w:rsidP="00021924">
      <w:pPr>
        <w:spacing w:line="240" w:lineRule="auto"/>
      </w:pPr>
      <w:r>
        <w:separator/>
      </w:r>
    </w:p>
  </w:footnote>
  <w:footnote w:type="continuationSeparator" w:id="0">
    <w:p w:rsidR="00C24A18" w:rsidRDefault="00C24A18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3"/>
  </w:num>
  <w:num w:numId="2">
    <w:abstractNumId w:val="7"/>
  </w:num>
  <w:num w:numId="3">
    <w:abstractNumId w:val="12"/>
  </w:num>
  <w:num w:numId="4">
    <w:abstractNumId w:val="8"/>
  </w:num>
  <w:num w:numId="5">
    <w:abstractNumId w:val="0"/>
  </w:num>
  <w:num w:numId="6">
    <w:abstractNumId w:val="5"/>
  </w:num>
  <w:num w:numId="7">
    <w:abstractNumId w:val="2"/>
  </w:num>
  <w:num w:numId="8">
    <w:abstractNumId w:val="4"/>
  </w:num>
  <w:num w:numId="9">
    <w:abstractNumId w:val="1"/>
  </w:num>
  <w:num w:numId="10">
    <w:abstractNumId w:val="13"/>
  </w:num>
  <w:num w:numId="11">
    <w:abstractNumId w:val="11"/>
  </w:num>
  <w:num w:numId="12">
    <w:abstractNumId w:val="10"/>
  </w:num>
  <w:num w:numId="13">
    <w:abstractNumId w:val="9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21924"/>
    <w:rsid w:val="00064DD2"/>
    <w:rsid w:val="000667B4"/>
    <w:rsid w:val="00067657"/>
    <w:rsid w:val="000747EC"/>
    <w:rsid w:val="00080C70"/>
    <w:rsid w:val="00092DE6"/>
    <w:rsid w:val="000A2972"/>
    <w:rsid w:val="000B29FC"/>
    <w:rsid w:val="000D22FF"/>
    <w:rsid w:val="000E2200"/>
    <w:rsid w:val="001001C9"/>
    <w:rsid w:val="00106B69"/>
    <w:rsid w:val="00110860"/>
    <w:rsid w:val="00124884"/>
    <w:rsid w:val="00154F81"/>
    <w:rsid w:val="00174724"/>
    <w:rsid w:val="001A531B"/>
    <w:rsid w:val="001C34C4"/>
    <w:rsid w:val="001D0C74"/>
    <w:rsid w:val="00213117"/>
    <w:rsid w:val="00236816"/>
    <w:rsid w:val="002411EF"/>
    <w:rsid w:val="002467D1"/>
    <w:rsid w:val="00251257"/>
    <w:rsid w:val="0025594D"/>
    <w:rsid w:val="00262FEA"/>
    <w:rsid w:val="00271BB4"/>
    <w:rsid w:val="0027332A"/>
    <w:rsid w:val="00291014"/>
    <w:rsid w:val="00292D0A"/>
    <w:rsid w:val="002A3B5D"/>
    <w:rsid w:val="002C54EF"/>
    <w:rsid w:val="002D3C62"/>
    <w:rsid w:val="002E4515"/>
    <w:rsid w:val="002F06A6"/>
    <w:rsid w:val="002F6AE0"/>
    <w:rsid w:val="00330945"/>
    <w:rsid w:val="0033506E"/>
    <w:rsid w:val="003672E6"/>
    <w:rsid w:val="003748D8"/>
    <w:rsid w:val="00374F20"/>
    <w:rsid w:val="003818C1"/>
    <w:rsid w:val="00396120"/>
    <w:rsid w:val="003C4E55"/>
    <w:rsid w:val="003C6274"/>
    <w:rsid w:val="003C6642"/>
    <w:rsid w:val="003D0307"/>
    <w:rsid w:val="003D0524"/>
    <w:rsid w:val="003E0CCF"/>
    <w:rsid w:val="003F4E3D"/>
    <w:rsid w:val="00414242"/>
    <w:rsid w:val="00442F3A"/>
    <w:rsid w:val="00444F5F"/>
    <w:rsid w:val="004467D2"/>
    <w:rsid w:val="0046313C"/>
    <w:rsid w:val="00473310"/>
    <w:rsid w:val="004874E1"/>
    <w:rsid w:val="00487A53"/>
    <w:rsid w:val="0049027D"/>
    <w:rsid w:val="004A026A"/>
    <w:rsid w:val="004A7F6C"/>
    <w:rsid w:val="004B2CD6"/>
    <w:rsid w:val="004C6FBA"/>
    <w:rsid w:val="005214BF"/>
    <w:rsid w:val="00524DD2"/>
    <w:rsid w:val="0054583F"/>
    <w:rsid w:val="00557676"/>
    <w:rsid w:val="00591226"/>
    <w:rsid w:val="00592810"/>
    <w:rsid w:val="005971BC"/>
    <w:rsid w:val="006042A8"/>
    <w:rsid w:val="00634E06"/>
    <w:rsid w:val="00641DFD"/>
    <w:rsid w:val="006A6685"/>
    <w:rsid w:val="006B3D49"/>
    <w:rsid w:val="006B40DD"/>
    <w:rsid w:val="006B6776"/>
    <w:rsid w:val="006C3175"/>
    <w:rsid w:val="006D1474"/>
    <w:rsid w:val="006E5BDF"/>
    <w:rsid w:val="0070571D"/>
    <w:rsid w:val="007156E6"/>
    <w:rsid w:val="00760F13"/>
    <w:rsid w:val="00761657"/>
    <w:rsid w:val="0077326A"/>
    <w:rsid w:val="007B3558"/>
    <w:rsid w:val="007B4C8A"/>
    <w:rsid w:val="007C25A2"/>
    <w:rsid w:val="00815CCD"/>
    <w:rsid w:val="0082268E"/>
    <w:rsid w:val="008270CA"/>
    <w:rsid w:val="0082717B"/>
    <w:rsid w:val="00854F70"/>
    <w:rsid w:val="00864DBE"/>
    <w:rsid w:val="00890D72"/>
    <w:rsid w:val="008A0E52"/>
    <w:rsid w:val="008D2F45"/>
    <w:rsid w:val="008E4085"/>
    <w:rsid w:val="008F5E49"/>
    <w:rsid w:val="00966ECD"/>
    <w:rsid w:val="00997D66"/>
    <w:rsid w:val="009B79CD"/>
    <w:rsid w:val="00A16B79"/>
    <w:rsid w:val="00A2008F"/>
    <w:rsid w:val="00A46D0A"/>
    <w:rsid w:val="00A53258"/>
    <w:rsid w:val="00A72540"/>
    <w:rsid w:val="00AC4B4B"/>
    <w:rsid w:val="00AC6052"/>
    <w:rsid w:val="00AE37CA"/>
    <w:rsid w:val="00AF0666"/>
    <w:rsid w:val="00AF7564"/>
    <w:rsid w:val="00B05950"/>
    <w:rsid w:val="00B070FF"/>
    <w:rsid w:val="00B423FA"/>
    <w:rsid w:val="00B615E5"/>
    <w:rsid w:val="00B951D0"/>
    <w:rsid w:val="00BA0D66"/>
    <w:rsid w:val="00BF4BF8"/>
    <w:rsid w:val="00BF7E1A"/>
    <w:rsid w:val="00C24A18"/>
    <w:rsid w:val="00C45659"/>
    <w:rsid w:val="00C5227B"/>
    <w:rsid w:val="00C75AC6"/>
    <w:rsid w:val="00C934E8"/>
    <w:rsid w:val="00C96F55"/>
    <w:rsid w:val="00CA29E5"/>
    <w:rsid w:val="00CA7215"/>
    <w:rsid w:val="00CB0343"/>
    <w:rsid w:val="00CB42F7"/>
    <w:rsid w:val="00CC26FD"/>
    <w:rsid w:val="00CC63EB"/>
    <w:rsid w:val="00CD5101"/>
    <w:rsid w:val="00CF2F40"/>
    <w:rsid w:val="00D211A5"/>
    <w:rsid w:val="00D376E7"/>
    <w:rsid w:val="00D37F62"/>
    <w:rsid w:val="00D64413"/>
    <w:rsid w:val="00D7740C"/>
    <w:rsid w:val="00D9775C"/>
    <w:rsid w:val="00DA0DFE"/>
    <w:rsid w:val="00DA47F7"/>
    <w:rsid w:val="00DE7A4D"/>
    <w:rsid w:val="00DF25B9"/>
    <w:rsid w:val="00E14382"/>
    <w:rsid w:val="00E16EE5"/>
    <w:rsid w:val="00E44287"/>
    <w:rsid w:val="00E45E4E"/>
    <w:rsid w:val="00E77F4D"/>
    <w:rsid w:val="00E8435B"/>
    <w:rsid w:val="00E915FA"/>
    <w:rsid w:val="00EF09D3"/>
    <w:rsid w:val="00F02F71"/>
    <w:rsid w:val="00F169C6"/>
    <w:rsid w:val="00F26D15"/>
    <w:rsid w:val="00F30923"/>
    <w:rsid w:val="00F45C84"/>
    <w:rsid w:val="00F56DBB"/>
    <w:rsid w:val="00F6074C"/>
    <w:rsid w:val="00F62DA7"/>
    <w:rsid w:val="00F72E98"/>
    <w:rsid w:val="00F8594B"/>
    <w:rsid w:val="00FA5F6F"/>
    <w:rsid w:val="00FD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5101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2662</TotalTime>
  <Pages>11</Pages>
  <Words>780</Words>
  <Characters>4448</Characters>
  <Application>Microsoft Office Word</Application>
  <DocSecurity>0</DocSecurity>
  <Lines>37</Lines>
  <Paragraphs>10</Paragraphs>
  <ScaleCrop>false</ScaleCrop>
  <Company/>
  <LinksUpToDate>false</LinksUpToDate>
  <CharactersWithSpaces>5218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46</cp:revision>
  <dcterms:created xsi:type="dcterms:W3CDTF">2016-03-01T06:56:00Z</dcterms:created>
  <dcterms:modified xsi:type="dcterms:W3CDTF">2016-03-03T09:44:00Z</dcterms:modified>
</cp:coreProperties>
</file>