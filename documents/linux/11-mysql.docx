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5AC6" w:rsidRDefault="004C5118" w:rsidP="004A026A">
      <w:pPr>
        <w:pStyle w:val="a6"/>
      </w:pPr>
      <w:r>
        <w:rPr>
          <w:rFonts w:hint="eastAsia"/>
        </w:rPr>
        <w:t>M</w:t>
      </w:r>
      <w:r>
        <w:t>ysql</w:t>
      </w:r>
      <w:r w:rsidR="00524DD6">
        <w:rPr>
          <w:rFonts w:hint="eastAsia"/>
        </w:rPr>
        <w:t>数据库应用实践</w:t>
      </w:r>
    </w:p>
    <w:p w:rsidR="00D14188" w:rsidRDefault="006158BA" w:rsidP="006538C4">
      <w:pPr>
        <w:pStyle w:val="1"/>
      </w:pPr>
      <w:r>
        <w:rPr>
          <w:rFonts w:hint="eastAsia"/>
        </w:rPr>
        <w:t>mysql</w:t>
      </w:r>
      <w:r>
        <w:rPr>
          <w:rFonts w:hint="eastAsia"/>
        </w:rPr>
        <w:t>安装方式</w:t>
      </w:r>
    </w:p>
    <w:p w:rsidR="008B3601" w:rsidRDefault="008B3601" w:rsidP="008B3601">
      <w:r>
        <w:rPr>
          <w:noProof/>
        </w:rPr>
        <w:drawing>
          <wp:inline distT="0" distB="0" distL="0" distR="0" wp14:anchorId="7BDA38D4" wp14:editId="07ACEADA">
            <wp:extent cx="5274310" cy="27463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01" w:rsidRDefault="008B3601" w:rsidP="008B3601">
      <w:r>
        <w:rPr>
          <w:noProof/>
        </w:rPr>
        <w:drawing>
          <wp:inline distT="0" distB="0" distL="0" distR="0" wp14:anchorId="36F8430E" wp14:editId="1A3FAF5F">
            <wp:extent cx="5274310" cy="887095"/>
            <wp:effectExtent l="0" t="0" r="2540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577" w:rsidRDefault="00FA0577" w:rsidP="008B3601">
      <w:r>
        <w:rPr>
          <w:noProof/>
        </w:rPr>
        <w:drawing>
          <wp:inline distT="0" distB="0" distL="0" distR="0" wp14:anchorId="32C2A901" wp14:editId="7632548B">
            <wp:extent cx="5274310" cy="106997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601" w:rsidRDefault="008B3601" w:rsidP="00E34881">
      <w:pPr>
        <w:pStyle w:val="2"/>
        <w:numPr>
          <w:ilvl w:val="0"/>
          <w:numId w:val="26"/>
        </w:numPr>
        <w:spacing w:before="156" w:after="156"/>
      </w:pPr>
      <w:r>
        <w:rPr>
          <w:rFonts w:hint="eastAsia"/>
        </w:rPr>
        <w:lastRenderedPageBreak/>
        <w:t>源码安装多实例</w:t>
      </w:r>
    </w:p>
    <w:p w:rsidR="00E34881" w:rsidRDefault="00E34881" w:rsidP="00E34881">
      <w:pPr>
        <w:pStyle w:val="3"/>
        <w:spacing w:before="156" w:after="156"/>
      </w:pPr>
      <w:r>
        <w:t>1.1</w:t>
      </w:r>
      <w:r>
        <w:t>配置方案一</w:t>
      </w:r>
    </w:p>
    <w:p w:rsidR="00E34881" w:rsidRDefault="00E34881" w:rsidP="00E34881">
      <w:r>
        <w:rPr>
          <w:noProof/>
        </w:rPr>
        <w:drawing>
          <wp:inline distT="0" distB="0" distL="0" distR="0" wp14:anchorId="523D246D" wp14:editId="13F6F7E3">
            <wp:extent cx="3619500" cy="3743325"/>
            <wp:effectExtent l="0" t="0" r="0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881" w:rsidRDefault="00336E31" w:rsidP="00336E31">
      <w:pPr>
        <w:pStyle w:val="3"/>
        <w:spacing w:before="156" w:after="156"/>
      </w:pPr>
      <w:r>
        <w:rPr>
          <w:rFonts w:hint="eastAsia"/>
        </w:rPr>
        <w:lastRenderedPageBreak/>
        <w:t>1.</w:t>
      </w:r>
      <w:r>
        <w:t>2</w:t>
      </w:r>
      <w:r>
        <w:t>配置方案</w:t>
      </w:r>
      <w:r w:rsidR="004D42F6">
        <w:t>二</w:t>
      </w:r>
      <w:r w:rsidR="00E171FB">
        <w:rPr>
          <w:noProof/>
        </w:rPr>
        <w:drawing>
          <wp:inline distT="0" distB="0" distL="0" distR="0" wp14:anchorId="43461B51" wp14:editId="576DA860">
            <wp:extent cx="5274310" cy="196723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1FB">
        <w:rPr>
          <w:noProof/>
        </w:rPr>
        <w:drawing>
          <wp:inline distT="0" distB="0" distL="0" distR="0" wp14:anchorId="29FC48D5" wp14:editId="23BE7640">
            <wp:extent cx="3876675" cy="1838325"/>
            <wp:effectExtent l="0" t="0" r="9525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1FB">
        <w:rPr>
          <w:noProof/>
        </w:rPr>
        <w:drawing>
          <wp:inline distT="0" distB="0" distL="0" distR="0" wp14:anchorId="7113AB95" wp14:editId="44CA820F">
            <wp:extent cx="3448050" cy="2581275"/>
            <wp:effectExtent l="0" t="0" r="0" b="952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1FB">
        <w:rPr>
          <w:noProof/>
        </w:rPr>
        <w:lastRenderedPageBreak/>
        <w:drawing>
          <wp:inline distT="0" distB="0" distL="0" distR="0" wp14:anchorId="50938062" wp14:editId="03E42A8F">
            <wp:extent cx="2981325" cy="3390900"/>
            <wp:effectExtent l="0" t="0" r="952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FB" w:rsidRPr="00E171FB" w:rsidRDefault="00E171FB" w:rsidP="00E171FB"/>
    <w:p w:rsidR="00E171FB" w:rsidRDefault="00E171FB" w:rsidP="00E171FB"/>
    <w:p w:rsidR="00E171FB" w:rsidRDefault="00E171FB" w:rsidP="00E171FB">
      <w:r>
        <w:rPr>
          <w:noProof/>
        </w:rPr>
        <w:drawing>
          <wp:inline distT="0" distB="0" distL="0" distR="0" wp14:anchorId="032DFEAB" wp14:editId="366EBBD9">
            <wp:extent cx="5274310" cy="104775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FB" w:rsidRDefault="00E171FB" w:rsidP="00E171FB">
      <w:pPr>
        <w:pStyle w:val="3"/>
        <w:spacing w:before="156" w:after="156"/>
      </w:pPr>
      <w:r>
        <w:rPr>
          <w:rFonts w:hint="eastAsia"/>
        </w:rPr>
        <w:t>1.</w:t>
      </w:r>
      <w:r>
        <w:t>3</w:t>
      </w:r>
      <w:r>
        <w:t>源码安装</w:t>
      </w:r>
    </w:p>
    <w:p w:rsidR="00E171FB" w:rsidRDefault="005654AC" w:rsidP="00AE601C">
      <w:pPr>
        <w:pStyle w:val="4"/>
      </w:pPr>
      <w:r>
        <w:t>安装依赖</w:t>
      </w:r>
      <w:r w:rsidR="00AE601C">
        <w:t>包</w:t>
      </w:r>
    </w:p>
    <w:p w:rsidR="005654AC" w:rsidRDefault="005654AC" w:rsidP="00E171FB">
      <w:r w:rsidRPr="005654AC">
        <w:t xml:space="preserve">[root@mysql-db-server opt]# yum install ncurses-devel libaio-devel </w:t>
      </w:r>
      <w:r w:rsidR="00957EE2">
        <w:t>–</w:t>
      </w:r>
      <w:r w:rsidRPr="005654AC">
        <w:t>y</w:t>
      </w:r>
    </w:p>
    <w:p w:rsidR="000A081C" w:rsidRDefault="000A081C" w:rsidP="00E171FB">
      <w:r w:rsidRPr="000A081C">
        <w:t>[root@mysql-db-server cmake-2.8.12.2]# rpm -qa ncurses-devel libaio-devel</w:t>
      </w:r>
    </w:p>
    <w:p w:rsidR="00957EE2" w:rsidRDefault="00957EE2" w:rsidP="00011DBF">
      <w:pPr>
        <w:pStyle w:val="4"/>
      </w:pPr>
      <w:r>
        <w:t>安装编译</w:t>
      </w:r>
      <w:r>
        <w:rPr>
          <w:rFonts w:hint="eastAsia"/>
        </w:rPr>
        <w:t>mysql</w:t>
      </w:r>
      <w:r>
        <w:rPr>
          <w:rFonts w:hint="eastAsia"/>
        </w:rPr>
        <w:t>需要的软件</w:t>
      </w:r>
    </w:p>
    <w:p w:rsidR="00011DBF" w:rsidRDefault="00011DBF" w:rsidP="00011DBF">
      <w:r w:rsidRPr="00011DBF">
        <w:t>[root@mysql-db-server opt]# ll cmake-2.8.12.2.tar.gz</w:t>
      </w:r>
    </w:p>
    <w:p w:rsidR="00F305CE" w:rsidRDefault="00F305CE" w:rsidP="00011DBF">
      <w:r>
        <w:rPr>
          <w:noProof/>
        </w:rPr>
        <w:drawing>
          <wp:inline distT="0" distB="0" distL="0" distR="0" wp14:anchorId="48DB015A" wp14:editId="7D4FF5A6">
            <wp:extent cx="5218252" cy="1702340"/>
            <wp:effectExtent l="0" t="0" r="190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931" cy="170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25D" w:rsidRDefault="001C625D" w:rsidP="001C625D">
      <w:pPr>
        <w:pStyle w:val="4"/>
      </w:pPr>
      <w:r>
        <w:lastRenderedPageBreak/>
        <w:t>创建</w:t>
      </w:r>
      <w:r>
        <w:rPr>
          <w:rFonts w:hint="eastAsia"/>
        </w:rPr>
        <w:t>mysql</w:t>
      </w:r>
      <w:r>
        <w:rPr>
          <w:rFonts w:hint="eastAsia"/>
        </w:rPr>
        <w:t>用户和组</w:t>
      </w:r>
    </w:p>
    <w:p w:rsidR="001C625D" w:rsidRDefault="00B03C8D" w:rsidP="00B03C8D">
      <w:r w:rsidRPr="00B03C8D">
        <w:t xml:space="preserve">[root@mysql-db-server cmake-2.8.12.2]# useradd mysql -s /sbin/nologin </w:t>
      </w:r>
      <w:r>
        <w:t>–</w:t>
      </w:r>
      <w:r w:rsidRPr="00B03C8D">
        <w:t>M</w:t>
      </w:r>
    </w:p>
    <w:p w:rsidR="00B03C8D" w:rsidRDefault="00D93BD4" w:rsidP="00D93BD4">
      <w:pPr>
        <w:pStyle w:val="4"/>
      </w:pPr>
      <w:r>
        <w:t>编译安装</w:t>
      </w:r>
      <w:r>
        <w:rPr>
          <w:rFonts w:hint="eastAsia"/>
        </w:rPr>
        <w:t>mysql</w:t>
      </w:r>
    </w:p>
    <w:p w:rsidR="00D93BD4" w:rsidRDefault="00D93BD4" w:rsidP="00D93BD4">
      <w:r w:rsidRPr="00D93BD4">
        <w:t>[root@mysql-db-server opt]# tar xf mysql-5.5.48.tar.gz</w:t>
      </w:r>
    </w:p>
    <w:p w:rsidR="000A081C" w:rsidRDefault="00AC2ED3" w:rsidP="00011DBF">
      <w:r w:rsidRPr="00AC2ED3">
        <w:t>[root@mysql-db-server opt]# cd mysql-5.5.48</w:t>
      </w:r>
    </w:p>
    <w:p w:rsidR="00AC2ED3" w:rsidRDefault="00AC2ED3" w:rsidP="00011DBF"/>
    <w:p w:rsidR="00AC2ED3" w:rsidRDefault="00AC2ED3" w:rsidP="00AC2ED3">
      <w:pPr>
        <w:pStyle w:val="a3"/>
      </w:pPr>
      <w:r>
        <w:t>cmake \</w:t>
      </w:r>
    </w:p>
    <w:p w:rsidR="00AC2ED3" w:rsidRDefault="00AC2ED3" w:rsidP="00AC2ED3">
      <w:pPr>
        <w:pStyle w:val="a3"/>
      </w:pPr>
      <w:r>
        <w:t>-DC</w:t>
      </w:r>
      <w:r w:rsidR="007F7DBD">
        <w:t>MAKE_INSTALL_PREFIX=/apps</w:t>
      </w:r>
      <w:r>
        <w:t>/mysql-5.5.</w:t>
      </w:r>
      <w:r w:rsidR="007F7DBD">
        <w:t>48</w:t>
      </w:r>
      <w:r>
        <w:t xml:space="preserve"> \</w:t>
      </w:r>
    </w:p>
    <w:p w:rsidR="00AC2ED3" w:rsidRDefault="00AC2ED3" w:rsidP="00AC2ED3">
      <w:pPr>
        <w:pStyle w:val="a3"/>
      </w:pPr>
      <w:r>
        <w:t>-DMYSQL_D</w:t>
      </w:r>
      <w:r w:rsidR="007F7DBD">
        <w:t>ATADIR=/apps/mysql-5.5.48</w:t>
      </w:r>
      <w:r>
        <w:t>/data \</w:t>
      </w:r>
    </w:p>
    <w:p w:rsidR="00AC2ED3" w:rsidRDefault="00AC2ED3" w:rsidP="00AC2ED3">
      <w:pPr>
        <w:pStyle w:val="a3"/>
      </w:pPr>
      <w:r>
        <w:t>-DSYSCONFDIR=/etc \</w:t>
      </w:r>
    </w:p>
    <w:p w:rsidR="00AC2ED3" w:rsidRDefault="00AC2ED3" w:rsidP="00AC2ED3">
      <w:pPr>
        <w:pStyle w:val="a3"/>
      </w:pPr>
      <w:r>
        <w:t>-DEXTRA_CHARSETS=gbk,gb2312,utf8,ascii \</w:t>
      </w:r>
    </w:p>
    <w:p w:rsidR="00AC2ED3" w:rsidRDefault="00AC2ED3" w:rsidP="00AC2ED3">
      <w:pPr>
        <w:pStyle w:val="a3"/>
      </w:pPr>
      <w:r>
        <w:t>-DWITH_MYISAM_STORAGE_ENGINE=1 \</w:t>
      </w:r>
    </w:p>
    <w:p w:rsidR="00AC2ED3" w:rsidRDefault="00AC2ED3" w:rsidP="00AC2ED3">
      <w:pPr>
        <w:pStyle w:val="a3"/>
      </w:pPr>
      <w:r>
        <w:t>-DWITH_INNOBASE_STORAGE_ENGINE=1 \</w:t>
      </w:r>
    </w:p>
    <w:p w:rsidR="00AC2ED3" w:rsidRDefault="00AC2ED3" w:rsidP="00AC2ED3">
      <w:pPr>
        <w:pStyle w:val="a3"/>
      </w:pPr>
      <w:r>
        <w:t>-DWITH_FEDERATED_STORAGE_ENGINE=1 \</w:t>
      </w:r>
    </w:p>
    <w:p w:rsidR="00AC2ED3" w:rsidRDefault="00AC2ED3" w:rsidP="00AC2ED3">
      <w:pPr>
        <w:pStyle w:val="a3"/>
      </w:pPr>
      <w:r>
        <w:t>-DWITH_BLACKHOLE_STORAGE_ENGINE=1 \</w:t>
      </w:r>
    </w:p>
    <w:p w:rsidR="00AC2ED3" w:rsidRDefault="00AC2ED3" w:rsidP="00AC2ED3">
      <w:pPr>
        <w:pStyle w:val="a3"/>
      </w:pPr>
      <w:r>
        <w:t>-DWITHOUT_EXAMPLE_STORAGE_ENGINE=1 \</w:t>
      </w:r>
    </w:p>
    <w:p w:rsidR="00AC2ED3" w:rsidRDefault="00AC2ED3" w:rsidP="00AC2ED3">
      <w:pPr>
        <w:pStyle w:val="a3"/>
      </w:pPr>
      <w:r>
        <w:t>-DWITH_PARTITION_STORAGE_ENGINE=1 \</w:t>
      </w:r>
    </w:p>
    <w:p w:rsidR="00AC2ED3" w:rsidRDefault="00AC2ED3" w:rsidP="00AC2ED3">
      <w:pPr>
        <w:pStyle w:val="a3"/>
      </w:pPr>
      <w:r>
        <w:t>-DWITH_READLINE=1 \</w:t>
      </w:r>
    </w:p>
    <w:p w:rsidR="00AC2ED3" w:rsidRDefault="00AC2ED3" w:rsidP="00AC2ED3">
      <w:pPr>
        <w:pStyle w:val="a3"/>
      </w:pPr>
      <w:r>
        <w:t>-DWITH_FAST_MUTEXES=1 \</w:t>
      </w:r>
    </w:p>
    <w:p w:rsidR="00AC2ED3" w:rsidRDefault="00AC2ED3" w:rsidP="00AC2ED3">
      <w:pPr>
        <w:pStyle w:val="a3"/>
      </w:pPr>
      <w:r>
        <w:t>-DWITH_ZLIB=bundled \</w:t>
      </w:r>
    </w:p>
    <w:p w:rsidR="00AC2ED3" w:rsidRDefault="00AC2ED3" w:rsidP="00AC2ED3">
      <w:pPr>
        <w:pStyle w:val="a3"/>
      </w:pPr>
      <w:r>
        <w:t>-DWITH_EMBEDDED_SERVER=1 \</w:t>
      </w:r>
    </w:p>
    <w:p w:rsidR="00AC2ED3" w:rsidRDefault="007F7DBD" w:rsidP="00AC2ED3">
      <w:pPr>
        <w:pStyle w:val="a3"/>
      </w:pPr>
      <w:r>
        <w:t>-DMYSQL_UNIX_ADDR=/apps/mysql-5.5.48</w:t>
      </w:r>
      <w:r w:rsidR="00AC2ED3">
        <w:t>/tmp/mysql/mysql.sock \</w:t>
      </w:r>
    </w:p>
    <w:p w:rsidR="00AC2ED3" w:rsidRDefault="00AC2ED3" w:rsidP="00AC2ED3">
      <w:pPr>
        <w:pStyle w:val="a3"/>
      </w:pPr>
      <w:r>
        <w:t>-DMYSQL_TCP_PORT=3306 \</w:t>
      </w:r>
    </w:p>
    <w:p w:rsidR="00AC2ED3" w:rsidRDefault="00AC2ED3" w:rsidP="00AC2ED3">
      <w:pPr>
        <w:pStyle w:val="a3"/>
      </w:pPr>
      <w:r>
        <w:t>-DENABLED_LOCAL_INFILE=ON \</w:t>
      </w:r>
    </w:p>
    <w:p w:rsidR="00AC2ED3" w:rsidRDefault="00AC2ED3" w:rsidP="00AC2ED3">
      <w:pPr>
        <w:pStyle w:val="a3"/>
      </w:pPr>
      <w:r>
        <w:t>-DDEFAULT_CHARSET=utf8 \</w:t>
      </w:r>
    </w:p>
    <w:p w:rsidR="00AC2ED3" w:rsidRDefault="00AC2ED3" w:rsidP="00AC2ED3">
      <w:pPr>
        <w:pStyle w:val="a3"/>
      </w:pPr>
      <w:r>
        <w:t>-DDEFAULT_COLLATION=utf8_general_ci \</w:t>
      </w:r>
    </w:p>
    <w:p w:rsidR="00AC2ED3" w:rsidRDefault="00AC2ED3" w:rsidP="00AC2ED3">
      <w:pPr>
        <w:pStyle w:val="a3"/>
      </w:pPr>
      <w:r>
        <w:t>-DWITH_DEBUG=0</w:t>
      </w:r>
    </w:p>
    <w:p w:rsidR="007F7DBD" w:rsidRDefault="007F7DBD" w:rsidP="007F7DBD"/>
    <w:p w:rsidR="007F7DBD" w:rsidRDefault="007F7DBD" w:rsidP="007F7DBD">
      <w:r w:rsidRPr="007F7DBD">
        <w:t>[root@mysql-db-server mysql-5.5.48]# make &amp;&amp; make install</w:t>
      </w:r>
    </w:p>
    <w:p w:rsidR="003D0F59" w:rsidRDefault="003D0F59" w:rsidP="007F7DBD">
      <w:r w:rsidRPr="003D0F59">
        <w:t>[root@mysql-db-server mysql-5.5.48]# ln -s /apps/mysql-5.5.48/ /apps/mysql</w:t>
      </w:r>
    </w:p>
    <w:p w:rsidR="003D0F59" w:rsidRDefault="003D0F59" w:rsidP="003D0F59">
      <w:r>
        <w:t>[root@mysql-db-server mysql-5.5.48]# ll support-files/my*.cnf</w:t>
      </w:r>
    </w:p>
    <w:p w:rsidR="003D0F59" w:rsidRDefault="003D0F59" w:rsidP="003D0F59">
      <w:pPr>
        <w:pStyle w:val="a3"/>
      </w:pPr>
      <w:r>
        <w:t>-rw-r--r-- 1 root root  4743 2016-04-07 16:39 support-files/my-huge.cnf</w:t>
      </w:r>
    </w:p>
    <w:p w:rsidR="003D0F59" w:rsidRDefault="003D0F59" w:rsidP="003D0F59">
      <w:pPr>
        <w:pStyle w:val="a3"/>
      </w:pPr>
      <w:r>
        <w:t>-rw-r--r-- 1 root root 19807 2016-04-07 16:39 support-files/my-innodb-heavy-4G.cnf</w:t>
      </w:r>
    </w:p>
    <w:p w:rsidR="003D0F59" w:rsidRDefault="003D0F59" w:rsidP="003D0F59">
      <w:pPr>
        <w:pStyle w:val="a3"/>
      </w:pPr>
      <w:r>
        <w:t>-rw-r--r-- 1 root root  4717 2016-04-07 16:39 support-files/my-large.cnf</w:t>
      </w:r>
    </w:p>
    <w:p w:rsidR="003D0F59" w:rsidRDefault="003D0F59" w:rsidP="003D0F59">
      <w:pPr>
        <w:pStyle w:val="a3"/>
      </w:pPr>
      <w:r>
        <w:t>-rw-r--r-- 1 root root  4728 2016-04-07 16:39 support-files/my-medium.cnf</w:t>
      </w:r>
    </w:p>
    <w:p w:rsidR="003D0F59" w:rsidRDefault="003D0F59" w:rsidP="003D0F59">
      <w:pPr>
        <w:pStyle w:val="a3"/>
      </w:pPr>
      <w:r>
        <w:t>-rw-r--r-- 1 root root  2892 2016-04-07 16:39 support-files/my-small.cnf</w:t>
      </w:r>
    </w:p>
    <w:p w:rsidR="003D0F59" w:rsidRDefault="003D0F59" w:rsidP="007F7DBD">
      <w:r w:rsidRPr="003D0F59">
        <w:t>[root@mysql-db-server data]# mkdir -p /data/{3306,3307}/data</w:t>
      </w:r>
    </w:p>
    <w:p w:rsidR="003D0F59" w:rsidRDefault="003D0F59" w:rsidP="007F7DBD"/>
    <w:p w:rsidR="003D0F59" w:rsidRDefault="003D0F59" w:rsidP="003D0F59">
      <w:pPr>
        <w:pStyle w:val="4"/>
      </w:pPr>
      <w:r>
        <w:rPr>
          <w:rFonts w:hint="eastAsia"/>
        </w:rPr>
        <w:t>创建配置文件</w:t>
      </w:r>
    </w:p>
    <w:p w:rsidR="003D0F59" w:rsidRPr="00E403A7" w:rsidRDefault="003D0F59" w:rsidP="007F7DBD">
      <w:pPr>
        <w:rPr>
          <w:b/>
        </w:rPr>
      </w:pPr>
      <w:r w:rsidRPr="00E403A7">
        <w:rPr>
          <w:b/>
        </w:rPr>
        <w:t>[root@mysql-db-server data]# vi /data/3307/data/my.cnf</w:t>
      </w:r>
    </w:p>
    <w:p w:rsidR="003D0F59" w:rsidRDefault="003D0F59" w:rsidP="003D0F59">
      <w:pPr>
        <w:pStyle w:val="a3"/>
      </w:pPr>
      <w:r>
        <w:t>[client]</w:t>
      </w:r>
    </w:p>
    <w:p w:rsidR="003D0F59" w:rsidRDefault="003D0F59" w:rsidP="003D0F59">
      <w:pPr>
        <w:pStyle w:val="a3"/>
      </w:pPr>
      <w:r>
        <w:lastRenderedPageBreak/>
        <w:t>port = 3307</w:t>
      </w:r>
    </w:p>
    <w:p w:rsidR="003D0F59" w:rsidRDefault="003D0F59" w:rsidP="003D0F59">
      <w:pPr>
        <w:pStyle w:val="a3"/>
      </w:pPr>
      <w:r>
        <w:t>socket = /data/3307/mysql.sock</w:t>
      </w:r>
    </w:p>
    <w:p w:rsidR="003D0F59" w:rsidRDefault="003D0F59" w:rsidP="003D0F59">
      <w:pPr>
        <w:pStyle w:val="a3"/>
      </w:pPr>
    </w:p>
    <w:p w:rsidR="003D0F59" w:rsidRDefault="003D0F59" w:rsidP="003D0F59">
      <w:pPr>
        <w:pStyle w:val="a3"/>
      </w:pPr>
      <w:r>
        <w:t>[mysql]</w:t>
      </w:r>
    </w:p>
    <w:p w:rsidR="003D0F59" w:rsidRDefault="003D0F59" w:rsidP="003D0F59">
      <w:pPr>
        <w:pStyle w:val="a3"/>
      </w:pPr>
      <w:r>
        <w:t>no-auto-rehash</w:t>
      </w:r>
    </w:p>
    <w:p w:rsidR="003D0F59" w:rsidRDefault="003D0F59" w:rsidP="003D0F59">
      <w:pPr>
        <w:pStyle w:val="a3"/>
      </w:pPr>
    </w:p>
    <w:p w:rsidR="003D0F59" w:rsidRDefault="003D0F59" w:rsidP="003D0F59">
      <w:pPr>
        <w:pStyle w:val="a3"/>
      </w:pPr>
      <w:r>
        <w:t>[mysqld]</w:t>
      </w:r>
    </w:p>
    <w:p w:rsidR="003D0F59" w:rsidRDefault="003D0F59" w:rsidP="003D0F59">
      <w:pPr>
        <w:pStyle w:val="a3"/>
      </w:pPr>
      <w:r>
        <w:t>user = mysql</w:t>
      </w:r>
    </w:p>
    <w:p w:rsidR="003D0F59" w:rsidRDefault="003D0F59" w:rsidP="003D0F59">
      <w:pPr>
        <w:pStyle w:val="a3"/>
      </w:pPr>
      <w:r>
        <w:t>port = 3307</w:t>
      </w:r>
    </w:p>
    <w:p w:rsidR="003D0F59" w:rsidRDefault="003D0F59" w:rsidP="003D0F59">
      <w:pPr>
        <w:pStyle w:val="a3"/>
      </w:pPr>
      <w:r>
        <w:t xml:space="preserve">basedir = </w:t>
      </w:r>
      <w:r w:rsidR="00886BEF">
        <w:t>/apps</w:t>
      </w:r>
      <w:r>
        <w:t>/mysql</w:t>
      </w:r>
    </w:p>
    <w:p w:rsidR="003D0F59" w:rsidRDefault="003D0F59" w:rsidP="003D0F59">
      <w:pPr>
        <w:pStyle w:val="a3"/>
      </w:pPr>
      <w:r>
        <w:t>datadir=/data/3307/data</w:t>
      </w:r>
    </w:p>
    <w:p w:rsidR="003D0F59" w:rsidRDefault="003D0F59" w:rsidP="003D0F59">
      <w:pPr>
        <w:pStyle w:val="a3"/>
      </w:pPr>
      <w:r>
        <w:t>open_files_limit = 1024</w:t>
      </w:r>
    </w:p>
    <w:p w:rsidR="003D0F59" w:rsidRDefault="003D0F59" w:rsidP="003D0F59">
      <w:pPr>
        <w:pStyle w:val="a3"/>
      </w:pPr>
      <w:r>
        <w:t>back_log = 600</w:t>
      </w:r>
    </w:p>
    <w:p w:rsidR="003D0F59" w:rsidRDefault="003D0F59" w:rsidP="003D0F59">
      <w:pPr>
        <w:pStyle w:val="a3"/>
      </w:pPr>
      <w:r>
        <w:t>max_connections = 800</w:t>
      </w:r>
    </w:p>
    <w:p w:rsidR="003D0F59" w:rsidRDefault="003D0F59" w:rsidP="003D0F59">
      <w:pPr>
        <w:pStyle w:val="a3"/>
      </w:pPr>
      <w:r>
        <w:t>max_connect_errors = 3000</w:t>
      </w:r>
    </w:p>
    <w:p w:rsidR="003D0F59" w:rsidRDefault="003D0F59" w:rsidP="003D0F59">
      <w:pPr>
        <w:pStyle w:val="a3"/>
      </w:pPr>
      <w:r>
        <w:t>table_cache = 614</w:t>
      </w:r>
    </w:p>
    <w:p w:rsidR="003D0F59" w:rsidRDefault="003D0F59" w:rsidP="003D0F59">
      <w:pPr>
        <w:pStyle w:val="a3"/>
      </w:pPr>
      <w:r>
        <w:t>external-locking = FALSE</w:t>
      </w:r>
    </w:p>
    <w:p w:rsidR="003D0F59" w:rsidRDefault="003D0F59" w:rsidP="003D0F59">
      <w:pPr>
        <w:pStyle w:val="a3"/>
      </w:pPr>
      <w:r>
        <w:t>max_allowed_packet = 8M</w:t>
      </w:r>
    </w:p>
    <w:p w:rsidR="003D0F59" w:rsidRDefault="003D0F59" w:rsidP="003D0F59">
      <w:pPr>
        <w:pStyle w:val="a3"/>
      </w:pPr>
      <w:r>
        <w:t>thread_cache_size = 100</w:t>
      </w:r>
    </w:p>
    <w:p w:rsidR="003D0F59" w:rsidRDefault="003D0F59" w:rsidP="003D0F59">
      <w:pPr>
        <w:pStyle w:val="a3"/>
      </w:pPr>
      <w:r>
        <w:t>thread_concurrency = 2</w:t>
      </w:r>
    </w:p>
    <w:p w:rsidR="003D0F59" w:rsidRDefault="003D0F59" w:rsidP="003D0F59">
      <w:pPr>
        <w:pStyle w:val="a3"/>
      </w:pPr>
      <w:r>
        <w:t>query_cache_size = 4M</w:t>
      </w:r>
    </w:p>
    <w:p w:rsidR="003D0F59" w:rsidRDefault="003D0F59" w:rsidP="003D0F59">
      <w:pPr>
        <w:pStyle w:val="a3"/>
      </w:pPr>
      <w:r>
        <w:t>query_cache_limit = 2M</w:t>
      </w:r>
    </w:p>
    <w:p w:rsidR="003D0F59" w:rsidRDefault="003D0F59" w:rsidP="003D0F59">
      <w:pPr>
        <w:pStyle w:val="a3"/>
      </w:pPr>
      <w:r>
        <w:t>query_cache_min_res_unit = 2k</w:t>
      </w:r>
    </w:p>
    <w:p w:rsidR="003D0F59" w:rsidRDefault="003D0F59" w:rsidP="003D0F59">
      <w:pPr>
        <w:pStyle w:val="a3"/>
      </w:pPr>
      <w:r>
        <w:t>socket = /data/3307/mysql.sock</w:t>
      </w:r>
    </w:p>
    <w:p w:rsidR="003D0F59" w:rsidRDefault="003D0F59" w:rsidP="003D0F59">
      <w:pPr>
        <w:pStyle w:val="a3"/>
      </w:pPr>
      <w:r>
        <w:t>sort_buffer_size = 2M</w:t>
      </w:r>
    </w:p>
    <w:p w:rsidR="003D0F59" w:rsidRDefault="003D0F59" w:rsidP="003D0F59">
      <w:pPr>
        <w:pStyle w:val="a3"/>
      </w:pPr>
      <w:r>
        <w:t>join_buffer_size = 2M</w:t>
      </w:r>
    </w:p>
    <w:p w:rsidR="003D0F59" w:rsidRDefault="003D0F59" w:rsidP="003D0F59">
      <w:pPr>
        <w:pStyle w:val="a3"/>
      </w:pPr>
      <w:r>
        <w:t>default-storage-engine = innodb</w:t>
      </w:r>
    </w:p>
    <w:p w:rsidR="003D0F59" w:rsidRDefault="003D0F59" w:rsidP="003D0F59">
      <w:pPr>
        <w:pStyle w:val="a3"/>
      </w:pPr>
      <w:r>
        <w:t>lower_case_table_names=1</w:t>
      </w:r>
    </w:p>
    <w:p w:rsidR="003D0F59" w:rsidRDefault="003D0F59" w:rsidP="003D0F59">
      <w:pPr>
        <w:pStyle w:val="a3"/>
      </w:pPr>
      <w:r>
        <w:t>thread_stack = 192K</w:t>
      </w:r>
    </w:p>
    <w:p w:rsidR="003D0F59" w:rsidRDefault="003D0F59" w:rsidP="003D0F59">
      <w:pPr>
        <w:pStyle w:val="a3"/>
      </w:pPr>
      <w:r>
        <w:t>transaction_isolation = REPEATABLE-READ</w:t>
      </w:r>
    </w:p>
    <w:p w:rsidR="003D0F59" w:rsidRDefault="003D0F59" w:rsidP="003D0F59">
      <w:pPr>
        <w:pStyle w:val="a3"/>
      </w:pPr>
      <w:r>
        <w:t>tmp_table_size = 64M</w:t>
      </w:r>
    </w:p>
    <w:p w:rsidR="003D0F59" w:rsidRDefault="003D0F59" w:rsidP="003D0F59">
      <w:pPr>
        <w:pStyle w:val="a3"/>
      </w:pPr>
      <w:r>
        <w:t>slow_query_log</w:t>
      </w:r>
    </w:p>
    <w:p w:rsidR="003D0F59" w:rsidRDefault="003D0F59" w:rsidP="003D0F59">
      <w:pPr>
        <w:pStyle w:val="a3"/>
      </w:pPr>
      <w:r>
        <w:t>long_query_time = 1</w:t>
      </w:r>
    </w:p>
    <w:p w:rsidR="003D0F59" w:rsidRDefault="003D0F59" w:rsidP="003D0F59">
      <w:pPr>
        <w:pStyle w:val="a3"/>
      </w:pPr>
      <w:r>
        <w:t>log-error = /data/3307/error.log</w:t>
      </w:r>
    </w:p>
    <w:p w:rsidR="003D0F59" w:rsidRDefault="003D0F59" w:rsidP="003D0F59">
      <w:pPr>
        <w:pStyle w:val="a3"/>
      </w:pPr>
      <w:r>
        <w:t>log-slow-queries = /data/3307/slow.log</w:t>
      </w:r>
    </w:p>
    <w:p w:rsidR="003D0F59" w:rsidRDefault="003D0F59" w:rsidP="003D0F59">
      <w:pPr>
        <w:pStyle w:val="a3"/>
      </w:pPr>
      <w:r>
        <w:t>server-id = 3</w:t>
      </w:r>
    </w:p>
    <w:p w:rsidR="003D0F59" w:rsidRDefault="003D0F59" w:rsidP="003D0F59">
      <w:pPr>
        <w:pStyle w:val="a3"/>
      </w:pPr>
      <w:r>
        <w:t>pid-file = /data/3307/mysql.pid</w:t>
      </w:r>
    </w:p>
    <w:p w:rsidR="003D0F59" w:rsidRDefault="003D0F59" w:rsidP="003D0F59">
      <w:pPr>
        <w:pStyle w:val="a3"/>
      </w:pPr>
      <w:r>
        <w:t>#log-bin = /data/3307/mysql-bin</w:t>
      </w:r>
    </w:p>
    <w:p w:rsidR="003D0F59" w:rsidRDefault="003D0F59" w:rsidP="003D0F59">
      <w:pPr>
        <w:pStyle w:val="a3"/>
      </w:pPr>
      <w:r>
        <w:t>relay-log = /data/3307/relay-bin</w:t>
      </w:r>
    </w:p>
    <w:p w:rsidR="003D0F59" w:rsidRDefault="003D0F59" w:rsidP="003D0F59">
      <w:pPr>
        <w:pStyle w:val="a3"/>
      </w:pPr>
      <w:r>
        <w:t>relay-log-info-file = /data/3307/relay-log.info</w:t>
      </w:r>
    </w:p>
    <w:p w:rsidR="003D0F59" w:rsidRDefault="003D0F59" w:rsidP="003D0F59">
      <w:pPr>
        <w:pStyle w:val="a3"/>
      </w:pPr>
      <w:r>
        <w:t>innodb_file_per_table=1</w:t>
      </w:r>
    </w:p>
    <w:p w:rsidR="003D0F59" w:rsidRDefault="003D0F59" w:rsidP="003D0F59">
      <w:pPr>
        <w:pStyle w:val="a3"/>
      </w:pPr>
      <w:r>
        <w:t>binlog_cache_size = 2M</w:t>
      </w:r>
    </w:p>
    <w:p w:rsidR="003D0F59" w:rsidRDefault="003D0F59" w:rsidP="003D0F59">
      <w:pPr>
        <w:pStyle w:val="a3"/>
      </w:pPr>
      <w:r>
        <w:t>max_heap_table_size = 64M</w:t>
      </w:r>
    </w:p>
    <w:p w:rsidR="003D0F59" w:rsidRDefault="003D0F59" w:rsidP="003D0F59">
      <w:pPr>
        <w:pStyle w:val="a3"/>
      </w:pPr>
      <w:r>
        <w:t>ft_min_word_len = 4</w:t>
      </w:r>
    </w:p>
    <w:p w:rsidR="003D0F59" w:rsidRDefault="003D0F59" w:rsidP="003D0F59">
      <w:pPr>
        <w:pStyle w:val="a3"/>
      </w:pPr>
      <w:r>
        <w:lastRenderedPageBreak/>
        <w:t>binlog_format=mixed</w:t>
      </w:r>
    </w:p>
    <w:p w:rsidR="003D0F59" w:rsidRDefault="003D0F59" w:rsidP="003D0F59">
      <w:pPr>
        <w:pStyle w:val="a3"/>
      </w:pPr>
      <w:r>
        <w:t>key_buffer_size = 8M</w:t>
      </w:r>
    </w:p>
    <w:p w:rsidR="003D0F59" w:rsidRDefault="003D0F59" w:rsidP="003D0F59">
      <w:pPr>
        <w:pStyle w:val="a3"/>
      </w:pPr>
      <w:r>
        <w:t>read_buffer_size = 2M</w:t>
      </w:r>
    </w:p>
    <w:p w:rsidR="003D0F59" w:rsidRDefault="003D0F59" w:rsidP="003D0F59">
      <w:pPr>
        <w:pStyle w:val="a3"/>
      </w:pPr>
      <w:r>
        <w:t>read_rnd_buffer_size = 2M</w:t>
      </w:r>
    </w:p>
    <w:p w:rsidR="003D0F59" w:rsidRDefault="003D0F59" w:rsidP="003D0F59">
      <w:pPr>
        <w:pStyle w:val="a3"/>
      </w:pPr>
      <w:r>
        <w:t>bulk_insert_buffer_size = 64M</w:t>
      </w:r>
    </w:p>
    <w:p w:rsidR="003D0F59" w:rsidRDefault="003D0F59" w:rsidP="003D0F59">
      <w:pPr>
        <w:pStyle w:val="a3"/>
      </w:pPr>
      <w:r>
        <w:t>myisam_sort_buffer_size = 128M</w:t>
      </w:r>
    </w:p>
    <w:p w:rsidR="003D0F59" w:rsidRDefault="003D0F59" w:rsidP="003D0F59">
      <w:pPr>
        <w:pStyle w:val="a3"/>
      </w:pPr>
      <w:r>
        <w:t>myisam_max_sort_file_size = 10G</w:t>
      </w:r>
    </w:p>
    <w:p w:rsidR="003D0F59" w:rsidRDefault="003D0F59" w:rsidP="003D0F59">
      <w:pPr>
        <w:pStyle w:val="a3"/>
      </w:pPr>
      <w:r>
        <w:t>myisam_repair_threads = 1</w:t>
      </w:r>
    </w:p>
    <w:p w:rsidR="003D0F59" w:rsidRDefault="003D0F59" w:rsidP="003D0F59">
      <w:pPr>
        <w:pStyle w:val="a3"/>
      </w:pPr>
      <w:r>
        <w:t>myisam_recover</w:t>
      </w:r>
    </w:p>
    <w:p w:rsidR="003D0F59" w:rsidRDefault="003D0F59" w:rsidP="003D0F59">
      <w:pPr>
        <w:pStyle w:val="a3"/>
      </w:pPr>
      <w:r>
        <w:t>innodb_additional_mem_pool_size = 16M</w:t>
      </w:r>
    </w:p>
    <w:p w:rsidR="003D0F59" w:rsidRDefault="003D0F59" w:rsidP="003D0F59">
      <w:pPr>
        <w:pStyle w:val="a3"/>
      </w:pPr>
      <w:r>
        <w:t>innodb_buffer_pool_size = 200M</w:t>
      </w:r>
    </w:p>
    <w:p w:rsidR="003D0F59" w:rsidRDefault="003D0F59" w:rsidP="003D0F59">
      <w:pPr>
        <w:pStyle w:val="a3"/>
      </w:pPr>
      <w:r>
        <w:t>innodb_data_file_path = ibdata1:10M:autoextend</w:t>
      </w:r>
    </w:p>
    <w:p w:rsidR="003D0F59" w:rsidRDefault="003D0F59" w:rsidP="003D0F59">
      <w:pPr>
        <w:pStyle w:val="a3"/>
      </w:pPr>
      <w:r>
        <w:t>innodb_file_io_threads = 8</w:t>
      </w:r>
    </w:p>
    <w:p w:rsidR="003D0F59" w:rsidRDefault="003D0F59" w:rsidP="003D0F59">
      <w:pPr>
        <w:pStyle w:val="a3"/>
      </w:pPr>
      <w:r>
        <w:t>innodb_thread_concurrency = 16</w:t>
      </w:r>
    </w:p>
    <w:p w:rsidR="003D0F59" w:rsidRDefault="003D0F59" w:rsidP="003D0F59">
      <w:pPr>
        <w:pStyle w:val="a3"/>
      </w:pPr>
      <w:r>
        <w:t>innodb_flush_log_at_trx_commit = 1</w:t>
      </w:r>
    </w:p>
    <w:p w:rsidR="003D0F59" w:rsidRDefault="003D0F59" w:rsidP="003D0F59">
      <w:pPr>
        <w:pStyle w:val="a3"/>
      </w:pPr>
      <w:r>
        <w:t>innodb_log_buffer_size = 16M</w:t>
      </w:r>
    </w:p>
    <w:p w:rsidR="003D0F59" w:rsidRDefault="003D0F59" w:rsidP="003D0F59">
      <w:pPr>
        <w:pStyle w:val="a3"/>
      </w:pPr>
      <w:r>
        <w:t>innodb_log_file_size = 512M</w:t>
      </w:r>
    </w:p>
    <w:p w:rsidR="003D0F59" w:rsidRDefault="003D0F59" w:rsidP="003D0F59">
      <w:pPr>
        <w:pStyle w:val="a3"/>
      </w:pPr>
      <w:r>
        <w:t>innodb_log_files_in_group = 3</w:t>
      </w:r>
    </w:p>
    <w:p w:rsidR="003D0F59" w:rsidRDefault="003D0F59" w:rsidP="003D0F59">
      <w:pPr>
        <w:pStyle w:val="a3"/>
      </w:pPr>
      <w:r>
        <w:t>innodb_max_dirty_pages_pct = 60</w:t>
      </w:r>
    </w:p>
    <w:p w:rsidR="003D0F59" w:rsidRDefault="003D0F59" w:rsidP="003D0F59">
      <w:pPr>
        <w:pStyle w:val="a3"/>
      </w:pPr>
      <w:r>
        <w:t>innodb_lock_wait_timeout = 120</w:t>
      </w:r>
    </w:p>
    <w:p w:rsidR="003D0F59" w:rsidRDefault="003D0F59" w:rsidP="003D0F59">
      <w:pPr>
        <w:pStyle w:val="a3"/>
      </w:pPr>
      <w:r>
        <w:t>[mysqldump]</w:t>
      </w:r>
    </w:p>
    <w:p w:rsidR="003D0F59" w:rsidRDefault="003D0F59" w:rsidP="003D0F59">
      <w:pPr>
        <w:pStyle w:val="a3"/>
      </w:pPr>
      <w:r>
        <w:t>quick</w:t>
      </w:r>
    </w:p>
    <w:p w:rsidR="003D0F59" w:rsidRDefault="003D0F59" w:rsidP="003D0F59">
      <w:pPr>
        <w:pStyle w:val="a3"/>
      </w:pPr>
      <w:r>
        <w:t>max_allowed_packet = 256M</w:t>
      </w:r>
    </w:p>
    <w:p w:rsidR="003D0F59" w:rsidRDefault="003D0F59" w:rsidP="003D0F59">
      <w:pPr>
        <w:pStyle w:val="a3"/>
      </w:pPr>
      <w:r>
        <w:t xml:space="preserve"> </w:t>
      </w:r>
    </w:p>
    <w:p w:rsidR="003D0F59" w:rsidRDefault="003D0F59" w:rsidP="003D0F59">
      <w:pPr>
        <w:pStyle w:val="a3"/>
      </w:pPr>
      <w:r>
        <w:t xml:space="preserve"> </w:t>
      </w:r>
    </w:p>
    <w:p w:rsidR="003D0F59" w:rsidRDefault="003D0F59" w:rsidP="003D0F59">
      <w:pPr>
        <w:pStyle w:val="a3"/>
      </w:pPr>
      <w:r>
        <w:t>[mysqld_safe]</w:t>
      </w:r>
    </w:p>
    <w:p w:rsidR="003D0F59" w:rsidRDefault="003D0F59" w:rsidP="003D0F59">
      <w:pPr>
        <w:pStyle w:val="a3"/>
      </w:pPr>
      <w:r>
        <w:t>open-files-limit = 8192</w:t>
      </w:r>
    </w:p>
    <w:p w:rsidR="003D0F59" w:rsidRDefault="003D0F59" w:rsidP="003D0F59">
      <w:pPr>
        <w:pStyle w:val="a3"/>
      </w:pPr>
      <w:r>
        <w:t>pid-file = /data/3307/mysql.pid</w:t>
      </w:r>
    </w:p>
    <w:p w:rsidR="003D0F59" w:rsidRDefault="003D0F59" w:rsidP="003D0F59">
      <w:pPr>
        <w:pStyle w:val="a3"/>
      </w:pPr>
      <w:r>
        <w:t>log-error = /data/3307/mysql_3307.err</w:t>
      </w:r>
    </w:p>
    <w:p w:rsidR="003D0F59" w:rsidRPr="00E403A7" w:rsidRDefault="003D0F59" w:rsidP="007F7DBD">
      <w:pPr>
        <w:rPr>
          <w:b/>
        </w:rPr>
      </w:pPr>
      <w:r w:rsidRPr="00E403A7">
        <w:rPr>
          <w:b/>
        </w:rPr>
        <w:t>[root@mysql-db-server data]# vi /data/3306/data/my.cnf</w:t>
      </w:r>
    </w:p>
    <w:p w:rsidR="00AC5A69" w:rsidRDefault="00AC5A69" w:rsidP="00B04688">
      <w:pPr>
        <w:pStyle w:val="a3"/>
      </w:pPr>
      <w:r>
        <w:t>[mysql]</w:t>
      </w:r>
    </w:p>
    <w:p w:rsidR="00AC5A69" w:rsidRDefault="00AC5A69" w:rsidP="00B04688">
      <w:pPr>
        <w:pStyle w:val="a3"/>
      </w:pPr>
      <w:r>
        <w:t>no-auto-rehash</w:t>
      </w:r>
    </w:p>
    <w:p w:rsidR="00AC5A69" w:rsidRDefault="00AC5A69" w:rsidP="00B04688">
      <w:pPr>
        <w:pStyle w:val="a3"/>
      </w:pPr>
    </w:p>
    <w:p w:rsidR="00AC5A69" w:rsidRDefault="00AC5A69" w:rsidP="00B04688">
      <w:pPr>
        <w:pStyle w:val="a3"/>
      </w:pPr>
      <w:r>
        <w:t>[mysqld]</w:t>
      </w:r>
    </w:p>
    <w:p w:rsidR="00AC5A69" w:rsidRDefault="00AC5A69" w:rsidP="00B04688">
      <w:pPr>
        <w:pStyle w:val="a3"/>
      </w:pPr>
      <w:r>
        <w:t>user = mysql</w:t>
      </w:r>
    </w:p>
    <w:p w:rsidR="00AC5A69" w:rsidRDefault="00AC5A69" w:rsidP="00B04688">
      <w:pPr>
        <w:pStyle w:val="a3"/>
      </w:pPr>
      <w:r>
        <w:t>port = 3306</w:t>
      </w:r>
    </w:p>
    <w:p w:rsidR="00AC5A69" w:rsidRDefault="00AC5A69" w:rsidP="00B04688">
      <w:pPr>
        <w:pStyle w:val="a3"/>
      </w:pPr>
      <w:r>
        <w:t xml:space="preserve">basedir = </w:t>
      </w:r>
      <w:r w:rsidR="00886BEF">
        <w:t>/apps</w:t>
      </w:r>
      <w:r>
        <w:t>/mysql</w:t>
      </w:r>
    </w:p>
    <w:p w:rsidR="00AC5A69" w:rsidRDefault="00AC5A69" w:rsidP="00B04688">
      <w:pPr>
        <w:pStyle w:val="a3"/>
      </w:pPr>
      <w:r>
        <w:t>datadir=/data/3306/data</w:t>
      </w:r>
    </w:p>
    <w:p w:rsidR="00AC5A69" w:rsidRDefault="00AC5A69" w:rsidP="00B04688">
      <w:pPr>
        <w:pStyle w:val="a3"/>
      </w:pPr>
      <w:r>
        <w:t>open_files_limit = 1024</w:t>
      </w:r>
    </w:p>
    <w:p w:rsidR="00AC5A69" w:rsidRDefault="00AC5A69" w:rsidP="00B04688">
      <w:pPr>
        <w:pStyle w:val="a3"/>
      </w:pPr>
      <w:r>
        <w:t>back_log = 600</w:t>
      </w:r>
    </w:p>
    <w:p w:rsidR="00AC5A69" w:rsidRDefault="00AC5A69" w:rsidP="00B04688">
      <w:pPr>
        <w:pStyle w:val="a3"/>
      </w:pPr>
      <w:r>
        <w:t>max_connections = 800</w:t>
      </w:r>
    </w:p>
    <w:p w:rsidR="00AC5A69" w:rsidRDefault="00AC5A69" w:rsidP="00B04688">
      <w:pPr>
        <w:pStyle w:val="a3"/>
      </w:pPr>
      <w:r>
        <w:t>max_connect_errors = 3000</w:t>
      </w:r>
    </w:p>
    <w:p w:rsidR="00AC5A69" w:rsidRDefault="00AC5A69" w:rsidP="00B04688">
      <w:pPr>
        <w:pStyle w:val="a3"/>
      </w:pPr>
      <w:r>
        <w:t>table_cache = 614</w:t>
      </w:r>
    </w:p>
    <w:p w:rsidR="00AC5A69" w:rsidRDefault="00AC5A69" w:rsidP="00B04688">
      <w:pPr>
        <w:pStyle w:val="a3"/>
      </w:pPr>
      <w:r>
        <w:t>external-locking = FALSE</w:t>
      </w:r>
    </w:p>
    <w:p w:rsidR="00AC5A69" w:rsidRDefault="00AC5A69" w:rsidP="00B04688">
      <w:pPr>
        <w:pStyle w:val="a3"/>
      </w:pPr>
      <w:r>
        <w:lastRenderedPageBreak/>
        <w:t>max_allowed_packet = 8M</w:t>
      </w:r>
    </w:p>
    <w:p w:rsidR="00AC5A69" w:rsidRDefault="00AC5A69" w:rsidP="00B04688">
      <w:pPr>
        <w:pStyle w:val="a3"/>
      </w:pPr>
      <w:r>
        <w:t>thread_cache_size = 100</w:t>
      </w:r>
    </w:p>
    <w:p w:rsidR="00AC5A69" w:rsidRDefault="00AC5A69" w:rsidP="00B04688">
      <w:pPr>
        <w:pStyle w:val="a3"/>
      </w:pPr>
      <w:r>
        <w:t>thread_concurrency = 2</w:t>
      </w:r>
    </w:p>
    <w:p w:rsidR="00AC5A69" w:rsidRDefault="00AC5A69" w:rsidP="00B04688">
      <w:pPr>
        <w:pStyle w:val="a3"/>
      </w:pPr>
      <w:r>
        <w:t>query_cache_size = 4M</w:t>
      </w:r>
    </w:p>
    <w:p w:rsidR="00AC5A69" w:rsidRDefault="00AC5A69" w:rsidP="00B04688">
      <w:pPr>
        <w:pStyle w:val="a3"/>
      </w:pPr>
      <w:r>
        <w:t>query_cache_limit = 2M</w:t>
      </w:r>
    </w:p>
    <w:p w:rsidR="00AC5A69" w:rsidRDefault="00AC5A69" w:rsidP="00B04688">
      <w:pPr>
        <w:pStyle w:val="a3"/>
      </w:pPr>
      <w:r>
        <w:t>query_cache_min_res_unit = 2k</w:t>
      </w:r>
    </w:p>
    <w:p w:rsidR="00AC5A69" w:rsidRDefault="00AC5A69" w:rsidP="00B04688">
      <w:pPr>
        <w:pStyle w:val="a3"/>
      </w:pPr>
      <w:r>
        <w:t>socket = /data/3306/mysql.sock</w:t>
      </w:r>
    </w:p>
    <w:p w:rsidR="00AC5A69" w:rsidRDefault="00AC5A69" w:rsidP="00B04688">
      <w:pPr>
        <w:pStyle w:val="a3"/>
      </w:pPr>
      <w:r>
        <w:t>sort_buffer_size = 2M</w:t>
      </w:r>
    </w:p>
    <w:p w:rsidR="00AC5A69" w:rsidRDefault="00AC5A69" w:rsidP="00B04688">
      <w:pPr>
        <w:pStyle w:val="a3"/>
      </w:pPr>
      <w:r>
        <w:t>join_buffer_size = 2M</w:t>
      </w:r>
    </w:p>
    <w:p w:rsidR="00AC5A69" w:rsidRDefault="00AC5A69" w:rsidP="00B04688">
      <w:pPr>
        <w:pStyle w:val="a3"/>
      </w:pPr>
      <w:r>
        <w:t>default-storage-engine = innodb</w:t>
      </w:r>
    </w:p>
    <w:p w:rsidR="00AC5A69" w:rsidRDefault="00AC5A69" w:rsidP="00B04688">
      <w:pPr>
        <w:pStyle w:val="a3"/>
      </w:pPr>
      <w:r>
        <w:t>lower_case_table_names=1</w:t>
      </w:r>
    </w:p>
    <w:p w:rsidR="00AC5A69" w:rsidRDefault="00AC5A69" w:rsidP="00B04688">
      <w:pPr>
        <w:pStyle w:val="a3"/>
      </w:pPr>
      <w:r>
        <w:t>thread_stack = 192K</w:t>
      </w:r>
    </w:p>
    <w:p w:rsidR="00AC5A69" w:rsidRDefault="00AC5A69" w:rsidP="00B04688">
      <w:pPr>
        <w:pStyle w:val="a3"/>
      </w:pPr>
      <w:r>
        <w:t>transaction_isolation = REPEATABLE-READ</w:t>
      </w:r>
    </w:p>
    <w:p w:rsidR="00AC5A69" w:rsidRDefault="00AC5A69" w:rsidP="00B04688">
      <w:pPr>
        <w:pStyle w:val="a3"/>
      </w:pPr>
      <w:r>
        <w:t>tmp_table_size = 64M</w:t>
      </w:r>
    </w:p>
    <w:p w:rsidR="00AC5A69" w:rsidRDefault="00AC5A69" w:rsidP="00B04688">
      <w:pPr>
        <w:pStyle w:val="a3"/>
      </w:pPr>
      <w:r>
        <w:t>slow_query_log</w:t>
      </w:r>
    </w:p>
    <w:p w:rsidR="00AC5A69" w:rsidRDefault="00AC5A69" w:rsidP="00B04688">
      <w:pPr>
        <w:pStyle w:val="a3"/>
      </w:pPr>
      <w:r>
        <w:t>long_query_time = 1</w:t>
      </w:r>
    </w:p>
    <w:p w:rsidR="00AC5A69" w:rsidRDefault="00AC5A69" w:rsidP="00B04688">
      <w:pPr>
        <w:pStyle w:val="a3"/>
      </w:pPr>
      <w:r>
        <w:t>log-error = /data/3306/error.log</w:t>
      </w:r>
    </w:p>
    <w:p w:rsidR="00AC5A69" w:rsidRDefault="00AC5A69" w:rsidP="00B04688">
      <w:pPr>
        <w:pStyle w:val="a3"/>
      </w:pPr>
      <w:r>
        <w:t>log-slow-queries = /data/3306/slow.log</w:t>
      </w:r>
    </w:p>
    <w:p w:rsidR="00AC5A69" w:rsidRDefault="00AC5A69" w:rsidP="00B04688">
      <w:pPr>
        <w:pStyle w:val="a3"/>
      </w:pPr>
      <w:r>
        <w:t>server-id = 1</w:t>
      </w:r>
    </w:p>
    <w:p w:rsidR="00AC5A69" w:rsidRDefault="00AC5A69" w:rsidP="00B04688">
      <w:pPr>
        <w:pStyle w:val="a3"/>
      </w:pPr>
      <w:r>
        <w:t>"my.cnf" 76L, 1792C                                                                                  39,1           9%</w:t>
      </w:r>
    </w:p>
    <w:p w:rsidR="00AC5A69" w:rsidRDefault="00AC5A69" w:rsidP="00B04688">
      <w:pPr>
        <w:pStyle w:val="a3"/>
      </w:pPr>
      <w:r>
        <w:t>[client]</w:t>
      </w:r>
    </w:p>
    <w:p w:rsidR="00AC5A69" w:rsidRDefault="00AC5A69" w:rsidP="00B04688">
      <w:pPr>
        <w:pStyle w:val="a3"/>
      </w:pPr>
      <w:r>
        <w:t>port = 3306</w:t>
      </w:r>
    </w:p>
    <w:p w:rsidR="00AC5A69" w:rsidRDefault="00AC5A69" w:rsidP="00B04688">
      <w:pPr>
        <w:pStyle w:val="a3"/>
      </w:pPr>
      <w:r>
        <w:t>socket = /data/3306/mysql.sock</w:t>
      </w:r>
    </w:p>
    <w:p w:rsidR="00AC5A69" w:rsidRDefault="00AC5A69" w:rsidP="00B04688">
      <w:pPr>
        <w:pStyle w:val="a3"/>
      </w:pPr>
    </w:p>
    <w:p w:rsidR="00AC5A69" w:rsidRDefault="00AC5A69" w:rsidP="00B04688">
      <w:pPr>
        <w:pStyle w:val="a3"/>
      </w:pPr>
      <w:r>
        <w:t>[mysql]</w:t>
      </w:r>
    </w:p>
    <w:p w:rsidR="00AC5A69" w:rsidRDefault="00AC5A69" w:rsidP="00B04688">
      <w:pPr>
        <w:pStyle w:val="a3"/>
      </w:pPr>
      <w:r>
        <w:t>no-auto-rehash</w:t>
      </w:r>
    </w:p>
    <w:p w:rsidR="00AC5A69" w:rsidRDefault="00AC5A69" w:rsidP="00B04688">
      <w:pPr>
        <w:pStyle w:val="a3"/>
      </w:pPr>
    </w:p>
    <w:p w:rsidR="00AC5A69" w:rsidRDefault="00AC5A69" w:rsidP="00B04688">
      <w:pPr>
        <w:pStyle w:val="a3"/>
      </w:pPr>
      <w:r>
        <w:t>[mysqld]</w:t>
      </w:r>
    </w:p>
    <w:p w:rsidR="00AC5A69" w:rsidRDefault="00AC5A69" w:rsidP="00B04688">
      <w:pPr>
        <w:pStyle w:val="a3"/>
      </w:pPr>
      <w:r>
        <w:t>user = mysql</w:t>
      </w:r>
    </w:p>
    <w:p w:rsidR="00AC5A69" w:rsidRDefault="00AC5A69" w:rsidP="00B04688">
      <w:pPr>
        <w:pStyle w:val="a3"/>
      </w:pPr>
      <w:r>
        <w:t>port = 3306</w:t>
      </w:r>
    </w:p>
    <w:p w:rsidR="00AC5A69" w:rsidRDefault="00AC5A69" w:rsidP="00B04688">
      <w:pPr>
        <w:pStyle w:val="a3"/>
      </w:pPr>
      <w:r>
        <w:t xml:space="preserve">basedir = </w:t>
      </w:r>
      <w:r w:rsidR="00886BEF">
        <w:t>/apps</w:t>
      </w:r>
      <w:r>
        <w:t>/mysql</w:t>
      </w:r>
    </w:p>
    <w:p w:rsidR="00AC5A69" w:rsidRDefault="00AC5A69" w:rsidP="00B04688">
      <w:pPr>
        <w:pStyle w:val="a3"/>
      </w:pPr>
      <w:r>
        <w:t>datadir=/data/3306/data</w:t>
      </w:r>
    </w:p>
    <w:p w:rsidR="00AC5A69" w:rsidRDefault="00AC5A69" w:rsidP="00B04688">
      <w:pPr>
        <w:pStyle w:val="a3"/>
      </w:pPr>
      <w:r>
        <w:t>open_files_limit = 1024</w:t>
      </w:r>
    </w:p>
    <w:p w:rsidR="00AC5A69" w:rsidRDefault="00AC5A69" w:rsidP="00B04688">
      <w:pPr>
        <w:pStyle w:val="a3"/>
      </w:pPr>
      <w:r>
        <w:t>back_log = 600</w:t>
      </w:r>
    </w:p>
    <w:p w:rsidR="00AC5A69" w:rsidRDefault="00AC5A69" w:rsidP="00B04688">
      <w:pPr>
        <w:pStyle w:val="a3"/>
      </w:pPr>
      <w:r>
        <w:t>max_connections = 800</w:t>
      </w:r>
    </w:p>
    <w:p w:rsidR="00AC5A69" w:rsidRDefault="00AC5A69" w:rsidP="00B04688">
      <w:pPr>
        <w:pStyle w:val="a3"/>
      </w:pPr>
      <w:r>
        <w:t>max_connect_errors = 3000</w:t>
      </w:r>
    </w:p>
    <w:p w:rsidR="00AC5A69" w:rsidRDefault="00AC5A69" w:rsidP="00B04688">
      <w:pPr>
        <w:pStyle w:val="a3"/>
      </w:pPr>
      <w:r>
        <w:t>table_cache = 614</w:t>
      </w:r>
    </w:p>
    <w:p w:rsidR="00AC5A69" w:rsidRDefault="00AC5A69" w:rsidP="00B04688">
      <w:pPr>
        <w:pStyle w:val="a3"/>
      </w:pPr>
      <w:r>
        <w:t>external-locking = FALSE</w:t>
      </w:r>
    </w:p>
    <w:p w:rsidR="00AC5A69" w:rsidRDefault="00AC5A69" w:rsidP="00B04688">
      <w:pPr>
        <w:pStyle w:val="a3"/>
      </w:pPr>
      <w:r>
        <w:t>max_allowed_packet = 8M</w:t>
      </w:r>
    </w:p>
    <w:p w:rsidR="00AC5A69" w:rsidRDefault="00AC5A69" w:rsidP="00B04688">
      <w:pPr>
        <w:pStyle w:val="a3"/>
      </w:pPr>
      <w:r>
        <w:t>thread_cache_size = 100</w:t>
      </w:r>
    </w:p>
    <w:p w:rsidR="00AC5A69" w:rsidRDefault="00AC5A69" w:rsidP="00B04688">
      <w:pPr>
        <w:pStyle w:val="a3"/>
      </w:pPr>
      <w:r>
        <w:t>thread_concurrency = 2</w:t>
      </w:r>
    </w:p>
    <w:p w:rsidR="00AC5A69" w:rsidRDefault="00AC5A69" w:rsidP="00B04688">
      <w:pPr>
        <w:pStyle w:val="a3"/>
      </w:pPr>
      <w:r>
        <w:t>query_cache_size = 4M</w:t>
      </w:r>
    </w:p>
    <w:p w:rsidR="00AC5A69" w:rsidRDefault="00AC5A69" w:rsidP="00B04688">
      <w:pPr>
        <w:pStyle w:val="a3"/>
      </w:pPr>
      <w:r>
        <w:t>query_cache_limit = 2M</w:t>
      </w:r>
    </w:p>
    <w:p w:rsidR="00AC5A69" w:rsidRDefault="00AC5A69" w:rsidP="00B04688">
      <w:pPr>
        <w:pStyle w:val="a3"/>
      </w:pPr>
      <w:r>
        <w:lastRenderedPageBreak/>
        <w:t>query_cache_min_res_unit = 2k</w:t>
      </w:r>
    </w:p>
    <w:p w:rsidR="00AC5A69" w:rsidRDefault="00AC5A69" w:rsidP="00B04688">
      <w:pPr>
        <w:pStyle w:val="a3"/>
      </w:pPr>
      <w:r>
        <w:t>socket = /data/3306/mysql.sock</w:t>
      </w:r>
    </w:p>
    <w:p w:rsidR="00AC5A69" w:rsidRDefault="00AC5A69" w:rsidP="00B04688">
      <w:pPr>
        <w:pStyle w:val="a3"/>
      </w:pPr>
      <w:r>
        <w:t>sort_buffer_size = 2M</w:t>
      </w:r>
    </w:p>
    <w:p w:rsidR="00AC5A69" w:rsidRDefault="00AC5A69" w:rsidP="00B04688">
      <w:pPr>
        <w:pStyle w:val="a3"/>
      </w:pPr>
      <w:r>
        <w:t>join_buffer_size = 2M</w:t>
      </w:r>
    </w:p>
    <w:p w:rsidR="00AC5A69" w:rsidRDefault="00AC5A69" w:rsidP="00B04688">
      <w:pPr>
        <w:pStyle w:val="a3"/>
      </w:pPr>
      <w:r>
        <w:t>default-storage-engine = innodb</w:t>
      </w:r>
    </w:p>
    <w:p w:rsidR="00AC5A69" w:rsidRDefault="00AC5A69" w:rsidP="00B04688">
      <w:pPr>
        <w:pStyle w:val="a3"/>
      </w:pPr>
      <w:r>
        <w:t>default_table_type = InnoDB</w:t>
      </w:r>
    </w:p>
    <w:p w:rsidR="00AC5A69" w:rsidRDefault="00AC5A69" w:rsidP="00B04688">
      <w:pPr>
        <w:pStyle w:val="a3"/>
      </w:pPr>
      <w:r>
        <w:t>lower_case_table_names=1</w:t>
      </w:r>
    </w:p>
    <w:p w:rsidR="00AC5A69" w:rsidRDefault="00AC5A69" w:rsidP="00B04688">
      <w:pPr>
        <w:pStyle w:val="a3"/>
      </w:pPr>
      <w:r>
        <w:t>thread_stack = 192K</w:t>
      </w:r>
    </w:p>
    <w:p w:rsidR="00AC5A69" w:rsidRDefault="00AC5A69" w:rsidP="00B04688">
      <w:pPr>
        <w:pStyle w:val="a3"/>
      </w:pPr>
      <w:r>
        <w:t>transaction_isolation = REPEATABLE-READ</w:t>
      </w:r>
    </w:p>
    <w:p w:rsidR="00AC5A69" w:rsidRDefault="00AC5A69" w:rsidP="00B04688">
      <w:pPr>
        <w:pStyle w:val="a3"/>
      </w:pPr>
      <w:r>
        <w:t>tmp_table_size = 64M</w:t>
      </w:r>
    </w:p>
    <w:p w:rsidR="00AC5A69" w:rsidRDefault="00AC5A69" w:rsidP="00B04688">
      <w:pPr>
        <w:pStyle w:val="a3"/>
      </w:pPr>
      <w:r>
        <w:t>slow_query_log</w:t>
      </w:r>
    </w:p>
    <w:p w:rsidR="00AC5A69" w:rsidRDefault="00AC5A69" w:rsidP="00B04688">
      <w:pPr>
        <w:pStyle w:val="a3"/>
      </w:pPr>
      <w:r>
        <w:t>long_query_time = 1</w:t>
      </w:r>
    </w:p>
    <w:p w:rsidR="00AC5A69" w:rsidRDefault="00AC5A69" w:rsidP="00B04688">
      <w:pPr>
        <w:pStyle w:val="a3"/>
      </w:pPr>
      <w:r>
        <w:t>log_long_format</w:t>
      </w:r>
    </w:p>
    <w:p w:rsidR="00AC5A69" w:rsidRDefault="00AC5A69" w:rsidP="00B04688">
      <w:pPr>
        <w:pStyle w:val="a3"/>
      </w:pPr>
      <w:r>
        <w:t>log-error = /data/3306/error.log</w:t>
      </w:r>
    </w:p>
    <w:p w:rsidR="00AC5A69" w:rsidRDefault="00AC5A69" w:rsidP="00B04688">
      <w:pPr>
        <w:pStyle w:val="a3"/>
      </w:pPr>
      <w:r>
        <w:t>log-slow-queries = /data/3306/slow.log</w:t>
      </w:r>
    </w:p>
    <w:p w:rsidR="00AC5A69" w:rsidRDefault="00AC5A69" w:rsidP="00B04688">
      <w:pPr>
        <w:pStyle w:val="a3"/>
      </w:pPr>
      <w:r>
        <w:t>server-id = 1</w:t>
      </w:r>
    </w:p>
    <w:p w:rsidR="00AC5A69" w:rsidRDefault="00AC5A69" w:rsidP="00B04688">
      <w:pPr>
        <w:pStyle w:val="a3"/>
      </w:pPr>
      <w:r>
        <w:t>pid-file = /data/3306/mysql.pid</w:t>
      </w:r>
    </w:p>
    <w:p w:rsidR="00AC5A69" w:rsidRDefault="00AC5A69" w:rsidP="00B04688">
      <w:pPr>
        <w:pStyle w:val="a3"/>
      </w:pPr>
      <w:r>
        <w:t>#log-bin = /data/3306/mysql-bin</w:t>
      </w:r>
    </w:p>
    <w:p w:rsidR="00AC5A69" w:rsidRDefault="00AC5A69" w:rsidP="00B04688">
      <w:pPr>
        <w:pStyle w:val="a3"/>
      </w:pPr>
      <w:r>
        <w:t>relay-log = /data/3306/relay-bin</w:t>
      </w:r>
    </w:p>
    <w:p w:rsidR="00AC5A69" w:rsidRDefault="00AC5A69" w:rsidP="00B04688">
      <w:pPr>
        <w:pStyle w:val="a3"/>
      </w:pPr>
      <w:r>
        <w:t>relay-log-info-file = /data/3306/relay-log.info</w:t>
      </w:r>
    </w:p>
    <w:p w:rsidR="00AC5A69" w:rsidRDefault="00AC5A69" w:rsidP="00B04688">
      <w:pPr>
        <w:pStyle w:val="a3"/>
      </w:pPr>
      <w:r>
        <w:t>innodb_file_per_table=1</w:t>
      </w:r>
    </w:p>
    <w:p w:rsidR="00AC5A69" w:rsidRDefault="00AC5A69" w:rsidP="00B04688">
      <w:pPr>
        <w:pStyle w:val="a3"/>
      </w:pPr>
      <w:r>
        <w:t>binlog_cache_size = 2M</w:t>
      </w:r>
    </w:p>
    <w:p w:rsidR="00AC5A69" w:rsidRDefault="00AC5A69" w:rsidP="00B04688">
      <w:pPr>
        <w:pStyle w:val="a3"/>
      </w:pPr>
      <w:r>
        <w:t>max_heap_table_size = 64M</w:t>
      </w:r>
    </w:p>
    <w:p w:rsidR="00AC5A69" w:rsidRDefault="00AC5A69" w:rsidP="00B04688">
      <w:pPr>
        <w:pStyle w:val="a3"/>
      </w:pPr>
      <w:r>
        <w:t>ft_min_word_len = 4</w:t>
      </w:r>
    </w:p>
    <w:p w:rsidR="00AC5A69" w:rsidRDefault="00AC5A69" w:rsidP="00B04688">
      <w:pPr>
        <w:pStyle w:val="a3"/>
      </w:pPr>
      <w:r>
        <w:t>binlog_format=mixed</w:t>
      </w:r>
    </w:p>
    <w:p w:rsidR="00AC5A69" w:rsidRDefault="00AC5A69" w:rsidP="00B04688">
      <w:pPr>
        <w:pStyle w:val="a3"/>
      </w:pPr>
      <w:r>
        <w:t>key_buffer_size = 8M</w:t>
      </w:r>
    </w:p>
    <w:p w:rsidR="00AC5A69" w:rsidRDefault="00AC5A69" w:rsidP="00B04688">
      <w:pPr>
        <w:pStyle w:val="a3"/>
      </w:pPr>
      <w:r>
        <w:t>read_buffer_size = 2M</w:t>
      </w:r>
    </w:p>
    <w:p w:rsidR="00AC5A69" w:rsidRDefault="00AC5A69" w:rsidP="00B04688">
      <w:pPr>
        <w:pStyle w:val="a3"/>
      </w:pPr>
      <w:r>
        <w:t>read_rnd_buffer_size = 2M</w:t>
      </w:r>
    </w:p>
    <w:p w:rsidR="00AC5A69" w:rsidRDefault="00AC5A69" w:rsidP="00B04688">
      <w:pPr>
        <w:pStyle w:val="a3"/>
      </w:pPr>
      <w:r>
        <w:t>bulk_insert_buffer_size = 64M</w:t>
      </w:r>
    </w:p>
    <w:p w:rsidR="00AC5A69" w:rsidRDefault="00AC5A69" w:rsidP="00B04688">
      <w:pPr>
        <w:pStyle w:val="a3"/>
      </w:pPr>
      <w:r>
        <w:t>myisam_sort_buffer_size = 128M</w:t>
      </w:r>
    </w:p>
    <w:p w:rsidR="00AC5A69" w:rsidRDefault="00AC5A69" w:rsidP="00B04688">
      <w:pPr>
        <w:pStyle w:val="a3"/>
      </w:pPr>
      <w:r>
        <w:t>myisam_max_sort_file_size = 10G</w:t>
      </w:r>
    </w:p>
    <w:p w:rsidR="00AC5A69" w:rsidRDefault="00AC5A69" w:rsidP="00B04688">
      <w:pPr>
        <w:pStyle w:val="a3"/>
      </w:pPr>
      <w:r>
        <w:t>myisam_repair_threads = 1</w:t>
      </w:r>
    </w:p>
    <w:p w:rsidR="00AC5A69" w:rsidRDefault="00AC5A69" w:rsidP="00B04688">
      <w:pPr>
        <w:pStyle w:val="a3"/>
      </w:pPr>
      <w:r>
        <w:t>myisam_recover</w:t>
      </w:r>
    </w:p>
    <w:p w:rsidR="00AC5A69" w:rsidRDefault="00AC5A69" w:rsidP="00B04688">
      <w:pPr>
        <w:pStyle w:val="a3"/>
      </w:pPr>
      <w:r>
        <w:t>innodb_additional_mem_pool_size = 16M</w:t>
      </w:r>
    </w:p>
    <w:p w:rsidR="00AC5A69" w:rsidRDefault="00AC5A69" w:rsidP="00B04688">
      <w:pPr>
        <w:pStyle w:val="a3"/>
      </w:pPr>
      <w:r>
        <w:t>innodb_buffer_pool_size = 200M</w:t>
      </w:r>
    </w:p>
    <w:p w:rsidR="00AC5A69" w:rsidRDefault="00AC5A69" w:rsidP="00B04688">
      <w:pPr>
        <w:pStyle w:val="a3"/>
      </w:pPr>
      <w:r>
        <w:t>innodb_data_file_path = ibdata1:10M:autoextend</w:t>
      </w:r>
    </w:p>
    <w:p w:rsidR="00AC5A69" w:rsidRDefault="00AC5A69" w:rsidP="00B04688">
      <w:pPr>
        <w:pStyle w:val="a3"/>
      </w:pPr>
      <w:r>
        <w:t>innodb_file_io_threads = 8</w:t>
      </w:r>
    </w:p>
    <w:p w:rsidR="00AC5A69" w:rsidRDefault="00AC5A69" w:rsidP="00B04688">
      <w:pPr>
        <w:pStyle w:val="a3"/>
      </w:pPr>
      <w:r>
        <w:t>innodb_thread_concurrency = 16</w:t>
      </w:r>
    </w:p>
    <w:p w:rsidR="00AC5A69" w:rsidRDefault="00AC5A69" w:rsidP="00B04688">
      <w:pPr>
        <w:pStyle w:val="a3"/>
      </w:pPr>
      <w:r>
        <w:t>innodb_flush_log_at_trx_commit = 1</w:t>
      </w:r>
    </w:p>
    <w:p w:rsidR="00AC5A69" w:rsidRDefault="00AC5A69" w:rsidP="00B04688">
      <w:pPr>
        <w:pStyle w:val="a3"/>
      </w:pPr>
      <w:r>
        <w:t>innodb_log_buffer_size = 16M</w:t>
      </w:r>
    </w:p>
    <w:p w:rsidR="00AC5A69" w:rsidRDefault="00AC5A69" w:rsidP="00B04688">
      <w:pPr>
        <w:pStyle w:val="a3"/>
      </w:pPr>
      <w:r>
        <w:t>innodb_log_file_size = 512M</w:t>
      </w:r>
    </w:p>
    <w:p w:rsidR="00AC5A69" w:rsidRDefault="00AC5A69" w:rsidP="00B04688">
      <w:pPr>
        <w:pStyle w:val="a3"/>
      </w:pPr>
      <w:r>
        <w:t>innodb_log_files_in_group = 3</w:t>
      </w:r>
    </w:p>
    <w:p w:rsidR="00AC5A69" w:rsidRDefault="00AC5A69" w:rsidP="00B04688">
      <w:pPr>
        <w:pStyle w:val="a3"/>
      </w:pPr>
      <w:r>
        <w:t>innodb_max_dirty_pages_pct = 60</w:t>
      </w:r>
    </w:p>
    <w:p w:rsidR="00AC5A69" w:rsidRDefault="00AC5A69" w:rsidP="00B04688">
      <w:pPr>
        <w:pStyle w:val="a3"/>
      </w:pPr>
      <w:r>
        <w:t>innodb_lock_wait_timeout = 120</w:t>
      </w:r>
    </w:p>
    <w:p w:rsidR="00AC5A69" w:rsidRDefault="00AC5A69" w:rsidP="00B04688">
      <w:pPr>
        <w:pStyle w:val="a3"/>
      </w:pPr>
      <w:r>
        <w:lastRenderedPageBreak/>
        <w:t>[mysqldump]</w:t>
      </w:r>
    </w:p>
    <w:p w:rsidR="00AC5A69" w:rsidRDefault="00AC5A69" w:rsidP="00B04688">
      <w:pPr>
        <w:pStyle w:val="a3"/>
      </w:pPr>
      <w:r>
        <w:t>quick</w:t>
      </w:r>
    </w:p>
    <w:p w:rsidR="00AC5A69" w:rsidRDefault="00AC5A69" w:rsidP="00B04688">
      <w:pPr>
        <w:pStyle w:val="a3"/>
      </w:pPr>
      <w:r>
        <w:t>max_allowed_packet = 256M</w:t>
      </w:r>
    </w:p>
    <w:p w:rsidR="00AC5A69" w:rsidRDefault="00AC5A69" w:rsidP="00B04688">
      <w:pPr>
        <w:pStyle w:val="a3"/>
      </w:pPr>
    </w:p>
    <w:p w:rsidR="00AC5A69" w:rsidRDefault="00AC5A69" w:rsidP="00B04688">
      <w:pPr>
        <w:pStyle w:val="a3"/>
      </w:pPr>
    </w:p>
    <w:p w:rsidR="00AC5A69" w:rsidRDefault="00AC5A69" w:rsidP="00B04688">
      <w:pPr>
        <w:pStyle w:val="a3"/>
      </w:pPr>
      <w:r>
        <w:t>[mysqld_safe]</w:t>
      </w:r>
    </w:p>
    <w:p w:rsidR="003D0F59" w:rsidRDefault="00AC5A69" w:rsidP="00B04688">
      <w:pPr>
        <w:pStyle w:val="a3"/>
      </w:pPr>
      <w:r>
        <w:t>open-files-limit = 8192</w:t>
      </w:r>
    </w:p>
    <w:p w:rsidR="00B04688" w:rsidRDefault="00B04688" w:rsidP="00B04688">
      <w:pPr>
        <w:pStyle w:val="a3"/>
      </w:pPr>
      <w:r>
        <w:t>pid-file = /data/3306/mysql.pid</w:t>
      </w:r>
    </w:p>
    <w:p w:rsidR="00B04688" w:rsidRDefault="00B04688" w:rsidP="00B04688">
      <w:pPr>
        <w:pStyle w:val="a3"/>
      </w:pPr>
      <w:r>
        <w:t>log-error = /data/3306/mysql_3306.er</w:t>
      </w:r>
      <w:r w:rsidR="009430EE">
        <w:t>r</w:t>
      </w:r>
    </w:p>
    <w:p w:rsidR="00886BEF" w:rsidRDefault="00886BEF" w:rsidP="00886BEF">
      <w:pPr>
        <w:pStyle w:val="4"/>
      </w:pPr>
      <w:r>
        <w:rPr>
          <w:rFonts w:hint="eastAsia"/>
        </w:rPr>
        <w:t>调整启动文件</w:t>
      </w:r>
    </w:p>
    <w:p w:rsidR="00886BEF" w:rsidRDefault="0089011F" w:rsidP="00886BEF">
      <w:r>
        <w:rPr>
          <w:rFonts w:hint="eastAsia"/>
        </w:rPr>
        <w:t>3306</w:t>
      </w:r>
      <w:r>
        <w:rPr>
          <w:rFonts w:hint="eastAsia"/>
        </w:rPr>
        <w:t>：</w:t>
      </w:r>
    </w:p>
    <w:p w:rsidR="0089011F" w:rsidRDefault="0089011F" w:rsidP="0089011F">
      <w:pPr>
        <w:pStyle w:val="a3"/>
      </w:pPr>
      <w:r>
        <w:t>#!/bin/bash</w:t>
      </w:r>
    </w:p>
    <w:p w:rsidR="0089011F" w:rsidRDefault="0089011F" w:rsidP="0089011F">
      <w:pPr>
        <w:pStyle w:val="a3"/>
      </w:pPr>
      <w:r>
        <w:t>mysql_port=3306</w:t>
      </w:r>
    </w:p>
    <w:p w:rsidR="0089011F" w:rsidRDefault="0089011F" w:rsidP="0089011F">
      <w:pPr>
        <w:pStyle w:val="a3"/>
      </w:pPr>
      <w:r>
        <w:t>mysql_username="root"</w:t>
      </w:r>
    </w:p>
    <w:p w:rsidR="0089011F" w:rsidRDefault="0089011F" w:rsidP="0089011F">
      <w:pPr>
        <w:pStyle w:val="a3"/>
      </w:pPr>
      <w:r>
        <w:t>mysql_password="root"</w:t>
      </w:r>
    </w:p>
    <w:p w:rsidR="0089011F" w:rsidRDefault="0089011F" w:rsidP="0089011F">
      <w:pPr>
        <w:pStyle w:val="a3"/>
      </w:pPr>
    </w:p>
    <w:p w:rsidR="0089011F" w:rsidRDefault="0089011F" w:rsidP="0089011F">
      <w:pPr>
        <w:pStyle w:val="a3"/>
      </w:pPr>
      <w:r>
        <w:t>function_start_mysql()</w:t>
      </w:r>
    </w:p>
    <w:p w:rsidR="0089011F" w:rsidRDefault="0089011F" w:rsidP="0089011F">
      <w:pPr>
        <w:pStyle w:val="a3"/>
      </w:pPr>
      <w:r>
        <w:t>{</w:t>
      </w:r>
    </w:p>
    <w:p w:rsidR="0089011F" w:rsidRDefault="0089011F" w:rsidP="0089011F">
      <w:pPr>
        <w:pStyle w:val="a3"/>
      </w:pPr>
      <w:r>
        <w:t xml:space="preserve">        printf "Starting MySQL...\n"</w:t>
      </w:r>
    </w:p>
    <w:p w:rsidR="0089011F" w:rsidRDefault="0089011F" w:rsidP="0089011F">
      <w:pPr>
        <w:pStyle w:val="a3"/>
      </w:pPr>
      <w:r>
        <w:t xml:space="preserve">        /bin/sh /apps/mysql/bin/mysqld_safe --defaults-file=/data/${mysql_port}/my.cnf 2&gt;&amp;1 &gt; /dev/null &amp;</w:t>
      </w:r>
    </w:p>
    <w:p w:rsidR="0089011F" w:rsidRDefault="0089011F" w:rsidP="0089011F">
      <w:pPr>
        <w:pStyle w:val="a3"/>
      </w:pPr>
      <w:r>
        <w:t>}</w:t>
      </w:r>
    </w:p>
    <w:p w:rsidR="0089011F" w:rsidRDefault="0089011F" w:rsidP="0089011F">
      <w:pPr>
        <w:pStyle w:val="a3"/>
      </w:pPr>
    </w:p>
    <w:p w:rsidR="0089011F" w:rsidRDefault="0089011F" w:rsidP="0089011F">
      <w:pPr>
        <w:pStyle w:val="a3"/>
      </w:pPr>
      <w:r>
        <w:t>function_stop_mysql()</w:t>
      </w:r>
    </w:p>
    <w:p w:rsidR="0089011F" w:rsidRDefault="0089011F" w:rsidP="0089011F">
      <w:pPr>
        <w:pStyle w:val="a3"/>
      </w:pPr>
      <w:r>
        <w:t>{</w:t>
      </w:r>
    </w:p>
    <w:p w:rsidR="0089011F" w:rsidRDefault="0089011F" w:rsidP="0089011F">
      <w:pPr>
        <w:pStyle w:val="a3"/>
      </w:pPr>
      <w:r>
        <w:t xml:space="preserve">        printf "Stoping MySQL...\n"</w:t>
      </w:r>
    </w:p>
    <w:p w:rsidR="0089011F" w:rsidRDefault="0089011F" w:rsidP="0089011F">
      <w:pPr>
        <w:pStyle w:val="a3"/>
      </w:pPr>
      <w:r>
        <w:t xml:space="preserve">        /apps/mysql/bin/mysqladmin -u ${mysql_username} -p${mysql_password} -S /data/${mysql_port}/mysql.sock shutdown</w:t>
      </w:r>
    </w:p>
    <w:p w:rsidR="0089011F" w:rsidRDefault="0089011F" w:rsidP="0089011F">
      <w:pPr>
        <w:pStyle w:val="a3"/>
      </w:pPr>
      <w:r>
        <w:t>}</w:t>
      </w:r>
    </w:p>
    <w:p w:rsidR="0089011F" w:rsidRDefault="0089011F" w:rsidP="0089011F">
      <w:pPr>
        <w:pStyle w:val="a3"/>
      </w:pPr>
    </w:p>
    <w:p w:rsidR="0089011F" w:rsidRDefault="0089011F" w:rsidP="0089011F">
      <w:pPr>
        <w:pStyle w:val="a3"/>
      </w:pPr>
      <w:r>
        <w:t>function_restart_mysql()</w:t>
      </w:r>
    </w:p>
    <w:p w:rsidR="0089011F" w:rsidRDefault="0089011F" w:rsidP="0089011F">
      <w:pPr>
        <w:pStyle w:val="a3"/>
      </w:pPr>
      <w:r>
        <w:t>{</w:t>
      </w:r>
    </w:p>
    <w:p w:rsidR="0089011F" w:rsidRDefault="0089011F" w:rsidP="0089011F">
      <w:pPr>
        <w:pStyle w:val="a3"/>
      </w:pPr>
      <w:r>
        <w:t xml:space="preserve">        printf "Restarting MySQL...\n"</w:t>
      </w:r>
    </w:p>
    <w:p w:rsidR="0089011F" w:rsidRDefault="0089011F" w:rsidP="0089011F">
      <w:pPr>
        <w:pStyle w:val="a3"/>
      </w:pPr>
      <w:r>
        <w:t xml:space="preserve">        function_stop_mysql</w:t>
      </w:r>
    </w:p>
    <w:p w:rsidR="0089011F" w:rsidRDefault="0089011F" w:rsidP="0089011F">
      <w:pPr>
        <w:pStyle w:val="a3"/>
      </w:pPr>
      <w:r>
        <w:t xml:space="preserve">        function_start_mysql</w:t>
      </w:r>
    </w:p>
    <w:p w:rsidR="0089011F" w:rsidRDefault="0089011F" w:rsidP="0089011F">
      <w:pPr>
        <w:pStyle w:val="a3"/>
      </w:pPr>
      <w:r>
        <w:t>}</w:t>
      </w:r>
    </w:p>
    <w:p w:rsidR="0089011F" w:rsidRDefault="0089011F" w:rsidP="0089011F">
      <w:pPr>
        <w:pStyle w:val="a3"/>
      </w:pPr>
      <w:r>
        <w:t>function_kill_mysql()</w:t>
      </w:r>
    </w:p>
    <w:p w:rsidR="0089011F" w:rsidRDefault="0089011F" w:rsidP="0089011F">
      <w:pPr>
        <w:pStyle w:val="a3"/>
      </w:pPr>
      <w:r>
        <w:t>{</w:t>
      </w:r>
    </w:p>
    <w:p w:rsidR="0089011F" w:rsidRDefault="0089011F" w:rsidP="0089011F">
      <w:pPr>
        <w:pStyle w:val="a3"/>
      </w:pPr>
      <w:r>
        <w:t xml:space="preserve">        kill -9 $(ps -ef | grep 'bin/mysqld_safe' | grep ${mysql_port} | awk '{printf $2}')</w:t>
      </w:r>
    </w:p>
    <w:p w:rsidR="0089011F" w:rsidRDefault="0089011F" w:rsidP="0089011F">
      <w:pPr>
        <w:pStyle w:val="a3"/>
      </w:pPr>
      <w:r>
        <w:t xml:space="preserve">        kill -9 $(ps -ef | grep 'libexec/mysqld' | grep ${mysql_port} | awk '{printf $2}')</w:t>
      </w:r>
    </w:p>
    <w:p w:rsidR="0089011F" w:rsidRDefault="0089011F" w:rsidP="0089011F">
      <w:pPr>
        <w:pStyle w:val="a3"/>
      </w:pPr>
      <w:r>
        <w:t>}</w:t>
      </w:r>
    </w:p>
    <w:p w:rsidR="0089011F" w:rsidRDefault="0089011F" w:rsidP="0089011F">
      <w:pPr>
        <w:pStyle w:val="a3"/>
      </w:pPr>
      <w:r>
        <w:t>case $1 in</w:t>
      </w:r>
    </w:p>
    <w:p w:rsidR="0089011F" w:rsidRDefault="0089011F" w:rsidP="0089011F">
      <w:pPr>
        <w:pStyle w:val="a3"/>
      </w:pPr>
      <w:r>
        <w:t>start)</w:t>
      </w:r>
    </w:p>
    <w:p w:rsidR="0089011F" w:rsidRDefault="0089011F" w:rsidP="0089011F">
      <w:pPr>
        <w:pStyle w:val="a3"/>
      </w:pPr>
      <w:r>
        <w:lastRenderedPageBreak/>
        <w:t xml:space="preserve">        function_start_mysql;;</w:t>
      </w:r>
    </w:p>
    <w:p w:rsidR="0089011F" w:rsidRDefault="0089011F" w:rsidP="0089011F">
      <w:pPr>
        <w:pStyle w:val="a3"/>
      </w:pPr>
      <w:r>
        <w:t>stop)</w:t>
      </w:r>
    </w:p>
    <w:p w:rsidR="0089011F" w:rsidRDefault="0089011F" w:rsidP="0089011F">
      <w:pPr>
        <w:pStyle w:val="a3"/>
      </w:pPr>
      <w:r>
        <w:t xml:space="preserve">        function_stop_mysql;;</w:t>
      </w:r>
    </w:p>
    <w:p w:rsidR="0089011F" w:rsidRDefault="0089011F" w:rsidP="0089011F">
      <w:pPr>
        <w:pStyle w:val="a3"/>
      </w:pPr>
      <w:r>
        <w:t>kill)</w:t>
      </w:r>
    </w:p>
    <w:p w:rsidR="0089011F" w:rsidRDefault="0089011F" w:rsidP="0089011F">
      <w:pPr>
        <w:pStyle w:val="a3"/>
      </w:pPr>
      <w:r>
        <w:t xml:space="preserve">        function_kill_mysql;;</w:t>
      </w:r>
    </w:p>
    <w:p w:rsidR="0089011F" w:rsidRDefault="0089011F" w:rsidP="0089011F">
      <w:pPr>
        <w:pStyle w:val="a3"/>
      </w:pPr>
      <w:r>
        <w:t>restart)</w:t>
      </w:r>
    </w:p>
    <w:p w:rsidR="0089011F" w:rsidRDefault="0089011F" w:rsidP="0089011F">
      <w:pPr>
        <w:pStyle w:val="a3"/>
      </w:pPr>
      <w:r>
        <w:t xml:space="preserve">        function_stop_mysql</w:t>
      </w:r>
    </w:p>
    <w:p w:rsidR="0089011F" w:rsidRDefault="0089011F" w:rsidP="0089011F">
      <w:pPr>
        <w:pStyle w:val="a3"/>
      </w:pPr>
      <w:r>
        <w:t xml:space="preserve">        function_start_mysql;;</w:t>
      </w:r>
    </w:p>
    <w:p w:rsidR="0089011F" w:rsidRDefault="0089011F" w:rsidP="0089011F">
      <w:pPr>
        <w:pStyle w:val="a3"/>
      </w:pPr>
      <w:r>
        <w:t>*)</w:t>
      </w:r>
    </w:p>
    <w:p w:rsidR="0089011F" w:rsidRDefault="0089011F" w:rsidP="0089011F">
      <w:pPr>
        <w:pStyle w:val="a3"/>
      </w:pPr>
      <w:r>
        <w:t xml:space="preserve">        echo "Usage: /data/${mysql_port}/mysql {start|stop|restart|kill}";;</w:t>
      </w:r>
    </w:p>
    <w:p w:rsidR="0089011F" w:rsidRDefault="0089011F" w:rsidP="0089011F">
      <w:pPr>
        <w:pStyle w:val="a3"/>
      </w:pPr>
      <w:r>
        <w:t>esac</w:t>
      </w:r>
    </w:p>
    <w:p w:rsidR="002D7D70" w:rsidRDefault="002D7D70" w:rsidP="002D7D70">
      <w:r w:rsidRPr="005E35B1">
        <w:rPr>
          <w:rFonts w:hint="eastAsia"/>
          <w:highlight w:val="yellow"/>
        </w:rPr>
        <w:t xml:space="preserve">3307 </w:t>
      </w:r>
      <w:r w:rsidRPr="005E35B1">
        <w:rPr>
          <w:rFonts w:hint="eastAsia"/>
          <w:highlight w:val="yellow"/>
        </w:rPr>
        <w:t>实例同上，只需要改个端口号就行</w:t>
      </w:r>
      <w:r>
        <w:rPr>
          <w:rFonts w:hint="eastAsia"/>
        </w:rPr>
        <w:t>了</w:t>
      </w:r>
    </w:p>
    <w:p w:rsidR="002D7D70" w:rsidRDefault="002D7D70" w:rsidP="002D7D70"/>
    <w:p w:rsidR="002D7D70" w:rsidRDefault="002D7D70" w:rsidP="002D7D70">
      <w:r>
        <w:rPr>
          <w:noProof/>
        </w:rPr>
        <w:drawing>
          <wp:inline distT="0" distB="0" distL="0" distR="0" wp14:anchorId="73B4736A" wp14:editId="64022987">
            <wp:extent cx="5274310" cy="2125345"/>
            <wp:effectExtent l="0" t="0" r="254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5B1" w:rsidRDefault="005E35B1" w:rsidP="002D7D70"/>
    <w:p w:rsidR="005E35B1" w:rsidRDefault="005E35B1" w:rsidP="002D7D70">
      <w:r w:rsidRPr="005E35B1">
        <w:t>[root@mysql-db-server 3306]# chown -R mysql.mysql /data</w:t>
      </w:r>
    </w:p>
    <w:p w:rsidR="005E35B1" w:rsidRDefault="005E35B1" w:rsidP="002D7D70">
      <w:r w:rsidRPr="005E35B1">
        <w:t>[root@mysql-db-server 3306]# find /data -type f -name "mysql"|xargs chmod 700</w:t>
      </w:r>
    </w:p>
    <w:p w:rsidR="00BB1630" w:rsidRDefault="00BB1630" w:rsidP="002D7D70">
      <w:r>
        <w:t>配置环境变量：</w:t>
      </w:r>
    </w:p>
    <w:p w:rsidR="00BB1630" w:rsidRDefault="00BB1630" w:rsidP="002D7D70">
      <w:r w:rsidRPr="00BB1630">
        <w:t>export PATH=$PATH:</w:t>
      </w:r>
      <w:r w:rsidR="00D30A68">
        <w:t xml:space="preserve"> </w:t>
      </w:r>
      <w:r w:rsidRPr="00BB1630">
        <w:t>/redis3/bin:/apps/mysql/bin</w:t>
      </w:r>
    </w:p>
    <w:p w:rsidR="00881F69" w:rsidRDefault="00881F69" w:rsidP="002D7D70">
      <w:r>
        <w:t>也可以下面：</w:t>
      </w:r>
    </w:p>
    <w:p w:rsidR="00881F69" w:rsidRDefault="00881F69" w:rsidP="002D7D70">
      <w:r>
        <w:rPr>
          <w:noProof/>
        </w:rPr>
        <w:drawing>
          <wp:inline distT="0" distB="0" distL="0" distR="0" wp14:anchorId="6F38D601" wp14:editId="02FFEB17">
            <wp:extent cx="5274310" cy="23368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BB" w:rsidRDefault="00422EBB" w:rsidP="00422EBB">
      <w:r>
        <w:t>[root@mysql-db-server 3306]# which mysql</w:t>
      </w:r>
    </w:p>
    <w:p w:rsidR="00422EBB" w:rsidRDefault="00422EBB" w:rsidP="00422EBB">
      <w:r>
        <w:t>/apps/mysql/bin/mysql</w:t>
      </w:r>
    </w:p>
    <w:p w:rsidR="00AF575F" w:rsidRDefault="00AF575F" w:rsidP="00AF575F">
      <w:pPr>
        <w:pStyle w:val="4"/>
      </w:pPr>
      <w:r>
        <w:t>数据初始化</w:t>
      </w:r>
    </w:p>
    <w:p w:rsidR="00AF575F" w:rsidRDefault="00C107A5" w:rsidP="00C107A5">
      <w:pPr>
        <w:pStyle w:val="a3"/>
      </w:pPr>
      <w:r w:rsidRPr="00C107A5">
        <w:t>[root@mysql-db-server mysql]# cd /apps/mysql/scripts/</w:t>
      </w:r>
    </w:p>
    <w:p w:rsidR="00C107A5" w:rsidRDefault="00C107A5" w:rsidP="00C107A5">
      <w:pPr>
        <w:pStyle w:val="a3"/>
      </w:pPr>
      <w:r w:rsidRPr="00C107A5">
        <w:t>[root@mysql-db-server scripts]# ./mysql_install_db --basedir=/apps/mysql/ --datadir=/data/3306/data/ --user=mysql</w:t>
      </w:r>
    </w:p>
    <w:p w:rsidR="00C107A5" w:rsidRDefault="00C107A5" w:rsidP="00C107A5">
      <w:pPr>
        <w:pStyle w:val="a3"/>
      </w:pPr>
      <w:r w:rsidRPr="00C107A5">
        <w:t>[root@mysql-db-server scripts]# ./mysql_install_db --basedir=/apps/mysql/ --datadir=/data/330</w:t>
      </w:r>
      <w:r>
        <w:t>7</w:t>
      </w:r>
      <w:r w:rsidRPr="00C107A5">
        <w:t>/data/ --user=mysql</w:t>
      </w:r>
    </w:p>
    <w:p w:rsidR="00725669" w:rsidRDefault="006F57D5" w:rsidP="006F57D5">
      <w:pPr>
        <w:pStyle w:val="4"/>
      </w:pPr>
      <w:r>
        <w:t>启动数据库</w:t>
      </w:r>
    </w:p>
    <w:p w:rsidR="006F57D5" w:rsidRDefault="006F57D5" w:rsidP="006F57D5">
      <w:r w:rsidRPr="006F57D5">
        <w:t>[root@mysql-db-server data]# /data/3306/mysql start</w:t>
      </w:r>
    </w:p>
    <w:p w:rsidR="006F57D5" w:rsidRPr="006F57D5" w:rsidRDefault="006F57D5" w:rsidP="006F57D5">
      <w:r w:rsidRPr="006F57D5">
        <w:lastRenderedPageBreak/>
        <w:t>[root@mysql-db-server data]# /data/330</w:t>
      </w:r>
      <w:r>
        <w:t>7</w:t>
      </w:r>
      <w:r w:rsidRPr="006F57D5">
        <w:t>/mysql start</w:t>
      </w:r>
    </w:p>
    <w:p w:rsidR="00725669" w:rsidRDefault="00694528" w:rsidP="00725669">
      <w:r>
        <w:rPr>
          <w:noProof/>
        </w:rPr>
        <w:drawing>
          <wp:inline distT="0" distB="0" distL="0" distR="0" wp14:anchorId="24C2E486" wp14:editId="366C49D9">
            <wp:extent cx="4410075" cy="523875"/>
            <wp:effectExtent l="0" t="0" r="9525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07C" w:rsidRDefault="00E4707C" w:rsidP="00725669"/>
    <w:p w:rsidR="00E4707C" w:rsidRDefault="00E4707C" w:rsidP="00725669">
      <w:r>
        <w:t>登录</w:t>
      </w:r>
    </w:p>
    <w:p w:rsidR="00E4707C" w:rsidRDefault="00E4707C" w:rsidP="00725669">
      <w:r>
        <w:rPr>
          <w:noProof/>
        </w:rPr>
        <w:drawing>
          <wp:inline distT="0" distB="0" distL="0" distR="0" wp14:anchorId="1F698142" wp14:editId="66432A5A">
            <wp:extent cx="3600450" cy="904875"/>
            <wp:effectExtent l="0" t="0" r="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3C" w:rsidRDefault="00E5603C" w:rsidP="00725669">
      <w:r>
        <w:t>修改密码：</w:t>
      </w:r>
    </w:p>
    <w:p w:rsidR="00E5603C" w:rsidRDefault="00E5603C" w:rsidP="004F29B8">
      <w:pPr>
        <w:pStyle w:val="a3"/>
      </w:pPr>
      <w:r>
        <w:t xml:space="preserve">[root@mysql-db-server data]# mysqladmin -uroot password root -S /data/3306/mysql.sock </w:t>
      </w:r>
    </w:p>
    <w:p w:rsidR="00D30A68" w:rsidRDefault="00E5603C" w:rsidP="00D30A68">
      <w:pPr>
        <w:pStyle w:val="a3"/>
      </w:pPr>
      <w:r>
        <w:t xml:space="preserve">[root@mysql-db-server data]# </w:t>
      </w:r>
      <w:r w:rsidR="00D30A68">
        <w:t xml:space="preserve">[root@mysql-db-server data]# mysqladmin -uroot password root -S /data/3306/mysql.sock </w:t>
      </w:r>
    </w:p>
    <w:p w:rsidR="00E5603C" w:rsidRDefault="00D30A68" w:rsidP="00D30A68">
      <w:pPr>
        <w:pStyle w:val="a3"/>
      </w:pPr>
      <w:r>
        <w:t xml:space="preserve">[root@mysql-db-server data]# mysqladmin -uroot password root -S /data/3306]/mysql.sock </w:t>
      </w:r>
      <w:r w:rsidR="00E5603C">
        <w:t>mysqladmin -uroot password root -S /data/3306]/mysql.sock</w:t>
      </w:r>
    </w:p>
    <w:p w:rsidR="00D30A68" w:rsidRDefault="00D30A68" w:rsidP="00D30A68">
      <w:pPr>
        <w:pStyle w:val="4"/>
      </w:pPr>
      <w:r>
        <w:rPr>
          <w:rFonts w:hint="eastAsia"/>
        </w:rPr>
        <w:t>创建另一个实例</w:t>
      </w:r>
    </w:p>
    <w:p w:rsidR="00D30A68" w:rsidRDefault="00D30A68" w:rsidP="00D30A68">
      <w:r>
        <w:rPr>
          <w:noProof/>
        </w:rPr>
        <w:drawing>
          <wp:inline distT="0" distB="0" distL="0" distR="0" wp14:anchorId="3944686F" wp14:editId="341DC86A">
            <wp:extent cx="5274310" cy="3326765"/>
            <wp:effectExtent l="0" t="0" r="254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68" w:rsidRDefault="00D30A68" w:rsidP="00D30A68">
      <w:r>
        <w:rPr>
          <w:noProof/>
        </w:rPr>
        <w:drawing>
          <wp:inline distT="0" distB="0" distL="0" distR="0" wp14:anchorId="31AEF4DF" wp14:editId="000BA8E0">
            <wp:extent cx="5274310" cy="32067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68" w:rsidRPr="00D30A68" w:rsidRDefault="006842A8" w:rsidP="00D30A68">
      <w:r>
        <w:rPr>
          <w:noProof/>
        </w:rPr>
        <w:drawing>
          <wp:inline distT="0" distB="0" distL="0" distR="0" wp14:anchorId="062F7AB1" wp14:editId="66AC266E">
            <wp:extent cx="5274310" cy="335280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68" w:rsidRDefault="00D30A68" w:rsidP="00D30A68"/>
    <w:p w:rsidR="00092EF9" w:rsidRDefault="00092EF9" w:rsidP="00092EF9">
      <w:pPr>
        <w:pStyle w:val="1"/>
      </w:pPr>
      <w:r>
        <w:rPr>
          <w:rFonts w:hint="eastAsia"/>
        </w:rPr>
        <w:lastRenderedPageBreak/>
        <w:t>mysql</w:t>
      </w:r>
      <w:r>
        <w:rPr>
          <w:rFonts w:hint="eastAsia"/>
        </w:rPr>
        <w:t>主从复制</w:t>
      </w:r>
    </w:p>
    <w:p w:rsidR="00A151E6" w:rsidRDefault="008B6661" w:rsidP="00092EF9">
      <w:r>
        <w:rPr>
          <w:noProof/>
        </w:rPr>
        <w:drawing>
          <wp:inline distT="0" distB="0" distL="0" distR="0" wp14:anchorId="6BD11619" wp14:editId="4D7EAF4A">
            <wp:extent cx="5274310" cy="36607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1E6" w:rsidRDefault="00A151E6" w:rsidP="00092EF9"/>
    <w:p w:rsidR="00A151E6" w:rsidRDefault="00A151E6" w:rsidP="00092EF9"/>
    <w:p w:rsidR="00A151E6" w:rsidRDefault="00A151E6" w:rsidP="00092EF9"/>
    <w:p w:rsidR="00092EF9" w:rsidRDefault="00A151E6" w:rsidP="00092EF9">
      <w:r>
        <w:rPr>
          <w:noProof/>
        </w:rPr>
        <w:drawing>
          <wp:inline distT="0" distB="0" distL="0" distR="0" wp14:anchorId="235B8023" wp14:editId="5434FB84">
            <wp:extent cx="5274310" cy="17322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A33FA" wp14:editId="040A1094">
            <wp:extent cx="5274310" cy="4186555"/>
            <wp:effectExtent l="0" t="0" r="254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71E" w:rsidRDefault="00A8171E" w:rsidP="00092EF9"/>
    <w:p w:rsidR="00A8171E" w:rsidRDefault="00A8171E" w:rsidP="00092EF9">
      <w:r>
        <w:rPr>
          <w:noProof/>
        </w:rPr>
        <w:drawing>
          <wp:inline distT="0" distB="0" distL="0" distR="0" wp14:anchorId="542623D6" wp14:editId="543094AD">
            <wp:extent cx="5274310" cy="30365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829" w:rsidRDefault="00F61829" w:rsidP="00092EF9"/>
    <w:p w:rsidR="00F61829" w:rsidRDefault="00F61829" w:rsidP="00EA01CC">
      <w:pPr>
        <w:pStyle w:val="2"/>
        <w:numPr>
          <w:ilvl w:val="0"/>
          <w:numId w:val="29"/>
        </w:numPr>
        <w:spacing w:before="156" w:after="156"/>
      </w:pPr>
      <w:r>
        <w:rPr>
          <w:rFonts w:hint="eastAsia"/>
        </w:rPr>
        <w:t>主从配置实践</w:t>
      </w:r>
    </w:p>
    <w:p w:rsidR="00D636FA" w:rsidRDefault="00EA01CC" w:rsidP="00EA01CC">
      <w:pPr>
        <w:pStyle w:val="a7"/>
        <w:numPr>
          <w:ilvl w:val="1"/>
          <w:numId w:val="29"/>
        </w:numPr>
        <w:ind w:firstLineChars="0"/>
      </w:pPr>
      <w:r>
        <w:t>配置需要的服务器角色：</w:t>
      </w:r>
      <w:r>
        <w:rPr>
          <w:rFonts w:hint="eastAsia"/>
        </w:rPr>
        <w:t xml:space="preserve"> 3306 ---</w:t>
      </w:r>
      <w:r>
        <w:rPr>
          <w:rFonts w:hint="eastAsia"/>
        </w:rPr>
        <w:t>》</w:t>
      </w:r>
      <w:r>
        <w:rPr>
          <w:rFonts w:hint="eastAsia"/>
        </w:rPr>
        <w:t xml:space="preserve"> 3307</w:t>
      </w:r>
    </w:p>
    <w:p w:rsidR="00D636FA" w:rsidRDefault="00D636FA" w:rsidP="00D636FA">
      <w:r>
        <w:rPr>
          <w:noProof/>
        </w:rPr>
        <w:lastRenderedPageBreak/>
        <w:drawing>
          <wp:inline distT="0" distB="0" distL="0" distR="0" wp14:anchorId="10C32017" wp14:editId="5170503F">
            <wp:extent cx="5274310" cy="279971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6FA" w:rsidRDefault="00D636FA" w:rsidP="00D636FA">
      <w:r>
        <w:rPr>
          <w:noProof/>
        </w:rPr>
        <w:drawing>
          <wp:inline distT="0" distB="0" distL="0" distR="0" wp14:anchorId="326F5068" wp14:editId="132D4440">
            <wp:extent cx="5274310" cy="9118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54" w:rsidRDefault="00C01254" w:rsidP="00D636FA">
      <w:pPr>
        <w:rPr>
          <w:rFonts w:hint="eastAsia"/>
        </w:rPr>
      </w:pPr>
      <w:r>
        <w:t>检查配置后的结果：</w:t>
      </w:r>
      <w:r>
        <w:rPr>
          <w:rFonts w:hint="eastAsia"/>
        </w:rPr>
        <w:t xml:space="preserve"> </w:t>
      </w:r>
    </w:p>
    <w:p w:rsidR="00C01254" w:rsidRDefault="00C01254" w:rsidP="00C01254">
      <w:pPr>
        <w:pStyle w:val="a3"/>
      </w:pPr>
      <w:r>
        <w:t>[root@mysql-db-server ~]# egrep "log-bin|server-id" /data/{3306,3307}/my.cnf</w:t>
      </w:r>
    </w:p>
    <w:p w:rsidR="00C01254" w:rsidRDefault="00C01254" w:rsidP="00C01254">
      <w:pPr>
        <w:pStyle w:val="a3"/>
      </w:pPr>
      <w:r>
        <w:t>/data/3306/my.cnf:server-id = 1</w:t>
      </w:r>
    </w:p>
    <w:p w:rsidR="00C01254" w:rsidRDefault="00C01254" w:rsidP="00C01254">
      <w:pPr>
        <w:pStyle w:val="a3"/>
      </w:pPr>
      <w:r>
        <w:t>/data/3306/my.cnf:log-bin = /data/3306/mysql-bin</w:t>
      </w:r>
    </w:p>
    <w:p w:rsidR="00C01254" w:rsidRDefault="00C01254" w:rsidP="00C01254">
      <w:pPr>
        <w:pStyle w:val="a3"/>
      </w:pPr>
      <w:r>
        <w:t>/data/3307/my.cnf:server-id = 3</w:t>
      </w:r>
    </w:p>
    <w:p w:rsidR="00C01254" w:rsidRDefault="00C01254" w:rsidP="00C01254">
      <w:pPr>
        <w:pStyle w:val="a3"/>
      </w:pPr>
      <w:r>
        <w:t>/data/3307/my.cnf:#log-bin = /data/3307/mysql-bin</w:t>
      </w:r>
      <w:r>
        <w:rPr>
          <w:rFonts w:hint="eastAsia"/>
        </w:rPr>
        <w:t xml:space="preserve"> </w:t>
      </w:r>
    </w:p>
    <w:p w:rsidR="00C01254" w:rsidRDefault="006D48AA" w:rsidP="00D636FA">
      <w:r>
        <w:rPr>
          <w:noProof/>
        </w:rPr>
        <w:drawing>
          <wp:inline distT="0" distB="0" distL="0" distR="0" wp14:anchorId="66C1E441" wp14:editId="75C0879C">
            <wp:extent cx="5274310" cy="163639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AA" w:rsidRDefault="006D48AA" w:rsidP="00D636FA">
      <w:r w:rsidRPr="006D48AA">
        <w:t>mysql&gt; grant replication slave on *.* to rep@'%' identified by 'rep';</w:t>
      </w:r>
    </w:p>
    <w:p w:rsidR="000217B1" w:rsidRDefault="000217B1" w:rsidP="00D636FA">
      <w:r>
        <w:rPr>
          <w:noProof/>
        </w:rPr>
        <w:drawing>
          <wp:inline distT="0" distB="0" distL="0" distR="0" wp14:anchorId="41C8C359" wp14:editId="28F83285">
            <wp:extent cx="5274310" cy="13169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E9" w:rsidRDefault="005D21E9" w:rsidP="00D636FA"/>
    <w:p w:rsidR="005D21E9" w:rsidRDefault="005D21E9" w:rsidP="005D21E9">
      <w:pPr>
        <w:pStyle w:val="2"/>
        <w:numPr>
          <w:ilvl w:val="0"/>
          <w:numId w:val="29"/>
        </w:numPr>
        <w:spacing w:before="156" w:after="156"/>
      </w:pPr>
      <w:r>
        <w:rPr>
          <w:rFonts w:hint="eastAsia"/>
        </w:rPr>
        <w:lastRenderedPageBreak/>
        <w:t>备份主库数据用于同步到从库</w:t>
      </w:r>
    </w:p>
    <w:p w:rsidR="005D21E9" w:rsidRPr="005D21E9" w:rsidRDefault="005D21E9" w:rsidP="005D21E9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2.</w:t>
      </w:r>
      <w:r>
        <w:t>1</w:t>
      </w:r>
      <w:r>
        <w:t>锁表后备份</w:t>
      </w:r>
    </w:p>
    <w:p w:rsidR="005D21E9" w:rsidRPr="005D21E9" w:rsidRDefault="005D21E9" w:rsidP="005D21E9">
      <w:pPr>
        <w:rPr>
          <w:rFonts w:hint="eastAsia"/>
        </w:rPr>
      </w:pPr>
      <w:r>
        <w:rPr>
          <w:noProof/>
        </w:rPr>
        <w:drawing>
          <wp:inline distT="0" distB="0" distL="0" distR="0" wp14:anchorId="1A9A1E3E" wp14:editId="2DEE157A">
            <wp:extent cx="5029200" cy="27336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8AA" w:rsidRDefault="000217B1" w:rsidP="00D636FA">
      <w:r>
        <w:rPr>
          <w:noProof/>
        </w:rPr>
        <w:drawing>
          <wp:inline distT="0" distB="0" distL="0" distR="0" wp14:anchorId="687FD6C9" wp14:editId="53CBBC9B">
            <wp:extent cx="5274310" cy="4921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7B1" w:rsidRDefault="000217B1" w:rsidP="000217B1">
      <w:pPr>
        <w:pStyle w:val="a3"/>
      </w:pPr>
      <w:r w:rsidRPr="000217B1">
        <w:t>[root@mysql-db-server ~]# mysqldump -uroot -proot --events -S /data/3306/mysql.sock -A -B|zip &gt; /opt/mysql3306_$(date +%F).sql.gz</w:t>
      </w:r>
    </w:p>
    <w:p w:rsidR="000217B1" w:rsidRDefault="00284697" w:rsidP="000217B1">
      <w:pPr>
        <w:rPr>
          <w:rFonts w:hint="eastAsia"/>
        </w:rPr>
      </w:pPr>
      <w:r w:rsidRPr="0017704E">
        <w:rPr>
          <w:highlight w:val="yellow"/>
        </w:rPr>
        <w:t>备份完成后比较</w:t>
      </w:r>
      <w:r w:rsidRPr="0017704E">
        <w:rPr>
          <w:rFonts w:hint="eastAsia"/>
          <w:highlight w:val="yellow"/>
        </w:rPr>
        <w:t>position</w:t>
      </w:r>
      <w:r w:rsidRPr="0017704E">
        <w:rPr>
          <w:rFonts w:hint="eastAsia"/>
          <w:highlight w:val="yellow"/>
        </w:rPr>
        <w:t>是否和备份前一致：</w:t>
      </w:r>
    </w:p>
    <w:p w:rsidR="005D21E9" w:rsidRDefault="005D21E9" w:rsidP="005D21E9">
      <w:pPr>
        <w:pStyle w:val="a3"/>
      </w:pPr>
      <w:r>
        <w:t>mysql&gt; show master status;</w:t>
      </w:r>
    </w:p>
    <w:p w:rsidR="005D21E9" w:rsidRDefault="005D21E9" w:rsidP="005D21E9">
      <w:pPr>
        <w:pStyle w:val="a3"/>
      </w:pPr>
      <w:r>
        <w:t>+------------------+----------+--------------+------------------+</w:t>
      </w:r>
    </w:p>
    <w:p w:rsidR="005D21E9" w:rsidRDefault="005D21E9" w:rsidP="005D21E9">
      <w:pPr>
        <w:pStyle w:val="a3"/>
      </w:pPr>
      <w:r>
        <w:t>| File             | Position | Binlog_Do_DB | Binlog_Ignore_DB |</w:t>
      </w:r>
    </w:p>
    <w:p w:rsidR="005D21E9" w:rsidRDefault="005D21E9" w:rsidP="005D21E9">
      <w:pPr>
        <w:pStyle w:val="a3"/>
      </w:pPr>
      <w:r>
        <w:t>+------------------+----------+--------------+------------------+</w:t>
      </w:r>
    </w:p>
    <w:p w:rsidR="005D21E9" w:rsidRDefault="005D21E9" w:rsidP="005D21E9">
      <w:pPr>
        <w:pStyle w:val="a3"/>
      </w:pPr>
      <w:r>
        <w:t>| mysql-bin.000001 |      318 |              |                  |</w:t>
      </w:r>
    </w:p>
    <w:p w:rsidR="005D21E9" w:rsidRDefault="005D21E9" w:rsidP="005D21E9">
      <w:pPr>
        <w:pStyle w:val="a3"/>
      </w:pPr>
      <w:r>
        <w:t>+------------------+----------+--------------+------------------+</w:t>
      </w:r>
    </w:p>
    <w:p w:rsidR="000217B1" w:rsidRPr="000217B1" w:rsidRDefault="005D21E9" w:rsidP="005D21E9">
      <w:pPr>
        <w:pStyle w:val="a3"/>
        <w:rPr>
          <w:rFonts w:hint="eastAsia"/>
        </w:rPr>
      </w:pPr>
      <w:r>
        <w:t>1 row in set (0.01 sec)</w:t>
      </w:r>
    </w:p>
    <w:p w:rsidR="00D636FA" w:rsidRDefault="005D21E9" w:rsidP="00D636FA">
      <w:r>
        <w:rPr>
          <w:noProof/>
        </w:rPr>
        <w:drawing>
          <wp:inline distT="0" distB="0" distL="0" distR="0" wp14:anchorId="4DBE5B66" wp14:editId="66255DF5">
            <wp:extent cx="5274310" cy="17957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E9" w:rsidRDefault="005D21E9" w:rsidP="00D636FA">
      <w:r>
        <w:rPr>
          <w:noProof/>
        </w:rPr>
        <w:drawing>
          <wp:inline distT="0" distB="0" distL="0" distR="0" wp14:anchorId="599B1795" wp14:editId="31C05DFA">
            <wp:extent cx="5274310" cy="56388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1E9" w:rsidRDefault="005D21E9" w:rsidP="00D636FA">
      <w:r>
        <w:rPr>
          <w:noProof/>
        </w:rPr>
        <w:lastRenderedPageBreak/>
        <w:drawing>
          <wp:inline distT="0" distB="0" distL="0" distR="0" wp14:anchorId="401E4573" wp14:editId="200B62F5">
            <wp:extent cx="5274310" cy="6686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A79" w:rsidRDefault="00FD6A79" w:rsidP="00D636FA">
      <w:r>
        <w:rPr>
          <w:rFonts w:hint="eastAsia"/>
        </w:rPr>
        <w:t xml:space="preserve">master-data = 1 </w:t>
      </w:r>
      <w:r>
        <w:rPr>
          <w:rFonts w:hint="eastAsia"/>
        </w:rPr>
        <w:t>生成的就不是注释了。</w:t>
      </w:r>
      <w:r>
        <w:rPr>
          <w:rFonts w:hint="eastAsia"/>
        </w:rPr>
        <w:t xml:space="preserve"> </w:t>
      </w:r>
    </w:p>
    <w:p w:rsidR="00961E2D" w:rsidRDefault="00961E2D" w:rsidP="00961E2D">
      <w:pPr>
        <w:pStyle w:val="2"/>
        <w:numPr>
          <w:ilvl w:val="0"/>
          <w:numId w:val="29"/>
        </w:numPr>
        <w:spacing w:before="156" w:after="156"/>
      </w:pPr>
      <w:r>
        <w:t>在从库上还原数据</w:t>
      </w:r>
    </w:p>
    <w:p w:rsidR="00961E2D" w:rsidRDefault="00961E2D" w:rsidP="00961E2D">
      <w:r>
        <w:rPr>
          <w:noProof/>
        </w:rPr>
        <w:drawing>
          <wp:inline distT="0" distB="0" distL="0" distR="0" wp14:anchorId="42063B6A" wp14:editId="04F14411">
            <wp:extent cx="5274310" cy="45148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C7" w:rsidRDefault="001A77C7" w:rsidP="00961E2D">
      <w:r>
        <w:rPr>
          <w:noProof/>
        </w:rPr>
        <w:drawing>
          <wp:inline distT="0" distB="0" distL="0" distR="0" wp14:anchorId="73E10F00" wp14:editId="632A9576">
            <wp:extent cx="5274310" cy="29711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7C7" w:rsidRDefault="001A77C7" w:rsidP="00961E2D">
      <w:pPr>
        <w:rPr>
          <w:rFonts w:hint="eastAsia"/>
        </w:rPr>
      </w:pPr>
      <w:r w:rsidRPr="001A77C7">
        <w:rPr>
          <w:highlight w:val="yellow"/>
        </w:rPr>
        <w:t>从命令行中执行：</w:t>
      </w:r>
      <w:r w:rsidR="00291F4B">
        <w:rPr>
          <w:highlight w:val="yellow"/>
        </w:rPr>
        <w:t>将以下信息生成到</w:t>
      </w:r>
      <w:r w:rsidR="00291F4B">
        <w:rPr>
          <w:rFonts w:hint="eastAsia"/>
        </w:rPr>
        <w:t>master.info</w:t>
      </w:r>
      <w:r w:rsidR="00291F4B">
        <w:rPr>
          <w:rFonts w:hint="eastAsia"/>
        </w:rPr>
        <w:t>当中</w:t>
      </w:r>
    </w:p>
    <w:p w:rsidR="001A77C7" w:rsidRDefault="001A77C7" w:rsidP="00961E2D">
      <w:r>
        <w:rPr>
          <w:noProof/>
        </w:rPr>
        <w:drawing>
          <wp:inline distT="0" distB="0" distL="0" distR="0" wp14:anchorId="176FF3B2" wp14:editId="525F119B">
            <wp:extent cx="5274310" cy="20199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88" w:rsidRDefault="00082888" w:rsidP="00961E2D"/>
    <w:p w:rsidR="00082888" w:rsidRDefault="00082888" w:rsidP="00961E2D">
      <w:r>
        <w:t>mysql &gt; start slave;</w:t>
      </w:r>
    </w:p>
    <w:p w:rsidR="00082888" w:rsidRDefault="00082888" w:rsidP="00961E2D">
      <w:r>
        <w:t>mysql &gt; show slave status\G;</w:t>
      </w:r>
    </w:p>
    <w:p w:rsidR="00082888" w:rsidRDefault="00840D00" w:rsidP="00961E2D">
      <w:r>
        <w:rPr>
          <w:noProof/>
        </w:rPr>
        <w:drawing>
          <wp:inline distT="0" distB="0" distL="0" distR="0" wp14:anchorId="4D49295D" wp14:editId="627BC4FC">
            <wp:extent cx="3028950" cy="5429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888" w:rsidRDefault="00082888" w:rsidP="00961E2D"/>
    <w:p w:rsidR="002F1417" w:rsidRDefault="002F1417" w:rsidP="00961E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24E183" wp14:editId="7118C507">
            <wp:extent cx="5274310" cy="309880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CC" w:rsidRDefault="008303CC" w:rsidP="00961E2D">
      <w:pPr>
        <w:rPr>
          <w:noProof/>
        </w:rPr>
      </w:pPr>
    </w:p>
    <w:p w:rsidR="008303CC" w:rsidRDefault="008303CC" w:rsidP="00961E2D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12FDA04" wp14:editId="07A0DD96">
            <wp:extent cx="3533775" cy="40005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3CC" w:rsidRDefault="008303CC" w:rsidP="00961E2D">
      <w:r>
        <w:rPr>
          <w:noProof/>
        </w:rPr>
        <w:drawing>
          <wp:inline distT="0" distB="0" distL="0" distR="0" wp14:anchorId="19927E75" wp14:editId="0F133AA6">
            <wp:extent cx="5274310" cy="16236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53C" w:rsidRDefault="001E153C" w:rsidP="00961E2D"/>
    <w:p w:rsidR="001E153C" w:rsidRDefault="001E153C" w:rsidP="00961E2D">
      <w:pPr>
        <w:rPr>
          <w:rFonts w:hint="eastAsia"/>
        </w:rPr>
      </w:pPr>
      <w:r>
        <w:rPr>
          <w:noProof/>
        </w:rPr>
        <w:drawing>
          <wp:inline distT="0" distB="0" distL="0" distR="0" wp14:anchorId="0F43BFDF" wp14:editId="408237F7">
            <wp:extent cx="5274310" cy="211899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17" w:rsidRDefault="002F1417" w:rsidP="00961E2D"/>
    <w:p w:rsidR="00800759" w:rsidRDefault="00800759" w:rsidP="00800759">
      <w:pPr>
        <w:pStyle w:val="2"/>
        <w:numPr>
          <w:ilvl w:val="0"/>
          <w:numId w:val="29"/>
        </w:numPr>
        <w:spacing w:before="156" w:after="156"/>
      </w:pPr>
      <w:r>
        <w:rPr>
          <w:rFonts w:hint="eastAsia"/>
        </w:rPr>
        <w:lastRenderedPageBreak/>
        <w:t>常见错误</w:t>
      </w:r>
    </w:p>
    <w:p w:rsidR="00800759" w:rsidRDefault="00800759" w:rsidP="00800759">
      <w:r>
        <w:rPr>
          <w:noProof/>
        </w:rPr>
        <w:drawing>
          <wp:inline distT="0" distB="0" distL="0" distR="0" wp14:anchorId="7B592939" wp14:editId="6E92582C">
            <wp:extent cx="5274310" cy="23514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5B" w:rsidRDefault="00437E5B" w:rsidP="00800759">
      <w:r>
        <w:rPr>
          <w:noProof/>
        </w:rPr>
        <w:drawing>
          <wp:inline distT="0" distB="0" distL="0" distR="0" wp14:anchorId="0FA22138" wp14:editId="2651EEDB">
            <wp:extent cx="5274310" cy="21748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E5B" w:rsidRDefault="00437E5B" w:rsidP="00437E5B">
      <w:pPr>
        <w:pStyle w:val="2"/>
        <w:numPr>
          <w:ilvl w:val="0"/>
          <w:numId w:val="29"/>
        </w:numPr>
        <w:spacing w:before="156" w:after="156"/>
      </w:pPr>
      <w:r>
        <w:rPr>
          <w:rFonts w:hint="eastAsia"/>
        </w:rPr>
        <w:t>从库打开</w:t>
      </w:r>
      <w:r>
        <w:t xml:space="preserve">binlog </w:t>
      </w:r>
    </w:p>
    <w:p w:rsidR="00437E5B" w:rsidRDefault="00437E5B" w:rsidP="00437E5B">
      <w:r>
        <w:rPr>
          <w:noProof/>
        </w:rPr>
        <w:drawing>
          <wp:inline distT="0" distB="0" distL="0" distR="0" wp14:anchorId="3D166CB8" wp14:editId="52EED334">
            <wp:extent cx="5274310" cy="16878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F74" w:rsidRDefault="003F4F74" w:rsidP="00437E5B"/>
    <w:p w:rsidR="003F4F74" w:rsidRDefault="003F4F74" w:rsidP="003F4F74">
      <w:pPr>
        <w:pStyle w:val="1"/>
      </w:pPr>
      <w:r>
        <w:rPr>
          <w:rFonts w:hint="eastAsia"/>
        </w:rPr>
        <w:t>双主复制</w:t>
      </w:r>
    </w:p>
    <w:p w:rsidR="003F4F74" w:rsidRDefault="009F2D31" w:rsidP="003F4F74">
      <w:r>
        <w:rPr>
          <w:rFonts w:hint="eastAsia"/>
        </w:rPr>
        <w:t>双写：</w:t>
      </w:r>
    </w:p>
    <w:p w:rsidR="009F2D31" w:rsidRDefault="009F2D31" w:rsidP="003F4F74">
      <w:r>
        <w:rPr>
          <w:noProof/>
        </w:rPr>
        <w:lastRenderedPageBreak/>
        <w:drawing>
          <wp:inline distT="0" distB="0" distL="0" distR="0" wp14:anchorId="232184BE" wp14:editId="0E18D05F">
            <wp:extent cx="5274310" cy="22294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31" w:rsidRDefault="009F2D31" w:rsidP="003F4F74"/>
    <w:p w:rsidR="009F2D31" w:rsidRDefault="009F2D31" w:rsidP="003F4F74">
      <w:r>
        <w:rPr>
          <w:noProof/>
        </w:rPr>
        <w:drawing>
          <wp:inline distT="0" distB="0" distL="0" distR="0" wp14:anchorId="59D97FE9" wp14:editId="230DE160">
            <wp:extent cx="4819650" cy="551497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31" w:rsidRDefault="009F2D31" w:rsidP="003F4F74"/>
    <w:p w:rsidR="009F2D31" w:rsidRDefault="009F2D31" w:rsidP="003F4F74">
      <w:r>
        <w:rPr>
          <w:noProof/>
        </w:rPr>
        <w:lastRenderedPageBreak/>
        <w:drawing>
          <wp:inline distT="0" distB="0" distL="0" distR="0" wp14:anchorId="378FC663" wp14:editId="48F3109D">
            <wp:extent cx="4676775" cy="17049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D31" w:rsidRDefault="009F2D31" w:rsidP="003F4F74"/>
    <w:p w:rsidR="009F2D31" w:rsidRDefault="00767618" w:rsidP="003F4F74">
      <w:r>
        <w:rPr>
          <w:rFonts w:hint="eastAsia"/>
        </w:rPr>
        <w:t xml:space="preserve">show varilables like </w:t>
      </w:r>
      <w:r>
        <w:t>‘log_%’;</w:t>
      </w:r>
    </w:p>
    <w:p w:rsidR="00557D71" w:rsidRDefault="00557D71" w:rsidP="003F4F74"/>
    <w:p w:rsidR="00557D71" w:rsidRDefault="00557D71" w:rsidP="00557D71">
      <w:pPr>
        <w:pStyle w:val="1"/>
      </w:pPr>
      <w:r>
        <w:rPr>
          <w:rFonts w:hint="eastAsia"/>
        </w:rPr>
        <w:t>备份策略</w:t>
      </w:r>
    </w:p>
    <w:p w:rsidR="00557D71" w:rsidRDefault="00557D71" w:rsidP="00557D71">
      <w:r>
        <w:rPr>
          <w:noProof/>
        </w:rPr>
        <w:drawing>
          <wp:inline distT="0" distB="0" distL="0" distR="0" wp14:anchorId="75A23E8E" wp14:editId="459FE578">
            <wp:extent cx="5274310" cy="28213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1F8" w:rsidRDefault="00B131F8" w:rsidP="00557D71"/>
    <w:p w:rsidR="00B131F8" w:rsidRDefault="00B131F8" w:rsidP="00557D71">
      <w:r>
        <w:rPr>
          <w:noProof/>
        </w:rPr>
        <w:drawing>
          <wp:inline distT="0" distB="0" distL="0" distR="0" wp14:anchorId="1C04E3AC" wp14:editId="2EA775E1">
            <wp:extent cx="5274310" cy="239014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D4C">
        <w:rPr>
          <w:noProof/>
        </w:rPr>
        <w:lastRenderedPageBreak/>
        <w:drawing>
          <wp:inline distT="0" distB="0" distL="0" distR="0" wp14:anchorId="47918161" wp14:editId="10229CDC">
            <wp:extent cx="5274310" cy="18154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EDE" w:rsidRDefault="00171396" w:rsidP="00557D71">
      <w:pPr>
        <w:rPr>
          <w:rFonts w:hint="eastAsia"/>
        </w:rPr>
      </w:pPr>
      <w:r>
        <w:t>关于不同用户的在主从库上的授权问题：</w:t>
      </w:r>
      <w:r>
        <w:rPr>
          <w:rFonts w:hint="eastAsia"/>
        </w:rPr>
        <w:t xml:space="preserve"> </w:t>
      </w:r>
    </w:p>
    <w:p w:rsidR="00AB0EDE" w:rsidRDefault="00A8548F" w:rsidP="00557D71">
      <w:r>
        <w:rPr>
          <w:noProof/>
        </w:rPr>
        <w:drawing>
          <wp:inline distT="0" distB="0" distL="0" distR="0" wp14:anchorId="72BA7738" wp14:editId="24C27DE3">
            <wp:extent cx="5105400" cy="13335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48F" w:rsidRDefault="00A8548F" w:rsidP="00557D71"/>
    <w:p w:rsidR="00A8548F" w:rsidRDefault="00A8548F" w:rsidP="00557D71">
      <w:r>
        <w:rPr>
          <w:noProof/>
        </w:rPr>
        <w:drawing>
          <wp:inline distT="0" distB="0" distL="0" distR="0" wp14:anchorId="6DD24556" wp14:editId="7517A261">
            <wp:extent cx="5274310" cy="19881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678" w:rsidRDefault="00817678" w:rsidP="00557D71"/>
    <w:p w:rsidR="00817678" w:rsidRDefault="00817678" w:rsidP="00557D71"/>
    <w:p w:rsidR="00817678" w:rsidRPr="00557D71" w:rsidRDefault="00817678" w:rsidP="00557D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69F028" wp14:editId="389FFEB6">
            <wp:extent cx="5274310" cy="316611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3105">
        <w:rPr>
          <w:noProof/>
        </w:rPr>
        <w:drawing>
          <wp:inline distT="0" distB="0" distL="0" distR="0" wp14:anchorId="41B4F374" wp14:editId="023571EF">
            <wp:extent cx="5274310" cy="179832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2F0">
        <w:rPr>
          <w:noProof/>
        </w:rPr>
        <w:drawing>
          <wp:inline distT="0" distB="0" distL="0" distR="0" wp14:anchorId="5181EB28" wp14:editId="1959A724">
            <wp:extent cx="5274310" cy="15779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2F0">
        <w:rPr>
          <w:noProof/>
        </w:rPr>
        <w:drawing>
          <wp:inline distT="0" distB="0" distL="0" distR="0" wp14:anchorId="18D169C7" wp14:editId="75CBC410">
            <wp:extent cx="5274310" cy="86677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17678" w:rsidRPr="00557D7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609F" w:rsidRDefault="002D609F" w:rsidP="00021924">
      <w:pPr>
        <w:spacing w:line="240" w:lineRule="auto"/>
      </w:pPr>
      <w:r>
        <w:separator/>
      </w:r>
    </w:p>
  </w:endnote>
  <w:endnote w:type="continuationSeparator" w:id="0">
    <w:p w:rsidR="002D609F" w:rsidRDefault="002D609F" w:rsidP="000219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609F" w:rsidRDefault="002D609F" w:rsidP="00021924">
      <w:pPr>
        <w:spacing w:line="240" w:lineRule="auto"/>
      </w:pPr>
      <w:r>
        <w:separator/>
      </w:r>
    </w:p>
  </w:footnote>
  <w:footnote w:type="continuationSeparator" w:id="0">
    <w:p w:rsidR="002D609F" w:rsidRDefault="002D609F" w:rsidP="0002192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75713"/>
    <w:multiLevelType w:val="hybridMultilevel"/>
    <w:tmpl w:val="9284475A"/>
    <w:lvl w:ilvl="0" w:tplc="5692AA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E11FC4"/>
    <w:multiLevelType w:val="hybridMultilevel"/>
    <w:tmpl w:val="B426B016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5462CD"/>
    <w:multiLevelType w:val="hybridMultilevel"/>
    <w:tmpl w:val="F5A8D48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DB6C44"/>
    <w:multiLevelType w:val="hybridMultilevel"/>
    <w:tmpl w:val="0686AA04"/>
    <w:lvl w:ilvl="0" w:tplc="206C39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606995"/>
    <w:multiLevelType w:val="hybridMultilevel"/>
    <w:tmpl w:val="61FC717A"/>
    <w:lvl w:ilvl="0" w:tplc="2AC63F3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B531AB6"/>
    <w:multiLevelType w:val="hybridMultilevel"/>
    <w:tmpl w:val="EBDA94FA"/>
    <w:lvl w:ilvl="0" w:tplc="BB345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E9756B8"/>
    <w:multiLevelType w:val="hybridMultilevel"/>
    <w:tmpl w:val="C9BEFC4C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1DB2F09"/>
    <w:multiLevelType w:val="hybridMultilevel"/>
    <w:tmpl w:val="6060A522"/>
    <w:lvl w:ilvl="0" w:tplc="D9F8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DA4969"/>
    <w:multiLevelType w:val="hybridMultilevel"/>
    <w:tmpl w:val="E71E0B40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465657C"/>
    <w:multiLevelType w:val="multilevel"/>
    <w:tmpl w:val="4440B6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C9D14CE"/>
    <w:multiLevelType w:val="hybridMultilevel"/>
    <w:tmpl w:val="3B8CEEC8"/>
    <w:lvl w:ilvl="0" w:tplc="605ADC2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EBF5CD1"/>
    <w:multiLevelType w:val="hybridMultilevel"/>
    <w:tmpl w:val="F8F45B5E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ED94951"/>
    <w:multiLevelType w:val="hybridMultilevel"/>
    <w:tmpl w:val="0420940C"/>
    <w:lvl w:ilvl="0" w:tplc="6988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2656F88"/>
    <w:multiLevelType w:val="hybridMultilevel"/>
    <w:tmpl w:val="F2E26B9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7165120"/>
    <w:multiLevelType w:val="hybridMultilevel"/>
    <w:tmpl w:val="D980BF1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81937CF"/>
    <w:multiLevelType w:val="hybridMultilevel"/>
    <w:tmpl w:val="E8F81EDA"/>
    <w:lvl w:ilvl="0" w:tplc="D28A8F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B9D78BA"/>
    <w:multiLevelType w:val="hybridMultilevel"/>
    <w:tmpl w:val="8706597C"/>
    <w:lvl w:ilvl="0" w:tplc="F4E205AA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D1F6731"/>
    <w:multiLevelType w:val="hybridMultilevel"/>
    <w:tmpl w:val="104A5CD6"/>
    <w:lvl w:ilvl="0" w:tplc="C2A841C2">
      <w:start w:val="1"/>
      <w:numFmt w:val="decimal"/>
      <w:lvlText w:val="%1．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0CA275F"/>
    <w:multiLevelType w:val="multilevel"/>
    <w:tmpl w:val="E6DE53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53E77A8B"/>
    <w:multiLevelType w:val="hybridMultilevel"/>
    <w:tmpl w:val="018CCFFC"/>
    <w:lvl w:ilvl="0" w:tplc="6A84AE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5B3011B"/>
    <w:multiLevelType w:val="hybridMultilevel"/>
    <w:tmpl w:val="BA1C41A6"/>
    <w:lvl w:ilvl="0" w:tplc="D834C5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8323CFA"/>
    <w:multiLevelType w:val="hybridMultilevel"/>
    <w:tmpl w:val="BB36ABE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9950188"/>
    <w:multiLevelType w:val="hybridMultilevel"/>
    <w:tmpl w:val="9D74D852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6133063"/>
    <w:multiLevelType w:val="hybridMultilevel"/>
    <w:tmpl w:val="9AAA0A4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ECB32C7"/>
    <w:multiLevelType w:val="hybridMultilevel"/>
    <w:tmpl w:val="9E12B5B0"/>
    <w:lvl w:ilvl="0" w:tplc="968056CE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5213A18"/>
    <w:multiLevelType w:val="hybridMultilevel"/>
    <w:tmpl w:val="6FBAB8D6"/>
    <w:lvl w:ilvl="0" w:tplc="8E0CC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7973D10"/>
    <w:multiLevelType w:val="hybridMultilevel"/>
    <w:tmpl w:val="451A8162"/>
    <w:lvl w:ilvl="0" w:tplc="009494C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EC2235A"/>
    <w:multiLevelType w:val="hybridMultilevel"/>
    <w:tmpl w:val="6BEE2306"/>
    <w:lvl w:ilvl="0" w:tplc="80A477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FDF6FF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8"/>
  </w:num>
  <w:num w:numId="2">
    <w:abstractNumId w:val="14"/>
  </w:num>
  <w:num w:numId="3">
    <w:abstractNumId w:val="26"/>
  </w:num>
  <w:num w:numId="4">
    <w:abstractNumId w:val="15"/>
  </w:num>
  <w:num w:numId="5">
    <w:abstractNumId w:val="0"/>
  </w:num>
  <w:num w:numId="6">
    <w:abstractNumId w:val="12"/>
  </w:num>
  <w:num w:numId="7">
    <w:abstractNumId w:val="3"/>
  </w:num>
  <w:num w:numId="8">
    <w:abstractNumId w:val="10"/>
  </w:num>
  <w:num w:numId="9">
    <w:abstractNumId w:val="2"/>
  </w:num>
  <w:num w:numId="10">
    <w:abstractNumId w:val="28"/>
  </w:num>
  <w:num w:numId="11">
    <w:abstractNumId w:val="23"/>
  </w:num>
  <w:num w:numId="12">
    <w:abstractNumId w:val="22"/>
  </w:num>
  <w:num w:numId="13">
    <w:abstractNumId w:val="21"/>
  </w:num>
  <w:num w:numId="14">
    <w:abstractNumId w:val="13"/>
  </w:num>
  <w:num w:numId="15">
    <w:abstractNumId w:val="27"/>
  </w:num>
  <w:num w:numId="16">
    <w:abstractNumId w:val="18"/>
  </w:num>
  <w:num w:numId="17">
    <w:abstractNumId w:val="5"/>
  </w:num>
  <w:num w:numId="18">
    <w:abstractNumId w:val="24"/>
  </w:num>
  <w:num w:numId="19">
    <w:abstractNumId w:val="25"/>
  </w:num>
  <w:num w:numId="20">
    <w:abstractNumId w:val="19"/>
  </w:num>
  <w:num w:numId="21">
    <w:abstractNumId w:val="20"/>
  </w:num>
  <w:num w:numId="22">
    <w:abstractNumId w:val="7"/>
  </w:num>
  <w:num w:numId="23">
    <w:abstractNumId w:val="4"/>
  </w:num>
  <w:num w:numId="24">
    <w:abstractNumId w:val="6"/>
  </w:num>
  <w:num w:numId="25">
    <w:abstractNumId w:val="1"/>
  </w:num>
  <w:num w:numId="26">
    <w:abstractNumId w:val="17"/>
  </w:num>
  <w:num w:numId="27">
    <w:abstractNumId w:val="11"/>
  </w:num>
  <w:num w:numId="28">
    <w:abstractNumId w:val="16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31B"/>
    <w:rsid w:val="000004EF"/>
    <w:rsid w:val="00011DBF"/>
    <w:rsid w:val="000217B1"/>
    <w:rsid w:val="00021924"/>
    <w:rsid w:val="0002440B"/>
    <w:rsid w:val="000407BD"/>
    <w:rsid w:val="00041AC3"/>
    <w:rsid w:val="00064DD2"/>
    <w:rsid w:val="000667B4"/>
    <w:rsid w:val="00067657"/>
    <w:rsid w:val="000747EC"/>
    <w:rsid w:val="00080C70"/>
    <w:rsid w:val="00082888"/>
    <w:rsid w:val="00092DE6"/>
    <w:rsid w:val="00092EF9"/>
    <w:rsid w:val="000A081C"/>
    <w:rsid w:val="000A2972"/>
    <w:rsid w:val="000B29FC"/>
    <w:rsid w:val="000D22FF"/>
    <w:rsid w:val="000E1224"/>
    <w:rsid w:val="000E2200"/>
    <w:rsid w:val="000F14E8"/>
    <w:rsid w:val="000F2FF4"/>
    <w:rsid w:val="001001C9"/>
    <w:rsid w:val="00106B69"/>
    <w:rsid w:val="00110860"/>
    <w:rsid w:val="00124884"/>
    <w:rsid w:val="00147BDF"/>
    <w:rsid w:val="00154F81"/>
    <w:rsid w:val="00171396"/>
    <w:rsid w:val="00174724"/>
    <w:rsid w:val="0017704E"/>
    <w:rsid w:val="00182A35"/>
    <w:rsid w:val="0019167C"/>
    <w:rsid w:val="001A531B"/>
    <w:rsid w:val="001A77C7"/>
    <w:rsid w:val="001C34C4"/>
    <w:rsid w:val="001C625D"/>
    <w:rsid w:val="001C7FEF"/>
    <w:rsid w:val="001D0827"/>
    <w:rsid w:val="001D0C74"/>
    <w:rsid w:val="001D7C02"/>
    <w:rsid w:val="001E153C"/>
    <w:rsid w:val="001F0436"/>
    <w:rsid w:val="001F706B"/>
    <w:rsid w:val="00207617"/>
    <w:rsid w:val="00211B80"/>
    <w:rsid w:val="00213117"/>
    <w:rsid w:val="00222AE3"/>
    <w:rsid w:val="00224696"/>
    <w:rsid w:val="00236533"/>
    <w:rsid w:val="00236816"/>
    <w:rsid w:val="002411EF"/>
    <w:rsid w:val="002467D1"/>
    <w:rsid w:val="00251257"/>
    <w:rsid w:val="0025594D"/>
    <w:rsid w:val="00261ECA"/>
    <w:rsid w:val="00262FEA"/>
    <w:rsid w:val="00271BB4"/>
    <w:rsid w:val="0027332A"/>
    <w:rsid w:val="00284697"/>
    <w:rsid w:val="00287E0D"/>
    <w:rsid w:val="00291014"/>
    <w:rsid w:val="00291F4B"/>
    <w:rsid w:val="00292D0A"/>
    <w:rsid w:val="002A1635"/>
    <w:rsid w:val="002A246B"/>
    <w:rsid w:val="002A2F1E"/>
    <w:rsid w:val="002A3B5D"/>
    <w:rsid w:val="002C1104"/>
    <w:rsid w:val="002C30B0"/>
    <w:rsid w:val="002C54EF"/>
    <w:rsid w:val="002D3C62"/>
    <w:rsid w:val="002D609F"/>
    <w:rsid w:val="002D7D70"/>
    <w:rsid w:val="002E357A"/>
    <w:rsid w:val="002E4515"/>
    <w:rsid w:val="002F06A6"/>
    <w:rsid w:val="002F1417"/>
    <w:rsid w:val="002F6AE0"/>
    <w:rsid w:val="00312502"/>
    <w:rsid w:val="003154B6"/>
    <w:rsid w:val="00330945"/>
    <w:rsid w:val="0033506E"/>
    <w:rsid w:val="00336E31"/>
    <w:rsid w:val="003507BC"/>
    <w:rsid w:val="0035587E"/>
    <w:rsid w:val="00362CD3"/>
    <w:rsid w:val="00365576"/>
    <w:rsid w:val="003672E6"/>
    <w:rsid w:val="003748D8"/>
    <w:rsid w:val="00374F20"/>
    <w:rsid w:val="003818C1"/>
    <w:rsid w:val="00381B8F"/>
    <w:rsid w:val="00383D30"/>
    <w:rsid w:val="003843AF"/>
    <w:rsid w:val="00396120"/>
    <w:rsid w:val="003B40D5"/>
    <w:rsid w:val="003C19FC"/>
    <w:rsid w:val="003C4E55"/>
    <w:rsid w:val="003C6274"/>
    <w:rsid w:val="003C6642"/>
    <w:rsid w:val="003C774B"/>
    <w:rsid w:val="003D0307"/>
    <w:rsid w:val="003D0524"/>
    <w:rsid w:val="003D0F59"/>
    <w:rsid w:val="003E0CCF"/>
    <w:rsid w:val="003E79D0"/>
    <w:rsid w:val="003F26C3"/>
    <w:rsid w:val="003F463A"/>
    <w:rsid w:val="003F4E3D"/>
    <w:rsid w:val="003F4F74"/>
    <w:rsid w:val="00410658"/>
    <w:rsid w:val="004110EE"/>
    <w:rsid w:val="00414242"/>
    <w:rsid w:val="004210F4"/>
    <w:rsid w:val="0042215D"/>
    <w:rsid w:val="00422EBB"/>
    <w:rsid w:val="00431C66"/>
    <w:rsid w:val="00437E5B"/>
    <w:rsid w:val="004405B1"/>
    <w:rsid w:val="00442F3A"/>
    <w:rsid w:val="00444F5F"/>
    <w:rsid w:val="004467D2"/>
    <w:rsid w:val="0045450A"/>
    <w:rsid w:val="00457784"/>
    <w:rsid w:val="0046313C"/>
    <w:rsid w:val="0047171C"/>
    <w:rsid w:val="00473310"/>
    <w:rsid w:val="004874E1"/>
    <w:rsid w:val="00487A53"/>
    <w:rsid w:val="0049027D"/>
    <w:rsid w:val="004A0156"/>
    <w:rsid w:val="004A026A"/>
    <w:rsid w:val="004A61D0"/>
    <w:rsid w:val="004A7F6C"/>
    <w:rsid w:val="004B2CD6"/>
    <w:rsid w:val="004C2989"/>
    <w:rsid w:val="004C3003"/>
    <w:rsid w:val="004C5118"/>
    <w:rsid w:val="004C6FBA"/>
    <w:rsid w:val="004D2CCD"/>
    <w:rsid w:val="004D42F6"/>
    <w:rsid w:val="004E0E51"/>
    <w:rsid w:val="004F29B8"/>
    <w:rsid w:val="004F528E"/>
    <w:rsid w:val="004F71FE"/>
    <w:rsid w:val="005214BF"/>
    <w:rsid w:val="00524DD2"/>
    <w:rsid w:val="00524DD6"/>
    <w:rsid w:val="00527F5A"/>
    <w:rsid w:val="0053047F"/>
    <w:rsid w:val="00543C6D"/>
    <w:rsid w:val="0054583F"/>
    <w:rsid w:val="00556283"/>
    <w:rsid w:val="00556D4C"/>
    <w:rsid w:val="00557676"/>
    <w:rsid w:val="00557D71"/>
    <w:rsid w:val="00563152"/>
    <w:rsid w:val="005654AC"/>
    <w:rsid w:val="00577A41"/>
    <w:rsid w:val="00591226"/>
    <w:rsid w:val="00592810"/>
    <w:rsid w:val="005971BC"/>
    <w:rsid w:val="005A2AA6"/>
    <w:rsid w:val="005A2B30"/>
    <w:rsid w:val="005D0C93"/>
    <w:rsid w:val="005D21E9"/>
    <w:rsid w:val="005E2185"/>
    <w:rsid w:val="005E2FCB"/>
    <w:rsid w:val="005E35B1"/>
    <w:rsid w:val="005F3105"/>
    <w:rsid w:val="006042A8"/>
    <w:rsid w:val="00607D42"/>
    <w:rsid w:val="006158BA"/>
    <w:rsid w:val="0061679D"/>
    <w:rsid w:val="00625A91"/>
    <w:rsid w:val="00634E06"/>
    <w:rsid w:val="00641DFD"/>
    <w:rsid w:val="0064200A"/>
    <w:rsid w:val="006538C4"/>
    <w:rsid w:val="00664F17"/>
    <w:rsid w:val="006842A8"/>
    <w:rsid w:val="00687D04"/>
    <w:rsid w:val="00694528"/>
    <w:rsid w:val="006A11F0"/>
    <w:rsid w:val="006A32D7"/>
    <w:rsid w:val="006A6685"/>
    <w:rsid w:val="006B3D49"/>
    <w:rsid w:val="006B40DD"/>
    <w:rsid w:val="006B6776"/>
    <w:rsid w:val="006C3106"/>
    <w:rsid w:val="006C3175"/>
    <w:rsid w:val="006D1474"/>
    <w:rsid w:val="006D48AA"/>
    <w:rsid w:val="006D52F0"/>
    <w:rsid w:val="006E5BDF"/>
    <w:rsid w:val="006F006C"/>
    <w:rsid w:val="006F50C2"/>
    <w:rsid w:val="006F57D5"/>
    <w:rsid w:val="0070571D"/>
    <w:rsid w:val="00711B74"/>
    <w:rsid w:val="007156E6"/>
    <w:rsid w:val="00725669"/>
    <w:rsid w:val="00726773"/>
    <w:rsid w:val="007421CE"/>
    <w:rsid w:val="0074643F"/>
    <w:rsid w:val="00751E23"/>
    <w:rsid w:val="007561CC"/>
    <w:rsid w:val="00760F13"/>
    <w:rsid w:val="00761657"/>
    <w:rsid w:val="00766850"/>
    <w:rsid w:val="00767618"/>
    <w:rsid w:val="0077326A"/>
    <w:rsid w:val="0078613E"/>
    <w:rsid w:val="007A4619"/>
    <w:rsid w:val="007B3558"/>
    <w:rsid w:val="007B44AA"/>
    <w:rsid w:val="007B4C8A"/>
    <w:rsid w:val="007B6692"/>
    <w:rsid w:val="007C25A2"/>
    <w:rsid w:val="007F7881"/>
    <w:rsid w:val="007F7DBD"/>
    <w:rsid w:val="00800759"/>
    <w:rsid w:val="0080377A"/>
    <w:rsid w:val="00811964"/>
    <w:rsid w:val="00815CCD"/>
    <w:rsid w:val="00817678"/>
    <w:rsid w:val="0082268E"/>
    <w:rsid w:val="008270CA"/>
    <w:rsid w:val="0082717B"/>
    <w:rsid w:val="008303CC"/>
    <w:rsid w:val="00840D00"/>
    <w:rsid w:val="00845CC1"/>
    <w:rsid w:val="00852BF2"/>
    <w:rsid w:val="00854F70"/>
    <w:rsid w:val="00861DF9"/>
    <w:rsid w:val="00864DBE"/>
    <w:rsid w:val="00871778"/>
    <w:rsid w:val="00880964"/>
    <w:rsid w:val="00881F69"/>
    <w:rsid w:val="00886BEF"/>
    <w:rsid w:val="0089011F"/>
    <w:rsid w:val="00890D72"/>
    <w:rsid w:val="008A0E52"/>
    <w:rsid w:val="008B3601"/>
    <w:rsid w:val="008B6661"/>
    <w:rsid w:val="008C6B32"/>
    <w:rsid w:val="008D2F45"/>
    <w:rsid w:val="008D3921"/>
    <w:rsid w:val="008E4085"/>
    <w:rsid w:val="008F4FC1"/>
    <w:rsid w:val="008F5E49"/>
    <w:rsid w:val="00920C86"/>
    <w:rsid w:val="009430EE"/>
    <w:rsid w:val="0095679C"/>
    <w:rsid w:val="00957EE2"/>
    <w:rsid w:val="00961E2D"/>
    <w:rsid w:val="00962B69"/>
    <w:rsid w:val="00966ECD"/>
    <w:rsid w:val="00976FAF"/>
    <w:rsid w:val="0098463F"/>
    <w:rsid w:val="00984EE1"/>
    <w:rsid w:val="00990933"/>
    <w:rsid w:val="00997113"/>
    <w:rsid w:val="00997D66"/>
    <w:rsid w:val="009B79CD"/>
    <w:rsid w:val="009C0417"/>
    <w:rsid w:val="009C0792"/>
    <w:rsid w:val="009F2D31"/>
    <w:rsid w:val="00A151E6"/>
    <w:rsid w:val="00A16B79"/>
    <w:rsid w:val="00A2008F"/>
    <w:rsid w:val="00A279E1"/>
    <w:rsid w:val="00A46D0A"/>
    <w:rsid w:val="00A47C69"/>
    <w:rsid w:val="00A53258"/>
    <w:rsid w:val="00A72540"/>
    <w:rsid w:val="00A8171E"/>
    <w:rsid w:val="00A8548F"/>
    <w:rsid w:val="00AA251E"/>
    <w:rsid w:val="00AB0EDE"/>
    <w:rsid w:val="00AB2DEE"/>
    <w:rsid w:val="00AB3648"/>
    <w:rsid w:val="00AB6DD0"/>
    <w:rsid w:val="00AC2ED3"/>
    <w:rsid w:val="00AC4B4B"/>
    <w:rsid w:val="00AC5A69"/>
    <w:rsid w:val="00AC6052"/>
    <w:rsid w:val="00AE37CA"/>
    <w:rsid w:val="00AE601C"/>
    <w:rsid w:val="00AE78BE"/>
    <w:rsid w:val="00AF0666"/>
    <w:rsid w:val="00AF20CE"/>
    <w:rsid w:val="00AF25A9"/>
    <w:rsid w:val="00AF575F"/>
    <w:rsid w:val="00AF7564"/>
    <w:rsid w:val="00B02646"/>
    <w:rsid w:val="00B03C8D"/>
    <w:rsid w:val="00B04688"/>
    <w:rsid w:val="00B05950"/>
    <w:rsid w:val="00B06752"/>
    <w:rsid w:val="00B070FF"/>
    <w:rsid w:val="00B117F2"/>
    <w:rsid w:val="00B131F8"/>
    <w:rsid w:val="00B2328F"/>
    <w:rsid w:val="00B423FA"/>
    <w:rsid w:val="00B615E5"/>
    <w:rsid w:val="00B651F9"/>
    <w:rsid w:val="00B72082"/>
    <w:rsid w:val="00B81A9D"/>
    <w:rsid w:val="00B86F74"/>
    <w:rsid w:val="00B951D0"/>
    <w:rsid w:val="00BA0D66"/>
    <w:rsid w:val="00BB1026"/>
    <w:rsid w:val="00BB1630"/>
    <w:rsid w:val="00BB5BBF"/>
    <w:rsid w:val="00BB6E59"/>
    <w:rsid w:val="00BD584A"/>
    <w:rsid w:val="00BF4BF8"/>
    <w:rsid w:val="00BF7E1A"/>
    <w:rsid w:val="00C01254"/>
    <w:rsid w:val="00C107A5"/>
    <w:rsid w:val="00C2242D"/>
    <w:rsid w:val="00C24A18"/>
    <w:rsid w:val="00C35937"/>
    <w:rsid w:val="00C371D2"/>
    <w:rsid w:val="00C45659"/>
    <w:rsid w:val="00C5227B"/>
    <w:rsid w:val="00C53057"/>
    <w:rsid w:val="00C55230"/>
    <w:rsid w:val="00C62C8B"/>
    <w:rsid w:val="00C75AC6"/>
    <w:rsid w:val="00C934E8"/>
    <w:rsid w:val="00C96F55"/>
    <w:rsid w:val="00CA29E5"/>
    <w:rsid w:val="00CA7215"/>
    <w:rsid w:val="00CB0343"/>
    <w:rsid w:val="00CB42F7"/>
    <w:rsid w:val="00CC26FD"/>
    <w:rsid w:val="00CC5080"/>
    <w:rsid w:val="00CC5323"/>
    <w:rsid w:val="00CC63EB"/>
    <w:rsid w:val="00CD5101"/>
    <w:rsid w:val="00CD67D3"/>
    <w:rsid w:val="00CE1E11"/>
    <w:rsid w:val="00CE5E63"/>
    <w:rsid w:val="00CF2F40"/>
    <w:rsid w:val="00D069E9"/>
    <w:rsid w:val="00D14188"/>
    <w:rsid w:val="00D211A5"/>
    <w:rsid w:val="00D22245"/>
    <w:rsid w:val="00D30A68"/>
    <w:rsid w:val="00D35D45"/>
    <w:rsid w:val="00D376E7"/>
    <w:rsid w:val="00D37F62"/>
    <w:rsid w:val="00D4005D"/>
    <w:rsid w:val="00D42716"/>
    <w:rsid w:val="00D46C8D"/>
    <w:rsid w:val="00D62906"/>
    <w:rsid w:val="00D62BA4"/>
    <w:rsid w:val="00D636FA"/>
    <w:rsid w:val="00D64413"/>
    <w:rsid w:val="00D7443A"/>
    <w:rsid w:val="00D7631E"/>
    <w:rsid w:val="00D7740C"/>
    <w:rsid w:val="00D93BD4"/>
    <w:rsid w:val="00D95389"/>
    <w:rsid w:val="00D9775C"/>
    <w:rsid w:val="00DA0DFE"/>
    <w:rsid w:val="00DA47F7"/>
    <w:rsid w:val="00DC6583"/>
    <w:rsid w:val="00DC6BE2"/>
    <w:rsid w:val="00DC6D4D"/>
    <w:rsid w:val="00DE7A4D"/>
    <w:rsid w:val="00DF25B9"/>
    <w:rsid w:val="00DF591E"/>
    <w:rsid w:val="00E00131"/>
    <w:rsid w:val="00E14382"/>
    <w:rsid w:val="00E16EE5"/>
    <w:rsid w:val="00E171FB"/>
    <w:rsid w:val="00E30D47"/>
    <w:rsid w:val="00E34881"/>
    <w:rsid w:val="00E403A7"/>
    <w:rsid w:val="00E44287"/>
    <w:rsid w:val="00E45E4E"/>
    <w:rsid w:val="00E4707C"/>
    <w:rsid w:val="00E5603C"/>
    <w:rsid w:val="00E70B0E"/>
    <w:rsid w:val="00E77F4D"/>
    <w:rsid w:val="00E8435B"/>
    <w:rsid w:val="00E84592"/>
    <w:rsid w:val="00E915FA"/>
    <w:rsid w:val="00E94331"/>
    <w:rsid w:val="00EA01CC"/>
    <w:rsid w:val="00EA1B24"/>
    <w:rsid w:val="00EB76FC"/>
    <w:rsid w:val="00EC7E51"/>
    <w:rsid w:val="00EE0B8D"/>
    <w:rsid w:val="00EE0D11"/>
    <w:rsid w:val="00EE1EA1"/>
    <w:rsid w:val="00EF09D3"/>
    <w:rsid w:val="00EF44E0"/>
    <w:rsid w:val="00EF54E1"/>
    <w:rsid w:val="00F02F71"/>
    <w:rsid w:val="00F14B5A"/>
    <w:rsid w:val="00F169C6"/>
    <w:rsid w:val="00F26D15"/>
    <w:rsid w:val="00F305CE"/>
    <w:rsid w:val="00F30923"/>
    <w:rsid w:val="00F37498"/>
    <w:rsid w:val="00F45C84"/>
    <w:rsid w:val="00F52AD4"/>
    <w:rsid w:val="00F54A6B"/>
    <w:rsid w:val="00F56DBB"/>
    <w:rsid w:val="00F6074C"/>
    <w:rsid w:val="00F61829"/>
    <w:rsid w:val="00F62DA7"/>
    <w:rsid w:val="00F674FB"/>
    <w:rsid w:val="00F72E98"/>
    <w:rsid w:val="00F8594B"/>
    <w:rsid w:val="00FA0577"/>
    <w:rsid w:val="00FA3069"/>
    <w:rsid w:val="00FA5F6F"/>
    <w:rsid w:val="00FB09AE"/>
    <w:rsid w:val="00FC1A92"/>
    <w:rsid w:val="00FD41D3"/>
    <w:rsid w:val="00FD6A79"/>
    <w:rsid w:val="00FE5C10"/>
    <w:rsid w:val="00FF6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209FFE9-92D6-486A-8234-DE881B38C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93BD4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064DD2"/>
    <w:pPr>
      <w:keepNext/>
      <w:keepLines/>
      <w:numPr>
        <w:numId w:val="3"/>
      </w:numPr>
      <w:adjustRightInd w:val="0"/>
      <w:spacing w:before="400" w:after="200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442F3A"/>
    <w:pPr>
      <w:keepNext/>
      <w:keepLines/>
      <w:spacing w:beforeLines="50" w:before="50" w:afterLines="50" w:after="50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CD5101"/>
    <w:pPr>
      <w:keepNext/>
      <w:keepLines/>
      <w:spacing w:beforeLines="50" w:before="50" w:afterLines="50" w:after="50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qFormat/>
    <w:rsid w:val="00D93BD4"/>
    <w:pPr>
      <w:keepNext/>
      <w:keepLines/>
      <w:numPr>
        <w:numId w:val="28"/>
      </w:numPr>
      <w:spacing w:before="120" w:after="120" w:line="240" w:lineRule="auto"/>
      <w:jc w:val="left"/>
      <w:outlineLvl w:val="3"/>
    </w:pPr>
    <w:rPr>
      <w:rFonts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064DD2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442F3A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CD5101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CD5101"/>
    <w:rPr>
      <w:rFonts w:ascii="Times New Roman" w:hAnsi="Times New Roman"/>
      <w:b/>
      <w:bCs/>
      <w:sz w:val="24"/>
      <w:szCs w:val="32"/>
    </w:rPr>
  </w:style>
  <w:style w:type="paragraph" w:styleId="a4">
    <w:name w:val="header"/>
    <w:basedOn w:val="a"/>
    <w:link w:val="Char"/>
    <w:uiPriority w:val="99"/>
    <w:unhideWhenUsed/>
    <w:rsid w:val="00021924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021924"/>
    <w:rPr>
      <w:rFonts w:ascii="Times New Roman" w:hAnsi="Times New Roman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21924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021924"/>
    <w:rPr>
      <w:rFonts w:ascii="Times New Roman" w:hAnsi="Times New Roman"/>
      <w:sz w:val="18"/>
      <w:szCs w:val="18"/>
    </w:rPr>
  </w:style>
  <w:style w:type="paragraph" w:styleId="a6">
    <w:name w:val="Title"/>
    <w:basedOn w:val="a"/>
    <w:next w:val="a"/>
    <w:link w:val="Char1"/>
    <w:uiPriority w:val="10"/>
    <w:qFormat/>
    <w:rsid w:val="001A53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1A531B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1A531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634E06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D3C62"/>
  </w:style>
  <w:style w:type="table" w:styleId="a9">
    <w:name w:val="Table Grid"/>
    <w:basedOn w:val="a1"/>
    <w:uiPriority w:val="39"/>
    <w:rsid w:val="00F859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F8594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C7EDCB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TML">
    <w:name w:val="HTML Preformatted"/>
    <w:basedOn w:val="a"/>
    <w:link w:val="HTMLChar"/>
    <w:uiPriority w:val="99"/>
    <w:semiHidden/>
    <w:unhideWhenUsed/>
    <w:rsid w:val="003125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12502"/>
    <w:rPr>
      <w:rFonts w:ascii="宋体" w:eastAsia="宋体" w:hAnsi="宋体" w:cs="宋体"/>
      <w:kern w:val="0"/>
      <w:sz w:val="24"/>
      <w:szCs w:val="24"/>
    </w:rPr>
  </w:style>
  <w:style w:type="character" w:customStyle="1" w:styleId="k">
    <w:name w:val="k"/>
    <w:basedOn w:val="a0"/>
    <w:rsid w:val="00312502"/>
  </w:style>
  <w:style w:type="character" w:customStyle="1" w:styleId="na">
    <w:name w:val="na"/>
    <w:basedOn w:val="a0"/>
    <w:rsid w:val="00312502"/>
  </w:style>
  <w:style w:type="character" w:customStyle="1" w:styleId="o">
    <w:name w:val="o"/>
    <w:basedOn w:val="a0"/>
    <w:rsid w:val="00312502"/>
  </w:style>
  <w:style w:type="character" w:customStyle="1" w:styleId="s">
    <w:name w:val="s"/>
    <w:basedOn w:val="a0"/>
    <w:rsid w:val="00312502"/>
  </w:style>
  <w:style w:type="character" w:customStyle="1" w:styleId="4Char">
    <w:name w:val="标题 4 Char"/>
    <w:basedOn w:val="a0"/>
    <w:link w:val="4"/>
    <w:rsid w:val="00D93BD4"/>
    <w:rPr>
      <w:rFonts w:ascii="Times New Roman" w:hAnsi="Times New Roman" w:cstheme="majorBidi"/>
      <w:b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34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0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6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1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6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my-word-templat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7E166C-7614-435E-9448-86F2E588A2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my-word-template.dotx</Template>
  <TotalTime>6963</TotalTime>
  <Pages>23</Pages>
  <Words>1428</Words>
  <Characters>8140</Characters>
  <Application>Microsoft Office Word</Application>
  <DocSecurity>0</DocSecurity>
  <Lines>67</Lines>
  <Paragraphs>19</Paragraphs>
  <ScaleCrop>false</ScaleCrop>
  <Company/>
  <LinksUpToDate>false</LinksUpToDate>
  <CharactersWithSpaces>9549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127</cp:revision>
  <dcterms:created xsi:type="dcterms:W3CDTF">2016-03-23T09:51:00Z</dcterms:created>
  <dcterms:modified xsi:type="dcterms:W3CDTF">2016-04-12T07:39:00Z</dcterms:modified>
</cp:coreProperties>
</file>