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63" w:rsidRPr="0011408E" w:rsidRDefault="002E5053" w:rsidP="002E5053">
      <w:pPr>
        <w:pStyle w:val="1"/>
      </w:pPr>
      <w:bookmarkStart w:id="0" w:name="_GoBack"/>
      <w:r>
        <w:rPr>
          <w:noProof/>
        </w:rPr>
        <w:drawing>
          <wp:inline distT="0" distB="0" distL="0" distR="0" wp14:anchorId="56F54D29" wp14:editId="4B026216">
            <wp:extent cx="5274310" cy="3518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7563" w:rsidRPr="0011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B91" w:rsidRDefault="00324B91" w:rsidP="00021924">
      <w:pPr>
        <w:spacing w:line="240" w:lineRule="auto"/>
      </w:pPr>
      <w:r>
        <w:separator/>
      </w:r>
    </w:p>
  </w:endnote>
  <w:endnote w:type="continuationSeparator" w:id="0">
    <w:p w:rsidR="00324B91" w:rsidRDefault="00324B91" w:rsidP="00021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B91" w:rsidRDefault="00324B91" w:rsidP="00021924">
      <w:pPr>
        <w:spacing w:line="240" w:lineRule="auto"/>
      </w:pPr>
      <w:r>
        <w:separator/>
      </w:r>
    </w:p>
  </w:footnote>
  <w:footnote w:type="continuationSeparator" w:id="0">
    <w:p w:rsidR="00324B91" w:rsidRDefault="00324B91" w:rsidP="000219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A4969"/>
    <w:multiLevelType w:val="hybridMultilevel"/>
    <w:tmpl w:val="E71E0B40"/>
    <w:lvl w:ilvl="0" w:tplc="A1802358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A84673"/>
    <w:multiLevelType w:val="hybridMultilevel"/>
    <w:tmpl w:val="CA5835FA"/>
    <w:lvl w:ilvl="0" w:tplc="052E2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FB"/>
    <w:rsid w:val="00021924"/>
    <w:rsid w:val="000575DC"/>
    <w:rsid w:val="000606F0"/>
    <w:rsid w:val="001001C9"/>
    <w:rsid w:val="0011138E"/>
    <w:rsid w:val="0011408E"/>
    <w:rsid w:val="00187CF4"/>
    <w:rsid w:val="001A5A63"/>
    <w:rsid w:val="00216174"/>
    <w:rsid w:val="00251257"/>
    <w:rsid w:val="0027332A"/>
    <w:rsid w:val="00285154"/>
    <w:rsid w:val="002D180E"/>
    <w:rsid w:val="002E5053"/>
    <w:rsid w:val="0032262D"/>
    <w:rsid w:val="00324B91"/>
    <w:rsid w:val="00374F20"/>
    <w:rsid w:val="003C3D20"/>
    <w:rsid w:val="00442F3A"/>
    <w:rsid w:val="00487A53"/>
    <w:rsid w:val="004A1E65"/>
    <w:rsid w:val="004D7DC4"/>
    <w:rsid w:val="00555C64"/>
    <w:rsid w:val="005A64AC"/>
    <w:rsid w:val="006408CF"/>
    <w:rsid w:val="00677C1A"/>
    <w:rsid w:val="006944E1"/>
    <w:rsid w:val="00747563"/>
    <w:rsid w:val="0087361E"/>
    <w:rsid w:val="009174AE"/>
    <w:rsid w:val="00950875"/>
    <w:rsid w:val="00A51D1F"/>
    <w:rsid w:val="00AE51A9"/>
    <w:rsid w:val="00C06FE6"/>
    <w:rsid w:val="00C45659"/>
    <w:rsid w:val="00CC63EB"/>
    <w:rsid w:val="00CD15CF"/>
    <w:rsid w:val="00CD5101"/>
    <w:rsid w:val="00D428F1"/>
    <w:rsid w:val="00DD72B7"/>
    <w:rsid w:val="00E35EFB"/>
    <w:rsid w:val="00E61A07"/>
    <w:rsid w:val="00F169C6"/>
    <w:rsid w:val="00F31CF6"/>
    <w:rsid w:val="00F45546"/>
    <w:rsid w:val="00F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D5A33-AAF0-477F-90E7-19217CC2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101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CD5101"/>
    <w:pPr>
      <w:keepNext/>
      <w:keepLines/>
      <w:adjustRightInd w:val="0"/>
      <w:spacing w:before="400" w:after="20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42F3A"/>
    <w:pPr>
      <w:keepNext/>
      <w:keepLines/>
      <w:spacing w:beforeLines="50" w:before="50" w:afterLines="50" w:after="50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CD5101"/>
    <w:pPr>
      <w:keepNext/>
      <w:keepLines/>
      <w:spacing w:beforeLines="50" w:before="50" w:afterLines="50" w:after="5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D510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42F3A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CD5101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CD5101"/>
    <w:rPr>
      <w:rFonts w:ascii="Times New Roman" w:hAnsi="Times New Roman"/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02192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1924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192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1924"/>
    <w:rPr>
      <w:rFonts w:ascii="Times New Roman" w:hAnsi="Times New Roman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35E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35EF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87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tao\Documents\&#33258;&#23450;&#20041;%20Office%20&#27169;&#26495;\my-word-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my-word-template.dotx</Template>
  <TotalTime>523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Leo Song</cp:lastModifiedBy>
  <cp:revision>27</cp:revision>
  <dcterms:created xsi:type="dcterms:W3CDTF">2016-02-19T09:03:00Z</dcterms:created>
  <dcterms:modified xsi:type="dcterms:W3CDTF">2016-03-02T10:17:00Z</dcterms:modified>
</cp:coreProperties>
</file>