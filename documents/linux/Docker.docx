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C5" w:rsidRPr="00473CD5" w:rsidRDefault="00473CD5" w:rsidP="00473CD5">
      <w:pPr>
        <w:pStyle w:val="a4"/>
        <w:rPr>
          <w:rFonts w:hint="eastAsia"/>
        </w:rPr>
      </w:pPr>
      <w:r>
        <w:rPr>
          <w:rFonts w:hint="eastAsia"/>
        </w:rPr>
        <w:t>Docker</w:t>
      </w:r>
      <w:bookmarkStart w:id="0" w:name="_GoBack"/>
      <w:bookmarkEnd w:id="0"/>
    </w:p>
    <w:sectPr w:rsidR="00EF46C5" w:rsidRPr="0047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953" w:rsidRDefault="00844953" w:rsidP="001255F2">
      <w:pPr>
        <w:spacing w:line="240" w:lineRule="auto"/>
      </w:pPr>
      <w:r>
        <w:separator/>
      </w:r>
    </w:p>
  </w:endnote>
  <w:endnote w:type="continuationSeparator" w:id="0">
    <w:p w:rsidR="00844953" w:rsidRDefault="00844953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953" w:rsidRDefault="00844953" w:rsidP="001255F2">
      <w:pPr>
        <w:spacing w:line="240" w:lineRule="auto"/>
      </w:pPr>
      <w:r>
        <w:separator/>
      </w:r>
    </w:p>
  </w:footnote>
  <w:footnote w:type="continuationSeparator" w:id="0">
    <w:p w:rsidR="00844953" w:rsidRDefault="00844953" w:rsidP="00125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42211"/>
    <w:multiLevelType w:val="hybridMultilevel"/>
    <w:tmpl w:val="FB22D472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64CA8"/>
    <w:multiLevelType w:val="hybridMultilevel"/>
    <w:tmpl w:val="5E381638"/>
    <w:lvl w:ilvl="0" w:tplc="1382E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3232F0D"/>
    <w:multiLevelType w:val="hybridMultilevel"/>
    <w:tmpl w:val="03900930"/>
    <w:lvl w:ilvl="0" w:tplc="BE0431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FE0F4E"/>
    <w:multiLevelType w:val="hybridMultilevel"/>
    <w:tmpl w:val="E8A21F04"/>
    <w:lvl w:ilvl="0" w:tplc="67106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34"/>
    <w:rsid w:val="00002E89"/>
    <w:rsid w:val="00003A89"/>
    <w:rsid w:val="00003D74"/>
    <w:rsid w:val="00003E8B"/>
    <w:rsid w:val="0000429F"/>
    <w:rsid w:val="00010398"/>
    <w:rsid w:val="00012659"/>
    <w:rsid w:val="00015A78"/>
    <w:rsid w:val="00017354"/>
    <w:rsid w:val="000231DA"/>
    <w:rsid w:val="0002453B"/>
    <w:rsid w:val="000334D2"/>
    <w:rsid w:val="00036EE6"/>
    <w:rsid w:val="00040780"/>
    <w:rsid w:val="000411F5"/>
    <w:rsid w:val="000412C5"/>
    <w:rsid w:val="0004327A"/>
    <w:rsid w:val="00043314"/>
    <w:rsid w:val="000465C9"/>
    <w:rsid w:val="0005104F"/>
    <w:rsid w:val="00053362"/>
    <w:rsid w:val="00054696"/>
    <w:rsid w:val="000627DF"/>
    <w:rsid w:val="00062F8A"/>
    <w:rsid w:val="000674C0"/>
    <w:rsid w:val="0006793E"/>
    <w:rsid w:val="000725B6"/>
    <w:rsid w:val="00072804"/>
    <w:rsid w:val="00072D3D"/>
    <w:rsid w:val="00073277"/>
    <w:rsid w:val="00075B2F"/>
    <w:rsid w:val="00077E2C"/>
    <w:rsid w:val="000806F2"/>
    <w:rsid w:val="000815BC"/>
    <w:rsid w:val="00083D7A"/>
    <w:rsid w:val="000849CF"/>
    <w:rsid w:val="000878C7"/>
    <w:rsid w:val="00094164"/>
    <w:rsid w:val="000A20F9"/>
    <w:rsid w:val="000A50AF"/>
    <w:rsid w:val="000A6B69"/>
    <w:rsid w:val="000B1895"/>
    <w:rsid w:val="000B308D"/>
    <w:rsid w:val="000B324E"/>
    <w:rsid w:val="000B4CE6"/>
    <w:rsid w:val="000C20BD"/>
    <w:rsid w:val="000C273C"/>
    <w:rsid w:val="000D0046"/>
    <w:rsid w:val="000D2C36"/>
    <w:rsid w:val="000D2CDC"/>
    <w:rsid w:val="000D4712"/>
    <w:rsid w:val="000D4C8D"/>
    <w:rsid w:val="000D5326"/>
    <w:rsid w:val="000D5EC0"/>
    <w:rsid w:val="000E08E9"/>
    <w:rsid w:val="000E1D33"/>
    <w:rsid w:val="000E1E05"/>
    <w:rsid w:val="000E331E"/>
    <w:rsid w:val="000E3407"/>
    <w:rsid w:val="000E4DC1"/>
    <w:rsid w:val="000E4EE0"/>
    <w:rsid w:val="000F0B31"/>
    <w:rsid w:val="000F5F6C"/>
    <w:rsid w:val="00102163"/>
    <w:rsid w:val="00102E80"/>
    <w:rsid w:val="001047C1"/>
    <w:rsid w:val="001071BE"/>
    <w:rsid w:val="00113F6C"/>
    <w:rsid w:val="0011783A"/>
    <w:rsid w:val="00117C66"/>
    <w:rsid w:val="00120382"/>
    <w:rsid w:val="0012226D"/>
    <w:rsid w:val="00124D75"/>
    <w:rsid w:val="001255F2"/>
    <w:rsid w:val="00127C9A"/>
    <w:rsid w:val="00130DB9"/>
    <w:rsid w:val="001314F4"/>
    <w:rsid w:val="00135797"/>
    <w:rsid w:val="0014304D"/>
    <w:rsid w:val="00145CBE"/>
    <w:rsid w:val="00146A64"/>
    <w:rsid w:val="0015523C"/>
    <w:rsid w:val="0015703C"/>
    <w:rsid w:val="00162CBF"/>
    <w:rsid w:val="00163FE4"/>
    <w:rsid w:val="00164CFB"/>
    <w:rsid w:val="00165736"/>
    <w:rsid w:val="0016765B"/>
    <w:rsid w:val="0017450C"/>
    <w:rsid w:val="001766EB"/>
    <w:rsid w:val="00177626"/>
    <w:rsid w:val="00177F94"/>
    <w:rsid w:val="00181093"/>
    <w:rsid w:val="001879B0"/>
    <w:rsid w:val="00191683"/>
    <w:rsid w:val="00195AE7"/>
    <w:rsid w:val="001A1FBB"/>
    <w:rsid w:val="001A3A2A"/>
    <w:rsid w:val="001A72FF"/>
    <w:rsid w:val="001B2AB6"/>
    <w:rsid w:val="001B5DE5"/>
    <w:rsid w:val="001C2025"/>
    <w:rsid w:val="001C50F5"/>
    <w:rsid w:val="001C78D8"/>
    <w:rsid w:val="001D2E47"/>
    <w:rsid w:val="001D4CE3"/>
    <w:rsid w:val="001D7785"/>
    <w:rsid w:val="001E09C1"/>
    <w:rsid w:val="001E6CBE"/>
    <w:rsid w:val="001F0E73"/>
    <w:rsid w:val="001F1CC7"/>
    <w:rsid w:val="001F1E11"/>
    <w:rsid w:val="001F310A"/>
    <w:rsid w:val="001F659C"/>
    <w:rsid w:val="0020022E"/>
    <w:rsid w:val="002002EF"/>
    <w:rsid w:val="00204703"/>
    <w:rsid w:val="00207F15"/>
    <w:rsid w:val="00213AB7"/>
    <w:rsid w:val="00213D37"/>
    <w:rsid w:val="002207FA"/>
    <w:rsid w:val="00224A63"/>
    <w:rsid w:val="0022731B"/>
    <w:rsid w:val="00233870"/>
    <w:rsid w:val="0023423F"/>
    <w:rsid w:val="00234BC3"/>
    <w:rsid w:val="0023614A"/>
    <w:rsid w:val="00242007"/>
    <w:rsid w:val="002422D5"/>
    <w:rsid w:val="00243B0B"/>
    <w:rsid w:val="002449FF"/>
    <w:rsid w:val="00247DA6"/>
    <w:rsid w:val="00247F58"/>
    <w:rsid w:val="00251257"/>
    <w:rsid w:val="002553EC"/>
    <w:rsid w:val="002670D8"/>
    <w:rsid w:val="0028017D"/>
    <w:rsid w:val="00281D47"/>
    <w:rsid w:val="00284C9E"/>
    <w:rsid w:val="00286FC5"/>
    <w:rsid w:val="002A249F"/>
    <w:rsid w:val="002A51E4"/>
    <w:rsid w:val="002A7AAE"/>
    <w:rsid w:val="002B14A7"/>
    <w:rsid w:val="002B23D3"/>
    <w:rsid w:val="002B56BF"/>
    <w:rsid w:val="002B6B80"/>
    <w:rsid w:val="002C2825"/>
    <w:rsid w:val="002C32DC"/>
    <w:rsid w:val="002D075D"/>
    <w:rsid w:val="002D19B9"/>
    <w:rsid w:val="002D1D40"/>
    <w:rsid w:val="002E5A4F"/>
    <w:rsid w:val="002E7D78"/>
    <w:rsid w:val="002F5541"/>
    <w:rsid w:val="00301261"/>
    <w:rsid w:val="00301E5A"/>
    <w:rsid w:val="00302BC2"/>
    <w:rsid w:val="00305338"/>
    <w:rsid w:val="00310A72"/>
    <w:rsid w:val="00312A5F"/>
    <w:rsid w:val="00321C82"/>
    <w:rsid w:val="00323223"/>
    <w:rsid w:val="00326CCC"/>
    <w:rsid w:val="00327198"/>
    <w:rsid w:val="00331EC8"/>
    <w:rsid w:val="0033284C"/>
    <w:rsid w:val="00333447"/>
    <w:rsid w:val="00334609"/>
    <w:rsid w:val="00341E7C"/>
    <w:rsid w:val="003460AD"/>
    <w:rsid w:val="003509B4"/>
    <w:rsid w:val="00351D86"/>
    <w:rsid w:val="003532C6"/>
    <w:rsid w:val="00355EA2"/>
    <w:rsid w:val="0035729F"/>
    <w:rsid w:val="00363903"/>
    <w:rsid w:val="003642C0"/>
    <w:rsid w:val="00372237"/>
    <w:rsid w:val="00374BD3"/>
    <w:rsid w:val="00376B9F"/>
    <w:rsid w:val="00377BCB"/>
    <w:rsid w:val="00382DCC"/>
    <w:rsid w:val="00383E10"/>
    <w:rsid w:val="00383FC4"/>
    <w:rsid w:val="003854AB"/>
    <w:rsid w:val="00387A2E"/>
    <w:rsid w:val="00390634"/>
    <w:rsid w:val="00393FBE"/>
    <w:rsid w:val="0039561D"/>
    <w:rsid w:val="003A2184"/>
    <w:rsid w:val="003A445C"/>
    <w:rsid w:val="003A7162"/>
    <w:rsid w:val="003B03F0"/>
    <w:rsid w:val="003B0EA4"/>
    <w:rsid w:val="003B5EBF"/>
    <w:rsid w:val="003C3D10"/>
    <w:rsid w:val="003D139F"/>
    <w:rsid w:val="003D3811"/>
    <w:rsid w:val="003D457B"/>
    <w:rsid w:val="003E0AC6"/>
    <w:rsid w:val="003E2763"/>
    <w:rsid w:val="003E674A"/>
    <w:rsid w:val="003E7546"/>
    <w:rsid w:val="003F3B2E"/>
    <w:rsid w:val="003F726A"/>
    <w:rsid w:val="004007FF"/>
    <w:rsid w:val="004042B4"/>
    <w:rsid w:val="00412B3F"/>
    <w:rsid w:val="00413794"/>
    <w:rsid w:val="004165C7"/>
    <w:rsid w:val="00417E83"/>
    <w:rsid w:val="00423974"/>
    <w:rsid w:val="00425025"/>
    <w:rsid w:val="00426F8C"/>
    <w:rsid w:val="0043082C"/>
    <w:rsid w:val="004346D4"/>
    <w:rsid w:val="004412EE"/>
    <w:rsid w:val="004517C9"/>
    <w:rsid w:val="004547D6"/>
    <w:rsid w:val="00464121"/>
    <w:rsid w:val="00471456"/>
    <w:rsid w:val="00473A68"/>
    <w:rsid w:val="00473ACC"/>
    <w:rsid w:val="00473CD5"/>
    <w:rsid w:val="00474902"/>
    <w:rsid w:val="00481BEA"/>
    <w:rsid w:val="004866A7"/>
    <w:rsid w:val="00487A53"/>
    <w:rsid w:val="00487B71"/>
    <w:rsid w:val="00492E0F"/>
    <w:rsid w:val="004A4922"/>
    <w:rsid w:val="004A6B96"/>
    <w:rsid w:val="004B0BBF"/>
    <w:rsid w:val="004B1181"/>
    <w:rsid w:val="004B1FC5"/>
    <w:rsid w:val="004B480E"/>
    <w:rsid w:val="004C1518"/>
    <w:rsid w:val="004C1A38"/>
    <w:rsid w:val="004C4FFC"/>
    <w:rsid w:val="004C6FBF"/>
    <w:rsid w:val="004D08DA"/>
    <w:rsid w:val="004D7DA6"/>
    <w:rsid w:val="004F49BA"/>
    <w:rsid w:val="004F60FA"/>
    <w:rsid w:val="004F69B1"/>
    <w:rsid w:val="00510E70"/>
    <w:rsid w:val="0051563D"/>
    <w:rsid w:val="005206DA"/>
    <w:rsid w:val="00521F15"/>
    <w:rsid w:val="00525F9C"/>
    <w:rsid w:val="0052750B"/>
    <w:rsid w:val="00533466"/>
    <w:rsid w:val="0053467C"/>
    <w:rsid w:val="005376CA"/>
    <w:rsid w:val="00550283"/>
    <w:rsid w:val="00553665"/>
    <w:rsid w:val="005537E7"/>
    <w:rsid w:val="00553FB8"/>
    <w:rsid w:val="00556994"/>
    <w:rsid w:val="00561892"/>
    <w:rsid w:val="00565A71"/>
    <w:rsid w:val="00566467"/>
    <w:rsid w:val="00567FFD"/>
    <w:rsid w:val="005727A7"/>
    <w:rsid w:val="00575F75"/>
    <w:rsid w:val="00582541"/>
    <w:rsid w:val="00584380"/>
    <w:rsid w:val="00584E08"/>
    <w:rsid w:val="00585B01"/>
    <w:rsid w:val="00587383"/>
    <w:rsid w:val="00587C3B"/>
    <w:rsid w:val="005953AE"/>
    <w:rsid w:val="00597313"/>
    <w:rsid w:val="005A078C"/>
    <w:rsid w:val="005A68E2"/>
    <w:rsid w:val="005B2A4B"/>
    <w:rsid w:val="005C08B7"/>
    <w:rsid w:val="005C15D2"/>
    <w:rsid w:val="005C2385"/>
    <w:rsid w:val="005C3378"/>
    <w:rsid w:val="005D2F25"/>
    <w:rsid w:val="005E1C0F"/>
    <w:rsid w:val="005E2341"/>
    <w:rsid w:val="005E3058"/>
    <w:rsid w:val="005E43FE"/>
    <w:rsid w:val="005E79F1"/>
    <w:rsid w:val="005F29D5"/>
    <w:rsid w:val="005F5C33"/>
    <w:rsid w:val="00610F25"/>
    <w:rsid w:val="0061290A"/>
    <w:rsid w:val="00614FE0"/>
    <w:rsid w:val="00615FBC"/>
    <w:rsid w:val="006161E7"/>
    <w:rsid w:val="006213A1"/>
    <w:rsid w:val="0062184B"/>
    <w:rsid w:val="006249C8"/>
    <w:rsid w:val="00627A82"/>
    <w:rsid w:val="00630158"/>
    <w:rsid w:val="006336BA"/>
    <w:rsid w:val="00640597"/>
    <w:rsid w:val="00641261"/>
    <w:rsid w:val="006426C8"/>
    <w:rsid w:val="00643234"/>
    <w:rsid w:val="00644C95"/>
    <w:rsid w:val="00652A4C"/>
    <w:rsid w:val="00656FB7"/>
    <w:rsid w:val="0066216E"/>
    <w:rsid w:val="00663615"/>
    <w:rsid w:val="00666D63"/>
    <w:rsid w:val="006738D4"/>
    <w:rsid w:val="00675935"/>
    <w:rsid w:val="00676E2E"/>
    <w:rsid w:val="00680ADA"/>
    <w:rsid w:val="00681DB2"/>
    <w:rsid w:val="00682ABA"/>
    <w:rsid w:val="00684CDD"/>
    <w:rsid w:val="00685140"/>
    <w:rsid w:val="0068538C"/>
    <w:rsid w:val="006901E2"/>
    <w:rsid w:val="00694011"/>
    <w:rsid w:val="006942CF"/>
    <w:rsid w:val="006A17F5"/>
    <w:rsid w:val="006B479B"/>
    <w:rsid w:val="006B7A21"/>
    <w:rsid w:val="006C12EB"/>
    <w:rsid w:val="006C2765"/>
    <w:rsid w:val="006C5799"/>
    <w:rsid w:val="006D4F99"/>
    <w:rsid w:val="006E0921"/>
    <w:rsid w:val="006E5506"/>
    <w:rsid w:val="006E57D6"/>
    <w:rsid w:val="006F07ED"/>
    <w:rsid w:val="006F25D8"/>
    <w:rsid w:val="006F2F79"/>
    <w:rsid w:val="006F42FD"/>
    <w:rsid w:val="006F4BF9"/>
    <w:rsid w:val="0070241D"/>
    <w:rsid w:val="00703BC5"/>
    <w:rsid w:val="00703C44"/>
    <w:rsid w:val="00704488"/>
    <w:rsid w:val="00705596"/>
    <w:rsid w:val="007073EA"/>
    <w:rsid w:val="00710C3F"/>
    <w:rsid w:val="00710ED9"/>
    <w:rsid w:val="00715451"/>
    <w:rsid w:val="00715CC0"/>
    <w:rsid w:val="00716434"/>
    <w:rsid w:val="00721158"/>
    <w:rsid w:val="00725105"/>
    <w:rsid w:val="00730443"/>
    <w:rsid w:val="0073116E"/>
    <w:rsid w:val="00732EB2"/>
    <w:rsid w:val="0073306F"/>
    <w:rsid w:val="007339AA"/>
    <w:rsid w:val="007379DC"/>
    <w:rsid w:val="00740372"/>
    <w:rsid w:val="00740B5A"/>
    <w:rsid w:val="007410B7"/>
    <w:rsid w:val="007420E6"/>
    <w:rsid w:val="007456C2"/>
    <w:rsid w:val="00751E74"/>
    <w:rsid w:val="0075206E"/>
    <w:rsid w:val="00752997"/>
    <w:rsid w:val="0075742A"/>
    <w:rsid w:val="00757DAF"/>
    <w:rsid w:val="0076384F"/>
    <w:rsid w:val="007662E8"/>
    <w:rsid w:val="007677F2"/>
    <w:rsid w:val="0077557D"/>
    <w:rsid w:val="0078223F"/>
    <w:rsid w:val="00782244"/>
    <w:rsid w:val="00782B63"/>
    <w:rsid w:val="007830AC"/>
    <w:rsid w:val="00787758"/>
    <w:rsid w:val="007958E8"/>
    <w:rsid w:val="007967C0"/>
    <w:rsid w:val="007A383A"/>
    <w:rsid w:val="007A4697"/>
    <w:rsid w:val="007A4ECC"/>
    <w:rsid w:val="007A5250"/>
    <w:rsid w:val="007A53CB"/>
    <w:rsid w:val="007B3A04"/>
    <w:rsid w:val="007B419B"/>
    <w:rsid w:val="007B7A01"/>
    <w:rsid w:val="007C1DA9"/>
    <w:rsid w:val="007C6F80"/>
    <w:rsid w:val="007D2ED8"/>
    <w:rsid w:val="007D3EB6"/>
    <w:rsid w:val="007D5971"/>
    <w:rsid w:val="007E41DE"/>
    <w:rsid w:val="007E775E"/>
    <w:rsid w:val="007F1A41"/>
    <w:rsid w:val="007F3140"/>
    <w:rsid w:val="007F73F8"/>
    <w:rsid w:val="00801507"/>
    <w:rsid w:val="00802A7D"/>
    <w:rsid w:val="00802ADE"/>
    <w:rsid w:val="008064F9"/>
    <w:rsid w:val="008072EF"/>
    <w:rsid w:val="008131B2"/>
    <w:rsid w:val="00820ABB"/>
    <w:rsid w:val="008272EB"/>
    <w:rsid w:val="008335E3"/>
    <w:rsid w:val="008339D9"/>
    <w:rsid w:val="00835BB0"/>
    <w:rsid w:val="00836305"/>
    <w:rsid w:val="00842BDF"/>
    <w:rsid w:val="00843E52"/>
    <w:rsid w:val="00844953"/>
    <w:rsid w:val="008522EC"/>
    <w:rsid w:val="0085638F"/>
    <w:rsid w:val="00857A17"/>
    <w:rsid w:val="00863E26"/>
    <w:rsid w:val="008643B7"/>
    <w:rsid w:val="00867785"/>
    <w:rsid w:val="00867CB8"/>
    <w:rsid w:val="0087434D"/>
    <w:rsid w:val="00883B89"/>
    <w:rsid w:val="00885411"/>
    <w:rsid w:val="008854A5"/>
    <w:rsid w:val="00894ECA"/>
    <w:rsid w:val="008A1085"/>
    <w:rsid w:val="008A24A7"/>
    <w:rsid w:val="008A6EBE"/>
    <w:rsid w:val="008B225A"/>
    <w:rsid w:val="008B60F8"/>
    <w:rsid w:val="008D062D"/>
    <w:rsid w:val="008D1DE2"/>
    <w:rsid w:val="008D2018"/>
    <w:rsid w:val="008D4030"/>
    <w:rsid w:val="008D41AC"/>
    <w:rsid w:val="008D447E"/>
    <w:rsid w:val="008D5815"/>
    <w:rsid w:val="008D7196"/>
    <w:rsid w:val="008E5C72"/>
    <w:rsid w:val="008E6311"/>
    <w:rsid w:val="008E77D6"/>
    <w:rsid w:val="008F2142"/>
    <w:rsid w:val="008F41D8"/>
    <w:rsid w:val="008F79BA"/>
    <w:rsid w:val="00900F92"/>
    <w:rsid w:val="0090775E"/>
    <w:rsid w:val="009108F2"/>
    <w:rsid w:val="00911AA5"/>
    <w:rsid w:val="009136FE"/>
    <w:rsid w:val="0091487E"/>
    <w:rsid w:val="00914EE8"/>
    <w:rsid w:val="00915692"/>
    <w:rsid w:val="0092221B"/>
    <w:rsid w:val="00924622"/>
    <w:rsid w:val="00925A34"/>
    <w:rsid w:val="0093048F"/>
    <w:rsid w:val="00936998"/>
    <w:rsid w:val="00942D99"/>
    <w:rsid w:val="009518DF"/>
    <w:rsid w:val="00954250"/>
    <w:rsid w:val="00962C89"/>
    <w:rsid w:val="0097001C"/>
    <w:rsid w:val="00971308"/>
    <w:rsid w:val="00986B9C"/>
    <w:rsid w:val="0099200D"/>
    <w:rsid w:val="00997978"/>
    <w:rsid w:val="009A2E58"/>
    <w:rsid w:val="009B5EB3"/>
    <w:rsid w:val="009B681E"/>
    <w:rsid w:val="009B7E4A"/>
    <w:rsid w:val="009C2D3F"/>
    <w:rsid w:val="009D1429"/>
    <w:rsid w:val="009D1ACD"/>
    <w:rsid w:val="009D6057"/>
    <w:rsid w:val="009D626D"/>
    <w:rsid w:val="009E3F38"/>
    <w:rsid w:val="009E57A0"/>
    <w:rsid w:val="009E768C"/>
    <w:rsid w:val="009F79AB"/>
    <w:rsid w:val="00A02C0E"/>
    <w:rsid w:val="00A04534"/>
    <w:rsid w:val="00A049CD"/>
    <w:rsid w:val="00A10574"/>
    <w:rsid w:val="00A121CF"/>
    <w:rsid w:val="00A174F9"/>
    <w:rsid w:val="00A178C1"/>
    <w:rsid w:val="00A20907"/>
    <w:rsid w:val="00A20AB7"/>
    <w:rsid w:val="00A243EE"/>
    <w:rsid w:val="00A253E1"/>
    <w:rsid w:val="00A25CF0"/>
    <w:rsid w:val="00A319C3"/>
    <w:rsid w:val="00A37982"/>
    <w:rsid w:val="00A4169E"/>
    <w:rsid w:val="00A44334"/>
    <w:rsid w:val="00A4534C"/>
    <w:rsid w:val="00A50BF1"/>
    <w:rsid w:val="00A51C25"/>
    <w:rsid w:val="00A55142"/>
    <w:rsid w:val="00A62B37"/>
    <w:rsid w:val="00A77343"/>
    <w:rsid w:val="00A819D3"/>
    <w:rsid w:val="00A907ED"/>
    <w:rsid w:val="00A90E4D"/>
    <w:rsid w:val="00A942A2"/>
    <w:rsid w:val="00A952CC"/>
    <w:rsid w:val="00AA64E9"/>
    <w:rsid w:val="00AB02C5"/>
    <w:rsid w:val="00AB28DF"/>
    <w:rsid w:val="00AB2C94"/>
    <w:rsid w:val="00AB4705"/>
    <w:rsid w:val="00AB476E"/>
    <w:rsid w:val="00AC1387"/>
    <w:rsid w:val="00AC1550"/>
    <w:rsid w:val="00AC631B"/>
    <w:rsid w:val="00AD2AFC"/>
    <w:rsid w:val="00AD5724"/>
    <w:rsid w:val="00AD621B"/>
    <w:rsid w:val="00AD6CA6"/>
    <w:rsid w:val="00AE0530"/>
    <w:rsid w:val="00AE3752"/>
    <w:rsid w:val="00AE5DE4"/>
    <w:rsid w:val="00AE6502"/>
    <w:rsid w:val="00AF1181"/>
    <w:rsid w:val="00AF6FD2"/>
    <w:rsid w:val="00B00141"/>
    <w:rsid w:val="00B03B05"/>
    <w:rsid w:val="00B110A9"/>
    <w:rsid w:val="00B11546"/>
    <w:rsid w:val="00B138E4"/>
    <w:rsid w:val="00B168F9"/>
    <w:rsid w:val="00B21685"/>
    <w:rsid w:val="00B22162"/>
    <w:rsid w:val="00B22FDA"/>
    <w:rsid w:val="00B3421F"/>
    <w:rsid w:val="00B343B6"/>
    <w:rsid w:val="00B343E8"/>
    <w:rsid w:val="00B46161"/>
    <w:rsid w:val="00B47149"/>
    <w:rsid w:val="00B556F0"/>
    <w:rsid w:val="00B61A0E"/>
    <w:rsid w:val="00B62E44"/>
    <w:rsid w:val="00B64CDF"/>
    <w:rsid w:val="00B75A0F"/>
    <w:rsid w:val="00B817AE"/>
    <w:rsid w:val="00B81A4A"/>
    <w:rsid w:val="00B83035"/>
    <w:rsid w:val="00B86078"/>
    <w:rsid w:val="00B872D0"/>
    <w:rsid w:val="00B948C5"/>
    <w:rsid w:val="00B94E1F"/>
    <w:rsid w:val="00B971B6"/>
    <w:rsid w:val="00BA287F"/>
    <w:rsid w:val="00BA3E26"/>
    <w:rsid w:val="00BA50BF"/>
    <w:rsid w:val="00BA5B42"/>
    <w:rsid w:val="00BB257B"/>
    <w:rsid w:val="00BC313B"/>
    <w:rsid w:val="00BC408C"/>
    <w:rsid w:val="00BC4AD7"/>
    <w:rsid w:val="00BD12DD"/>
    <w:rsid w:val="00BD2A1B"/>
    <w:rsid w:val="00BD35C9"/>
    <w:rsid w:val="00BD454C"/>
    <w:rsid w:val="00BE52EF"/>
    <w:rsid w:val="00BF424C"/>
    <w:rsid w:val="00BF6F49"/>
    <w:rsid w:val="00C05ECA"/>
    <w:rsid w:val="00C06801"/>
    <w:rsid w:val="00C102B1"/>
    <w:rsid w:val="00C12AE5"/>
    <w:rsid w:val="00C141EB"/>
    <w:rsid w:val="00C144D8"/>
    <w:rsid w:val="00C14E54"/>
    <w:rsid w:val="00C162AE"/>
    <w:rsid w:val="00C17F16"/>
    <w:rsid w:val="00C20EEE"/>
    <w:rsid w:val="00C2779D"/>
    <w:rsid w:val="00C33325"/>
    <w:rsid w:val="00C35789"/>
    <w:rsid w:val="00C37FAF"/>
    <w:rsid w:val="00C41E97"/>
    <w:rsid w:val="00C4793E"/>
    <w:rsid w:val="00C47C40"/>
    <w:rsid w:val="00C50452"/>
    <w:rsid w:val="00C52E79"/>
    <w:rsid w:val="00C54036"/>
    <w:rsid w:val="00C54C91"/>
    <w:rsid w:val="00C62EFB"/>
    <w:rsid w:val="00C63810"/>
    <w:rsid w:val="00C6523B"/>
    <w:rsid w:val="00C6586F"/>
    <w:rsid w:val="00C77FCB"/>
    <w:rsid w:val="00C81411"/>
    <w:rsid w:val="00C819B7"/>
    <w:rsid w:val="00C81EE0"/>
    <w:rsid w:val="00C96F9B"/>
    <w:rsid w:val="00CA1A25"/>
    <w:rsid w:val="00CB16EA"/>
    <w:rsid w:val="00CB2B55"/>
    <w:rsid w:val="00CB4E1F"/>
    <w:rsid w:val="00CB751F"/>
    <w:rsid w:val="00CC368E"/>
    <w:rsid w:val="00CC4A53"/>
    <w:rsid w:val="00CC745E"/>
    <w:rsid w:val="00CD43F4"/>
    <w:rsid w:val="00CD4927"/>
    <w:rsid w:val="00CD4B8B"/>
    <w:rsid w:val="00CD4BDB"/>
    <w:rsid w:val="00CD5101"/>
    <w:rsid w:val="00CD7069"/>
    <w:rsid w:val="00CD73CB"/>
    <w:rsid w:val="00CE181E"/>
    <w:rsid w:val="00CE6EB4"/>
    <w:rsid w:val="00CE77F1"/>
    <w:rsid w:val="00CF7023"/>
    <w:rsid w:val="00D003F1"/>
    <w:rsid w:val="00D074FC"/>
    <w:rsid w:val="00D126C0"/>
    <w:rsid w:val="00D22F72"/>
    <w:rsid w:val="00D25484"/>
    <w:rsid w:val="00D26466"/>
    <w:rsid w:val="00D26A2E"/>
    <w:rsid w:val="00D3039A"/>
    <w:rsid w:val="00D37DDA"/>
    <w:rsid w:val="00D43ED9"/>
    <w:rsid w:val="00D457E2"/>
    <w:rsid w:val="00D461DE"/>
    <w:rsid w:val="00D50A65"/>
    <w:rsid w:val="00D50C7F"/>
    <w:rsid w:val="00D60ED9"/>
    <w:rsid w:val="00D6133D"/>
    <w:rsid w:val="00D655B6"/>
    <w:rsid w:val="00D66106"/>
    <w:rsid w:val="00D71319"/>
    <w:rsid w:val="00D764C5"/>
    <w:rsid w:val="00D77234"/>
    <w:rsid w:val="00D86001"/>
    <w:rsid w:val="00D87424"/>
    <w:rsid w:val="00D97F0D"/>
    <w:rsid w:val="00DA34D6"/>
    <w:rsid w:val="00DA4427"/>
    <w:rsid w:val="00DA57AB"/>
    <w:rsid w:val="00DB7D3C"/>
    <w:rsid w:val="00DC3AC5"/>
    <w:rsid w:val="00DC7BCE"/>
    <w:rsid w:val="00DD096F"/>
    <w:rsid w:val="00DD189E"/>
    <w:rsid w:val="00DD3E0B"/>
    <w:rsid w:val="00DD5D64"/>
    <w:rsid w:val="00DD5E6D"/>
    <w:rsid w:val="00DD753E"/>
    <w:rsid w:val="00DE0D75"/>
    <w:rsid w:val="00DE140B"/>
    <w:rsid w:val="00DE2E7E"/>
    <w:rsid w:val="00DE43AD"/>
    <w:rsid w:val="00DE5A58"/>
    <w:rsid w:val="00DE5ACB"/>
    <w:rsid w:val="00DE5B80"/>
    <w:rsid w:val="00DE5E2B"/>
    <w:rsid w:val="00DF0760"/>
    <w:rsid w:val="00DF1192"/>
    <w:rsid w:val="00DF711E"/>
    <w:rsid w:val="00E01F76"/>
    <w:rsid w:val="00E05C39"/>
    <w:rsid w:val="00E07626"/>
    <w:rsid w:val="00E077F9"/>
    <w:rsid w:val="00E1167B"/>
    <w:rsid w:val="00E17C9C"/>
    <w:rsid w:val="00E31521"/>
    <w:rsid w:val="00E31B72"/>
    <w:rsid w:val="00E31C5B"/>
    <w:rsid w:val="00E320DF"/>
    <w:rsid w:val="00E36E97"/>
    <w:rsid w:val="00E375D3"/>
    <w:rsid w:val="00E43B3E"/>
    <w:rsid w:val="00E454B5"/>
    <w:rsid w:val="00E47550"/>
    <w:rsid w:val="00E52992"/>
    <w:rsid w:val="00E55C1E"/>
    <w:rsid w:val="00E61D65"/>
    <w:rsid w:val="00E63889"/>
    <w:rsid w:val="00E64024"/>
    <w:rsid w:val="00E669DB"/>
    <w:rsid w:val="00E70905"/>
    <w:rsid w:val="00E75BD6"/>
    <w:rsid w:val="00E92027"/>
    <w:rsid w:val="00E95DD2"/>
    <w:rsid w:val="00EA2E66"/>
    <w:rsid w:val="00EA5FE7"/>
    <w:rsid w:val="00EB3C34"/>
    <w:rsid w:val="00EB3F92"/>
    <w:rsid w:val="00EC5BAA"/>
    <w:rsid w:val="00ED53AD"/>
    <w:rsid w:val="00ED747E"/>
    <w:rsid w:val="00EE167E"/>
    <w:rsid w:val="00EE4B15"/>
    <w:rsid w:val="00EF0225"/>
    <w:rsid w:val="00EF0462"/>
    <w:rsid w:val="00EF2008"/>
    <w:rsid w:val="00EF3159"/>
    <w:rsid w:val="00EF3EC8"/>
    <w:rsid w:val="00EF46C5"/>
    <w:rsid w:val="00EF6A07"/>
    <w:rsid w:val="00EF714F"/>
    <w:rsid w:val="00F000BB"/>
    <w:rsid w:val="00F14B04"/>
    <w:rsid w:val="00F15304"/>
    <w:rsid w:val="00F169C6"/>
    <w:rsid w:val="00F16AA3"/>
    <w:rsid w:val="00F16D3E"/>
    <w:rsid w:val="00F16E17"/>
    <w:rsid w:val="00F170AE"/>
    <w:rsid w:val="00F17AC8"/>
    <w:rsid w:val="00F20DDE"/>
    <w:rsid w:val="00F23B80"/>
    <w:rsid w:val="00F245ED"/>
    <w:rsid w:val="00F3328F"/>
    <w:rsid w:val="00F357E2"/>
    <w:rsid w:val="00F42F4D"/>
    <w:rsid w:val="00F46CBC"/>
    <w:rsid w:val="00F47BDA"/>
    <w:rsid w:val="00F527CF"/>
    <w:rsid w:val="00F54F79"/>
    <w:rsid w:val="00F558F2"/>
    <w:rsid w:val="00F56EC8"/>
    <w:rsid w:val="00F5755B"/>
    <w:rsid w:val="00F61A86"/>
    <w:rsid w:val="00F725D0"/>
    <w:rsid w:val="00F72F2A"/>
    <w:rsid w:val="00F73EBE"/>
    <w:rsid w:val="00F74CFF"/>
    <w:rsid w:val="00F75CB5"/>
    <w:rsid w:val="00F76137"/>
    <w:rsid w:val="00F83CD9"/>
    <w:rsid w:val="00F85909"/>
    <w:rsid w:val="00F87F9D"/>
    <w:rsid w:val="00F93659"/>
    <w:rsid w:val="00F9630E"/>
    <w:rsid w:val="00FB1A50"/>
    <w:rsid w:val="00FB2C66"/>
    <w:rsid w:val="00FB5667"/>
    <w:rsid w:val="00FC104F"/>
    <w:rsid w:val="00FC2BEA"/>
    <w:rsid w:val="00FC53D8"/>
    <w:rsid w:val="00FC69D5"/>
    <w:rsid w:val="00FC7653"/>
    <w:rsid w:val="00FD3815"/>
    <w:rsid w:val="00FD5982"/>
    <w:rsid w:val="00FE2177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986D8-D99B-45DD-BC81-06BE3960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E75BD6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E75BD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AB28DF"/>
  </w:style>
  <w:style w:type="character" w:customStyle="1" w:styleId="pun">
    <w:name w:val="pun"/>
    <w:basedOn w:val="a0"/>
    <w:rsid w:val="00AB28DF"/>
  </w:style>
  <w:style w:type="character" w:customStyle="1" w:styleId="lit">
    <w:name w:val="lit"/>
    <w:basedOn w:val="a0"/>
    <w:rsid w:val="00AB28DF"/>
  </w:style>
  <w:style w:type="character" w:styleId="ac">
    <w:name w:val="FollowedHyperlink"/>
    <w:basedOn w:val="a0"/>
    <w:uiPriority w:val="99"/>
    <w:semiHidden/>
    <w:unhideWhenUsed/>
    <w:rsid w:val="005C3378"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rsid w:val="00CC4A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816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20160715-temp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20160715-temp.dotx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3</cp:revision>
  <dcterms:created xsi:type="dcterms:W3CDTF">2017-01-25T09:46:00Z</dcterms:created>
  <dcterms:modified xsi:type="dcterms:W3CDTF">2017-01-25T09:46:00Z</dcterms:modified>
</cp:coreProperties>
</file>