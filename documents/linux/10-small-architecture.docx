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920C86" w:rsidP="004A026A">
      <w:pPr>
        <w:pStyle w:val="a6"/>
      </w:pPr>
      <w:r>
        <w:t>小型集群架构</w:t>
      </w:r>
    </w:p>
    <w:p w:rsidR="00D14188" w:rsidRDefault="00920C86" w:rsidP="006538C4">
      <w:pPr>
        <w:pStyle w:val="1"/>
      </w:pPr>
      <w:r>
        <w:t>架构图</w:t>
      </w:r>
    </w:p>
    <w:p w:rsidR="008F4FC1" w:rsidRDefault="008F4FC1" w:rsidP="00236533">
      <w:r>
        <w:rPr>
          <w:noProof/>
        </w:rPr>
        <w:drawing>
          <wp:inline distT="0" distB="0" distL="0" distR="0" wp14:anchorId="670CA56E" wp14:editId="25220814">
            <wp:extent cx="5274310" cy="38341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6D" w:rsidRDefault="00543C6D" w:rsidP="00236533">
      <w:r>
        <w:rPr>
          <w:noProof/>
        </w:rPr>
        <w:drawing>
          <wp:inline distT="0" distB="0" distL="0" distR="0" wp14:anchorId="6B12CBAF" wp14:editId="5E1B40DE">
            <wp:extent cx="5274310" cy="32372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C6D" w:rsidRDefault="00543C6D" w:rsidP="00543C6D">
      <w:pPr>
        <w:pStyle w:val="2"/>
        <w:spacing w:before="156" w:after="156"/>
      </w:pPr>
      <w:r>
        <w:rPr>
          <w:rFonts w:hint="eastAsia"/>
        </w:rPr>
        <w:lastRenderedPageBreak/>
        <w:t xml:space="preserve">NFS </w:t>
      </w:r>
      <w:r>
        <w:rPr>
          <w:rFonts w:hint="eastAsia"/>
        </w:rPr>
        <w:t>示例</w:t>
      </w:r>
      <w:r>
        <w:rPr>
          <w:rFonts w:hint="eastAsia"/>
        </w:rPr>
        <w:t xml:space="preserve"> </w:t>
      </w:r>
      <w:r>
        <w:rPr>
          <w:rFonts w:hint="eastAsia"/>
        </w:rPr>
        <w:t>目录</w:t>
      </w:r>
    </w:p>
    <w:p w:rsidR="00543C6D" w:rsidRDefault="00543C6D" w:rsidP="00543C6D">
      <w:r>
        <w:rPr>
          <w:noProof/>
        </w:rPr>
        <w:drawing>
          <wp:inline distT="0" distB="0" distL="0" distR="0" wp14:anchorId="7056FF57" wp14:editId="0388B989">
            <wp:extent cx="2657475" cy="151447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3A" w:rsidRDefault="00D7443A" w:rsidP="00543C6D">
      <w:r>
        <w:rPr>
          <w:noProof/>
        </w:rPr>
        <w:drawing>
          <wp:inline distT="0" distB="0" distL="0" distR="0" wp14:anchorId="102D30A7" wp14:editId="43EB0E85">
            <wp:extent cx="4543425" cy="29241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92" w:rsidRDefault="003F26C3" w:rsidP="00543C6D">
      <w:r>
        <w:rPr>
          <w:noProof/>
        </w:rPr>
        <w:drawing>
          <wp:inline distT="0" distB="0" distL="0" distR="0" wp14:anchorId="483A7E7B" wp14:editId="364E0D5D">
            <wp:extent cx="5274310" cy="3075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92" w:rsidRDefault="009C0792" w:rsidP="00543C6D"/>
    <w:p w:rsidR="009C0792" w:rsidRDefault="009C0792" w:rsidP="00543C6D">
      <w:r>
        <w:rPr>
          <w:noProof/>
        </w:rPr>
        <w:lastRenderedPageBreak/>
        <w:drawing>
          <wp:inline distT="0" distB="0" distL="0" distR="0" wp14:anchorId="4E8F8449" wp14:editId="14365CA7">
            <wp:extent cx="5274310" cy="32683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C3" w:rsidRDefault="003F26C3" w:rsidP="003F26C3">
      <w:pPr>
        <w:pStyle w:val="2"/>
        <w:spacing w:before="156" w:after="156"/>
      </w:pPr>
      <w:r>
        <w:t>架构图</w:t>
      </w:r>
      <w:r>
        <w:rPr>
          <w:rFonts w:hint="eastAsia"/>
        </w:rPr>
        <w:t>3</w:t>
      </w:r>
    </w:p>
    <w:p w:rsidR="003F26C3" w:rsidRDefault="003F26C3" w:rsidP="00543C6D">
      <w:r>
        <w:rPr>
          <w:noProof/>
        </w:rPr>
        <w:drawing>
          <wp:inline distT="0" distB="0" distL="0" distR="0" wp14:anchorId="591A88FB" wp14:editId="0318845D">
            <wp:extent cx="5274310" cy="33464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498" w:rsidRDefault="00F37498" w:rsidP="00543C6D"/>
    <w:p w:rsidR="00F37498" w:rsidRDefault="00F37498" w:rsidP="002C30B0">
      <w:pPr>
        <w:pStyle w:val="2"/>
        <w:spacing w:before="156" w:after="156"/>
      </w:pPr>
      <w:r>
        <w:t>部署顺序</w:t>
      </w:r>
      <w:r>
        <w:rPr>
          <w:rFonts w:hint="eastAsia"/>
        </w:rPr>
        <w:t xml:space="preserve"> </w:t>
      </w:r>
      <w:r>
        <w:rPr>
          <w:rFonts w:hint="eastAsia"/>
        </w:rPr>
        <w:t>从后向前</w:t>
      </w:r>
      <w:r>
        <w:rPr>
          <w:rFonts w:hint="eastAsia"/>
        </w:rPr>
        <w:t xml:space="preserve">.  </w:t>
      </w:r>
    </w:p>
    <w:p w:rsidR="00365576" w:rsidRDefault="00365576" w:rsidP="00543C6D"/>
    <w:p w:rsidR="00365576" w:rsidRDefault="00365576" w:rsidP="00543C6D">
      <w:r>
        <w:rPr>
          <w:noProof/>
        </w:rPr>
        <w:lastRenderedPageBreak/>
        <w:drawing>
          <wp:inline distT="0" distB="0" distL="0" distR="0" wp14:anchorId="5A8F9798" wp14:editId="45F05080">
            <wp:extent cx="5274310" cy="34232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C3" w:rsidRDefault="003F26C3" w:rsidP="00543C6D">
      <w:r>
        <w:rPr>
          <w:noProof/>
        </w:rPr>
        <w:drawing>
          <wp:inline distT="0" distB="0" distL="0" distR="0" wp14:anchorId="6FD25224" wp14:editId="5AD8D85B">
            <wp:extent cx="5274310" cy="26911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C3" w:rsidRDefault="003F26C3" w:rsidP="00543C6D">
      <w:r>
        <w:rPr>
          <w:noProof/>
        </w:rPr>
        <w:drawing>
          <wp:inline distT="0" distB="0" distL="0" distR="0" wp14:anchorId="463B240F" wp14:editId="46083958">
            <wp:extent cx="5274310" cy="23596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C8B">
        <w:rPr>
          <w:noProof/>
        </w:rPr>
        <w:lastRenderedPageBreak/>
        <w:drawing>
          <wp:inline distT="0" distB="0" distL="0" distR="0" wp14:anchorId="699DF9A7" wp14:editId="78D09DA0">
            <wp:extent cx="5274310" cy="19989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8B" w:rsidRDefault="00C62C8B" w:rsidP="00543C6D"/>
    <w:p w:rsidR="00C62C8B" w:rsidRDefault="00C62C8B" w:rsidP="00543C6D">
      <w:r>
        <w:rPr>
          <w:noProof/>
        </w:rPr>
        <w:drawing>
          <wp:inline distT="0" distB="0" distL="0" distR="0" wp14:anchorId="29D4D164" wp14:editId="7614F6F2">
            <wp:extent cx="4286250" cy="6477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E1" w:rsidRDefault="002C30B0" w:rsidP="002C30B0">
      <w:pPr>
        <w:pStyle w:val="2"/>
        <w:spacing w:before="156" w:after="156"/>
      </w:pPr>
      <w:r>
        <w:t>规划</w:t>
      </w:r>
    </w:p>
    <w:p w:rsidR="00EF54E1" w:rsidRDefault="00EF54E1" w:rsidP="00543C6D">
      <w:r>
        <w:rPr>
          <w:noProof/>
        </w:rPr>
        <w:drawing>
          <wp:inline distT="0" distB="0" distL="0" distR="0" wp14:anchorId="365B1BF6" wp14:editId="02A9120D">
            <wp:extent cx="5274310" cy="27717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F2" w:rsidRDefault="00852BF2" w:rsidP="00543C6D">
      <w:r>
        <w:rPr>
          <w:noProof/>
        </w:rPr>
        <w:drawing>
          <wp:inline distT="0" distB="0" distL="0" distR="0" wp14:anchorId="0532E04C" wp14:editId="551ED4E9">
            <wp:extent cx="5274310" cy="23869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082" w:rsidRPr="002C30B0" w:rsidRDefault="00B72082" w:rsidP="00543C6D">
      <w:pPr>
        <w:rPr>
          <w:color w:val="FF0000"/>
        </w:rPr>
      </w:pPr>
      <w:r w:rsidRPr="002C30B0">
        <w:rPr>
          <w:color w:val="FF0000"/>
          <w:highlight w:val="yellow"/>
        </w:rPr>
        <w:lastRenderedPageBreak/>
        <w:t>内网</w:t>
      </w:r>
      <w:r w:rsidRPr="002C30B0">
        <w:rPr>
          <w:rFonts w:hint="eastAsia"/>
          <w:color w:val="FF0000"/>
          <w:highlight w:val="yellow"/>
        </w:rPr>
        <w:t>/</w:t>
      </w:r>
      <w:r w:rsidRPr="002C30B0">
        <w:rPr>
          <w:rFonts w:hint="eastAsia"/>
          <w:color w:val="FF0000"/>
          <w:highlight w:val="yellow"/>
        </w:rPr>
        <w:t>外网</w:t>
      </w:r>
      <w:r w:rsidRPr="002C30B0">
        <w:rPr>
          <w:rFonts w:hint="eastAsia"/>
          <w:color w:val="FF0000"/>
          <w:highlight w:val="yellow"/>
        </w:rPr>
        <w:t xml:space="preserve">IP </w:t>
      </w:r>
      <w:r w:rsidRPr="002C30B0">
        <w:rPr>
          <w:rFonts w:hint="eastAsia"/>
          <w:color w:val="FF0000"/>
          <w:highlight w:val="yellow"/>
        </w:rPr>
        <w:t>最后一位</w:t>
      </w:r>
      <w:r w:rsidRPr="002C30B0">
        <w:rPr>
          <w:rFonts w:hint="eastAsia"/>
          <w:color w:val="FF0000"/>
          <w:highlight w:val="yellow"/>
        </w:rPr>
        <w:t xml:space="preserve"> </w:t>
      </w:r>
      <w:r w:rsidRPr="002C30B0">
        <w:rPr>
          <w:rFonts w:hint="eastAsia"/>
          <w:color w:val="FF0000"/>
          <w:highlight w:val="yellow"/>
        </w:rPr>
        <w:t>规划为一样</w:t>
      </w:r>
      <w:r w:rsidRPr="002C30B0">
        <w:rPr>
          <w:rFonts w:hint="eastAsia"/>
          <w:color w:val="FF0000"/>
        </w:rPr>
        <w:t xml:space="preserve"> </w:t>
      </w:r>
    </w:p>
    <w:p w:rsidR="00F37498" w:rsidRDefault="00F37498" w:rsidP="00543C6D"/>
    <w:p w:rsidR="00F37498" w:rsidRDefault="00F37498" w:rsidP="00543C6D">
      <w:r>
        <w:rPr>
          <w:noProof/>
        </w:rPr>
        <w:drawing>
          <wp:inline distT="0" distB="0" distL="0" distR="0" wp14:anchorId="1BB00F7C" wp14:editId="77EDE8BC">
            <wp:extent cx="5274310" cy="8966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3F" w:rsidRDefault="0074643F" w:rsidP="00543C6D">
      <w:r>
        <w:rPr>
          <w:noProof/>
        </w:rPr>
        <w:drawing>
          <wp:inline distT="0" distB="0" distL="0" distR="0" wp14:anchorId="10903B7C" wp14:editId="1E8AC559">
            <wp:extent cx="5274310" cy="2286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576" w:rsidRDefault="0074643F" w:rsidP="00543C6D">
      <w:r>
        <w:rPr>
          <w:noProof/>
        </w:rPr>
        <w:drawing>
          <wp:inline distT="0" distB="0" distL="0" distR="0" wp14:anchorId="5FB83126" wp14:editId="51437A66">
            <wp:extent cx="5274310" cy="77978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576" w:rsidRDefault="00365576" w:rsidP="00543C6D"/>
    <w:p w:rsidR="00365576" w:rsidRDefault="00365576" w:rsidP="00543C6D"/>
    <w:p w:rsidR="00365576" w:rsidRDefault="002C30B0" w:rsidP="002C30B0">
      <w:pPr>
        <w:pStyle w:val="2"/>
        <w:spacing w:before="156" w:after="156"/>
      </w:pPr>
      <w:r>
        <w:t>注意事项</w:t>
      </w:r>
      <w:r>
        <w:rPr>
          <w:rFonts w:hint="eastAsia"/>
        </w:rPr>
        <w:t>:</w:t>
      </w:r>
    </w:p>
    <w:p w:rsidR="00365576" w:rsidRDefault="00365576" w:rsidP="00543C6D">
      <w:r>
        <w:rPr>
          <w:noProof/>
        </w:rPr>
        <w:drawing>
          <wp:inline distT="0" distB="0" distL="0" distR="0" wp14:anchorId="7CF50267" wp14:editId="25077641">
            <wp:extent cx="5274310" cy="22987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F2" w:rsidRDefault="00852BF2" w:rsidP="00543C6D">
      <w:r>
        <w:rPr>
          <w:noProof/>
        </w:rPr>
        <w:drawing>
          <wp:inline distT="0" distB="0" distL="0" distR="0" wp14:anchorId="26B32661" wp14:editId="3ADF5907">
            <wp:extent cx="5274310" cy="22726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/>
    <w:p w:rsidR="00845CC1" w:rsidRDefault="00845CC1" w:rsidP="00845CC1">
      <w:pPr>
        <w:pStyle w:val="2"/>
        <w:spacing w:before="156" w:after="156"/>
      </w:pPr>
      <w:r>
        <w:lastRenderedPageBreak/>
        <w:t>防火墙</w:t>
      </w:r>
      <w:r>
        <w:rPr>
          <w:rFonts w:hint="eastAsia"/>
        </w:rPr>
        <w:t>配置</w:t>
      </w:r>
      <w:r>
        <w:rPr>
          <w:rFonts w:hint="eastAsia"/>
        </w:rPr>
        <w:t>:</w:t>
      </w:r>
    </w:p>
    <w:p w:rsidR="00CD67D3" w:rsidRDefault="00CD67D3" w:rsidP="00543C6D">
      <w:r>
        <w:rPr>
          <w:noProof/>
        </w:rPr>
        <w:drawing>
          <wp:inline distT="0" distB="0" distL="0" distR="0" wp14:anchorId="07DDF473" wp14:editId="4F16DD75">
            <wp:extent cx="5274310" cy="267652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>
      <w:r>
        <w:rPr>
          <w:noProof/>
        </w:rPr>
        <w:drawing>
          <wp:inline distT="0" distB="0" distL="0" distR="0" wp14:anchorId="0ADB8A92" wp14:editId="7712189B">
            <wp:extent cx="5274310" cy="9639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C1" w:rsidRDefault="00845CC1" w:rsidP="00845CC1">
      <w:pPr>
        <w:pStyle w:val="2"/>
        <w:spacing w:before="156" w:after="156"/>
      </w:pPr>
      <w:r>
        <w:t>实施细项</w:t>
      </w:r>
    </w:p>
    <w:p w:rsidR="00CD67D3" w:rsidRDefault="00CD67D3" w:rsidP="00543C6D">
      <w:r>
        <w:rPr>
          <w:noProof/>
        </w:rPr>
        <w:drawing>
          <wp:inline distT="0" distB="0" distL="0" distR="0" wp14:anchorId="6ED3E796" wp14:editId="2F03099C">
            <wp:extent cx="5274310" cy="35058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>
      <w:r>
        <w:rPr>
          <w:noProof/>
        </w:rPr>
        <w:lastRenderedPageBreak/>
        <w:drawing>
          <wp:inline distT="0" distB="0" distL="0" distR="0" wp14:anchorId="363009C4" wp14:editId="6096CE3D">
            <wp:extent cx="5274310" cy="2331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>
      <w:r>
        <w:rPr>
          <w:noProof/>
        </w:rPr>
        <w:drawing>
          <wp:inline distT="0" distB="0" distL="0" distR="0" wp14:anchorId="0D853CD2" wp14:editId="596F3342">
            <wp:extent cx="5274310" cy="19291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>
      <w:r>
        <w:rPr>
          <w:noProof/>
        </w:rPr>
        <w:drawing>
          <wp:inline distT="0" distB="0" distL="0" distR="0" wp14:anchorId="19910D1B" wp14:editId="5348EBE2">
            <wp:extent cx="5274310" cy="40386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7D3" w:rsidRDefault="00CD67D3" w:rsidP="00543C6D"/>
    <w:p w:rsidR="00CD67D3" w:rsidRDefault="00CD67D3" w:rsidP="00543C6D">
      <w:r>
        <w:rPr>
          <w:noProof/>
        </w:rPr>
        <w:drawing>
          <wp:inline distT="0" distB="0" distL="0" distR="0" wp14:anchorId="602074C2" wp14:editId="5C9C2E5C">
            <wp:extent cx="5274310" cy="19799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F5A" w:rsidRDefault="00527F5A" w:rsidP="00543C6D">
      <w:r>
        <w:rPr>
          <w:noProof/>
        </w:rPr>
        <w:drawing>
          <wp:inline distT="0" distB="0" distL="0" distR="0" wp14:anchorId="1AB49F6C" wp14:editId="50941A62">
            <wp:extent cx="5274310" cy="12395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B0" w:rsidRDefault="002C30B0" w:rsidP="00543C6D"/>
    <w:p w:rsidR="002C30B0" w:rsidRDefault="002C30B0" w:rsidP="00543C6D">
      <w:r>
        <w:rPr>
          <w:noProof/>
        </w:rPr>
        <w:lastRenderedPageBreak/>
        <w:drawing>
          <wp:inline distT="0" distB="0" distL="0" distR="0" wp14:anchorId="19B92726" wp14:editId="499271C3">
            <wp:extent cx="5274310" cy="25977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CC1" w:rsidRDefault="00845CC1" w:rsidP="00543C6D">
      <w:r>
        <w:rPr>
          <w:noProof/>
        </w:rPr>
        <w:drawing>
          <wp:inline distT="0" distB="0" distL="0" distR="0" wp14:anchorId="3629A050" wp14:editId="6435C180">
            <wp:extent cx="5274310" cy="10185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/>
    <w:p w:rsidR="00182A35" w:rsidRDefault="00182A35" w:rsidP="00543C6D">
      <w:r>
        <w:t>优化项</w:t>
      </w:r>
      <w:r>
        <w:rPr>
          <w:rFonts w:hint="eastAsia"/>
        </w:rPr>
        <w:t>:</w:t>
      </w:r>
    </w:p>
    <w:p w:rsidR="00182A35" w:rsidRDefault="00182A35" w:rsidP="00543C6D">
      <w:r>
        <w:rPr>
          <w:noProof/>
        </w:rPr>
        <w:drawing>
          <wp:inline distT="0" distB="0" distL="0" distR="0" wp14:anchorId="42AAD563" wp14:editId="0285CA3F">
            <wp:extent cx="5274310" cy="33515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2CE02C" wp14:editId="659BB8B6">
            <wp:extent cx="5274310" cy="11290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>
      <w:r>
        <w:rPr>
          <w:noProof/>
        </w:rPr>
        <w:lastRenderedPageBreak/>
        <w:drawing>
          <wp:inline distT="0" distB="0" distL="0" distR="0" wp14:anchorId="3D6DE11D" wp14:editId="766DE2D0">
            <wp:extent cx="5274310" cy="12579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/>
    <w:p w:rsidR="00182A35" w:rsidRDefault="00182A35" w:rsidP="00543C6D">
      <w:r>
        <w:rPr>
          <w:noProof/>
        </w:rPr>
        <w:drawing>
          <wp:inline distT="0" distB="0" distL="0" distR="0" wp14:anchorId="5F6C75CD" wp14:editId="0B3F0649">
            <wp:extent cx="5274310" cy="268922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>
      <w:r>
        <w:rPr>
          <w:noProof/>
        </w:rPr>
        <w:drawing>
          <wp:inline distT="0" distB="0" distL="0" distR="0" wp14:anchorId="30D0DC33" wp14:editId="50EE17B6">
            <wp:extent cx="5274310" cy="9334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>
      <w:r>
        <w:rPr>
          <w:noProof/>
        </w:rPr>
        <w:drawing>
          <wp:inline distT="0" distB="0" distL="0" distR="0" wp14:anchorId="52869703" wp14:editId="307CE307">
            <wp:extent cx="5274310" cy="21437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182A35" w:rsidP="00543C6D">
      <w:r>
        <w:rPr>
          <w:noProof/>
        </w:rPr>
        <w:drawing>
          <wp:inline distT="0" distB="0" distL="0" distR="0" wp14:anchorId="41EBDC15" wp14:editId="0382F95F">
            <wp:extent cx="5274310" cy="14058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A35" w:rsidRDefault="00962B69" w:rsidP="00543C6D">
      <w:r>
        <w:rPr>
          <w:noProof/>
        </w:rPr>
        <w:lastRenderedPageBreak/>
        <w:drawing>
          <wp:inline distT="0" distB="0" distL="0" distR="0" wp14:anchorId="2F91ED9D" wp14:editId="0DF9C8BD">
            <wp:extent cx="5274310" cy="102933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69" w:rsidRDefault="00962B69" w:rsidP="00543C6D"/>
    <w:p w:rsidR="00962B69" w:rsidRDefault="00962B69" w:rsidP="00543C6D">
      <w:r>
        <w:rPr>
          <w:noProof/>
        </w:rPr>
        <w:drawing>
          <wp:inline distT="0" distB="0" distL="0" distR="0" wp14:anchorId="18A42AA1" wp14:editId="2B8516A0">
            <wp:extent cx="5274310" cy="11601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B69" w:rsidRDefault="00962B69" w:rsidP="00543C6D">
      <w:r>
        <w:rPr>
          <w:noProof/>
        </w:rPr>
        <w:drawing>
          <wp:inline distT="0" distB="0" distL="0" distR="0" wp14:anchorId="6A2A997A" wp14:editId="6E6659A6">
            <wp:extent cx="5274310" cy="143446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92" w:rsidRDefault="007B6692" w:rsidP="00543C6D"/>
    <w:p w:rsidR="007B6692" w:rsidRDefault="007B6692" w:rsidP="00543C6D">
      <w:r>
        <w:rPr>
          <w:noProof/>
        </w:rPr>
        <w:drawing>
          <wp:inline distT="0" distB="0" distL="0" distR="0" wp14:anchorId="41315072" wp14:editId="55685E03">
            <wp:extent cx="5274310" cy="19748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35" w:rsidRDefault="002A1635" w:rsidP="00543C6D">
      <w:r>
        <w:rPr>
          <w:noProof/>
        </w:rPr>
        <w:drawing>
          <wp:inline distT="0" distB="0" distL="0" distR="0" wp14:anchorId="6383EE29" wp14:editId="6048485C">
            <wp:extent cx="1657350" cy="18097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35" w:rsidRDefault="002A1635" w:rsidP="00543C6D"/>
    <w:p w:rsidR="002A1635" w:rsidRDefault="002A1635" w:rsidP="00543C6D">
      <w:r>
        <w:rPr>
          <w:noProof/>
        </w:rPr>
        <w:lastRenderedPageBreak/>
        <w:drawing>
          <wp:inline distT="0" distB="0" distL="0" distR="0" wp14:anchorId="4F25D687" wp14:editId="20C4DA59">
            <wp:extent cx="5274310" cy="11569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635" w:rsidRDefault="002A1635" w:rsidP="00543C6D">
      <w:r>
        <w:rPr>
          <w:noProof/>
        </w:rPr>
        <w:drawing>
          <wp:inline distT="0" distB="0" distL="0" distR="0" wp14:anchorId="4D99679A" wp14:editId="13ACAEAA">
            <wp:extent cx="2933700" cy="8096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0E" w:rsidRDefault="00E70B0E" w:rsidP="00543C6D">
      <w:r>
        <w:rPr>
          <w:noProof/>
        </w:rPr>
        <w:drawing>
          <wp:inline distT="0" distB="0" distL="0" distR="0" wp14:anchorId="128DD86A" wp14:editId="240DB3C8">
            <wp:extent cx="3429000" cy="5524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B0E" w:rsidRDefault="00E70B0E" w:rsidP="00543C6D">
      <w:r>
        <w:rPr>
          <w:noProof/>
        </w:rPr>
        <w:drawing>
          <wp:inline distT="0" distB="0" distL="0" distR="0" wp14:anchorId="24087E90" wp14:editId="008051B1">
            <wp:extent cx="5274310" cy="4907280"/>
            <wp:effectExtent l="0" t="0" r="254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06C" w:rsidRDefault="006F006C" w:rsidP="00543C6D"/>
    <w:p w:rsidR="006F006C" w:rsidRDefault="006F006C" w:rsidP="00543C6D">
      <w:r>
        <w:rPr>
          <w:noProof/>
        </w:rPr>
        <w:lastRenderedPageBreak/>
        <w:drawing>
          <wp:inline distT="0" distB="0" distL="0" distR="0" wp14:anchorId="6AF73C7E" wp14:editId="08300DAA">
            <wp:extent cx="5274310" cy="15316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85" w:rsidRDefault="005E2185" w:rsidP="00543C6D"/>
    <w:p w:rsidR="005E2185" w:rsidRDefault="005E2185" w:rsidP="00543C6D">
      <w:r>
        <w:rPr>
          <w:noProof/>
        </w:rPr>
        <w:drawing>
          <wp:inline distT="0" distB="0" distL="0" distR="0" wp14:anchorId="004CBE42" wp14:editId="64B67A97">
            <wp:extent cx="5274310" cy="40081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30" w:rsidRDefault="005A2B30" w:rsidP="005A2B30">
      <w:pPr>
        <w:pStyle w:val="2"/>
        <w:spacing w:before="156" w:after="156"/>
      </w:pPr>
      <w:r>
        <w:t>检查是否</w:t>
      </w:r>
      <w:r>
        <w:rPr>
          <w:rFonts w:hint="eastAsia"/>
        </w:rPr>
        <w:t>root</w:t>
      </w:r>
      <w:r>
        <w:rPr>
          <w:rFonts w:hint="eastAsia"/>
        </w:rPr>
        <w:t>用户</w:t>
      </w:r>
    </w:p>
    <w:p w:rsidR="005A2B30" w:rsidRDefault="005A2B30" w:rsidP="00543C6D">
      <w:r>
        <w:rPr>
          <w:noProof/>
        </w:rPr>
        <w:drawing>
          <wp:inline distT="0" distB="0" distL="0" distR="0" wp14:anchorId="04D6B9C8" wp14:editId="0AA82038">
            <wp:extent cx="5274310" cy="1312545"/>
            <wp:effectExtent l="0" t="0" r="2540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B30" w:rsidRDefault="005A2B30" w:rsidP="00543C6D"/>
    <w:p w:rsidR="005A2B30" w:rsidRDefault="005A2B30" w:rsidP="00543C6D">
      <w:r>
        <w:rPr>
          <w:noProof/>
        </w:rPr>
        <w:lastRenderedPageBreak/>
        <w:drawing>
          <wp:inline distT="0" distB="0" distL="0" distR="0" wp14:anchorId="7FB8E8AC" wp14:editId="48AB0A7A">
            <wp:extent cx="5274310" cy="37871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16FEC" wp14:editId="55A446D9">
            <wp:extent cx="5274310" cy="22593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1C" w:rsidRDefault="0047171C" w:rsidP="00543C6D">
      <w:r>
        <w:rPr>
          <w:noProof/>
        </w:rPr>
        <w:drawing>
          <wp:inline distT="0" distB="0" distL="0" distR="0" wp14:anchorId="6A63E06D" wp14:editId="31314E31">
            <wp:extent cx="4400550" cy="15811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1C" w:rsidRDefault="0047171C" w:rsidP="00543C6D">
      <w:r>
        <w:rPr>
          <w:noProof/>
        </w:rPr>
        <w:lastRenderedPageBreak/>
        <w:drawing>
          <wp:inline distT="0" distB="0" distL="0" distR="0" wp14:anchorId="265CFC25" wp14:editId="0327AD38">
            <wp:extent cx="5274310" cy="341058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949E7" wp14:editId="37C3C475">
            <wp:extent cx="5274310" cy="13931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989" w:rsidRDefault="004C2989" w:rsidP="00543C6D"/>
    <w:p w:rsidR="004C2989" w:rsidRDefault="004C2989" w:rsidP="004C2989">
      <w:pPr>
        <w:pStyle w:val="2"/>
        <w:spacing w:before="156" w:after="156"/>
      </w:pPr>
      <w:r>
        <w:t>批量改主机名</w:t>
      </w:r>
    </w:p>
    <w:p w:rsidR="004C2989" w:rsidRDefault="004C2989" w:rsidP="004C2989">
      <w:r>
        <w:rPr>
          <w:noProof/>
        </w:rPr>
        <w:drawing>
          <wp:inline distT="0" distB="0" distL="0" distR="0" wp14:anchorId="739C2B88" wp14:editId="242CED28">
            <wp:extent cx="5274310" cy="16891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283" w:rsidRDefault="00556283" w:rsidP="004C2989"/>
    <w:p w:rsidR="00556283" w:rsidRDefault="00556283" w:rsidP="004C2989">
      <w:r>
        <w:rPr>
          <w:noProof/>
        </w:rPr>
        <w:lastRenderedPageBreak/>
        <w:drawing>
          <wp:inline distT="0" distB="0" distL="0" distR="0" wp14:anchorId="3B81646C" wp14:editId="2BF95F84">
            <wp:extent cx="5274310" cy="31076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A9" w:rsidRDefault="00AF25A9" w:rsidP="004C2989">
      <w:r>
        <w:rPr>
          <w:noProof/>
        </w:rPr>
        <w:drawing>
          <wp:inline distT="0" distB="0" distL="0" distR="0" wp14:anchorId="4C9F0221" wp14:editId="5EE4A629">
            <wp:extent cx="5274310" cy="184658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5A9" w:rsidRDefault="00AF25A9" w:rsidP="004C2989">
      <w:r>
        <w:rPr>
          <w:noProof/>
        </w:rPr>
        <w:drawing>
          <wp:inline distT="0" distB="0" distL="0" distR="0" wp14:anchorId="27B3E2A6" wp14:editId="4DCCA56E">
            <wp:extent cx="5274310" cy="21367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6B" w:rsidRDefault="001F706B" w:rsidP="004C2989"/>
    <w:p w:rsidR="001F706B" w:rsidRDefault="001F706B" w:rsidP="004C2989">
      <w:r>
        <w:rPr>
          <w:noProof/>
        </w:rPr>
        <w:lastRenderedPageBreak/>
        <w:drawing>
          <wp:inline distT="0" distB="0" distL="0" distR="0" wp14:anchorId="5B047110" wp14:editId="4678A9FF">
            <wp:extent cx="5274310" cy="255714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648" w:rsidRDefault="00AB3648" w:rsidP="004C2989">
      <w:r>
        <w:rPr>
          <w:noProof/>
        </w:rPr>
        <w:drawing>
          <wp:inline distT="0" distB="0" distL="0" distR="0" wp14:anchorId="675ABAEC" wp14:editId="31EE8044">
            <wp:extent cx="5274310" cy="51435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AD4" w:rsidRDefault="00F52AD4" w:rsidP="004C2989">
      <w:r>
        <w:rPr>
          <w:noProof/>
        </w:rPr>
        <w:drawing>
          <wp:inline distT="0" distB="0" distL="0" distR="0" wp14:anchorId="0A15A380" wp14:editId="5C516D75">
            <wp:extent cx="5274310" cy="24434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24" w:rsidRDefault="000E1224" w:rsidP="004C2989"/>
    <w:p w:rsidR="000E1224" w:rsidRDefault="000E1224" w:rsidP="004C2989">
      <w:r>
        <w:rPr>
          <w:noProof/>
        </w:rPr>
        <w:drawing>
          <wp:inline distT="0" distB="0" distL="0" distR="0" wp14:anchorId="3D54A8F6" wp14:editId="736BD196">
            <wp:extent cx="5274310" cy="24225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438AF" wp14:editId="6CD6A852">
            <wp:extent cx="5274310" cy="4130040"/>
            <wp:effectExtent l="0" t="0" r="254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24" w:rsidRDefault="000E1224" w:rsidP="004C2989"/>
    <w:p w:rsidR="000E1224" w:rsidRDefault="000E1224" w:rsidP="004C2989">
      <w:r>
        <w:rPr>
          <w:noProof/>
        </w:rPr>
        <w:drawing>
          <wp:inline distT="0" distB="0" distL="0" distR="0" wp14:anchorId="7F6D1143" wp14:editId="6AD73645">
            <wp:extent cx="5274310" cy="329755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24" w:rsidRDefault="000E1224" w:rsidP="004C2989">
      <w:r>
        <w:rPr>
          <w:noProof/>
        </w:rPr>
        <w:lastRenderedPageBreak/>
        <w:drawing>
          <wp:inline distT="0" distB="0" distL="0" distR="0" wp14:anchorId="562C390E" wp14:editId="40A744B4">
            <wp:extent cx="5274310" cy="203644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BD" w:rsidRDefault="000407BD" w:rsidP="004C2989"/>
    <w:p w:rsidR="000407BD" w:rsidRDefault="000407BD" w:rsidP="004C2989">
      <w:r>
        <w:rPr>
          <w:noProof/>
        </w:rPr>
        <w:drawing>
          <wp:inline distT="0" distB="0" distL="0" distR="0" wp14:anchorId="17D403B8" wp14:editId="6C9C5086">
            <wp:extent cx="5274310" cy="30861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BD" w:rsidRDefault="000407BD" w:rsidP="004C2989"/>
    <w:p w:rsidR="000407BD" w:rsidRDefault="000407BD" w:rsidP="004C2989">
      <w:r>
        <w:rPr>
          <w:noProof/>
        </w:rPr>
        <w:drawing>
          <wp:inline distT="0" distB="0" distL="0" distR="0" wp14:anchorId="7D7F995C" wp14:editId="3F0AC2DD">
            <wp:extent cx="5274310" cy="202438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778" w:rsidRDefault="00871778" w:rsidP="004C2989">
      <w:r>
        <w:rPr>
          <w:noProof/>
        </w:rPr>
        <w:lastRenderedPageBreak/>
        <w:drawing>
          <wp:inline distT="0" distB="0" distL="0" distR="0" wp14:anchorId="1AD3433C" wp14:editId="736004BE">
            <wp:extent cx="5274310" cy="32162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1" w:rsidRDefault="00E00131" w:rsidP="004C2989">
      <w:r>
        <w:rPr>
          <w:noProof/>
        </w:rPr>
        <w:drawing>
          <wp:inline distT="0" distB="0" distL="0" distR="0" wp14:anchorId="3698BA32" wp14:editId="29DDD66F">
            <wp:extent cx="5274310" cy="4664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1" w:rsidRDefault="00E00131" w:rsidP="004C2989"/>
    <w:p w:rsidR="00E00131" w:rsidRDefault="00E00131" w:rsidP="004C2989"/>
    <w:p w:rsidR="00E00131" w:rsidRDefault="00E00131" w:rsidP="004C2989"/>
    <w:p w:rsidR="00E00131" w:rsidRDefault="00E00131" w:rsidP="004C2989"/>
    <w:p w:rsidR="00E00131" w:rsidRDefault="00E00131" w:rsidP="004C2989"/>
    <w:p w:rsidR="00E00131" w:rsidRDefault="00E00131" w:rsidP="004C2989"/>
    <w:p w:rsidR="00E00131" w:rsidRDefault="00E00131" w:rsidP="004C2989">
      <w:pPr>
        <w:rPr>
          <w:rFonts w:hint="eastAsia"/>
        </w:rPr>
      </w:pPr>
      <w:r>
        <w:rPr>
          <w:noProof/>
        </w:rPr>
        <w:drawing>
          <wp:inline distT="0" distB="0" distL="0" distR="0" wp14:anchorId="16AE49C2" wp14:editId="7E3AFDA7">
            <wp:extent cx="3200400" cy="11715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1" w:rsidRDefault="00E00131" w:rsidP="004C2989">
      <w:r>
        <w:rPr>
          <w:noProof/>
        </w:rPr>
        <w:drawing>
          <wp:inline distT="0" distB="0" distL="0" distR="0" wp14:anchorId="0C7F622F" wp14:editId="5E2A9C45">
            <wp:extent cx="4972050" cy="4562475"/>
            <wp:effectExtent l="0" t="0" r="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131" w:rsidRDefault="00E00131" w:rsidP="004C2989"/>
    <w:p w:rsidR="003154B6" w:rsidRDefault="003154B6" w:rsidP="004C2989">
      <w:r>
        <w:rPr>
          <w:noProof/>
        </w:rPr>
        <w:drawing>
          <wp:inline distT="0" distB="0" distL="0" distR="0" wp14:anchorId="7C77A8FE" wp14:editId="65273FDF">
            <wp:extent cx="4724400" cy="39052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BBF" w:rsidRDefault="00BB5BBF" w:rsidP="004C2989"/>
    <w:p w:rsidR="00BB5BBF" w:rsidRDefault="00BB5BBF" w:rsidP="004C298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554458" wp14:editId="1F1A7665">
            <wp:extent cx="5274310" cy="273431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00131" w:rsidRDefault="00E00131" w:rsidP="004C2989">
      <w:pPr>
        <w:rPr>
          <w:rFonts w:hint="eastAsia"/>
        </w:rPr>
      </w:pPr>
    </w:p>
    <w:p w:rsidR="000407BD" w:rsidRDefault="000407BD" w:rsidP="004C2989">
      <w:pPr>
        <w:rPr>
          <w:rFonts w:hint="eastAsia"/>
        </w:rPr>
      </w:pPr>
    </w:p>
    <w:p w:rsidR="001F706B" w:rsidRDefault="001F706B" w:rsidP="004C2989"/>
    <w:p w:rsidR="001F706B" w:rsidRPr="004C2989" w:rsidRDefault="001F706B" w:rsidP="004C2989">
      <w:pPr>
        <w:rPr>
          <w:rFonts w:hint="eastAsia"/>
        </w:rPr>
      </w:pPr>
    </w:p>
    <w:sectPr w:rsidR="001F706B" w:rsidRPr="004C298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19FC" w:rsidRDefault="003C19FC" w:rsidP="00021924">
      <w:pPr>
        <w:spacing w:line="240" w:lineRule="auto"/>
      </w:pPr>
      <w:r>
        <w:separator/>
      </w:r>
    </w:p>
  </w:endnote>
  <w:endnote w:type="continuationSeparator" w:id="0">
    <w:p w:rsidR="003C19FC" w:rsidRDefault="003C19FC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19FC" w:rsidRDefault="003C19FC" w:rsidP="00021924">
      <w:pPr>
        <w:spacing w:line="240" w:lineRule="auto"/>
      </w:pPr>
      <w:r>
        <w:separator/>
      </w:r>
    </w:p>
  </w:footnote>
  <w:footnote w:type="continuationSeparator" w:id="0">
    <w:p w:rsidR="003C19FC" w:rsidRDefault="003C19FC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11FC4"/>
    <w:multiLevelType w:val="hybridMultilevel"/>
    <w:tmpl w:val="B426B016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9606995"/>
    <w:multiLevelType w:val="hybridMultilevel"/>
    <w:tmpl w:val="61FC717A"/>
    <w:lvl w:ilvl="0" w:tplc="2AC63F36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E9756B8"/>
    <w:multiLevelType w:val="hybridMultilevel"/>
    <w:tmpl w:val="C9BEFC4C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8"/>
  </w:num>
  <w:num w:numId="2">
    <w:abstractNumId w:val="12"/>
  </w:num>
  <w:num w:numId="3">
    <w:abstractNumId w:val="22"/>
  </w:num>
  <w:num w:numId="4">
    <w:abstractNumId w:val="13"/>
  </w:num>
  <w:num w:numId="5">
    <w:abstractNumId w:val="0"/>
  </w:num>
  <w:num w:numId="6">
    <w:abstractNumId w:val="10"/>
  </w:num>
  <w:num w:numId="7">
    <w:abstractNumId w:val="3"/>
  </w:num>
  <w:num w:numId="8">
    <w:abstractNumId w:val="9"/>
  </w:num>
  <w:num w:numId="9">
    <w:abstractNumId w:val="2"/>
  </w:num>
  <w:num w:numId="10">
    <w:abstractNumId w:val="24"/>
  </w:num>
  <w:num w:numId="11">
    <w:abstractNumId w:val="19"/>
  </w:num>
  <w:num w:numId="12">
    <w:abstractNumId w:val="18"/>
  </w:num>
  <w:num w:numId="13">
    <w:abstractNumId w:val="17"/>
  </w:num>
  <w:num w:numId="14">
    <w:abstractNumId w:val="11"/>
  </w:num>
  <w:num w:numId="15">
    <w:abstractNumId w:val="23"/>
  </w:num>
  <w:num w:numId="16">
    <w:abstractNumId w:val="14"/>
  </w:num>
  <w:num w:numId="17">
    <w:abstractNumId w:val="5"/>
  </w:num>
  <w:num w:numId="18">
    <w:abstractNumId w:val="20"/>
  </w:num>
  <w:num w:numId="19">
    <w:abstractNumId w:val="21"/>
  </w:num>
  <w:num w:numId="20">
    <w:abstractNumId w:val="15"/>
  </w:num>
  <w:num w:numId="21">
    <w:abstractNumId w:val="16"/>
  </w:num>
  <w:num w:numId="22">
    <w:abstractNumId w:val="7"/>
  </w:num>
  <w:num w:numId="23">
    <w:abstractNumId w:val="4"/>
  </w:num>
  <w:num w:numId="24">
    <w:abstractNumId w:val="6"/>
  </w:num>
  <w:num w:numId="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21924"/>
    <w:rsid w:val="0002440B"/>
    <w:rsid w:val="000407BD"/>
    <w:rsid w:val="00041AC3"/>
    <w:rsid w:val="00064DD2"/>
    <w:rsid w:val="000667B4"/>
    <w:rsid w:val="00067657"/>
    <w:rsid w:val="000747EC"/>
    <w:rsid w:val="00080C70"/>
    <w:rsid w:val="00092DE6"/>
    <w:rsid w:val="000A2972"/>
    <w:rsid w:val="000B29FC"/>
    <w:rsid w:val="000D22FF"/>
    <w:rsid w:val="000E1224"/>
    <w:rsid w:val="000E2200"/>
    <w:rsid w:val="000F14E8"/>
    <w:rsid w:val="000F2FF4"/>
    <w:rsid w:val="001001C9"/>
    <w:rsid w:val="00106B69"/>
    <w:rsid w:val="00110860"/>
    <w:rsid w:val="00124884"/>
    <w:rsid w:val="00147BDF"/>
    <w:rsid w:val="00154F81"/>
    <w:rsid w:val="00174724"/>
    <w:rsid w:val="00182A35"/>
    <w:rsid w:val="0019167C"/>
    <w:rsid w:val="001A531B"/>
    <w:rsid w:val="001C34C4"/>
    <w:rsid w:val="001C7FEF"/>
    <w:rsid w:val="001D0C74"/>
    <w:rsid w:val="001D7C02"/>
    <w:rsid w:val="001F0436"/>
    <w:rsid w:val="001F706B"/>
    <w:rsid w:val="00207617"/>
    <w:rsid w:val="00211B80"/>
    <w:rsid w:val="00213117"/>
    <w:rsid w:val="00222AE3"/>
    <w:rsid w:val="00224696"/>
    <w:rsid w:val="00236533"/>
    <w:rsid w:val="00236816"/>
    <w:rsid w:val="002411EF"/>
    <w:rsid w:val="002467D1"/>
    <w:rsid w:val="00251257"/>
    <w:rsid w:val="0025594D"/>
    <w:rsid w:val="00261ECA"/>
    <w:rsid w:val="00262FEA"/>
    <w:rsid w:val="00271BB4"/>
    <w:rsid w:val="0027332A"/>
    <w:rsid w:val="00287E0D"/>
    <w:rsid w:val="00291014"/>
    <w:rsid w:val="00292D0A"/>
    <w:rsid w:val="002A1635"/>
    <w:rsid w:val="002A246B"/>
    <w:rsid w:val="002A2F1E"/>
    <w:rsid w:val="002A3B5D"/>
    <w:rsid w:val="002C30B0"/>
    <w:rsid w:val="002C54EF"/>
    <w:rsid w:val="002D3C62"/>
    <w:rsid w:val="002E357A"/>
    <w:rsid w:val="002E4515"/>
    <w:rsid w:val="002F06A6"/>
    <w:rsid w:val="002F6AE0"/>
    <w:rsid w:val="00312502"/>
    <w:rsid w:val="003154B6"/>
    <w:rsid w:val="00330945"/>
    <w:rsid w:val="0033506E"/>
    <w:rsid w:val="003507BC"/>
    <w:rsid w:val="0035587E"/>
    <w:rsid w:val="00362CD3"/>
    <w:rsid w:val="00365576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19FC"/>
    <w:rsid w:val="003C4E55"/>
    <w:rsid w:val="003C6274"/>
    <w:rsid w:val="003C6642"/>
    <w:rsid w:val="003C774B"/>
    <w:rsid w:val="003D0307"/>
    <w:rsid w:val="003D0524"/>
    <w:rsid w:val="003E0CCF"/>
    <w:rsid w:val="003E79D0"/>
    <w:rsid w:val="003F26C3"/>
    <w:rsid w:val="003F463A"/>
    <w:rsid w:val="003F4E3D"/>
    <w:rsid w:val="00410658"/>
    <w:rsid w:val="004110EE"/>
    <w:rsid w:val="00414242"/>
    <w:rsid w:val="004210F4"/>
    <w:rsid w:val="0042215D"/>
    <w:rsid w:val="00431C66"/>
    <w:rsid w:val="004405B1"/>
    <w:rsid w:val="00442F3A"/>
    <w:rsid w:val="00444F5F"/>
    <w:rsid w:val="004467D2"/>
    <w:rsid w:val="0045450A"/>
    <w:rsid w:val="00457784"/>
    <w:rsid w:val="0046313C"/>
    <w:rsid w:val="0047171C"/>
    <w:rsid w:val="00473310"/>
    <w:rsid w:val="004874E1"/>
    <w:rsid w:val="00487A53"/>
    <w:rsid w:val="0049027D"/>
    <w:rsid w:val="004A0156"/>
    <w:rsid w:val="004A026A"/>
    <w:rsid w:val="004A7F6C"/>
    <w:rsid w:val="004B2CD6"/>
    <w:rsid w:val="004C2989"/>
    <w:rsid w:val="004C6FBA"/>
    <w:rsid w:val="004D2CCD"/>
    <w:rsid w:val="004E0E51"/>
    <w:rsid w:val="004F528E"/>
    <w:rsid w:val="004F71FE"/>
    <w:rsid w:val="005214BF"/>
    <w:rsid w:val="00524DD2"/>
    <w:rsid w:val="00527F5A"/>
    <w:rsid w:val="0053047F"/>
    <w:rsid w:val="00543C6D"/>
    <w:rsid w:val="0054583F"/>
    <w:rsid w:val="00556283"/>
    <w:rsid w:val="00557676"/>
    <w:rsid w:val="00563152"/>
    <w:rsid w:val="00577A41"/>
    <w:rsid w:val="00591226"/>
    <w:rsid w:val="00592810"/>
    <w:rsid w:val="005971BC"/>
    <w:rsid w:val="005A2AA6"/>
    <w:rsid w:val="005A2B30"/>
    <w:rsid w:val="005D0C93"/>
    <w:rsid w:val="005E2185"/>
    <w:rsid w:val="006042A8"/>
    <w:rsid w:val="00607D42"/>
    <w:rsid w:val="0061679D"/>
    <w:rsid w:val="00625A91"/>
    <w:rsid w:val="00634E06"/>
    <w:rsid w:val="00641DFD"/>
    <w:rsid w:val="0064200A"/>
    <w:rsid w:val="006538C4"/>
    <w:rsid w:val="00664F17"/>
    <w:rsid w:val="00687D04"/>
    <w:rsid w:val="006A11F0"/>
    <w:rsid w:val="006A32D7"/>
    <w:rsid w:val="006A6685"/>
    <w:rsid w:val="006B3D49"/>
    <w:rsid w:val="006B40DD"/>
    <w:rsid w:val="006B6776"/>
    <w:rsid w:val="006C3106"/>
    <w:rsid w:val="006C3175"/>
    <w:rsid w:val="006D1474"/>
    <w:rsid w:val="006E5BDF"/>
    <w:rsid w:val="006F006C"/>
    <w:rsid w:val="0070571D"/>
    <w:rsid w:val="00711B74"/>
    <w:rsid w:val="007156E6"/>
    <w:rsid w:val="00726773"/>
    <w:rsid w:val="007421CE"/>
    <w:rsid w:val="0074643F"/>
    <w:rsid w:val="00751E23"/>
    <w:rsid w:val="007561CC"/>
    <w:rsid w:val="00760F13"/>
    <w:rsid w:val="00761657"/>
    <w:rsid w:val="00766850"/>
    <w:rsid w:val="0077326A"/>
    <w:rsid w:val="0078613E"/>
    <w:rsid w:val="007A4619"/>
    <w:rsid w:val="007B3558"/>
    <w:rsid w:val="007B44AA"/>
    <w:rsid w:val="007B4C8A"/>
    <w:rsid w:val="007B6692"/>
    <w:rsid w:val="007C25A2"/>
    <w:rsid w:val="007F7881"/>
    <w:rsid w:val="0080377A"/>
    <w:rsid w:val="00815CCD"/>
    <w:rsid w:val="0082268E"/>
    <w:rsid w:val="008270CA"/>
    <w:rsid w:val="0082717B"/>
    <w:rsid w:val="00845CC1"/>
    <w:rsid w:val="00852BF2"/>
    <w:rsid w:val="00854F70"/>
    <w:rsid w:val="00861DF9"/>
    <w:rsid w:val="00864DBE"/>
    <w:rsid w:val="00871778"/>
    <w:rsid w:val="00880964"/>
    <w:rsid w:val="00890D72"/>
    <w:rsid w:val="008A0E52"/>
    <w:rsid w:val="008C6B32"/>
    <w:rsid w:val="008D2F45"/>
    <w:rsid w:val="008D3921"/>
    <w:rsid w:val="008E4085"/>
    <w:rsid w:val="008F4FC1"/>
    <w:rsid w:val="008F5E49"/>
    <w:rsid w:val="00920C86"/>
    <w:rsid w:val="0095679C"/>
    <w:rsid w:val="00962B69"/>
    <w:rsid w:val="00966ECD"/>
    <w:rsid w:val="00976FAF"/>
    <w:rsid w:val="0098463F"/>
    <w:rsid w:val="00984EE1"/>
    <w:rsid w:val="00990933"/>
    <w:rsid w:val="00997113"/>
    <w:rsid w:val="00997D66"/>
    <w:rsid w:val="009B79CD"/>
    <w:rsid w:val="009C0417"/>
    <w:rsid w:val="009C0792"/>
    <w:rsid w:val="00A16B79"/>
    <w:rsid w:val="00A2008F"/>
    <w:rsid w:val="00A279E1"/>
    <w:rsid w:val="00A46D0A"/>
    <w:rsid w:val="00A47C69"/>
    <w:rsid w:val="00A53258"/>
    <w:rsid w:val="00A72540"/>
    <w:rsid w:val="00AA251E"/>
    <w:rsid w:val="00AB2DEE"/>
    <w:rsid w:val="00AB3648"/>
    <w:rsid w:val="00AB6DD0"/>
    <w:rsid w:val="00AC4B4B"/>
    <w:rsid w:val="00AC6052"/>
    <w:rsid w:val="00AE37CA"/>
    <w:rsid w:val="00AE78BE"/>
    <w:rsid w:val="00AF0666"/>
    <w:rsid w:val="00AF20CE"/>
    <w:rsid w:val="00AF25A9"/>
    <w:rsid w:val="00AF7564"/>
    <w:rsid w:val="00B05950"/>
    <w:rsid w:val="00B06752"/>
    <w:rsid w:val="00B070FF"/>
    <w:rsid w:val="00B117F2"/>
    <w:rsid w:val="00B2328F"/>
    <w:rsid w:val="00B423FA"/>
    <w:rsid w:val="00B615E5"/>
    <w:rsid w:val="00B72082"/>
    <w:rsid w:val="00B81A9D"/>
    <w:rsid w:val="00B86F74"/>
    <w:rsid w:val="00B951D0"/>
    <w:rsid w:val="00BA0D66"/>
    <w:rsid w:val="00BB1026"/>
    <w:rsid w:val="00BB5BBF"/>
    <w:rsid w:val="00BB6E59"/>
    <w:rsid w:val="00BD584A"/>
    <w:rsid w:val="00BF4BF8"/>
    <w:rsid w:val="00BF7E1A"/>
    <w:rsid w:val="00C2242D"/>
    <w:rsid w:val="00C24A18"/>
    <w:rsid w:val="00C35937"/>
    <w:rsid w:val="00C371D2"/>
    <w:rsid w:val="00C45659"/>
    <w:rsid w:val="00C5227B"/>
    <w:rsid w:val="00C53057"/>
    <w:rsid w:val="00C55230"/>
    <w:rsid w:val="00C62C8B"/>
    <w:rsid w:val="00C75AC6"/>
    <w:rsid w:val="00C934E8"/>
    <w:rsid w:val="00C96F55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D67D3"/>
    <w:rsid w:val="00CE1E11"/>
    <w:rsid w:val="00CE5E63"/>
    <w:rsid w:val="00CF2F40"/>
    <w:rsid w:val="00D14188"/>
    <w:rsid w:val="00D211A5"/>
    <w:rsid w:val="00D22245"/>
    <w:rsid w:val="00D35D45"/>
    <w:rsid w:val="00D376E7"/>
    <w:rsid w:val="00D37F62"/>
    <w:rsid w:val="00D4005D"/>
    <w:rsid w:val="00D42716"/>
    <w:rsid w:val="00D46C8D"/>
    <w:rsid w:val="00D62906"/>
    <w:rsid w:val="00D62BA4"/>
    <w:rsid w:val="00D64413"/>
    <w:rsid w:val="00D7443A"/>
    <w:rsid w:val="00D7631E"/>
    <w:rsid w:val="00D7740C"/>
    <w:rsid w:val="00D95389"/>
    <w:rsid w:val="00D9775C"/>
    <w:rsid w:val="00DA0DFE"/>
    <w:rsid w:val="00DA47F7"/>
    <w:rsid w:val="00DC6583"/>
    <w:rsid w:val="00DC6BE2"/>
    <w:rsid w:val="00DC6D4D"/>
    <w:rsid w:val="00DE7A4D"/>
    <w:rsid w:val="00DF25B9"/>
    <w:rsid w:val="00DF591E"/>
    <w:rsid w:val="00E00131"/>
    <w:rsid w:val="00E14382"/>
    <w:rsid w:val="00E16EE5"/>
    <w:rsid w:val="00E30D47"/>
    <w:rsid w:val="00E44287"/>
    <w:rsid w:val="00E45E4E"/>
    <w:rsid w:val="00E70B0E"/>
    <w:rsid w:val="00E77F4D"/>
    <w:rsid w:val="00E8435B"/>
    <w:rsid w:val="00E84592"/>
    <w:rsid w:val="00E915FA"/>
    <w:rsid w:val="00E94331"/>
    <w:rsid w:val="00EA1B24"/>
    <w:rsid w:val="00EB76FC"/>
    <w:rsid w:val="00EC7E51"/>
    <w:rsid w:val="00EE0B8D"/>
    <w:rsid w:val="00EE0D11"/>
    <w:rsid w:val="00EE1EA1"/>
    <w:rsid w:val="00EF09D3"/>
    <w:rsid w:val="00EF44E0"/>
    <w:rsid w:val="00EF54E1"/>
    <w:rsid w:val="00F02F71"/>
    <w:rsid w:val="00F14B5A"/>
    <w:rsid w:val="00F169C6"/>
    <w:rsid w:val="00F26D15"/>
    <w:rsid w:val="00F30923"/>
    <w:rsid w:val="00F37498"/>
    <w:rsid w:val="00F45C84"/>
    <w:rsid w:val="00F52AD4"/>
    <w:rsid w:val="00F54A6B"/>
    <w:rsid w:val="00F56DBB"/>
    <w:rsid w:val="00F6074C"/>
    <w:rsid w:val="00F62DA7"/>
    <w:rsid w:val="00F674FB"/>
    <w:rsid w:val="00F72E98"/>
    <w:rsid w:val="00F8594B"/>
    <w:rsid w:val="00FA3069"/>
    <w:rsid w:val="00FA5F6F"/>
    <w:rsid w:val="00FB09AE"/>
    <w:rsid w:val="00FC1A92"/>
    <w:rsid w:val="00FD41D3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5101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5051</TotalTime>
  <Pages>22</Pages>
  <Words>41</Words>
  <Characters>238</Characters>
  <Application>Microsoft Office Word</Application>
  <DocSecurity>0</DocSecurity>
  <Lines>1</Lines>
  <Paragraphs>1</Paragraphs>
  <ScaleCrop>false</ScaleCrop>
  <Company/>
  <LinksUpToDate>false</LinksUpToDate>
  <CharactersWithSpaces>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47</cp:revision>
  <dcterms:created xsi:type="dcterms:W3CDTF">2016-03-23T09:51:00Z</dcterms:created>
  <dcterms:modified xsi:type="dcterms:W3CDTF">2016-04-05T02:49:00Z</dcterms:modified>
</cp:coreProperties>
</file>