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5A5D" w:rsidRDefault="00F05A5D" w:rsidP="00F05A5D">
      <w:pPr>
        <w:pStyle w:val="a4"/>
      </w:pPr>
      <w:r>
        <w:t>Keepalived</w:t>
      </w:r>
    </w:p>
    <w:p w:rsidR="00DB16A6" w:rsidRDefault="00DB16A6" w:rsidP="00DB16A6">
      <w:pPr>
        <w:rPr>
          <w:noProof/>
        </w:rPr>
      </w:pPr>
      <w:r>
        <w:rPr>
          <w:noProof/>
        </w:rPr>
        <w:drawing>
          <wp:inline distT="0" distB="0" distL="0" distR="0" wp14:anchorId="2CF0E67F" wp14:editId="0264729A">
            <wp:extent cx="6457950" cy="1440715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82218" cy="144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17B4" w:rsidRPr="00F717B4">
        <w:rPr>
          <w:noProof/>
        </w:rPr>
        <w:t xml:space="preserve"> </w:t>
      </w:r>
      <w:r w:rsidR="00F717B4">
        <w:rPr>
          <w:noProof/>
        </w:rPr>
        <w:drawing>
          <wp:inline distT="0" distB="0" distL="0" distR="0" wp14:anchorId="0364081F" wp14:editId="5160ADC4">
            <wp:extent cx="6448425" cy="434725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5259" cy="4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8" w:rsidRDefault="009274E8" w:rsidP="009274E8">
      <w:pPr>
        <w:pStyle w:val="1"/>
        <w:rPr>
          <w:noProof/>
        </w:rPr>
      </w:pPr>
      <w:r>
        <w:rPr>
          <w:rFonts w:hint="eastAsia"/>
          <w:noProof/>
        </w:rPr>
        <w:t>介绍</w:t>
      </w:r>
    </w:p>
    <w:p w:rsidR="009274E8" w:rsidRDefault="009274E8" w:rsidP="009274E8">
      <w:pPr>
        <w:pStyle w:val="2"/>
        <w:spacing w:before="163" w:after="163"/>
      </w:pPr>
      <w:r>
        <w:rPr>
          <w:rFonts w:hint="eastAsia"/>
        </w:rPr>
        <w:t xml:space="preserve">LVS </w:t>
      </w:r>
      <w:r>
        <w:t xml:space="preserve">directors failover </w:t>
      </w:r>
      <w:r>
        <w:rPr>
          <w:rFonts w:hint="eastAsia"/>
        </w:rPr>
        <w:t>功能</w:t>
      </w:r>
    </w:p>
    <w:p w:rsidR="009274E8" w:rsidRDefault="009274E8" w:rsidP="009274E8">
      <w:r>
        <w:rPr>
          <w:noProof/>
        </w:rPr>
        <w:drawing>
          <wp:inline distT="0" distB="0" distL="0" distR="0" wp14:anchorId="39783C12" wp14:editId="0E91F629">
            <wp:extent cx="6276975" cy="139731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2805" cy="140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4E8" w:rsidRDefault="009274E8" w:rsidP="009274E8">
      <w:pPr>
        <w:pStyle w:val="3"/>
        <w:spacing w:before="163" w:after="163"/>
      </w:pPr>
      <w:r>
        <w:lastRenderedPageBreak/>
        <w:t>原理图</w:t>
      </w:r>
    </w:p>
    <w:p w:rsidR="009274E8" w:rsidRPr="009274E8" w:rsidRDefault="008B5668" w:rsidP="009274E8">
      <w:pPr>
        <w:rPr>
          <w:rFonts w:hint="eastAsia"/>
        </w:rPr>
      </w:pPr>
      <w:r>
        <w:rPr>
          <w:noProof/>
        </w:rPr>
        <w:drawing>
          <wp:inline distT="0" distB="0" distL="0" distR="0" wp14:anchorId="1EF489B4" wp14:editId="0A9E8CD0">
            <wp:extent cx="6276975" cy="5232576"/>
            <wp:effectExtent l="0" t="0" r="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81753" cy="523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C5C" w:rsidRDefault="008B5668" w:rsidP="00F05A5D">
      <w:r>
        <w:rPr>
          <w:noProof/>
        </w:rPr>
        <w:drawing>
          <wp:inline distT="0" distB="0" distL="0" distR="0" wp14:anchorId="066D0236" wp14:editId="345AE7C3">
            <wp:extent cx="6286500" cy="1615901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8801" cy="16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4DD" w:rsidRDefault="002864DD" w:rsidP="002864DD">
      <w:pPr>
        <w:pStyle w:val="2"/>
        <w:spacing w:before="163" w:after="163"/>
      </w:pPr>
      <w:r>
        <w:rPr>
          <w:rFonts w:hint="eastAsia"/>
        </w:rPr>
        <w:lastRenderedPageBreak/>
        <w:t>L</w:t>
      </w:r>
      <w:r>
        <w:t xml:space="preserve">vs cluster nodes health check </w:t>
      </w:r>
      <w:r>
        <w:rPr>
          <w:rFonts w:hint="eastAsia"/>
        </w:rPr>
        <w:t>功能</w:t>
      </w:r>
    </w:p>
    <w:p w:rsidR="002864DD" w:rsidRDefault="002864DD" w:rsidP="002864DD">
      <w:r>
        <w:rPr>
          <w:noProof/>
        </w:rPr>
        <w:drawing>
          <wp:inline distT="0" distB="0" distL="0" distR="0" wp14:anchorId="344F4136" wp14:editId="4E7C6978">
            <wp:extent cx="6162675" cy="15848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4668" cy="159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375" w:rsidRDefault="00D30375" w:rsidP="00D30375">
      <w:pPr>
        <w:pStyle w:val="2"/>
        <w:spacing w:before="163" w:after="163"/>
      </w:pPr>
      <w:r>
        <w:t>故障切换转移原理</w:t>
      </w:r>
    </w:p>
    <w:p w:rsidR="00D30375" w:rsidRPr="00D30375" w:rsidRDefault="00D30375" w:rsidP="00D30375">
      <w:pPr>
        <w:rPr>
          <w:rFonts w:hint="eastAsia"/>
        </w:rPr>
      </w:pPr>
    </w:p>
    <w:p w:rsidR="00D30375" w:rsidRDefault="00D30375" w:rsidP="00D30375">
      <w:r>
        <w:rPr>
          <w:noProof/>
        </w:rPr>
        <w:drawing>
          <wp:inline distT="0" distB="0" distL="0" distR="0" wp14:anchorId="5B1721B8" wp14:editId="1ED134AF">
            <wp:extent cx="6162675" cy="1646397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33171" cy="166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160" w:rsidRDefault="00871160" w:rsidP="00871160">
      <w:pPr>
        <w:pStyle w:val="2"/>
        <w:spacing w:before="163" w:after="163"/>
      </w:pPr>
      <w:r>
        <w:rPr>
          <w:rFonts w:hint="eastAsia"/>
        </w:rPr>
        <w:t xml:space="preserve">VRRP </w:t>
      </w:r>
      <w:r>
        <w:rPr>
          <w:rFonts w:hint="eastAsia"/>
        </w:rPr>
        <w:t>协议简单介绍</w:t>
      </w:r>
    </w:p>
    <w:p w:rsidR="00871160" w:rsidRDefault="00CA455F" w:rsidP="00871160">
      <w:pPr>
        <w:rPr>
          <w:noProof/>
        </w:rPr>
      </w:pPr>
      <w:r>
        <w:rPr>
          <w:noProof/>
        </w:rPr>
        <w:drawing>
          <wp:inline distT="0" distB="0" distL="0" distR="0" wp14:anchorId="27CB2287" wp14:editId="31A9A27F">
            <wp:extent cx="6267450" cy="68816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9076" cy="69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55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928E97" wp14:editId="47B02236">
            <wp:extent cx="6296025" cy="2355135"/>
            <wp:effectExtent l="0" t="0" r="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1584" cy="2357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455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AA61B3A" wp14:editId="58F657D8">
            <wp:extent cx="6162675" cy="3458250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64714" cy="345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A39" w:rsidRDefault="00051A39" w:rsidP="00051A39">
      <w:pPr>
        <w:pStyle w:val="2"/>
        <w:spacing w:before="163" w:after="163"/>
        <w:rPr>
          <w:noProof/>
        </w:rPr>
      </w:pPr>
      <w:r>
        <w:rPr>
          <w:noProof/>
        </w:rPr>
        <w:t>小结</w:t>
      </w:r>
    </w:p>
    <w:p w:rsidR="00A45FCA" w:rsidRPr="00A45FCA" w:rsidRDefault="00A45FCA" w:rsidP="00A45FCA">
      <w:pPr>
        <w:rPr>
          <w:rFonts w:hint="eastAsia"/>
        </w:rPr>
      </w:pPr>
    </w:p>
    <w:p w:rsidR="00051A39" w:rsidRDefault="00051A39" w:rsidP="00051A39">
      <w:r>
        <w:rPr>
          <w:noProof/>
        </w:rPr>
        <w:drawing>
          <wp:inline distT="0" distB="0" distL="0" distR="0" wp14:anchorId="3654CF07" wp14:editId="71DDA900">
            <wp:extent cx="6200775" cy="3768542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09869" cy="377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FD" w:rsidRDefault="00E15AFD" w:rsidP="00E15AFD">
      <w:pPr>
        <w:pStyle w:val="1"/>
      </w:pPr>
      <w:r>
        <w:lastRenderedPageBreak/>
        <w:t>安装使用</w:t>
      </w:r>
    </w:p>
    <w:p w:rsidR="00E15AFD" w:rsidRDefault="00470547" w:rsidP="00E15AFD">
      <w:r>
        <w:t>下载地址：</w:t>
      </w:r>
      <w:r>
        <w:rPr>
          <w:rFonts w:hint="eastAsia"/>
        </w:rPr>
        <w:t xml:space="preserve"> </w:t>
      </w:r>
      <w:hyperlink r:id="rId18" w:history="1">
        <w:r w:rsidR="0092607E" w:rsidRPr="005543E2">
          <w:rPr>
            <w:rStyle w:val="a6"/>
          </w:rPr>
          <w:t>http://www.keepalived.org/</w:t>
        </w:r>
      </w:hyperlink>
    </w:p>
    <w:p w:rsidR="0092607E" w:rsidRDefault="0072474A" w:rsidP="00E15AFD">
      <w:r>
        <w:rPr>
          <w:noProof/>
        </w:rPr>
        <w:drawing>
          <wp:inline distT="0" distB="0" distL="0" distR="0" wp14:anchorId="0FD73348" wp14:editId="1A319026">
            <wp:extent cx="6172200" cy="2765823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9302" cy="27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74A" w:rsidRDefault="0072474A" w:rsidP="0072474A">
      <w:pPr>
        <w:pStyle w:val="a3"/>
      </w:pPr>
      <w:r>
        <w:t>[root</w:t>
      </w:r>
      <w:r w:rsidRPr="0072474A">
        <w:t>@centos6-server1 keepalived]$ ln -s /usr/src/kernels/2.6.32-504.el6.x86_64/ /usr/src/linux</w:t>
      </w:r>
    </w:p>
    <w:p w:rsidR="00A67A5E" w:rsidRDefault="00A67A5E" w:rsidP="00861F51">
      <w:pPr>
        <w:pStyle w:val="2"/>
        <w:spacing w:before="163" w:after="163"/>
      </w:pPr>
      <w:r>
        <w:rPr>
          <w:rFonts w:hint="eastAsia"/>
        </w:rPr>
        <w:t>配置规范启动</w:t>
      </w:r>
    </w:p>
    <w:p w:rsidR="00A67A5E" w:rsidRDefault="005015D3" w:rsidP="00A67A5E">
      <w:r>
        <w:t>目录应该是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 w:rsidRPr="005015D3">
        <w:t>/usr/local/keepalived/etc/rc.d/init.d/keepalived</w:t>
      </w:r>
    </w:p>
    <w:p w:rsidR="005015D3" w:rsidRPr="00A67A5E" w:rsidRDefault="007510EA" w:rsidP="00A67A5E">
      <w:pPr>
        <w:rPr>
          <w:rFonts w:hint="eastAsia"/>
        </w:rPr>
      </w:pPr>
      <w:r>
        <w:rPr>
          <w:noProof/>
        </w:rPr>
        <w:drawing>
          <wp:inline distT="0" distB="0" distL="0" distR="0" wp14:anchorId="53433BC7" wp14:editId="5D67A6C9">
            <wp:extent cx="6067425" cy="141614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9771" cy="144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A5E" w:rsidRDefault="00A67A5E" w:rsidP="00A67A5E">
      <w:r>
        <w:rPr>
          <w:noProof/>
        </w:rPr>
        <w:drawing>
          <wp:inline distT="0" distB="0" distL="0" distR="0" wp14:anchorId="5E1F2BEC" wp14:editId="68B399E3">
            <wp:extent cx="6105525" cy="2051592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5940" cy="205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EA" w:rsidRDefault="007510EA" w:rsidP="00A67A5E">
      <w:r>
        <w:t>启动</w:t>
      </w:r>
      <w:r>
        <w:rPr>
          <w:rFonts w:hint="eastAsia"/>
        </w:rPr>
        <w:t xml:space="preserve"> </w:t>
      </w:r>
      <w:r>
        <w:t xml:space="preserve">/etc/init.d/keepalived start </w:t>
      </w:r>
      <w:r>
        <w:rPr>
          <w:rFonts w:hint="eastAsia"/>
        </w:rPr>
        <w:t>停止</w:t>
      </w:r>
      <w:r>
        <w:rPr>
          <w:rFonts w:hint="eastAsia"/>
        </w:rPr>
        <w:t xml:space="preserve"> </w:t>
      </w:r>
      <w:r>
        <w:t>/etc/init.d/keepalived stop</w:t>
      </w:r>
    </w:p>
    <w:p w:rsidR="007A421A" w:rsidRDefault="007A421A" w:rsidP="00A67A5E">
      <w:r>
        <w:rPr>
          <w:rFonts w:hint="eastAsia"/>
        </w:rPr>
        <w:t>查看配置帮助</w:t>
      </w:r>
      <w:r>
        <w:rPr>
          <w:rFonts w:hint="eastAsia"/>
        </w:rPr>
        <w:t xml:space="preserve"> </w:t>
      </w:r>
      <w:r>
        <w:t>man keepalived.conf</w:t>
      </w:r>
    </w:p>
    <w:p w:rsidR="007A421A" w:rsidRDefault="009250F6" w:rsidP="009250F6">
      <w:pPr>
        <w:pStyle w:val="2"/>
        <w:spacing w:before="163" w:after="163"/>
      </w:pPr>
      <w:r>
        <w:lastRenderedPageBreak/>
        <w:t>配置文件之</w:t>
      </w:r>
      <w:r>
        <w:rPr>
          <w:rFonts w:hint="eastAsia"/>
        </w:rPr>
        <w:t>GLOBAL/VRR</w:t>
      </w:r>
      <w:r>
        <w:t>PD</w:t>
      </w:r>
    </w:p>
    <w:p w:rsidR="00464C24" w:rsidRDefault="00464C24" w:rsidP="00464C24">
      <w:pPr>
        <w:pStyle w:val="a3"/>
      </w:pPr>
      <w:r>
        <w:t>[leo@centos6-server keepalived]$ cat keepalived.conf</w:t>
      </w:r>
    </w:p>
    <w:p w:rsidR="00464C24" w:rsidRDefault="00464C24" w:rsidP="00464C24">
      <w:pPr>
        <w:pStyle w:val="a3"/>
      </w:pPr>
      <w:r>
        <w:t>! Configuration File for keepalived</w:t>
      </w:r>
    </w:p>
    <w:p w:rsidR="00464C24" w:rsidRDefault="00464C24" w:rsidP="00464C24">
      <w:pPr>
        <w:pStyle w:val="a3"/>
      </w:pPr>
    </w:p>
    <w:p w:rsidR="00464C24" w:rsidRDefault="00464C24" w:rsidP="00464C24">
      <w:pPr>
        <w:pStyle w:val="a3"/>
      </w:pPr>
      <w:r>
        <w:t>global_defs {</w:t>
      </w:r>
    </w:p>
    <w:p w:rsidR="00464C24" w:rsidRDefault="00464C24" w:rsidP="00464C24">
      <w:pPr>
        <w:pStyle w:val="a3"/>
      </w:pPr>
      <w:r>
        <w:t xml:space="preserve">   notification_email {</w:t>
      </w:r>
    </w:p>
    <w:p w:rsidR="00464C24" w:rsidRDefault="00464C24" w:rsidP="00464C24">
      <w:pPr>
        <w:pStyle w:val="a3"/>
      </w:pPr>
      <w:r>
        <w:t xml:space="preserve">     sysadmin@firewall.loc</w:t>
      </w:r>
    </w:p>
    <w:p w:rsidR="00464C24" w:rsidRDefault="00464C24" w:rsidP="00464C24">
      <w:pPr>
        <w:pStyle w:val="a3"/>
      </w:pPr>
      <w:r>
        <w:t xml:space="preserve">   }</w:t>
      </w:r>
    </w:p>
    <w:p w:rsidR="00464C24" w:rsidRDefault="00464C24" w:rsidP="00464C24">
      <w:pPr>
        <w:pStyle w:val="a3"/>
      </w:pPr>
      <w:r>
        <w:t xml:space="preserve">   notification_email_from Alexandre.Cassen@firewall.loc</w:t>
      </w:r>
    </w:p>
    <w:p w:rsidR="00464C24" w:rsidRDefault="00464C24" w:rsidP="00464C24">
      <w:pPr>
        <w:pStyle w:val="a3"/>
      </w:pPr>
      <w:r>
        <w:t xml:space="preserve">   smtp_server 192.168.200.1</w:t>
      </w:r>
    </w:p>
    <w:p w:rsidR="00464C24" w:rsidRDefault="00464C24" w:rsidP="00464C24">
      <w:pPr>
        <w:pStyle w:val="a3"/>
      </w:pPr>
      <w:r>
        <w:t xml:space="preserve">   smtp_connect_timeout 30</w:t>
      </w:r>
    </w:p>
    <w:p w:rsidR="00464C24" w:rsidRDefault="00464C24" w:rsidP="00464C24">
      <w:pPr>
        <w:pStyle w:val="a3"/>
      </w:pPr>
      <w:r>
        <w:t xml:space="preserve">   router_id centos6-server </w:t>
      </w:r>
    </w:p>
    <w:p w:rsidR="00464C24" w:rsidRDefault="00464C24" w:rsidP="00464C24">
      <w:pPr>
        <w:pStyle w:val="a3"/>
      </w:pPr>
      <w:r>
        <w:t>}</w:t>
      </w:r>
    </w:p>
    <w:p w:rsidR="00464C24" w:rsidRDefault="00464C24" w:rsidP="00464C24">
      <w:pPr>
        <w:pStyle w:val="a3"/>
      </w:pPr>
    </w:p>
    <w:p w:rsidR="00464C24" w:rsidRDefault="00464C24" w:rsidP="00464C24">
      <w:pPr>
        <w:pStyle w:val="a3"/>
      </w:pPr>
      <w:r>
        <w:t xml:space="preserve">vrrp_script chk_nginx { </w:t>
      </w:r>
    </w:p>
    <w:p w:rsidR="00464C24" w:rsidRDefault="00464C24" w:rsidP="00464C24">
      <w:pPr>
        <w:pStyle w:val="a3"/>
        <w:rPr>
          <w:rFonts w:hint="eastAsia"/>
        </w:rPr>
      </w:pPr>
      <w:r>
        <w:rPr>
          <w:rFonts w:hint="eastAsia"/>
        </w:rPr>
        <w:t xml:space="preserve">    script "/etc/keepalived/nginx_check.sh"  ## </w:t>
      </w:r>
      <w:r>
        <w:rPr>
          <w:rFonts w:hint="eastAsia"/>
        </w:rPr>
        <w:t>检测</w:t>
      </w:r>
      <w:r>
        <w:rPr>
          <w:rFonts w:hint="eastAsia"/>
        </w:rPr>
        <w:t xml:space="preserve"> nginx </w:t>
      </w:r>
      <w:r>
        <w:rPr>
          <w:rFonts w:hint="eastAsia"/>
        </w:rPr>
        <w:t>状态的脚本路径</w:t>
      </w:r>
      <w:r>
        <w:rPr>
          <w:rFonts w:hint="eastAsia"/>
        </w:rPr>
        <w:t xml:space="preserve"> </w:t>
      </w:r>
    </w:p>
    <w:p w:rsidR="00464C24" w:rsidRDefault="00464C24" w:rsidP="00464C24">
      <w:pPr>
        <w:pStyle w:val="a3"/>
        <w:rPr>
          <w:rFonts w:hint="eastAsia"/>
        </w:rPr>
      </w:pPr>
      <w:r>
        <w:rPr>
          <w:rFonts w:hint="eastAsia"/>
        </w:rPr>
        <w:t xml:space="preserve">    interval 2  ## </w:t>
      </w:r>
      <w:r>
        <w:rPr>
          <w:rFonts w:hint="eastAsia"/>
        </w:rPr>
        <w:t>检测时间间隔</w:t>
      </w:r>
      <w:r>
        <w:rPr>
          <w:rFonts w:hint="eastAsia"/>
        </w:rPr>
        <w:t xml:space="preserve"> </w:t>
      </w:r>
    </w:p>
    <w:p w:rsidR="00464C24" w:rsidRDefault="00464C24" w:rsidP="00464C24">
      <w:pPr>
        <w:pStyle w:val="a3"/>
        <w:rPr>
          <w:rFonts w:hint="eastAsia"/>
        </w:rPr>
      </w:pPr>
      <w:r>
        <w:rPr>
          <w:rFonts w:hint="eastAsia"/>
        </w:rPr>
        <w:t xml:space="preserve">    weight -20  ## </w:t>
      </w:r>
      <w:r>
        <w:rPr>
          <w:rFonts w:hint="eastAsia"/>
        </w:rPr>
        <w:t>如果条件成立，权重</w:t>
      </w:r>
      <w:r>
        <w:rPr>
          <w:rFonts w:hint="eastAsia"/>
        </w:rPr>
        <w:t xml:space="preserve">-20  </w:t>
      </w:r>
    </w:p>
    <w:p w:rsidR="00464C24" w:rsidRDefault="00464C24" w:rsidP="00464C24">
      <w:pPr>
        <w:pStyle w:val="a3"/>
      </w:pPr>
      <w:r>
        <w:t xml:space="preserve">} </w:t>
      </w:r>
    </w:p>
    <w:p w:rsidR="00464C24" w:rsidRDefault="00464C24" w:rsidP="00464C24">
      <w:pPr>
        <w:pStyle w:val="a3"/>
      </w:pPr>
    </w:p>
    <w:p w:rsidR="00464C24" w:rsidRDefault="00464C24" w:rsidP="00464C24">
      <w:pPr>
        <w:pStyle w:val="a3"/>
      </w:pPr>
      <w:r>
        <w:t>vrrp_instance VI_1 {</w:t>
      </w:r>
    </w:p>
    <w:p w:rsidR="00464C24" w:rsidRDefault="00464C24" w:rsidP="00464C24">
      <w:pPr>
        <w:pStyle w:val="a3"/>
      </w:pPr>
      <w:r>
        <w:t xml:space="preserve">    state MASTER</w:t>
      </w:r>
    </w:p>
    <w:p w:rsidR="00464C24" w:rsidRDefault="00464C24" w:rsidP="00464C24">
      <w:pPr>
        <w:pStyle w:val="a3"/>
      </w:pPr>
      <w:r>
        <w:t xml:space="preserve">    interface eth0</w:t>
      </w:r>
    </w:p>
    <w:p w:rsidR="00464C24" w:rsidRDefault="00464C24" w:rsidP="00464C24">
      <w:pPr>
        <w:pStyle w:val="a3"/>
      </w:pPr>
      <w:r>
        <w:t xml:space="preserve">    virtual_router_id 51</w:t>
      </w:r>
    </w:p>
    <w:p w:rsidR="00464C24" w:rsidRDefault="00464C24" w:rsidP="00464C24">
      <w:pPr>
        <w:pStyle w:val="a3"/>
      </w:pPr>
      <w:r>
        <w:t xml:space="preserve">    priority 150</w:t>
      </w:r>
    </w:p>
    <w:p w:rsidR="00464C24" w:rsidRDefault="00464C24" w:rsidP="00464C24">
      <w:pPr>
        <w:pStyle w:val="a3"/>
      </w:pPr>
      <w:r>
        <w:t xml:space="preserve">    advert_int 1</w:t>
      </w:r>
    </w:p>
    <w:p w:rsidR="00464C24" w:rsidRDefault="00464C24" w:rsidP="00464C24">
      <w:pPr>
        <w:pStyle w:val="a3"/>
      </w:pPr>
      <w:r>
        <w:t xml:space="preserve">    authentication {</w:t>
      </w:r>
    </w:p>
    <w:p w:rsidR="00464C24" w:rsidRDefault="00464C24" w:rsidP="00464C24">
      <w:pPr>
        <w:pStyle w:val="a3"/>
      </w:pPr>
      <w:r>
        <w:t xml:space="preserve">        auth_type PASS</w:t>
      </w:r>
    </w:p>
    <w:p w:rsidR="00464C24" w:rsidRDefault="00464C24" w:rsidP="00464C24">
      <w:pPr>
        <w:pStyle w:val="a3"/>
      </w:pPr>
      <w:r>
        <w:t xml:space="preserve">        auth_pass 1111</w:t>
      </w:r>
    </w:p>
    <w:p w:rsidR="00464C24" w:rsidRDefault="00464C24" w:rsidP="00464C24">
      <w:pPr>
        <w:pStyle w:val="a3"/>
      </w:pPr>
      <w:r>
        <w:t xml:space="preserve">    }</w:t>
      </w:r>
    </w:p>
    <w:p w:rsidR="00464C24" w:rsidRDefault="00464C24" w:rsidP="00464C24">
      <w:pPr>
        <w:pStyle w:val="a3"/>
      </w:pPr>
      <w:r>
        <w:t xml:space="preserve">    track_script {</w:t>
      </w:r>
    </w:p>
    <w:p w:rsidR="00464C24" w:rsidRDefault="00464C24" w:rsidP="00464C24">
      <w:pPr>
        <w:pStyle w:val="a3"/>
      </w:pPr>
      <w:r>
        <w:t xml:space="preserve">        chk_nginx</w:t>
      </w:r>
    </w:p>
    <w:p w:rsidR="00464C24" w:rsidRDefault="00464C24" w:rsidP="00464C24">
      <w:pPr>
        <w:pStyle w:val="a3"/>
      </w:pPr>
      <w:r>
        <w:t xml:space="preserve">    }</w:t>
      </w:r>
    </w:p>
    <w:p w:rsidR="00464C24" w:rsidRDefault="00464C24" w:rsidP="00464C24">
      <w:pPr>
        <w:pStyle w:val="a3"/>
      </w:pPr>
      <w:r>
        <w:t xml:space="preserve">    virtual_ipaddress {</w:t>
      </w:r>
    </w:p>
    <w:p w:rsidR="00464C24" w:rsidRDefault="00464C24" w:rsidP="00464C24">
      <w:pPr>
        <w:pStyle w:val="a3"/>
      </w:pPr>
      <w:r>
        <w:t xml:space="preserve">        192.168.137.18/24</w:t>
      </w:r>
    </w:p>
    <w:p w:rsidR="00464C24" w:rsidRDefault="00464C24" w:rsidP="00464C24">
      <w:pPr>
        <w:pStyle w:val="a3"/>
      </w:pPr>
      <w:r>
        <w:t xml:space="preserve">    }</w:t>
      </w:r>
    </w:p>
    <w:p w:rsidR="009250F6" w:rsidRDefault="00464C24" w:rsidP="00464C24">
      <w:pPr>
        <w:pStyle w:val="a3"/>
      </w:pPr>
      <w:r>
        <w:t>}</w:t>
      </w:r>
    </w:p>
    <w:p w:rsidR="00AD6034" w:rsidRPr="00AD6034" w:rsidRDefault="00AD6034" w:rsidP="00AD6034">
      <w:pPr>
        <w:rPr>
          <w:rFonts w:hint="eastAsia"/>
        </w:rPr>
      </w:pPr>
      <w:r>
        <w:rPr>
          <w:rFonts w:hint="eastAsia"/>
        </w:rPr>
        <w:t xml:space="preserve">keepalived </w:t>
      </w:r>
      <w:r>
        <w:rPr>
          <w:rFonts w:hint="eastAsia"/>
        </w:rPr>
        <w:t>配置</w:t>
      </w:r>
      <w:r>
        <w:rPr>
          <w:rFonts w:hint="eastAsia"/>
        </w:rPr>
        <w:t>IP</w:t>
      </w:r>
    </w:p>
    <w:p w:rsidR="007A421A" w:rsidRDefault="00AD6034" w:rsidP="00A67A5E">
      <w:r>
        <w:rPr>
          <w:noProof/>
        </w:rPr>
        <w:drawing>
          <wp:inline distT="0" distB="0" distL="0" distR="0" wp14:anchorId="3398586B" wp14:editId="0C5B16A7">
            <wp:extent cx="5274310" cy="2489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4" w:rsidRDefault="00AD6034" w:rsidP="00A67A5E">
      <w:r>
        <w:t>删除</w:t>
      </w:r>
      <w:r>
        <w:rPr>
          <w:rFonts w:hint="eastAsia"/>
        </w:rPr>
        <w:t>IP</w:t>
      </w:r>
      <w:r>
        <w:rPr>
          <w:rFonts w:hint="eastAsia"/>
        </w:rPr>
        <w:t>：</w:t>
      </w:r>
    </w:p>
    <w:p w:rsidR="00AD6034" w:rsidRDefault="00AD6034" w:rsidP="00A67A5E">
      <w:pPr>
        <w:rPr>
          <w:rFonts w:hint="eastAsia"/>
        </w:rPr>
      </w:pPr>
      <w:r>
        <w:rPr>
          <w:noProof/>
        </w:rPr>
        <w:drawing>
          <wp:inline distT="0" distB="0" distL="0" distR="0" wp14:anchorId="753CC28A" wp14:editId="0BE7822B">
            <wp:extent cx="5274310" cy="2063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034" w:rsidRDefault="00AD6034" w:rsidP="00A67A5E">
      <w:pPr>
        <w:rPr>
          <w:rFonts w:hint="eastAsia"/>
        </w:rPr>
      </w:pPr>
      <w:r>
        <w:lastRenderedPageBreak/>
        <w:t>启动服务</w:t>
      </w:r>
      <w:r>
        <w:rPr>
          <w:rFonts w:hint="eastAsia"/>
        </w:rPr>
        <w:t xml:space="preserve"> </w:t>
      </w:r>
      <w:r>
        <w:rPr>
          <w:rFonts w:hint="eastAsia"/>
        </w:rPr>
        <w:t>，查看</w:t>
      </w:r>
      <w:r>
        <w:rPr>
          <w:rFonts w:hint="eastAsia"/>
        </w:rPr>
        <w:t xml:space="preserve">IP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AD6034" w:rsidRDefault="00AD6034" w:rsidP="00A67A5E">
      <w:r>
        <w:rPr>
          <w:noProof/>
        </w:rPr>
        <w:drawing>
          <wp:inline distT="0" distB="0" distL="0" distR="0" wp14:anchorId="13EE5E64" wp14:editId="1F639231">
            <wp:extent cx="6219825" cy="1744786"/>
            <wp:effectExtent l="0" t="0" r="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777" cy="17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20" w:rsidRDefault="00764D20" w:rsidP="00A67A5E">
      <w:r>
        <w:t>查看到以上界面，说明工作正常了</w:t>
      </w:r>
      <w:r>
        <w:rPr>
          <w:rFonts w:hint="eastAsia"/>
        </w:rPr>
        <w:t xml:space="preserve"> </w:t>
      </w:r>
    </w:p>
    <w:p w:rsidR="00A8304A" w:rsidRDefault="00A8304A" w:rsidP="00A8304A">
      <w:pPr>
        <w:pStyle w:val="3"/>
        <w:spacing w:before="163" w:after="163"/>
      </w:pPr>
      <w:r>
        <w:lastRenderedPageBreak/>
        <w:t>备节点需要修改的地方：</w:t>
      </w:r>
    </w:p>
    <w:p w:rsidR="00A8304A" w:rsidRDefault="00A8304A" w:rsidP="00A8304A">
      <w:r>
        <w:rPr>
          <w:noProof/>
        </w:rPr>
        <w:drawing>
          <wp:inline distT="0" distB="0" distL="0" distR="0" wp14:anchorId="2D4EF8D2" wp14:editId="50585D3B">
            <wp:extent cx="6172200" cy="7080610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5302" cy="708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6A8" w:rsidRDefault="00C246A8" w:rsidP="00A8304A">
      <w:r>
        <w:t>备机上只有一个</w:t>
      </w:r>
      <w:r>
        <w:rPr>
          <w:rFonts w:hint="eastAsia"/>
        </w:rPr>
        <w:t xml:space="preserve">IP </w:t>
      </w:r>
      <w:r>
        <w:rPr>
          <w:rFonts w:hint="eastAsia"/>
        </w:rPr>
        <w:t>：</w:t>
      </w:r>
    </w:p>
    <w:p w:rsidR="00C246A8" w:rsidRDefault="00C246A8" w:rsidP="00A8304A">
      <w:r>
        <w:rPr>
          <w:noProof/>
        </w:rPr>
        <w:lastRenderedPageBreak/>
        <w:drawing>
          <wp:inline distT="0" distB="0" distL="0" distR="0" wp14:anchorId="18297B48" wp14:editId="0236FFE0">
            <wp:extent cx="6181725" cy="177279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5614" cy="177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73" w:rsidRDefault="00D23973" w:rsidP="00A8304A">
      <w:r>
        <w:t>停掉主，备机接管：</w:t>
      </w:r>
    </w:p>
    <w:p w:rsidR="00D23973" w:rsidRDefault="00D23973" w:rsidP="00A8304A">
      <w:r>
        <w:rPr>
          <w:noProof/>
        </w:rPr>
        <w:drawing>
          <wp:inline distT="0" distB="0" distL="0" distR="0" wp14:anchorId="5A83473A" wp14:editId="2C29D7D3">
            <wp:extent cx="6190165" cy="1085850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95648" cy="108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73" w:rsidRDefault="00D23973" w:rsidP="00A8304A">
      <w:r>
        <w:t>启动主，恢复：</w:t>
      </w:r>
    </w:p>
    <w:p w:rsidR="00D23973" w:rsidRDefault="00D23973" w:rsidP="00A8304A">
      <w:r>
        <w:rPr>
          <w:noProof/>
        </w:rPr>
        <w:drawing>
          <wp:inline distT="0" distB="0" distL="0" distR="0" wp14:anchorId="3A185792" wp14:editId="7F982F4B">
            <wp:extent cx="6172200" cy="129819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0122" cy="129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973" w:rsidRDefault="00D23973" w:rsidP="00D23973">
      <w:pPr>
        <w:pStyle w:val="2"/>
        <w:spacing w:before="163" w:after="163"/>
      </w:pPr>
      <w:r>
        <w:t>配合</w:t>
      </w:r>
      <w:r>
        <w:rPr>
          <w:rFonts w:hint="eastAsia"/>
        </w:rPr>
        <w:t>NGINX</w:t>
      </w:r>
    </w:p>
    <w:p w:rsidR="00D23973" w:rsidRDefault="008A051B" w:rsidP="00D23973">
      <w:pPr>
        <w:rPr>
          <w:rFonts w:hint="eastAsia"/>
        </w:rPr>
      </w:pPr>
      <w:r>
        <w:rPr>
          <w:rFonts w:hint="eastAsia"/>
        </w:rPr>
        <w:t xml:space="preserve">keepalived </w:t>
      </w:r>
      <w:r>
        <w:rPr>
          <w:rFonts w:hint="eastAsia"/>
        </w:rPr>
        <w:t>只实现服务器级的接管，如果</w:t>
      </w:r>
      <w:r>
        <w:rPr>
          <w:rFonts w:hint="eastAsia"/>
        </w:rPr>
        <w:t>NGINX</w:t>
      </w:r>
      <w:r>
        <w:rPr>
          <w:rFonts w:hint="eastAsia"/>
        </w:rPr>
        <w:t>挂了，它是不会接管的。所以需要自己写一个脚本，来实现</w:t>
      </w:r>
      <w:r>
        <w:t xml:space="preserve">nginx </w:t>
      </w:r>
      <w:r>
        <w:rPr>
          <w:rFonts w:hint="eastAsia"/>
        </w:rPr>
        <w:t>的接管。</w:t>
      </w:r>
      <w:r>
        <w:rPr>
          <w:rFonts w:hint="eastAsia"/>
        </w:rPr>
        <w:t xml:space="preserve"> </w:t>
      </w:r>
    </w:p>
    <w:p w:rsidR="004A28AF" w:rsidRDefault="004A28AF" w:rsidP="001D73CE">
      <w:pPr>
        <w:pStyle w:val="a3"/>
      </w:pPr>
      <w:r>
        <w:t xml:space="preserve">[root@centos6-server keepalived]# cat nginx_check.sh </w:t>
      </w:r>
    </w:p>
    <w:p w:rsidR="004A28AF" w:rsidRDefault="004A28AF" w:rsidP="001D73CE">
      <w:pPr>
        <w:pStyle w:val="a3"/>
      </w:pPr>
      <w:r>
        <w:t xml:space="preserve">#!/bin/bash </w:t>
      </w:r>
    </w:p>
    <w:p w:rsidR="004A28AF" w:rsidRDefault="004A28AF" w:rsidP="001D73CE">
      <w:pPr>
        <w:pStyle w:val="a3"/>
      </w:pPr>
      <w:r>
        <w:t xml:space="preserve">A=`ps -C nginx --no-header |wc -l` </w:t>
      </w:r>
    </w:p>
    <w:p w:rsidR="004A28AF" w:rsidRDefault="004A28AF" w:rsidP="001D73CE">
      <w:pPr>
        <w:pStyle w:val="a3"/>
      </w:pPr>
      <w:r>
        <w:t xml:space="preserve">if [ $A -eq 0 ];then </w:t>
      </w:r>
    </w:p>
    <w:p w:rsidR="004A28AF" w:rsidRDefault="004A28AF" w:rsidP="001D73CE">
      <w:pPr>
        <w:pStyle w:val="a3"/>
      </w:pPr>
      <w:r>
        <w:t xml:space="preserve">    /usr/local/nginx/sbin/nginx </w:t>
      </w:r>
    </w:p>
    <w:p w:rsidR="004A28AF" w:rsidRDefault="004A28AF" w:rsidP="001D73CE">
      <w:pPr>
        <w:pStyle w:val="a3"/>
      </w:pPr>
      <w:r>
        <w:t xml:space="preserve">    sleep 2 </w:t>
      </w:r>
    </w:p>
    <w:p w:rsidR="004A28AF" w:rsidRDefault="004A28AF" w:rsidP="001D73CE">
      <w:pPr>
        <w:pStyle w:val="a3"/>
      </w:pPr>
      <w:r>
        <w:t xml:space="preserve">    if [ `ps -C nginx --no-header |wc -l` -eq 0 ];then </w:t>
      </w:r>
    </w:p>
    <w:p w:rsidR="004A28AF" w:rsidRDefault="004A28AF" w:rsidP="001D73CE">
      <w:pPr>
        <w:pStyle w:val="a3"/>
      </w:pPr>
      <w:r>
        <w:t xml:space="preserve">        killall keepalived </w:t>
      </w:r>
    </w:p>
    <w:p w:rsidR="004A28AF" w:rsidRDefault="004A28AF" w:rsidP="001D73CE">
      <w:pPr>
        <w:pStyle w:val="a3"/>
      </w:pPr>
      <w:r>
        <w:t xml:space="preserve">    fi </w:t>
      </w:r>
    </w:p>
    <w:p w:rsidR="008A051B" w:rsidRDefault="004A28AF" w:rsidP="001D73CE">
      <w:pPr>
        <w:pStyle w:val="a3"/>
      </w:pPr>
      <w:r>
        <w:t>fi</w:t>
      </w:r>
    </w:p>
    <w:p w:rsidR="001D73CE" w:rsidRDefault="001D73CE" w:rsidP="001D73CE">
      <w:r>
        <w:t>然后在</w:t>
      </w:r>
      <w:r>
        <w:rPr>
          <w:rFonts w:hint="eastAsia"/>
        </w:rPr>
        <w:t>keepalived.conf</w:t>
      </w:r>
      <w:r>
        <w:rPr>
          <w:rFonts w:hint="eastAsia"/>
        </w:rPr>
        <w:t>中添加：</w:t>
      </w:r>
    </w:p>
    <w:p w:rsidR="001D73CE" w:rsidRDefault="001D73CE" w:rsidP="001D73CE">
      <w:pPr>
        <w:pStyle w:val="a3"/>
      </w:pPr>
      <w:r>
        <w:t xml:space="preserve">vrrp_script chk_nginx { </w:t>
      </w:r>
    </w:p>
    <w:p w:rsidR="001D73CE" w:rsidRDefault="001D73CE" w:rsidP="001D73CE">
      <w:pPr>
        <w:pStyle w:val="a3"/>
        <w:rPr>
          <w:rFonts w:hint="eastAsia"/>
        </w:rPr>
      </w:pPr>
      <w:r>
        <w:rPr>
          <w:rFonts w:hint="eastAsia"/>
        </w:rPr>
        <w:t xml:space="preserve">    script "/etc/keepalived/nginx_check.sh"  ## </w:t>
      </w:r>
      <w:r>
        <w:rPr>
          <w:rFonts w:hint="eastAsia"/>
        </w:rPr>
        <w:t>检测</w:t>
      </w:r>
      <w:r>
        <w:rPr>
          <w:rFonts w:hint="eastAsia"/>
        </w:rPr>
        <w:t xml:space="preserve"> nginx </w:t>
      </w:r>
      <w:r>
        <w:rPr>
          <w:rFonts w:hint="eastAsia"/>
        </w:rPr>
        <w:t>状态的脚本路径</w:t>
      </w:r>
      <w:r>
        <w:rPr>
          <w:rFonts w:hint="eastAsia"/>
        </w:rPr>
        <w:t xml:space="preserve"> </w:t>
      </w:r>
    </w:p>
    <w:p w:rsidR="001D73CE" w:rsidRDefault="001D73CE" w:rsidP="001D73CE">
      <w:pPr>
        <w:pStyle w:val="a3"/>
        <w:rPr>
          <w:rFonts w:hint="eastAsia"/>
        </w:rPr>
      </w:pPr>
      <w:r>
        <w:rPr>
          <w:rFonts w:hint="eastAsia"/>
        </w:rPr>
        <w:t xml:space="preserve">    interval 2  ## </w:t>
      </w:r>
      <w:r>
        <w:rPr>
          <w:rFonts w:hint="eastAsia"/>
        </w:rPr>
        <w:t>检测时间间隔</w:t>
      </w:r>
      <w:r>
        <w:rPr>
          <w:rFonts w:hint="eastAsia"/>
        </w:rPr>
        <w:t xml:space="preserve"> </w:t>
      </w:r>
    </w:p>
    <w:p w:rsidR="001D73CE" w:rsidRDefault="001D73CE" w:rsidP="001D73CE">
      <w:pPr>
        <w:pStyle w:val="a3"/>
        <w:rPr>
          <w:rFonts w:hint="eastAsia"/>
        </w:rPr>
      </w:pPr>
      <w:r>
        <w:rPr>
          <w:rFonts w:hint="eastAsia"/>
        </w:rPr>
        <w:t xml:space="preserve">    weight -20  ## </w:t>
      </w:r>
      <w:r>
        <w:rPr>
          <w:rFonts w:hint="eastAsia"/>
        </w:rPr>
        <w:t>如果条件成立，权重</w:t>
      </w:r>
      <w:r>
        <w:rPr>
          <w:rFonts w:hint="eastAsia"/>
        </w:rPr>
        <w:t xml:space="preserve">-20 </w:t>
      </w:r>
    </w:p>
    <w:p w:rsidR="001D73CE" w:rsidRDefault="001D73CE" w:rsidP="001D73CE">
      <w:pPr>
        <w:pStyle w:val="a3"/>
      </w:pPr>
      <w:r>
        <w:lastRenderedPageBreak/>
        <w:t>}</w:t>
      </w:r>
    </w:p>
    <w:p w:rsidR="00740562" w:rsidRDefault="00740562" w:rsidP="00740562"/>
    <w:p w:rsidR="00740562" w:rsidRDefault="00740562" w:rsidP="00740562">
      <w:r>
        <w:t>方法二，不需要在</w:t>
      </w:r>
      <w:r>
        <w:rPr>
          <w:rFonts w:hint="eastAsia"/>
        </w:rPr>
        <w:t xml:space="preserve">keepalived.conf </w:t>
      </w:r>
      <w:r>
        <w:rPr>
          <w:rFonts w:hint="eastAsia"/>
        </w:rPr>
        <w:t>中添加配置：</w:t>
      </w:r>
    </w:p>
    <w:p w:rsidR="00740562" w:rsidRDefault="00740562" w:rsidP="00740562">
      <w:r>
        <w:rPr>
          <w:noProof/>
        </w:rPr>
        <w:drawing>
          <wp:inline distT="0" distB="0" distL="0" distR="0" wp14:anchorId="2CECF79D" wp14:editId="7D4F0F07">
            <wp:extent cx="6143625" cy="25200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3029" cy="252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7BC" w:rsidRDefault="002D47BC" w:rsidP="002D47BC">
      <w:pPr>
        <w:pStyle w:val="2"/>
        <w:spacing w:before="163" w:after="163"/>
      </w:pPr>
      <w:r>
        <w:t>裂脑问题</w:t>
      </w:r>
    </w:p>
    <w:p w:rsidR="00C8027F" w:rsidRDefault="00891870" w:rsidP="002D47BC">
      <w:r>
        <w:t>检查脑裂脚本：</w:t>
      </w:r>
    </w:p>
    <w:p w:rsidR="002D47BC" w:rsidRDefault="00C8027F" w:rsidP="002D47BC">
      <w:r>
        <w:rPr>
          <w:noProof/>
        </w:rPr>
        <w:drawing>
          <wp:inline distT="0" distB="0" distL="0" distR="0" wp14:anchorId="438797BF" wp14:editId="5DA1BF41">
            <wp:extent cx="4714286" cy="380952"/>
            <wp:effectExtent l="0" t="0" r="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70" w:rsidRDefault="00397818" w:rsidP="002D47BC">
      <w:r>
        <w:rPr>
          <w:noProof/>
        </w:rPr>
        <w:drawing>
          <wp:inline distT="0" distB="0" distL="0" distR="0" wp14:anchorId="6C22CE44" wp14:editId="53CFF47B">
            <wp:extent cx="6267450" cy="2778323"/>
            <wp:effectExtent l="0" t="0" r="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83418" cy="278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A1D" w:rsidRDefault="00BD1A1D" w:rsidP="00BD1A1D">
      <w:pPr>
        <w:pStyle w:val="2"/>
        <w:spacing w:before="163" w:after="163"/>
      </w:pPr>
      <w:r>
        <w:t>日志配置</w:t>
      </w:r>
    </w:p>
    <w:p w:rsidR="00BD1A1D" w:rsidRDefault="00C31949" w:rsidP="00BD1A1D">
      <w:r w:rsidRPr="00C31949">
        <w:t>[root@centos6-server keepalived]# vi /etc/sysconfig/keepalived</w:t>
      </w:r>
    </w:p>
    <w:p w:rsidR="00C31949" w:rsidRDefault="00C31949" w:rsidP="00C31949">
      <w:pPr>
        <w:pStyle w:val="a3"/>
      </w:pPr>
      <w:r w:rsidRPr="00C31949">
        <w:t>KEEPALIVED_OPTIONS="-D -S 0 -d"</w:t>
      </w:r>
    </w:p>
    <w:p w:rsidR="00C31949" w:rsidRDefault="00C31949" w:rsidP="00BD1A1D">
      <w:r w:rsidRPr="00C31949">
        <w:t>[root@centos6-server keepalived]# vi /etc/rsyslog.conf</w:t>
      </w:r>
    </w:p>
    <w:p w:rsidR="00C31949" w:rsidRDefault="00C31949" w:rsidP="00C31949">
      <w:pPr>
        <w:pStyle w:val="a3"/>
      </w:pPr>
      <w:r w:rsidRPr="00C31949">
        <w:t>local0.* /var/log/keepalived.log</w:t>
      </w:r>
    </w:p>
    <w:p w:rsidR="00C31949" w:rsidRDefault="00C31949" w:rsidP="00C31949"/>
    <w:p w:rsidR="00C31949" w:rsidRDefault="00C31949" w:rsidP="00C31949">
      <w:r>
        <w:t>[root@centos6-server keepalived]# /etc/init.d/rsyslog restart</w:t>
      </w:r>
    </w:p>
    <w:p w:rsidR="00C31949" w:rsidRDefault="00C31949" w:rsidP="00C31949">
      <w:pPr>
        <w:pStyle w:val="a3"/>
      </w:pPr>
      <w:r>
        <w:lastRenderedPageBreak/>
        <w:t>Shutting down system logger:                               [  OK  ]</w:t>
      </w:r>
    </w:p>
    <w:p w:rsidR="00C31949" w:rsidRPr="00C31949" w:rsidRDefault="00C31949" w:rsidP="00C31949">
      <w:pPr>
        <w:pStyle w:val="a3"/>
      </w:pPr>
      <w:r>
        <w:t>Starting system logger:                                    [  OK  ]</w:t>
      </w:r>
    </w:p>
    <w:p w:rsidR="00C31949" w:rsidRDefault="00C31949" w:rsidP="00C31949">
      <w:pPr>
        <w:pStyle w:val="2"/>
        <w:spacing w:before="163" w:after="163"/>
      </w:pPr>
      <w:r>
        <w:rPr>
          <w:rFonts w:hint="eastAsia"/>
        </w:rPr>
        <w:t>多实例介绍</w:t>
      </w:r>
    </w:p>
    <w:p w:rsidR="00C31949" w:rsidRDefault="00C31949" w:rsidP="00C31949">
      <w:r>
        <w:rPr>
          <w:noProof/>
        </w:rPr>
        <w:drawing>
          <wp:inline distT="0" distB="0" distL="0" distR="0" wp14:anchorId="6B3A00BF" wp14:editId="10AC37B4">
            <wp:extent cx="3009524" cy="3314286"/>
            <wp:effectExtent l="0" t="0" r="63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949" w:rsidRDefault="00C31949" w:rsidP="00C31949">
      <w:pPr>
        <w:rPr>
          <w:rFonts w:hint="eastAsia"/>
        </w:rPr>
      </w:pPr>
      <w:r>
        <w:t>同一个实例不能做双主。</w:t>
      </w:r>
      <w:r>
        <w:rPr>
          <w:rFonts w:hint="eastAsia"/>
        </w:rPr>
        <w:t xml:space="preserve"> </w:t>
      </w:r>
    </w:p>
    <w:p w:rsidR="00C31949" w:rsidRDefault="00653624" w:rsidP="00653624">
      <w:pPr>
        <w:pStyle w:val="1"/>
      </w:pPr>
      <w:r>
        <w:rPr>
          <w:rFonts w:hint="eastAsia"/>
        </w:rPr>
        <w:t xml:space="preserve">LVS + </w:t>
      </w:r>
      <w:r>
        <w:t>Keepalived</w:t>
      </w:r>
    </w:p>
    <w:p w:rsidR="00232CCE" w:rsidRPr="00232CCE" w:rsidRDefault="004B774F" w:rsidP="00232CCE">
      <w:pPr>
        <w:rPr>
          <w:rFonts w:hint="eastAsia"/>
        </w:rPr>
      </w:pPr>
      <w:r>
        <w:rPr>
          <w:noProof/>
        </w:rPr>
        <w:drawing>
          <wp:inline distT="0" distB="0" distL="0" distR="0" wp14:anchorId="6D66168C" wp14:editId="10B19FE3">
            <wp:extent cx="6188710" cy="2740660"/>
            <wp:effectExtent l="0" t="0" r="2540" b="254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18" w:rsidRDefault="00355218" w:rsidP="00355218">
      <w:r>
        <w:rPr>
          <w:noProof/>
        </w:rPr>
        <w:lastRenderedPageBreak/>
        <w:drawing>
          <wp:inline distT="0" distB="0" distL="0" distR="0" wp14:anchorId="199C1079" wp14:editId="3BCC057F">
            <wp:extent cx="6191250" cy="4450008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98383" cy="44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F2C" w:rsidRDefault="00236F2C" w:rsidP="00355218">
      <w:r>
        <w:rPr>
          <w:noProof/>
        </w:rPr>
        <w:drawing>
          <wp:inline distT="0" distB="0" distL="0" distR="0" wp14:anchorId="3E7D48C6" wp14:editId="271612FA">
            <wp:extent cx="6172200" cy="3951012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4579" cy="39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217" w:rsidRDefault="00514217" w:rsidP="00514217">
      <w:pPr>
        <w:pStyle w:val="2"/>
        <w:spacing w:before="163" w:after="163"/>
      </w:pPr>
      <w:r>
        <w:lastRenderedPageBreak/>
        <w:t xml:space="preserve">LVS </w:t>
      </w:r>
      <w:r>
        <w:rPr>
          <w:rFonts w:hint="eastAsia"/>
        </w:rPr>
        <w:t>介绍</w:t>
      </w:r>
    </w:p>
    <w:p w:rsidR="008F0EA9" w:rsidRPr="008F0EA9" w:rsidRDefault="008F0EA9" w:rsidP="008F0EA9">
      <w:pPr>
        <w:rPr>
          <w:rFonts w:hint="eastAsia"/>
        </w:rPr>
      </w:pPr>
    </w:p>
    <w:p w:rsidR="008F0EA9" w:rsidRDefault="008F0EA9" w:rsidP="008F0EA9">
      <w:r>
        <w:rPr>
          <w:noProof/>
        </w:rPr>
        <w:drawing>
          <wp:inline distT="0" distB="0" distL="0" distR="0" wp14:anchorId="7E89216A" wp14:editId="42105ECD">
            <wp:extent cx="6248400" cy="1027608"/>
            <wp:effectExtent l="0" t="0" r="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5471" cy="1035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A9" w:rsidRDefault="008F0EA9" w:rsidP="008F0EA9">
      <w:r>
        <w:rPr>
          <w:noProof/>
        </w:rPr>
        <w:drawing>
          <wp:inline distT="0" distB="0" distL="0" distR="0" wp14:anchorId="23C35EE6" wp14:editId="1B35685B">
            <wp:extent cx="6219825" cy="83869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18858" cy="85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5F8" w:rsidRDefault="00F665F8" w:rsidP="008F0EA9">
      <w:pPr>
        <w:rPr>
          <w:noProof/>
        </w:rPr>
      </w:pPr>
    </w:p>
    <w:p w:rsidR="008F0EA9" w:rsidRPr="008F0EA9" w:rsidRDefault="00F665F8" w:rsidP="00F665F8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47F8112" wp14:editId="4ADD1B9F">
            <wp:extent cx="6162675" cy="230896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95145" cy="23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99C8E" wp14:editId="4632EB40">
            <wp:extent cx="3800000" cy="3638095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3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217" w:rsidRDefault="00F665F8" w:rsidP="00F665F8">
      <w:pPr>
        <w:pStyle w:val="2"/>
        <w:spacing w:before="163" w:after="163"/>
      </w:pPr>
      <w:r>
        <w:rPr>
          <w:rFonts w:hint="eastAsia"/>
        </w:rPr>
        <w:lastRenderedPageBreak/>
        <w:t xml:space="preserve">LVS </w:t>
      </w:r>
      <w:r>
        <w:rPr>
          <w:rFonts w:hint="eastAsia"/>
        </w:rPr>
        <w:t>工作原理简单概述</w:t>
      </w:r>
    </w:p>
    <w:p w:rsidR="00F665F8" w:rsidRPr="00F665F8" w:rsidRDefault="00F665F8" w:rsidP="00F665F8">
      <w:pPr>
        <w:rPr>
          <w:rFonts w:hint="eastAsia"/>
        </w:rPr>
      </w:pPr>
    </w:p>
    <w:p w:rsidR="00F665F8" w:rsidRDefault="00F665F8" w:rsidP="00F665F8">
      <w:r>
        <w:rPr>
          <w:noProof/>
        </w:rPr>
        <w:drawing>
          <wp:inline distT="0" distB="0" distL="0" distR="0" wp14:anchorId="1B873F7F" wp14:editId="16A97F1F">
            <wp:extent cx="6219825" cy="2589473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35434" cy="259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5F8" w:rsidRDefault="00F665F8" w:rsidP="00F665F8">
      <w:r>
        <w:rPr>
          <w:noProof/>
        </w:rPr>
        <w:drawing>
          <wp:inline distT="0" distB="0" distL="0" distR="0" wp14:anchorId="580B2B3B" wp14:editId="449D71A6">
            <wp:extent cx="6229350" cy="3653912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39300" cy="365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CCE" w:rsidRPr="00F665F8" w:rsidRDefault="00232CCE" w:rsidP="00F665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A9A6D7" wp14:editId="319B6FCA">
            <wp:extent cx="6188710" cy="30156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A9" w:rsidRDefault="00A64C7E" w:rsidP="00A64C7E">
      <w:pPr>
        <w:pStyle w:val="2"/>
        <w:spacing w:before="163" w:after="163"/>
      </w:pPr>
      <w:r>
        <w:rPr>
          <w:rFonts w:hint="eastAsia"/>
        </w:rPr>
        <w:t xml:space="preserve">LVS </w:t>
      </w:r>
      <w:r>
        <w:rPr>
          <w:rFonts w:hint="eastAsia"/>
        </w:rPr>
        <w:t>三种工作模式</w:t>
      </w:r>
    </w:p>
    <w:p w:rsidR="00A64C7E" w:rsidRDefault="00A64C7E" w:rsidP="00A64C7E">
      <w:pPr>
        <w:rPr>
          <w:noProof/>
        </w:rPr>
      </w:pPr>
      <w:r>
        <w:rPr>
          <w:noProof/>
        </w:rPr>
        <w:drawing>
          <wp:inline distT="0" distB="0" distL="0" distR="0" wp14:anchorId="09E4FF62" wp14:editId="6C8E5995">
            <wp:extent cx="6188710" cy="27908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C7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15E918" wp14:editId="0299DDF8">
            <wp:extent cx="6188710" cy="251460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C7E">
        <w:rPr>
          <w:noProof/>
        </w:rPr>
        <w:t xml:space="preserve">  </w:t>
      </w:r>
      <w:r>
        <w:rPr>
          <w:noProof/>
        </w:rPr>
        <w:lastRenderedPageBreak/>
        <w:drawing>
          <wp:inline distT="0" distB="0" distL="0" distR="0" wp14:anchorId="52649D33" wp14:editId="14CDE3F1">
            <wp:extent cx="6188710" cy="61798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7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D47" w:rsidRPr="001A4D47">
        <w:rPr>
          <w:noProof/>
        </w:rPr>
        <w:t xml:space="preserve"> </w:t>
      </w:r>
      <w:r w:rsidR="001A4D47">
        <w:rPr>
          <w:noProof/>
        </w:rPr>
        <w:drawing>
          <wp:inline distT="0" distB="0" distL="0" distR="0" wp14:anchorId="3B5B6817" wp14:editId="5EAB7E59">
            <wp:extent cx="2971429" cy="1590476"/>
            <wp:effectExtent l="0" t="0" r="63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1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AEA" w:rsidRDefault="002D4AEA" w:rsidP="00A64C7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547E0D" wp14:editId="72A97662">
            <wp:extent cx="6188710" cy="12541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4AE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644BE2" wp14:editId="2C9BA504">
            <wp:extent cx="6188710" cy="28765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4C8" w:rsidRDefault="006814C8" w:rsidP="006814C8">
      <w:pPr>
        <w:pStyle w:val="4"/>
        <w:rPr>
          <w:noProof/>
        </w:rPr>
      </w:pPr>
      <w:r>
        <w:rPr>
          <w:noProof/>
        </w:rPr>
        <w:t>服务器切换</w:t>
      </w:r>
      <w:r>
        <w:rPr>
          <w:rFonts w:hint="eastAsia"/>
          <w:noProof/>
        </w:rPr>
        <w:t>ARP</w:t>
      </w:r>
      <w:r>
        <w:rPr>
          <w:rFonts w:hint="eastAsia"/>
          <w:noProof/>
        </w:rPr>
        <w:t>问题</w:t>
      </w:r>
    </w:p>
    <w:p w:rsidR="006814C8" w:rsidRDefault="00E455B7" w:rsidP="006814C8">
      <w:r>
        <w:rPr>
          <w:noProof/>
        </w:rPr>
        <w:drawing>
          <wp:inline distT="0" distB="0" distL="0" distR="0" wp14:anchorId="448DD85C" wp14:editId="3D2BF1BC">
            <wp:extent cx="6188710" cy="310705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BCF" w:rsidRDefault="00DE7BCF" w:rsidP="00DE7BCF">
      <w:pPr>
        <w:pStyle w:val="3"/>
        <w:spacing w:before="163" w:after="163"/>
      </w:pPr>
      <w:r>
        <w:rPr>
          <w:rFonts w:hint="eastAsia"/>
        </w:rPr>
        <w:t xml:space="preserve">LVS </w:t>
      </w:r>
      <w:r>
        <w:t>–</w:t>
      </w:r>
      <w:r>
        <w:rPr>
          <w:rFonts w:hint="eastAsia"/>
        </w:rPr>
        <w:t xml:space="preserve"> DR</w:t>
      </w:r>
    </w:p>
    <w:p w:rsidR="007969B4" w:rsidRPr="007969B4" w:rsidRDefault="007969B4" w:rsidP="007969B4">
      <w:pPr>
        <w:rPr>
          <w:rFonts w:hint="eastAsia"/>
        </w:rPr>
      </w:pPr>
    </w:p>
    <w:p w:rsidR="00DE7BCF" w:rsidRDefault="00DE7BCF" w:rsidP="00DE7BCF">
      <w:pPr>
        <w:rPr>
          <w:noProof/>
        </w:rPr>
      </w:pPr>
      <w:r>
        <w:rPr>
          <w:noProof/>
        </w:rPr>
        <w:drawing>
          <wp:inline distT="0" distB="0" distL="0" distR="0" wp14:anchorId="02C34AC4" wp14:editId="2193CEF7">
            <wp:extent cx="6187851" cy="2971800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87851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7BCF">
        <w:rPr>
          <w:noProof/>
        </w:rPr>
        <w:t xml:space="preserve"> </w:t>
      </w:r>
      <w:r w:rsidR="00A61DF3">
        <w:rPr>
          <w:noProof/>
        </w:rPr>
        <w:lastRenderedPageBreak/>
        <w:drawing>
          <wp:inline distT="0" distB="0" distL="0" distR="0" wp14:anchorId="0E0D37B6" wp14:editId="7DECEFFC">
            <wp:extent cx="6188710" cy="41059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BB37F" wp14:editId="0D55803B">
            <wp:extent cx="6188710" cy="104203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DF3" w:rsidRDefault="00A61DF3" w:rsidP="00DE7BCF">
      <w:pPr>
        <w:rPr>
          <w:noProof/>
        </w:rPr>
      </w:pPr>
    </w:p>
    <w:p w:rsidR="0032069D" w:rsidRDefault="0032069D" w:rsidP="0032069D">
      <w:r>
        <w:rPr>
          <w:rFonts w:hint="eastAsia"/>
        </w:rPr>
        <w:t>1</w:t>
      </w:r>
      <w:r>
        <w:rPr>
          <w:rFonts w:hint="eastAsia"/>
        </w:rPr>
        <w:t>、通过在调度器</w:t>
      </w:r>
      <w:r>
        <w:rPr>
          <w:rFonts w:hint="eastAsia"/>
        </w:rPr>
        <w:t>LB</w:t>
      </w:r>
      <w:r>
        <w:rPr>
          <w:rFonts w:hint="eastAsia"/>
        </w:rPr>
        <w:t>上修改数据包的目的</w:t>
      </w:r>
      <w:r>
        <w:rPr>
          <w:rFonts w:hint="eastAsia"/>
        </w:rPr>
        <w:t>MAC</w:t>
      </w:r>
      <w:r>
        <w:rPr>
          <w:rFonts w:hint="eastAsia"/>
        </w:rPr>
        <w:t>地址实现转发。注意，源</w:t>
      </w:r>
      <w:r>
        <w:rPr>
          <w:rFonts w:hint="eastAsia"/>
        </w:rPr>
        <w:t>IP</w:t>
      </w:r>
      <w:r>
        <w:rPr>
          <w:rFonts w:hint="eastAsia"/>
        </w:rPr>
        <w:t>地址仍然是</w:t>
      </w:r>
      <w:r>
        <w:rPr>
          <w:rFonts w:hint="eastAsia"/>
        </w:rPr>
        <w:t>CIP</w:t>
      </w:r>
      <w:r>
        <w:rPr>
          <w:rFonts w:hint="eastAsia"/>
        </w:rPr>
        <w:t>，目的</w:t>
      </w:r>
      <w:r>
        <w:rPr>
          <w:rFonts w:hint="eastAsia"/>
        </w:rPr>
        <w:t>IP</w:t>
      </w:r>
      <w:r>
        <w:rPr>
          <w:rFonts w:hint="eastAsia"/>
        </w:rPr>
        <w:t>地址仍然是</w:t>
      </w:r>
      <w:r>
        <w:rPr>
          <w:rFonts w:hint="eastAsia"/>
        </w:rPr>
        <w:t>VIP</w:t>
      </w:r>
      <w:r>
        <w:rPr>
          <w:rFonts w:hint="eastAsia"/>
        </w:rPr>
        <w:t>。</w:t>
      </w:r>
    </w:p>
    <w:p w:rsidR="0032069D" w:rsidRDefault="0032069D" w:rsidP="0032069D">
      <w:r>
        <w:rPr>
          <w:rFonts w:hint="eastAsia"/>
        </w:rPr>
        <w:t>2</w:t>
      </w:r>
      <w:r>
        <w:rPr>
          <w:rFonts w:hint="eastAsia"/>
        </w:rPr>
        <w:t>、请求的报文经过调度器，而</w:t>
      </w:r>
      <w:r>
        <w:rPr>
          <w:rFonts w:hint="eastAsia"/>
        </w:rPr>
        <w:t>RS</w:t>
      </w:r>
      <w:r>
        <w:rPr>
          <w:rFonts w:hint="eastAsia"/>
        </w:rPr>
        <w:t>响应处理后的报文无需经过调度器</w:t>
      </w:r>
      <w:r>
        <w:rPr>
          <w:rFonts w:hint="eastAsia"/>
        </w:rPr>
        <w:t>LB</w:t>
      </w:r>
      <w:r>
        <w:rPr>
          <w:rFonts w:hint="eastAsia"/>
        </w:rPr>
        <w:t>，因此，并发访问量大时使用效率很高（和</w:t>
      </w:r>
      <w:r>
        <w:rPr>
          <w:rFonts w:hint="eastAsia"/>
        </w:rPr>
        <w:t>NAT</w:t>
      </w:r>
      <w:r>
        <w:rPr>
          <w:rFonts w:hint="eastAsia"/>
        </w:rPr>
        <w:t>模式比）。</w:t>
      </w:r>
    </w:p>
    <w:p w:rsidR="0032069D" w:rsidRDefault="0032069D" w:rsidP="0032069D">
      <w:r>
        <w:rPr>
          <w:rFonts w:hint="eastAsia"/>
        </w:rPr>
        <w:t>3</w:t>
      </w:r>
      <w:r>
        <w:rPr>
          <w:rFonts w:hint="eastAsia"/>
        </w:rPr>
        <w:t>、因</w:t>
      </w:r>
      <w:r>
        <w:rPr>
          <w:rFonts w:hint="eastAsia"/>
        </w:rPr>
        <w:t>DR</w:t>
      </w:r>
      <w:r>
        <w:rPr>
          <w:rFonts w:hint="eastAsia"/>
        </w:rPr>
        <w:t>模式是通过</w:t>
      </w:r>
      <w:r>
        <w:rPr>
          <w:rFonts w:hint="eastAsia"/>
        </w:rPr>
        <w:t>MAC</w:t>
      </w:r>
      <w:r>
        <w:rPr>
          <w:rFonts w:hint="eastAsia"/>
        </w:rPr>
        <w:t>地址的改写机制实现的转发，因此，所有</w:t>
      </w:r>
      <w:r>
        <w:rPr>
          <w:rFonts w:hint="eastAsia"/>
        </w:rPr>
        <w:t>RS</w:t>
      </w:r>
      <w:r>
        <w:rPr>
          <w:rFonts w:hint="eastAsia"/>
        </w:rPr>
        <w:t>节点和调度器</w:t>
      </w:r>
      <w:r>
        <w:rPr>
          <w:rFonts w:hint="eastAsia"/>
        </w:rPr>
        <w:t>LB</w:t>
      </w:r>
      <w:r>
        <w:rPr>
          <w:rFonts w:hint="eastAsia"/>
        </w:rPr>
        <w:t>只能在一个局域网</w:t>
      </w:r>
      <w:r>
        <w:rPr>
          <w:rFonts w:hint="eastAsia"/>
        </w:rPr>
        <w:t>LAN</w:t>
      </w:r>
      <w:r>
        <w:rPr>
          <w:rFonts w:hint="eastAsia"/>
        </w:rPr>
        <w:t>中（小缺点）。</w:t>
      </w:r>
    </w:p>
    <w:p w:rsidR="0032069D" w:rsidRDefault="0032069D" w:rsidP="0032069D">
      <w:r>
        <w:rPr>
          <w:rFonts w:hint="eastAsia"/>
        </w:rPr>
        <w:t>4</w:t>
      </w:r>
      <w:r>
        <w:rPr>
          <w:rFonts w:hint="eastAsia"/>
        </w:rPr>
        <w:t>、需要注意</w:t>
      </w:r>
      <w:r>
        <w:rPr>
          <w:rFonts w:hint="eastAsia"/>
        </w:rPr>
        <w:t>RS</w:t>
      </w:r>
      <w:r>
        <w:rPr>
          <w:rFonts w:hint="eastAsia"/>
        </w:rPr>
        <w:t>节点的</w:t>
      </w:r>
      <w:r>
        <w:rPr>
          <w:rFonts w:hint="eastAsia"/>
        </w:rPr>
        <w:t>VIP</w:t>
      </w:r>
      <w:r>
        <w:rPr>
          <w:rFonts w:hint="eastAsia"/>
        </w:rPr>
        <w:t>的绑定（</w:t>
      </w:r>
      <w:r>
        <w:rPr>
          <w:rFonts w:hint="eastAsia"/>
        </w:rPr>
        <w:t>lo:vip/32,lo1:vip/32</w:t>
      </w:r>
      <w:r>
        <w:rPr>
          <w:rFonts w:hint="eastAsia"/>
        </w:rPr>
        <w:t>）和</w:t>
      </w:r>
      <w:r>
        <w:rPr>
          <w:rFonts w:hint="eastAsia"/>
        </w:rPr>
        <w:t>ARP</w:t>
      </w:r>
      <w:r>
        <w:rPr>
          <w:rFonts w:hint="eastAsia"/>
        </w:rPr>
        <w:t>抑制问题。</w:t>
      </w:r>
    </w:p>
    <w:p w:rsidR="0032069D" w:rsidRDefault="0032069D" w:rsidP="0032069D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RS</w:t>
      </w:r>
      <w:r>
        <w:rPr>
          <w:rFonts w:hint="eastAsia"/>
        </w:rPr>
        <w:t>节点的默认网关不需要是调度器</w:t>
      </w:r>
      <w:r>
        <w:rPr>
          <w:rFonts w:hint="eastAsia"/>
        </w:rPr>
        <w:t>LB</w:t>
      </w:r>
      <w:r>
        <w:rPr>
          <w:rFonts w:hint="eastAsia"/>
        </w:rPr>
        <w:t>的</w:t>
      </w:r>
      <w:r>
        <w:rPr>
          <w:rFonts w:hint="eastAsia"/>
        </w:rPr>
        <w:t>DIP</w:t>
      </w:r>
      <w:r>
        <w:rPr>
          <w:rFonts w:hint="eastAsia"/>
        </w:rPr>
        <w:t>，而直接是</w:t>
      </w:r>
      <w:r>
        <w:rPr>
          <w:rFonts w:hint="eastAsia"/>
        </w:rPr>
        <w:t>IDC</w:t>
      </w:r>
      <w:r>
        <w:rPr>
          <w:rFonts w:hint="eastAsia"/>
        </w:rPr>
        <w:t>机房分配的上级路由器的</w:t>
      </w:r>
      <w:r>
        <w:rPr>
          <w:rFonts w:hint="eastAsia"/>
        </w:rPr>
        <w:t>IP</w:t>
      </w:r>
      <w:r>
        <w:rPr>
          <w:rFonts w:hint="eastAsia"/>
        </w:rPr>
        <w:t>（这是</w:t>
      </w:r>
      <w:r>
        <w:rPr>
          <w:rFonts w:hint="eastAsia"/>
        </w:rPr>
        <w:t>RS</w:t>
      </w:r>
      <w:r>
        <w:rPr>
          <w:rFonts w:hint="eastAsia"/>
        </w:rPr>
        <w:t>带有外网</w:t>
      </w:r>
      <w:r>
        <w:rPr>
          <w:rFonts w:hint="eastAsia"/>
        </w:rPr>
        <w:t>IP</w:t>
      </w:r>
      <w:r>
        <w:rPr>
          <w:rFonts w:hint="eastAsia"/>
        </w:rPr>
        <w:t>地址的情况），理论讲：</w:t>
      </w:r>
      <w:r w:rsidRPr="00B745F2">
        <w:rPr>
          <w:rFonts w:hint="eastAsia"/>
          <w:highlight w:val="yellow"/>
        </w:rPr>
        <w:t>只要</w:t>
      </w:r>
      <w:r w:rsidRPr="00B745F2">
        <w:rPr>
          <w:rFonts w:hint="eastAsia"/>
          <w:highlight w:val="yellow"/>
        </w:rPr>
        <w:t>RS</w:t>
      </w:r>
      <w:r w:rsidRPr="00B745F2">
        <w:rPr>
          <w:rFonts w:hint="eastAsia"/>
          <w:highlight w:val="yellow"/>
        </w:rPr>
        <w:t>可以出网即可，不是必须要配置外网</w:t>
      </w:r>
      <w:r w:rsidRPr="00B745F2">
        <w:rPr>
          <w:rFonts w:hint="eastAsia"/>
          <w:highlight w:val="yellow"/>
        </w:rPr>
        <w:t>IP</w:t>
      </w:r>
      <w:r w:rsidRPr="00B745F2">
        <w:rPr>
          <w:rFonts w:hint="eastAsia"/>
          <w:highlight w:val="yellow"/>
        </w:rPr>
        <w:t>。</w:t>
      </w:r>
    </w:p>
    <w:p w:rsidR="0032069D" w:rsidRDefault="0032069D" w:rsidP="0032069D">
      <w:r>
        <w:rPr>
          <w:rFonts w:hint="eastAsia"/>
        </w:rPr>
        <w:t>6</w:t>
      </w:r>
      <w:r>
        <w:rPr>
          <w:rFonts w:hint="eastAsia"/>
        </w:rPr>
        <w:t>、由于</w:t>
      </w:r>
      <w:r>
        <w:rPr>
          <w:rFonts w:hint="eastAsia"/>
        </w:rPr>
        <w:t>DR</w:t>
      </w:r>
      <w:r>
        <w:rPr>
          <w:rFonts w:hint="eastAsia"/>
        </w:rPr>
        <w:t>模式的调度器仅进行了目的</w:t>
      </w:r>
      <w:r>
        <w:rPr>
          <w:rFonts w:hint="eastAsia"/>
        </w:rPr>
        <w:t>MAC</w:t>
      </w:r>
      <w:r>
        <w:rPr>
          <w:rFonts w:hint="eastAsia"/>
        </w:rPr>
        <w:t>地址的改写，因此，调度器</w:t>
      </w:r>
      <w:r>
        <w:rPr>
          <w:rFonts w:hint="eastAsia"/>
        </w:rPr>
        <w:t>LB</w:t>
      </w:r>
      <w:r>
        <w:rPr>
          <w:rFonts w:hint="eastAsia"/>
        </w:rPr>
        <w:t>无法改变请求的报文的目的端口（和</w:t>
      </w:r>
      <w:r>
        <w:rPr>
          <w:rFonts w:hint="eastAsia"/>
        </w:rPr>
        <w:t>NAT</w:t>
      </w:r>
      <w:r>
        <w:rPr>
          <w:rFonts w:hint="eastAsia"/>
        </w:rPr>
        <w:t>要区别）。</w:t>
      </w:r>
    </w:p>
    <w:p w:rsidR="0032069D" w:rsidRDefault="0032069D" w:rsidP="0032069D">
      <w:r>
        <w:rPr>
          <w:rFonts w:hint="eastAsia"/>
        </w:rPr>
        <w:t>7</w:t>
      </w:r>
      <w:r>
        <w:rPr>
          <w:rFonts w:hint="eastAsia"/>
        </w:rPr>
        <w:t>、当前，调度器</w:t>
      </w:r>
      <w:r>
        <w:rPr>
          <w:rFonts w:hint="eastAsia"/>
        </w:rPr>
        <w:t>LB</w:t>
      </w:r>
      <w:r>
        <w:rPr>
          <w:rFonts w:hint="eastAsia"/>
        </w:rPr>
        <w:t>支持几乎所有的</w:t>
      </w:r>
      <w:r>
        <w:rPr>
          <w:rFonts w:hint="eastAsia"/>
        </w:rPr>
        <w:t>UNIX</w:t>
      </w:r>
      <w:r>
        <w:rPr>
          <w:rFonts w:hint="eastAsia"/>
        </w:rPr>
        <w:t>，</w:t>
      </w:r>
      <w:r>
        <w:rPr>
          <w:rFonts w:hint="eastAsia"/>
        </w:rPr>
        <w:t>LINUX</w:t>
      </w:r>
      <w:r>
        <w:rPr>
          <w:rFonts w:hint="eastAsia"/>
        </w:rPr>
        <w:t>系统，但目前不支持</w:t>
      </w:r>
      <w:r>
        <w:rPr>
          <w:rFonts w:hint="eastAsia"/>
        </w:rPr>
        <w:t>WINDOWS</w:t>
      </w:r>
      <w:r>
        <w:rPr>
          <w:rFonts w:hint="eastAsia"/>
        </w:rPr>
        <w:t>系统。</w:t>
      </w:r>
      <w:r>
        <w:rPr>
          <w:rFonts w:hint="eastAsia"/>
        </w:rPr>
        <w:lastRenderedPageBreak/>
        <w:t>真实服务器</w:t>
      </w:r>
      <w:r>
        <w:rPr>
          <w:rFonts w:hint="eastAsia"/>
        </w:rPr>
        <w:t>RS</w:t>
      </w:r>
      <w:r>
        <w:rPr>
          <w:rFonts w:hint="eastAsia"/>
        </w:rPr>
        <w:t>节点可以是</w:t>
      </w:r>
      <w:r>
        <w:rPr>
          <w:rFonts w:hint="eastAsia"/>
        </w:rPr>
        <w:t>WINDOWS</w:t>
      </w:r>
      <w:r>
        <w:rPr>
          <w:rFonts w:hint="eastAsia"/>
        </w:rPr>
        <w:t>系统。</w:t>
      </w:r>
    </w:p>
    <w:p w:rsidR="0032069D" w:rsidRDefault="0032069D" w:rsidP="0032069D">
      <w:r>
        <w:rPr>
          <w:rFonts w:hint="eastAsia"/>
        </w:rPr>
        <w:t>8</w:t>
      </w:r>
      <w:r>
        <w:rPr>
          <w:rFonts w:hint="eastAsia"/>
        </w:rPr>
        <w:t>、总的来说</w:t>
      </w:r>
      <w:r>
        <w:rPr>
          <w:rFonts w:hint="eastAsia"/>
        </w:rPr>
        <w:t>DR</w:t>
      </w:r>
      <w:r>
        <w:rPr>
          <w:rFonts w:hint="eastAsia"/>
        </w:rPr>
        <w:t>模式效率很高，但是配置也较麻烦，因此，访问量不是特别大的公司可以用</w:t>
      </w:r>
      <w:r>
        <w:rPr>
          <w:rFonts w:hint="eastAsia"/>
        </w:rPr>
        <w:t>haproxy/nginx</w:t>
      </w:r>
      <w:r>
        <w:rPr>
          <w:rFonts w:hint="eastAsia"/>
        </w:rPr>
        <w:t>取代之。这符合运维的原则：简单、易用、高效。日</w:t>
      </w:r>
      <w:r>
        <w:rPr>
          <w:rFonts w:hint="eastAsia"/>
        </w:rPr>
        <w:t>1000-2000W PV</w:t>
      </w:r>
      <w:r>
        <w:rPr>
          <w:rFonts w:hint="eastAsia"/>
        </w:rPr>
        <w:t>或并发请求</w:t>
      </w:r>
      <w:r>
        <w:rPr>
          <w:rFonts w:hint="eastAsia"/>
        </w:rPr>
        <w:t>1</w:t>
      </w:r>
      <w:r>
        <w:rPr>
          <w:rFonts w:hint="eastAsia"/>
        </w:rPr>
        <w:t>万以下都可以考虑用</w:t>
      </w:r>
      <w:r>
        <w:rPr>
          <w:rFonts w:hint="eastAsia"/>
        </w:rPr>
        <w:t>haproxy/nginx</w:t>
      </w:r>
      <w:r>
        <w:rPr>
          <w:rFonts w:hint="eastAsia"/>
        </w:rPr>
        <w:t>（</w:t>
      </w:r>
      <w:r>
        <w:rPr>
          <w:rFonts w:hint="eastAsia"/>
        </w:rPr>
        <w:t>LVS NAT</w:t>
      </w:r>
      <w:r>
        <w:rPr>
          <w:rFonts w:hint="eastAsia"/>
        </w:rPr>
        <w:t>模式）</w:t>
      </w:r>
    </w:p>
    <w:p w:rsidR="0032069D" w:rsidRDefault="0032069D" w:rsidP="0032069D">
      <w:r>
        <w:rPr>
          <w:rFonts w:hint="eastAsia"/>
        </w:rPr>
        <w:t>9</w:t>
      </w:r>
      <w:r>
        <w:rPr>
          <w:rFonts w:hint="eastAsia"/>
        </w:rPr>
        <w:t>、直接对外的访问业务，例如：</w:t>
      </w:r>
      <w:r>
        <w:rPr>
          <w:rFonts w:hint="eastAsia"/>
        </w:rPr>
        <w:t>web</w:t>
      </w:r>
      <w:r>
        <w:rPr>
          <w:rFonts w:hint="eastAsia"/>
        </w:rPr>
        <w:t>服务做</w:t>
      </w:r>
      <w:r>
        <w:rPr>
          <w:rFonts w:hint="eastAsia"/>
        </w:rPr>
        <w:t>RS</w:t>
      </w:r>
      <w:r>
        <w:rPr>
          <w:rFonts w:hint="eastAsia"/>
        </w:rPr>
        <w:t>节点，</w:t>
      </w:r>
      <w:r>
        <w:rPr>
          <w:rFonts w:hint="eastAsia"/>
        </w:rPr>
        <w:t>RS</w:t>
      </w:r>
      <w:r>
        <w:rPr>
          <w:rFonts w:hint="eastAsia"/>
        </w:rPr>
        <w:t>最好用公网</w:t>
      </w:r>
      <w:r>
        <w:rPr>
          <w:rFonts w:hint="eastAsia"/>
        </w:rPr>
        <w:t>IP</w:t>
      </w:r>
      <w:r>
        <w:rPr>
          <w:rFonts w:hint="eastAsia"/>
        </w:rPr>
        <w:t>地址。如果不直接对外的业务，例如：</w:t>
      </w:r>
      <w:r>
        <w:rPr>
          <w:rFonts w:hint="eastAsia"/>
        </w:rPr>
        <w:t>MySQL,</w:t>
      </w:r>
      <w:r>
        <w:rPr>
          <w:rFonts w:hint="eastAsia"/>
        </w:rPr>
        <w:t>存储系统</w:t>
      </w:r>
      <w:r>
        <w:rPr>
          <w:rFonts w:hint="eastAsia"/>
        </w:rPr>
        <w:t>RS</w:t>
      </w:r>
      <w:r>
        <w:rPr>
          <w:rFonts w:hint="eastAsia"/>
        </w:rPr>
        <w:t>节点，最好只用内部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:rsidR="00B745F2" w:rsidRDefault="00B745F2" w:rsidP="00B745F2">
      <w:pPr>
        <w:pStyle w:val="3"/>
        <w:spacing w:before="163" w:after="163"/>
      </w:pPr>
      <w:r>
        <w:rPr>
          <w:rFonts w:hint="eastAsia"/>
        </w:rPr>
        <w:t xml:space="preserve">NAT </w:t>
      </w:r>
    </w:p>
    <w:p w:rsidR="000C0D59" w:rsidRPr="000C0D59" w:rsidRDefault="000C0D59" w:rsidP="000C0D59">
      <w:pPr>
        <w:rPr>
          <w:rFonts w:hint="eastAsia"/>
        </w:rPr>
      </w:pPr>
      <w:r>
        <w:rPr>
          <w:noProof/>
        </w:rPr>
        <w:drawing>
          <wp:inline distT="0" distB="0" distL="0" distR="0" wp14:anchorId="2D9CA7C5" wp14:editId="3378022D">
            <wp:extent cx="6188710" cy="406781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F2" w:rsidRDefault="00B745F2" w:rsidP="00B745F2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NAT</w:t>
      </w:r>
      <w:r>
        <w:rPr>
          <w:rFonts w:hint="eastAsia"/>
        </w:rPr>
        <w:t>技术将请求的报文（通过</w:t>
      </w:r>
      <w:r>
        <w:rPr>
          <w:rFonts w:hint="eastAsia"/>
        </w:rPr>
        <w:t>DNAT</w:t>
      </w:r>
      <w:r>
        <w:rPr>
          <w:rFonts w:hint="eastAsia"/>
        </w:rPr>
        <w:t>方式改写）和响应的报文（通过</w:t>
      </w:r>
      <w:r>
        <w:rPr>
          <w:rFonts w:hint="eastAsia"/>
        </w:rPr>
        <w:t>SNAT</w:t>
      </w:r>
      <w:r>
        <w:rPr>
          <w:rFonts w:hint="eastAsia"/>
        </w:rPr>
        <w:t>方式改写），通过调度器地址重写然后在转发给内部的服务器，报文返回时在改写成原来的用户请求的地址。</w:t>
      </w:r>
    </w:p>
    <w:p w:rsidR="00B745F2" w:rsidRDefault="00B745F2" w:rsidP="00B745F2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、只需要在调度器</w:t>
      </w:r>
      <w:r>
        <w:rPr>
          <w:rFonts w:hint="eastAsia"/>
        </w:rPr>
        <w:t>LB</w:t>
      </w:r>
      <w:r>
        <w:rPr>
          <w:rFonts w:hint="eastAsia"/>
        </w:rPr>
        <w:t>上配置</w:t>
      </w:r>
      <w:r>
        <w:rPr>
          <w:rFonts w:hint="eastAsia"/>
        </w:rPr>
        <w:t>WAN</w:t>
      </w:r>
      <w:r>
        <w:rPr>
          <w:rFonts w:hint="eastAsia"/>
        </w:rPr>
        <w:t>公网</w:t>
      </w:r>
      <w:r>
        <w:rPr>
          <w:rFonts w:hint="eastAsia"/>
        </w:rPr>
        <w:t>IP</w:t>
      </w:r>
      <w:r>
        <w:rPr>
          <w:rFonts w:hint="eastAsia"/>
        </w:rPr>
        <w:t>即可，调度器也要有私有</w:t>
      </w:r>
      <w:r>
        <w:rPr>
          <w:rFonts w:hint="eastAsia"/>
        </w:rPr>
        <w:t>LAN IP</w:t>
      </w:r>
      <w:r>
        <w:rPr>
          <w:rFonts w:hint="eastAsia"/>
        </w:rPr>
        <w:t>和内部</w:t>
      </w:r>
      <w:r>
        <w:rPr>
          <w:rFonts w:hint="eastAsia"/>
        </w:rPr>
        <w:t>RS</w:t>
      </w:r>
      <w:r>
        <w:rPr>
          <w:rFonts w:hint="eastAsia"/>
        </w:rPr>
        <w:t>节点通信。</w:t>
      </w:r>
    </w:p>
    <w:p w:rsidR="00B745F2" w:rsidRDefault="00B745F2" w:rsidP="00B745F2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、每台内部</w:t>
      </w:r>
      <w:r>
        <w:rPr>
          <w:rFonts w:hint="eastAsia"/>
        </w:rPr>
        <w:t>RS</w:t>
      </w:r>
      <w:r>
        <w:rPr>
          <w:rFonts w:hint="eastAsia"/>
        </w:rPr>
        <w:t>节点的网关地址，必须要配成调度器</w:t>
      </w:r>
      <w:r>
        <w:rPr>
          <w:rFonts w:hint="eastAsia"/>
        </w:rPr>
        <w:t>LB</w:t>
      </w:r>
      <w:r>
        <w:rPr>
          <w:rFonts w:hint="eastAsia"/>
        </w:rPr>
        <w:t>的私有</w:t>
      </w:r>
      <w:r>
        <w:rPr>
          <w:rFonts w:hint="eastAsia"/>
        </w:rPr>
        <w:t>LAN</w:t>
      </w:r>
      <w:r>
        <w:rPr>
          <w:rFonts w:hint="eastAsia"/>
        </w:rPr>
        <w:t>内物理网卡地址（</w:t>
      </w:r>
      <w:r>
        <w:rPr>
          <w:rFonts w:hint="eastAsia"/>
        </w:rPr>
        <w:t>LDIP</w:t>
      </w:r>
      <w:r>
        <w:rPr>
          <w:rFonts w:hint="eastAsia"/>
        </w:rPr>
        <w:t>），这样才能确保数据报文返回时仍然经过调度器</w:t>
      </w:r>
      <w:r>
        <w:rPr>
          <w:rFonts w:hint="eastAsia"/>
        </w:rPr>
        <w:t>LB</w:t>
      </w:r>
      <w:r>
        <w:rPr>
          <w:rFonts w:hint="eastAsia"/>
        </w:rPr>
        <w:t>。</w:t>
      </w:r>
    </w:p>
    <w:p w:rsidR="00B745F2" w:rsidRDefault="00B745F2" w:rsidP="00B745F2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、由于请求与响应的数据报文都经过调度器</w:t>
      </w:r>
      <w:r>
        <w:rPr>
          <w:rFonts w:hint="eastAsia"/>
        </w:rPr>
        <w:t>LB</w:t>
      </w:r>
      <w:r>
        <w:rPr>
          <w:rFonts w:hint="eastAsia"/>
        </w:rPr>
        <w:t>，因此，网站访问量大时调度器</w:t>
      </w:r>
      <w:r>
        <w:rPr>
          <w:rFonts w:hint="eastAsia"/>
        </w:rPr>
        <w:t>LB</w:t>
      </w:r>
      <w:r>
        <w:rPr>
          <w:rFonts w:hint="eastAsia"/>
        </w:rPr>
        <w:t>有较大瓶颈，一般要求最多</w:t>
      </w:r>
      <w:r>
        <w:rPr>
          <w:rFonts w:hint="eastAsia"/>
        </w:rPr>
        <w:t>10-20</w:t>
      </w:r>
      <w:r>
        <w:rPr>
          <w:rFonts w:hint="eastAsia"/>
        </w:rPr>
        <w:t>台节点。</w:t>
      </w:r>
    </w:p>
    <w:p w:rsidR="00B745F2" w:rsidRDefault="00B745F2" w:rsidP="00B745F2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NAT</w:t>
      </w:r>
      <w:r>
        <w:rPr>
          <w:rFonts w:hint="eastAsia"/>
        </w:rPr>
        <w:t>模式支持对</w:t>
      </w:r>
      <w:r>
        <w:rPr>
          <w:rFonts w:hint="eastAsia"/>
        </w:rPr>
        <w:t>IP</w:t>
      </w:r>
      <w:r>
        <w:rPr>
          <w:rFonts w:hint="eastAsia"/>
        </w:rPr>
        <w:t>及端口的转换，即用户请求</w:t>
      </w:r>
      <w:r>
        <w:rPr>
          <w:rFonts w:hint="eastAsia"/>
        </w:rPr>
        <w:t>10.0.1.1:80</w:t>
      </w:r>
      <w:r>
        <w:rPr>
          <w:rFonts w:hint="eastAsia"/>
        </w:rPr>
        <w:t>，可以通过调度器转换到</w:t>
      </w:r>
      <w:r>
        <w:rPr>
          <w:rFonts w:hint="eastAsia"/>
        </w:rPr>
        <w:t>RS</w:t>
      </w:r>
      <w:r>
        <w:rPr>
          <w:rFonts w:hint="eastAsia"/>
        </w:rPr>
        <w:t>节点的</w:t>
      </w:r>
      <w:r>
        <w:rPr>
          <w:rFonts w:hint="eastAsia"/>
        </w:rPr>
        <w:t>10.0.1.2:8080</w:t>
      </w:r>
      <w:r>
        <w:rPr>
          <w:rFonts w:hint="eastAsia"/>
        </w:rPr>
        <w:t>（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TUN</w:t>
      </w:r>
      <w:r>
        <w:rPr>
          <w:rFonts w:hint="eastAsia"/>
        </w:rPr>
        <w:t>模式不具备的）。</w:t>
      </w:r>
    </w:p>
    <w:p w:rsidR="00B745F2" w:rsidRDefault="00B745F2" w:rsidP="00B745F2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、所有</w:t>
      </w:r>
      <w:r>
        <w:rPr>
          <w:rFonts w:hint="eastAsia"/>
        </w:rPr>
        <w:t>NAT</w:t>
      </w:r>
      <w:r>
        <w:rPr>
          <w:rFonts w:hint="eastAsia"/>
        </w:rPr>
        <w:t>内部</w:t>
      </w:r>
      <w:r>
        <w:rPr>
          <w:rFonts w:hint="eastAsia"/>
        </w:rPr>
        <w:t>RS</w:t>
      </w:r>
      <w:r>
        <w:rPr>
          <w:rFonts w:hint="eastAsia"/>
        </w:rPr>
        <w:t>节点只需配置私有</w:t>
      </w:r>
      <w:r>
        <w:rPr>
          <w:rFonts w:hint="eastAsia"/>
        </w:rPr>
        <w:t>LAN IP</w:t>
      </w:r>
      <w:r>
        <w:rPr>
          <w:rFonts w:hint="eastAsia"/>
        </w:rPr>
        <w:t>即可。</w:t>
      </w:r>
    </w:p>
    <w:p w:rsidR="00B745F2" w:rsidRDefault="00B745F2" w:rsidP="00B745F2">
      <w:r>
        <w:rPr>
          <w:rFonts w:hint="eastAsia"/>
        </w:rPr>
        <w:lastRenderedPageBreak/>
        <w:t>7</w:t>
      </w:r>
      <w:r>
        <w:rPr>
          <w:rFonts w:hint="eastAsia"/>
        </w:rPr>
        <w:t>、由于数据包来回都需要经过调度器，因此，要开启内核转发</w:t>
      </w:r>
      <w:r>
        <w:rPr>
          <w:rFonts w:hint="eastAsia"/>
        </w:rPr>
        <w:t>net.ipv4.ip_forward = 1</w:t>
      </w:r>
      <w:r>
        <w:rPr>
          <w:rFonts w:hint="eastAsia"/>
        </w:rPr>
        <w:t>，当然也包括</w:t>
      </w:r>
      <w:r>
        <w:rPr>
          <w:rFonts w:hint="eastAsia"/>
        </w:rPr>
        <w:t>iptables</w:t>
      </w:r>
      <w:r>
        <w:rPr>
          <w:rFonts w:hint="eastAsia"/>
        </w:rPr>
        <w:t>防火墙的</w:t>
      </w:r>
      <w:r>
        <w:rPr>
          <w:rFonts w:hint="eastAsia"/>
        </w:rPr>
        <w:t>forward</w:t>
      </w:r>
      <w:r>
        <w:rPr>
          <w:rFonts w:hint="eastAsia"/>
        </w:rPr>
        <w:t>功能（</w:t>
      </w:r>
      <w:r>
        <w:rPr>
          <w:rFonts w:hint="eastAsia"/>
        </w:rPr>
        <w:t>DR</w:t>
      </w:r>
      <w:r>
        <w:rPr>
          <w:rFonts w:hint="eastAsia"/>
        </w:rPr>
        <w:t>和</w:t>
      </w:r>
      <w:r>
        <w:rPr>
          <w:rFonts w:hint="eastAsia"/>
        </w:rPr>
        <w:t>TUN</w:t>
      </w:r>
      <w:r>
        <w:rPr>
          <w:rFonts w:hint="eastAsia"/>
        </w:rPr>
        <w:t>模式不需要）。</w:t>
      </w:r>
    </w:p>
    <w:p w:rsidR="00507F83" w:rsidRDefault="00507F83" w:rsidP="00507F83">
      <w:pPr>
        <w:pStyle w:val="3"/>
        <w:spacing w:before="163" w:after="163"/>
      </w:pPr>
      <w:r>
        <w:rPr>
          <w:rFonts w:hint="eastAsia"/>
        </w:rPr>
        <w:t>TUNNEL</w:t>
      </w:r>
    </w:p>
    <w:p w:rsidR="00507F83" w:rsidRDefault="00507F83" w:rsidP="00507F83"/>
    <w:p w:rsidR="00507F83" w:rsidRDefault="00507F83" w:rsidP="00507F83">
      <w:r>
        <w:rPr>
          <w:noProof/>
        </w:rPr>
        <w:drawing>
          <wp:inline distT="0" distB="0" distL="0" distR="0" wp14:anchorId="14E6C42F" wp14:editId="62EE9F5B">
            <wp:extent cx="6188710" cy="42100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83" w:rsidRDefault="00507F83" w:rsidP="00507F83">
      <w:r>
        <w:rPr>
          <w:rFonts w:hint="eastAsia"/>
        </w:rPr>
        <w:t>1</w:t>
      </w:r>
      <w:r>
        <w:rPr>
          <w:rFonts w:hint="eastAsia"/>
        </w:rPr>
        <w:t>、负载均衡器通过把请求的报文通过</w:t>
      </w:r>
      <w:r>
        <w:rPr>
          <w:rFonts w:hint="eastAsia"/>
        </w:rPr>
        <w:t>IP</w:t>
      </w:r>
      <w:r>
        <w:rPr>
          <w:rFonts w:hint="eastAsia"/>
        </w:rPr>
        <w:t>隧道（</w:t>
      </w:r>
      <w:r>
        <w:rPr>
          <w:rFonts w:hint="eastAsia"/>
        </w:rPr>
        <w:t>ipip</w:t>
      </w:r>
      <w:r>
        <w:rPr>
          <w:rFonts w:hint="eastAsia"/>
        </w:rPr>
        <w:t>隧道）的方式（请求的报文不经过原目的地址的改写</w:t>
      </w:r>
      <w:r>
        <w:rPr>
          <w:rFonts w:hint="eastAsia"/>
        </w:rPr>
        <w:t>(</w:t>
      </w:r>
      <w:r>
        <w:rPr>
          <w:rFonts w:hint="eastAsia"/>
        </w:rPr>
        <w:t>包括</w:t>
      </w:r>
      <w:r>
        <w:rPr>
          <w:rFonts w:hint="eastAsia"/>
        </w:rPr>
        <w:t>MAC)</w:t>
      </w:r>
      <w:r>
        <w:rPr>
          <w:rFonts w:hint="eastAsia"/>
        </w:rPr>
        <w:t>，而是直接封装成另外的</w:t>
      </w:r>
      <w:r>
        <w:rPr>
          <w:rFonts w:hint="eastAsia"/>
        </w:rPr>
        <w:t>IP</w:t>
      </w:r>
      <w:r>
        <w:rPr>
          <w:rFonts w:hint="eastAsia"/>
        </w:rPr>
        <w:t>报文）转发至真实服务器，而真实服务器将响应处理后直接返回给客户端用户。</w:t>
      </w:r>
    </w:p>
    <w:p w:rsidR="00507F83" w:rsidRDefault="00507F83" w:rsidP="00507F83">
      <w:r>
        <w:rPr>
          <w:rFonts w:hint="eastAsia"/>
        </w:rPr>
        <w:t>2</w:t>
      </w:r>
      <w:r>
        <w:rPr>
          <w:rFonts w:hint="eastAsia"/>
        </w:rPr>
        <w:t>、由于真实服务器将响应处理后的报文直接返回给客户端用户，因此，最好</w:t>
      </w:r>
      <w:r>
        <w:rPr>
          <w:rFonts w:hint="eastAsia"/>
        </w:rPr>
        <w:t>RS</w:t>
      </w:r>
      <w:r>
        <w:rPr>
          <w:rFonts w:hint="eastAsia"/>
        </w:rPr>
        <w:t>有一个外网</w:t>
      </w:r>
      <w:r>
        <w:rPr>
          <w:rFonts w:hint="eastAsia"/>
        </w:rPr>
        <w:t>IP</w:t>
      </w:r>
      <w:r>
        <w:rPr>
          <w:rFonts w:hint="eastAsia"/>
        </w:rPr>
        <w:t>地址，这样效率才会更高。理论上：只要能出网即可，无需外网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:rsidR="00507F83" w:rsidRDefault="00507F83" w:rsidP="00507F83">
      <w:r>
        <w:rPr>
          <w:rFonts w:hint="eastAsia"/>
        </w:rPr>
        <w:t>3</w:t>
      </w:r>
      <w:r>
        <w:rPr>
          <w:rFonts w:hint="eastAsia"/>
        </w:rPr>
        <w:t>、由于调度器</w:t>
      </w:r>
      <w:r>
        <w:rPr>
          <w:rFonts w:hint="eastAsia"/>
        </w:rPr>
        <w:t>LB</w:t>
      </w:r>
      <w:r>
        <w:rPr>
          <w:rFonts w:hint="eastAsia"/>
        </w:rPr>
        <w:t>只处理入站请求的报文。因此，此集群系统的吞吐量可以提高</w:t>
      </w:r>
      <w:r>
        <w:rPr>
          <w:rFonts w:hint="eastAsia"/>
        </w:rPr>
        <w:t>10</w:t>
      </w:r>
      <w:r>
        <w:rPr>
          <w:rFonts w:hint="eastAsia"/>
        </w:rPr>
        <w:t>倍以上，但隧道模式也会带来一定的系统开销。</w:t>
      </w:r>
      <w:r>
        <w:rPr>
          <w:rFonts w:hint="eastAsia"/>
        </w:rPr>
        <w:t>TUN</w:t>
      </w:r>
      <w:r>
        <w:rPr>
          <w:rFonts w:hint="eastAsia"/>
        </w:rPr>
        <w:t>模式适合</w:t>
      </w:r>
      <w:r>
        <w:rPr>
          <w:rFonts w:hint="eastAsia"/>
        </w:rPr>
        <w:t>LAN/WAN</w:t>
      </w:r>
      <w:r>
        <w:rPr>
          <w:rFonts w:hint="eastAsia"/>
        </w:rPr>
        <w:t>。</w:t>
      </w:r>
    </w:p>
    <w:p w:rsidR="00507F83" w:rsidRDefault="00507F83" w:rsidP="00507F83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TUN</w:t>
      </w:r>
      <w:r>
        <w:rPr>
          <w:rFonts w:hint="eastAsia"/>
        </w:rPr>
        <w:t>模式的</w:t>
      </w:r>
      <w:r>
        <w:rPr>
          <w:rFonts w:hint="eastAsia"/>
        </w:rPr>
        <w:t>LAN</w:t>
      </w:r>
      <w:r>
        <w:rPr>
          <w:rFonts w:hint="eastAsia"/>
        </w:rPr>
        <w:t>环境转发不如</w:t>
      </w:r>
      <w:r>
        <w:rPr>
          <w:rFonts w:hint="eastAsia"/>
        </w:rPr>
        <w:t>DR</w:t>
      </w:r>
      <w:r>
        <w:rPr>
          <w:rFonts w:hint="eastAsia"/>
        </w:rPr>
        <w:t>模式效率高，而且还要考虑系统对</w:t>
      </w:r>
      <w:r>
        <w:rPr>
          <w:rFonts w:hint="eastAsia"/>
        </w:rPr>
        <w:t>IP</w:t>
      </w:r>
      <w:r>
        <w:rPr>
          <w:rFonts w:hint="eastAsia"/>
        </w:rPr>
        <w:t>隧道的支持问题。</w:t>
      </w:r>
    </w:p>
    <w:p w:rsidR="00507F83" w:rsidRDefault="00507F83" w:rsidP="00507F83">
      <w:r>
        <w:rPr>
          <w:rFonts w:hint="eastAsia"/>
        </w:rPr>
        <w:t>5</w:t>
      </w:r>
      <w:r>
        <w:rPr>
          <w:rFonts w:hint="eastAsia"/>
        </w:rPr>
        <w:t>、所有的</w:t>
      </w:r>
      <w:r>
        <w:rPr>
          <w:rFonts w:hint="eastAsia"/>
        </w:rPr>
        <w:t>RS</w:t>
      </w:r>
      <w:r>
        <w:rPr>
          <w:rFonts w:hint="eastAsia"/>
        </w:rPr>
        <w:t>服务器都要绑定</w:t>
      </w:r>
      <w:r>
        <w:rPr>
          <w:rFonts w:hint="eastAsia"/>
        </w:rPr>
        <w:t>VIP</w:t>
      </w:r>
      <w:r>
        <w:rPr>
          <w:rFonts w:hint="eastAsia"/>
        </w:rPr>
        <w:t>，抑制</w:t>
      </w:r>
      <w:r>
        <w:rPr>
          <w:rFonts w:hint="eastAsia"/>
        </w:rPr>
        <w:t>ARP</w:t>
      </w:r>
      <w:r>
        <w:rPr>
          <w:rFonts w:hint="eastAsia"/>
        </w:rPr>
        <w:t>，配置复杂。</w:t>
      </w:r>
    </w:p>
    <w:p w:rsidR="00507F83" w:rsidRDefault="00507F83" w:rsidP="00507F83"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LAN</w:t>
      </w:r>
      <w:r>
        <w:rPr>
          <w:rFonts w:hint="eastAsia"/>
        </w:rPr>
        <w:t>环境一般多采用</w:t>
      </w:r>
      <w:r>
        <w:rPr>
          <w:rFonts w:hint="eastAsia"/>
        </w:rPr>
        <w:t>DR</w:t>
      </w:r>
      <w:r>
        <w:rPr>
          <w:rFonts w:hint="eastAsia"/>
        </w:rPr>
        <w:t>模式，</w:t>
      </w:r>
      <w:r>
        <w:rPr>
          <w:rFonts w:hint="eastAsia"/>
        </w:rPr>
        <w:t>WAN</w:t>
      </w:r>
      <w:r>
        <w:rPr>
          <w:rFonts w:hint="eastAsia"/>
        </w:rPr>
        <w:t>环境可以用</w:t>
      </w:r>
      <w:r>
        <w:rPr>
          <w:rFonts w:hint="eastAsia"/>
        </w:rPr>
        <w:t>TUN</w:t>
      </w:r>
      <w:r>
        <w:rPr>
          <w:rFonts w:hint="eastAsia"/>
        </w:rPr>
        <w:t>模式，但是当前在</w:t>
      </w:r>
      <w:r>
        <w:rPr>
          <w:rFonts w:hint="eastAsia"/>
        </w:rPr>
        <w:t>WAN</w:t>
      </w:r>
      <w:r>
        <w:rPr>
          <w:rFonts w:hint="eastAsia"/>
        </w:rPr>
        <w:t>环境下，请求转发更多的被</w:t>
      </w:r>
      <w:r>
        <w:rPr>
          <w:rFonts w:hint="eastAsia"/>
        </w:rPr>
        <w:t>haproxy/nginx/DNS</w:t>
      </w:r>
      <w:r>
        <w:rPr>
          <w:rFonts w:hint="eastAsia"/>
        </w:rPr>
        <w:t>调度等代理取代。因此，</w:t>
      </w:r>
      <w:r>
        <w:rPr>
          <w:rFonts w:hint="eastAsia"/>
        </w:rPr>
        <w:t>TUN</w:t>
      </w:r>
      <w:r>
        <w:rPr>
          <w:rFonts w:hint="eastAsia"/>
        </w:rPr>
        <w:t>模式在国内公司实际应用的已经很少。跨机房应用要么拉光纤成局域网，要么</w:t>
      </w:r>
      <w:r>
        <w:rPr>
          <w:rFonts w:hint="eastAsia"/>
        </w:rPr>
        <w:t>DNS</w:t>
      </w:r>
      <w:r>
        <w:rPr>
          <w:rFonts w:hint="eastAsia"/>
        </w:rPr>
        <w:t>调度，底层数据还得同步。</w:t>
      </w:r>
    </w:p>
    <w:p w:rsidR="00507F83" w:rsidRDefault="00507F83" w:rsidP="00507F83">
      <w:r>
        <w:rPr>
          <w:rFonts w:hint="eastAsia"/>
        </w:rPr>
        <w:t>7</w:t>
      </w:r>
      <w:r>
        <w:rPr>
          <w:rFonts w:hint="eastAsia"/>
        </w:rPr>
        <w:t>、直接对外的访问业务，例如：</w:t>
      </w:r>
      <w:r>
        <w:rPr>
          <w:rFonts w:hint="eastAsia"/>
        </w:rPr>
        <w:t>web</w:t>
      </w:r>
      <w:r>
        <w:rPr>
          <w:rFonts w:hint="eastAsia"/>
        </w:rPr>
        <w:t>服务做</w:t>
      </w:r>
      <w:r>
        <w:rPr>
          <w:rFonts w:hint="eastAsia"/>
        </w:rPr>
        <w:t>RS</w:t>
      </w:r>
      <w:r>
        <w:rPr>
          <w:rFonts w:hint="eastAsia"/>
        </w:rPr>
        <w:t>节点，最好用公网</w:t>
      </w:r>
      <w:r>
        <w:rPr>
          <w:rFonts w:hint="eastAsia"/>
        </w:rPr>
        <w:t>IP</w:t>
      </w:r>
      <w:r>
        <w:rPr>
          <w:rFonts w:hint="eastAsia"/>
        </w:rPr>
        <w:t>地址。不直接对外的业务，例如：</w:t>
      </w:r>
      <w:r>
        <w:rPr>
          <w:rFonts w:hint="eastAsia"/>
        </w:rPr>
        <w:t>MySQL,</w:t>
      </w:r>
      <w:r>
        <w:rPr>
          <w:rFonts w:hint="eastAsia"/>
        </w:rPr>
        <w:t>存储系统</w:t>
      </w:r>
      <w:r>
        <w:rPr>
          <w:rFonts w:hint="eastAsia"/>
        </w:rPr>
        <w:t>RS</w:t>
      </w:r>
      <w:r>
        <w:rPr>
          <w:rFonts w:hint="eastAsia"/>
        </w:rPr>
        <w:t>节点，最好用内部</w:t>
      </w:r>
      <w:r>
        <w:rPr>
          <w:rFonts w:hint="eastAsia"/>
        </w:rPr>
        <w:t>IP</w:t>
      </w:r>
      <w:r>
        <w:rPr>
          <w:rFonts w:hint="eastAsia"/>
        </w:rPr>
        <w:t>地址。</w:t>
      </w:r>
    </w:p>
    <w:p w:rsidR="00507F83" w:rsidRDefault="00507F83" w:rsidP="00507F83">
      <w:pPr>
        <w:pStyle w:val="3"/>
        <w:spacing w:before="163" w:after="163"/>
      </w:pPr>
      <w:r>
        <w:lastRenderedPageBreak/>
        <w:t>概括</w:t>
      </w:r>
    </w:p>
    <w:p w:rsidR="00BB48B6" w:rsidRPr="00BB48B6" w:rsidRDefault="00BB48B6" w:rsidP="00BB48B6">
      <w:pPr>
        <w:rPr>
          <w:rFonts w:hint="eastAsia"/>
        </w:rPr>
      </w:pPr>
    </w:p>
    <w:p w:rsidR="00507F83" w:rsidRDefault="00BB48B6" w:rsidP="00507F83">
      <w:r>
        <w:rPr>
          <w:noProof/>
        </w:rPr>
        <w:drawing>
          <wp:inline distT="0" distB="0" distL="0" distR="0" wp14:anchorId="3165F141" wp14:editId="2E8A91CB">
            <wp:extent cx="6188710" cy="19742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83" w:rsidRDefault="00507F83" w:rsidP="00507F83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NAT</w:t>
      </w:r>
      <w:r>
        <w:rPr>
          <w:rFonts w:hint="eastAsia"/>
        </w:rPr>
        <w:t>模式：</w:t>
      </w:r>
    </w:p>
    <w:p w:rsidR="00507F83" w:rsidRDefault="00507F83" w:rsidP="00507F83">
      <w:pPr>
        <w:rPr>
          <w:rFonts w:hint="eastAsia"/>
        </w:rPr>
      </w:pPr>
      <w:r>
        <w:rPr>
          <w:rFonts w:hint="eastAsia"/>
        </w:rPr>
        <w:t>入站</w:t>
      </w:r>
      <w:r>
        <w:rPr>
          <w:rFonts w:hint="eastAsia"/>
        </w:rPr>
        <w:t>DNAT,</w:t>
      </w:r>
      <w:r>
        <w:rPr>
          <w:rFonts w:hint="eastAsia"/>
        </w:rPr>
        <w:t>出站</w:t>
      </w:r>
      <w:r>
        <w:rPr>
          <w:rFonts w:hint="eastAsia"/>
        </w:rPr>
        <w:t>SNAT</w:t>
      </w:r>
      <w:r>
        <w:rPr>
          <w:rFonts w:hint="eastAsia"/>
        </w:rPr>
        <w:t>，入站出站都经过</w:t>
      </w:r>
      <w:r>
        <w:rPr>
          <w:rFonts w:hint="eastAsia"/>
        </w:rPr>
        <w:t>LVS</w:t>
      </w:r>
      <w:r>
        <w:rPr>
          <w:rFonts w:hint="eastAsia"/>
        </w:rPr>
        <w:t>，可以修改端口，私有网络。</w:t>
      </w:r>
    </w:p>
    <w:p w:rsidR="00507F83" w:rsidRDefault="00507F83" w:rsidP="00507F83"/>
    <w:p w:rsidR="00507F83" w:rsidRDefault="00507F83" w:rsidP="00507F83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DR</w:t>
      </w:r>
      <w:r>
        <w:rPr>
          <w:rFonts w:hint="eastAsia"/>
        </w:rPr>
        <w:t>模式</w:t>
      </w:r>
      <w:r>
        <w:rPr>
          <w:rFonts w:hint="eastAsia"/>
        </w:rPr>
        <w:t>*****</w:t>
      </w:r>
    </w:p>
    <w:p w:rsidR="00507F83" w:rsidRDefault="00507F83" w:rsidP="00507F83">
      <w:pPr>
        <w:rPr>
          <w:rFonts w:hint="eastAsia"/>
        </w:rPr>
      </w:pPr>
      <w:r>
        <w:rPr>
          <w:rFonts w:hint="eastAsia"/>
        </w:rPr>
        <w:t>修改数据包的目的</w:t>
      </w:r>
      <w:r>
        <w:rPr>
          <w:rFonts w:hint="eastAsia"/>
        </w:rPr>
        <w:t>MAC</w:t>
      </w:r>
      <w:r>
        <w:rPr>
          <w:rFonts w:hint="eastAsia"/>
        </w:rPr>
        <w:t>地址，入站经过</w:t>
      </w:r>
      <w:r>
        <w:rPr>
          <w:rFonts w:hint="eastAsia"/>
        </w:rPr>
        <w:t>LVS,</w:t>
      </w:r>
      <w:r>
        <w:rPr>
          <w:rFonts w:hint="eastAsia"/>
        </w:rPr>
        <w:t>出站不经过</w:t>
      </w:r>
      <w:r>
        <w:rPr>
          <w:rFonts w:hint="eastAsia"/>
        </w:rPr>
        <w:t>LVS</w:t>
      </w:r>
      <w:r>
        <w:rPr>
          <w:rFonts w:hint="eastAsia"/>
        </w:rPr>
        <w:t>，直接返回客户，不能改端口，</w:t>
      </w:r>
      <w:r>
        <w:rPr>
          <w:rFonts w:hint="eastAsia"/>
        </w:rPr>
        <w:t>LAN</w:t>
      </w:r>
      <w:r>
        <w:rPr>
          <w:rFonts w:hint="eastAsia"/>
        </w:rPr>
        <w:t>内使用。</w:t>
      </w:r>
    </w:p>
    <w:p w:rsidR="00507F83" w:rsidRDefault="00507F83" w:rsidP="00507F83"/>
    <w:p w:rsidR="00507F83" w:rsidRDefault="00507F83" w:rsidP="00507F83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TUN</w:t>
      </w:r>
      <w:r>
        <w:rPr>
          <w:rFonts w:hint="eastAsia"/>
        </w:rPr>
        <w:t>模式</w:t>
      </w:r>
    </w:p>
    <w:p w:rsidR="00507F83" w:rsidRDefault="00507F83" w:rsidP="00507F83">
      <w:pPr>
        <w:rPr>
          <w:rFonts w:hint="eastAsia"/>
        </w:rPr>
      </w:pPr>
      <w:r>
        <w:rPr>
          <w:rFonts w:hint="eastAsia"/>
        </w:rPr>
        <w:t>不改变数据包内容，数据包外部封装一个</w:t>
      </w:r>
      <w:r>
        <w:rPr>
          <w:rFonts w:hint="eastAsia"/>
        </w:rPr>
        <w:t>IP</w:t>
      </w:r>
      <w:r>
        <w:rPr>
          <w:rFonts w:hint="eastAsia"/>
        </w:rPr>
        <w:t>头，入站经过</w:t>
      </w:r>
      <w:r>
        <w:rPr>
          <w:rFonts w:hint="eastAsia"/>
        </w:rPr>
        <w:t>LVS,</w:t>
      </w:r>
      <w:r>
        <w:rPr>
          <w:rFonts w:hint="eastAsia"/>
        </w:rPr>
        <w:t>出站不经过</w:t>
      </w:r>
      <w:r>
        <w:rPr>
          <w:rFonts w:hint="eastAsia"/>
        </w:rPr>
        <w:t>LVS</w:t>
      </w:r>
      <w:r>
        <w:rPr>
          <w:rFonts w:hint="eastAsia"/>
        </w:rPr>
        <w:t>，直接返回客户，不能改端口，</w:t>
      </w:r>
      <w:r>
        <w:rPr>
          <w:rFonts w:hint="eastAsia"/>
        </w:rPr>
        <w:t>LAN/WAN</w:t>
      </w:r>
      <w:r>
        <w:rPr>
          <w:rFonts w:hint="eastAsia"/>
        </w:rPr>
        <w:t>使用。</w:t>
      </w:r>
    </w:p>
    <w:p w:rsidR="00507F83" w:rsidRDefault="00507F83" w:rsidP="00507F83">
      <w:r>
        <w:rPr>
          <w:rFonts w:hint="eastAsia"/>
        </w:rPr>
        <w:t>LVS</w:t>
      </w:r>
      <w:r>
        <w:rPr>
          <w:rFonts w:hint="eastAsia"/>
        </w:rPr>
        <w:t>和节点之间通过隧道通信。</w:t>
      </w:r>
    </w:p>
    <w:p w:rsidR="005D373E" w:rsidRDefault="005D373E" w:rsidP="005D373E">
      <w:pPr>
        <w:pStyle w:val="3"/>
        <w:spacing w:before="163" w:after="163"/>
      </w:pPr>
      <w:r>
        <w:rPr>
          <w:rFonts w:hint="eastAsia"/>
        </w:rPr>
        <w:t>F</w:t>
      </w:r>
      <w:r>
        <w:t xml:space="preserve">ULLNAT </w:t>
      </w:r>
    </w:p>
    <w:p w:rsidR="005D373E" w:rsidRDefault="005D373E" w:rsidP="005D373E">
      <w:r>
        <w:rPr>
          <w:noProof/>
        </w:rPr>
        <w:drawing>
          <wp:inline distT="0" distB="0" distL="0" distR="0" wp14:anchorId="52632F56" wp14:editId="27BF38E1">
            <wp:extent cx="6188710" cy="16027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C6C" w:rsidRDefault="00764C6C" w:rsidP="005D373E">
      <w:r>
        <w:rPr>
          <w:noProof/>
        </w:rPr>
        <w:drawing>
          <wp:inline distT="0" distB="0" distL="0" distR="0" wp14:anchorId="331C5651" wp14:editId="7B17DD41">
            <wp:extent cx="6188710" cy="129476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FA2" w:rsidRDefault="00770FA2" w:rsidP="00770FA2">
      <w:pPr>
        <w:pStyle w:val="2"/>
        <w:spacing w:before="163" w:after="163"/>
        <w:rPr>
          <w:rFonts w:hint="eastAsia"/>
        </w:rPr>
      </w:pPr>
      <w:r>
        <w:rPr>
          <w:rFonts w:hint="eastAsia"/>
        </w:rPr>
        <w:lastRenderedPageBreak/>
        <w:t>LVS</w:t>
      </w:r>
      <w:r>
        <w:rPr>
          <w:rFonts w:hint="eastAsia"/>
        </w:rPr>
        <w:t>调度算法</w:t>
      </w:r>
    </w:p>
    <w:p w:rsidR="00770FA2" w:rsidRDefault="00770FA2" w:rsidP="00770FA2">
      <w:pPr>
        <w:rPr>
          <w:rFonts w:hint="eastAsia"/>
        </w:rPr>
      </w:pPr>
      <w:r>
        <w:rPr>
          <w:rFonts w:hint="eastAsia"/>
        </w:rPr>
        <w:t>固定调度算法：</w:t>
      </w:r>
      <w:r>
        <w:rPr>
          <w:rFonts w:hint="eastAsia"/>
        </w:rPr>
        <w:t>rr,wrr,dh,sh</w:t>
      </w:r>
    </w:p>
    <w:p w:rsidR="00770FA2" w:rsidRDefault="00770FA2" w:rsidP="00770FA2">
      <w:r>
        <w:rPr>
          <w:rFonts w:hint="eastAsia"/>
        </w:rPr>
        <w:t>动态调度算法：</w:t>
      </w:r>
      <w:r>
        <w:rPr>
          <w:rFonts w:hint="eastAsia"/>
        </w:rPr>
        <w:t>wlc,lc,lblc,lblcr,SED,NQ(</w:t>
      </w:r>
      <w:r>
        <w:rPr>
          <w:rFonts w:hint="eastAsia"/>
        </w:rPr>
        <w:t>后两种官方站点没提到，编译</w:t>
      </w:r>
      <w:r>
        <w:rPr>
          <w:rFonts w:hint="eastAsia"/>
        </w:rPr>
        <w:t>LVS</w:t>
      </w:r>
      <w:r>
        <w:rPr>
          <w:rFonts w:hint="eastAsia"/>
        </w:rPr>
        <w:t>，</w:t>
      </w:r>
      <w:r>
        <w:rPr>
          <w:rFonts w:hint="eastAsia"/>
        </w:rPr>
        <w:t>make</w:t>
      </w:r>
      <w:r>
        <w:rPr>
          <w:rFonts w:hint="eastAsia"/>
        </w:rPr>
        <w:t>过程可以看到</w:t>
      </w:r>
      <w:r>
        <w:rPr>
          <w:rFonts w:hint="eastAsia"/>
        </w:rPr>
        <w:t>rr|wrr|lc|wlc|lblc|lblcr|dh|sh|sed|nq)</w:t>
      </w:r>
      <w:r>
        <w:rPr>
          <w:rFonts w:hint="eastAsia"/>
        </w:rPr>
        <w:t>。</w:t>
      </w:r>
    </w:p>
    <w:p w:rsidR="00616AE0" w:rsidRDefault="00616AE0" w:rsidP="00616AE0">
      <w:pPr>
        <w:pStyle w:val="3"/>
        <w:spacing w:before="163" w:after="163"/>
        <w:rPr>
          <w:rFonts w:hint="eastAsia"/>
        </w:rPr>
      </w:pPr>
      <w:r>
        <w:t>生产环境选型：</w:t>
      </w:r>
      <w:r>
        <w:rPr>
          <w:rFonts w:hint="eastAsia"/>
        </w:rPr>
        <w:t xml:space="preserve"> </w:t>
      </w:r>
    </w:p>
    <w:p w:rsidR="00616AE0" w:rsidRDefault="00616AE0" w:rsidP="00770FA2">
      <w:r>
        <w:rPr>
          <w:noProof/>
        </w:rPr>
        <w:drawing>
          <wp:inline distT="0" distB="0" distL="0" distR="0" wp14:anchorId="1B9B2A37" wp14:editId="49F1A908">
            <wp:extent cx="6188710" cy="29737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119" w:rsidRDefault="002A1119" w:rsidP="002A1119">
      <w:pPr>
        <w:pStyle w:val="2"/>
        <w:spacing w:before="163" w:after="163"/>
      </w:pPr>
      <w:r>
        <w:rPr>
          <w:rFonts w:hint="eastAsia"/>
        </w:rPr>
        <w:t>LVS</w:t>
      </w:r>
      <w:r>
        <w:rPr>
          <w:rFonts w:hint="eastAsia"/>
        </w:rPr>
        <w:t>安装</w:t>
      </w:r>
    </w:p>
    <w:p w:rsidR="002A1119" w:rsidRDefault="000B28EF" w:rsidP="000B28EF">
      <w:pPr>
        <w:pStyle w:val="3"/>
        <w:spacing w:before="163" w:after="163"/>
      </w:pPr>
      <w:r>
        <w:rPr>
          <w:rFonts w:hint="eastAsia"/>
        </w:rPr>
        <w:t>IP</w:t>
      </w:r>
      <w:r>
        <w:rPr>
          <w:rFonts w:hint="eastAsia"/>
        </w:rPr>
        <w:t>规划</w:t>
      </w:r>
      <w:r w:rsidR="00713622">
        <w:rPr>
          <w:rFonts w:hint="eastAsia"/>
        </w:rPr>
        <w:t xml:space="preserve"> </w:t>
      </w:r>
      <w:r w:rsidR="00713622">
        <w:rPr>
          <w:rFonts w:hint="eastAsia"/>
        </w:rPr>
        <w:t>（</w:t>
      </w:r>
      <w:r w:rsidR="00713622">
        <w:rPr>
          <w:rFonts w:hint="eastAsia"/>
        </w:rPr>
        <w:t>DR</w:t>
      </w:r>
      <w:r w:rsidR="00713622">
        <w:rPr>
          <w:rFonts w:hint="eastAsia"/>
        </w:rPr>
        <w:t>）</w:t>
      </w:r>
    </w:p>
    <w:p w:rsidR="000B28EF" w:rsidRDefault="000B28EF" w:rsidP="000B28EF">
      <w:r>
        <w:t>web</w:t>
      </w:r>
    </w:p>
    <w:p w:rsidR="000B28EF" w:rsidRDefault="000B28EF" w:rsidP="000B28EF">
      <w:r>
        <w:t>LB01(nginx+keepalived) 10.0.1.3</w:t>
      </w:r>
      <w:r>
        <w:t xml:space="preserve">  </w:t>
      </w:r>
      <w:r>
        <w:t xml:space="preserve">     VIP:10.0.1.31</w:t>
      </w:r>
    </w:p>
    <w:p w:rsidR="000B28EF" w:rsidRDefault="000B28EF" w:rsidP="000B28EF">
      <w:r>
        <w:t>LB02(nginx+keepalived) 10.0.1.5</w:t>
      </w:r>
      <w:r>
        <w:t xml:space="preserve">       </w:t>
      </w:r>
      <w:r>
        <w:t>VIP:10.0.1.32</w:t>
      </w:r>
    </w:p>
    <w:p w:rsidR="000B28EF" w:rsidRDefault="000B28EF" w:rsidP="000B28EF">
      <w:pPr>
        <w:rPr>
          <w:rFonts w:hint="eastAsia"/>
        </w:rPr>
      </w:pPr>
      <w:r>
        <w:rPr>
          <w:rFonts w:hint="eastAsia"/>
        </w:rPr>
        <w:t>WEB1 10.0.1.6 LAMP RS1</w:t>
      </w:r>
      <w:r>
        <w:rPr>
          <w:rFonts w:hint="eastAsia"/>
        </w:rPr>
        <w:t>（真实服务器）</w:t>
      </w:r>
    </w:p>
    <w:p w:rsidR="000B28EF" w:rsidRDefault="000B28EF" w:rsidP="000B28EF">
      <w:r>
        <w:rPr>
          <w:rFonts w:hint="eastAsia"/>
        </w:rPr>
        <w:t>WEB2 10.0.1.9 LNMP RS2</w:t>
      </w:r>
      <w:r>
        <w:rPr>
          <w:rFonts w:hint="eastAsia"/>
        </w:rPr>
        <w:t>（真实服务器）</w:t>
      </w:r>
    </w:p>
    <w:p w:rsidR="000B28EF" w:rsidRDefault="000B28EF" w:rsidP="000B28EF">
      <w:pPr>
        <w:pStyle w:val="3"/>
        <w:spacing w:before="163" w:after="163"/>
      </w:pPr>
      <w:r>
        <w:rPr>
          <w:rFonts w:hint="eastAsia"/>
        </w:rPr>
        <w:t>安装：</w:t>
      </w:r>
      <w:r>
        <w:rPr>
          <w:rFonts w:hint="eastAsia"/>
        </w:rPr>
        <w:t>lvs</w:t>
      </w:r>
      <w:r>
        <w:rPr>
          <w:rFonts w:hint="eastAsia"/>
        </w:rPr>
        <w:t>软件</w:t>
      </w:r>
    </w:p>
    <w:p w:rsidR="00550299" w:rsidRDefault="00550299" w:rsidP="00550299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LB</w:t>
      </w:r>
      <w:r>
        <w:rPr>
          <w:rFonts w:hint="eastAsia"/>
        </w:rPr>
        <w:t>上操作</w:t>
      </w:r>
      <w:r>
        <w:rPr>
          <w:rFonts w:hint="eastAsia"/>
        </w:rPr>
        <w:t>:</w:t>
      </w:r>
    </w:p>
    <w:p w:rsidR="00550299" w:rsidRDefault="00550299" w:rsidP="00550299">
      <w:pPr>
        <w:rPr>
          <w:rFonts w:hint="eastAsia"/>
        </w:rPr>
      </w:pPr>
      <w:r>
        <w:rPr>
          <w:rFonts w:hint="eastAsia"/>
        </w:rPr>
        <w:t>配置</w:t>
      </w:r>
      <w:r>
        <w:rPr>
          <w:rFonts w:hint="eastAsia"/>
        </w:rPr>
        <w:t>eth0</w:t>
      </w:r>
      <w:r>
        <w:rPr>
          <w:rFonts w:hint="eastAsia"/>
        </w:rPr>
        <w:t>网卡</w:t>
      </w:r>
      <w:r>
        <w:rPr>
          <w:rFonts w:hint="eastAsia"/>
        </w:rPr>
        <w:t>ip</w:t>
      </w:r>
      <w:r>
        <w:rPr>
          <w:rFonts w:hint="eastAsia"/>
        </w:rPr>
        <w:t>；</w:t>
      </w:r>
    </w:p>
    <w:p w:rsidR="00550299" w:rsidRDefault="00550299" w:rsidP="00550299">
      <w:r>
        <w:t>1</w:t>
      </w:r>
    </w:p>
    <w:p w:rsidR="00550299" w:rsidRPr="00550299" w:rsidRDefault="00550299" w:rsidP="00550299">
      <w:r>
        <w:rPr>
          <w:rFonts w:hint="eastAsia"/>
        </w:rPr>
        <w:t xml:space="preserve">[root@LB1 ~]# ifconfig eth0:0 </w:t>
      </w:r>
      <w:r>
        <w:t>10.0.1.31</w:t>
      </w:r>
      <w:r>
        <w:rPr>
          <w:rFonts w:hint="eastAsia"/>
        </w:rPr>
        <w:t>/24  #</w:t>
      </w:r>
      <w:r>
        <w:rPr>
          <w:rFonts w:hint="eastAsia"/>
        </w:rPr>
        <w:t>在</w:t>
      </w:r>
      <w:r>
        <w:rPr>
          <w:rFonts w:hint="eastAsia"/>
        </w:rPr>
        <w:t>eth0:0</w:t>
      </w:r>
      <w:r>
        <w:rPr>
          <w:rFonts w:hint="eastAsia"/>
        </w:rPr>
        <w:t>配置</w:t>
      </w:r>
      <w:r>
        <w:rPr>
          <w:rFonts w:hint="eastAsia"/>
        </w:rPr>
        <w:t>vip</w:t>
      </w:r>
    </w:p>
    <w:p w:rsidR="00550299" w:rsidRPr="00550299" w:rsidRDefault="00550299" w:rsidP="00550299">
      <w:pPr>
        <w:rPr>
          <w:rFonts w:hint="eastAsia"/>
        </w:rPr>
      </w:pPr>
    </w:p>
    <w:p w:rsidR="000B28EF" w:rsidRDefault="000B28EF" w:rsidP="000B28EF">
      <w:r>
        <w:t>yum install ipvsadm -y</w:t>
      </w:r>
    </w:p>
    <w:p w:rsidR="000B28EF" w:rsidRDefault="000B28EF" w:rsidP="000B28EF">
      <w:r>
        <w:t>[root@lb01 ~]# rpm -qa ipvsadm</w:t>
      </w:r>
    </w:p>
    <w:p w:rsidR="000B28EF" w:rsidRDefault="000B28EF" w:rsidP="000B28EF">
      <w:r>
        <w:t>ipvsadm-1.26-4.el6.x86_64</w:t>
      </w:r>
    </w:p>
    <w:p w:rsidR="000B28EF" w:rsidRDefault="000B28EF" w:rsidP="000B28EF"/>
    <w:p w:rsidR="000B28EF" w:rsidRDefault="000B28EF" w:rsidP="000B28EF">
      <w:pPr>
        <w:rPr>
          <w:rFonts w:hint="eastAsia"/>
        </w:rPr>
      </w:pPr>
      <w:r>
        <w:rPr>
          <w:rFonts w:hint="eastAsia"/>
        </w:rPr>
        <w:t>LVS</w:t>
      </w:r>
      <w:r>
        <w:rPr>
          <w:rFonts w:hint="eastAsia"/>
        </w:rPr>
        <w:t>配置过程：</w:t>
      </w:r>
    </w:p>
    <w:p w:rsidR="000B28EF" w:rsidRDefault="000B28EF" w:rsidP="00511E8B">
      <w:pPr>
        <w:pStyle w:val="a3"/>
      </w:pPr>
      <w:r>
        <w:t>ipvsadm -C</w:t>
      </w:r>
    </w:p>
    <w:p w:rsidR="000B28EF" w:rsidRDefault="000B28EF" w:rsidP="00511E8B">
      <w:pPr>
        <w:pStyle w:val="a3"/>
      </w:pPr>
      <w:r>
        <w:t>ipvsadm --set 30 5 60</w:t>
      </w:r>
    </w:p>
    <w:p w:rsidR="000B28EF" w:rsidRDefault="000B28EF" w:rsidP="00511E8B">
      <w:pPr>
        <w:pStyle w:val="a3"/>
      </w:pPr>
      <w:r>
        <w:t>ipvsadm -A -t 10.0.1.31:80 -s rr -p 300</w:t>
      </w:r>
    </w:p>
    <w:p w:rsidR="000B28EF" w:rsidRDefault="000B28EF" w:rsidP="00511E8B">
      <w:pPr>
        <w:pStyle w:val="a3"/>
      </w:pPr>
      <w:r>
        <w:t xml:space="preserve">ipvsadm -a -t 10.0.1.31:80 -r 10.0.1.6:80 -g  </w:t>
      </w:r>
    </w:p>
    <w:p w:rsidR="000B28EF" w:rsidRDefault="000B28EF" w:rsidP="00511E8B">
      <w:pPr>
        <w:pStyle w:val="a3"/>
      </w:pPr>
      <w:r>
        <w:t xml:space="preserve">ipvsadm -a -t 10.0.1.31:80 -r 10.0.1.9:80 -g  </w:t>
      </w:r>
    </w:p>
    <w:p w:rsidR="000B28EF" w:rsidRDefault="000B28EF" w:rsidP="00511E8B">
      <w:pPr>
        <w:pStyle w:val="a3"/>
      </w:pPr>
      <w:r>
        <w:t xml:space="preserve">ipvsadm </w:t>
      </w:r>
      <w:r w:rsidR="007B44E5">
        <w:t>–</w:t>
      </w:r>
      <w:r>
        <w:t>Ln</w:t>
      </w:r>
    </w:p>
    <w:p w:rsidR="007B44E5" w:rsidRDefault="007B44E5" w:rsidP="007B44E5">
      <w:pPr>
        <w:pStyle w:val="3"/>
        <w:spacing w:before="163" w:after="163"/>
        <w:rPr>
          <w:rFonts w:hint="eastAsia"/>
        </w:rPr>
      </w:pPr>
      <w:r>
        <w:rPr>
          <w:rFonts w:hint="eastAsia"/>
        </w:rPr>
        <w:t>删除：</w:t>
      </w:r>
    </w:p>
    <w:p w:rsidR="007B44E5" w:rsidRDefault="007B44E5" w:rsidP="007B44E5">
      <w:r>
        <w:t>ipvsadm -d -t 10.0.1.31:80 -r 10.0.1.6:80</w:t>
      </w:r>
    </w:p>
    <w:p w:rsidR="007B44E5" w:rsidRDefault="007B44E5" w:rsidP="007B44E5">
      <w:pPr>
        <w:rPr>
          <w:rFonts w:hint="eastAsia"/>
        </w:rPr>
      </w:pPr>
      <w:r>
        <w:rPr>
          <w:rFonts w:hint="eastAsia"/>
        </w:rPr>
        <w:t>所有</w:t>
      </w:r>
      <w:r>
        <w:rPr>
          <w:rFonts w:hint="eastAsia"/>
        </w:rPr>
        <w:t>RS</w:t>
      </w:r>
      <w:r>
        <w:rPr>
          <w:rFonts w:hint="eastAsia"/>
        </w:rPr>
        <w:t>节点的配置过程：</w:t>
      </w:r>
    </w:p>
    <w:p w:rsidR="007B44E5" w:rsidRDefault="007B44E5" w:rsidP="007B44E5">
      <w:pPr>
        <w:pStyle w:val="3"/>
        <w:spacing w:before="163" w:after="163"/>
        <w:rPr>
          <w:rFonts w:hint="eastAsia"/>
        </w:rPr>
      </w:pPr>
      <w:r>
        <w:rPr>
          <w:rFonts w:hint="eastAsia"/>
        </w:rPr>
        <w:t>RS</w:t>
      </w:r>
      <w:r>
        <w:rPr>
          <w:rFonts w:hint="eastAsia"/>
        </w:rPr>
        <w:t>绑定</w:t>
      </w:r>
      <w:r>
        <w:rPr>
          <w:rFonts w:hint="eastAsia"/>
        </w:rPr>
        <w:t>VIP</w:t>
      </w:r>
      <w:r>
        <w:rPr>
          <w:rFonts w:hint="eastAsia"/>
        </w:rPr>
        <w:t>：</w:t>
      </w:r>
    </w:p>
    <w:p w:rsidR="007B44E5" w:rsidRDefault="007B44E5" w:rsidP="007B44E5">
      <w:r>
        <w:t>ip addr add 10.0.1.31/32 dev lo label lo:1</w:t>
      </w:r>
    </w:p>
    <w:p w:rsidR="007B44E5" w:rsidRDefault="007B44E5" w:rsidP="007B44E5">
      <w:r>
        <w:t>route add -host 10.0.1.31 dev lo</w:t>
      </w:r>
    </w:p>
    <w:p w:rsidR="007B44E5" w:rsidRDefault="007B44E5" w:rsidP="007B44E5">
      <w:pPr>
        <w:pStyle w:val="3"/>
        <w:spacing w:before="163" w:after="163"/>
        <w:rPr>
          <w:rFonts w:hint="eastAsia"/>
        </w:rPr>
      </w:pPr>
      <w:r>
        <w:rPr>
          <w:rFonts w:hint="eastAsia"/>
        </w:rPr>
        <w:t>抑制</w:t>
      </w:r>
      <w:r>
        <w:rPr>
          <w:rFonts w:hint="eastAsia"/>
        </w:rPr>
        <w:t>ARP</w:t>
      </w:r>
      <w:r>
        <w:rPr>
          <w:rFonts w:hint="eastAsia"/>
        </w:rPr>
        <w:t>：</w:t>
      </w:r>
    </w:p>
    <w:p w:rsidR="007B44E5" w:rsidRDefault="007B44E5" w:rsidP="007B44E5">
      <w:r>
        <w:t>echo "1" &gt;/proc/sys/net/ipv4/conf/lo/arp_ignore</w:t>
      </w:r>
    </w:p>
    <w:p w:rsidR="007B44E5" w:rsidRDefault="007B44E5" w:rsidP="007B44E5">
      <w:r>
        <w:t>echo "2" &gt;/proc/sys/net/ipv4/conf/lo/arp_announce</w:t>
      </w:r>
    </w:p>
    <w:p w:rsidR="007B44E5" w:rsidRDefault="007B44E5" w:rsidP="007B44E5">
      <w:r>
        <w:t>echo "1" &gt;/proc/sys/net/ipv4/conf/all/arp_ignore</w:t>
      </w:r>
    </w:p>
    <w:p w:rsidR="007B44E5" w:rsidRDefault="007B44E5" w:rsidP="007B44E5">
      <w:r>
        <w:t>echo "2" &gt;/proc/sys/net/ipv4/conf/all/arp_announce</w:t>
      </w:r>
    </w:p>
    <w:p w:rsidR="00D16AB6" w:rsidRDefault="00D16AB6" w:rsidP="007B44E5"/>
    <w:p w:rsidR="00D16AB6" w:rsidRDefault="00D16AB6" w:rsidP="00D16AB6">
      <w:pPr>
        <w:rPr>
          <w:rFonts w:hint="eastAsia"/>
        </w:rPr>
      </w:pPr>
      <w:r>
        <w:rPr>
          <w:rFonts w:hint="eastAsia"/>
        </w:rPr>
        <w:t>课后作业：</w:t>
      </w:r>
    </w:p>
    <w:p w:rsidR="00D16AB6" w:rsidRDefault="00D16AB6" w:rsidP="00D16AB6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、实现</w:t>
      </w:r>
      <w:r>
        <w:rPr>
          <w:rFonts w:hint="eastAsia"/>
        </w:rPr>
        <w:t>LVS</w:t>
      </w:r>
      <w:r>
        <w:rPr>
          <w:rFonts w:hint="eastAsia"/>
        </w:rPr>
        <w:t>对节点的健康检查</w:t>
      </w:r>
    </w:p>
    <w:p w:rsidR="00D16AB6" w:rsidRDefault="00D16AB6" w:rsidP="00D16AB6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检查节点</w:t>
      </w:r>
      <w:r>
        <w:rPr>
          <w:rFonts w:hint="eastAsia"/>
        </w:rPr>
        <w:t>3</w:t>
      </w:r>
      <w:r>
        <w:rPr>
          <w:rFonts w:hint="eastAsia"/>
        </w:rPr>
        <w:t>次，每次间隔</w:t>
      </w:r>
      <w:r>
        <w:rPr>
          <w:rFonts w:hint="eastAsia"/>
        </w:rPr>
        <w:t>2</w:t>
      </w:r>
      <w:r>
        <w:rPr>
          <w:rFonts w:hint="eastAsia"/>
        </w:rPr>
        <w:t>秒，节点不可用就踢出去。</w:t>
      </w:r>
    </w:p>
    <w:p w:rsidR="00D16AB6" w:rsidRDefault="00D16AB6" w:rsidP="00D16AB6">
      <w:pPr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hint="eastAsia"/>
        </w:rPr>
        <w:t>检查节点</w:t>
      </w:r>
      <w:r>
        <w:rPr>
          <w:rFonts w:hint="eastAsia"/>
        </w:rPr>
        <w:t>3</w:t>
      </w:r>
      <w:r>
        <w:rPr>
          <w:rFonts w:hint="eastAsia"/>
        </w:rPr>
        <w:t>次，每次间隔</w:t>
      </w:r>
      <w:r>
        <w:rPr>
          <w:rFonts w:hint="eastAsia"/>
        </w:rPr>
        <w:t>2</w:t>
      </w:r>
      <w:r>
        <w:rPr>
          <w:rFonts w:hint="eastAsia"/>
        </w:rPr>
        <w:t>秒，节点可用了，就加进来。</w:t>
      </w:r>
    </w:p>
    <w:p w:rsidR="00D16AB6" w:rsidRDefault="00013830" w:rsidP="00D16AB6">
      <w:hyperlink r:id="rId59" w:history="1">
        <w:r w:rsidRPr="005543E2">
          <w:rPr>
            <w:rStyle w:val="a6"/>
          </w:rPr>
          <w:t>http://edu.51cto.com/course/course_id-4212.html</w:t>
        </w:r>
      </w:hyperlink>
    </w:p>
    <w:p w:rsidR="00013830" w:rsidRDefault="00013830" w:rsidP="00D16AB6"/>
    <w:p w:rsidR="00013830" w:rsidRDefault="00013830" w:rsidP="00013830">
      <w:pPr>
        <w:pStyle w:val="a3"/>
      </w:pPr>
      <w:r>
        <w:t>#!/bin/bash</w:t>
      </w:r>
    </w:p>
    <w:p w:rsidR="00013830" w:rsidRDefault="00013830" w:rsidP="00013830">
      <w:pPr>
        <w:pStyle w:val="a3"/>
      </w:pPr>
      <w:r>
        <w:t>. /etc/init.d/functions</w:t>
      </w:r>
    </w:p>
    <w:p w:rsidR="00013830" w:rsidRDefault="00013830" w:rsidP="00013830">
      <w:pPr>
        <w:pStyle w:val="a3"/>
      </w:pPr>
      <w:r>
        <w:t>VIP=10.0.0.29</w:t>
      </w:r>
    </w:p>
    <w:p w:rsidR="00013830" w:rsidRDefault="00013830" w:rsidP="00013830">
      <w:pPr>
        <w:pStyle w:val="a3"/>
      </w:pPr>
      <w:r>
        <w:t>SUBNET=eth0:`echo $VIP|cut -d. -f4`</w:t>
      </w:r>
    </w:p>
    <w:p w:rsidR="00013830" w:rsidRDefault="00013830" w:rsidP="00013830">
      <w:pPr>
        <w:pStyle w:val="a3"/>
      </w:pPr>
      <w:r>
        <w:t>PORT=80</w:t>
      </w:r>
    </w:p>
    <w:p w:rsidR="00013830" w:rsidRDefault="00013830" w:rsidP="00013830">
      <w:pPr>
        <w:pStyle w:val="a3"/>
      </w:pPr>
      <w:r>
        <w:t>GW=192.168.1.1</w:t>
      </w:r>
    </w:p>
    <w:p w:rsidR="00013830" w:rsidRDefault="00013830" w:rsidP="00013830">
      <w:pPr>
        <w:pStyle w:val="a3"/>
      </w:pPr>
    </w:p>
    <w:p w:rsidR="00013830" w:rsidRDefault="00013830" w:rsidP="00013830">
      <w:pPr>
        <w:pStyle w:val="a3"/>
      </w:pPr>
      <w:r>
        <w:t>#w=3</w:t>
      </w:r>
    </w:p>
    <w:p w:rsidR="00013830" w:rsidRDefault="00013830" w:rsidP="00013830">
      <w:pPr>
        <w:pStyle w:val="a3"/>
      </w:pPr>
      <w:r>
        <w:t>RIP1=(</w:t>
      </w:r>
    </w:p>
    <w:p w:rsidR="00013830" w:rsidRDefault="00013830" w:rsidP="00013830">
      <w:pPr>
        <w:pStyle w:val="a3"/>
      </w:pPr>
      <w:r>
        <w:t xml:space="preserve">        10.0.0.17</w:t>
      </w:r>
    </w:p>
    <w:p w:rsidR="00013830" w:rsidRDefault="00013830" w:rsidP="00013830">
      <w:pPr>
        <w:pStyle w:val="a3"/>
      </w:pPr>
      <w:r>
        <w:t xml:space="preserve">     )</w:t>
      </w:r>
    </w:p>
    <w:p w:rsidR="00013830" w:rsidRDefault="00013830" w:rsidP="00013830">
      <w:pPr>
        <w:pStyle w:val="a3"/>
      </w:pPr>
      <w:r>
        <w:lastRenderedPageBreak/>
        <w:t>#w=1</w:t>
      </w:r>
    </w:p>
    <w:p w:rsidR="00013830" w:rsidRDefault="00013830" w:rsidP="00013830">
      <w:pPr>
        <w:pStyle w:val="a3"/>
      </w:pPr>
      <w:r>
        <w:t>RIP2=(</w:t>
      </w:r>
    </w:p>
    <w:p w:rsidR="00013830" w:rsidRDefault="00013830" w:rsidP="00013830">
      <w:pPr>
        <w:pStyle w:val="a3"/>
      </w:pPr>
      <w:r>
        <w:t xml:space="preserve">        10.0.0.18</w:t>
      </w:r>
    </w:p>
    <w:p w:rsidR="00013830" w:rsidRDefault="00013830" w:rsidP="00013830">
      <w:pPr>
        <w:pStyle w:val="a3"/>
      </w:pPr>
      <w:r>
        <w:t xml:space="preserve">     )</w:t>
      </w:r>
    </w:p>
    <w:p w:rsidR="00013830" w:rsidRDefault="00013830" w:rsidP="00013830">
      <w:pPr>
        <w:pStyle w:val="a3"/>
      </w:pPr>
      <w:r>
        <w:t>IFCONFIG=/sbin/ifconfig</w:t>
      </w:r>
    </w:p>
    <w:p w:rsidR="00013830" w:rsidRDefault="00013830" w:rsidP="00013830">
      <w:pPr>
        <w:pStyle w:val="a3"/>
      </w:pPr>
      <w:r>
        <w:t>ROUTE=/sbin/route</w:t>
      </w:r>
    </w:p>
    <w:p w:rsidR="00013830" w:rsidRDefault="00013830" w:rsidP="00013830">
      <w:pPr>
        <w:pStyle w:val="a3"/>
      </w:pPr>
      <w:r>
        <w:t>IPVSADM=/sbin/ipvsadm</w:t>
      </w:r>
    </w:p>
    <w:p w:rsidR="00013830" w:rsidRDefault="00013830" w:rsidP="00013830">
      <w:pPr>
        <w:pStyle w:val="a3"/>
      </w:pPr>
      <w:r>
        <w:t>ARPING=/sbin/arping</w:t>
      </w:r>
    </w:p>
    <w:p w:rsidR="00013830" w:rsidRDefault="00013830" w:rsidP="00013830">
      <w:pPr>
        <w:pStyle w:val="a3"/>
      </w:pPr>
    </w:p>
    <w:p w:rsidR="00013830" w:rsidRDefault="00013830" w:rsidP="00013830">
      <w:pPr>
        <w:pStyle w:val="a3"/>
      </w:pPr>
      <w:r>
        <w:t>#functions</w:t>
      </w:r>
    </w:p>
    <w:p w:rsidR="00013830" w:rsidRDefault="00013830" w:rsidP="00013830">
      <w:pPr>
        <w:pStyle w:val="a3"/>
      </w:pPr>
      <w:r>
        <w:t>function usage (){</w:t>
      </w:r>
    </w:p>
    <w:p w:rsidR="00013830" w:rsidRDefault="00013830" w:rsidP="00013830">
      <w:pPr>
        <w:pStyle w:val="a3"/>
      </w:pPr>
      <w:r>
        <w:t xml:space="preserve">        local script_name</w:t>
      </w:r>
    </w:p>
    <w:p w:rsidR="00013830" w:rsidRDefault="00013830" w:rsidP="00013830">
      <w:pPr>
        <w:pStyle w:val="a3"/>
      </w:pPr>
      <w:r>
        <w:t xml:space="preserve">        script_name=$1</w:t>
      </w:r>
    </w:p>
    <w:p w:rsidR="00013830" w:rsidRDefault="00013830" w:rsidP="00013830">
      <w:pPr>
        <w:pStyle w:val="a3"/>
      </w:pPr>
      <w:r>
        <w:t xml:space="preserve">        echo "Usgae : $script_name [ start | stop | restart ]"</w:t>
      </w:r>
    </w:p>
    <w:p w:rsidR="00013830" w:rsidRDefault="00013830" w:rsidP="00013830">
      <w:pPr>
        <w:pStyle w:val="a3"/>
      </w:pPr>
      <w:r>
        <w:t xml:space="preserve">        echo ""</w:t>
      </w:r>
    </w:p>
    <w:p w:rsidR="00013830" w:rsidRDefault="00013830" w:rsidP="00013830">
      <w:pPr>
        <w:pStyle w:val="a3"/>
      </w:pPr>
      <w:r>
        <w:t xml:space="preserve">        return 1</w:t>
      </w:r>
    </w:p>
    <w:p w:rsidR="00013830" w:rsidRDefault="00013830" w:rsidP="00013830">
      <w:pPr>
        <w:pStyle w:val="a3"/>
      </w:pPr>
      <w:r>
        <w:t>}</w:t>
      </w:r>
    </w:p>
    <w:p w:rsidR="00013830" w:rsidRDefault="00013830" w:rsidP="00013830">
      <w:pPr>
        <w:pStyle w:val="a3"/>
      </w:pPr>
    </w:p>
    <w:p w:rsidR="00013830" w:rsidRDefault="00013830" w:rsidP="00013830">
      <w:pPr>
        <w:pStyle w:val="a3"/>
      </w:pPr>
      <w:r>
        <w:t>function checkCmd (){</w:t>
      </w:r>
    </w:p>
    <w:p w:rsidR="00013830" w:rsidRDefault="00013830" w:rsidP="00013830">
      <w:pPr>
        <w:pStyle w:val="a3"/>
      </w:pPr>
      <w:r>
        <w:t xml:space="preserve">        if [ ! -f $1 ]; then</w:t>
      </w:r>
    </w:p>
    <w:p w:rsidR="00013830" w:rsidRDefault="00013830" w:rsidP="00013830">
      <w:pPr>
        <w:pStyle w:val="a3"/>
      </w:pPr>
      <w:r>
        <w:t xml:space="preserve">                echo "Can't find "$1</w:t>
      </w:r>
    </w:p>
    <w:p w:rsidR="00013830" w:rsidRDefault="00013830" w:rsidP="00013830">
      <w:pPr>
        <w:pStyle w:val="a3"/>
      </w:pPr>
      <w:r>
        <w:t xml:space="preserve">                return 1</w:t>
      </w:r>
    </w:p>
    <w:p w:rsidR="00013830" w:rsidRDefault="00013830" w:rsidP="00013830">
      <w:pPr>
        <w:pStyle w:val="a3"/>
      </w:pPr>
      <w:r>
        <w:t xml:space="preserve">        fi</w:t>
      </w:r>
    </w:p>
    <w:p w:rsidR="00013830" w:rsidRDefault="00013830" w:rsidP="00013830">
      <w:pPr>
        <w:pStyle w:val="a3"/>
      </w:pPr>
      <w:r>
        <w:t>}</w:t>
      </w:r>
    </w:p>
    <w:p w:rsidR="00013830" w:rsidRDefault="00013830" w:rsidP="00013830">
      <w:pPr>
        <w:pStyle w:val="a3"/>
      </w:pPr>
    </w:p>
    <w:p w:rsidR="00013830" w:rsidRDefault="00013830" w:rsidP="00013830">
      <w:pPr>
        <w:pStyle w:val="a3"/>
      </w:pPr>
      <w:r>
        <w:t>function checkSubnet (){</w:t>
      </w:r>
    </w:p>
    <w:p w:rsidR="00013830" w:rsidRDefault="00013830" w:rsidP="00013830">
      <w:pPr>
        <w:pStyle w:val="a3"/>
      </w:pPr>
      <w:r>
        <w:t xml:space="preserve">        $IFCONFIG |grep "$1"|wc -l</w:t>
      </w:r>
    </w:p>
    <w:p w:rsidR="00013830" w:rsidRDefault="00013830" w:rsidP="00013830">
      <w:pPr>
        <w:pStyle w:val="a3"/>
      </w:pPr>
      <w:r>
        <w:t>}</w:t>
      </w:r>
    </w:p>
    <w:p w:rsidR="00013830" w:rsidRDefault="00013830" w:rsidP="00013830">
      <w:pPr>
        <w:pStyle w:val="a3"/>
      </w:pPr>
    </w:p>
    <w:p w:rsidR="00013830" w:rsidRDefault="00013830" w:rsidP="00013830">
      <w:pPr>
        <w:pStyle w:val="a3"/>
      </w:pPr>
      <w:r>
        <w:t>function ipvsStart (){</w:t>
      </w:r>
    </w:p>
    <w:p w:rsidR="00013830" w:rsidRDefault="00013830" w:rsidP="00013830">
      <w:pPr>
        <w:pStyle w:val="a3"/>
      </w:pPr>
      <w:r>
        <w:t xml:space="preserve">        #judge if $SUBNET is exist.</w:t>
      </w:r>
    </w:p>
    <w:p w:rsidR="00013830" w:rsidRDefault="00013830" w:rsidP="00013830">
      <w:pPr>
        <w:pStyle w:val="a3"/>
      </w:pPr>
      <w:r>
        <w:t xml:space="preserve">        if [ $(checkSubnet $SUBNET) -ne 0 ]; then</w:t>
      </w:r>
    </w:p>
    <w:p w:rsidR="00013830" w:rsidRDefault="00013830" w:rsidP="00013830">
      <w:pPr>
        <w:pStyle w:val="a3"/>
      </w:pPr>
      <w:r>
        <w:t xml:space="preserve">                $IFCONFIG $SUBNET down</w:t>
      </w:r>
    </w:p>
    <w:p w:rsidR="00013830" w:rsidRDefault="00013830" w:rsidP="00013830">
      <w:pPr>
        <w:pStyle w:val="a3"/>
      </w:pPr>
      <w:r>
        <w:t xml:space="preserve">        fi</w:t>
      </w:r>
    </w:p>
    <w:p w:rsidR="00013830" w:rsidRDefault="00013830" w:rsidP="00013830">
      <w:pPr>
        <w:pStyle w:val="a3"/>
      </w:pPr>
      <w:r>
        <w:t xml:space="preserve">        local rs</w:t>
      </w:r>
    </w:p>
    <w:p w:rsidR="00013830" w:rsidRDefault="00013830" w:rsidP="00013830">
      <w:pPr>
        <w:pStyle w:val="a3"/>
      </w:pPr>
      <w:r>
        <w:t xml:space="preserve">        #$IFCONFIG $SUBNET $VIP broadcast $VIP netmask 255.255.255.255 up</w:t>
      </w:r>
    </w:p>
    <w:p w:rsidR="00013830" w:rsidRDefault="00013830" w:rsidP="00013830">
      <w:pPr>
        <w:pStyle w:val="a3"/>
      </w:pPr>
      <w:r>
        <w:t xml:space="preserve">        $IFCONFIG $SUBNET $VIP broadcast $VIP netmask 255.255.255.0 up</w:t>
      </w:r>
    </w:p>
    <w:p w:rsidR="00013830" w:rsidRDefault="00013830" w:rsidP="00013830">
      <w:pPr>
        <w:pStyle w:val="a3"/>
      </w:pPr>
      <w:r>
        <w:t xml:space="preserve">        #$ROUTE add -host $VIP dev $SUBNET</w:t>
      </w:r>
    </w:p>
    <w:p w:rsidR="00013830" w:rsidRDefault="00013830" w:rsidP="00013830">
      <w:pPr>
        <w:pStyle w:val="a3"/>
      </w:pPr>
      <w:r>
        <w:t xml:space="preserve">        $IPVSADM -C</w:t>
      </w:r>
    </w:p>
    <w:p w:rsidR="00013830" w:rsidRDefault="00013830" w:rsidP="00013830">
      <w:pPr>
        <w:pStyle w:val="a3"/>
      </w:pPr>
      <w:r>
        <w:t xml:space="preserve">        $IPVSADM -A -t $VIP:$PORT -s wrr -p 60</w:t>
      </w:r>
    </w:p>
    <w:p w:rsidR="00013830" w:rsidRDefault="00013830" w:rsidP="00013830">
      <w:pPr>
        <w:pStyle w:val="a3"/>
      </w:pPr>
      <w:r>
        <w:t xml:space="preserve">        for ((i=0; i&lt;`echo ${#RIP1[*]}`; i++))</w:t>
      </w:r>
    </w:p>
    <w:p w:rsidR="00013830" w:rsidRDefault="00013830" w:rsidP="00013830">
      <w:pPr>
        <w:pStyle w:val="a3"/>
      </w:pPr>
      <w:r>
        <w:t xml:space="preserve">        do</w:t>
      </w:r>
    </w:p>
    <w:p w:rsidR="00013830" w:rsidRDefault="00013830" w:rsidP="00013830">
      <w:pPr>
        <w:pStyle w:val="a3"/>
      </w:pPr>
      <w:r>
        <w:lastRenderedPageBreak/>
        <w:t xml:space="preserve">                $IPVSADM -a -t $VIP:$PORT -r ${RIP1[$i]}:$PORT -g -w 3</w:t>
      </w:r>
    </w:p>
    <w:p w:rsidR="00013830" w:rsidRDefault="00013830" w:rsidP="00013830">
      <w:pPr>
        <w:pStyle w:val="a3"/>
      </w:pPr>
      <w:r>
        <w:t xml:space="preserve">        done</w:t>
      </w:r>
    </w:p>
    <w:p w:rsidR="00013830" w:rsidRDefault="00013830" w:rsidP="00013830">
      <w:pPr>
        <w:pStyle w:val="a3"/>
      </w:pPr>
      <w:r>
        <w:t xml:space="preserve">        for ((i=0; i&lt;`echo ${#RIP2[*]}`; i++))</w:t>
      </w:r>
    </w:p>
    <w:p w:rsidR="00013830" w:rsidRDefault="00013830" w:rsidP="00013830">
      <w:pPr>
        <w:pStyle w:val="a3"/>
      </w:pPr>
      <w:r>
        <w:t xml:space="preserve">        do</w:t>
      </w:r>
    </w:p>
    <w:p w:rsidR="00013830" w:rsidRDefault="00013830" w:rsidP="00013830">
      <w:pPr>
        <w:pStyle w:val="a3"/>
      </w:pPr>
      <w:r>
        <w:t xml:space="preserve">                $IPVSADM -a -t $VIP:$PORT -r ${RIP2[$i]}:$PORT -g -w 1</w:t>
      </w:r>
    </w:p>
    <w:p w:rsidR="00013830" w:rsidRDefault="00013830" w:rsidP="00013830">
      <w:pPr>
        <w:pStyle w:val="a3"/>
      </w:pPr>
      <w:r>
        <w:t xml:space="preserve">        done</w:t>
      </w:r>
    </w:p>
    <w:p w:rsidR="00013830" w:rsidRDefault="00013830" w:rsidP="00013830">
      <w:pPr>
        <w:pStyle w:val="a3"/>
      </w:pPr>
      <w:r>
        <w:t xml:space="preserve">        rs=$?</w:t>
      </w:r>
    </w:p>
    <w:p w:rsidR="00013830" w:rsidRDefault="00013830" w:rsidP="00013830">
      <w:pPr>
        <w:pStyle w:val="a3"/>
      </w:pPr>
      <w:r>
        <w:t xml:space="preserve">        $IPVSADM &gt;/tmp/oldboy.log</w:t>
      </w:r>
    </w:p>
    <w:p w:rsidR="00013830" w:rsidRDefault="00013830" w:rsidP="00013830">
      <w:pPr>
        <w:pStyle w:val="a3"/>
      </w:pPr>
      <w:r>
        <w:t xml:space="preserve">        # update MAC</w:t>
      </w:r>
    </w:p>
    <w:p w:rsidR="00013830" w:rsidRDefault="00013830" w:rsidP="00013830">
      <w:pPr>
        <w:pStyle w:val="a3"/>
      </w:pPr>
      <w:r>
        <w:t xml:space="preserve">        NetIf=$(echo ${SUBNET}|awk -F ":" '{print $1}')</w:t>
      </w:r>
    </w:p>
    <w:p w:rsidR="00013830" w:rsidRDefault="00013830" w:rsidP="00013830">
      <w:pPr>
        <w:pStyle w:val="a3"/>
      </w:pPr>
      <w:r>
        <w:t xml:space="preserve">        $ARPING -c 1 -I ${NetIf} -s $VIP $GW &gt;&gt;/tmp/oldboy.log</w:t>
      </w:r>
    </w:p>
    <w:p w:rsidR="00013830" w:rsidRDefault="00013830" w:rsidP="00013830">
      <w:pPr>
        <w:pStyle w:val="a3"/>
      </w:pPr>
      <w:r>
        <w:t xml:space="preserve">        [ $rs -eq 0 ] &amp;&amp; action "Ipvsadm start." /bin/true</w:t>
      </w:r>
    </w:p>
    <w:p w:rsidR="00013830" w:rsidRDefault="00013830" w:rsidP="00013830">
      <w:pPr>
        <w:pStyle w:val="a3"/>
      </w:pPr>
      <w:r>
        <w:t xml:space="preserve">        return $rs</w:t>
      </w:r>
    </w:p>
    <w:p w:rsidR="00013830" w:rsidRDefault="00013830" w:rsidP="00013830">
      <w:pPr>
        <w:pStyle w:val="a3"/>
      </w:pPr>
      <w:r>
        <w:t>}</w:t>
      </w:r>
    </w:p>
    <w:p w:rsidR="00013830" w:rsidRDefault="00013830" w:rsidP="00013830">
      <w:pPr>
        <w:pStyle w:val="a3"/>
      </w:pPr>
      <w:r>
        <w:t>function ipvsStop (){</w:t>
      </w:r>
    </w:p>
    <w:p w:rsidR="00013830" w:rsidRDefault="00013830" w:rsidP="00013830">
      <w:pPr>
        <w:pStyle w:val="a3"/>
      </w:pPr>
      <w:r>
        <w:t xml:space="preserve">        local rs</w:t>
      </w:r>
    </w:p>
    <w:p w:rsidR="00013830" w:rsidRDefault="00013830" w:rsidP="00013830">
      <w:pPr>
        <w:pStyle w:val="a3"/>
      </w:pPr>
      <w:r>
        <w:t xml:space="preserve">        rs=1</w:t>
      </w:r>
    </w:p>
    <w:p w:rsidR="00013830" w:rsidRDefault="00013830" w:rsidP="00013830">
      <w:pPr>
        <w:pStyle w:val="a3"/>
      </w:pPr>
      <w:r>
        <w:t xml:space="preserve">        #clean ipvs</w:t>
      </w:r>
    </w:p>
    <w:p w:rsidR="00013830" w:rsidRDefault="00013830" w:rsidP="00013830">
      <w:pPr>
        <w:pStyle w:val="a3"/>
      </w:pPr>
      <w:r>
        <w:t xml:space="preserve">        $IFCONFIG $SUBNET down </w:t>
      </w:r>
    </w:p>
    <w:p w:rsidR="00013830" w:rsidRDefault="00013830" w:rsidP="00013830">
      <w:pPr>
        <w:pStyle w:val="a3"/>
      </w:pPr>
      <w:r>
        <w:t xml:space="preserve">        $IPVSADM -C</w:t>
      </w:r>
    </w:p>
    <w:p w:rsidR="00013830" w:rsidRDefault="00013830" w:rsidP="00013830">
      <w:pPr>
        <w:pStyle w:val="a3"/>
      </w:pPr>
      <w:r>
        <w:t xml:space="preserve">        $IPVSADM -Z</w:t>
      </w:r>
    </w:p>
    <w:p w:rsidR="00013830" w:rsidRDefault="00013830" w:rsidP="00013830">
      <w:pPr>
        <w:pStyle w:val="a3"/>
      </w:pPr>
      <w:r>
        <w:t xml:space="preserve">        rs=$?</w:t>
      </w:r>
    </w:p>
    <w:p w:rsidR="00013830" w:rsidRDefault="00013830" w:rsidP="00013830">
      <w:pPr>
        <w:pStyle w:val="a3"/>
      </w:pPr>
      <w:r>
        <w:t xml:space="preserve">        #$ROUTE del $VIP</w:t>
      </w:r>
    </w:p>
    <w:p w:rsidR="00013830" w:rsidRDefault="00013830" w:rsidP="00013830">
      <w:pPr>
        <w:pStyle w:val="a3"/>
      </w:pPr>
      <w:r>
        <w:t xml:space="preserve">        $ARPING -c 1 -I ${NetIf} -s $VIP $GW  &gt;/dev/null 2&gt;&amp;1</w:t>
      </w:r>
    </w:p>
    <w:p w:rsidR="00013830" w:rsidRDefault="00013830" w:rsidP="00013830">
      <w:pPr>
        <w:pStyle w:val="a3"/>
      </w:pPr>
      <w:r>
        <w:t xml:space="preserve">        [ $rs -eq 0 ] &amp;&amp; action "Ipvsadm stoped." /bin/true</w:t>
      </w:r>
    </w:p>
    <w:p w:rsidR="00013830" w:rsidRDefault="00013830" w:rsidP="00013830">
      <w:pPr>
        <w:pStyle w:val="a3"/>
      </w:pPr>
      <w:r>
        <w:t xml:space="preserve">        return $rs</w:t>
      </w:r>
    </w:p>
    <w:p w:rsidR="00013830" w:rsidRDefault="00013830" w:rsidP="00013830">
      <w:pPr>
        <w:pStyle w:val="a3"/>
      </w:pPr>
      <w:r>
        <w:t>}</w:t>
      </w:r>
    </w:p>
    <w:p w:rsidR="00013830" w:rsidRDefault="00013830" w:rsidP="00013830">
      <w:pPr>
        <w:pStyle w:val="a3"/>
      </w:pPr>
      <w:r>
        <w:t>main ()</w:t>
      </w:r>
    </w:p>
    <w:p w:rsidR="00013830" w:rsidRDefault="00013830" w:rsidP="00013830">
      <w:pPr>
        <w:pStyle w:val="a3"/>
      </w:pPr>
      <w:r>
        <w:t>{</w:t>
      </w:r>
    </w:p>
    <w:p w:rsidR="00013830" w:rsidRDefault="00013830" w:rsidP="00013830">
      <w:pPr>
        <w:pStyle w:val="a3"/>
      </w:pPr>
      <w:r>
        <w:t xml:space="preserve">        #judge argv num by oldboy</w:t>
      </w:r>
    </w:p>
    <w:p w:rsidR="00013830" w:rsidRDefault="00013830" w:rsidP="00013830">
      <w:pPr>
        <w:pStyle w:val="a3"/>
      </w:pPr>
      <w:r>
        <w:t xml:space="preserve">        if [ $# -ne 1 ]; then</w:t>
      </w:r>
    </w:p>
    <w:p w:rsidR="00013830" w:rsidRDefault="00013830" w:rsidP="00013830">
      <w:pPr>
        <w:pStyle w:val="a3"/>
      </w:pPr>
      <w:r>
        <w:t xml:space="preserve">                usage $0</w:t>
      </w:r>
    </w:p>
    <w:p w:rsidR="00013830" w:rsidRDefault="00013830" w:rsidP="00013830">
      <w:pPr>
        <w:pStyle w:val="a3"/>
      </w:pPr>
      <w:r>
        <w:t xml:space="preserve">        fi</w:t>
      </w:r>
    </w:p>
    <w:p w:rsidR="00013830" w:rsidRDefault="00013830" w:rsidP="00013830">
      <w:pPr>
        <w:pStyle w:val="a3"/>
      </w:pPr>
      <w:r>
        <w:t xml:space="preserve">        case "$1" in</w:t>
      </w:r>
    </w:p>
    <w:p w:rsidR="00013830" w:rsidRDefault="00013830" w:rsidP="00013830">
      <w:pPr>
        <w:pStyle w:val="a3"/>
      </w:pPr>
      <w:r>
        <w:t xml:space="preserve">                start)</w:t>
      </w:r>
    </w:p>
    <w:p w:rsidR="00013830" w:rsidRDefault="00013830" w:rsidP="00013830">
      <w:pPr>
        <w:pStyle w:val="a3"/>
      </w:pPr>
      <w:r>
        <w:t xml:space="preserve">                        ipvsStart</w:t>
      </w:r>
    </w:p>
    <w:p w:rsidR="00013830" w:rsidRDefault="00013830" w:rsidP="00013830">
      <w:pPr>
        <w:pStyle w:val="a3"/>
      </w:pPr>
      <w:r>
        <w:t xml:space="preserve">                        ;;</w:t>
      </w:r>
    </w:p>
    <w:p w:rsidR="00013830" w:rsidRDefault="00013830" w:rsidP="00013830">
      <w:pPr>
        <w:pStyle w:val="a3"/>
      </w:pPr>
      <w:r>
        <w:t xml:space="preserve">                stop)</w:t>
      </w:r>
    </w:p>
    <w:p w:rsidR="00013830" w:rsidRDefault="00013830" w:rsidP="00013830">
      <w:pPr>
        <w:pStyle w:val="a3"/>
      </w:pPr>
      <w:r>
        <w:t xml:space="preserve">                        ipvsStop</w:t>
      </w:r>
    </w:p>
    <w:p w:rsidR="00013830" w:rsidRDefault="00013830" w:rsidP="00013830">
      <w:pPr>
        <w:pStyle w:val="a3"/>
      </w:pPr>
      <w:r>
        <w:t xml:space="preserve">                        ;;</w:t>
      </w:r>
    </w:p>
    <w:p w:rsidR="00013830" w:rsidRDefault="00013830" w:rsidP="00013830">
      <w:pPr>
        <w:pStyle w:val="a3"/>
      </w:pPr>
      <w:r>
        <w:t xml:space="preserve">                restart)</w:t>
      </w:r>
    </w:p>
    <w:p w:rsidR="00013830" w:rsidRDefault="00013830" w:rsidP="00013830">
      <w:pPr>
        <w:pStyle w:val="a3"/>
      </w:pPr>
      <w:r>
        <w:t xml:space="preserve">                        ipvsStop</w:t>
      </w:r>
    </w:p>
    <w:p w:rsidR="00013830" w:rsidRDefault="00013830" w:rsidP="00013830">
      <w:pPr>
        <w:pStyle w:val="a3"/>
      </w:pPr>
      <w:r>
        <w:lastRenderedPageBreak/>
        <w:t xml:space="preserve">                        ipvsStart</w:t>
      </w:r>
    </w:p>
    <w:p w:rsidR="00013830" w:rsidRDefault="00013830" w:rsidP="00013830">
      <w:pPr>
        <w:pStyle w:val="a3"/>
      </w:pPr>
      <w:r>
        <w:t xml:space="preserve">                        ;;</w:t>
      </w:r>
    </w:p>
    <w:p w:rsidR="00013830" w:rsidRDefault="00013830" w:rsidP="00013830">
      <w:pPr>
        <w:pStyle w:val="a3"/>
      </w:pPr>
      <w:r>
        <w:t xml:space="preserve">                *)</w:t>
      </w:r>
    </w:p>
    <w:p w:rsidR="00013830" w:rsidRDefault="00013830" w:rsidP="00013830">
      <w:pPr>
        <w:pStyle w:val="a3"/>
      </w:pPr>
      <w:r>
        <w:t xml:space="preserve">                        usage $0</w:t>
      </w:r>
    </w:p>
    <w:p w:rsidR="00013830" w:rsidRDefault="00013830" w:rsidP="00013830">
      <w:pPr>
        <w:pStyle w:val="a3"/>
      </w:pPr>
      <w:r>
        <w:t xml:space="preserve">                        ;;</w:t>
      </w:r>
    </w:p>
    <w:p w:rsidR="00013830" w:rsidRDefault="00013830" w:rsidP="00013830">
      <w:pPr>
        <w:pStyle w:val="a3"/>
      </w:pPr>
      <w:r>
        <w:t xml:space="preserve">        esac</w:t>
      </w:r>
    </w:p>
    <w:p w:rsidR="00013830" w:rsidRDefault="00013830" w:rsidP="00013830">
      <w:pPr>
        <w:pStyle w:val="a3"/>
      </w:pPr>
      <w:r>
        <w:t>}</w:t>
      </w:r>
    </w:p>
    <w:p w:rsidR="00013830" w:rsidRDefault="00013830" w:rsidP="00013830">
      <w:pPr>
        <w:pStyle w:val="a3"/>
      </w:pPr>
    </w:p>
    <w:p w:rsidR="00013830" w:rsidRDefault="00013830" w:rsidP="00013830">
      <w:pPr>
        <w:pStyle w:val="a3"/>
      </w:pPr>
      <w:r>
        <w:t>#start operating</w:t>
      </w:r>
    </w:p>
    <w:p w:rsidR="00013830" w:rsidRDefault="00013830" w:rsidP="00013830">
      <w:pPr>
        <w:pStyle w:val="a3"/>
      </w:pPr>
      <w:r>
        <w:t>main $*</w:t>
      </w:r>
    </w:p>
    <w:p w:rsidR="00013830" w:rsidRDefault="00013830" w:rsidP="00013830"/>
    <w:p w:rsidR="00013830" w:rsidRDefault="00013830" w:rsidP="00013830">
      <w:r>
        <w:t>============================================================</w:t>
      </w:r>
    </w:p>
    <w:p w:rsidR="00013830" w:rsidRDefault="00013830" w:rsidP="00013830"/>
    <w:p w:rsidR="00013830" w:rsidRDefault="00013830" w:rsidP="00013830">
      <w:pPr>
        <w:pStyle w:val="a3"/>
      </w:pPr>
      <w:r>
        <w:t>#!/bin/bash</w:t>
      </w:r>
    </w:p>
    <w:p w:rsidR="00013830" w:rsidRDefault="00013830" w:rsidP="00013830">
      <w:pPr>
        <w:pStyle w:val="a3"/>
        <w:rPr>
          <w:rFonts w:hint="eastAsia"/>
        </w:rPr>
      </w:pPr>
      <w:r>
        <w:rPr>
          <w:rFonts w:hint="eastAsia"/>
        </w:rPr>
        <w:t xml:space="preserve"># Written by oldboy </w:t>
      </w:r>
      <w:r>
        <w:rPr>
          <w:rFonts w:hint="eastAsia"/>
        </w:rPr>
        <w:t>（</w:t>
      </w:r>
      <w:r>
        <w:rPr>
          <w:rFonts w:hint="eastAsia"/>
        </w:rPr>
        <w:t>31333741@qq.com</w:t>
      </w:r>
      <w:r>
        <w:rPr>
          <w:rFonts w:hint="eastAsia"/>
        </w:rPr>
        <w:t>）</w:t>
      </w:r>
    </w:p>
    <w:p w:rsidR="00013830" w:rsidRDefault="00013830" w:rsidP="00013830">
      <w:pPr>
        <w:pStyle w:val="a3"/>
      </w:pPr>
      <w:r>
        <w:t># QQ:31333741</w:t>
      </w:r>
    </w:p>
    <w:p w:rsidR="00013830" w:rsidRDefault="00013830" w:rsidP="00013830">
      <w:pPr>
        <w:pStyle w:val="a3"/>
      </w:pPr>
      <w:r>
        <w:t xml:space="preserve"># description: Config realserver lo and apply noarp </w:t>
      </w:r>
    </w:p>
    <w:p w:rsidR="00013830" w:rsidRDefault="00013830" w:rsidP="00013830">
      <w:pPr>
        <w:pStyle w:val="a3"/>
      </w:pPr>
      <w:r>
        <w:t>VIP=(</w:t>
      </w:r>
    </w:p>
    <w:p w:rsidR="00013830" w:rsidRDefault="00013830" w:rsidP="00013830">
      <w:pPr>
        <w:pStyle w:val="a3"/>
      </w:pPr>
      <w:r>
        <w:t xml:space="preserve">        10.0.0.29</w:t>
      </w:r>
    </w:p>
    <w:p w:rsidR="00013830" w:rsidRDefault="00013830" w:rsidP="00013830">
      <w:pPr>
        <w:pStyle w:val="a3"/>
      </w:pPr>
      <w:r>
        <w:t xml:space="preserve">        10.0.0.182</w:t>
      </w:r>
    </w:p>
    <w:p w:rsidR="00013830" w:rsidRDefault="00013830" w:rsidP="00013830">
      <w:pPr>
        <w:pStyle w:val="a3"/>
      </w:pPr>
      <w:r>
        <w:t xml:space="preserve">     )</w:t>
      </w:r>
    </w:p>
    <w:p w:rsidR="00013830" w:rsidRDefault="00013830" w:rsidP="00013830">
      <w:pPr>
        <w:pStyle w:val="a3"/>
      </w:pPr>
      <w:r>
        <w:t>. /etc/rc.d/init.d/functions</w:t>
      </w:r>
    </w:p>
    <w:p w:rsidR="00013830" w:rsidRDefault="00013830" w:rsidP="00013830">
      <w:pPr>
        <w:pStyle w:val="a3"/>
      </w:pPr>
      <w:r>
        <w:t>case "$1" in</w:t>
      </w:r>
    </w:p>
    <w:p w:rsidR="00013830" w:rsidRDefault="00013830" w:rsidP="00013830">
      <w:pPr>
        <w:pStyle w:val="a3"/>
      </w:pPr>
      <w:r>
        <w:t>start)</w:t>
      </w:r>
    </w:p>
    <w:p w:rsidR="00013830" w:rsidRDefault="00013830" w:rsidP="00013830">
      <w:pPr>
        <w:pStyle w:val="a3"/>
      </w:pPr>
      <w:r>
        <w:t xml:space="preserve">        for ((i=0; i&lt;`echo ${#VIP[*]}`; i++))</w:t>
      </w:r>
    </w:p>
    <w:p w:rsidR="00013830" w:rsidRDefault="00013830" w:rsidP="00013830">
      <w:pPr>
        <w:pStyle w:val="a3"/>
      </w:pPr>
      <w:r>
        <w:t xml:space="preserve">        do</w:t>
      </w:r>
    </w:p>
    <w:p w:rsidR="00013830" w:rsidRDefault="00013830" w:rsidP="00013830">
      <w:pPr>
        <w:pStyle w:val="a3"/>
      </w:pPr>
      <w:r>
        <w:t xml:space="preserve">           interface="lo:`echo ${VIP[$i]}|awk -F . '{print $4}'`"</w:t>
      </w:r>
    </w:p>
    <w:p w:rsidR="00013830" w:rsidRDefault="00013830" w:rsidP="00013830">
      <w:pPr>
        <w:pStyle w:val="a3"/>
      </w:pPr>
      <w:r>
        <w:t xml:space="preserve">           /sbin/ifconfig $interface ${VIP[$i]} broadcast ${VIP[$i]} netmask 255.255.255.255 up</w:t>
      </w:r>
    </w:p>
    <w:p w:rsidR="00013830" w:rsidRDefault="00013830" w:rsidP="00013830">
      <w:pPr>
        <w:pStyle w:val="a3"/>
      </w:pPr>
      <w:r>
        <w:t xml:space="preserve">        done</w:t>
      </w:r>
    </w:p>
    <w:p w:rsidR="00013830" w:rsidRDefault="00013830" w:rsidP="00013830">
      <w:pPr>
        <w:pStyle w:val="a3"/>
      </w:pPr>
      <w:r>
        <w:t xml:space="preserve">        echo "1" &gt;/proc/sys/net/ipv4/conf/lo/arp_ignore</w:t>
      </w:r>
    </w:p>
    <w:p w:rsidR="00013830" w:rsidRDefault="00013830" w:rsidP="00013830">
      <w:pPr>
        <w:pStyle w:val="a3"/>
      </w:pPr>
      <w:r>
        <w:t xml:space="preserve">        echo "2" &gt;/proc/sys/net/ipv4/conf/lo/arp_announce</w:t>
      </w:r>
    </w:p>
    <w:p w:rsidR="00013830" w:rsidRDefault="00013830" w:rsidP="00013830">
      <w:pPr>
        <w:pStyle w:val="a3"/>
      </w:pPr>
      <w:r>
        <w:t xml:space="preserve">        echo "1" &gt;/proc/sys/net/ipv4/conf/all/arp_ignore</w:t>
      </w:r>
    </w:p>
    <w:p w:rsidR="00013830" w:rsidRDefault="00013830" w:rsidP="00013830">
      <w:pPr>
        <w:pStyle w:val="a3"/>
      </w:pPr>
      <w:r>
        <w:t xml:space="preserve">        echo "2" &gt;/proc/sys/net/ipv4/conf/all/arp_announce</w:t>
      </w:r>
    </w:p>
    <w:p w:rsidR="00013830" w:rsidRDefault="00013830" w:rsidP="00013830">
      <w:pPr>
        <w:pStyle w:val="a3"/>
      </w:pPr>
      <w:r>
        <w:tab/>
        <w:t xml:space="preserve">   action "Start LVS of RearServer.by old1boy"</w:t>
      </w:r>
    </w:p>
    <w:p w:rsidR="00013830" w:rsidRDefault="00013830" w:rsidP="00013830">
      <w:pPr>
        <w:pStyle w:val="a3"/>
      </w:pPr>
      <w:r>
        <w:t xml:space="preserve">        ;;</w:t>
      </w:r>
    </w:p>
    <w:p w:rsidR="00013830" w:rsidRDefault="00013830" w:rsidP="00013830">
      <w:pPr>
        <w:pStyle w:val="a3"/>
      </w:pPr>
      <w:r>
        <w:t>stop)</w:t>
      </w:r>
    </w:p>
    <w:p w:rsidR="00013830" w:rsidRDefault="00013830" w:rsidP="00013830">
      <w:pPr>
        <w:pStyle w:val="a3"/>
      </w:pPr>
      <w:r>
        <w:t xml:space="preserve">        for ((i=0; i&lt;`echo ${#VIP[*]}`; i++))</w:t>
      </w:r>
    </w:p>
    <w:p w:rsidR="00013830" w:rsidRDefault="00013830" w:rsidP="00013830">
      <w:pPr>
        <w:pStyle w:val="a3"/>
      </w:pPr>
      <w:r>
        <w:t xml:space="preserve">        do</w:t>
      </w:r>
    </w:p>
    <w:p w:rsidR="00013830" w:rsidRDefault="00013830" w:rsidP="00013830">
      <w:pPr>
        <w:pStyle w:val="a3"/>
      </w:pPr>
      <w:r>
        <w:t xml:space="preserve">            interface="lo:`echo ${VIP[$i]}|awk -F . '{print $4}'`"</w:t>
      </w:r>
    </w:p>
    <w:p w:rsidR="00013830" w:rsidRDefault="00013830" w:rsidP="00013830">
      <w:pPr>
        <w:pStyle w:val="a3"/>
      </w:pPr>
      <w:r>
        <w:t xml:space="preserve">            /sbin/ifconfig $interface ${VIP[$i]} broadcast ${VIP[$i]} netmask 255.255.255.255 down</w:t>
      </w:r>
    </w:p>
    <w:p w:rsidR="00013830" w:rsidRDefault="00013830" w:rsidP="00013830">
      <w:pPr>
        <w:pStyle w:val="a3"/>
      </w:pPr>
      <w:r>
        <w:t xml:space="preserve">        done</w:t>
      </w:r>
    </w:p>
    <w:p w:rsidR="00013830" w:rsidRDefault="00013830" w:rsidP="00013830">
      <w:pPr>
        <w:pStyle w:val="a3"/>
      </w:pPr>
      <w:r>
        <w:t xml:space="preserve">        echo "close LVS Directorserver"</w:t>
      </w:r>
    </w:p>
    <w:p w:rsidR="00013830" w:rsidRDefault="00013830" w:rsidP="00013830">
      <w:pPr>
        <w:pStyle w:val="a3"/>
      </w:pPr>
      <w:r>
        <w:lastRenderedPageBreak/>
        <w:t xml:space="preserve">        if [ ${#VIP[*]} -eq 1];then</w:t>
      </w:r>
    </w:p>
    <w:p w:rsidR="00013830" w:rsidRDefault="00013830" w:rsidP="00013830">
      <w:pPr>
        <w:pStyle w:val="a3"/>
      </w:pPr>
      <w:r>
        <w:t xml:space="preserve">          echo "0" &gt;/proc/sys/net/ipv4/conf/lo/arp_ignore</w:t>
      </w:r>
    </w:p>
    <w:p w:rsidR="00013830" w:rsidRDefault="00013830" w:rsidP="00013830">
      <w:pPr>
        <w:pStyle w:val="a3"/>
      </w:pPr>
      <w:r>
        <w:t xml:space="preserve">          echo "0" &gt;/proc/sys/net/ipv4/conf/lo/arp_announce</w:t>
      </w:r>
    </w:p>
    <w:p w:rsidR="00013830" w:rsidRDefault="00013830" w:rsidP="00013830">
      <w:pPr>
        <w:pStyle w:val="a3"/>
      </w:pPr>
      <w:r>
        <w:t xml:space="preserve">          echo "0" &gt;/proc/sys/net/ipv4/conf/all/arp_ignore</w:t>
      </w:r>
    </w:p>
    <w:p w:rsidR="00013830" w:rsidRDefault="00013830" w:rsidP="00013830">
      <w:pPr>
        <w:pStyle w:val="a3"/>
      </w:pPr>
      <w:r>
        <w:t xml:space="preserve">          echo "0" &gt;/proc/sys/net/ipv4/conf/all/arp_announce</w:t>
      </w:r>
    </w:p>
    <w:p w:rsidR="00013830" w:rsidRDefault="00013830" w:rsidP="00013830">
      <w:pPr>
        <w:pStyle w:val="a3"/>
      </w:pPr>
      <w:r>
        <w:t xml:space="preserve">        fi</w:t>
      </w:r>
    </w:p>
    <w:p w:rsidR="00013830" w:rsidRDefault="00013830" w:rsidP="00013830">
      <w:pPr>
        <w:pStyle w:val="a3"/>
      </w:pPr>
      <w:r>
        <w:tab/>
        <w:t xml:space="preserve">   action "Close LVS of RearServer.by old2boy"</w:t>
      </w:r>
    </w:p>
    <w:p w:rsidR="00013830" w:rsidRDefault="00013830" w:rsidP="00013830">
      <w:pPr>
        <w:pStyle w:val="a3"/>
      </w:pPr>
      <w:r>
        <w:t xml:space="preserve">        ;;</w:t>
      </w:r>
    </w:p>
    <w:p w:rsidR="00013830" w:rsidRDefault="00013830" w:rsidP="00013830">
      <w:pPr>
        <w:pStyle w:val="a3"/>
      </w:pPr>
      <w:r>
        <w:t>*)</w:t>
      </w:r>
    </w:p>
    <w:p w:rsidR="00013830" w:rsidRDefault="00013830" w:rsidP="00013830">
      <w:pPr>
        <w:pStyle w:val="a3"/>
      </w:pPr>
      <w:r>
        <w:t xml:space="preserve">        echo "Usage: $0 {start|stop}"</w:t>
      </w:r>
    </w:p>
    <w:p w:rsidR="00013830" w:rsidRDefault="00013830" w:rsidP="00013830">
      <w:pPr>
        <w:pStyle w:val="a3"/>
      </w:pPr>
      <w:r>
        <w:t xml:space="preserve">        exit 1</w:t>
      </w:r>
    </w:p>
    <w:p w:rsidR="00013830" w:rsidRDefault="00013830" w:rsidP="00013830">
      <w:pPr>
        <w:pStyle w:val="a3"/>
      </w:pPr>
      <w:r>
        <w:t>esac</w:t>
      </w:r>
    </w:p>
    <w:p w:rsidR="00713622" w:rsidRDefault="00713622" w:rsidP="00713622"/>
    <w:p w:rsidR="00713622" w:rsidRDefault="00713622" w:rsidP="00713622">
      <w:pPr>
        <w:pStyle w:val="2"/>
        <w:spacing w:before="163" w:after="163"/>
      </w:pPr>
      <w:r>
        <w:rPr>
          <w:rFonts w:hint="eastAsia"/>
        </w:rPr>
        <w:t xml:space="preserve">LVS </w:t>
      </w:r>
      <w:r>
        <w:rPr>
          <w:rFonts w:hint="eastAsia"/>
        </w:rPr>
        <w:t>排错</w:t>
      </w:r>
    </w:p>
    <w:p w:rsidR="00713622" w:rsidRDefault="00713622" w:rsidP="00713622">
      <w:r>
        <w:rPr>
          <w:noProof/>
        </w:rPr>
        <w:drawing>
          <wp:inline distT="0" distB="0" distL="0" distR="0" wp14:anchorId="26D39EB7" wp14:editId="361159C1">
            <wp:extent cx="6188710" cy="36906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D9B">
        <w:rPr>
          <w:noProof/>
        </w:rPr>
        <w:drawing>
          <wp:inline distT="0" distB="0" distL="0" distR="0" wp14:anchorId="332136CF" wp14:editId="3321D149">
            <wp:extent cx="6171429" cy="1019048"/>
            <wp:effectExtent l="0" t="0" r="127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71429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2728">
        <w:rPr>
          <w:noProof/>
        </w:rPr>
        <w:drawing>
          <wp:inline distT="0" distB="0" distL="0" distR="0" wp14:anchorId="5BE7A219" wp14:editId="3CAEAE99">
            <wp:extent cx="6188710" cy="85534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293" w:rsidRDefault="00C73293" w:rsidP="00C73293">
      <w:pPr>
        <w:pStyle w:val="2"/>
        <w:spacing w:before="163" w:after="163"/>
      </w:pPr>
      <w:r>
        <w:rPr>
          <w:rFonts w:hint="eastAsia"/>
        </w:rPr>
        <w:lastRenderedPageBreak/>
        <w:t>lvs+keepalived</w:t>
      </w:r>
    </w:p>
    <w:p w:rsidR="00C73293" w:rsidRPr="00C73293" w:rsidRDefault="00C73293" w:rsidP="00C73293">
      <w:pPr>
        <w:rPr>
          <w:rFonts w:hint="eastAsia"/>
        </w:rPr>
      </w:pPr>
      <w:bookmarkStart w:id="0" w:name="_GoBack"/>
      <w:bookmarkEnd w:id="0"/>
    </w:p>
    <w:p w:rsidR="00C73293" w:rsidRPr="00713622" w:rsidRDefault="00C73293" w:rsidP="00713622">
      <w:pPr>
        <w:rPr>
          <w:rFonts w:hint="eastAsia"/>
        </w:rPr>
      </w:pPr>
    </w:p>
    <w:sectPr w:rsidR="00C73293" w:rsidRPr="00713622" w:rsidSect="00CC43F8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1440" w:right="1080" w:bottom="1440" w:left="108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36EF" w:rsidRDefault="007E36EF" w:rsidP="001255F2">
      <w:pPr>
        <w:spacing w:line="240" w:lineRule="auto"/>
      </w:pPr>
      <w:r>
        <w:separator/>
      </w:r>
    </w:p>
  </w:endnote>
  <w:endnote w:type="continuationSeparator" w:id="0">
    <w:p w:rsidR="007E36EF" w:rsidRDefault="007E36EF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3F8" w:rsidRDefault="00CC43F8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3F8" w:rsidRDefault="00CC43F8">
    <w:pPr>
      <w:pStyle w:val="a8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3F8" w:rsidRDefault="00CC43F8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36EF" w:rsidRDefault="007E36EF" w:rsidP="001255F2">
      <w:pPr>
        <w:spacing w:line="240" w:lineRule="auto"/>
      </w:pPr>
      <w:r>
        <w:separator/>
      </w:r>
    </w:p>
  </w:footnote>
  <w:footnote w:type="continuationSeparator" w:id="0">
    <w:p w:rsidR="007E36EF" w:rsidRDefault="007E36EF" w:rsidP="001255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3F8" w:rsidRDefault="00CC43F8" w:rsidP="00CC43F8">
    <w:pPr>
      <w:pStyle w:val="a7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3F8" w:rsidRDefault="00CC43F8" w:rsidP="00CC43F8">
    <w:pPr>
      <w:pStyle w:val="a7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43F8" w:rsidRDefault="00CC43F8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FB22D472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2BC3A85"/>
    <w:multiLevelType w:val="hybridMultilevel"/>
    <w:tmpl w:val="BBCABD74"/>
    <w:lvl w:ilvl="0" w:tplc="158CF482">
      <w:start w:val="1"/>
      <w:numFmt w:val="ideographZodiac"/>
      <w:lvlText w:val="例%1，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FC64CA8"/>
    <w:multiLevelType w:val="hybridMultilevel"/>
    <w:tmpl w:val="5E381638"/>
    <w:lvl w:ilvl="0" w:tplc="1382E964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 w15:restartNumberingAfterBreak="0">
    <w:nsid w:val="7D1D0469"/>
    <w:multiLevelType w:val="multilevel"/>
    <w:tmpl w:val="A358E4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2"/>
  </w:num>
  <w:num w:numId="2">
    <w:abstractNumId w:val="9"/>
  </w:num>
  <w:num w:numId="3">
    <w:abstractNumId w:val="8"/>
  </w:num>
  <w:num w:numId="4">
    <w:abstractNumId w:val="4"/>
  </w:num>
  <w:num w:numId="5">
    <w:abstractNumId w:val="6"/>
  </w:num>
  <w:num w:numId="6">
    <w:abstractNumId w:val="0"/>
  </w:num>
  <w:num w:numId="7">
    <w:abstractNumId w:val="7"/>
  </w:num>
  <w:num w:numId="8">
    <w:abstractNumId w:val="1"/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0"/>
  </w:num>
  <w:num w:numId="11">
    <w:abstractNumId w:val="5"/>
  </w:num>
  <w:num w:numId="12">
    <w:abstractNumId w:val="2"/>
  </w:num>
  <w:num w:numId="13">
    <w:abstractNumId w:val="11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bordersDoNotSurroundHeader/>
  <w:bordersDoNotSurroundFooter/>
  <w:attachedTemplate r:id="rId1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BF0"/>
    <w:rsid w:val="00002853"/>
    <w:rsid w:val="00003A89"/>
    <w:rsid w:val="00003D74"/>
    <w:rsid w:val="00003E8B"/>
    <w:rsid w:val="00010398"/>
    <w:rsid w:val="00012659"/>
    <w:rsid w:val="00013830"/>
    <w:rsid w:val="00013E8B"/>
    <w:rsid w:val="00015A78"/>
    <w:rsid w:val="00017354"/>
    <w:rsid w:val="00017B65"/>
    <w:rsid w:val="000231DA"/>
    <w:rsid w:val="0002453B"/>
    <w:rsid w:val="000334D2"/>
    <w:rsid w:val="00036EE6"/>
    <w:rsid w:val="00040780"/>
    <w:rsid w:val="000411F5"/>
    <w:rsid w:val="000412C5"/>
    <w:rsid w:val="0004327A"/>
    <w:rsid w:val="00043314"/>
    <w:rsid w:val="000465C9"/>
    <w:rsid w:val="0005104F"/>
    <w:rsid w:val="00051A39"/>
    <w:rsid w:val="00053362"/>
    <w:rsid w:val="00054696"/>
    <w:rsid w:val="000627DF"/>
    <w:rsid w:val="000674C0"/>
    <w:rsid w:val="0006793E"/>
    <w:rsid w:val="000725B6"/>
    <w:rsid w:val="00072D3D"/>
    <w:rsid w:val="00073277"/>
    <w:rsid w:val="00075B2F"/>
    <w:rsid w:val="00077E2C"/>
    <w:rsid w:val="000806F2"/>
    <w:rsid w:val="000815BC"/>
    <w:rsid w:val="00083D7A"/>
    <w:rsid w:val="000878C7"/>
    <w:rsid w:val="00094164"/>
    <w:rsid w:val="000A20F9"/>
    <w:rsid w:val="000A50AF"/>
    <w:rsid w:val="000A6B69"/>
    <w:rsid w:val="000B1895"/>
    <w:rsid w:val="000B28EF"/>
    <w:rsid w:val="000B308D"/>
    <w:rsid w:val="000B324E"/>
    <w:rsid w:val="000B4CE6"/>
    <w:rsid w:val="000C0D59"/>
    <w:rsid w:val="000C20BD"/>
    <w:rsid w:val="000C273C"/>
    <w:rsid w:val="000D0046"/>
    <w:rsid w:val="000D2C36"/>
    <w:rsid w:val="000D2CDC"/>
    <w:rsid w:val="000D4712"/>
    <w:rsid w:val="000D4C8D"/>
    <w:rsid w:val="000D5326"/>
    <w:rsid w:val="000D5EC0"/>
    <w:rsid w:val="000E08E9"/>
    <w:rsid w:val="000E1D33"/>
    <w:rsid w:val="000E1E05"/>
    <w:rsid w:val="000E331E"/>
    <w:rsid w:val="000E3407"/>
    <w:rsid w:val="000F0B31"/>
    <w:rsid w:val="000F5F6C"/>
    <w:rsid w:val="00102163"/>
    <w:rsid w:val="001047C1"/>
    <w:rsid w:val="001071BE"/>
    <w:rsid w:val="0011783A"/>
    <w:rsid w:val="00117C66"/>
    <w:rsid w:val="00120382"/>
    <w:rsid w:val="0012226D"/>
    <w:rsid w:val="00124D75"/>
    <w:rsid w:val="001255F2"/>
    <w:rsid w:val="00127C9A"/>
    <w:rsid w:val="00130DB9"/>
    <w:rsid w:val="001314F4"/>
    <w:rsid w:val="00135797"/>
    <w:rsid w:val="0013789C"/>
    <w:rsid w:val="00142BD4"/>
    <w:rsid w:val="0014304D"/>
    <w:rsid w:val="00145CBE"/>
    <w:rsid w:val="00146A64"/>
    <w:rsid w:val="0015523C"/>
    <w:rsid w:val="0015703C"/>
    <w:rsid w:val="00162CBF"/>
    <w:rsid w:val="00164CFB"/>
    <w:rsid w:val="00165736"/>
    <w:rsid w:val="0016765B"/>
    <w:rsid w:val="0017450C"/>
    <w:rsid w:val="001766EB"/>
    <w:rsid w:val="00177626"/>
    <w:rsid w:val="00177F94"/>
    <w:rsid w:val="00181093"/>
    <w:rsid w:val="00191683"/>
    <w:rsid w:val="00195AE7"/>
    <w:rsid w:val="001A0593"/>
    <w:rsid w:val="001A1FBB"/>
    <w:rsid w:val="001A4D47"/>
    <w:rsid w:val="001A72FF"/>
    <w:rsid w:val="001B2AB6"/>
    <w:rsid w:val="001B5DE5"/>
    <w:rsid w:val="001C2025"/>
    <w:rsid w:val="001C50F5"/>
    <w:rsid w:val="001C78D8"/>
    <w:rsid w:val="001D2E47"/>
    <w:rsid w:val="001D4CE3"/>
    <w:rsid w:val="001D73CE"/>
    <w:rsid w:val="001D7785"/>
    <w:rsid w:val="001E0D28"/>
    <w:rsid w:val="001E6CBE"/>
    <w:rsid w:val="001F0E73"/>
    <w:rsid w:val="001F1E11"/>
    <w:rsid w:val="001F310A"/>
    <w:rsid w:val="001F659C"/>
    <w:rsid w:val="0020022E"/>
    <w:rsid w:val="002002EF"/>
    <w:rsid w:val="00204703"/>
    <w:rsid w:val="00207F15"/>
    <w:rsid w:val="00212675"/>
    <w:rsid w:val="002137A2"/>
    <w:rsid w:val="00213AB7"/>
    <w:rsid w:val="00213D37"/>
    <w:rsid w:val="00224A63"/>
    <w:rsid w:val="00231784"/>
    <w:rsid w:val="00232CCE"/>
    <w:rsid w:val="00233870"/>
    <w:rsid w:val="00234BC3"/>
    <w:rsid w:val="0023614A"/>
    <w:rsid w:val="00236F2C"/>
    <w:rsid w:val="00242007"/>
    <w:rsid w:val="00243B0B"/>
    <w:rsid w:val="002449FF"/>
    <w:rsid w:val="00247DA6"/>
    <w:rsid w:val="00247F58"/>
    <w:rsid w:val="00251257"/>
    <w:rsid w:val="002553EC"/>
    <w:rsid w:val="0028017D"/>
    <w:rsid w:val="00281D47"/>
    <w:rsid w:val="00284C9E"/>
    <w:rsid w:val="00285D9D"/>
    <w:rsid w:val="002864DD"/>
    <w:rsid w:val="00286FC5"/>
    <w:rsid w:val="00297D51"/>
    <w:rsid w:val="002A1119"/>
    <w:rsid w:val="002A249F"/>
    <w:rsid w:val="002A7AAE"/>
    <w:rsid w:val="002B14A7"/>
    <w:rsid w:val="002B23D3"/>
    <w:rsid w:val="002B56BF"/>
    <w:rsid w:val="002B5CEE"/>
    <w:rsid w:val="002B6B80"/>
    <w:rsid w:val="002C2825"/>
    <w:rsid w:val="002C32DC"/>
    <w:rsid w:val="002D075D"/>
    <w:rsid w:val="002D19B9"/>
    <w:rsid w:val="002D1D40"/>
    <w:rsid w:val="002D47BC"/>
    <w:rsid w:val="002D4AEA"/>
    <w:rsid w:val="002E5A4F"/>
    <w:rsid w:val="002E7D78"/>
    <w:rsid w:val="002F5541"/>
    <w:rsid w:val="00301E5A"/>
    <w:rsid w:val="00302BC2"/>
    <w:rsid w:val="00305338"/>
    <w:rsid w:val="00310A72"/>
    <w:rsid w:val="00311D9B"/>
    <w:rsid w:val="00312A5F"/>
    <w:rsid w:val="0032069D"/>
    <w:rsid w:val="00320E80"/>
    <w:rsid w:val="00321C82"/>
    <w:rsid w:val="00323223"/>
    <w:rsid w:val="00326CCC"/>
    <w:rsid w:val="00327198"/>
    <w:rsid w:val="00331EC8"/>
    <w:rsid w:val="0033284C"/>
    <w:rsid w:val="00333447"/>
    <w:rsid w:val="00334609"/>
    <w:rsid w:val="00341E7C"/>
    <w:rsid w:val="003460AD"/>
    <w:rsid w:val="003509B4"/>
    <w:rsid w:val="00351D86"/>
    <w:rsid w:val="003532C6"/>
    <w:rsid w:val="00355218"/>
    <w:rsid w:val="00355EA2"/>
    <w:rsid w:val="0035729F"/>
    <w:rsid w:val="00363903"/>
    <w:rsid w:val="003642C0"/>
    <w:rsid w:val="00372237"/>
    <w:rsid w:val="00374BD3"/>
    <w:rsid w:val="00376B9F"/>
    <w:rsid w:val="00377BCB"/>
    <w:rsid w:val="00382DCC"/>
    <w:rsid w:val="00383E10"/>
    <w:rsid w:val="00383FC4"/>
    <w:rsid w:val="003854AB"/>
    <w:rsid w:val="00387A2E"/>
    <w:rsid w:val="00390634"/>
    <w:rsid w:val="00393FBE"/>
    <w:rsid w:val="0039561D"/>
    <w:rsid w:val="00397818"/>
    <w:rsid w:val="003A2184"/>
    <w:rsid w:val="003A445C"/>
    <w:rsid w:val="003A7162"/>
    <w:rsid w:val="003B03F0"/>
    <w:rsid w:val="003B0EA4"/>
    <w:rsid w:val="003B5EBF"/>
    <w:rsid w:val="003C3D10"/>
    <w:rsid w:val="003D139F"/>
    <w:rsid w:val="003D3811"/>
    <w:rsid w:val="003D457B"/>
    <w:rsid w:val="003E0AC6"/>
    <w:rsid w:val="003E2763"/>
    <w:rsid w:val="003E7546"/>
    <w:rsid w:val="003F3B2E"/>
    <w:rsid w:val="003F726A"/>
    <w:rsid w:val="004007FF"/>
    <w:rsid w:val="004042B4"/>
    <w:rsid w:val="00412B3F"/>
    <w:rsid w:val="004165C7"/>
    <w:rsid w:val="00417E83"/>
    <w:rsid w:val="004227F1"/>
    <w:rsid w:val="00423974"/>
    <w:rsid w:val="00424BF0"/>
    <w:rsid w:val="00425025"/>
    <w:rsid w:val="0043082C"/>
    <w:rsid w:val="004346D4"/>
    <w:rsid w:val="004547D6"/>
    <w:rsid w:val="00464121"/>
    <w:rsid w:val="00464C24"/>
    <w:rsid w:val="00470547"/>
    <w:rsid w:val="00471456"/>
    <w:rsid w:val="00473ACC"/>
    <w:rsid w:val="00474902"/>
    <w:rsid w:val="00481BEA"/>
    <w:rsid w:val="004866A7"/>
    <w:rsid w:val="00487A53"/>
    <w:rsid w:val="00487B71"/>
    <w:rsid w:val="00492E0F"/>
    <w:rsid w:val="004A28AF"/>
    <w:rsid w:val="004A4922"/>
    <w:rsid w:val="004A6B96"/>
    <w:rsid w:val="004B0BBF"/>
    <w:rsid w:val="004B1181"/>
    <w:rsid w:val="004B1FC5"/>
    <w:rsid w:val="004B480E"/>
    <w:rsid w:val="004B774F"/>
    <w:rsid w:val="004C1518"/>
    <w:rsid w:val="004C1A38"/>
    <w:rsid w:val="004C4FFC"/>
    <w:rsid w:val="004C6FBF"/>
    <w:rsid w:val="004D08DA"/>
    <w:rsid w:val="004D7DA6"/>
    <w:rsid w:val="004F49BA"/>
    <w:rsid w:val="004F60FA"/>
    <w:rsid w:val="004F69B1"/>
    <w:rsid w:val="005015D3"/>
    <w:rsid w:val="00503C5C"/>
    <w:rsid w:val="00507F83"/>
    <w:rsid w:val="00510E70"/>
    <w:rsid w:val="00511E8B"/>
    <w:rsid w:val="00512CC2"/>
    <w:rsid w:val="00514217"/>
    <w:rsid w:val="0051563D"/>
    <w:rsid w:val="005206DA"/>
    <w:rsid w:val="00521F15"/>
    <w:rsid w:val="00525F9C"/>
    <w:rsid w:val="0052750B"/>
    <w:rsid w:val="0053467C"/>
    <w:rsid w:val="005376CA"/>
    <w:rsid w:val="00550283"/>
    <w:rsid w:val="00550299"/>
    <w:rsid w:val="00553665"/>
    <w:rsid w:val="005537E7"/>
    <w:rsid w:val="00553FB8"/>
    <w:rsid w:val="00556994"/>
    <w:rsid w:val="00561892"/>
    <w:rsid w:val="00565A71"/>
    <w:rsid w:val="00566467"/>
    <w:rsid w:val="00567FFD"/>
    <w:rsid w:val="005727A7"/>
    <w:rsid w:val="00575F75"/>
    <w:rsid w:val="00582541"/>
    <w:rsid w:val="00584380"/>
    <w:rsid w:val="00584E08"/>
    <w:rsid w:val="00585B01"/>
    <w:rsid w:val="00587383"/>
    <w:rsid w:val="00587C3B"/>
    <w:rsid w:val="005953AE"/>
    <w:rsid w:val="00597313"/>
    <w:rsid w:val="005A078C"/>
    <w:rsid w:val="005A68E2"/>
    <w:rsid w:val="005B2A4B"/>
    <w:rsid w:val="005C08B7"/>
    <w:rsid w:val="005C15D2"/>
    <w:rsid w:val="005C2385"/>
    <w:rsid w:val="005C3378"/>
    <w:rsid w:val="005D2F25"/>
    <w:rsid w:val="005D373E"/>
    <w:rsid w:val="005E1C0F"/>
    <w:rsid w:val="005E2341"/>
    <w:rsid w:val="005E3058"/>
    <w:rsid w:val="005E43FE"/>
    <w:rsid w:val="005E79F1"/>
    <w:rsid w:val="005F29D5"/>
    <w:rsid w:val="005F5C33"/>
    <w:rsid w:val="00610F25"/>
    <w:rsid w:val="0061290A"/>
    <w:rsid w:val="00614FE0"/>
    <w:rsid w:val="00615FBC"/>
    <w:rsid w:val="006161E7"/>
    <w:rsid w:val="00616AE0"/>
    <w:rsid w:val="006213A1"/>
    <w:rsid w:val="0062184B"/>
    <w:rsid w:val="006249C8"/>
    <w:rsid w:val="00627A82"/>
    <w:rsid w:val="00630158"/>
    <w:rsid w:val="00640597"/>
    <w:rsid w:val="00640EC8"/>
    <w:rsid w:val="00641261"/>
    <w:rsid w:val="00644C95"/>
    <w:rsid w:val="00652A4C"/>
    <w:rsid w:val="00653624"/>
    <w:rsid w:val="00656FB7"/>
    <w:rsid w:val="0066216E"/>
    <w:rsid w:val="00663615"/>
    <w:rsid w:val="00666D63"/>
    <w:rsid w:val="006738D4"/>
    <w:rsid w:val="00675935"/>
    <w:rsid w:val="00676E2E"/>
    <w:rsid w:val="00680ADA"/>
    <w:rsid w:val="006814C8"/>
    <w:rsid w:val="00682ABA"/>
    <w:rsid w:val="00684CDD"/>
    <w:rsid w:val="00685140"/>
    <w:rsid w:val="0068538C"/>
    <w:rsid w:val="006901E2"/>
    <w:rsid w:val="00694011"/>
    <w:rsid w:val="006942CF"/>
    <w:rsid w:val="006A17F5"/>
    <w:rsid w:val="006A5519"/>
    <w:rsid w:val="006B479B"/>
    <w:rsid w:val="006B7A21"/>
    <w:rsid w:val="006C12EB"/>
    <w:rsid w:val="006C2728"/>
    <w:rsid w:val="006C2765"/>
    <w:rsid w:val="006C5799"/>
    <w:rsid w:val="006D4F99"/>
    <w:rsid w:val="006E0921"/>
    <w:rsid w:val="006E5506"/>
    <w:rsid w:val="006E57D6"/>
    <w:rsid w:val="006F07ED"/>
    <w:rsid w:val="006F25D8"/>
    <w:rsid w:val="006F42FD"/>
    <w:rsid w:val="006F4BF9"/>
    <w:rsid w:val="00700437"/>
    <w:rsid w:val="0070241D"/>
    <w:rsid w:val="00703BC5"/>
    <w:rsid w:val="00703C44"/>
    <w:rsid w:val="00704488"/>
    <w:rsid w:val="00705596"/>
    <w:rsid w:val="007073EA"/>
    <w:rsid w:val="00710C3F"/>
    <w:rsid w:val="00710ED9"/>
    <w:rsid w:val="00713622"/>
    <w:rsid w:val="00715451"/>
    <w:rsid w:val="00715CC0"/>
    <w:rsid w:val="00721158"/>
    <w:rsid w:val="0072474A"/>
    <w:rsid w:val="00725105"/>
    <w:rsid w:val="00730443"/>
    <w:rsid w:val="0073116E"/>
    <w:rsid w:val="00732EB2"/>
    <w:rsid w:val="0073306F"/>
    <w:rsid w:val="007339AA"/>
    <w:rsid w:val="007379DC"/>
    <w:rsid w:val="00740372"/>
    <w:rsid w:val="00740562"/>
    <w:rsid w:val="00740B5A"/>
    <w:rsid w:val="007410B7"/>
    <w:rsid w:val="007420E6"/>
    <w:rsid w:val="007456C2"/>
    <w:rsid w:val="007510EA"/>
    <w:rsid w:val="00751E74"/>
    <w:rsid w:val="0075206E"/>
    <w:rsid w:val="0075742A"/>
    <w:rsid w:val="00757DAF"/>
    <w:rsid w:val="0076384F"/>
    <w:rsid w:val="00764C6C"/>
    <w:rsid w:val="00764D20"/>
    <w:rsid w:val="007662E8"/>
    <w:rsid w:val="007677F2"/>
    <w:rsid w:val="00770FA2"/>
    <w:rsid w:val="0077557D"/>
    <w:rsid w:val="0078223F"/>
    <w:rsid w:val="00782244"/>
    <w:rsid w:val="00782B63"/>
    <w:rsid w:val="007830AC"/>
    <w:rsid w:val="00787758"/>
    <w:rsid w:val="007958E8"/>
    <w:rsid w:val="007967C0"/>
    <w:rsid w:val="007969B4"/>
    <w:rsid w:val="007A383A"/>
    <w:rsid w:val="007A421A"/>
    <w:rsid w:val="007A4697"/>
    <w:rsid w:val="007A4ECC"/>
    <w:rsid w:val="007A53CB"/>
    <w:rsid w:val="007B3A04"/>
    <w:rsid w:val="007B419B"/>
    <w:rsid w:val="007B44E5"/>
    <w:rsid w:val="007B7A01"/>
    <w:rsid w:val="007C1DA9"/>
    <w:rsid w:val="007D2ED8"/>
    <w:rsid w:val="007D3EB6"/>
    <w:rsid w:val="007D5971"/>
    <w:rsid w:val="007E36EF"/>
    <w:rsid w:val="007E41DE"/>
    <w:rsid w:val="007E775E"/>
    <w:rsid w:val="007F1A41"/>
    <w:rsid w:val="007F3140"/>
    <w:rsid w:val="007F73F8"/>
    <w:rsid w:val="00801507"/>
    <w:rsid w:val="00802A7D"/>
    <w:rsid w:val="00802ADE"/>
    <w:rsid w:val="008064F9"/>
    <w:rsid w:val="008072EF"/>
    <w:rsid w:val="008131B2"/>
    <w:rsid w:val="00820ABB"/>
    <w:rsid w:val="008272EB"/>
    <w:rsid w:val="008335E3"/>
    <w:rsid w:val="008339D9"/>
    <w:rsid w:val="00835BB0"/>
    <w:rsid w:val="00836305"/>
    <w:rsid w:val="00837B97"/>
    <w:rsid w:val="00842BDF"/>
    <w:rsid w:val="00843E52"/>
    <w:rsid w:val="008522EC"/>
    <w:rsid w:val="0085598B"/>
    <w:rsid w:val="0085638F"/>
    <w:rsid w:val="00857A17"/>
    <w:rsid w:val="00861F51"/>
    <w:rsid w:val="00863E26"/>
    <w:rsid w:val="008643B7"/>
    <w:rsid w:val="00867785"/>
    <w:rsid w:val="00867CB8"/>
    <w:rsid w:val="00871160"/>
    <w:rsid w:val="0087434D"/>
    <w:rsid w:val="00883B89"/>
    <w:rsid w:val="00885411"/>
    <w:rsid w:val="008854A5"/>
    <w:rsid w:val="00891870"/>
    <w:rsid w:val="00894ECA"/>
    <w:rsid w:val="008A051B"/>
    <w:rsid w:val="008A1085"/>
    <w:rsid w:val="008A24A7"/>
    <w:rsid w:val="008A6EBE"/>
    <w:rsid w:val="008B225A"/>
    <w:rsid w:val="008B5668"/>
    <w:rsid w:val="008B60F8"/>
    <w:rsid w:val="008D062D"/>
    <w:rsid w:val="008D1DE2"/>
    <w:rsid w:val="008D2018"/>
    <w:rsid w:val="008D4030"/>
    <w:rsid w:val="008D41AC"/>
    <w:rsid w:val="008D447E"/>
    <w:rsid w:val="008D5815"/>
    <w:rsid w:val="008D7196"/>
    <w:rsid w:val="008E5C72"/>
    <w:rsid w:val="008E6311"/>
    <w:rsid w:val="008E77D6"/>
    <w:rsid w:val="008F0EA9"/>
    <w:rsid w:val="008F2142"/>
    <w:rsid w:val="008F41D8"/>
    <w:rsid w:val="008F79BA"/>
    <w:rsid w:val="00906E6D"/>
    <w:rsid w:val="0090775E"/>
    <w:rsid w:val="009108F2"/>
    <w:rsid w:val="00911AA5"/>
    <w:rsid w:val="009136FE"/>
    <w:rsid w:val="0091487E"/>
    <w:rsid w:val="00914EE8"/>
    <w:rsid w:val="00915018"/>
    <w:rsid w:val="00915692"/>
    <w:rsid w:val="00924622"/>
    <w:rsid w:val="009250F6"/>
    <w:rsid w:val="00925A34"/>
    <w:rsid w:val="0092607E"/>
    <w:rsid w:val="009274E8"/>
    <w:rsid w:val="0093048F"/>
    <w:rsid w:val="00936998"/>
    <w:rsid w:val="00942D99"/>
    <w:rsid w:val="009518DF"/>
    <w:rsid w:val="00954250"/>
    <w:rsid w:val="00962C89"/>
    <w:rsid w:val="0097001C"/>
    <w:rsid w:val="00971308"/>
    <w:rsid w:val="00986B9C"/>
    <w:rsid w:val="0099200D"/>
    <w:rsid w:val="00997978"/>
    <w:rsid w:val="009A2E58"/>
    <w:rsid w:val="009B49C9"/>
    <w:rsid w:val="009B5EB3"/>
    <w:rsid w:val="009B681E"/>
    <w:rsid w:val="009B7E4A"/>
    <w:rsid w:val="009C2D3F"/>
    <w:rsid w:val="009D1429"/>
    <w:rsid w:val="009D1ACD"/>
    <w:rsid w:val="009D6057"/>
    <w:rsid w:val="009D626D"/>
    <w:rsid w:val="009E3F38"/>
    <w:rsid w:val="009E57A0"/>
    <w:rsid w:val="009E768C"/>
    <w:rsid w:val="009F79AB"/>
    <w:rsid w:val="00A02C0E"/>
    <w:rsid w:val="00A04534"/>
    <w:rsid w:val="00A049CD"/>
    <w:rsid w:val="00A10574"/>
    <w:rsid w:val="00A174F9"/>
    <w:rsid w:val="00A20907"/>
    <w:rsid w:val="00A20AB7"/>
    <w:rsid w:val="00A243EE"/>
    <w:rsid w:val="00A253E1"/>
    <w:rsid w:val="00A25CF0"/>
    <w:rsid w:val="00A273DE"/>
    <w:rsid w:val="00A319C3"/>
    <w:rsid w:val="00A37982"/>
    <w:rsid w:val="00A4169E"/>
    <w:rsid w:val="00A44334"/>
    <w:rsid w:val="00A4534C"/>
    <w:rsid w:val="00A45FCA"/>
    <w:rsid w:val="00A50BF1"/>
    <w:rsid w:val="00A51C25"/>
    <w:rsid w:val="00A55142"/>
    <w:rsid w:val="00A55ED8"/>
    <w:rsid w:val="00A61DF3"/>
    <w:rsid w:val="00A62B37"/>
    <w:rsid w:val="00A64C7E"/>
    <w:rsid w:val="00A67A5E"/>
    <w:rsid w:val="00A77343"/>
    <w:rsid w:val="00A819D3"/>
    <w:rsid w:val="00A8304A"/>
    <w:rsid w:val="00A907ED"/>
    <w:rsid w:val="00A90E4D"/>
    <w:rsid w:val="00A942A2"/>
    <w:rsid w:val="00A952CC"/>
    <w:rsid w:val="00AA64E9"/>
    <w:rsid w:val="00AB02C5"/>
    <w:rsid w:val="00AB28DF"/>
    <w:rsid w:val="00AB2C94"/>
    <w:rsid w:val="00AB4705"/>
    <w:rsid w:val="00AB476E"/>
    <w:rsid w:val="00AB6368"/>
    <w:rsid w:val="00AC1550"/>
    <w:rsid w:val="00AC631B"/>
    <w:rsid w:val="00AD2AFC"/>
    <w:rsid w:val="00AD5724"/>
    <w:rsid w:val="00AD6034"/>
    <w:rsid w:val="00AD621B"/>
    <w:rsid w:val="00AD6CA6"/>
    <w:rsid w:val="00AE0530"/>
    <w:rsid w:val="00AE3752"/>
    <w:rsid w:val="00AE5DE4"/>
    <w:rsid w:val="00AE6502"/>
    <w:rsid w:val="00AF1181"/>
    <w:rsid w:val="00AF6FD2"/>
    <w:rsid w:val="00B00141"/>
    <w:rsid w:val="00B03B05"/>
    <w:rsid w:val="00B07B1D"/>
    <w:rsid w:val="00B110A9"/>
    <w:rsid w:val="00B11546"/>
    <w:rsid w:val="00B138E4"/>
    <w:rsid w:val="00B168F9"/>
    <w:rsid w:val="00B21685"/>
    <w:rsid w:val="00B22FDA"/>
    <w:rsid w:val="00B2365B"/>
    <w:rsid w:val="00B3421F"/>
    <w:rsid w:val="00B343B6"/>
    <w:rsid w:val="00B343E8"/>
    <w:rsid w:val="00B46161"/>
    <w:rsid w:val="00B47149"/>
    <w:rsid w:val="00B53103"/>
    <w:rsid w:val="00B543FE"/>
    <w:rsid w:val="00B556F0"/>
    <w:rsid w:val="00B61A0E"/>
    <w:rsid w:val="00B62E44"/>
    <w:rsid w:val="00B745F2"/>
    <w:rsid w:val="00B75A0F"/>
    <w:rsid w:val="00B817AE"/>
    <w:rsid w:val="00B81A4A"/>
    <w:rsid w:val="00B83035"/>
    <w:rsid w:val="00B86078"/>
    <w:rsid w:val="00B948C5"/>
    <w:rsid w:val="00B94E1F"/>
    <w:rsid w:val="00B971B6"/>
    <w:rsid w:val="00BA287F"/>
    <w:rsid w:val="00BA3E26"/>
    <w:rsid w:val="00BA50BF"/>
    <w:rsid w:val="00BA5B42"/>
    <w:rsid w:val="00BB257B"/>
    <w:rsid w:val="00BB367D"/>
    <w:rsid w:val="00BB48B6"/>
    <w:rsid w:val="00BC313B"/>
    <w:rsid w:val="00BC408C"/>
    <w:rsid w:val="00BC4AD7"/>
    <w:rsid w:val="00BD12DD"/>
    <w:rsid w:val="00BD1A1D"/>
    <w:rsid w:val="00BD2A1B"/>
    <w:rsid w:val="00BD35C9"/>
    <w:rsid w:val="00BD454C"/>
    <w:rsid w:val="00BD7DCA"/>
    <w:rsid w:val="00BE52EF"/>
    <w:rsid w:val="00BF424C"/>
    <w:rsid w:val="00C0529E"/>
    <w:rsid w:val="00C05ECA"/>
    <w:rsid w:val="00C06801"/>
    <w:rsid w:val="00C102B1"/>
    <w:rsid w:val="00C12AE5"/>
    <w:rsid w:val="00C141EB"/>
    <w:rsid w:val="00C144D8"/>
    <w:rsid w:val="00C14E54"/>
    <w:rsid w:val="00C162AE"/>
    <w:rsid w:val="00C17F16"/>
    <w:rsid w:val="00C20EEE"/>
    <w:rsid w:val="00C246A8"/>
    <w:rsid w:val="00C2779D"/>
    <w:rsid w:val="00C31949"/>
    <w:rsid w:val="00C33325"/>
    <w:rsid w:val="00C35789"/>
    <w:rsid w:val="00C37FAF"/>
    <w:rsid w:val="00C41E97"/>
    <w:rsid w:val="00C4793E"/>
    <w:rsid w:val="00C47C40"/>
    <w:rsid w:val="00C50452"/>
    <w:rsid w:val="00C52E79"/>
    <w:rsid w:val="00C54036"/>
    <w:rsid w:val="00C54C91"/>
    <w:rsid w:val="00C63810"/>
    <w:rsid w:val="00C6523B"/>
    <w:rsid w:val="00C6586F"/>
    <w:rsid w:val="00C7127C"/>
    <w:rsid w:val="00C73293"/>
    <w:rsid w:val="00C77FCB"/>
    <w:rsid w:val="00C8027F"/>
    <w:rsid w:val="00C81411"/>
    <w:rsid w:val="00C819B7"/>
    <w:rsid w:val="00C81EE0"/>
    <w:rsid w:val="00C96F9B"/>
    <w:rsid w:val="00CA1A25"/>
    <w:rsid w:val="00CA455F"/>
    <w:rsid w:val="00CA70EF"/>
    <w:rsid w:val="00CB16EA"/>
    <w:rsid w:val="00CB4E1F"/>
    <w:rsid w:val="00CB751F"/>
    <w:rsid w:val="00CC368E"/>
    <w:rsid w:val="00CC43F8"/>
    <w:rsid w:val="00CC4A53"/>
    <w:rsid w:val="00CC745E"/>
    <w:rsid w:val="00CD43F4"/>
    <w:rsid w:val="00CD4927"/>
    <w:rsid w:val="00CD4B8B"/>
    <w:rsid w:val="00CD4BDB"/>
    <w:rsid w:val="00CD5101"/>
    <w:rsid w:val="00CD7069"/>
    <w:rsid w:val="00CE181E"/>
    <w:rsid w:val="00CE6EB4"/>
    <w:rsid w:val="00CF7023"/>
    <w:rsid w:val="00D003F1"/>
    <w:rsid w:val="00D074FC"/>
    <w:rsid w:val="00D126C0"/>
    <w:rsid w:val="00D16AB6"/>
    <w:rsid w:val="00D22F72"/>
    <w:rsid w:val="00D23973"/>
    <w:rsid w:val="00D25484"/>
    <w:rsid w:val="00D26466"/>
    <w:rsid w:val="00D26A2E"/>
    <w:rsid w:val="00D30375"/>
    <w:rsid w:val="00D3039A"/>
    <w:rsid w:val="00D37DDA"/>
    <w:rsid w:val="00D43ED9"/>
    <w:rsid w:val="00D457E2"/>
    <w:rsid w:val="00D50A65"/>
    <w:rsid w:val="00D50C7F"/>
    <w:rsid w:val="00D6133D"/>
    <w:rsid w:val="00D62AE8"/>
    <w:rsid w:val="00D655B6"/>
    <w:rsid w:val="00D66106"/>
    <w:rsid w:val="00D6774E"/>
    <w:rsid w:val="00D71319"/>
    <w:rsid w:val="00D72D86"/>
    <w:rsid w:val="00D764C5"/>
    <w:rsid w:val="00D77234"/>
    <w:rsid w:val="00D86001"/>
    <w:rsid w:val="00DA34D6"/>
    <w:rsid w:val="00DA4427"/>
    <w:rsid w:val="00DA57AB"/>
    <w:rsid w:val="00DA59F7"/>
    <w:rsid w:val="00DB16A6"/>
    <w:rsid w:val="00DB7D3C"/>
    <w:rsid w:val="00DC3AC5"/>
    <w:rsid w:val="00DC7BCE"/>
    <w:rsid w:val="00DD0427"/>
    <w:rsid w:val="00DD096F"/>
    <w:rsid w:val="00DD189E"/>
    <w:rsid w:val="00DD3E0B"/>
    <w:rsid w:val="00DD5D64"/>
    <w:rsid w:val="00DD5E6D"/>
    <w:rsid w:val="00DD753E"/>
    <w:rsid w:val="00DE0D75"/>
    <w:rsid w:val="00DE140B"/>
    <w:rsid w:val="00DE43AD"/>
    <w:rsid w:val="00DE5B80"/>
    <w:rsid w:val="00DE5E2B"/>
    <w:rsid w:val="00DE7BCF"/>
    <w:rsid w:val="00DF0760"/>
    <w:rsid w:val="00DF1192"/>
    <w:rsid w:val="00DF35DD"/>
    <w:rsid w:val="00DF711E"/>
    <w:rsid w:val="00E01F76"/>
    <w:rsid w:val="00E05C39"/>
    <w:rsid w:val="00E07626"/>
    <w:rsid w:val="00E077F9"/>
    <w:rsid w:val="00E1167B"/>
    <w:rsid w:val="00E15AFD"/>
    <w:rsid w:val="00E17C9C"/>
    <w:rsid w:val="00E31521"/>
    <w:rsid w:val="00E31B72"/>
    <w:rsid w:val="00E31C5B"/>
    <w:rsid w:val="00E320DF"/>
    <w:rsid w:val="00E36E97"/>
    <w:rsid w:val="00E375D3"/>
    <w:rsid w:val="00E43B3E"/>
    <w:rsid w:val="00E454B5"/>
    <w:rsid w:val="00E455B7"/>
    <w:rsid w:val="00E47550"/>
    <w:rsid w:val="00E52992"/>
    <w:rsid w:val="00E55C1E"/>
    <w:rsid w:val="00E61D65"/>
    <w:rsid w:val="00E63889"/>
    <w:rsid w:val="00E64024"/>
    <w:rsid w:val="00E669DB"/>
    <w:rsid w:val="00E70905"/>
    <w:rsid w:val="00E75BD6"/>
    <w:rsid w:val="00E92027"/>
    <w:rsid w:val="00EA2E66"/>
    <w:rsid w:val="00EA5FE7"/>
    <w:rsid w:val="00EB3F92"/>
    <w:rsid w:val="00EC5BAA"/>
    <w:rsid w:val="00ED747E"/>
    <w:rsid w:val="00EE167E"/>
    <w:rsid w:val="00EE4B15"/>
    <w:rsid w:val="00EE6DE3"/>
    <w:rsid w:val="00EF0225"/>
    <w:rsid w:val="00EF0462"/>
    <w:rsid w:val="00EF3159"/>
    <w:rsid w:val="00EF3EC8"/>
    <w:rsid w:val="00EF6A07"/>
    <w:rsid w:val="00EF714F"/>
    <w:rsid w:val="00F000BB"/>
    <w:rsid w:val="00F05A5D"/>
    <w:rsid w:val="00F14B04"/>
    <w:rsid w:val="00F15304"/>
    <w:rsid w:val="00F169C6"/>
    <w:rsid w:val="00F16AA3"/>
    <w:rsid w:val="00F16D3E"/>
    <w:rsid w:val="00F170AE"/>
    <w:rsid w:val="00F17AC8"/>
    <w:rsid w:val="00F20DDE"/>
    <w:rsid w:val="00F23B80"/>
    <w:rsid w:val="00F245ED"/>
    <w:rsid w:val="00F3328F"/>
    <w:rsid w:val="00F357E2"/>
    <w:rsid w:val="00F42F4D"/>
    <w:rsid w:val="00F46CBC"/>
    <w:rsid w:val="00F47BDA"/>
    <w:rsid w:val="00F527CF"/>
    <w:rsid w:val="00F54F79"/>
    <w:rsid w:val="00F558F2"/>
    <w:rsid w:val="00F56EC8"/>
    <w:rsid w:val="00F5755B"/>
    <w:rsid w:val="00F61A86"/>
    <w:rsid w:val="00F665F8"/>
    <w:rsid w:val="00F717B4"/>
    <w:rsid w:val="00F725D0"/>
    <w:rsid w:val="00F72F2A"/>
    <w:rsid w:val="00F73EBE"/>
    <w:rsid w:val="00F74CFF"/>
    <w:rsid w:val="00F75CB5"/>
    <w:rsid w:val="00F76137"/>
    <w:rsid w:val="00F83CD9"/>
    <w:rsid w:val="00F85909"/>
    <w:rsid w:val="00F87F9D"/>
    <w:rsid w:val="00F93659"/>
    <w:rsid w:val="00F9630E"/>
    <w:rsid w:val="00FA79A4"/>
    <w:rsid w:val="00FB1A50"/>
    <w:rsid w:val="00FB2C66"/>
    <w:rsid w:val="00FB5667"/>
    <w:rsid w:val="00FC104F"/>
    <w:rsid w:val="00FC2BEA"/>
    <w:rsid w:val="00FC53D8"/>
    <w:rsid w:val="00FC69D5"/>
    <w:rsid w:val="00FC7653"/>
    <w:rsid w:val="00FD3815"/>
    <w:rsid w:val="00FD5982"/>
    <w:rsid w:val="00FE2177"/>
    <w:rsid w:val="00FE5604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3B4701-6D2C-4057-94E8-A6F6DCBBFE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3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24BF0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E75BD6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E75BD6"/>
    <w:rPr>
      <w:rFonts w:asciiTheme="majorHAnsi" w:eastAsiaTheme="majorEastAsia" w:hAnsiTheme="majorHAnsi" w:cstheme="majorBidi"/>
      <w:b/>
      <w:bCs/>
      <w:sz w:val="24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b">
    <w:name w:val="Normal (Web)"/>
    <w:basedOn w:val="a"/>
    <w:uiPriority w:val="99"/>
    <w:semiHidden/>
    <w:unhideWhenUsed/>
    <w:rsid w:val="008B225A"/>
    <w:pPr>
      <w:widowControl/>
      <w:snapToGrid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pln">
    <w:name w:val="pln"/>
    <w:basedOn w:val="a0"/>
    <w:rsid w:val="00AB28DF"/>
  </w:style>
  <w:style w:type="character" w:customStyle="1" w:styleId="pun">
    <w:name w:val="pun"/>
    <w:basedOn w:val="a0"/>
    <w:rsid w:val="00AB28DF"/>
  </w:style>
  <w:style w:type="character" w:customStyle="1" w:styleId="lit">
    <w:name w:val="lit"/>
    <w:basedOn w:val="a0"/>
    <w:rsid w:val="00AB28DF"/>
  </w:style>
  <w:style w:type="character" w:styleId="ac">
    <w:name w:val="FollowedHyperlink"/>
    <w:basedOn w:val="a0"/>
    <w:uiPriority w:val="99"/>
    <w:semiHidden/>
    <w:unhideWhenUsed/>
    <w:rsid w:val="005C3378"/>
    <w:rPr>
      <w:color w:val="954F72" w:themeColor="followedHyperlink"/>
      <w:u w:val="single"/>
    </w:rPr>
  </w:style>
  <w:style w:type="character" w:styleId="HTML1">
    <w:name w:val="HTML Typewriter"/>
    <w:basedOn w:val="a0"/>
    <w:uiPriority w:val="99"/>
    <w:semiHidden/>
    <w:unhideWhenUsed/>
    <w:rsid w:val="00CC4A53"/>
    <w:rPr>
      <w:rFonts w:ascii="宋体" w:eastAsia="宋体" w:hAnsi="宋体" w:cs="宋体"/>
      <w:sz w:val="24"/>
      <w:szCs w:val="24"/>
    </w:rPr>
  </w:style>
  <w:style w:type="character" w:styleId="ad">
    <w:name w:val="Strong"/>
    <w:basedOn w:val="a0"/>
    <w:uiPriority w:val="22"/>
    <w:qFormat/>
    <w:rsid w:val="00FA79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12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7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9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9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7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2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1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9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2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09527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8865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4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4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0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27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037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96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2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91670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72093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185946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3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oter" Target="footer2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://edu.51cto.com/course/course_id-4212.html" TargetMode="External"/><Relationship Id="rId67" Type="http://schemas.openxmlformats.org/officeDocument/2006/relationships/header" Target="header3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://www.keepalived.org/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20160715-temp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20160715-temp.dotx</Template>
  <TotalTime>8936</TotalTime>
  <Pages>28</Pages>
  <Words>1425</Words>
  <Characters>8124</Characters>
  <Application>Microsoft Office Word</Application>
  <DocSecurity>0</DocSecurity>
  <Lines>67</Lines>
  <Paragraphs>19</Paragraphs>
  <ScaleCrop>false</ScaleCrop>
  <Company/>
  <LinksUpToDate>false</LinksUpToDate>
  <CharactersWithSpaces>9530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73</cp:revision>
  <dcterms:created xsi:type="dcterms:W3CDTF">2017-02-17T07:18:00Z</dcterms:created>
  <dcterms:modified xsi:type="dcterms:W3CDTF">2017-02-27T08:16:00Z</dcterms:modified>
</cp:coreProperties>
</file>