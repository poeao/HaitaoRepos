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BC" w:rsidRDefault="00E44DBC" w:rsidP="00E44DBC">
      <w:pPr>
        <w:pStyle w:val="a6"/>
      </w:pPr>
      <w:r>
        <w:t xml:space="preserve">Nginx </w:t>
      </w:r>
      <w:r>
        <w:rPr>
          <w:rFonts w:hint="eastAsia"/>
        </w:rPr>
        <w:t>深入学习</w:t>
      </w:r>
    </w:p>
    <w:p w:rsidR="00E44DBC" w:rsidRDefault="00E32CC7" w:rsidP="00E32CC7">
      <w:pPr>
        <w:jc w:val="center"/>
      </w:pPr>
      <w:r>
        <w:rPr>
          <w:noProof/>
        </w:rPr>
        <w:drawing>
          <wp:inline distT="0" distB="0" distL="0" distR="0" wp14:anchorId="7480116D" wp14:editId="27C140E8">
            <wp:extent cx="4648200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Pr="00E44DBC" w:rsidRDefault="00E32CC7" w:rsidP="00E32CC7">
      <w:pPr>
        <w:jc w:val="left"/>
        <w:rPr>
          <w:rFonts w:hint="eastAsia"/>
        </w:rPr>
      </w:pPr>
    </w:p>
    <w:p w:rsidR="00BC0413" w:rsidRDefault="00E32CC7" w:rsidP="00E32CC7">
      <w:pPr>
        <w:pStyle w:val="1"/>
      </w:pPr>
      <w:r>
        <w:t>机器规划</w:t>
      </w:r>
    </w:p>
    <w:p w:rsidR="00E32CC7" w:rsidRDefault="00E32CC7" w:rsidP="00E32CC7">
      <w:r>
        <w:t>机器列表：</w:t>
      </w:r>
    </w:p>
    <w:p w:rsidR="00E32CC7" w:rsidRPr="00E32CC7" w:rsidRDefault="00E32CC7" w:rsidP="00E32CC7">
      <w:pPr>
        <w:rPr>
          <w:rFonts w:hint="eastAsia"/>
        </w:rPr>
      </w:pPr>
      <w:bookmarkStart w:id="0" w:name="_GoBack"/>
      <w:bookmarkEnd w:id="0"/>
    </w:p>
    <w:sectPr w:rsidR="00E32CC7" w:rsidRPr="00E3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785" w:rsidRDefault="00DE1785" w:rsidP="00021924">
      <w:pPr>
        <w:spacing w:line="240" w:lineRule="auto"/>
      </w:pPr>
      <w:r>
        <w:separator/>
      </w:r>
    </w:p>
  </w:endnote>
  <w:endnote w:type="continuationSeparator" w:id="0">
    <w:p w:rsidR="00DE1785" w:rsidRDefault="00DE1785" w:rsidP="0002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785" w:rsidRDefault="00DE1785" w:rsidP="00021924">
      <w:pPr>
        <w:spacing w:line="240" w:lineRule="auto"/>
      </w:pPr>
      <w:r>
        <w:separator/>
      </w:r>
    </w:p>
  </w:footnote>
  <w:footnote w:type="continuationSeparator" w:id="0">
    <w:p w:rsidR="00DE1785" w:rsidRDefault="00DE1785" w:rsidP="000219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713"/>
    <w:multiLevelType w:val="hybridMultilevel"/>
    <w:tmpl w:val="9284475A"/>
    <w:lvl w:ilvl="0" w:tplc="5692A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C4"/>
    <w:multiLevelType w:val="hybridMultilevel"/>
    <w:tmpl w:val="B426B016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5462CD"/>
    <w:multiLevelType w:val="hybridMultilevel"/>
    <w:tmpl w:val="F5A8D48A"/>
    <w:lvl w:ilvl="0" w:tplc="648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DB6C44"/>
    <w:multiLevelType w:val="hybridMultilevel"/>
    <w:tmpl w:val="0686AA04"/>
    <w:lvl w:ilvl="0" w:tplc="206C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606995"/>
    <w:multiLevelType w:val="hybridMultilevel"/>
    <w:tmpl w:val="61FC717A"/>
    <w:lvl w:ilvl="0" w:tplc="2AC63F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9F2ED3"/>
    <w:multiLevelType w:val="hybridMultilevel"/>
    <w:tmpl w:val="E5905096"/>
    <w:lvl w:ilvl="0" w:tplc="20A25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531AB6"/>
    <w:multiLevelType w:val="hybridMultilevel"/>
    <w:tmpl w:val="EBDA94FA"/>
    <w:lvl w:ilvl="0" w:tplc="BB345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9756B8"/>
    <w:multiLevelType w:val="hybridMultilevel"/>
    <w:tmpl w:val="C9BEFC4C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DB2F09"/>
    <w:multiLevelType w:val="hybridMultilevel"/>
    <w:tmpl w:val="6060A522"/>
    <w:lvl w:ilvl="0" w:tplc="D9F8B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DA4969"/>
    <w:multiLevelType w:val="hybridMultilevel"/>
    <w:tmpl w:val="E71E0B40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65657C"/>
    <w:multiLevelType w:val="multilevel"/>
    <w:tmpl w:val="4440B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9D14CE"/>
    <w:multiLevelType w:val="hybridMultilevel"/>
    <w:tmpl w:val="3B8CEEC8"/>
    <w:lvl w:ilvl="0" w:tplc="605ADC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F5CD1"/>
    <w:multiLevelType w:val="hybridMultilevel"/>
    <w:tmpl w:val="F8F45B5E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D94951"/>
    <w:multiLevelType w:val="hybridMultilevel"/>
    <w:tmpl w:val="0420940C"/>
    <w:lvl w:ilvl="0" w:tplc="6988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656F88"/>
    <w:multiLevelType w:val="hybridMultilevel"/>
    <w:tmpl w:val="F2E26B90"/>
    <w:lvl w:ilvl="0" w:tplc="648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165120"/>
    <w:multiLevelType w:val="hybridMultilevel"/>
    <w:tmpl w:val="D980BF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1937CF"/>
    <w:multiLevelType w:val="hybridMultilevel"/>
    <w:tmpl w:val="E8F81EDA"/>
    <w:lvl w:ilvl="0" w:tplc="D28A8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9D78BA"/>
    <w:multiLevelType w:val="hybridMultilevel"/>
    <w:tmpl w:val="8706597C"/>
    <w:lvl w:ilvl="0" w:tplc="F4E205AA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F6731"/>
    <w:multiLevelType w:val="hybridMultilevel"/>
    <w:tmpl w:val="104A5CD6"/>
    <w:lvl w:ilvl="0" w:tplc="C2A841C2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A275F"/>
    <w:multiLevelType w:val="multilevel"/>
    <w:tmpl w:val="E6DE5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E77A8B"/>
    <w:multiLevelType w:val="hybridMultilevel"/>
    <w:tmpl w:val="018CCFFC"/>
    <w:lvl w:ilvl="0" w:tplc="6A84A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B3011B"/>
    <w:multiLevelType w:val="hybridMultilevel"/>
    <w:tmpl w:val="BA1C41A6"/>
    <w:lvl w:ilvl="0" w:tplc="D834C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323CFA"/>
    <w:multiLevelType w:val="hybridMultilevel"/>
    <w:tmpl w:val="BB36ABE0"/>
    <w:lvl w:ilvl="0" w:tplc="648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950188"/>
    <w:multiLevelType w:val="hybridMultilevel"/>
    <w:tmpl w:val="9D74D852"/>
    <w:lvl w:ilvl="0" w:tplc="648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133063"/>
    <w:multiLevelType w:val="hybridMultilevel"/>
    <w:tmpl w:val="9AAA0A4A"/>
    <w:lvl w:ilvl="0" w:tplc="648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B32C7"/>
    <w:multiLevelType w:val="hybridMultilevel"/>
    <w:tmpl w:val="9E12B5B0"/>
    <w:lvl w:ilvl="0" w:tplc="968056C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213A18"/>
    <w:multiLevelType w:val="hybridMultilevel"/>
    <w:tmpl w:val="6FBAB8D6"/>
    <w:lvl w:ilvl="0" w:tplc="8E0CC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973D10"/>
    <w:multiLevelType w:val="hybridMultilevel"/>
    <w:tmpl w:val="451A8162"/>
    <w:lvl w:ilvl="0" w:tplc="009494C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C2235A"/>
    <w:multiLevelType w:val="hybridMultilevel"/>
    <w:tmpl w:val="6BEE2306"/>
    <w:lvl w:ilvl="0" w:tplc="80A47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DF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5"/>
  </w:num>
  <w:num w:numId="3">
    <w:abstractNumId w:val="27"/>
  </w:num>
  <w:num w:numId="4">
    <w:abstractNumId w:val="16"/>
  </w:num>
  <w:num w:numId="5">
    <w:abstractNumId w:val="0"/>
  </w:num>
  <w:num w:numId="6">
    <w:abstractNumId w:val="13"/>
  </w:num>
  <w:num w:numId="7">
    <w:abstractNumId w:val="3"/>
  </w:num>
  <w:num w:numId="8">
    <w:abstractNumId w:val="11"/>
  </w:num>
  <w:num w:numId="9">
    <w:abstractNumId w:val="2"/>
  </w:num>
  <w:num w:numId="10">
    <w:abstractNumId w:val="29"/>
  </w:num>
  <w:num w:numId="11">
    <w:abstractNumId w:val="24"/>
  </w:num>
  <w:num w:numId="12">
    <w:abstractNumId w:val="23"/>
  </w:num>
  <w:num w:numId="13">
    <w:abstractNumId w:val="22"/>
  </w:num>
  <w:num w:numId="14">
    <w:abstractNumId w:val="14"/>
  </w:num>
  <w:num w:numId="15">
    <w:abstractNumId w:val="28"/>
  </w:num>
  <w:num w:numId="16">
    <w:abstractNumId w:val="19"/>
  </w:num>
  <w:num w:numId="17">
    <w:abstractNumId w:val="6"/>
  </w:num>
  <w:num w:numId="18">
    <w:abstractNumId w:val="25"/>
  </w:num>
  <w:num w:numId="19">
    <w:abstractNumId w:val="26"/>
  </w:num>
  <w:num w:numId="20">
    <w:abstractNumId w:val="20"/>
  </w:num>
  <w:num w:numId="21">
    <w:abstractNumId w:val="21"/>
  </w:num>
  <w:num w:numId="22">
    <w:abstractNumId w:val="8"/>
  </w:num>
  <w:num w:numId="23">
    <w:abstractNumId w:val="4"/>
  </w:num>
  <w:num w:numId="24">
    <w:abstractNumId w:val="7"/>
  </w:num>
  <w:num w:numId="25">
    <w:abstractNumId w:val="1"/>
  </w:num>
  <w:num w:numId="26">
    <w:abstractNumId w:val="18"/>
  </w:num>
  <w:num w:numId="27">
    <w:abstractNumId w:val="12"/>
  </w:num>
  <w:num w:numId="28">
    <w:abstractNumId w:val="17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1B"/>
    <w:rsid w:val="000004EF"/>
    <w:rsid w:val="00011DBF"/>
    <w:rsid w:val="000217B1"/>
    <w:rsid w:val="00021924"/>
    <w:rsid w:val="0002440B"/>
    <w:rsid w:val="000407BD"/>
    <w:rsid w:val="00041AC3"/>
    <w:rsid w:val="00064DD2"/>
    <w:rsid w:val="000667B4"/>
    <w:rsid w:val="00067657"/>
    <w:rsid w:val="000747EC"/>
    <w:rsid w:val="00080C70"/>
    <w:rsid w:val="00082888"/>
    <w:rsid w:val="00092DE6"/>
    <w:rsid w:val="00092EF9"/>
    <w:rsid w:val="00094951"/>
    <w:rsid w:val="00095EE8"/>
    <w:rsid w:val="000A081C"/>
    <w:rsid w:val="000A2972"/>
    <w:rsid w:val="000B29FC"/>
    <w:rsid w:val="000B4CC7"/>
    <w:rsid w:val="000D22FF"/>
    <w:rsid w:val="000E1224"/>
    <w:rsid w:val="000E2200"/>
    <w:rsid w:val="000F14E8"/>
    <w:rsid w:val="000F2FF4"/>
    <w:rsid w:val="001001C9"/>
    <w:rsid w:val="00106B69"/>
    <w:rsid w:val="00110860"/>
    <w:rsid w:val="001129DC"/>
    <w:rsid w:val="00124884"/>
    <w:rsid w:val="001279DA"/>
    <w:rsid w:val="00147BDF"/>
    <w:rsid w:val="00154F81"/>
    <w:rsid w:val="00163E8B"/>
    <w:rsid w:val="00170366"/>
    <w:rsid w:val="00171396"/>
    <w:rsid w:val="00174724"/>
    <w:rsid w:val="0017704E"/>
    <w:rsid w:val="00182A35"/>
    <w:rsid w:val="0019167C"/>
    <w:rsid w:val="001A531B"/>
    <w:rsid w:val="001A77C7"/>
    <w:rsid w:val="001C34C4"/>
    <w:rsid w:val="001C625D"/>
    <w:rsid w:val="001C7FEF"/>
    <w:rsid w:val="001D0827"/>
    <w:rsid w:val="001D0C74"/>
    <w:rsid w:val="001D7C02"/>
    <w:rsid w:val="001E153C"/>
    <w:rsid w:val="001F0436"/>
    <w:rsid w:val="001F706B"/>
    <w:rsid w:val="002021D7"/>
    <w:rsid w:val="00207617"/>
    <w:rsid w:val="00211B80"/>
    <w:rsid w:val="00213117"/>
    <w:rsid w:val="00222AE3"/>
    <w:rsid w:val="00224696"/>
    <w:rsid w:val="00236533"/>
    <w:rsid w:val="00236816"/>
    <w:rsid w:val="002411EF"/>
    <w:rsid w:val="002467D1"/>
    <w:rsid w:val="00247163"/>
    <w:rsid w:val="00251257"/>
    <w:rsid w:val="0025594D"/>
    <w:rsid w:val="00261ECA"/>
    <w:rsid w:val="00262FEA"/>
    <w:rsid w:val="00271BB4"/>
    <w:rsid w:val="0027332A"/>
    <w:rsid w:val="00284697"/>
    <w:rsid w:val="00287E0D"/>
    <w:rsid w:val="00291014"/>
    <w:rsid w:val="00291F4B"/>
    <w:rsid w:val="00292D0A"/>
    <w:rsid w:val="002A1635"/>
    <w:rsid w:val="002A246B"/>
    <w:rsid w:val="002A2F1E"/>
    <w:rsid w:val="002A3B5D"/>
    <w:rsid w:val="002B5845"/>
    <w:rsid w:val="002C1104"/>
    <w:rsid w:val="002C30B0"/>
    <w:rsid w:val="002C54EF"/>
    <w:rsid w:val="002D3C62"/>
    <w:rsid w:val="002D609F"/>
    <w:rsid w:val="002D7D70"/>
    <w:rsid w:val="002E2EFA"/>
    <w:rsid w:val="002E357A"/>
    <w:rsid w:val="002E4515"/>
    <w:rsid w:val="002F06A6"/>
    <w:rsid w:val="002F1417"/>
    <w:rsid w:val="002F6AE0"/>
    <w:rsid w:val="00312502"/>
    <w:rsid w:val="00312729"/>
    <w:rsid w:val="003154B6"/>
    <w:rsid w:val="00330945"/>
    <w:rsid w:val="0033506E"/>
    <w:rsid w:val="00336E31"/>
    <w:rsid w:val="003507BC"/>
    <w:rsid w:val="003508A5"/>
    <w:rsid w:val="003516D0"/>
    <w:rsid w:val="0035587E"/>
    <w:rsid w:val="00362CD3"/>
    <w:rsid w:val="00365576"/>
    <w:rsid w:val="003672E6"/>
    <w:rsid w:val="003748D8"/>
    <w:rsid w:val="00374F20"/>
    <w:rsid w:val="003818C1"/>
    <w:rsid w:val="00381B8F"/>
    <w:rsid w:val="00383D30"/>
    <w:rsid w:val="003843AF"/>
    <w:rsid w:val="00396120"/>
    <w:rsid w:val="003B40D5"/>
    <w:rsid w:val="003C19FC"/>
    <w:rsid w:val="003C4E55"/>
    <w:rsid w:val="003C6274"/>
    <w:rsid w:val="003C6642"/>
    <w:rsid w:val="003C774B"/>
    <w:rsid w:val="003D0307"/>
    <w:rsid w:val="003D0524"/>
    <w:rsid w:val="003D0F59"/>
    <w:rsid w:val="003E0CCF"/>
    <w:rsid w:val="003E79D0"/>
    <w:rsid w:val="003F26C3"/>
    <w:rsid w:val="003F463A"/>
    <w:rsid w:val="003F4E3D"/>
    <w:rsid w:val="003F4F74"/>
    <w:rsid w:val="00410658"/>
    <w:rsid w:val="004110EE"/>
    <w:rsid w:val="00412A63"/>
    <w:rsid w:val="00414242"/>
    <w:rsid w:val="004210F4"/>
    <w:rsid w:val="0042215D"/>
    <w:rsid w:val="00422EBB"/>
    <w:rsid w:val="00431C66"/>
    <w:rsid w:val="00437E5B"/>
    <w:rsid w:val="004405B1"/>
    <w:rsid w:val="00442F3A"/>
    <w:rsid w:val="00444F5F"/>
    <w:rsid w:val="004467D2"/>
    <w:rsid w:val="00447107"/>
    <w:rsid w:val="0045450A"/>
    <w:rsid w:val="00457784"/>
    <w:rsid w:val="0046313C"/>
    <w:rsid w:val="0047171C"/>
    <w:rsid w:val="00473310"/>
    <w:rsid w:val="004874E1"/>
    <w:rsid w:val="00487A53"/>
    <w:rsid w:val="0049027D"/>
    <w:rsid w:val="004A0156"/>
    <w:rsid w:val="004A026A"/>
    <w:rsid w:val="004A073B"/>
    <w:rsid w:val="004A61D0"/>
    <w:rsid w:val="004A7F6C"/>
    <w:rsid w:val="004B2CD6"/>
    <w:rsid w:val="004C2989"/>
    <w:rsid w:val="004C3003"/>
    <w:rsid w:val="004C5118"/>
    <w:rsid w:val="004C6FBA"/>
    <w:rsid w:val="004D2CCD"/>
    <w:rsid w:val="004D42F6"/>
    <w:rsid w:val="004E0E51"/>
    <w:rsid w:val="004E3FFA"/>
    <w:rsid w:val="004E7D6E"/>
    <w:rsid w:val="004F29B8"/>
    <w:rsid w:val="004F2F31"/>
    <w:rsid w:val="004F528E"/>
    <w:rsid w:val="004F71FE"/>
    <w:rsid w:val="0050565E"/>
    <w:rsid w:val="00510EF1"/>
    <w:rsid w:val="005214BF"/>
    <w:rsid w:val="00524DD2"/>
    <w:rsid w:val="00524DD6"/>
    <w:rsid w:val="00527F5A"/>
    <w:rsid w:val="0053047F"/>
    <w:rsid w:val="00543C6D"/>
    <w:rsid w:val="0054583F"/>
    <w:rsid w:val="005473F4"/>
    <w:rsid w:val="005505C3"/>
    <w:rsid w:val="00556283"/>
    <w:rsid w:val="00556D4C"/>
    <w:rsid w:val="00557676"/>
    <w:rsid w:val="00557D71"/>
    <w:rsid w:val="00563152"/>
    <w:rsid w:val="005654AC"/>
    <w:rsid w:val="005657C8"/>
    <w:rsid w:val="00577A41"/>
    <w:rsid w:val="00591226"/>
    <w:rsid w:val="00592810"/>
    <w:rsid w:val="005968F4"/>
    <w:rsid w:val="005971BC"/>
    <w:rsid w:val="005A2AA6"/>
    <w:rsid w:val="005A2B30"/>
    <w:rsid w:val="005C0409"/>
    <w:rsid w:val="005C5F5D"/>
    <w:rsid w:val="005D0C93"/>
    <w:rsid w:val="005D21E9"/>
    <w:rsid w:val="005E2185"/>
    <w:rsid w:val="005E2FCB"/>
    <w:rsid w:val="005E35B1"/>
    <w:rsid w:val="005F1950"/>
    <w:rsid w:val="005F3105"/>
    <w:rsid w:val="006042A8"/>
    <w:rsid w:val="006059FE"/>
    <w:rsid w:val="00607D42"/>
    <w:rsid w:val="006158BA"/>
    <w:rsid w:val="0061679D"/>
    <w:rsid w:val="00625A91"/>
    <w:rsid w:val="00634E06"/>
    <w:rsid w:val="00641DFD"/>
    <w:rsid w:val="0064200A"/>
    <w:rsid w:val="006538C4"/>
    <w:rsid w:val="00664F17"/>
    <w:rsid w:val="006842A8"/>
    <w:rsid w:val="00687D04"/>
    <w:rsid w:val="00694528"/>
    <w:rsid w:val="00695E4E"/>
    <w:rsid w:val="0069601B"/>
    <w:rsid w:val="006A11F0"/>
    <w:rsid w:val="006A32D7"/>
    <w:rsid w:val="006A6685"/>
    <w:rsid w:val="006B3D49"/>
    <w:rsid w:val="006B40DD"/>
    <w:rsid w:val="006B6776"/>
    <w:rsid w:val="006C3106"/>
    <w:rsid w:val="006C3175"/>
    <w:rsid w:val="006D1474"/>
    <w:rsid w:val="006D48AA"/>
    <w:rsid w:val="006D52F0"/>
    <w:rsid w:val="006E5BDF"/>
    <w:rsid w:val="006F006C"/>
    <w:rsid w:val="006F50C2"/>
    <w:rsid w:val="006F57D5"/>
    <w:rsid w:val="007043B6"/>
    <w:rsid w:val="0070571D"/>
    <w:rsid w:val="00711B74"/>
    <w:rsid w:val="007156E6"/>
    <w:rsid w:val="00725669"/>
    <w:rsid w:val="00726773"/>
    <w:rsid w:val="007361E1"/>
    <w:rsid w:val="007421CE"/>
    <w:rsid w:val="0074643F"/>
    <w:rsid w:val="00751E23"/>
    <w:rsid w:val="007561CC"/>
    <w:rsid w:val="00760F13"/>
    <w:rsid w:val="00761657"/>
    <w:rsid w:val="00766850"/>
    <w:rsid w:val="00767618"/>
    <w:rsid w:val="0077326A"/>
    <w:rsid w:val="00777E29"/>
    <w:rsid w:val="0078613E"/>
    <w:rsid w:val="00796D04"/>
    <w:rsid w:val="007A4619"/>
    <w:rsid w:val="007B3558"/>
    <w:rsid w:val="007B44AA"/>
    <w:rsid w:val="007B4C8A"/>
    <w:rsid w:val="007B6692"/>
    <w:rsid w:val="007C25A2"/>
    <w:rsid w:val="007F0D58"/>
    <w:rsid w:val="007F7881"/>
    <w:rsid w:val="007F7DBD"/>
    <w:rsid w:val="00800759"/>
    <w:rsid w:val="0080377A"/>
    <w:rsid w:val="00811964"/>
    <w:rsid w:val="00815CCD"/>
    <w:rsid w:val="00817678"/>
    <w:rsid w:val="0082268E"/>
    <w:rsid w:val="008270CA"/>
    <w:rsid w:val="0082717B"/>
    <w:rsid w:val="008303CC"/>
    <w:rsid w:val="00840D00"/>
    <w:rsid w:val="0084316C"/>
    <w:rsid w:val="00845CC1"/>
    <w:rsid w:val="00852BF2"/>
    <w:rsid w:val="00854F70"/>
    <w:rsid w:val="00861DF9"/>
    <w:rsid w:val="00864DBE"/>
    <w:rsid w:val="00871778"/>
    <w:rsid w:val="008764D5"/>
    <w:rsid w:val="00880964"/>
    <w:rsid w:val="00881F69"/>
    <w:rsid w:val="00886BEF"/>
    <w:rsid w:val="0089011F"/>
    <w:rsid w:val="00890D72"/>
    <w:rsid w:val="008A0E52"/>
    <w:rsid w:val="008B3601"/>
    <w:rsid w:val="008B6661"/>
    <w:rsid w:val="008C6B32"/>
    <w:rsid w:val="008D2F45"/>
    <w:rsid w:val="008D3921"/>
    <w:rsid w:val="008E4085"/>
    <w:rsid w:val="008F4FC1"/>
    <w:rsid w:val="008F5E49"/>
    <w:rsid w:val="00920C86"/>
    <w:rsid w:val="009430EE"/>
    <w:rsid w:val="0095679C"/>
    <w:rsid w:val="00957EE2"/>
    <w:rsid w:val="00961E2D"/>
    <w:rsid w:val="00962B69"/>
    <w:rsid w:val="00966ECD"/>
    <w:rsid w:val="00976FAF"/>
    <w:rsid w:val="0098463F"/>
    <w:rsid w:val="00984EE1"/>
    <w:rsid w:val="00990933"/>
    <w:rsid w:val="00997113"/>
    <w:rsid w:val="00997D66"/>
    <w:rsid w:val="009A72EE"/>
    <w:rsid w:val="009B79CD"/>
    <w:rsid w:val="009C0417"/>
    <w:rsid w:val="009C0792"/>
    <w:rsid w:val="009E2BED"/>
    <w:rsid w:val="009F2D31"/>
    <w:rsid w:val="00A151E6"/>
    <w:rsid w:val="00A16B79"/>
    <w:rsid w:val="00A2008F"/>
    <w:rsid w:val="00A250DA"/>
    <w:rsid w:val="00A279E1"/>
    <w:rsid w:val="00A46D0A"/>
    <w:rsid w:val="00A47C69"/>
    <w:rsid w:val="00A53258"/>
    <w:rsid w:val="00A72540"/>
    <w:rsid w:val="00A8171E"/>
    <w:rsid w:val="00A8548F"/>
    <w:rsid w:val="00AA251E"/>
    <w:rsid w:val="00AB0EDE"/>
    <w:rsid w:val="00AB2DEE"/>
    <w:rsid w:val="00AB3648"/>
    <w:rsid w:val="00AB6DD0"/>
    <w:rsid w:val="00AC2ED3"/>
    <w:rsid w:val="00AC375A"/>
    <w:rsid w:val="00AC4B4B"/>
    <w:rsid w:val="00AC4DAE"/>
    <w:rsid w:val="00AC5A69"/>
    <w:rsid w:val="00AC6052"/>
    <w:rsid w:val="00AE37CA"/>
    <w:rsid w:val="00AE601C"/>
    <w:rsid w:val="00AE78BE"/>
    <w:rsid w:val="00AF0666"/>
    <w:rsid w:val="00AF20CE"/>
    <w:rsid w:val="00AF25A9"/>
    <w:rsid w:val="00AF575F"/>
    <w:rsid w:val="00AF7564"/>
    <w:rsid w:val="00B02646"/>
    <w:rsid w:val="00B03C8D"/>
    <w:rsid w:val="00B04688"/>
    <w:rsid w:val="00B04BA2"/>
    <w:rsid w:val="00B05950"/>
    <w:rsid w:val="00B06752"/>
    <w:rsid w:val="00B070FF"/>
    <w:rsid w:val="00B1000C"/>
    <w:rsid w:val="00B117F2"/>
    <w:rsid w:val="00B131F8"/>
    <w:rsid w:val="00B2328F"/>
    <w:rsid w:val="00B423FA"/>
    <w:rsid w:val="00B615E5"/>
    <w:rsid w:val="00B651F9"/>
    <w:rsid w:val="00B72082"/>
    <w:rsid w:val="00B81A9D"/>
    <w:rsid w:val="00B86F74"/>
    <w:rsid w:val="00B951D0"/>
    <w:rsid w:val="00BA0D66"/>
    <w:rsid w:val="00BB1026"/>
    <w:rsid w:val="00BB1630"/>
    <w:rsid w:val="00BB5BBF"/>
    <w:rsid w:val="00BB6E59"/>
    <w:rsid w:val="00BC0413"/>
    <w:rsid w:val="00BC12D9"/>
    <w:rsid w:val="00BD584A"/>
    <w:rsid w:val="00BF4BF8"/>
    <w:rsid w:val="00BF7E1A"/>
    <w:rsid w:val="00C01254"/>
    <w:rsid w:val="00C107A5"/>
    <w:rsid w:val="00C2242D"/>
    <w:rsid w:val="00C24A18"/>
    <w:rsid w:val="00C35937"/>
    <w:rsid w:val="00C371D2"/>
    <w:rsid w:val="00C45659"/>
    <w:rsid w:val="00C5227B"/>
    <w:rsid w:val="00C53057"/>
    <w:rsid w:val="00C55230"/>
    <w:rsid w:val="00C62714"/>
    <w:rsid w:val="00C62C8B"/>
    <w:rsid w:val="00C75AC6"/>
    <w:rsid w:val="00C934E8"/>
    <w:rsid w:val="00C96F55"/>
    <w:rsid w:val="00CA1A44"/>
    <w:rsid w:val="00CA29E5"/>
    <w:rsid w:val="00CA7215"/>
    <w:rsid w:val="00CB0343"/>
    <w:rsid w:val="00CB42F7"/>
    <w:rsid w:val="00CC26FD"/>
    <w:rsid w:val="00CC5080"/>
    <w:rsid w:val="00CC5323"/>
    <w:rsid w:val="00CC63EB"/>
    <w:rsid w:val="00CD5101"/>
    <w:rsid w:val="00CD67D3"/>
    <w:rsid w:val="00CE1E11"/>
    <w:rsid w:val="00CE5E63"/>
    <w:rsid w:val="00CF2F40"/>
    <w:rsid w:val="00D069E9"/>
    <w:rsid w:val="00D1135E"/>
    <w:rsid w:val="00D14188"/>
    <w:rsid w:val="00D211A5"/>
    <w:rsid w:val="00D22245"/>
    <w:rsid w:val="00D23681"/>
    <w:rsid w:val="00D30A68"/>
    <w:rsid w:val="00D35D45"/>
    <w:rsid w:val="00D376E7"/>
    <w:rsid w:val="00D37F62"/>
    <w:rsid w:val="00D4005D"/>
    <w:rsid w:val="00D42716"/>
    <w:rsid w:val="00D46C8D"/>
    <w:rsid w:val="00D471C3"/>
    <w:rsid w:val="00D62906"/>
    <w:rsid w:val="00D62BA4"/>
    <w:rsid w:val="00D636FA"/>
    <w:rsid w:val="00D64413"/>
    <w:rsid w:val="00D7443A"/>
    <w:rsid w:val="00D7631E"/>
    <w:rsid w:val="00D7740C"/>
    <w:rsid w:val="00D93BD4"/>
    <w:rsid w:val="00D95389"/>
    <w:rsid w:val="00D9775C"/>
    <w:rsid w:val="00DA0DFE"/>
    <w:rsid w:val="00DA47F7"/>
    <w:rsid w:val="00DC6583"/>
    <w:rsid w:val="00DC6BE2"/>
    <w:rsid w:val="00DC6D4D"/>
    <w:rsid w:val="00DE1785"/>
    <w:rsid w:val="00DE7A4D"/>
    <w:rsid w:val="00DF25B9"/>
    <w:rsid w:val="00DF591E"/>
    <w:rsid w:val="00E00131"/>
    <w:rsid w:val="00E11D21"/>
    <w:rsid w:val="00E14382"/>
    <w:rsid w:val="00E16EE5"/>
    <w:rsid w:val="00E171FB"/>
    <w:rsid w:val="00E30D47"/>
    <w:rsid w:val="00E32CC7"/>
    <w:rsid w:val="00E34881"/>
    <w:rsid w:val="00E36555"/>
    <w:rsid w:val="00E403A7"/>
    <w:rsid w:val="00E44287"/>
    <w:rsid w:val="00E44DBC"/>
    <w:rsid w:val="00E45E4E"/>
    <w:rsid w:val="00E4600F"/>
    <w:rsid w:val="00E4707C"/>
    <w:rsid w:val="00E5603C"/>
    <w:rsid w:val="00E70B0E"/>
    <w:rsid w:val="00E76701"/>
    <w:rsid w:val="00E77F4D"/>
    <w:rsid w:val="00E8435B"/>
    <w:rsid w:val="00E84592"/>
    <w:rsid w:val="00E85A7F"/>
    <w:rsid w:val="00E915FA"/>
    <w:rsid w:val="00E94331"/>
    <w:rsid w:val="00EA01CC"/>
    <w:rsid w:val="00EA1B24"/>
    <w:rsid w:val="00EB76FC"/>
    <w:rsid w:val="00EC7E51"/>
    <w:rsid w:val="00ED2C67"/>
    <w:rsid w:val="00EE0B8D"/>
    <w:rsid w:val="00EE0D11"/>
    <w:rsid w:val="00EE1EA1"/>
    <w:rsid w:val="00EF09D3"/>
    <w:rsid w:val="00EF44E0"/>
    <w:rsid w:val="00EF54E1"/>
    <w:rsid w:val="00F02F71"/>
    <w:rsid w:val="00F14B5A"/>
    <w:rsid w:val="00F169C6"/>
    <w:rsid w:val="00F26D15"/>
    <w:rsid w:val="00F305CE"/>
    <w:rsid w:val="00F30923"/>
    <w:rsid w:val="00F37498"/>
    <w:rsid w:val="00F45C84"/>
    <w:rsid w:val="00F52AD4"/>
    <w:rsid w:val="00F54A6B"/>
    <w:rsid w:val="00F56DBB"/>
    <w:rsid w:val="00F6074C"/>
    <w:rsid w:val="00F61829"/>
    <w:rsid w:val="00F62DA7"/>
    <w:rsid w:val="00F674FB"/>
    <w:rsid w:val="00F72E98"/>
    <w:rsid w:val="00F8594B"/>
    <w:rsid w:val="00FA0577"/>
    <w:rsid w:val="00FA3069"/>
    <w:rsid w:val="00FA5F6F"/>
    <w:rsid w:val="00FB09AE"/>
    <w:rsid w:val="00FC1A92"/>
    <w:rsid w:val="00FD41D3"/>
    <w:rsid w:val="00FD6A79"/>
    <w:rsid w:val="00FE5C10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9FFE9-92D6-486A-8234-DE881B38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BD4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064DD2"/>
    <w:pPr>
      <w:keepNext/>
      <w:keepLines/>
      <w:numPr>
        <w:numId w:val="3"/>
      </w:numPr>
      <w:adjustRightInd w:val="0"/>
      <w:spacing w:before="400" w:after="20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42F3A"/>
    <w:pPr>
      <w:keepNext/>
      <w:keepLines/>
      <w:spacing w:beforeLines="50" w:before="50" w:afterLines="50" w:after="5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D5101"/>
    <w:pPr>
      <w:keepNext/>
      <w:keepLines/>
      <w:spacing w:beforeLines="50" w:before="50" w:afterLines="50" w:after="5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D93BD4"/>
    <w:pPr>
      <w:keepNext/>
      <w:keepLines/>
      <w:numPr>
        <w:numId w:val="28"/>
      </w:numPr>
      <w:spacing w:before="120" w:after="120" w:line="240" w:lineRule="auto"/>
      <w:jc w:val="left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64DD2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42F3A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CD5101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CD5101"/>
    <w:rPr>
      <w:rFonts w:ascii="Times New Roman" w:hAnsi="Times New Roman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0219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192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19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1924"/>
    <w:rPr>
      <w:rFonts w:ascii="Times New Roman" w:hAnsi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A5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531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531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34E0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D3C62"/>
  </w:style>
  <w:style w:type="table" w:styleId="a9">
    <w:name w:val="Table Grid"/>
    <w:basedOn w:val="a1"/>
    <w:uiPriority w:val="39"/>
    <w:rsid w:val="00F85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F8594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7EDCB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312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2502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12502"/>
  </w:style>
  <w:style w:type="character" w:customStyle="1" w:styleId="na">
    <w:name w:val="na"/>
    <w:basedOn w:val="a0"/>
    <w:rsid w:val="00312502"/>
  </w:style>
  <w:style w:type="character" w:customStyle="1" w:styleId="o">
    <w:name w:val="o"/>
    <w:basedOn w:val="a0"/>
    <w:rsid w:val="00312502"/>
  </w:style>
  <w:style w:type="character" w:customStyle="1" w:styleId="s">
    <w:name w:val="s"/>
    <w:basedOn w:val="a0"/>
    <w:rsid w:val="00312502"/>
  </w:style>
  <w:style w:type="character" w:customStyle="1" w:styleId="4Char">
    <w:name w:val="标题 4 Char"/>
    <w:basedOn w:val="a0"/>
    <w:link w:val="4"/>
    <w:rsid w:val="00D93BD4"/>
    <w:rPr>
      <w:rFonts w:ascii="Times New Roman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my-word-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1194-0394-43F3-9051-D6957270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my-word-template.dotx</Template>
  <TotalTime>11049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183</cp:revision>
  <dcterms:created xsi:type="dcterms:W3CDTF">2016-03-23T09:51:00Z</dcterms:created>
  <dcterms:modified xsi:type="dcterms:W3CDTF">2016-06-15T10:24:00Z</dcterms:modified>
</cp:coreProperties>
</file>