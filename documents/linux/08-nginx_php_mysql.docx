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FC1A92" w:rsidP="004A026A">
      <w:pPr>
        <w:pStyle w:val="a6"/>
      </w:pPr>
      <w:r>
        <w:t>Nginx</w:t>
      </w:r>
    </w:p>
    <w:p w:rsidR="00890D72" w:rsidRDefault="00FC1A92" w:rsidP="00890D72">
      <w:pPr>
        <w:pStyle w:val="1"/>
      </w:pPr>
      <w:r>
        <w:t>Nginx</w:t>
      </w:r>
      <w:r w:rsidR="00A279E1">
        <w:t xml:space="preserve"> </w:t>
      </w:r>
    </w:p>
    <w:p w:rsidR="00A279E1" w:rsidRDefault="00FC1A92" w:rsidP="0078613E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PCRE</w:t>
      </w:r>
      <w:r>
        <w:rPr>
          <w:rFonts w:hint="eastAsia"/>
        </w:rPr>
        <w:t>，</w:t>
      </w:r>
      <w:r>
        <w:rPr>
          <w:rFonts w:hint="eastAsia"/>
        </w:rPr>
        <w:t xml:space="preserve"> OPENSSL</w:t>
      </w:r>
    </w:p>
    <w:p w:rsidR="00312502" w:rsidRDefault="00FC1A92" w:rsidP="00D4005D">
      <w:r>
        <w:rPr>
          <w:noProof/>
        </w:rPr>
        <w:drawing>
          <wp:inline distT="0" distB="0" distL="0" distR="0" wp14:anchorId="7C9F90B7" wp14:editId="00906756">
            <wp:extent cx="5274310" cy="1671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D4005D">
      <w:r>
        <w:rPr>
          <w:noProof/>
        </w:rPr>
        <w:drawing>
          <wp:inline distT="0" distB="0" distL="0" distR="0" wp14:anchorId="2082D4F6" wp14:editId="6388D480">
            <wp:extent cx="5274310" cy="6146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FC1A92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 xml:space="preserve">ginx </w:t>
      </w:r>
    </w:p>
    <w:p w:rsidR="00FC1A92" w:rsidRDefault="00FC1A92" w:rsidP="001D7C02">
      <w:r>
        <w:t xml:space="preserve">wget -q </w:t>
      </w:r>
      <w:hyperlink r:id="rId9" w:history="1">
        <w:r w:rsidRPr="003B52FC">
          <w:rPr>
            <w:rStyle w:val="a8"/>
          </w:rPr>
          <w:t>http://nginx.org/download/nginx-1.6.3.tar.gz</w:t>
        </w:r>
      </w:hyperlink>
    </w:p>
    <w:p w:rsidR="00FC1A92" w:rsidRDefault="00FC1A92" w:rsidP="00FC1A92">
      <w:r w:rsidRPr="00FC1A92">
        <w:t>[root@centos6-server1 opt]# tar zxf nginx-1.6.3.tar.gz</w:t>
      </w:r>
    </w:p>
    <w:p w:rsidR="00FC1A92" w:rsidRDefault="004F71FE" w:rsidP="00FC1A92">
      <w:r w:rsidRPr="004F71FE">
        <w:t>[root@centos6-server1 nginx-1.6.3]# useradd nginx</w:t>
      </w:r>
      <w:r w:rsidR="001F0436">
        <w:t xml:space="preserve"> –s /sbin/nologin -M</w:t>
      </w:r>
    </w:p>
    <w:p w:rsidR="004F71FE" w:rsidRDefault="004F71FE" w:rsidP="00FC1A92">
      <w:r w:rsidRPr="004F71FE">
        <w:t>[root@centos6-server1 nginx-1.6.3]# ./configure --prefix=/usr/local/nginx-1.6.3/ --user=nginx --group=nginx --with-http_ssl_module --with-http_stub_status_module</w:t>
      </w:r>
    </w:p>
    <w:p w:rsidR="004F71FE" w:rsidRDefault="004F71FE" w:rsidP="00FC1A92">
      <w:r w:rsidRPr="004F71FE">
        <w:t>[root@centos6-server1 nginx-1.6.3]# make &amp;&amp; make install</w:t>
      </w:r>
    </w:p>
    <w:p w:rsidR="001D7C02" w:rsidRDefault="001D7C02" w:rsidP="00FC1A92"/>
    <w:p w:rsidR="0080377A" w:rsidRDefault="0080377A" w:rsidP="0080377A">
      <w:pPr>
        <w:pStyle w:val="a3"/>
      </w:pPr>
      <w:r>
        <w:t>[root@centos6-server1 ~]# nginx/sbin/nginx -V</w:t>
      </w:r>
    </w:p>
    <w:p w:rsidR="0080377A" w:rsidRDefault="0080377A" w:rsidP="0080377A">
      <w:pPr>
        <w:pStyle w:val="a3"/>
      </w:pPr>
      <w:r>
        <w:t>nginx version: nginx/1.6.3</w:t>
      </w:r>
    </w:p>
    <w:p w:rsidR="0080377A" w:rsidRDefault="0080377A" w:rsidP="0080377A">
      <w:pPr>
        <w:pStyle w:val="a3"/>
      </w:pPr>
      <w:r>
        <w:t xml:space="preserve">built by gcc 4.4.7 20120313 (Red Hat 4.4.7-16) (GCC) </w:t>
      </w:r>
    </w:p>
    <w:p w:rsidR="0080377A" w:rsidRDefault="0080377A" w:rsidP="0080377A">
      <w:pPr>
        <w:pStyle w:val="a3"/>
      </w:pPr>
      <w:r>
        <w:t>TLS SNI support enabled</w:t>
      </w:r>
    </w:p>
    <w:p w:rsidR="0080377A" w:rsidRDefault="0080377A" w:rsidP="0080377A">
      <w:pPr>
        <w:pStyle w:val="a3"/>
      </w:pPr>
      <w:r>
        <w:t>configure arguments: --prefix=/usr/local/nginx-1.6.3/ --user=nginx --group=nginx --with-http_ssl_module --with-http_stub_status_module</w:t>
      </w:r>
    </w:p>
    <w:p w:rsidR="001D7C02" w:rsidRDefault="001D7C02" w:rsidP="00FC1A92"/>
    <w:p w:rsidR="004F71FE" w:rsidRDefault="005A2AA6" w:rsidP="005A2AA6">
      <w:pPr>
        <w:pStyle w:val="2"/>
        <w:numPr>
          <w:ilvl w:val="0"/>
          <w:numId w:val="16"/>
        </w:numPr>
        <w:spacing w:before="156" w:after="156"/>
      </w:pPr>
      <w:r>
        <w:t>基于域名的虚拟主机：</w:t>
      </w:r>
    </w:p>
    <w:p w:rsidR="0095679C" w:rsidRDefault="0095679C" w:rsidP="00FC1A92">
      <w:r>
        <w:rPr>
          <w:rFonts w:hint="eastAsia"/>
        </w:rPr>
        <w:t>配置多个基于域名的虚拟主机的时候，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r>
        <w:rPr>
          <w:rFonts w:hint="eastAsia"/>
        </w:rPr>
        <w:t>IP</w:t>
      </w:r>
      <w:r>
        <w:rPr>
          <w:rFonts w:hint="eastAsia"/>
        </w:rPr>
        <w:t>访问则访问第一个虚拟主机。</w:t>
      </w:r>
    </w:p>
    <w:p w:rsidR="0095679C" w:rsidRDefault="0095679C" w:rsidP="00FC1A92">
      <w:r>
        <w:t>一个</w:t>
      </w:r>
      <w:r>
        <w:rPr>
          <w:rFonts w:hint="eastAsia"/>
        </w:rPr>
        <w:t xml:space="preserve">server </w:t>
      </w:r>
      <w:r>
        <w:rPr>
          <w:rFonts w:hint="eastAsia"/>
        </w:rPr>
        <w:t>标签就是就是一个虚拟主机。</w:t>
      </w:r>
      <w:r>
        <w:rPr>
          <w:rFonts w:hint="eastAsia"/>
        </w:rPr>
        <w:t xml:space="preserve"> </w:t>
      </w:r>
    </w:p>
    <w:p w:rsidR="008C6B32" w:rsidRDefault="008C6B32" w:rsidP="008C6B32">
      <w:pPr>
        <w:pStyle w:val="a3"/>
      </w:pPr>
      <w:r>
        <w:t>[leo@centos6-server1 conf]$ cat nginx.conf</w:t>
      </w:r>
    </w:p>
    <w:p w:rsidR="008C6B32" w:rsidRDefault="008C6B32" w:rsidP="008C6B32">
      <w:pPr>
        <w:pStyle w:val="a3"/>
      </w:pPr>
      <w:r>
        <w:t>worker_processes  1;</w:t>
      </w:r>
    </w:p>
    <w:p w:rsidR="008C6B32" w:rsidRDefault="008C6B32" w:rsidP="008C6B32">
      <w:pPr>
        <w:pStyle w:val="a3"/>
      </w:pPr>
      <w:r>
        <w:lastRenderedPageBreak/>
        <w:t>events {</w:t>
      </w:r>
    </w:p>
    <w:p w:rsidR="008C6B32" w:rsidRDefault="008C6B32" w:rsidP="008C6B32">
      <w:pPr>
        <w:pStyle w:val="a3"/>
      </w:pPr>
      <w:r>
        <w:t xml:space="preserve">    worker_connections  1024;</w:t>
      </w:r>
    </w:p>
    <w:p w:rsidR="008C6B32" w:rsidRDefault="008C6B32" w:rsidP="008C6B32">
      <w:pPr>
        <w:pStyle w:val="a3"/>
      </w:pPr>
      <w:r>
        <w:t>}</w:t>
      </w:r>
    </w:p>
    <w:p w:rsidR="008C6B32" w:rsidRDefault="008C6B32" w:rsidP="008C6B32">
      <w:pPr>
        <w:pStyle w:val="a3"/>
      </w:pPr>
      <w:r>
        <w:t>http {</w:t>
      </w:r>
    </w:p>
    <w:p w:rsidR="008C6B32" w:rsidRDefault="008C6B32" w:rsidP="008C6B32">
      <w:pPr>
        <w:pStyle w:val="a3"/>
      </w:pPr>
      <w:r>
        <w:t xml:space="preserve">    include       mime.types;</w:t>
      </w:r>
    </w:p>
    <w:p w:rsidR="008C6B32" w:rsidRDefault="008C6B32" w:rsidP="008C6B32">
      <w:pPr>
        <w:pStyle w:val="a3"/>
      </w:pPr>
      <w:r>
        <w:t xml:space="preserve">    default_type  application/octet-stream;</w:t>
      </w:r>
    </w:p>
    <w:p w:rsidR="008C6B32" w:rsidRDefault="008C6B32" w:rsidP="008C6B32">
      <w:pPr>
        <w:pStyle w:val="a3"/>
      </w:pPr>
      <w:r>
        <w:t xml:space="preserve">    sendfile        on;</w:t>
      </w:r>
    </w:p>
    <w:p w:rsidR="008C6B32" w:rsidRDefault="008C6B32" w:rsidP="008C6B32">
      <w:pPr>
        <w:pStyle w:val="a3"/>
      </w:pPr>
      <w:r>
        <w:t xml:space="preserve">    keepalive_timeout  65;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</w:t>
      </w:r>
      <w:hyperlink r:id="rId10" w:history="1">
        <w:r w:rsidR="004110EE" w:rsidRPr="0022530C">
          <w:rPr>
            <w:rStyle w:val="a8"/>
          </w:rPr>
          <w:t>www.vip.com</w:t>
        </w:r>
      </w:hyperlink>
      <w:r w:rsidR="004110EE">
        <w:t xml:space="preserve"> vip.com</w:t>
      </w:r>
      <w:r>
        <w:t>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html/www;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 xml:space="preserve">    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www.vipshop.com;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html/vipshop;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>}</w:t>
      </w:r>
    </w:p>
    <w:p w:rsidR="004F71FE" w:rsidRDefault="002A246B" w:rsidP="002A246B">
      <w:pPr>
        <w:pStyle w:val="2"/>
        <w:spacing w:before="156" w:after="156"/>
      </w:pPr>
      <w:r>
        <w:rPr>
          <w:rFonts w:hint="eastAsia"/>
        </w:rPr>
        <w:t>4.</w:t>
      </w:r>
      <w:r>
        <w:rPr>
          <w:rFonts w:hint="eastAsia"/>
        </w:rPr>
        <w:t>虚拟主机别名配置</w:t>
      </w:r>
    </w:p>
    <w:p w:rsidR="008C6B32" w:rsidRDefault="00224696" w:rsidP="00FC1A92">
      <w:r>
        <w:rPr>
          <w:rFonts w:hint="eastAsia"/>
        </w:rPr>
        <w:t>可以用于对集群中的</w:t>
      </w:r>
      <w:r w:rsidR="00AB2DEE">
        <w:rPr>
          <w:rFonts w:hint="eastAsia"/>
        </w:rPr>
        <w:t>主机起别名，</w:t>
      </w:r>
      <w:r w:rsidR="00AB2DEE">
        <w:rPr>
          <w:rFonts w:hint="eastAsia"/>
        </w:rPr>
        <w:t xml:space="preserve"> </w:t>
      </w:r>
      <w:r w:rsidR="00AB2DEE">
        <w:rPr>
          <w:rFonts w:hint="eastAsia"/>
        </w:rPr>
        <w:t>以方便监控区别之用。</w:t>
      </w:r>
    </w:p>
    <w:p w:rsidR="00AB2DEE" w:rsidRDefault="00AB2DEE" w:rsidP="00AB2DEE">
      <w:pPr>
        <w:pStyle w:val="2"/>
        <w:numPr>
          <w:ilvl w:val="0"/>
          <w:numId w:val="18"/>
        </w:numPr>
        <w:spacing w:before="156" w:after="156"/>
      </w:pPr>
      <w:r>
        <w:lastRenderedPageBreak/>
        <w:t xml:space="preserve">Nginx </w:t>
      </w:r>
      <w:r>
        <w:rPr>
          <w:rFonts w:hint="eastAsia"/>
        </w:rPr>
        <w:t>状态信息</w:t>
      </w:r>
      <w:r>
        <w:rPr>
          <w:rFonts w:hint="eastAsia"/>
        </w:rPr>
        <w:t xml:space="preserve"> </w:t>
      </w:r>
    </w:p>
    <w:p w:rsidR="00AB2DEE" w:rsidRDefault="0064200A" w:rsidP="00AB2DE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9837DE" wp14:editId="13FB91E7">
            <wp:extent cx="5274310" cy="2973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64200A">
      <w:pPr>
        <w:pStyle w:val="a3"/>
      </w:pPr>
      <w:r>
        <w:t xml:space="preserve">[root@centos6-server1 conf]# cat extra/status.conf </w:t>
      </w:r>
    </w:p>
    <w:p w:rsidR="0064200A" w:rsidRDefault="0064200A" w:rsidP="0064200A">
      <w:pPr>
        <w:pStyle w:val="a3"/>
      </w:pPr>
    </w:p>
    <w:p w:rsidR="0064200A" w:rsidRDefault="0064200A" w:rsidP="0064200A">
      <w:pPr>
        <w:pStyle w:val="a3"/>
      </w:pPr>
      <w:r>
        <w:t>##status</w:t>
      </w:r>
    </w:p>
    <w:p w:rsidR="0064200A" w:rsidRDefault="0064200A" w:rsidP="0064200A">
      <w:pPr>
        <w:pStyle w:val="a3"/>
      </w:pPr>
      <w:r>
        <w:t>server {</w:t>
      </w:r>
    </w:p>
    <w:p w:rsidR="0064200A" w:rsidRDefault="0064200A" w:rsidP="0064200A">
      <w:pPr>
        <w:pStyle w:val="a3"/>
      </w:pPr>
      <w:r>
        <w:t xml:space="preserve">    listen 80;</w:t>
      </w:r>
    </w:p>
    <w:p w:rsidR="0064200A" w:rsidRDefault="0064200A" w:rsidP="0064200A">
      <w:pPr>
        <w:pStyle w:val="a3"/>
      </w:pPr>
      <w:r>
        <w:t xml:space="preserve">    server_name status.vip.com;</w:t>
      </w:r>
    </w:p>
    <w:p w:rsidR="0064200A" w:rsidRDefault="0064200A" w:rsidP="0064200A">
      <w:pPr>
        <w:pStyle w:val="a3"/>
      </w:pPr>
      <w:r>
        <w:t xml:space="preserve">    location / {</w:t>
      </w:r>
    </w:p>
    <w:p w:rsidR="0064200A" w:rsidRDefault="0064200A" w:rsidP="0064200A">
      <w:pPr>
        <w:pStyle w:val="a3"/>
      </w:pPr>
      <w:r>
        <w:t xml:space="preserve">        stub_status on;</w:t>
      </w:r>
    </w:p>
    <w:p w:rsidR="0064200A" w:rsidRDefault="0064200A" w:rsidP="0064200A">
      <w:pPr>
        <w:pStyle w:val="a3"/>
      </w:pPr>
      <w:r>
        <w:t xml:space="preserve">        access_log off;</w:t>
      </w:r>
    </w:p>
    <w:p w:rsidR="0064200A" w:rsidRDefault="0064200A" w:rsidP="0064200A">
      <w:pPr>
        <w:pStyle w:val="a3"/>
      </w:pPr>
      <w:r>
        <w:t xml:space="preserve">    }</w:t>
      </w:r>
    </w:p>
    <w:p w:rsidR="0064200A" w:rsidRPr="00AB2DEE" w:rsidRDefault="0064200A" w:rsidP="0064200A">
      <w:pPr>
        <w:pStyle w:val="a3"/>
      </w:pPr>
      <w:r>
        <w:t>}</w:t>
      </w:r>
    </w:p>
    <w:p w:rsidR="008C6B32" w:rsidRDefault="0064200A" w:rsidP="00FC1A92">
      <w:r>
        <w:rPr>
          <w:noProof/>
        </w:rPr>
        <w:drawing>
          <wp:inline distT="0" distB="0" distL="0" distR="0" wp14:anchorId="71E7CEDB" wp14:editId="1DC5BBB6">
            <wp:extent cx="2762250" cy="11715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FC1A92">
      <w:r>
        <w:rPr>
          <w:noProof/>
        </w:rPr>
        <w:lastRenderedPageBreak/>
        <w:drawing>
          <wp:inline distT="0" distB="0" distL="0" distR="0" wp14:anchorId="21E0133D" wp14:editId="00EBD4E6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t>访问日志</w:t>
      </w:r>
    </w:p>
    <w:p w:rsidR="00984EE1" w:rsidRDefault="00984EE1" w:rsidP="00984EE1">
      <w:r>
        <w:rPr>
          <w:noProof/>
        </w:rPr>
        <w:drawing>
          <wp:inline distT="0" distB="0" distL="0" distR="0" wp14:anchorId="027B691F" wp14:editId="242F2E9A">
            <wp:extent cx="5274310" cy="868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r>
        <w:rPr>
          <w:noProof/>
        </w:rPr>
        <w:drawing>
          <wp:inline distT="0" distB="0" distL="0" distR="0" wp14:anchorId="792605CE" wp14:editId="1EC1D5E7">
            <wp:extent cx="5274310" cy="1004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pPr>
        <w:pStyle w:val="a3"/>
      </w:pPr>
      <w:r>
        <w:t>log_format  main  '$remote_addr - $remote_user [$time_local] "$request" '</w:t>
      </w:r>
    </w:p>
    <w:p w:rsidR="00984EE1" w:rsidRDefault="00984EE1" w:rsidP="00984EE1">
      <w:pPr>
        <w:pStyle w:val="a3"/>
      </w:pPr>
      <w:r>
        <w:t xml:space="preserve">                  '$status $body_bytes_sent "$http_referer" '</w:t>
      </w:r>
    </w:p>
    <w:p w:rsidR="00984EE1" w:rsidRDefault="00984EE1" w:rsidP="00984EE1">
      <w:pPr>
        <w:pStyle w:val="a3"/>
      </w:pPr>
      <w:r>
        <w:t xml:space="preserve">                  '"$http_user_agent" "$http_x_forwarded_for"';</w:t>
      </w:r>
    </w:p>
    <w:p w:rsidR="00984EE1" w:rsidRDefault="00984EE1" w:rsidP="00984EE1">
      <w:pPr>
        <w:pStyle w:val="a3"/>
      </w:pPr>
    </w:p>
    <w:p w:rsidR="00984EE1" w:rsidRDefault="00984EE1" w:rsidP="00984EE1">
      <w:pPr>
        <w:pStyle w:val="a3"/>
      </w:pPr>
      <w:r>
        <w:t>access_log  logs/access.log  main;</w:t>
      </w:r>
    </w:p>
    <w:p w:rsidR="00984EE1" w:rsidRDefault="00984EE1" w:rsidP="00984EE1">
      <w:r>
        <w:rPr>
          <w:noProof/>
        </w:rPr>
        <w:drawing>
          <wp:inline distT="0" distB="0" distL="0" distR="0" wp14:anchorId="0F82E661" wp14:editId="77C56A22">
            <wp:extent cx="5274310" cy="466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r>
        <w:t>每个虚拟主机配置一个日志文件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62906" w:rsidRDefault="00D62906" w:rsidP="00D62906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lastRenderedPageBreak/>
        <w:t>日志轮询切割</w:t>
      </w:r>
      <w:r>
        <w:rPr>
          <w:rFonts w:hint="eastAsia"/>
        </w:rPr>
        <w:t xml:space="preserve"> </w:t>
      </w:r>
    </w:p>
    <w:p w:rsidR="00D62906" w:rsidRDefault="00D62906" w:rsidP="00D62906">
      <w:r>
        <w:rPr>
          <w:noProof/>
        </w:rPr>
        <w:drawing>
          <wp:inline distT="0" distB="0" distL="0" distR="0" wp14:anchorId="0989CE7E" wp14:editId="1965AC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06" w:rsidRDefault="00D62906" w:rsidP="00D62906">
      <w:r>
        <w:rPr>
          <w:noProof/>
        </w:rPr>
        <w:drawing>
          <wp:inline distT="0" distB="0" distL="0" distR="0" wp14:anchorId="1DFBC246" wp14:editId="07A66739">
            <wp:extent cx="5274310" cy="34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51" w:rsidRDefault="004E0E51" w:rsidP="00D62906"/>
    <w:p w:rsidR="004E0E51" w:rsidRDefault="004E0E51" w:rsidP="00D62906"/>
    <w:p w:rsidR="004E0E51" w:rsidRPr="00D62906" w:rsidRDefault="004E0E51" w:rsidP="004E0E51">
      <w:pPr>
        <w:pStyle w:val="1"/>
      </w:pPr>
      <w:r>
        <w:rPr>
          <w:rFonts w:hint="eastAsia"/>
        </w:rPr>
        <w:t>Mysql</w:t>
      </w:r>
    </w:p>
    <w:p w:rsidR="00D62906" w:rsidRDefault="00D62BA4" w:rsidP="00D62BA4">
      <w:pPr>
        <w:pStyle w:val="2"/>
        <w:numPr>
          <w:ilvl w:val="0"/>
          <w:numId w:val="19"/>
        </w:numPr>
        <w:spacing w:before="156" w:after="156"/>
      </w:pPr>
      <w:r>
        <w:rPr>
          <w:rFonts w:hint="eastAsia"/>
        </w:rPr>
        <w:t>二进制包安装</w:t>
      </w:r>
      <w:r>
        <w:t xml:space="preserve">mysql </w:t>
      </w:r>
    </w:p>
    <w:p w:rsidR="00D62BA4" w:rsidRDefault="00D62BA4" w:rsidP="00D62BA4">
      <w:r>
        <w:rPr>
          <w:rFonts w:hint="eastAsia"/>
        </w:rPr>
        <w:t>安装文件：</w:t>
      </w:r>
      <w:r>
        <w:rPr>
          <w:rFonts w:hint="eastAsia"/>
        </w:rPr>
        <w:t xml:space="preserve"> </w:t>
      </w:r>
    </w:p>
    <w:p w:rsidR="00D62BA4" w:rsidRDefault="00210BBA" w:rsidP="00D62BA4">
      <w:hyperlink r:id="rId19" w:history="1">
        <w:r w:rsidR="003843AF" w:rsidRPr="0022530C">
          <w:rPr>
            <w:rStyle w:val="a8"/>
          </w:rPr>
          <w:t>http://ftp.ntu.edu.tw/pub/MySQL/Downloads/MySQL-5.5/mysql-5.5.32-linux2.6-x86_64.tar.gz</w:t>
        </w:r>
      </w:hyperlink>
    </w:p>
    <w:p w:rsidR="003843AF" w:rsidRDefault="003843AF" w:rsidP="00D62BA4">
      <w:r w:rsidRPr="003843AF">
        <w:t>[root@centos6-server2 ~]# useradd -s /sbin/nologin -M mysql</w:t>
      </w:r>
    </w:p>
    <w:p w:rsidR="003843AF" w:rsidRDefault="00726773" w:rsidP="00D62BA4">
      <w:r w:rsidRPr="00726773">
        <w:t>[root@centos6-server2 opt]# tar xf mysql-5.5.32-linux2.6-x86_64.tar.gz</w:t>
      </w:r>
    </w:p>
    <w:p w:rsidR="00726773" w:rsidRDefault="0019167C" w:rsidP="00D62BA4">
      <w:r w:rsidRPr="0019167C">
        <w:t>[root@centos6-server2 opt]# mv mysql-5.5.32-linux2.6-x86_64 /usr/local/mysql-5.5.32</w:t>
      </w:r>
    </w:p>
    <w:p w:rsidR="0019167C" w:rsidRDefault="0019167C" w:rsidP="00D62BA4">
      <w:r w:rsidRPr="0019167C">
        <w:t>[root@centos6-server2 ~]# ln -s /usr/local/mysql-5.5.32/ mysql</w:t>
      </w:r>
    </w:p>
    <w:p w:rsidR="0019167C" w:rsidRDefault="0019167C" w:rsidP="0019167C">
      <w:pPr>
        <w:pStyle w:val="a3"/>
      </w:pPr>
      <w:r w:rsidRPr="0019167C">
        <w:t>[root@centos6-server2 mysql-5.5.32]# /usr/local/mysql-5.5.32/scripts/mysql_install_db --basedir=/usr/local/mysql-5.5.32/ --datadir=/usr/local/mysql-5.5.32/data/ --user=mysql</w:t>
      </w:r>
    </w:p>
    <w:p w:rsidR="002E357A" w:rsidRDefault="002E357A" w:rsidP="002E357A"/>
    <w:p w:rsidR="002E357A" w:rsidRDefault="002E357A" w:rsidP="002E357A">
      <w:r w:rsidRPr="00FF6DB4">
        <w:rPr>
          <w:highlight w:val="yellow"/>
        </w:rPr>
        <w:t>修改数据库字</w:t>
      </w:r>
      <w:r w:rsidRPr="00FF6DB4">
        <w:rPr>
          <w:rFonts w:hint="eastAsia"/>
          <w:highlight w:val="yellow"/>
        </w:rPr>
        <w:t>符集为</w:t>
      </w:r>
      <w:r w:rsidRPr="00FF6DB4">
        <w:rPr>
          <w:highlight w:val="yellow"/>
        </w:rPr>
        <w:t>utf8:</w:t>
      </w:r>
    </w:p>
    <w:p w:rsidR="00FF6DB4" w:rsidRDefault="00FF6DB4" w:rsidP="002E357A">
      <w:r w:rsidRPr="00FF6DB4">
        <w:t>[root@centos6-server2 data]# vi /etc/my.cnf</w:t>
      </w:r>
    </w:p>
    <w:p w:rsidR="00FF6DB4" w:rsidRDefault="00FF6DB4" w:rsidP="00FF6DB4">
      <w:pPr>
        <w:pStyle w:val="a3"/>
      </w:pPr>
      <w:r>
        <w:t>[client]</w:t>
      </w:r>
    </w:p>
    <w:p w:rsidR="00FF6DB4" w:rsidRDefault="00FF6DB4" w:rsidP="00FF6DB4">
      <w:pPr>
        <w:pStyle w:val="a3"/>
      </w:pPr>
      <w:r>
        <w:t>#password       = your_password</w:t>
      </w:r>
    </w:p>
    <w:p w:rsidR="00FF6DB4" w:rsidRDefault="00FF6DB4" w:rsidP="00FF6DB4">
      <w:pPr>
        <w:pStyle w:val="a3"/>
      </w:pPr>
      <w:r>
        <w:t>port            = 3306</w:t>
      </w:r>
    </w:p>
    <w:p w:rsidR="00FF6DB4" w:rsidRDefault="00FF6DB4" w:rsidP="00FF6DB4">
      <w:pPr>
        <w:pStyle w:val="a3"/>
      </w:pPr>
      <w:r>
        <w:t>socket          = /tmp/mysql.sock</w:t>
      </w:r>
    </w:p>
    <w:p w:rsidR="00FF6DB4" w:rsidRDefault="00FF6DB4" w:rsidP="00FF6DB4">
      <w:pPr>
        <w:pStyle w:val="a3"/>
      </w:pPr>
      <w:r>
        <w:t># Here follows entries for some specific programs</w:t>
      </w:r>
    </w:p>
    <w:p w:rsidR="00FF6DB4" w:rsidRDefault="00FF6DB4" w:rsidP="00FF6DB4">
      <w:pPr>
        <w:pStyle w:val="a3"/>
      </w:pPr>
      <w:r w:rsidRPr="00FF6DB4">
        <w:rPr>
          <w:highlight w:val="yellow"/>
        </w:rPr>
        <w:t>default-character-set=utf8</w:t>
      </w:r>
    </w:p>
    <w:p w:rsidR="002E357A" w:rsidRDefault="00FF6DB4" w:rsidP="002E357A">
      <w:r w:rsidRPr="00FF6DB4">
        <w:t>[mysqld]</w:t>
      </w:r>
    </w:p>
    <w:p w:rsidR="00FF6DB4" w:rsidRPr="002E357A" w:rsidRDefault="00FF6DB4" w:rsidP="002E357A">
      <w:r w:rsidRPr="00FF6DB4">
        <w:rPr>
          <w:highlight w:val="yellow"/>
        </w:rPr>
        <w:t>character-set-server=utf8</w:t>
      </w:r>
    </w:p>
    <w:p w:rsidR="00EF44E0" w:rsidRDefault="00EF44E0" w:rsidP="00EF44E0">
      <w:pPr>
        <w:pStyle w:val="2"/>
        <w:spacing w:before="156" w:after="156"/>
        <w:rPr>
          <w:rFonts w:hint="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备份数据库</w:t>
      </w:r>
      <w:r>
        <w:rPr>
          <w:rFonts w:hint="eastAsia"/>
        </w:rPr>
        <w:t xml:space="preserve"> </w:t>
      </w:r>
    </w:p>
    <w:p w:rsidR="00EF44E0" w:rsidRDefault="00EF44E0" w:rsidP="00EF44E0">
      <w:r w:rsidRPr="00EF44E0">
        <w:t>[root@centos6-server2 scripts]# mysqldump -uroot -proot -B -A --events -x|gzip&gt;/opt/back_$(date +%F).sql.gz</w:t>
      </w:r>
    </w:p>
    <w:p w:rsidR="00EF44E0" w:rsidRDefault="00EF44E0" w:rsidP="00EF44E0"/>
    <w:p w:rsidR="00EF44E0" w:rsidRDefault="00EF44E0" w:rsidP="00EF44E0">
      <w:pPr>
        <w:rPr>
          <w:rFonts w:hint="eastAsia"/>
        </w:rPr>
      </w:pPr>
      <w:r>
        <w:rPr>
          <w:noProof/>
        </w:rPr>
        <w:drawing>
          <wp:inline distT="0" distB="0" distL="0" distR="0" wp14:anchorId="0B68CE69" wp14:editId="22333DDD">
            <wp:extent cx="5274310" cy="1157591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495" cy="11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单库：</w:t>
      </w:r>
      <w:r>
        <w:rPr>
          <w:rFonts w:hint="eastAsia"/>
        </w:rPr>
        <w:t xml:space="preserve"> </w:t>
      </w:r>
    </w:p>
    <w:p w:rsidR="00EF44E0" w:rsidRDefault="00EF44E0" w:rsidP="00EF44E0">
      <w:r>
        <w:rPr>
          <w:noProof/>
        </w:rPr>
        <w:drawing>
          <wp:inline distT="0" distB="0" distL="0" distR="0" wp14:anchorId="007102CB" wp14:editId="53F1B1C0">
            <wp:extent cx="5274310" cy="345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8D" w:rsidRPr="00EF44E0" w:rsidRDefault="00EE0B8D" w:rsidP="00EF44E0">
      <w:pPr>
        <w:rPr>
          <w:rFonts w:hint="eastAsia"/>
        </w:rPr>
      </w:pPr>
    </w:p>
    <w:p w:rsidR="003507BC" w:rsidRDefault="003507BC" w:rsidP="003507BC">
      <w:r>
        <w:rPr>
          <w:noProof/>
        </w:rPr>
        <w:drawing>
          <wp:inline distT="0" distB="0" distL="0" distR="0" wp14:anchorId="72E59CA9" wp14:editId="6AF9F2FA">
            <wp:extent cx="5274310" cy="3608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23" w:rsidRDefault="00751E23" w:rsidP="003507BC">
      <w:r w:rsidRPr="00751E23">
        <w:t>[root@centos6-server2 local]# chown -R mysql.mysql /usr/local/mysql-5.5.32</w:t>
      </w:r>
    </w:p>
    <w:p w:rsidR="00751E23" w:rsidRDefault="003E79D0" w:rsidP="003507BC">
      <w:r w:rsidRPr="003E79D0">
        <w:t>[root@centos6-server2 mysql-5.5.32]# cp support-files/my-medium.cnf /etc/my.cnf</w:t>
      </w:r>
    </w:p>
    <w:p w:rsidR="003E79D0" w:rsidRDefault="003E79D0" w:rsidP="003507BC">
      <w:r w:rsidRPr="003E79D0">
        <w:t>[root@centos6-server2 local]# ln -s /usr/local/mysql-5.5.32/ mysql</w:t>
      </w:r>
    </w:p>
    <w:p w:rsidR="003E79D0" w:rsidRDefault="003E79D0" w:rsidP="003507BC">
      <w:r>
        <w:t>注意：如果安装路径在</w:t>
      </w:r>
      <w:r>
        <w:rPr>
          <w:rFonts w:hint="eastAsia"/>
        </w:rPr>
        <w:t>别的地方，需要修改启动脚本中的路径。</w:t>
      </w:r>
      <w:r>
        <w:rPr>
          <w:rFonts w:hint="eastAsia"/>
        </w:rPr>
        <w:t xml:space="preserve"> </w:t>
      </w:r>
    </w:p>
    <w:p w:rsidR="003E79D0" w:rsidRDefault="003E79D0" w:rsidP="003507BC">
      <w:r>
        <w:t>MYSQL_HOME/bin/mysqld_safe</w:t>
      </w:r>
    </w:p>
    <w:p w:rsidR="00CE5E63" w:rsidRDefault="00CE5E63" w:rsidP="003507BC">
      <w:r>
        <w:rPr>
          <w:rFonts w:hint="eastAsia"/>
        </w:rPr>
        <w:t>例如：</w:t>
      </w:r>
      <w:r>
        <w:rPr>
          <w:rFonts w:hint="eastAsia"/>
        </w:rPr>
        <w:t xml:space="preserve"> </w:t>
      </w:r>
    </w:p>
    <w:p w:rsidR="00CE5E63" w:rsidRDefault="00CE5E63" w:rsidP="003507BC">
      <w:r>
        <w:rPr>
          <w:noProof/>
        </w:rPr>
        <w:drawing>
          <wp:inline distT="0" distB="0" distL="0" distR="0" wp14:anchorId="253A8E02" wp14:editId="6374B326">
            <wp:extent cx="5274310" cy="3568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69" w:rsidRDefault="00FA3069" w:rsidP="003507BC"/>
    <w:p w:rsidR="00FA3069" w:rsidRDefault="00FA3069" w:rsidP="003507BC">
      <w:r>
        <w:lastRenderedPageBreak/>
        <w:t>启动：</w:t>
      </w:r>
    </w:p>
    <w:p w:rsidR="00FA3069" w:rsidRDefault="00FA3069" w:rsidP="003507BC">
      <w:r w:rsidRPr="00FA3069">
        <w:t>[root@centos6-server2 bin]# /usr/local/mysql/bin/mysqld_safe &amp;</w:t>
      </w:r>
    </w:p>
    <w:p w:rsidR="00FA3069" w:rsidRDefault="00FA3069" w:rsidP="003507BC"/>
    <w:p w:rsidR="00FA3069" w:rsidRDefault="00FA3069" w:rsidP="003507BC">
      <w:r>
        <w:t>把</w:t>
      </w:r>
      <w:r>
        <w:rPr>
          <w:rFonts w:hint="eastAsia"/>
        </w:rPr>
        <w:t xml:space="preserve">mysql/bin </w:t>
      </w:r>
      <w:r>
        <w:rPr>
          <w:rFonts w:hint="eastAsia"/>
        </w:rPr>
        <w:t>加到环境变量</w:t>
      </w:r>
      <w:r>
        <w:t xml:space="preserve">path 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</w:p>
    <w:p w:rsidR="00FA3069" w:rsidRDefault="00C35937" w:rsidP="003507BC">
      <w:r>
        <w:t>登录测试：</w:t>
      </w:r>
      <w:r>
        <w:rPr>
          <w:rFonts w:hint="eastAsia"/>
        </w:rPr>
        <w:t xml:space="preserve"> </w:t>
      </w:r>
    </w:p>
    <w:p w:rsidR="00C35937" w:rsidRDefault="00C35937" w:rsidP="003507BC">
      <w:r w:rsidRPr="00C35937">
        <w:t>[root@centos6-server2 bin]# mysql</w:t>
      </w:r>
    </w:p>
    <w:p w:rsidR="00287E0D" w:rsidRDefault="00287E0D" w:rsidP="003507BC"/>
    <w:p w:rsidR="00287E0D" w:rsidRDefault="00287E0D" w:rsidP="003507BC">
      <w:r>
        <w:t>配置</w:t>
      </w:r>
      <w:r>
        <w:rPr>
          <w:rFonts w:hint="eastAsia"/>
        </w:rPr>
        <w:t xml:space="preserve">mysql </w:t>
      </w:r>
      <w:r>
        <w:rPr>
          <w:rFonts w:hint="eastAsia"/>
        </w:rPr>
        <w:t>服务启动脚本：</w:t>
      </w:r>
      <w:r>
        <w:rPr>
          <w:rFonts w:hint="eastAsia"/>
        </w:rPr>
        <w:t xml:space="preserve"> </w:t>
      </w:r>
    </w:p>
    <w:p w:rsidR="00287E0D" w:rsidRDefault="00287E0D" w:rsidP="00287E0D">
      <w:pPr>
        <w:pStyle w:val="a3"/>
      </w:pPr>
      <w:r w:rsidRPr="00287E0D">
        <w:t>[root@centos6-server2 bin]# cp /usr/local/mysql/support-files/mysql.server /etc/init.d/mysqld</w:t>
      </w:r>
    </w:p>
    <w:p w:rsidR="00287E0D" w:rsidRDefault="00287E0D" w:rsidP="007F7881">
      <w:pPr>
        <w:pStyle w:val="a3"/>
      </w:pPr>
      <w:r w:rsidRPr="00287E0D">
        <w:t>[root@centos6-server2 bin]# chmod +x /etc/init.d/mysqld</w:t>
      </w:r>
    </w:p>
    <w:p w:rsidR="00287E0D" w:rsidRDefault="00287E0D" w:rsidP="007F7881">
      <w:pPr>
        <w:pStyle w:val="a3"/>
      </w:pPr>
      <w:r>
        <w:t>[root@centos6-server2 bin]# /etc/init.d/mysqld start</w:t>
      </w:r>
    </w:p>
    <w:p w:rsidR="00287E0D" w:rsidRDefault="00287E0D" w:rsidP="007F7881">
      <w:pPr>
        <w:pStyle w:val="a3"/>
      </w:pPr>
      <w:r>
        <w:t>Starting MySQL.. SUCCESS!</w:t>
      </w:r>
    </w:p>
    <w:p w:rsidR="007F7881" w:rsidRDefault="007F7881" w:rsidP="007F7881">
      <w:r>
        <w:t>[root@centos6-server2 bin]# chkconfig mysqld on</w:t>
      </w:r>
    </w:p>
    <w:p w:rsidR="007F7881" w:rsidRDefault="007F7881" w:rsidP="007F7881">
      <w:r>
        <w:t>[root@centos6-server2 bin]# chkconfig --list mysqld</w:t>
      </w:r>
    </w:p>
    <w:p w:rsidR="007F7881" w:rsidRPr="007F7881" w:rsidRDefault="007F7881" w:rsidP="007F7881">
      <w:r>
        <w:rPr>
          <w:noProof/>
        </w:rPr>
        <w:drawing>
          <wp:inline distT="0" distB="0" distL="0" distR="0" wp14:anchorId="70DE1680" wp14:editId="3D61C405">
            <wp:extent cx="5274310" cy="24885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Default="00B81A9D" w:rsidP="00287E0D">
      <w:r>
        <w:rPr>
          <w:noProof/>
        </w:rPr>
        <w:drawing>
          <wp:inline distT="0" distB="0" distL="0" distR="0" wp14:anchorId="71A304BC" wp14:editId="1A897D2F">
            <wp:extent cx="5274310" cy="2401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Pr="00287E0D" w:rsidRDefault="00287E0D" w:rsidP="00287E0D"/>
    <w:p w:rsidR="00287E0D" w:rsidRDefault="004405B1" w:rsidP="004405B1">
      <w:pPr>
        <w:pStyle w:val="1"/>
      </w:pPr>
      <w:r>
        <w:rPr>
          <w:rFonts w:hint="eastAsia"/>
        </w:rPr>
        <w:lastRenderedPageBreak/>
        <w:t>FASTCGI</w:t>
      </w:r>
    </w:p>
    <w:p w:rsidR="004405B1" w:rsidRDefault="00457784" w:rsidP="004405B1">
      <w:r>
        <w:rPr>
          <w:noProof/>
        </w:rPr>
        <w:drawing>
          <wp:inline distT="0" distB="0" distL="0" distR="0" wp14:anchorId="40C310E4" wp14:editId="406C6AAF">
            <wp:extent cx="5274310" cy="2036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84" w:rsidRDefault="00457784" w:rsidP="004405B1">
      <w:r>
        <w:rPr>
          <w:noProof/>
        </w:rPr>
        <w:drawing>
          <wp:inline distT="0" distB="0" distL="0" distR="0" wp14:anchorId="759204E9" wp14:editId="76EE1629">
            <wp:extent cx="5274310" cy="2098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A1" w:rsidRDefault="00EE1EA1" w:rsidP="004405B1">
      <w:r>
        <w:rPr>
          <w:noProof/>
        </w:rPr>
        <w:drawing>
          <wp:inline distT="0" distB="0" distL="0" distR="0" wp14:anchorId="600715CE" wp14:editId="2563652E">
            <wp:extent cx="5274310" cy="1817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D2" w:rsidRDefault="00C371D2" w:rsidP="00C371D2">
      <w:pPr>
        <w:pStyle w:val="2"/>
        <w:numPr>
          <w:ilvl w:val="0"/>
          <w:numId w:val="21"/>
        </w:numPr>
        <w:spacing w:before="156" w:after="156"/>
      </w:pPr>
      <w:r>
        <w:t xml:space="preserve">php </w:t>
      </w:r>
      <w:r w:rsidR="00C55230">
        <w:rPr>
          <w:rFonts w:hint="eastAsia"/>
        </w:rPr>
        <w:t>依赖库</w:t>
      </w:r>
      <w:r>
        <w:rPr>
          <w:rFonts w:hint="eastAsia"/>
        </w:rPr>
        <w:t>安装</w:t>
      </w:r>
    </w:p>
    <w:p w:rsidR="00C371D2" w:rsidRDefault="00C371D2" w:rsidP="004D2CCD">
      <w:pPr>
        <w:pStyle w:val="3"/>
        <w:spacing w:before="156" w:after="156"/>
      </w:pPr>
      <w:r>
        <w:t>检查依赖包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C371D2" w:rsidRDefault="00C371D2" w:rsidP="00C371D2">
      <w:pPr>
        <w:pStyle w:val="a7"/>
        <w:ind w:left="360" w:firstLineChars="0" w:firstLine="0"/>
      </w:pPr>
      <w:r w:rsidRPr="00C371D2">
        <w:t>[root@centos6-server2 ~]# rpm -qa zlib_devel libxml2-devel libjpeg</w:t>
      </w:r>
      <w:r w:rsidR="00766850">
        <w:t>-turbo-</w:t>
      </w:r>
      <w:r w:rsidRPr="00C371D2">
        <w:t>devel libiconv-devel</w:t>
      </w:r>
    </w:p>
    <w:p w:rsidR="00C371D2" w:rsidRDefault="00C371D2" w:rsidP="00C371D2">
      <w:pPr>
        <w:pStyle w:val="a7"/>
        <w:ind w:left="360" w:firstLineChars="0" w:firstLine="0"/>
      </w:pPr>
      <w:r w:rsidRPr="00C371D2">
        <w:t xml:space="preserve">[root@centos6-server2 ~]# rpm -qa freetype-devel libpng-devel gd-devel </w:t>
      </w:r>
      <w:r w:rsidR="00F674FB">
        <w:t>lib</w:t>
      </w:r>
      <w:r w:rsidRPr="00C371D2">
        <w:t>curl-devel</w:t>
      </w:r>
      <w:r w:rsidR="00563152">
        <w:t xml:space="preserve"> libxslt-devel</w:t>
      </w:r>
    </w:p>
    <w:p w:rsidR="00410658" w:rsidRDefault="00410658" w:rsidP="00C371D2">
      <w:pPr>
        <w:pStyle w:val="a7"/>
        <w:ind w:left="360" w:firstLineChars="0" w:firstLine="0"/>
      </w:pPr>
    </w:p>
    <w:p w:rsidR="00410658" w:rsidRDefault="00410658" w:rsidP="004D2CCD">
      <w:pPr>
        <w:pStyle w:val="3"/>
        <w:spacing w:before="156" w:after="156"/>
      </w:pPr>
      <w:r>
        <w:lastRenderedPageBreak/>
        <w:t>安装依赖包：</w:t>
      </w:r>
      <w:r>
        <w:rPr>
          <w:rFonts w:hint="eastAsia"/>
        </w:rPr>
        <w:t xml:space="preserve"> </w:t>
      </w:r>
    </w:p>
    <w:p w:rsidR="00410658" w:rsidRDefault="00410658" w:rsidP="00C371D2">
      <w:pPr>
        <w:pStyle w:val="a7"/>
        <w:ind w:left="360" w:firstLineChars="0" w:firstLine="0"/>
      </w:pPr>
      <w:r w:rsidRPr="00410658">
        <w:t>[root@centos6-server2 ~]# yum install zlib_devel libxml2-devel libjpeg</w:t>
      </w:r>
      <w:r w:rsidR="00563152">
        <w:t>-turbo</w:t>
      </w:r>
      <w:r w:rsidRPr="00410658">
        <w:t xml:space="preserve">-devel libiconv-devel -y     </w:t>
      </w:r>
    </w:p>
    <w:p w:rsidR="00410658" w:rsidRDefault="00410658" w:rsidP="00C371D2">
      <w:pPr>
        <w:pStyle w:val="a7"/>
        <w:ind w:left="360" w:firstLineChars="0" w:firstLine="0"/>
      </w:pPr>
      <w:r w:rsidRPr="00410658">
        <w:t xml:space="preserve">[root@centos6-server2 ~]# yum install freetype-devel libpng-devel gd-devel </w:t>
      </w:r>
      <w:r w:rsidR="00563152">
        <w:t>lib</w:t>
      </w:r>
      <w:r w:rsidRPr="00410658">
        <w:t xml:space="preserve">curl-devel </w:t>
      </w:r>
      <w:r w:rsidR="00563152">
        <w:t xml:space="preserve">libxslt-devel </w:t>
      </w:r>
      <w:r w:rsidR="00D7631E">
        <w:t>–</w:t>
      </w:r>
      <w:r w:rsidRPr="00410658">
        <w:t>y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D7631E" w:rsidP="004D2CCD">
      <w:pPr>
        <w:pStyle w:val="3"/>
        <w:spacing w:before="156" w:after="156"/>
      </w:pPr>
      <w:r>
        <w:t xml:space="preserve">libiconv </w:t>
      </w:r>
      <w:r>
        <w:rPr>
          <w:rFonts w:hint="eastAsia"/>
        </w:rPr>
        <w:t>默认</w:t>
      </w:r>
      <w:r>
        <w:t>yum</w:t>
      </w:r>
      <w:r>
        <w:rPr>
          <w:rFonts w:hint="eastAsia"/>
        </w:rPr>
        <w:t>源中没有</w:t>
      </w:r>
      <w:r>
        <w:rPr>
          <w:rFonts w:hint="eastAsia"/>
        </w:rPr>
        <w:t xml:space="preserve"> 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4210F4" w:rsidP="00C371D2">
      <w:pPr>
        <w:pStyle w:val="a7"/>
        <w:ind w:left="360" w:firstLineChars="0" w:firstLine="0"/>
      </w:pPr>
      <w:r w:rsidRPr="004210F4">
        <w:t xml:space="preserve">[root@centos6-server2 opt]# wget </w:t>
      </w:r>
      <w:hyperlink r:id="rId29" w:history="1">
        <w:r w:rsidRPr="0022530C">
          <w:rPr>
            <w:rStyle w:val="a8"/>
          </w:rPr>
          <w:t>http://ftp.gnu.org/pub/gnu/libiconv/libiconv-1.14.tar.gz</w:t>
        </w:r>
      </w:hyperlink>
    </w:p>
    <w:p w:rsidR="004210F4" w:rsidRDefault="004210F4" w:rsidP="00C371D2">
      <w:pPr>
        <w:pStyle w:val="a7"/>
        <w:ind w:left="360" w:firstLineChars="0" w:firstLine="0"/>
      </w:pPr>
      <w:r w:rsidRPr="004210F4">
        <w:t>[root@centos6-server2 opt]# tar zxf libiconv-1.14.tar.gz</w:t>
      </w:r>
    </w:p>
    <w:p w:rsidR="004210F4" w:rsidRDefault="006A11F0" w:rsidP="00C371D2">
      <w:pPr>
        <w:pStyle w:val="a7"/>
        <w:ind w:left="360" w:firstLineChars="0" w:firstLine="0"/>
      </w:pPr>
      <w:r w:rsidRPr="006A11F0">
        <w:t>[root@centos6-server2 opt]# cd libiconv-1.14</w:t>
      </w:r>
    </w:p>
    <w:p w:rsidR="006A11F0" w:rsidRDefault="007421CE" w:rsidP="00C371D2">
      <w:pPr>
        <w:pStyle w:val="a7"/>
        <w:ind w:left="360" w:firstLineChars="0" w:firstLine="0"/>
      </w:pPr>
      <w:r w:rsidRPr="007421CE">
        <w:t>[root@centos6-server2 libiconv-1.14]# ./configure --prefix=/usr/local/libiconv</w:t>
      </w:r>
    </w:p>
    <w:p w:rsidR="007421CE" w:rsidRDefault="007421CE" w:rsidP="00C371D2">
      <w:pPr>
        <w:pStyle w:val="a7"/>
        <w:ind w:left="360" w:firstLineChars="0" w:firstLine="0"/>
      </w:pPr>
      <w:r w:rsidRPr="007421CE">
        <w:t>[root@centos6-server2 libiconv-1.14]# make &amp;&amp; make install</w:t>
      </w:r>
    </w:p>
    <w:p w:rsidR="004D2CCD" w:rsidRDefault="004D2CCD" w:rsidP="00C371D2">
      <w:pPr>
        <w:pStyle w:val="a7"/>
        <w:ind w:left="360" w:firstLineChars="0" w:firstLine="0"/>
      </w:pPr>
    </w:p>
    <w:p w:rsidR="004D2CCD" w:rsidRDefault="00AE78BE" w:rsidP="00AE78BE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libmcrypt </w:t>
      </w:r>
      <w:r>
        <w:rPr>
          <w:rFonts w:hint="eastAsia"/>
        </w:rPr>
        <w:t>库</w:t>
      </w:r>
    </w:p>
    <w:p w:rsidR="00AE78BE" w:rsidRPr="00AE78BE" w:rsidRDefault="00AE78BE" w:rsidP="00AE78BE">
      <w:pPr>
        <w:pStyle w:val="a3"/>
      </w:pPr>
      <w:r w:rsidRPr="00AE78BE">
        <w:t>[root@centos6-server2 libiconv-1.14]# wget http://sourceforge.net/projects/mcrypt/files/Libmcrypt/2.5.8/libmcrypt-2.5.8.tar.gz</w:t>
      </w:r>
    </w:p>
    <w:p w:rsidR="00AE78BE" w:rsidRDefault="00AE78BE" w:rsidP="00AE78BE">
      <w:r>
        <w:rPr>
          <w:noProof/>
        </w:rPr>
        <w:drawing>
          <wp:inline distT="0" distB="0" distL="0" distR="0" wp14:anchorId="04E69F61" wp14:editId="572400C1">
            <wp:extent cx="5274310" cy="1530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BE" w:rsidRDefault="00AE78BE" w:rsidP="00AE78BE">
      <w:r>
        <w:t>可以用下面的源安装</w:t>
      </w:r>
    </w:p>
    <w:p w:rsidR="00AE78BE" w:rsidRDefault="00AE78BE" w:rsidP="00AE78BE">
      <w:r w:rsidRPr="00AE78BE">
        <w:t xml:space="preserve">wget -O /etc/yum.repos.d/epel.repo </w:t>
      </w:r>
      <w:hyperlink r:id="rId31" w:history="1">
        <w:r w:rsidR="00DC6D4D" w:rsidRPr="0022530C">
          <w:rPr>
            <w:rStyle w:val="a8"/>
          </w:rPr>
          <w:t>http://mirrors.aliyun.com/repo/epel-6.repo</w:t>
        </w:r>
      </w:hyperlink>
    </w:p>
    <w:p w:rsidR="00DC6D4D" w:rsidRDefault="00DC6D4D" w:rsidP="00AE78BE">
      <w:r w:rsidRPr="00DC6D4D">
        <w:t>[root@centos6-server2 yum.repos.d]# yum install libmcrypt-devel</w:t>
      </w:r>
      <w:r w:rsidR="00CE1E11">
        <w:t xml:space="preserve"> -7</w:t>
      </w:r>
    </w:p>
    <w:p w:rsidR="007561CC" w:rsidRDefault="007561CC" w:rsidP="007561CC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mhash </w:t>
      </w:r>
    </w:p>
    <w:p w:rsidR="007561CC" w:rsidRDefault="007561CC" w:rsidP="007561CC">
      <w:r w:rsidRPr="007561CC">
        <w:t xml:space="preserve">[root@centos6-server2 yum.repos.d]# yum install mhash mhash-devel </w:t>
      </w:r>
      <w:r w:rsidR="00990933">
        <w:t>–</w:t>
      </w:r>
      <w:r w:rsidRPr="007561CC">
        <w:t>y</w:t>
      </w:r>
    </w:p>
    <w:p w:rsidR="00990933" w:rsidRDefault="00990933" w:rsidP="00990933">
      <w:pPr>
        <w:pStyle w:val="3"/>
        <w:spacing w:before="156" w:after="156"/>
      </w:pPr>
      <w:r>
        <w:rPr>
          <w:rFonts w:hint="eastAsia"/>
        </w:rPr>
        <w:t>安装</w:t>
      </w:r>
      <w:r>
        <w:t>mcrypt</w:t>
      </w:r>
    </w:p>
    <w:p w:rsidR="00990933" w:rsidRDefault="00990933" w:rsidP="00990933">
      <w:r w:rsidRPr="00990933">
        <w:t xml:space="preserve">[root@centos6-server2 yum.repos.d]# yum install mcrypt -y  </w:t>
      </w:r>
    </w:p>
    <w:p w:rsidR="00EB76FC" w:rsidRDefault="00EB76FC" w:rsidP="00EB76FC">
      <w:pPr>
        <w:pStyle w:val="2"/>
        <w:numPr>
          <w:ilvl w:val="0"/>
          <w:numId w:val="21"/>
        </w:numPr>
        <w:spacing w:before="156" w:after="156"/>
      </w:pPr>
      <w:r>
        <w:t>PHP</w:t>
      </w:r>
      <w:r>
        <w:t>安装</w:t>
      </w:r>
    </w:p>
    <w:p w:rsidR="00EB76FC" w:rsidRDefault="00222AE3" w:rsidP="00EE0D11">
      <w:pPr>
        <w:pStyle w:val="a3"/>
      </w:pPr>
      <w:r w:rsidRPr="00222AE3">
        <w:t>[root@centos6-server2 opt]# tar zxf php-5.3.2.tar.gz</w:t>
      </w:r>
    </w:p>
    <w:p w:rsidR="00222AE3" w:rsidRDefault="00222AE3" w:rsidP="00EE0D11">
      <w:pPr>
        <w:pStyle w:val="a3"/>
      </w:pPr>
      <w:r w:rsidRPr="00222AE3">
        <w:lastRenderedPageBreak/>
        <w:t>[root@centos6-server2 opt]# cd php-5.3.29/</w:t>
      </w:r>
    </w:p>
    <w:p w:rsidR="00222AE3" w:rsidRDefault="00222AE3" w:rsidP="00EE0D11">
      <w:pPr>
        <w:pStyle w:val="a3"/>
      </w:pPr>
      <w:r w:rsidRPr="00222AE3">
        <w:t>[root@centos6-server2 php-5.3.29]# ./configure --prefix=/usr/local/php5.3.29 --with-mysql=/usr/local/mysql --with-iconv-dir=/usr/local/libiconv --with-freetype-dir --with-jpeg-dir --with-png-dir --with-zlib --with-libxml-dir=/usr --enable-xml --disable-rpath --enable-safe-mode --enable-bcmath --enable-shmop --enable-sysvsem --enable-inline-optimization --with-curl --with-curlwrappers --enable-mbregex --enable-fpm --enable-mbstring --with-mcrypt --with-gd --enable-gd-native-ttf --with-openssl --with-mhash --enable-pcntl --enable-sockets --with-xmlrpc --enable-zip --enable-soap --enable-short-tags --enable-zend-multibyte --enable-static --with-xsl --with-fpm-user=nginx --with-fpm-group=nginx --enable-ftp</w:t>
      </w:r>
    </w:p>
    <w:p w:rsidR="00E30D47" w:rsidRDefault="00E30D47" w:rsidP="00E30D47">
      <w:r>
        <w:t>[root@centos6-server2 php-5.3.29]# echo $?</w:t>
      </w:r>
    </w:p>
    <w:p w:rsidR="00E30D47" w:rsidRDefault="00E30D47" w:rsidP="00E30D47">
      <w:r>
        <w:t>0</w:t>
      </w:r>
    </w:p>
    <w:p w:rsidR="00E30D47" w:rsidRDefault="00E30D47" w:rsidP="00E30D47">
      <w:r>
        <w:t>[root@centos6-server2 php-5.3.29]# ln -s /usr/local/mysql/lib/libmysqlclient.so.18 /usr/lib64/</w:t>
      </w:r>
    </w:p>
    <w:p w:rsidR="00E30D47" w:rsidRDefault="00E30D47" w:rsidP="00E30D47">
      <w:r>
        <w:t>[root@centos6-server2 php-5.3.29]# touch ext/phar/phar.phar</w:t>
      </w:r>
    </w:p>
    <w:p w:rsidR="00E30D47" w:rsidRDefault="00E30D47" w:rsidP="00E30D47">
      <w:r w:rsidRPr="00E30D47">
        <w:t>[root@centos6-server2 php-5.3.29]# make</w:t>
      </w:r>
    </w:p>
    <w:p w:rsidR="00E30D47" w:rsidRDefault="00261ECA" w:rsidP="00E30D47">
      <w:r w:rsidRPr="00261ECA">
        <w:t>[root@centos6-server2 php-5.3.29]# make install</w:t>
      </w:r>
    </w:p>
    <w:p w:rsidR="00E30D47" w:rsidRDefault="00E30D47" w:rsidP="00E30D47"/>
    <w:p w:rsidR="00E30D47" w:rsidRDefault="00D42716" w:rsidP="00E30D47">
      <w:r>
        <w:rPr>
          <w:rFonts w:hint="eastAsia"/>
        </w:rPr>
        <w:t>如果编前没有创建那个软链接，</w:t>
      </w:r>
      <w:r>
        <w:rPr>
          <w:rFonts w:hint="eastAsia"/>
        </w:rPr>
        <w:t xml:space="preserve"> </w:t>
      </w:r>
      <w:r w:rsidR="00E30D47">
        <w:t>编译过程中</w:t>
      </w:r>
      <w:r>
        <w:t>会出现</w:t>
      </w:r>
      <w:r w:rsidR="00E30D47">
        <w:t>的错误：</w:t>
      </w:r>
    </w:p>
    <w:p w:rsidR="00E30D47" w:rsidRP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/opt/php-5.3.29/sapi/cli/php: error while loading shared libraries: libmysqlclient.so.18: cannot open shared object file: No such file or directory</w:t>
      </w:r>
    </w:p>
    <w:p w:rsid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make: *** [ext/phar/phar.php] Error 127</w:t>
      </w:r>
    </w:p>
    <w:p w:rsidR="00E30D47" w:rsidRDefault="00E30D47" w:rsidP="00E30D47"/>
    <w:p w:rsidR="00E30D47" w:rsidRDefault="00E30D47" w:rsidP="00E30D47">
      <w:r>
        <w:t>[root@centos6-server2 php-5.3.29]# ln -s /usr/local/mysql/lib/libmysqlclient.so.18 /usr/lib64/</w:t>
      </w:r>
    </w:p>
    <w:p w:rsidR="00E30D47" w:rsidRPr="00E30D47" w:rsidRDefault="00E30D47" w:rsidP="00E30D47">
      <w:r>
        <w:t>[root@centos6-server2 php-5.3.29]# touch ext/phar/phar.phar</w:t>
      </w:r>
    </w:p>
    <w:p w:rsidR="00990933" w:rsidRDefault="00990933" w:rsidP="00990933"/>
    <w:p w:rsidR="00CC5080" w:rsidRDefault="00CC5080" w:rsidP="00990933"/>
    <w:p w:rsidR="00CC5080" w:rsidRDefault="00CC5080" w:rsidP="00CC5080">
      <w:pPr>
        <w:pStyle w:val="3"/>
        <w:spacing w:before="156" w:after="156"/>
      </w:pPr>
      <w:r>
        <w:rPr>
          <w:rFonts w:hint="eastAsia"/>
        </w:rPr>
        <w:t xml:space="preserve">php 5.5 </w:t>
      </w:r>
    </w:p>
    <w:p w:rsidR="006A32D7" w:rsidRPr="006A32D7" w:rsidRDefault="006A32D7" w:rsidP="006A32D7">
      <w:r>
        <w:rPr>
          <w:noProof/>
        </w:rPr>
        <w:drawing>
          <wp:inline distT="0" distB="0" distL="0" distR="0" wp14:anchorId="048C9F66" wp14:editId="1E1E317F">
            <wp:extent cx="4762500" cy="1943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80" w:rsidRDefault="00CC5080" w:rsidP="00CC5080">
      <w:pPr>
        <w:pStyle w:val="a3"/>
      </w:pPr>
      <w:r w:rsidRPr="00222AE3">
        <w:t>[root@centos6-server2 php-5.3.29]# ./configure --prefix=/usr/local/php5.</w:t>
      </w:r>
      <w:r>
        <w:t>5</w:t>
      </w:r>
      <w:r w:rsidRPr="00222AE3">
        <w:t>.2</w:t>
      </w:r>
      <w:r>
        <w:t>6 --with-mysql=mysqlnd</w:t>
      </w:r>
      <w:r w:rsidRPr="00222AE3">
        <w:t xml:space="preserve"> --with-iconv-dir=/usr/local/libiconv --with-freetype-dir --with-jpeg-dir --with-png-dir --with-zlib --with-libxml-dir=/usr --enable-xml --disable-rpath --enable-bcmath --enable-</w:t>
      </w:r>
      <w:r w:rsidRPr="00222AE3">
        <w:lastRenderedPageBreak/>
        <w:t>shmop --enable-sysvsem --enable-inline-optimization --with-curl --enable-mbregex --enable-fpm --enable-mbstring --with-mcrypt --with-gd --enable-gd-native-ttf --with-openssl --with-mhash --enable-pcntl --enable-sockets --with-xmlrpc --enable-zip --enable-soap --enable-short-tags --enable-static --with-xsl --with-fpm-user=nginx --with-fpm-group=nginx --enable-ftp</w:t>
      </w:r>
      <w:r>
        <w:t xml:space="preserve"> –enable-opcache</w:t>
      </w:r>
    </w:p>
    <w:p w:rsidR="00B06752" w:rsidRDefault="00B06752" w:rsidP="00B06752"/>
    <w:p w:rsidR="00B06752" w:rsidRDefault="00B06752" w:rsidP="00B06752">
      <w:pPr>
        <w:pStyle w:val="3"/>
        <w:spacing w:before="156" w:after="156"/>
      </w:pPr>
      <w:r>
        <w:t>php.ini</w:t>
      </w:r>
    </w:p>
    <w:p w:rsidR="003B40D5" w:rsidRDefault="003B40D5" w:rsidP="003B40D5">
      <w:r>
        <w:rPr>
          <w:noProof/>
        </w:rPr>
        <w:drawing>
          <wp:inline distT="0" distB="0" distL="0" distR="0" wp14:anchorId="4E54351A" wp14:editId="49EB216A">
            <wp:extent cx="5274310" cy="1831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D5" w:rsidRDefault="003B40D5" w:rsidP="003B40D5"/>
    <w:p w:rsidR="003B40D5" w:rsidRDefault="003B40D5" w:rsidP="003B40D5"/>
    <w:p w:rsidR="007421CE" w:rsidRDefault="003B40D5" w:rsidP="003B40D5">
      <w:r w:rsidRPr="003B40D5">
        <w:t>[root@centos6-server2 php-5.3.29]# cp php.ini-production /usr/local/php/lib/php.ini</w:t>
      </w:r>
    </w:p>
    <w:p w:rsidR="00381B8F" w:rsidRDefault="00381B8F" w:rsidP="003B40D5">
      <w:r w:rsidRPr="00381B8F">
        <w:t>[root@centos6-server2 php-5.3.29]# cd /usr/local/php/etc/</w:t>
      </w:r>
    </w:p>
    <w:p w:rsidR="00381B8F" w:rsidRDefault="00381B8F" w:rsidP="003B40D5">
      <w:r w:rsidRPr="00381B8F">
        <w:t>[root@centos6-server2 etc]# cp php-fpm.conf.default php-fpm.conf</w:t>
      </w:r>
    </w:p>
    <w:p w:rsidR="00F54A6B" w:rsidRDefault="00F54A6B" w:rsidP="003B40D5"/>
    <w:p w:rsidR="00F54A6B" w:rsidRDefault="00F54A6B" w:rsidP="003B40D5">
      <w:r>
        <w:rPr>
          <w:rFonts w:hint="eastAsia"/>
        </w:rPr>
        <w:t>启动</w:t>
      </w:r>
      <w:r>
        <w:rPr>
          <w:rFonts w:hint="eastAsia"/>
        </w:rPr>
        <w:t>PHP</w:t>
      </w:r>
      <w:r>
        <w:rPr>
          <w:rFonts w:hint="eastAsia"/>
        </w:rPr>
        <w:t>—</w:t>
      </w:r>
      <w:r>
        <w:rPr>
          <w:rFonts w:hint="eastAsia"/>
        </w:rPr>
        <w:t>FPM</w:t>
      </w:r>
    </w:p>
    <w:p w:rsidR="00F54A6B" w:rsidRDefault="00F54A6B" w:rsidP="003B40D5">
      <w:r>
        <w:t xml:space="preserve">/usr/local/php/sbin/php-fpm </w:t>
      </w:r>
    </w:p>
    <w:p w:rsidR="00F54A6B" w:rsidRDefault="00F54A6B" w:rsidP="003B40D5">
      <w:r>
        <w:rPr>
          <w:rFonts w:hint="eastAsia"/>
        </w:rPr>
        <w:t>如果没有什么显示，表示正常启动了</w:t>
      </w:r>
      <w:r>
        <w:rPr>
          <w:rFonts w:hint="eastAsia"/>
        </w:rPr>
        <w:t xml:space="preserve"> </w:t>
      </w:r>
    </w:p>
    <w:p w:rsidR="00F54A6B" w:rsidRDefault="00F54A6B" w:rsidP="003B40D5">
      <w:r>
        <w:rPr>
          <w:noProof/>
        </w:rPr>
        <w:drawing>
          <wp:inline distT="0" distB="0" distL="0" distR="0" wp14:anchorId="6369A9B7" wp14:editId="3E8660FA">
            <wp:extent cx="5274310" cy="734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6B" w:rsidRDefault="00F54A6B" w:rsidP="003B40D5"/>
    <w:p w:rsidR="00F54A6B" w:rsidRDefault="00880964" w:rsidP="00880964">
      <w:pPr>
        <w:pStyle w:val="1"/>
      </w:pPr>
      <w:r>
        <w:rPr>
          <w:rFonts w:hint="eastAsia"/>
        </w:rPr>
        <w:lastRenderedPageBreak/>
        <w:t>N</w:t>
      </w:r>
      <w:r>
        <w:t>P</w:t>
      </w:r>
      <w:r>
        <w:t>整合</w:t>
      </w:r>
    </w:p>
    <w:p w:rsidR="00880964" w:rsidRDefault="00880964" w:rsidP="003B40D5">
      <w:r>
        <w:rPr>
          <w:noProof/>
        </w:rPr>
        <w:drawing>
          <wp:inline distT="0" distB="0" distL="0" distR="0" wp14:anchorId="1F26454C" wp14:editId="33E76B2F">
            <wp:extent cx="5274310" cy="3131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CE" w:rsidRDefault="00880964" w:rsidP="00C371D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1FAFC4C" wp14:editId="5A642F87">
            <wp:extent cx="4657725" cy="22383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964" w:rsidRDefault="00880964" w:rsidP="00C371D2">
      <w:pPr>
        <w:pStyle w:val="a7"/>
        <w:ind w:left="360" w:firstLineChars="0" w:firstLine="0"/>
      </w:pPr>
    </w:p>
    <w:p w:rsidR="00880964" w:rsidRDefault="00880964" w:rsidP="00880964">
      <w:r>
        <w:t xml:space="preserve">[root@centos6-server2 nginx]# vi conf/extra/blog.conf </w:t>
      </w:r>
    </w:p>
    <w:p w:rsidR="00880964" w:rsidRDefault="00880964" w:rsidP="00880964">
      <w:r>
        <w:t xml:space="preserve">    server {</w:t>
      </w:r>
    </w:p>
    <w:p w:rsidR="00880964" w:rsidRDefault="00880964" w:rsidP="00880964">
      <w:r>
        <w:t xml:space="preserve">        listen       80;</w:t>
      </w:r>
    </w:p>
    <w:p w:rsidR="00880964" w:rsidRDefault="00880964" w:rsidP="00880964">
      <w:r>
        <w:t xml:space="preserve">        server_name  www.blog.com blog.com;</w:t>
      </w:r>
    </w:p>
    <w:p w:rsidR="00880964" w:rsidRDefault="00880964" w:rsidP="00880964">
      <w:r>
        <w:t xml:space="preserve">        location / {</w:t>
      </w:r>
    </w:p>
    <w:p w:rsidR="00880964" w:rsidRDefault="00880964" w:rsidP="00880964">
      <w:r>
        <w:t xml:space="preserve">            root   html/www;</w:t>
      </w:r>
    </w:p>
    <w:p w:rsidR="00880964" w:rsidRDefault="00880964" w:rsidP="00880964">
      <w:r>
        <w:t xml:space="preserve">            index  index.html index.htm;</w:t>
      </w:r>
    </w:p>
    <w:p w:rsidR="00880964" w:rsidRDefault="00880964" w:rsidP="00880964">
      <w:r>
        <w:t xml:space="preserve">        }</w:t>
      </w:r>
    </w:p>
    <w:p w:rsidR="00880964" w:rsidRDefault="00880964" w:rsidP="00880964"/>
    <w:p w:rsidR="00880964" w:rsidRDefault="00880964" w:rsidP="00880964">
      <w:r>
        <w:t xml:space="preserve">        location ~ .*\.(php|php5)?$ {</w:t>
      </w:r>
    </w:p>
    <w:p w:rsidR="00880964" w:rsidRDefault="00880964" w:rsidP="00880964">
      <w:r>
        <w:t xml:space="preserve">            root   html/blog;</w:t>
      </w:r>
    </w:p>
    <w:p w:rsidR="00880964" w:rsidRDefault="00880964" w:rsidP="00880964">
      <w:r>
        <w:t xml:space="preserve">            fastcgi_pass 127.0.0.1:9000;</w:t>
      </w:r>
    </w:p>
    <w:p w:rsidR="00880964" w:rsidRDefault="00880964" w:rsidP="00880964">
      <w:r>
        <w:lastRenderedPageBreak/>
        <w:t xml:space="preserve">            fastcgi_index index.php;</w:t>
      </w:r>
    </w:p>
    <w:p w:rsidR="00880964" w:rsidRDefault="00880964" w:rsidP="00880964">
      <w:r>
        <w:t xml:space="preserve">            include fastcgi.conf;</w:t>
      </w:r>
    </w:p>
    <w:p w:rsidR="00880964" w:rsidRDefault="00880964" w:rsidP="00880964">
      <w:r>
        <w:t xml:space="preserve">        }</w:t>
      </w:r>
    </w:p>
    <w:p w:rsidR="00880964" w:rsidRDefault="00880964" w:rsidP="00880964">
      <w:r>
        <w:t xml:space="preserve">        access_log logs/access_blog.log main;</w:t>
      </w:r>
    </w:p>
    <w:p w:rsidR="00751E23" w:rsidRDefault="00880964" w:rsidP="00207617">
      <w:pPr>
        <w:ind w:firstLine="480"/>
      </w:pPr>
      <w:r>
        <w:t>}</w:t>
      </w:r>
    </w:p>
    <w:p w:rsidR="00207617" w:rsidRDefault="00207617" w:rsidP="00207617">
      <w:pPr>
        <w:ind w:firstLine="480"/>
      </w:pPr>
    </w:p>
    <w:p w:rsidR="00207617" w:rsidRDefault="00207617" w:rsidP="00207617">
      <w:pPr>
        <w:pStyle w:val="1"/>
      </w:pPr>
      <w:r>
        <w:t>安装</w:t>
      </w:r>
      <w:r>
        <w:rPr>
          <w:rFonts w:hint="eastAsia"/>
        </w:rPr>
        <w:t>wordpress</w:t>
      </w:r>
    </w:p>
    <w:p w:rsidR="00207617" w:rsidRDefault="00207617" w:rsidP="00207617">
      <w:pPr>
        <w:pStyle w:val="2"/>
        <w:numPr>
          <w:ilvl w:val="0"/>
          <w:numId w:val="22"/>
        </w:numPr>
        <w:spacing w:before="156" w:after="156"/>
      </w:pPr>
      <w:r>
        <w:rPr>
          <w:rFonts w:hint="eastAsia"/>
        </w:rPr>
        <w:t>创建数据库</w:t>
      </w:r>
      <w:r w:rsidR="00664F17">
        <w:rPr>
          <w:rFonts w:hint="eastAsia"/>
        </w:rPr>
        <w:t>和用户</w:t>
      </w:r>
    </w:p>
    <w:p w:rsidR="00207617" w:rsidRDefault="00207617" w:rsidP="00207617">
      <w:r>
        <w:t>mysql&gt; create database wordpress;</w:t>
      </w:r>
    </w:p>
    <w:p w:rsidR="00207617" w:rsidRDefault="00207617" w:rsidP="00207617">
      <w:r>
        <w:t>Query OK, 1 row affected (0.00 sec)</w:t>
      </w:r>
    </w:p>
    <w:p w:rsidR="00207617" w:rsidRDefault="00207617" w:rsidP="00207617"/>
    <w:p w:rsidR="00207617" w:rsidRDefault="00207617" w:rsidP="00207617">
      <w:r>
        <w:t>mysql&gt; grant all on wordpress.* to wordpress@'localhost' identified by '123456';</w:t>
      </w:r>
    </w:p>
    <w:p w:rsidR="00207617" w:rsidRDefault="00207617" w:rsidP="00207617">
      <w:r>
        <w:t>Query OK, 0 rows affected (0.00 sec)</w:t>
      </w:r>
    </w:p>
    <w:p w:rsidR="00207617" w:rsidRDefault="00664F17" w:rsidP="00207617">
      <w:r w:rsidRPr="00664F17">
        <w:t>mysql&gt; flush privileges;</w:t>
      </w:r>
    </w:p>
    <w:p w:rsidR="00664F17" w:rsidRDefault="00664F17" w:rsidP="00207617"/>
    <w:p w:rsidR="00664F17" w:rsidRDefault="00664F17" w:rsidP="00664F17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下载程序</w:t>
      </w:r>
    </w:p>
    <w:p w:rsidR="00664F17" w:rsidRDefault="00664F17" w:rsidP="00664F17">
      <w:r>
        <w:rPr>
          <w:rFonts w:hint="eastAsia"/>
        </w:rPr>
        <w:t xml:space="preserve">wget </w:t>
      </w:r>
      <w:hyperlink r:id="rId37" w:tgtFrame="_blank" w:history="1">
        <w:r>
          <w:rPr>
            <w:rStyle w:val="a8"/>
            <w:rFonts w:ascii="Segoe UI" w:hAnsi="Segoe UI" w:cs="Segoe UI"/>
            <w:color w:val="5566DD"/>
            <w:sz w:val="18"/>
            <w:szCs w:val="18"/>
          </w:rPr>
          <w:t>https://cn.wordpress.org/wordpress-4.4.2-zh_CN.tar.gz</w:t>
        </w:r>
      </w:hyperlink>
    </w:p>
    <w:p w:rsidR="00664F17" w:rsidRDefault="00664F17" w:rsidP="00664F17"/>
    <w:p w:rsidR="00664F17" w:rsidRDefault="00664F17" w:rsidP="00664F17">
      <w:r>
        <w:t>[root@centos6-server2 blog]# find . -type f|xargs chmod 644</w:t>
      </w:r>
    </w:p>
    <w:p w:rsidR="00664F17" w:rsidRDefault="00664F17" w:rsidP="00664F17">
      <w:r>
        <w:t>[root@centos6-server2 blog]# find . -type d|xargs chmod 755</w:t>
      </w:r>
    </w:p>
    <w:p w:rsidR="00664F17" w:rsidRDefault="00664F17" w:rsidP="00664F17">
      <w:r w:rsidRPr="00664F17">
        <w:t>[root@centos6-server2 blog]# find . -type d -name "*.php"| xargs chown -R root.root</w:t>
      </w:r>
    </w:p>
    <w:p w:rsidR="00664F17" w:rsidRDefault="00664F17" w:rsidP="00664F17">
      <w:r w:rsidRPr="00664F17">
        <w:t>[root@centos6-server2 blog]# find . -type d|xargs chown -R root.root</w:t>
      </w:r>
    </w:p>
    <w:p w:rsidR="00861DF9" w:rsidRDefault="00861DF9" w:rsidP="00664F17"/>
    <w:p w:rsidR="00E94331" w:rsidRDefault="00E94331" w:rsidP="00E94331">
      <w:r>
        <w:t>[root@centos6-server2 blog]# mkdir wp-content/uploads</w:t>
      </w:r>
    </w:p>
    <w:p w:rsidR="00861DF9" w:rsidRDefault="00E94331" w:rsidP="00E94331">
      <w:r>
        <w:t>[root@centos6-server2 blog]# chown -R nginx.nginx wp-content/uploads/</w:t>
      </w:r>
    </w:p>
    <w:p w:rsidR="00861DF9" w:rsidRDefault="00861DF9" w:rsidP="00664F17">
      <w:r>
        <w:rPr>
          <w:noProof/>
        </w:rPr>
        <w:lastRenderedPageBreak/>
        <w:drawing>
          <wp:inline distT="0" distB="0" distL="0" distR="0" wp14:anchorId="6E8F1FA6" wp14:editId="72927A75">
            <wp:extent cx="5274310" cy="3387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F9" w:rsidRDefault="00861DF9" w:rsidP="00664F17">
      <w:r>
        <w:rPr>
          <w:noProof/>
        </w:rPr>
        <w:drawing>
          <wp:inline distT="0" distB="0" distL="0" distR="0" wp14:anchorId="275CADF5" wp14:editId="30992D77">
            <wp:extent cx="4010025" cy="2381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664F17"/>
    <w:p w:rsidR="00F14B5A" w:rsidRDefault="00F14B5A" w:rsidP="00664F17">
      <w:r>
        <w:rPr>
          <w:noProof/>
        </w:rPr>
        <w:lastRenderedPageBreak/>
        <w:drawing>
          <wp:inline distT="0" distB="0" distL="0" distR="0" wp14:anchorId="1F245ECB" wp14:editId="3A5C5521">
            <wp:extent cx="5019675" cy="39433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F14B5A">
      <w:pPr>
        <w:pStyle w:val="a3"/>
      </w:pPr>
      <w:r>
        <w:t xml:space="preserve">[root@centos6-server2 nginx]# cat conf/extra/blog.conf </w:t>
      </w:r>
    </w:p>
    <w:p w:rsidR="00F14B5A" w:rsidRDefault="00F14B5A" w:rsidP="00F14B5A">
      <w:pPr>
        <w:pStyle w:val="a3"/>
      </w:pPr>
      <w:r>
        <w:t xml:space="preserve">    server {</w:t>
      </w:r>
    </w:p>
    <w:p w:rsidR="00F14B5A" w:rsidRDefault="00F14B5A" w:rsidP="00F14B5A">
      <w:pPr>
        <w:pStyle w:val="a3"/>
      </w:pPr>
      <w:r>
        <w:t xml:space="preserve">        listen       80;</w:t>
      </w:r>
    </w:p>
    <w:p w:rsidR="00F14B5A" w:rsidRDefault="00F14B5A" w:rsidP="00F14B5A">
      <w:pPr>
        <w:pStyle w:val="a3"/>
      </w:pPr>
      <w:r>
        <w:t xml:space="preserve">        server_name  www.blog.com blog.com;</w:t>
      </w:r>
    </w:p>
    <w:p w:rsidR="00F14B5A" w:rsidRDefault="00F14B5A" w:rsidP="00F14B5A">
      <w:pPr>
        <w:pStyle w:val="a3"/>
      </w:pPr>
      <w:r>
        <w:t xml:space="preserve">        location /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index  index.php index.html index.htm;</w:t>
      </w:r>
    </w:p>
    <w:p w:rsidR="00F14B5A" w:rsidRDefault="00F14B5A" w:rsidP="00F14B5A">
      <w:pPr>
        <w:pStyle w:val="a3"/>
      </w:pPr>
      <w:r>
        <w:t xml:space="preserve">            if (-f $request_filename/index.html) {</w:t>
      </w:r>
    </w:p>
    <w:p w:rsidR="00F14B5A" w:rsidRDefault="00F14B5A" w:rsidP="00F14B5A">
      <w:pPr>
        <w:pStyle w:val="a3"/>
      </w:pPr>
      <w:r>
        <w:t xml:space="preserve">                rewrite (.*) $1/index.html break;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(-f $request_filename/index.php) {</w:t>
      </w:r>
    </w:p>
    <w:p w:rsidR="00F14B5A" w:rsidRDefault="00F14B5A" w:rsidP="00F14B5A">
      <w:pPr>
        <w:pStyle w:val="a3"/>
      </w:pPr>
      <w:r>
        <w:t xml:space="preserve">                rewrite (.*) $1/index.php;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(!-f $request_filename) {</w:t>
      </w:r>
    </w:p>
    <w:p w:rsidR="00F14B5A" w:rsidRDefault="00F14B5A" w:rsidP="00F14B5A">
      <w:pPr>
        <w:pStyle w:val="a3"/>
      </w:pPr>
      <w:r>
        <w:t xml:space="preserve">                rewrite (.*) 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</w:p>
    <w:p w:rsidR="00F14B5A" w:rsidRDefault="00F14B5A" w:rsidP="00F14B5A">
      <w:pPr>
        <w:pStyle w:val="a3"/>
      </w:pPr>
      <w:r>
        <w:t xml:space="preserve">        location ~ .*\.(php|php5)?$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fastcgi_pass 127.0.0.1:9000;</w:t>
      </w:r>
    </w:p>
    <w:p w:rsidR="00F14B5A" w:rsidRDefault="00F14B5A" w:rsidP="00F14B5A">
      <w:pPr>
        <w:pStyle w:val="a3"/>
      </w:pPr>
      <w:r>
        <w:t xml:space="preserve">            fastcgi_index index.php;</w:t>
      </w:r>
    </w:p>
    <w:p w:rsidR="00F14B5A" w:rsidRDefault="00F14B5A" w:rsidP="00F14B5A">
      <w:pPr>
        <w:pStyle w:val="a3"/>
      </w:pPr>
      <w:r>
        <w:lastRenderedPageBreak/>
        <w:t xml:space="preserve">            include fastcgi.conf; 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  <w:r>
        <w:t xml:space="preserve">        access_log logs/access_blog.log main; </w:t>
      </w:r>
    </w:p>
    <w:p w:rsidR="00F14B5A" w:rsidRDefault="00F14B5A" w:rsidP="00EF44E0">
      <w:pPr>
        <w:pStyle w:val="a3"/>
        <w:ind w:firstLine="435"/>
      </w:pPr>
      <w:r>
        <w:t>}</w:t>
      </w:r>
    </w:p>
    <w:p w:rsidR="00EF44E0" w:rsidRDefault="00EF44E0" w:rsidP="00EF44E0">
      <w:pPr>
        <w:ind w:firstLine="435"/>
      </w:pPr>
    </w:p>
    <w:p w:rsidR="00EF44E0" w:rsidRDefault="00EF44E0" w:rsidP="00EF44E0">
      <w:pPr>
        <w:ind w:firstLine="435"/>
      </w:pPr>
    </w:p>
    <w:p w:rsidR="00147BDF" w:rsidRDefault="00147BDF" w:rsidP="00147BDF">
      <w:pPr>
        <w:pStyle w:val="1"/>
      </w:pPr>
      <w:r>
        <w:rPr>
          <w:rFonts w:hint="eastAsia"/>
        </w:rPr>
        <w:t>负载均衡服务器</w:t>
      </w:r>
    </w:p>
    <w:p w:rsidR="00147BDF" w:rsidRDefault="0035587E" w:rsidP="0035587E">
      <w:pPr>
        <w:pStyle w:val="2"/>
        <w:spacing w:before="156" w:after="156"/>
      </w:pPr>
      <w:r>
        <w:rPr>
          <w:rFonts w:hint="eastAsia"/>
        </w:rPr>
        <w:t>6.</w:t>
      </w:r>
      <w:r>
        <w:t>1</w:t>
      </w:r>
      <w:r>
        <w:t>绑定虚拟</w:t>
      </w:r>
      <w:r>
        <w:rPr>
          <w:rFonts w:hint="eastAsia"/>
        </w:rPr>
        <w:t>IP</w:t>
      </w:r>
    </w:p>
    <w:p w:rsidR="00976FAF" w:rsidRDefault="00976FAF" w:rsidP="00976FAF">
      <w:pPr>
        <w:pStyle w:val="a3"/>
      </w:pPr>
      <w:r>
        <w:t>[root@centos6-lb-server ~]# ip addr add 192.168.137.66/24 dev eth0</w:t>
      </w:r>
    </w:p>
    <w:p w:rsidR="00976FAF" w:rsidRDefault="00976FAF" w:rsidP="00976FAF">
      <w:pPr>
        <w:pStyle w:val="a3"/>
      </w:pPr>
      <w:r>
        <w:t>[root@centos6-lb-server ~]# ip add|grep 66</w:t>
      </w:r>
    </w:p>
    <w:p w:rsidR="00976FAF" w:rsidRPr="00976FAF" w:rsidRDefault="00976FAF" w:rsidP="00976FAF">
      <w:pPr>
        <w:pStyle w:val="a3"/>
        <w:rPr>
          <w:rFonts w:hint="eastAsia"/>
        </w:rPr>
      </w:pPr>
      <w:r>
        <w:t xml:space="preserve">    inet 192.168.137.66/24 scope global secondary eth0</w:t>
      </w:r>
    </w:p>
    <w:p w:rsidR="00D46C8D" w:rsidRDefault="00D46C8D" w:rsidP="00D46C8D">
      <w:r>
        <w:rPr>
          <w:noProof/>
        </w:rPr>
        <w:drawing>
          <wp:inline distT="0" distB="0" distL="0" distR="0" wp14:anchorId="2517AC9A" wp14:editId="6BA5E989">
            <wp:extent cx="5274310" cy="1428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1E" w:rsidRDefault="00DF591E" w:rsidP="00D46C8D"/>
    <w:p w:rsidR="00DF591E" w:rsidRDefault="00DF591E" w:rsidP="00D46C8D">
      <w:pPr>
        <w:rPr>
          <w:b/>
          <w:color w:val="FF0000"/>
        </w:rPr>
      </w:pPr>
      <w:r w:rsidRPr="00DF591E">
        <w:rPr>
          <w:rFonts w:hint="eastAsia"/>
          <w:b/>
          <w:color w:val="FF0000"/>
          <w:highlight w:val="yellow"/>
        </w:rPr>
        <w:t>通过</w:t>
      </w:r>
      <w:r w:rsidRPr="00DF591E">
        <w:rPr>
          <w:rFonts w:hint="eastAsia"/>
          <w:b/>
          <w:color w:val="FF0000"/>
          <w:highlight w:val="yellow"/>
        </w:rPr>
        <w:t>IP</w:t>
      </w:r>
      <w:r w:rsidRPr="00DF591E">
        <w:rPr>
          <w:rFonts w:hint="eastAsia"/>
          <w:b/>
          <w:color w:val="FF0000"/>
          <w:highlight w:val="yellow"/>
        </w:rPr>
        <w:t>访问基于域名的</w:t>
      </w:r>
      <w:r w:rsidRPr="00DF591E">
        <w:rPr>
          <w:rFonts w:hint="eastAsia"/>
          <w:b/>
          <w:color w:val="FF0000"/>
          <w:highlight w:val="yellow"/>
        </w:rPr>
        <w:t>NGINX</w:t>
      </w:r>
      <w:r w:rsidRPr="00DF591E">
        <w:rPr>
          <w:rFonts w:hint="eastAsia"/>
          <w:b/>
          <w:color w:val="FF0000"/>
          <w:highlight w:val="yellow"/>
        </w:rPr>
        <w:t>的虚拟主机的时候，默认会访问第一个虚拟主机</w:t>
      </w:r>
    </w:p>
    <w:p w:rsidR="00D14188" w:rsidRPr="00DF591E" w:rsidRDefault="00D14188" w:rsidP="00D46C8D">
      <w:pPr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588BD49" wp14:editId="2F750A89">
            <wp:extent cx="5274310" cy="43738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4188" w:rsidRPr="00DF59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0BBA" w:rsidRDefault="00210BBA" w:rsidP="00021924">
      <w:pPr>
        <w:spacing w:line="240" w:lineRule="auto"/>
      </w:pPr>
      <w:r>
        <w:separator/>
      </w:r>
    </w:p>
  </w:endnote>
  <w:endnote w:type="continuationSeparator" w:id="0">
    <w:p w:rsidR="00210BBA" w:rsidRDefault="00210BBA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0BBA" w:rsidRDefault="00210BBA" w:rsidP="00021924">
      <w:pPr>
        <w:spacing w:line="240" w:lineRule="auto"/>
      </w:pPr>
      <w:r>
        <w:separator/>
      </w:r>
    </w:p>
  </w:footnote>
  <w:footnote w:type="continuationSeparator" w:id="0">
    <w:p w:rsidR="00210BBA" w:rsidRDefault="00210BBA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9"/>
  </w:num>
  <w:num w:numId="3">
    <w:abstractNumId w:val="19"/>
  </w:num>
  <w:num w:numId="4">
    <w:abstractNumId w:val="10"/>
  </w:num>
  <w:num w:numId="5">
    <w:abstractNumId w:val="0"/>
  </w:num>
  <w:num w:numId="6">
    <w:abstractNumId w:val="7"/>
  </w:num>
  <w:num w:numId="7">
    <w:abstractNumId w:val="2"/>
  </w:num>
  <w:num w:numId="8">
    <w:abstractNumId w:val="6"/>
  </w:num>
  <w:num w:numId="9">
    <w:abstractNumId w:val="1"/>
  </w:num>
  <w:num w:numId="10">
    <w:abstractNumId w:val="21"/>
  </w:num>
  <w:num w:numId="11">
    <w:abstractNumId w:val="16"/>
  </w:num>
  <w:num w:numId="12">
    <w:abstractNumId w:val="15"/>
  </w:num>
  <w:num w:numId="13">
    <w:abstractNumId w:val="14"/>
  </w:num>
  <w:num w:numId="14">
    <w:abstractNumId w:val="8"/>
  </w:num>
  <w:num w:numId="15">
    <w:abstractNumId w:val="20"/>
  </w:num>
  <w:num w:numId="16">
    <w:abstractNumId w:val="11"/>
  </w:num>
  <w:num w:numId="17">
    <w:abstractNumId w:val="3"/>
  </w:num>
  <w:num w:numId="18">
    <w:abstractNumId w:val="17"/>
  </w:num>
  <w:num w:numId="19">
    <w:abstractNumId w:val="18"/>
  </w:num>
  <w:num w:numId="20">
    <w:abstractNumId w:val="12"/>
  </w:num>
  <w:num w:numId="21">
    <w:abstractNumId w:val="1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21924"/>
    <w:rsid w:val="0002440B"/>
    <w:rsid w:val="00064DD2"/>
    <w:rsid w:val="000667B4"/>
    <w:rsid w:val="00067657"/>
    <w:rsid w:val="000747EC"/>
    <w:rsid w:val="00080C70"/>
    <w:rsid w:val="00092DE6"/>
    <w:rsid w:val="000A2972"/>
    <w:rsid w:val="000B29FC"/>
    <w:rsid w:val="000D22FF"/>
    <w:rsid w:val="000E2200"/>
    <w:rsid w:val="000F14E8"/>
    <w:rsid w:val="001001C9"/>
    <w:rsid w:val="00106B69"/>
    <w:rsid w:val="00110860"/>
    <w:rsid w:val="00124884"/>
    <w:rsid w:val="00147BDF"/>
    <w:rsid w:val="00154F81"/>
    <w:rsid w:val="00174724"/>
    <w:rsid w:val="0019167C"/>
    <w:rsid w:val="001A531B"/>
    <w:rsid w:val="001C34C4"/>
    <w:rsid w:val="001D0C74"/>
    <w:rsid w:val="001D7C02"/>
    <w:rsid w:val="001F0436"/>
    <w:rsid w:val="00207617"/>
    <w:rsid w:val="00210BBA"/>
    <w:rsid w:val="00211B80"/>
    <w:rsid w:val="00213117"/>
    <w:rsid w:val="00222AE3"/>
    <w:rsid w:val="00224696"/>
    <w:rsid w:val="00236816"/>
    <w:rsid w:val="002411EF"/>
    <w:rsid w:val="002467D1"/>
    <w:rsid w:val="00251257"/>
    <w:rsid w:val="0025594D"/>
    <w:rsid w:val="00261ECA"/>
    <w:rsid w:val="00262FEA"/>
    <w:rsid w:val="00271BB4"/>
    <w:rsid w:val="0027332A"/>
    <w:rsid w:val="00287E0D"/>
    <w:rsid w:val="00291014"/>
    <w:rsid w:val="00292D0A"/>
    <w:rsid w:val="002A246B"/>
    <w:rsid w:val="002A2F1E"/>
    <w:rsid w:val="002A3B5D"/>
    <w:rsid w:val="002C54EF"/>
    <w:rsid w:val="002D3C62"/>
    <w:rsid w:val="002E357A"/>
    <w:rsid w:val="002E4515"/>
    <w:rsid w:val="002F06A6"/>
    <w:rsid w:val="002F6AE0"/>
    <w:rsid w:val="00312502"/>
    <w:rsid w:val="00330945"/>
    <w:rsid w:val="0033506E"/>
    <w:rsid w:val="003507BC"/>
    <w:rsid w:val="0035587E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4E55"/>
    <w:rsid w:val="003C6274"/>
    <w:rsid w:val="003C6642"/>
    <w:rsid w:val="003C774B"/>
    <w:rsid w:val="003D0307"/>
    <w:rsid w:val="003D0524"/>
    <w:rsid w:val="003E0CCF"/>
    <w:rsid w:val="003E79D0"/>
    <w:rsid w:val="003F463A"/>
    <w:rsid w:val="003F4E3D"/>
    <w:rsid w:val="00410658"/>
    <w:rsid w:val="004110EE"/>
    <w:rsid w:val="00414242"/>
    <w:rsid w:val="004210F4"/>
    <w:rsid w:val="00431C66"/>
    <w:rsid w:val="004405B1"/>
    <w:rsid w:val="00442F3A"/>
    <w:rsid w:val="00444F5F"/>
    <w:rsid w:val="004467D2"/>
    <w:rsid w:val="0045450A"/>
    <w:rsid w:val="00457784"/>
    <w:rsid w:val="0046313C"/>
    <w:rsid w:val="00473310"/>
    <w:rsid w:val="004874E1"/>
    <w:rsid w:val="00487A53"/>
    <w:rsid w:val="0049027D"/>
    <w:rsid w:val="004A026A"/>
    <w:rsid w:val="004A7F6C"/>
    <w:rsid w:val="004B2CD6"/>
    <w:rsid w:val="004C6FBA"/>
    <w:rsid w:val="004D2CCD"/>
    <w:rsid w:val="004E0E51"/>
    <w:rsid w:val="004F71FE"/>
    <w:rsid w:val="005214BF"/>
    <w:rsid w:val="00524DD2"/>
    <w:rsid w:val="0054583F"/>
    <w:rsid w:val="00557676"/>
    <w:rsid w:val="00563152"/>
    <w:rsid w:val="00591226"/>
    <w:rsid w:val="00592810"/>
    <w:rsid w:val="005971BC"/>
    <w:rsid w:val="005A2AA6"/>
    <w:rsid w:val="006042A8"/>
    <w:rsid w:val="00607D42"/>
    <w:rsid w:val="0061679D"/>
    <w:rsid w:val="00625A91"/>
    <w:rsid w:val="00634E06"/>
    <w:rsid w:val="00641DFD"/>
    <w:rsid w:val="0064200A"/>
    <w:rsid w:val="00664F17"/>
    <w:rsid w:val="006A11F0"/>
    <w:rsid w:val="006A32D7"/>
    <w:rsid w:val="006A6685"/>
    <w:rsid w:val="006B3D49"/>
    <w:rsid w:val="006B40DD"/>
    <w:rsid w:val="006B6776"/>
    <w:rsid w:val="006C3175"/>
    <w:rsid w:val="006D1474"/>
    <w:rsid w:val="006E5BDF"/>
    <w:rsid w:val="0070571D"/>
    <w:rsid w:val="00711B74"/>
    <w:rsid w:val="007156E6"/>
    <w:rsid w:val="00726773"/>
    <w:rsid w:val="007421CE"/>
    <w:rsid w:val="00751E23"/>
    <w:rsid w:val="007561CC"/>
    <w:rsid w:val="00760F13"/>
    <w:rsid w:val="00761657"/>
    <w:rsid w:val="00766850"/>
    <w:rsid w:val="0077326A"/>
    <w:rsid w:val="0078613E"/>
    <w:rsid w:val="007B3558"/>
    <w:rsid w:val="007B4C8A"/>
    <w:rsid w:val="007C25A2"/>
    <w:rsid w:val="007F7881"/>
    <w:rsid w:val="0080377A"/>
    <w:rsid w:val="00815CCD"/>
    <w:rsid w:val="0082268E"/>
    <w:rsid w:val="008270CA"/>
    <w:rsid w:val="0082717B"/>
    <w:rsid w:val="00854F70"/>
    <w:rsid w:val="00861DF9"/>
    <w:rsid w:val="00864DBE"/>
    <w:rsid w:val="00880964"/>
    <w:rsid w:val="00890D72"/>
    <w:rsid w:val="008A0E52"/>
    <w:rsid w:val="008C6B32"/>
    <w:rsid w:val="008D2F45"/>
    <w:rsid w:val="008E4085"/>
    <w:rsid w:val="008F5E49"/>
    <w:rsid w:val="0095679C"/>
    <w:rsid w:val="00966ECD"/>
    <w:rsid w:val="00976FAF"/>
    <w:rsid w:val="0098463F"/>
    <w:rsid w:val="00984EE1"/>
    <w:rsid w:val="00990933"/>
    <w:rsid w:val="00997113"/>
    <w:rsid w:val="00997D66"/>
    <w:rsid w:val="009B79CD"/>
    <w:rsid w:val="00A16B79"/>
    <w:rsid w:val="00A2008F"/>
    <w:rsid w:val="00A279E1"/>
    <w:rsid w:val="00A46D0A"/>
    <w:rsid w:val="00A53258"/>
    <w:rsid w:val="00A72540"/>
    <w:rsid w:val="00AA251E"/>
    <w:rsid w:val="00AB2DEE"/>
    <w:rsid w:val="00AC4B4B"/>
    <w:rsid w:val="00AC6052"/>
    <w:rsid w:val="00AE37CA"/>
    <w:rsid w:val="00AE78BE"/>
    <w:rsid w:val="00AF0666"/>
    <w:rsid w:val="00AF20CE"/>
    <w:rsid w:val="00AF7564"/>
    <w:rsid w:val="00B05950"/>
    <w:rsid w:val="00B06752"/>
    <w:rsid w:val="00B070FF"/>
    <w:rsid w:val="00B2328F"/>
    <w:rsid w:val="00B423FA"/>
    <w:rsid w:val="00B615E5"/>
    <w:rsid w:val="00B81A9D"/>
    <w:rsid w:val="00B951D0"/>
    <w:rsid w:val="00BA0D66"/>
    <w:rsid w:val="00BB1026"/>
    <w:rsid w:val="00BF4BF8"/>
    <w:rsid w:val="00BF7E1A"/>
    <w:rsid w:val="00C2242D"/>
    <w:rsid w:val="00C24A18"/>
    <w:rsid w:val="00C35937"/>
    <w:rsid w:val="00C371D2"/>
    <w:rsid w:val="00C45659"/>
    <w:rsid w:val="00C5227B"/>
    <w:rsid w:val="00C53057"/>
    <w:rsid w:val="00C55230"/>
    <w:rsid w:val="00C75AC6"/>
    <w:rsid w:val="00C934E8"/>
    <w:rsid w:val="00C96F55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E1E11"/>
    <w:rsid w:val="00CE5E63"/>
    <w:rsid w:val="00CF2F40"/>
    <w:rsid w:val="00D14188"/>
    <w:rsid w:val="00D211A5"/>
    <w:rsid w:val="00D22245"/>
    <w:rsid w:val="00D35D45"/>
    <w:rsid w:val="00D376E7"/>
    <w:rsid w:val="00D37F62"/>
    <w:rsid w:val="00D4005D"/>
    <w:rsid w:val="00D42716"/>
    <w:rsid w:val="00D46C8D"/>
    <w:rsid w:val="00D62906"/>
    <w:rsid w:val="00D62BA4"/>
    <w:rsid w:val="00D64413"/>
    <w:rsid w:val="00D7631E"/>
    <w:rsid w:val="00D7740C"/>
    <w:rsid w:val="00D95389"/>
    <w:rsid w:val="00D9775C"/>
    <w:rsid w:val="00DA0DFE"/>
    <w:rsid w:val="00DA47F7"/>
    <w:rsid w:val="00DC6D4D"/>
    <w:rsid w:val="00DE7A4D"/>
    <w:rsid w:val="00DF25B9"/>
    <w:rsid w:val="00DF591E"/>
    <w:rsid w:val="00E14382"/>
    <w:rsid w:val="00E16EE5"/>
    <w:rsid w:val="00E30D47"/>
    <w:rsid w:val="00E44287"/>
    <w:rsid w:val="00E45E4E"/>
    <w:rsid w:val="00E77F4D"/>
    <w:rsid w:val="00E8435B"/>
    <w:rsid w:val="00E915FA"/>
    <w:rsid w:val="00E94331"/>
    <w:rsid w:val="00EA1B24"/>
    <w:rsid w:val="00EB76FC"/>
    <w:rsid w:val="00EC7E51"/>
    <w:rsid w:val="00EE0B8D"/>
    <w:rsid w:val="00EE0D11"/>
    <w:rsid w:val="00EE1EA1"/>
    <w:rsid w:val="00EF09D3"/>
    <w:rsid w:val="00EF44E0"/>
    <w:rsid w:val="00F02F71"/>
    <w:rsid w:val="00F14B5A"/>
    <w:rsid w:val="00F169C6"/>
    <w:rsid w:val="00F26D15"/>
    <w:rsid w:val="00F30923"/>
    <w:rsid w:val="00F45C84"/>
    <w:rsid w:val="00F54A6B"/>
    <w:rsid w:val="00F56DBB"/>
    <w:rsid w:val="00F6074C"/>
    <w:rsid w:val="00F62DA7"/>
    <w:rsid w:val="00F674FB"/>
    <w:rsid w:val="00F72E98"/>
    <w:rsid w:val="00F8594B"/>
    <w:rsid w:val="00FA3069"/>
    <w:rsid w:val="00FA5F6F"/>
    <w:rsid w:val="00FB09AE"/>
    <w:rsid w:val="00FC1A92"/>
    <w:rsid w:val="00FD41D3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5101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://ftp.gnu.org/pub/gnu/libiconv/libiconv-1.14.tar.gz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s://cn.wordpress.org/wordpress-4.4.2-zh_CN.tar.gz" TargetMode="External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://www.vip.com" TargetMode="External"/><Relationship Id="rId19" Type="http://schemas.openxmlformats.org/officeDocument/2006/relationships/hyperlink" Target="http://ftp.ntu.edu.tw/pub/MySQL/Downloads/MySQL-5.5/mysql-5.5.32-linux2.6-x86_64.tar.gz" TargetMode="External"/><Relationship Id="rId31" Type="http://schemas.openxmlformats.org/officeDocument/2006/relationships/hyperlink" Target="http://mirrors.aliyun.com/repo/epel-6.repo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nginx.org/download/nginx-1.6.3.tar.gz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21604</TotalTime>
  <Pages>17</Pages>
  <Words>1530</Words>
  <Characters>8725</Characters>
  <Application>Microsoft Office Word</Application>
  <DocSecurity>0</DocSecurity>
  <Lines>72</Lines>
  <Paragraphs>20</Paragraphs>
  <ScaleCrop>false</ScaleCrop>
  <Company/>
  <LinksUpToDate>false</LinksUpToDate>
  <CharactersWithSpaces>10235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128</cp:revision>
  <dcterms:created xsi:type="dcterms:W3CDTF">2016-03-01T06:56:00Z</dcterms:created>
  <dcterms:modified xsi:type="dcterms:W3CDTF">2016-03-23T09:47:00Z</dcterms:modified>
</cp:coreProperties>
</file>