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7678" w:rsidRDefault="00A250DA" w:rsidP="00094951">
      <w:pPr>
        <w:pStyle w:val="a6"/>
      </w:pPr>
      <w:r>
        <w:rPr>
          <w:rFonts w:hint="eastAsia"/>
        </w:rPr>
        <w:t>M</w:t>
      </w:r>
      <w:r>
        <w:t>ysql</w:t>
      </w:r>
      <w:r>
        <w:rPr>
          <w:rFonts w:hint="eastAsia"/>
        </w:rPr>
        <w:t>管理实战</w:t>
      </w:r>
    </w:p>
    <w:p w:rsidR="00447107" w:rsidRDefault="00447107" w:rsidP="00447107">
      <w:pPr>
        <w:pStyle w:val="1"/>
      </w:pPr>
      <w:r>
        <w:rPr>
          <w:rFonts w:hint="eastAsia"/>
        </w:rPr>
        <w:t>常用管理命令</w:t>
      </w:r>
    </w:p>
    <w:p w:rsidR="00B1000C" w:rsidRDefault="00B1000C" w:rsidP="00B1000C">
      <w:pPr>
        <w:pStyle w:val="2"/>
        <w:spacing w:before="156" w:after="156"/>
      </w:pPr>
      <w:r>
        <w:rPr>
          <w:rFonts w:hint="eastAsia"/>
        </w:rPr>
        <w:t>1.</w:t>
      </w:r>
      <w:r>
        <w:rPr>
          <w:rFonts w:hint="eastAsia"/>
        </w:rPr>
        <w:t>启动和关闭</w:t>
      </w:r>
    </w:p>
    <w:p w:rsidR="00B1000C" w:rsidRDefault="00B1000C" w:rsidP="00B1000C">
      <w:r>
        <w:rPr>
          <w:rFonts w:hint="eastAsia"/>
        </w:rPr>
        <w:t xml:space="preserve">/etc/init.d/mysql start/stop </w:t>
      </w:r>
    </w:p>
    <w:p w:rsidR="0084316C" w:rsidRDefault="0084316C" w:rsidP="0084316C">
      <w:pPr>
        <w:pStyle w:val="a3"/>
      </w:pPr>
      <w:r>
        <w:t>[root@mysql-db-server ~]# ps -ef|grep mysql|grep -v grep</w:t>
      </w:r>
    </w:p>
    <w:p w:rsidR="0084316C" w:rsidRDefault="0084316C" w:rsidP="0084316C">
      <w:pPr>
        <w:pStyle w:val="a3"/>
      </w:pPr>
      <w:r>
        <w:t>root       2286      1  0 16:33 pts/0    00:00:00 /bin/sh /apps/mysql/bin/mysqld_safe --defaults-file=/data/3306/my.cnf</w:t>
      </w:r>
    </w:p>
    <w:p w:rsidR="00B1000C" w:rsidRDefault="0084316C" w:rsidP="0084316C">
      <w:pPr>
        <w:pStyle w:val="a3"/>
      </w:pPr>
      <w:r>
        <w:t xml:space="preserve">mysql      3080   2286  0 16:33 pts/0    00:00:00 </w:t>
      </w:r>
      <w:r w:rsidRPr="0084316C">
        <w:rPr>
          <w:b/>
          <w:highlight w:val="yellow"/>
        </w:rPr>
        <w:t>/apps/mysql-5.5.48/bin/mysqld</w:t>
      </w:r>
      <w:r w:rsidRPr="0084316C">
        <w:rPr>
          <w:b/>
        </w:rPr>
        <w:t xml:space="preserve"> </w:t>
      </w:r>
      <w:r>
        <w:t>--defaults-file=/data/3306/my.cnf --basedir=/apps/mysql --datadir=/data/3306/data --plugin-dir=/apps/mysql/lib/plugin --user=mysql --log-error=/data/3306/mysql_3306.err --open-files-limit=8192 --pid-file=/data/3306/mysql.pid --socket=/data/3306/mysql.sock --port=3306</w:t>
      </w:r>
    </w:p>
    <w:p w:rsidR="0084316C" w:rsidRDefault="0084316C" w:rsidP="0084316C">
      <w:r>
        <w:rPr>
          <w:noProof/>
        </w:rPr>
        <w:drawing>
          <wp:inline distT="0" distB="0" distL="0" distR="0" wp14:anchorId="69B3DF1E" wp14:editId="4DE6B270">
            <wp:extent cx="5274310" cy="11017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73B" w:rsidRDefault="004A073B" w:rsidP="0084316C">
      <w:r>
        <w:rPr>
          <w:noProof/>
        </w:rPr>
        <w:drawing>
          <wp:inline distT="0" distB="0" distL="0" distR="0" wp14:anchorId="0E328C43" wp14:editId="1C02C8E8">
            <wp:extent cx="4048125" cy="29527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E8" w:rsidRDefault="00095EE8" w:rsidP="0084316C">
      <w:r>
        <w:rPr>
          <w:noProof/>
        </w:rPr>
        <w:drawing>
          <wp:inline distT="0" distB="0" distL="0" distR="0" wp14:anchorId="0A49BF8E" wp14:editId="0A4E0992">
            <wp:extent cx="3124200" cy="8001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9FE">
        <w:rPr>
          <w:rFonts w:hint="eastAsia"/>
        </w:rPr>
        <w:t>忽略空格</w:t>
      </w:r>
      <w:r w:rsidR="006059FE">
        <w:rPr>
          <w:rFonts w:hint="eastAsia"/>
        </w:rPr>
        <w:t xml:space="preserve"> </w:t>
      </w:r>
    </w:p>
    <w:p w:rsidR="006059FE" w:rsidRDefault="006059FE" w:rsidP="0084316C">
      <w:r>
        <w:t>执行敏感命令的时候，在命令前面加上一个空格。</w:t>
      </w:r>
      <w:r>
        <w:rPr>
          <w:rFonts w:hint="eastAsia"/>
        </w:rPr>
        <w:t xml:space="preserve"> </w:t>
      </w:r>
    </w:p>
    <w:p w:rsidR="005C0409" w:rsidRDefault="005C0409" w:rsidP="0084316C">
      <w:r>
        <w:rPr>
          <w:noProof/>
        </w:rPr>
        <w:lastRenderedPageBreak/>
        <w:drawing>
          <wp:inline distT="0" distB="0" distL="0" distR="0" wp14:anchorId="52D48BF5" wp14:editId="7F3FAC73">
            <wp:extent cx="3943350" cy="25527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BA2" w:rsidRDefault="00B04BA2" w:rsidP="0084316C">
      <w:r>
        <w:rPr>
          <w:noProof/>
        </w:rPr>
        <w:drawing>
          <wp:inline distT="0" distB="0" distL="0" distR="0" wp14:anchorId="0047DF47" wp14:editId="54AE3DEE">
            <wp:extent cx="3933825" cy="27622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1C3">
        <w:rPr>
          <w:noProof/>
        </w:rPr>
        <w:drawing>
          <wp:inline distT="0" distB="0" distL="0" distR="0" wp14:anchorId="155B1FB2" wp14:editId="247AECA2">
            <wp:extent cx="5274310" cy="28994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55" w:rsidRDefault="00E36555" w:rsidP="0084316C">
      <w:r>
        <w:rPr>
          <w:noProof/>
        </w:rPr>
        <w:lastRenderedPageBreak/>
        <w:drawing>
          <wp:inline distT="0" distB="0" distL="0" distR="0" wp14:anchorId="78C77D41" wp14:editId="3DE52469">
            <wp:extent cx="5274310" cy="10274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55" w:rsidRDefault="00E36555" w:rsidP="0084316C">
      <w:r>
        <w:rPr>
          <w:noProof/>
        </w:rPr>
        <w:drawing>
          <wp:inline distT="0" distB="0" distL="0" distR="0" wp14:anchorId="74EDB73C" wp14:editId="7026F275">
            <wp:extent cx="5274310" cy="34340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AE" w:rsidRDefault="00AC4DAE" w:rsidP="0084316C">
      <w:r>
        <w:rPr>
          <w:noProof/>
        </w:rPr>
        <w:drawing>
          <wp:inline distT="0" distB="0" distL="0" distR="0" wp14:anchorId="4547C0A4" wp14:editId="37DED68B">
            <wp:extent cx="5274310" cy="3994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F4" w:rsidRDefault="005473F4" w:rsidP="0084316C">
      <w:r>
        <w:rPr>
          <w:noProof/>
        </w:rPr>
        <w:drawing>
          <wp:inline distT="0" distB="0" distL="0" distR="0" wp14:anchorId="5F625C08" wp14:editId="5571902E">
            <wp:extent cx="5274310" cy="1522095"/>
            <wp:effectExtent l="0" t="0" r="254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35E" w:rsidRDefault="00D23681" w:rsidP="00D23681">
      <w:pPr>
        <w:pStyle w:val="2"/>
        <w:spacing w:before="156" w:after="156"/>
      </w:pPr>
      <w:r>
        <w:t>查看授权</w:t>
      </w:r>
    </w:p>
    <w:p w:rsidR="00D23681" w:rsidRDefault="00D1135E" w:rsidP="0084316C">
      <w:r>
        <w:rPr>
          <w:noProof/>
        </w:rPr>
        <w:drawing>
          <wp:inline distT="0" distB="0" distL="0" distR="0" wp14:anchorId="6E52A03A" wp14:editId="43A6B1BD">
            <wp:extent cx="5274310" cy="104965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681" w:rsidRDefault="00D23681" w:rsidP="0084316C"/>
    <w:p w:rsidR="00D23681" w:rsidRDefault="00D23681" w:rsidP="00D23681">
      <w:pPr>
        <w:pStyle w:val="2"/>
        <w:spacing w:before="156" w:after="156"/>
      </w:pPr>
      <w:r>
        <w:rPr>
          <w:rFonts w:hint="eastAsia"/>
        </w:rPr>
        <w:lastRenderedPageBreak/>
        <w:t>char</w:t>
      </w:r>
      <w:r>
        <w:rPr>
          <w:rFonts w:hint="eastAsia"/>
        </w:rPr>
        <w:t>和</w:t>
      </w:r>
      <w:r>
        <w:t xml:space="preserve">varchar </w:t>
      </w:r>
      <w:r>
        <w:rPr>
          <w:rFonts w:hint="eastAsia"/>
        </w:rPr>
        <w:t>的区别</w:t>
      </w:r>
    </w:p>
    <w:p w:rsidR="00D23681" w:rsidRDefault="00D23681" w:rsidP="0084316C"/>
    <w:p w:rsidR="00D1135E" w:rsidRDefault="00BC12D9" w:rsidP="0084316C">
      <w:r>
        <w:rPr>
          <w:noProof/>
        </w:rPr>
        <w:drawing>
          <wp:inline distT="0" distB="0" distL="0" distR="0" wp14:anchorId="72B8395D" wp14:editId="573B283B">
            <wp:extent cx="5274310" cy="1672590"/>
            <wp:effectExtent l="0" t="0" r="254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C8" w:rsidRDefault="005657C8" w:rsidP="0084316C"/>
    <w:p w:rsidR="005657C8" w:rsidRDefault="005657C8" w:rsidP="005657C8">
      <w:pPr>
        <w:pStyle w:val="2"/>
        <w:spacing w:before="156" w:after="156"/>
      </w:pPr>
      <w:r>
        <w:t>建表语句示例：</w:t>
      </w:r>
    </w:p>
    <w:p w:rsidR="005657C8" w:rsidRDefault="005657C8" w:rsidP="005657C8">
      <w:r>
        <w:rPr>
          <w:noProof/>
        </w:rPr>
        <w:drawing>
          <wp:inline distT="0" distB="0" distL="0" distR="0" wp14:anchorId="28855297" wp14:editId="1722FC2F">
            <wp:extent cx="5274310" cy="31553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C8" w:rsidRDefault="005657C8" w:rsidP="005657C8">
      <w:r>
        <w:rPr>
          <w:noProof/>
        </w:rPr>
        <w:drawing>
          <wp:inline distT="0" distB="0" distL="0" distR="0" wp14:anchorId="64A9C69F" wp14:editId="611F8A4A">
            <wp:extent cx="5274310" cy="7391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F31" w:rsidRDefault="004F2F31" w:rsidP="005657C8"/>
    <w:p w:rsidR="004F2F31" w:rsidRDefault="004F2F31" w:rsidP="005F1950">
      <w:pPr>
        <w:pStyle w:val="2"/>
        <w:spacing w:before="156" w:after="156"/>
      </w:pPr>
      <w:r>
        <w:lastRenderedPageBreak/>
        <w:t>抓慢查询：</w:t>
      </w:r>
      <w:r>
        <w:rPr>
          <w:rFonts w:hint="eastAsia"/>
        </w:rPr>
        <w:t xml:space="preserve"> </w:t>
      </w:r>
    </w:p>
    <w:p w:rsidR="005F1950" w:rsidRDefault="009A72EE" w:rsidP="005657C8">
      <w:r>
        <w:rPr>
          <w:noProof/>
        </w:rPr>
        <w:drawing>
          <wp:inline distT="0" distB="0" distL="0" distR="0" wp14:anchorId="139E2277" wp14:editId="60619200">
            <wp:extent cx="5274310" cy="487045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950">
        <w:rPr>
          <w:noProof/>
        </w:rPr>
        <w:drawing>
          <wp:inline distT="0" distB="0" distL="0" distR="0" wp14:anchorId="3CD4E3B5" wp14:editId="182FAE97">
            <wp:extent cx="4572000" cy="40957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950" w:rsidRDefault="005F1950" w:rsidP="005657C8"/>
    <w:p w:rsidR="009A72EE" w:rsidRDefault="005F1950" w:rsidP="005657C8">
      <w:r>
        <w:t>分析工具：</w:t>
      </w:r>
      <w:r>
        <w:rPr>
          <w:rFonts w:hint="eastAsia"/>
        </w:rPr>
        <w:t xml:space="preserve"> </w:t>
      </w:r>
      <w:r>
        <w:t xml:space="preserve">mysqlsa </w:t>
      </w:r>
    </w:p>
    <w:p w:rsidR="005F1950" w:rsidRDefault="009A72EE" w:rsidP="005657C8">
      <w:r>
        <w:rPr>
          <w:noProof/>
        </w:rPr>
        <w:drawing>
          <wp:inline distT="0" distB="0" distL="0" distR="0" wp14:anchorId="1952BC00" wp14:editId="6EF00843">
            <wp:extent cx="5274310" cy="12922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83B920" wp14:editId="424EA158">
            <wp:extent cx="5274310" cy="30924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1E1">
        <w:rPr>
          <w:noProof/>
        </w:rPr>
        <w:drawing>
          <wp:inline distT="0" distB="0" distL="0" distR="0" wp14:anchorId="429C2077" wp14:editId="5B8851A4">
            <wp:extent cx="5274310" cy="44323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F1" w:rsidRDefault="00510EF1" w:rsidP="005657C8"/>
    <w:p w:rsidR="00510EF1" w:rsidRDefault="00510EF1" w:rsidP="005657C8">
      <w:r>
        <w:rPr>
          <w:noProof/>
        </w:rPr>
        <w:lastRenderedPageBreak/>
        <w:drawing>
          <wp:inline distT="0" distB="0" distL="0" distR="0" wp14:anchorId="580A2D6D" wp14:editId="50F6F7B4">
            <wp:extent cx="5274310" cy="113665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A63">
        <w:rPr>
          <w:noProof/>
        </w:rPr>
        <w:drawing>
          <wp:inline distT="0" distB="0" distL="0" distR="0" wp14:anchorId="611B236D" wp14:editId="3AEC749A">
            <wp:extent cx="5274310" cy="31407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5C3" w:rsidRDefault="005505C3" w:rsidP="005657C8"/>
    <w:p w:rsidR="005505C3" w:rsidRDefault="005505C3" w:rsidP="005657C8">
      <w:r>
        <w:rPr>
          <w:noProof/>
        </w:rPr>
        <w:drawing>
          <wp:inline distT="0" distB="0" distL="0" distR="0" wp14:anchorId="61E6881F" wp14:editId="17B38BFA">
            <wp:extent cx="5274310" cy="29654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65E">
        <w:rPr>
          <w:noProof/>
        </w:rPr>
        <w:drawing>
          <wp:inline distT="0" distB="0" distL="0" distR="0" wp14:anchorId="26CB836B" wp14:editId="4CA99D26">
            <wp:extent cx="5274310" cy="107188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DA" w:rsidRDefault="001279DA" w:rsidP="005657C8"/>
    <w:p w:rsidR="001279DA" w:rsidRDefault="001279DA" w:rsidP="005657C8">
      <w:r>
        <w:rPr>
          <w:noProof/>
        </w:rPr>
        <w:lastRenderedPageBreak/>
        <w:drawing>
          <wp:inline distT="0" distB="0" distL="0" distR="0" wp14:anchorId="62F04F10" wp14:editId="547D8EE4">
            <wp:extent cx="5274310" cy="30467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9DA" w:rsidRDefault="001279DA" w:rsidP="005657C8">
      <w:r>
        <w:rPr>
          <w:noProof/>
        </w:rPr>
        <w:drawing>
          <wp:inline distT="0" distB="0" distL="0" distR="0" wp14:anchorId="5B07D398" wp14:editId="461BCFEF">
            <wp:extent cx="5274310" cy="3343910"/>
            <wp:effectExtent l="0" t="0" r="254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67" w:rsidRDefault="00ED2C67" w:rsidP="005657C8"/>
    <w:p w:rsidR="00ED2C67" w:rsidRDefault="00ED2C67" w:rsidP="00ED2C67">
      <w:pPr>
        <w:pStyle w:val="2"/>
        <w:spacing w:before="156" w:after="156"/>
      </w:pPr>
      <w:r>
        <w:rPr>
          <w:rFonts w:hint="eastAsia"/>
        </w:rPr>
        <w:t>show profiles;</w:t>
      </w:r>
    </w:p>
    <w:p w:rsidR="004E7D6E" w:rsidRDefault="004E7D6E" w:rsidP="004E7D6E">
      <w:pPr>
        <w:pStyle w:val="a3"/>
      </w:pPr>
      <w:r>
        <w:t>mysql&gt; select @@profiling;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| @@profiling |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|           0 |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1 row in set (0.00 sec)</w:t>
      </w:r>
    </w:p>
    <w:p w:rsidR="004E7D6E" w:rsidRDefault="004E7D6E" w:rsidP="004E7D6E">
      <w:pPr>
        <w:pStyle w:val="a3"/>
      </w:pPr>
    </w:p>
    <w:p w:rsidR="004E7D6E" w:rsidRDefault="004E7D6E" w:rsidP="004E7D6E">
      <w:pPr>
        <w:pStyle w:val="a3"/>
      </w:pPr>
      <w:r>
        <w:lastRenderedPageBreak/>
        <w:t>mysql&gt; set profiling = 1;</w:t>
      </w:r>
    </w:p>
    <w:p w:rsidR="004E7D6E" w:rsidRDefault="004E7D6E" w:rsidP="004E7D6E">
      <w:pPr>
        <w:pStyle w:val="a3"/>
      </w:pPr>
      <w:r>
        <w:t>Query OK, 0 rows affected (0.00 sec)</w:t>
      </w:r>
    </w:p>
    <w:p w:rsidR="004E7D6E" w:rsidRDefault="004E7D6E" w:rsidP="004E7D6E">
      <w:pPr>
        <w:pStyle w:val="a3"/>
      </w:pPr>
    </w:p>
    <w:p w:rsidR="004E7D6E" w:rsidRDefault="004E7D6E" w:rsidP="004E7D6E">
      <w:pPr>
        <w:pStyle w:val="a3"/>
      </w:pPr>
      <w:r>
        <w:t>mysql&gt; select @@profiling;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| @@profiling |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|           1 |</w:t>
      </w:r>
    </w:p>
    <w:p w:rsidR="004E7D6E" w:rsidRDefault="004E7D6E" w:rsidP="004E7D6E">
      <w:pPr>
        <w:pStyle w:val="a3"/>
      </w:pPr>
      <w:r>
        <w:t>+-------------+</w:t>
      </w:r>
    </w:p>
    <w:p w:rsidR="004E7D6E" w:rsidRDefault="004E7D6E" w:rsidP="004E7D6E">
      <w:pPr>
        <w:pStyle w:val="a3"/>
      </w:pPr>
      <w:r>
        <w:t>1 row in set (0.00 sec)</w:t>
      </w:r>
    </w:p>
    <w:p w:rsidR="004E7D6E" w:rsidRDefault="004E7D6E" w:rsidP="004E7D6E">
      <w:pPr>
        <w:pStyle w:val="a3"/>
      </w:pPr>
    </w:p>
    <w:p w:rsidR="004E7D6E" w:rsidRDefault="004E7D6E" w:rsidP="004E7D6E">
      <w:pPr>
        <w:pStyle w:val="a3"/>
      </w:pPr>
      <w:r>
        <w:t>mysql&gt; select host,user,password from mysql.user;</w:t>
      </w:r>
    </w:p>
    <w:p w:rsidR="004E7D6E" w:rsidRDefault="004E7D6E" w:rsidP="004E7D6E">
      <w:pPr>
        <w:pStyle w:val="a3"/>
      </w:pPr>
      <w:r>
        <w:t>+----------------------------------------+------+-------------------------------------------+</w:t>
      </w:r>
    </w:p>
    <w:p w:rsidR="004E7D6E" w:rsidRDefault="00163E8B" w:rsidP="004E7D6E">
      <w:pPr>
        <w:pStyle w:val="a3"/>
      </w:pPr>
      <w:r>
        <w:t xml:space="preserve"> </w:t>
      </w:r>
    </w:p>
    <w:p w:rsidR="004E7D6E" w:rsidRDefault="004E7D6E" w:rsidP="004E7D6E">
      <w:pPr>
        <w:pStyle w:val="a3"/>
      </w:pPr>
    </w:p>
    <w:p w:rsidR="004E7D6E" w:rsidRDefault="004E7D6E" w:rsidP="004E7D6E">
      <w:pPr>
        <w:pStyle w:val="a3"/>
      </w:pPr>
      <w:r>
        <w:t>mysql&gt; show profiles;</w:t>
      </w:r>
    </w:p>
    <w:p w:rsidR="004E7D6E" w:rsidRDefault="004E7D6E" w:rsidP="004E7D6E">
      <w:pPr>
        <w:pStyle w:val="a3"/>
      </w:pPr>
      <w:r>
        <w:t>+----------+------------+-------------------------------------------+</w:t>
      </w:r>
    </w:p>
    <w:p w:rsidR="004E7D6E" w:rsidRDefault="004E7D6E" w:rsidP="004E7D6E">
      <w:pPr>
        <w:pStyle w:val="a3"/>
      </w:pPr>
      <w:r>
        <w:t>| Query_ID | Duration   | Query                                     |</w:t>
      </w:r>
    </w:p>
    <w:p w:rsidR="004E7D6E" w:rsidRDefault="004E7D6E" w:rsidP="004E7D6E">
      <w:pPr>
        <w:pStyle w:val="a3"/>
      </w:pPr>
      <w:r>
        <w:t>+----------+------------+-------------------------------------------+</w:t>
      </w:r>
    </w:p>
    <w:p w:rsidR="004E7D6E" w:rsidRDefault="004E7D6E" w:rsidP="004E7D6E">
      <w:pPr>
        <w:pStyle w:val="a3"/>
      </w:pPr>
      <w:r>
        <w:t>|        1 | 0.00145600 | select @@profiling                        |</w:t>
      </w:r>
    </w:p>
    <w:p w:rsidR="004E7D6E" w:rsidRDefault="004E7D6E" w:rsidP="004E7D6E">
      <w:pPr>
        <w:pStyle w:val="a3"/>
      </w:pPr>
      <w:r>
        <w:t>|        2 | 0.00036100 | select host,user,password from mysql.user |</w:t>
      </w:r>
    </w:p>
    <w:p w:rsidR="004E7D6E" w:rsidRDefault="004E7D6E" w:rsidP="004E7D6E">
      <w:pPr>
        <w:pStyle w:val="a3"/>
      </w:pPr>
      <w:r>
        <w:t>+----------+------------+-------------------------------------------+</w:t>
      </w:r>
    </w:p>
    <w:p w:rsidR="004E7D6E" w:rsidRDefault="004E7D6E" w:rsidP="004E7D6E">
      <w:pPr>
        <w:pStyle w:val="a3"/>
      </w:pPr>
      <w:r>
        <w:t>2 rows in set (0.01 sec)</w:t>
      </w:r>
    </w:p>
    <w:p w:rsidR="004E7D6E" w:rsidRDefault="004E7D6E" w:rsidP="004E7D6E">
      <w:pPr>
        <w:pStyle w:val="a3"/>
      </w:pPr>
    </w:p>
    <w:p w:rsidR="004E7D6E" w:rsidRDefault="004E7D6E" w:rsidP="004E7D6E">
      <w:pPr>
        <w:pStyle w:val="a3"/>
      </w:pPr>
      <w:r>
        <w:t>mysql&gt; show profile for query 2;</w:t>
      </w:r>
    </w:p>
    <w:p w:rsidR="004E7D6E" w:rsidRDefault="004E7D6E" w:rsidP="004E7D6E">
      <w:pPr>
        <w:pStyle w:val="a3"/>
      </w:pPr>
      <w:r>
        <w:t>+----------------------+----------+</w:t>
      </w:r>
    </w:p>
    <w:p w:rsidR="004E7D6E" w:rsidRDefault="004E7D6E" w:rsidP="004E7D6E">
      <w:pPr>
        <w:pStyle w:val="a3"/>
      </w:pPr>
      <w:r>
        <w:t>| Status               | Duration |</w:t>
      </w:r>
    </w:p>
    <w:p w:rsidR="004E7D6E" w:rsidRDefault="004E7D6E" w:rsidP="004E7D6E">
      <w:pPr>
        <w:pStyle w:val="a3"/>
      </w:pPr>
      <w:r>
        <w:t>+----------------------+----------+</w:t>
      </w:r>
    </w:p>
    <w:p w:rsidR="004E7D6E" w:rsidRDefault="004E7D6E" w:rsidP="004E7D6E">
      <w:pPr>
        <w:pStyle w:val="a3"/>
      </w:pPr>
      <w:r>
        <w:t>| starting             | 0.000099 |</w:t>
      </w:r>
    </w:p>
    <w:p w:rsidR="004E7D6E" w:rsidRDefault="004E7D6E" w:rsidP="004E7D6E">
      <w:pPr>
        <w:pStyle w:val="a3"/>
      </w:pPr>
      <w:r>
        <w:t>| checking permissions | 0.000018 |</w:t>
      </w:r>
    </w:p>
    <w:p w:rsidR="004E7D6E" w:rsidRDefault="004E7D6E" w:rsidP="004E7D6E">
      <w:pPr>
        <w:pStyle w:val="a3"/>
      </w:pPr>
      <w:r>
        <w:t>| Opening tables       | 0.000039 |</w:t>
      </w:r>
    </w:p>
    <w:p w:rsidR="004E7D6E" w:rsidRDefault="004E7D6E" w:rsidP="004E7D6E">
      <w:pPr>
        <w:pStyle w:val="a3"/>
      </w:pPr>
      <w:r>
        <w:t>| System lock          | 0.000023 |</w:t>
      </w:r>
    </w:p>
    <w:p w:rsidR="004E7D6E" w:rsidRDefault="004E7D6E" w:rsidP="004E7D6E">
      <w:pPr>
        <w:pStyle w:val="a3"/>
      </w:pPr>
      <w:r>
        <w:t>| init                 | 0.000021 |</w:t>
      </w:r>
    </w:p>
    <w:p w:rsidR="004E7D6E" w:rsidRDefault="004E7D6E" w:rsidP="004E7D6E">
      <w:pPr>
        <w:pStyle w:val="a3"/>
      </w:pPr>
      <w:r>
        <w:t>| optimizing           | 0.000004 |</w:t>
      </w:r>
    </w:p>
    <w:p w:rsidR="004E7D6E" w:rsidRDefault="004E7D6E" w:rsidP="004E7D6E">
      <w:pPr>
        <w:pStyle w:val="a3"/>
      </w:pPr>
      <w:r>
        <w:t>| statistics           | 0.000012 |</w:t>
      </w:r>
    </w:p>
    <w:p w:rsidR="004E7D6E" w:rsidRDefault="004E7D6E" w:rsidP="004E7D6E">
      <w:pPr>
        <w:pStyle w:val="a3"/>
      </w:pPr>
      <w:r>
        <w:t>| preparing            | 0.000008 |</w:t>
      </w:r>
    </w:p>
    <w:p w:rsidR="004E7D6E" w:rsidRDefault="004E7D6E" w:rsidP="004E7D6E">
      <w:pPr>
        <w:pStyle w:val="a3"/>
      </w:pPr>
      <w:r>
        <w:t>| executing            | 0.000003 |</w:t>
      </w:r>
    </w:p>
    <w:p w:rsidR="004E7D6E" w:rsidRDefault="004E7D6E" w:rsidP="004E7D6E">
      <w:pPr>
        <w:pStyle w:val="a3"/>
      </w:pPr>
      <w:r>
        <w:t>| Sending data         | 0.000085 |</w:t>
      </w:r>
    </w:p>
    <w:p w:rsidR="004E7D6E" w:rsidRDefault="004E7D6E" w:rsidP="004E7D6E">
      <w:pPr>
        <w:pStyle w:val="a3"/>
      </w:pPr>
      <w:r>
        <w:t>| end                  | 0.000011 |</w:t>
      </w:r>
    </w:p>
    <w:p w:rsidR="004E7D6E" w:rsidRDefault="004E7D6E" w:rsidP="004E7D6E">
      <w:pPr>
        <w:pStyle w:val="a3"/>
      </w:pPr>
      <w:r>
        <w:t>| query end            | 0.000007 |</w:t>
      </w:r>
    </w:p>
    <w:p w:rsidR="004E7D6E" w:rsidRDefault="004E7D6E" w:rsidP="004E7D6E">
      <w:pPr>
        <w:pStyle w:val="a3"/>
      </w:pPr>
      <w:r>
        <w:t>| closing tables       | 0.000008 |</w:t>
      </w:r>
    </w:p>
    <w:p w:rsidR="004E7D6E" w:rsidRDefault="004E7D6E" w:rsidP="004E7D6E">
      <w:pPr>
        <w:pStyle w:val="a3"/>
      </w:pPr>
      <w:r>
        <w:t>| freeing items        | 0.000017 |</w:t>
      </w:r>
    </w:p>
    <w:p w:rsidR="004E7D6E" w:rsidRDefault="004E7D6E" w:rsidP="004E7D6E">
      <w:pPr>
        <w:pStyle w:val="a3"/>
      </w:pPr>
      <w:r>
        <w:t>| logging slow query   | 0.000003 |</w:t>
      </w:r>
    </w:p>
    <w:p w:rsidR="004E7D6E" w:rsidRDefault="004E7D6E" w:rsidP="004E7D6E">
      <w:pPr>
        <w:pStyle w:val="a3"/>
      </w:pPr>
      <w:r>
        <w:t>| cleaning up          | 0.000003 |</w:t>
      </w:r>
    </w:p>
    <w:p w:rsidR="004E7D6E" w:rsidRDefault="004E7D6E" w:rsidP="004E7D6E">
      <w:pPr>
        <w:pStyle w:val="a3"/>
      </w:pPr>
      <w:r>
        <w:lastRenderedPageBreak/>
        <w:t>+----------------------+----------+</w:t>
      </w:r>
    </w:p>
    <w:p w:rsidR="004E7D6E" w:rsidRDefault="004E7D6E" w:rsidP="004E7D6E">
      <w:pPr>
        <w:pStyle w:val="a3"/>
      </w:pPr>
      <w:r>
        <w:t>16 rows in set (0.00 sec)</w:t>
      </w:r>
    </w:p>
    <w:p w:rsidR="004E7D6E" w:rsidRDefault="004E7D6E" w:rsidP="004E7D6E">
      <w:pPr>
        <w:pStyle w:val="a3"/>
      </w:pPr>
    </w:p>
    <w:p w:rsidR="00ED2C67" w:rsidRPr="00ED2C67" w:rsidRDefault="004E7D6E" w:rsidP="004E7D6E">
      <w:pPr>
        <w:pStyle w:val="a3"/>
      </w:pPr>
      <w:r>
        <w:t>mysql&gt;</w:t>
      </w:r>
    </w:p>
    <w:p w:rsidR="005F1950" w:rsidRDefault="005F1950" w:rsidP="005657C8"/>
    <w:p w:rsidR="005F1950" w:rsidRDefault="00E85A7F" w:rsidP="005657C8">
      <w:r w:rsidRPr="00E85A7F">
        <w:rPr>
          <w:highlight w:val="yellow"/>
        </w:rPr>
        <w:t>mysql&gt; help show profile;</w:t>
      </w:r>
    </w:p>
    <w:p w:rsidR="00C62714" w:rsidRDefault="00C62714" w:rsidP="005657C8"/>
    <w:p w:rsidR="00C62714" w:rsidRDefault="00C62714" w:rsidP="00C62714">
      <w:pPr>
        <w:pStyle w:val="2"/>
        <w:spacing w:before="156" w:after="156"/>
      </w:pPr>
      <w:r w:rsidRPr="00C62714">
        <w:rPr>
          <w:rFonts w:hint="eastAsia"/>
        </w:rPr>
        <w:t>中文不乱码</w:t>
      </w:r>
      <w:r w:rsidR="00312729">
        <w:rPr>
          <w:rFonts w:hint="eastAsia"/>
        </w:rPr>
        <w:t>（</w:t>
      </w:r>
      <w:r w:rsidR="00312729">
        <w:rPr>
          <w:rFonts w:hint="eastAsia"/>
        </w:rPr>
        <w:t>UTF-8</w:t>
      </w:r>
      <w:r w:rsidR="00312729">
        <w:rPr>
          <w:rFonts w:hint="eastAsia"/>
        </w:rPr>
        <w:t>）</w:t>
      </w:r>
      <w:r w:rsidRPr="00C62714">
        <w:rPr>
          <w:rFonts w:hint="eastAsia"/>
        </w:rPr>
        <w:t>：</w:t>
      </w:r>
    </w:p>
    <w:p w:rsidR="00C62714" w:rsidRDefault="00C62714" w:rsidP="005657C8">
      <w:r>
        <w:rPr>
          <w:noProof/>
        </w:rPr>
        <w:drawing>
          <wp:inline distT="0" distB="0" distL="0" distR="0" wp14:anchorId="62AA9890" wp14:editId="183C7F9B">
            <wp:extent cx="3276600" cy="3019425"/>
            <wp:effectExtent l="0" t="0" r="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BED" w:rsidRDefault="009E2BED" w:rsidP="005657C8">
      <w:r>
        <w:rPr>
          <w:noProof/>
        </w:rPr>
        <w:drawing>
          <wp:inline distT="0" distB="0" distL="0" distR="0" wp14:anchorId="0E828779" wp14:editId="06351B8F">
            <wp:extent cx="4095750" cy="13335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D04" w:rsidRDefault="00796D04" w:rsidP="005657C8">
      <w:r>
        <w:rPr>
          <w:noProof/>
        </w:rPr>
        <w:lastRenderedPageBreak/>
        <w:drawing>
          <wp:inline distT="0" distB="0" distL="0" distR="0" wp14:anchorId="086C9C83" wp14:editId="7AEFF67B">
            <wp:extent cx="5274310" cy="3825240"/>
            <wp:effectExtent l="0" t="0" r="2540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8F4" w:rsidRDefault="005968F4" w:rsidP="005657C8">
      <w:r>
        <w:rPr>
          <w:noProof/>
        </w:rPr>
        <w:drawing>
          <wp:inline distT="0" distB="0" distL="0" distR="0" wp14:anchorId="2303C8B8" wp14:editId="05CE673F">
            <wp:extent cx="5274310" cy="192341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29" w:rsidRDefault="00777E29" w:rsidP="005657C8"/>
    <w:p w:rsidR="00777E29" w:rsidRDefault="00777E29" w:rsidP="00777E29">
      <w:pPr>
        <w:pStyle w:val="2"/>
        <w:spacing w:before="156" w:after="156"/>
      </w:pPr>
      <w:r>
        <w:t>生产环境修改数据库字符集：</w:t>
      </w:r>
    </w:p>
    <w:p w:rsidR="00E76701" w:rsidRPr="00E76701" w:rsidRDefault="00E76701" w:rsidP="00E76701">
      <w:r>
        <w:rPr>
          <w:noProof/>
        </w:rPr>
        <w:drawing>
          <wp:inline distT="0" distB="0" distL="0" distR="0" wp14:anchorId="2194FB54" wp14:editId="000263E2">
            <wp:extent cx="5274310" cy="38354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1D7" w:rsidRPr="002021D7" w:rsidRDefault="002021D7" w:rsidP="002021D7">
      <w:r>
        <w:rPr>
          <w:noProof/>
        </w:rPr>
        <w:drawing>
          <wp:inline distT="0" distB="0" distL="0" distR="0" wp14:anchorId="0BDE3961" wp14:editId="6C0BEA96">
            <wp:extent cx="5274310" cy="149987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836C6" wp14:editId="34C1DD7D">
            <wp:extent cx="5274310" cy="274066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29" w:rsidRDefault="002021D7" w:rsidP="00777E29">
      <w:r>
        <w:rPr>
          <w:noProof/>
        </w:rPr>
        <w:drawing>
          <wp:inline distT="0" distB="0" distL="0" distR="0" wp14:anchorId="7F9FBE9B" wp14:editId="37CDC016">
            <wp:extent cx="5274310" cy="8623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D21" w:rsidRDefault="00E11D21" w:rsidP="00777E29"/>
    <w:p w:rsidR="00E11D21" w:rsidRDefault="00E11D21" w:rsidP="00777E29">
      <w:r>
        <w:rPr>
          <w:noProof/>
        </w:rPr>
        <w:drawing>
          <wp:inline distT="0" distB="0" distL="0" distR="0" wp14:anchorId="1A0E0CAF" wp14:editId="20ADF1F2">
            <wp:extent cx="4810125" cy="210502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A5" w:rsidRDefault="003508A5" w:rsidP="00777E29">
      <w:r>
        <w:rPr>
          <w:noProof/>
        </w:rPr>
        <w:drawing>
          <wp:inline distT="0" distB="0" distL="0" distR="0" wp14:anchorId="75EEEF74" wp14:editId="50C9F513">
            <wp:extent cx="5274310" cy="265366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9DC" w:rsidRDefault="001129DC" w:rsidP="00777E29"/>
    <w:p w:rsidR="001129DC" w:rsidRDefault="001129DC" w:rsidP="00777E29">
      <w:r>
        <w:rPr>
          <w:noProof/>
        </w:rPr>
        <w:drawing>
          <wp:inline distT="0" distB="0" distL="0" distR="0" wp14:anchorId="5B9D6D29" wp14:editId="5A07E357">
            <wp:extent cx="5274310" cy="19227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61B38" wp14:editId="7BD8544C">
            <wp:extent cx="5274310" cy="1474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FA">
        <w:rPr>
          <w:noProof/>
        </w:rPr>
        <w:drawing>
          <wp:inline distT="0" distB="0" distL="0" distR="0" wp14:anchorId="202AB925" wp14:editId="7A80ABE5">
            <wp:extent cx="5029200" cy="1619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EFA" w:rsidRDefault="002E2EFA" w:rsidP="00777E29">
      <w:r>
        <w:rPr>
          <w:noProof/>
        </w:rPr>
        <w:drawing>
          <wp:inline distT="0" distB="0" distL="0" distR="0" wp14:anchorId="4160560C" wp14:editId="31F272B8">
            <wp:extent cx="5274310" cy="10534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C7" w:rsidRDefault="007043B6" w:rsidP="00777E29">
      <w:r>
        <w:rPr>
          <w:noProof/>
        </w:rPr>
        <w:drawing>
          <wp:inline distT="0" distB="0" distL="0" distR="0" wp14:anchorId="383DBDA7" wp14:editId="2593FE59">
            <wp:extent cx="5274310" cy="22936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C7" w:rsidRDefault="000B4CC7" w:rsidP="000B4CC7">
      <w:pPr>
        <w:pStyle w:val="2"/>
        <w:spacing w:before="156" w:after="156"/>
      </w:pPr>
      <w:r>
        <w:rPr>
          <w:rFonts w:hint="eastAsia"/>
        </w:rPr>
        <w:lastRenderedPageBreak/>
        <w:t>mysqladmin</w:t>
      </w:r>
    </w:p>
    <w:p w:rsidR="008764D5" w:rsidRDefault="008764D5" w:rsidP="008764D5"/>
    <w:p w:rsidR="007043B6" w:rsidRDefault="007F0D58" w:rsidP="008764D5">
      <w:r>
        <w:rPr>
          <w:noProof/>
        </w:rPr>
        <w:drawing>
          <wp:inline distT="0" distB="0" distL="0" distR="0" wp14:anchorId="65CE3DA4" wp14:editId="593D5F57">
            <wp:extent cx="5274310" cy="1678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5D" w:rsidRDefault="005C5F5D" w:rsidP="005C5F5D"/>
    <w:p w:rsidR="005C5F5D" w:rsidRDefault="005C5F5D" w:rsidP="005C5F5D">
      <w:r>
        <w:rPr>
          <w:noProof/>
        </w:rPr>
        <w:drawing>
          <wp:inline distT="0" distB="0" distL="0" distR="0" wp14:anchorId="74A4FE11" wp14:editId="069A91B4">
            <wp:extent cx="5274310" cy="12407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4D5" w:rsidRDefault="008764D5" w:rsidP="005C5F5D"/>
    <w:p w:rsidR="008764D5" w:rsidRDefault="008764D5" w:rsidP="008764D5">
      <w:pPr>
        <w:pStyle w:val="2"/>
        <w:spacing w:before="156" w:after="156"/>
      </w:pPr>
      <w:r>
        <w:rPr>
          <w:rFonts w:hint="eastAsia"/>
        </w:rPr>
        <w:t xml:space="preserve">mysqlbinlog </w:t>
      </w:r>
      <w:r>
        <w:t>–</w:t>
      </w:r>
      <w:r>
        <w:rPr>
          <w:rFonts w:hint="eastAsia"/>
        </w:rPr>
        <w:t xml:space="preserve">d </w:t>
      </w:r>
    </w:p>
    <w:p w:rsidR="008764D5" w:rsidRDefault="008764D5" w:rsidP="005C5F5D">
      <w:pPr>
        <w:rPr>
          <w:rFonts w:hint="eastAsia"/>
        </w:rPr>
      </w:pPr>
      <w:r>
        <w:rPr>
          <w:rFonts w:hint="eastAsia"/>
        </w:rPr>
        <w:t>只显示某个库的日志信息：</w:t>
      </w:r>
      <w:r>
        <w:rPr>
          <w:rFonts w:hint="eastAsia"/>
        </w:rPr>
        <w:t xml:space="preserve"> </w:t>
      </w:r>
    </w:p>
    <w:p w:rsidR="008764D5" w:rsidRDefault="008764D5" w:rsidP="005C5F5D">
      <w:r w:rsidRPr="008764D5">
        <w:t xml:space="preserve">mysqlbinlog </w:t>
      </w:r>
      <w:r>
        <w:t xml:space="preserve"> -d DATABASE </w:t>
      </w:r>
      <w:r w:rsidRPr="008764D5">
        <w:t>mysql-bin.000002 |egrep -v "^#|--|/|^$|\*|BE"</w:t>
      </w:r>
    </w:p>
    <w:p w:rsidR="00247163" w:rsidRDefault="00247163" w:rsidP="005C5F5D"/>
    <w:p w:rsidR="00247163" w:rsidRDefault="00247163" w:rsidP="005C5F5D">
      <w:pPr>
        <w:rPr>
          <w:rFonts w:hint="eastAsia"/>
        </w:rPr>
      </w:pPr>
      <w:r>
        <w:t>位置截取：</w:t>
      </w:r>
      <w:r>
        <w:rPr>
          <w:rFonts w:hint="eastAsia"/>
        </w:rPr>
        <w:t xml:space="preserve"> </w:t>
      </w:r>
    </w:p>
    <w:p w:rsidR="003516D0" w:rsidRDefault="00247163" w:rsidP="005C5F5D">
      <w:pPr>
        <w:rPr>
          <w:rFonts w:hint="eastAsia"/>
        </w:rPr>
      </w:pPr>
      <w:r>
        <w:rPr>
          <w:noProof/>
        </w:rPr>
        <w:drawing>
          <wp:inline distT="0" distB="0" distL="0" distR="0" wp14:anchorId="590DB823" wp14:editId="5EE921FC">
            <wp:extent cx="5274310" cy="5314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6D0" w:rsidRDefault="003516D0" w:rsidP="005C5F5D"/>
    <w:p w:rsidR="00247163" w:rsidRDefault="0069601B" w:rsidP="005C5F5D">
      <w:r>
        <w:rPr>
          <w:noProof/>
        </w:rPr>
        <w:drawing>
          <wp:inline distT="0" distB="0" distL="0" distR="0" wp14:anchorId="128E74E2" wp14:editId="33066890">
            <wp:extent cx="5274310" cy="18383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413" w:rsidRDefault="00BC0413" w:rsidP="005C5F5D"/>
    <w:p w:rsidR="00BC0413" w:rsidRPr="005C5F5D" w:rsidRDefault="00BC0413" w:rsidP="005C5F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037E81" wp14:editId="7C32C987">
            <wp:extent cx="5274310" cy="4436110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C0413" w:rsidRPr="005C5F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5E4E" w:rsidRDefault="00695E4E" w:rsidP="00021924">
      <w:pPr>
        <w:spacing w:line="240" w:lineRule="auto"/>
      </w:pPr>
      <w:r>
        <w:separator/>
      </w:r>
    </w:p>
  </w:endnote>
  <w:endnote w:type="continuationSeparator" w:id="0">
    <w:p w:rsidR="00695E4E" w:rsidRDefault="00695E4E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5E4E" w:rsidRDefault="00695E4E" w:rsidP="00021924">
      <w:pPr>
        <w:spacing w:line="240" w:lineRule="auto"/>
      </w:pPr>
      <w:r>
        <w:separator/>
      </w:r>
    </w:p>
  </w:footnote>
  <w:footnote w:type="continuationSeparator" w:id="0">
    <w:p w:rsidR="00695E4E" w:rsidRDefault="00695E4E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11FC4"/>
    <w:multiLevelType w:val="hybridMultilevel"/>
    <w:tmpl w:val="B426B016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606995"/>
    <w:multiLevelType w:val="hybridMultilevel"/>
    <w:tmpl w:val="61FC717A"/>
    <w:lvl w:ilvl="0" w:tplc="2AC63F3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9F2ED3"/>
    <w:multiLevelType w:val="hybridMultilevel"/>
    <w:tmpl w:val="E5905096"/>
    <w:lvl w:ilvl="0" w:tplc="20A258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E9756B8"/>
    <w:multiLevelType w:val="hybridMultilevel"/>
    <w:tmpl w:val="C9BEFC4C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465657C"/>
    <w:multiLevelType w:val="multilevel"/>
    <w:tmpl w:val="4440B6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EBF5CD1"/>
    <w:multiLevelType w:val="hybridMultilevel"/>
    <w:tmpl w:val="F8F45B5E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B9D78BA"/>
    <w:multiLevelType w:val="hybridMultilevel"/>
    <w:tmpl w:val="8706597C"/>
    <w:lvl w:ilvl="0" w:tplc="F4E205AA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D1F6731"/>
    <w:multiLevelType w:val="hybridMultilevel"/>
    <w:tmpl w:val="104A5CD6"/>
    <w:lvl w:ilvl="0" w:tplc="C2A841C2">
      <w:start w:val="1"/>
      <w:numFmt w:val="decimal"/>
      <w:lvlText w:val="%1．"/>
      <w:lvlJc w:val="left"/>
      <w:pPr>
        <w:ind w:left="450" w:hanging="4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9"/>
  </w:num>
  <w:num w:numId="2">
    <w:abstractNumId w:val="15"/>
  </w:num>
  <w:num w:numId="3">
    <w:abstractNumId w:val="27"/>
  </w:num>
  <w:num w:numId="4">
    <w:abstractNumId w:val="16"/>
  </w:num>
  <w:num w:numId="5">
    <w:abstractNumId w:val="0"/>
  </w:num>
  <w:num w:numId="6">
    <w:abstractNumId w:val="13"/>
  </w:num>
  <w:num w:numId="7">
    <w:abstractNumId w:val="3"/>
  </w:num>
  <w:num w:numId="8">
    <w:abstractNumId w:val="11"/>
  </w:num>
  <w:num w:numId="9">
    <w:abstractNumId w:val="2"/>
  </w:num>
  <w:num w:numId="10">
    <w:abstractNumId w:val="29"/>
  </w:num>
  <w:num w:numId="11">
    <w:abstractNumId w:val="24"/>
  </w:num>
  <w:num w:numId="12">
    <w:abstractNumId w:val="23"/>
  </w:num>
  <w:num w:numId="13">
    <w:abstractNumId w:val="22"/>
  </w:num>
  <w:num w:numId="14">
    <w:abstractNumId w:val="14"/>
  </w:num>
  <w:num w:numId="15">
    <w:abstractNumId w:val="28"/>
  </w:num>
  <w:num w:numId="16">
    <w:abstractNumId w:val="19"/>
  </w:num>
  <w:num w:numId="17">
    <w:abstractNumId w:val="6"/>
  </w:num>
  <w:num w:numId="18">
    <w:abstractNumId w:val="25"/>
  </w:num>
  <w:num w:numId="19">
    <w:abstractNumId w:val="26"/>
  </w:num>
  <w:num w:numId="20">
    <w:abstractNumId w:val="20"/>
  </w:num>
  <w:num w:numId="21">
    <w:abstractNumId w:val="21"/>
  </w:num>
  <w:num w:numId="22">
    <w:abstractNumId w:val="8"/>
  </w:num>
  <w:num w:numId="23">
    <w:abstractNumId w:val="4"/>
  </w:num>
  <w:num w:numId="24">
    <w:abstractNumId w:val="7"/>
  </w:num>
  <w:num w:numId="25">
    <w:abstractNumId w:val="1"/>
  </w:num>
  <w:num w:numId="26">
    <w:abstractNumId w:val="18"/>
  </w:num>
  <w:num w:numId="27">
    <w:abstractNumId w:val="12"/>
  </w:num>
  <w:num w:numId="28">
    <w:abstractNumId w:val="17"/>
  </w:num>
  <w:num w:numId="29">
    <w:abstractNumId w:val="10"/>
  </w:num>
  <w:num w:numId="3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11DBF"/>
    <w:rsid w:val="000217B1"/>
    <w:rsid w:val="00021924"/>
    <w:rsid w:val="0002440B"/>
    <w:rsid w:val="000407BD"/>
    <w:rsid w:val="00041AC3"/>
    <w:rsid w:val="00064DD2"/>
    <w:rsid w:val="000667B4"/>
    <w:rsid w:val="00067657"/>
    <w:rsid w:val="000747EC"/>
    <w:rsid w:val="00080C70"/>
    <w:rsid w:val="00082888"/>
    <w:rsid w:val="00092DE6"/>
    <w:rsid w:val="00092EF9"/>
    <w:rsid w:val="00094951"/>
    <w:rsid w:val="00095EE8"/>
    <w:rsid w:val="000A081C"/>
    <w:rsid w:val="000A2972"/>
    <w:rsid w:val="000B29FC"/>
    <w:rsid w:val="000B4CC7"/>
    <w:rsid w:val="000D22FF"/>
    <w:rsid w:val="000E1224"/>
    <w:rsid w:val="000E2200"/>
    <w:rsid w:val="000F14E8"/>
    <w:rsid w:val="000F2FF4"/>
    <w:rsid w:val="001001C9"/>
    <w:rsid w:val="00106B69"/>
    <w:rsid w:val="00110860"/>
    <w:rsid w:val="001129DC"/>
    <w:rsid w:val="00124884"/>
    <w:rsid w:val="001279DA"/>
    <w:rsid w:val="00147BDF"/>
    <w:rsid w:val="00154F81"/>
    <w:rsid w:val="00163E8B"/>
    <w:rsid w:val="00170366"/>
    <w:rsid w:val="00171396"/>
    <w:rsid w:val="00174724"/>
    <w:rsid w:val="0017704E"/>
    <w:rsid w:val="00182A35"/>
    <w:rsid w:val="0019167C"/>
    <w:rsid w:val="001A531B"/>
    <w:rsid w:val="001A77C7"/>
    <w:rsid w:val="001C34C4"/>
    <w:rsid w:val="001C625D"/>
    <w:rsid w:val="001C7FEF"/>
    <w:rsid w:val="001D0827"/>
    <w:rsid w:val="001D0C74"/>
    <w:rsid w:val="001D7C02"/>
    <w:rsid w:val="001E153C"/>
    <w:rsid w:val="001F0436"/>
    <w:rsid w:val="001F706B"/>
    <w:rsid w:val="002021D7"/>
    <w:rsid w:val="00207617"/>
    <w:rsid w:val="00211B80"/>
    <w:rsid w:val="00213117"/>
    <w:rsid w:val="00222AE3"/>
    <w:rsid w:val="00224696"/>
    <w:rsid w:val="00236533"/>
    <w:rsid w:val="00236816"/>
    <w:rsid w:val="002411EF"/>
    <w:rsid w:val="002467D1"/>
    <w:rsid w:val="00247163"/>
    <w:rsid w:val="00251257"/>
    <w:rsid w:val="0025594D"/>
    <w:rsid w:val="00261ECA"/>
    <w:rsid w:val="00262FEA"/>
    <w:rsid w:val="00271BB4"/>
    <w:rsid w:val="0027332A"/>
    <w:rsid w:val="00284697"/>
    <w:rsid w:val="00287E0D"/>
    <w:rsid w:val="00291014"/>
    <w:rsid w:val="00291F4B"/>
    <w:rsid w:val="00292D0A"/>
    <w:rsid w:val="002A1635"/>
    <w:rsid w:val="002A246B"/>
    <w:rsid w:val="002A2F1E"/>
    <w:rsid w:val="002A3B5D"/>
    <w:rsid w:val="002B5845"/>
    <w:rsid w:val="002C1104"/>
    <w:rsid w:val="002C30B0"/>
    <w:rsid w:val="002C54EF"/>
    <w:rsid w:val="002D3C62"/>
    <w:rsid w:val="002D609F"/>
    <w:rsid w:val="002D7D70"/>
    <w:rsid w:val="002E2EFA"/>
    <w:rsid w:val="002E357A"/>
    <w:rsid w:val="002E4515"/>
    <w:rsid w:val="002F06A6"/>
    <w:rsid w:val="002F1417"/>
    <w:rsid w:val="002F6AE0"/>
    <w:rsid w:val="00312502"/>
    <w:rsid w:val="00312729"/>
    <w:rsid w:val="003154B6"/>
    <w:rsid w:val="00330945"/>
    <w:rsid w:val="0033506E"/>
    <w:rsid w:val="00336E31"/>
    <w:rsid w:val="003507BC"/>
    <w:rsid w:val="003508A5"/>
    <w:rsid w:val="003516D0"/>
    <w:rsid w:val="0035587E"/>
    <w:rsid w:val="00362CD3"/>
    <w:rsid w:val="00365576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19FC"/>
    <w:rsid w:val="003C4E55"/>
    <w:rsid w:val="003C6274"/>
    <w:rsid w:val="003C6642"/>
    <w:rsid w:val="003C774B"/>
    <w:rsid w:val="003D0307"/>
    <w:rsid w:val="003D0524"/>
    <w:rsid w:val="003D0F59"/>
    <w:rsid w:val="003E0CCF"/>
    <w:rsid w:val="003E79D0"/>
    <w:rsid w:val="003F26C3"/>
    <w:rsid w:val="003F463A"/>
    <w:rsid w:val="003F4E3D"/>
    <w:rsid w:val="003F4F74"/>
    <w:rsid w:val="00410658"/>
    <w:rsid w:val="004110EE"/>
    <w:rsid w:val="00412A63"/>
    <w:rsid w:val="00414242"/>
    <w:rsid w:val="004210F4"/>
    <w:rsid w:val="0042215D"/>
    <w:rsid w:val="00422EBB"/>
    <w:rsid w:val="00431C66"/>
    <w:rsid w:val="00437E5B"/>
    <w:rsid w:val="004405B1"/>
    <w:rsid w:val="00442F3A"/>
    <w:rsid w:val="00444F5F"/>
    <w:rsid w:val="004467D2"/>
    <w:rsid w:val="00447107"/>
    <w:rsid w:val="0045450A"/>
    <w:rsid w:val="00457784"/>
    <w:rsid w:val="0046313C"/>
    <w:rsid w:val="0047171C"/>
    <w:rsid w:val="00473310"/>
    <w:rsid w:val="004874E1"/>
    <w:rsid w:val="00487A53"/>
    <w:rsid w:val="0049027D"/>
    <w:rsid w:val="004A0156"/>
    <w:rsid w:val="004A026A"/>
    <w:rsid w:val="004A073B"/>
    <w:rsid w:val="004A61D0"/>
    <w:rsid w:val="004A7F6C"/>
    <w:rsid w:val="004B2CD6"/>
    <w:rsid w:val="004C2989"/>
    <w:rsid w:val="004C3003"/>
    <w:rsid w:val="004C5118"/>
    <w:rsid w:val="004C6FBA"/>
    <w:rsid w:val="004D2CCD"/>
    <w:rsid w:val="004D42F6"/>
    <w:rsid w:val="004E0E51"/>
    <w:rsid w:val="004E3FFA"/>
    <w:rsid w:val="004E7D6E"/>
    <w:rsid w:val="004F29B8"/>
    <w:rsid w:val="004F2F31"/>
    <w:rsid w:val="004F528E"/>
    <w:rsid w:val="004F71FE"/>
    <w:rsid w:val="0050565E"/>
    <w:rsid w:val="00510EF1"/>
    <w:rsid w:val="005214BF"/>
    <w:rsid w:val="00524DD2"/>
    <w:rsid w:val="00524DD6"/>
    <w:rsid w:val="00527F5A"/>
    <w:rsid w:val="0053047F"/>
    <w:rsid w:val="00543C6D"/>
    <w:rsid w:val="0054583F"/>
    <w:rsid w:val="005473F4"/>
    <w:rsid w:val="005505C3"/>
    <w:rsid w:val="00556283"/>
    <w:rsid w:val="00556D4C"/>
    <w:rsid w:val="00557676"/>
    <w:rsid w:val="00557D71"/>
    <w:rsid w:val="00563152"/>
    <w:rsid w:val="005654AC"/>
    <w:rsid w:val="005657C8"/>
    <w:rsid w:val="00577A41"/>
    <w:rsid w:val="00591226"/>
    <w:rsid w:val="00592810"/>
    <w:rsid w:val="005968F4"/>
    <w:rsid w:val="005971BC"/>
    <w:rsid w:val="005A2AA6"/>
    <w:rsid w:val="005A2B30"/>
    <w:rsid w:val="005C0409"/>
    <w:rsid w:val="005C5F5D"/>
    <w:rsid w:val="005D0C93"/>
    <w:rsid w:val="005D21E9"/>
    <w:rsid w:val="005E2185"/>
    <w:rsid w:val="005E2FCB"/>
    <w:rsid w:val="005E35B1"/>
    <w:rsid w:val="005F1950"/>
    <w:rsid w:val="005F3105"/>
    <w:rsid w:val="006042A8"/>
    <w:rsid w:val="006059FE"/>
    <w:rsid w:val="00607D42"/>
    <w:rsid w:val="006158BA"/>
    <w:rsid w:val="0061679D"/>
    <w:rsid w:val="00625A91"/>
    <w:rsid w:val="00634E06"/>
    <w:rsid w:val="00641DFD"/>
    <w:rsid w:val="0064200A"/>
    <w:rsid w:val="006538C4"/>
    <w:rsid w:val="00664F17"/>
    <w:rsid w:val="006842A8"/>
    <w:rsid w:val="00687D04"/>
    <w:rsid w:val="00694528"/>
    <w:rsid w:val="00695E4E"/>
    <w:rsid w:val="0069601B"/>
    <w:rsid w:val="006A11F0"/>
    <w:rsid w:val="006A32D7"/>
    <w:rsid w:val="006A6685"/>
    <w:rsid w:val="006B3D49"/>
    <w:rsid w:val="006B40DD"/>
    <w:rsid w:val="006B6776"/>
    <w:rsid w:val="006C3106"/>
    <w:rsid w:val="006C3175"/>
    <w:rsid w:val="006D1474"/>
    <w:rsid w:val="006D48AA"/>
    <w:rsid w:val="006D52F0"/>
    <w:rsid w:val="006E5BDF"/>
    <w:rsid w:val="006F006C"/>
    <w:rsid w:val="006F50C2"/>
    <w:rsid w:val="006F57D5"/>
    <w:rsid w:val="007043B6"/>
    <w:rsid w:val="0070571D"/>
    <w:rsid w:val="00711B74"/>
    <w:rsid w:val="007156E6"/>
    <w:rsid w:val="00725669"/>
    <w:rsid w:val="00726773"/>
    <w:rsid w:val="007361E1"/>
    <w:rsid w:val="007421CE"/>
    <w:rsid w:val="0074643F"/>
    <w:rsid w:val="00751E23"/>
    <w:rsid w:val="007561CC"/>
    <w:rsid w:val="00760F13"/>
    <w:rsid w:val="00761657"/>
    <w:rsid w:val="00766850"/>
    <w:rsid w:val="00767618"/>
    <w:rsid w:val="0077326A"/>
    <w:rsid w:val="00777E29"/>
    <w:rsid w:val="0078613E"/>
    <w:rsid w:val="00796D04"/>
    <w:rsid w:val="007A4619"/>
    <w:rsid w:val="007B3558"/>
    <w:rsid w:val="007B44AA"/>
    <w:rsid w:val="007B4C8A"/>
    <w:rsid w:val="007B6692"/>
    <w:rsid w:val="007C25A2"/>
    <w:rsid w:val="007F0D58"/>
    <w:rsid w:val="007F7881"/>
    <w:rsid w:val="007F7DBD"/>
    <w:rsid w:val="00800759"/>
    <w:rsid w:val="0080377A"/>
    <w:rsid w:val="00811964"/>
    <w:rsid w:val="00815CCD"/>
    <w:rsid w:val="00817678"/>
    <w:rsid w:val="0082268E"/>
    <w:rsid w:val="008270CA"/>
    <w:rsid w:val="0082717B"/>
    <w:rsid w:val="008303CC"/>
    <w:rsid w:val="00840D00"/>
    <w:rsid w:val="0084316C"/>
    <w:rsid w:val="00845CC1"/>
    <w:rsid w:val="00852BF2"/>
    <w:rsid w:val="00854F70"/>
    <w:rsid w:val="00861DF9"/>
    <w:rsid w:val="00864DBE"/>
    <w:rsid w:val="00871778"/>
    <w:rsid w:val="008764D5"/>
    <w:rsid w:val="00880964"/>
    <w:rsid w:val="00881F69"/>
    <w:rsid w:val="00886BEF"/>
    <w:rsid w:val="0089011F"/>
    <w:rsid w:val="00890D72"/>
    <w:rsid w:val="008A0E52"/>
    <w:rsid w:val="008B3601"/>
    <w:rsid w:val="008B6661"/>
    <w:rsid w:val="008C6B32"/>
    <w:rsid w:val="008D2F45"/>
    <w:rsid w:val="008D3921"/>
    <w:rsid w:val="008E4085"/>
    <w:rsid w:val="008F4FC1"/>
    <w:rsid w:val="008F5E49"/>
    <w:rsid w:val="00920C86"/>
    <w:rsid w:val="009430EE"/>
    <w:rsid w:val="0095679C"/>
    <w:rsid w:val="00957EE2"/>
    <w:rsid w:val="00961E2D"/>
    <w:rsid w:val="00962B69"/>
    <w:rsid w:val="00966ECD"/>
    <w:rsid w:val="00976FAF"/>
    <w:rsid w:val="0098463F"/>
    <w:rsid w:val="00984EE1"/>
    <w:rsid w:val="00990933"/>
    <w:rsid w:val="00997113"/>
    <w:rsid w:val="00997D66"/>
    <w:rsid w:val="009A72EE"/>
    <w:rsid w:val="009B79CD"/>
    <w:rsid w:val="009C0417"/>
    <w:rsid w:val="009C0792"/>
    <w:rsid w:val="009E2BED"/>
    <w:rsid w:val="009F2D31"/>
    <w:rsid w:val="00A151E6"/>
    <w:rsid w:val="00A16B79"/>
    <w:rsid w:val="00A2008F"/>
    <w:rsid w:val="00A250DA"/>
    <w:rsid w:val="00A279E1"/>
    <w:rsid w:val="00A46D0A"/>
    <w:rsid w:val="00A47C69"/>
    <w:rsid w:val="00A53258"/>
    <w:rsid w:val="00A72540"/>
    <w:rsid w:val="00A8171E"/>
    <w:rsid w:val="00A8548F"/>
    <w:rsid w:val="00AA251E"/>
    <w:rsid w:val="00AB0EDE"/>
    <w:rsid w:val="00AB2DEE"/>
    <w:rsid w:val="00AB3648"/>
    <w:rsid w:val="00AB6DD0"/>
    <w:rsid w:val="00AC2ED3"/>
    <w:rsid w:val="00AC375A"/>
    <w:rsid w:val="00AC4B4B"/>
    <w:rsid w:val="00AC4DAE"/>
    <w:rsid w:val="00AC5A69"/>
    <w:rsid w:val="00AC6052"/>
    <w:rsid w:val="00AE37CA"/>
    <w:rsid w:val="00AE601C"/>
    <w:rsid w:val="00AE78BE"/>
    <w:rsid w:val="00AF0666"/>
    <w:rsid w:val="00AF20CE"/>
    <w:rsid w:val="00AF25A9"/>
    <w:rsid w:val="00AF575F"/>
    <w:rsid w:val="00AF7564"/>
    <w:rsid w:val="00B02646"/>
    <w:rsid w:val="00B03C8D"/>
    <w:rsid w:val="00B04688"/>
    <w:rsid w:val="00B04BA2"/>
    <w:rsid w:val="00B05950"/>
    <w:rsid w:val="00B06752"/>
    <w:rsid w:val="00B070FF"/>
    <w:rsid w:val="00B1000C"/>
    <w:rsid w:val="00B117F2"/>
    <w:rsid w:val="00B131F8"/>
    <w:rsid w:val="00B2328F"/>
    <w:rsid w:val="00B423FA"/>
    <w:rsid w:val="00B615E5"/>
    <w:rsid w:val="00B651F9"/>
    <w:rsid w:val="00B72082"/>
    <w:rsid w:val="00B81A9D"/>
    <w:rsid w:val="00B86F74"/>
    <w:rsid w:val="00B951D0"/>
    <w:rsid w:val="00BA0D66"/>
    <w:rsid w:val="00BB1026"/>
    <w:rsid w:val="00BB1630"/>
    <w:rsid w:val="00BB5BBF"/>
    <w:rsid w:val="00BB6E59"/>
    <w:rsid w:val="00BC0413"/>
    <w:rsid w:val="00BC12D9"/>
    <w:rsid w:val="00BD584A"/>
    <w:rsid w:val="00BF4BF8"/>
    <w:rsid w:val="00BF7E1A"/>
    <w:rsid w:val="00C01254"/>
    <w:rsid w:val="00C107A5"/>
    <w:rsid w:val="00C2242D"/>
    <w:rsid w:val="00C24A18"/>
    <w:rsid w:val="00C35937"/>
    <w:rsid w:val="00C371D2"/>
    <w:rsid w:val="00C45659"/>
    <w:rsid w:val="00C5227B"/>
    <w:rsid w:val="00C53057"/>
    <w:rsid w:val="00C55230"/>
    <w:rsid w:val="00C62714"/>
    <w:rsid w:val="00C62C8B"/>
    <w:rsid w:val="00C75AC6"/>
    <w:rsid w:val="00C934E8"/>
    <w:rsid w:val="00C96F55"/>
    <w:rsid w:val="00CA1A44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D67D3"/>
    <w:rsid w:val="00CE1E11"/>
    <w:rsid w:val="00CE5E63"/>
    <w:rsid w:val="00CF2F40"/>
    <w:rsid w:val="00D069E9"/>
    <w:rsid w:val="00D1135E"/>
    <w:rsid w:val="00D14188"/>
    <w:rsid w:val="00D211A5"/>
    <w:rsid w:val="00D22245"/>
    <w:rsid w:val="00D23681"/>
    <w:rsid w:val="00D30A68"/>
    <w:rsid w:val="00D35D45"/>
    <w:rsid w:val="00D376E7"/>
    <w:rsid w:val="00D37F62"/>
    <w:rsid w:val="00D4005D"/>
    <w:rsid w:val="00D42716"/>
    <w:rsid w:val="00D46C8D"/>
    <w:rsid w:val="00D471C3"/>
    <w:rsid w:val="00D62906"/>
    <w:rsid w:val="00D62BA4"/>
    <w:rsid w:val="00D636FA"/>
    <w:rsid w:val="00D64413"/>
    <w:rsid w:val="00D7443A"/>
    <w:rsid w:val="00D7631E"/>
    <w:rsid w:val="00D7740C"/>
    <w:rsid w:val="00D93BD4"/>
    <w:rsid w:val="00D95389"/>
    <w:rsid w:val="00D9775C"/>
    <w:rsid w:val="00DA0DFE"/>
    <w:rsid w:val="00DA47F7"/>
    <w:rsid w:val="00DC6583"/>
    <w:rsid w:val="00DC6BE2"/>
    <w:rsid w:val="00DC6D4D"/>
    <w:rsid w:val="00DE7A4D"/>
    <w:rsid w:val="00DF25B9"/>
    <w:rsid w:val="00DF591E"/>
    <w:rsid w:val="00E00131"/>
    <w:rsid w:val="00E11D21"/>
    <w:rsid w:val="00E14382"/>
    <w:rsid w:val="00E16EE5"/>
    <w:rsid w:val="00E171FB"/>
    <w:rsid w:val="00E30D47"/>
    <w:rsid w:val="00E34881"/>
    <w:rsid w:val="00E36555"/>
    <w:rsid w:val="00E403A7"/>
    <w:rsid w:val="00E44287"/>
    <w:rsid w:val="00E45E4E"/>
    <w:rsid w:val="00E4600F"/>
    <w:rsid w:val="00E4707C"/>
    <w:rsid w:val="00E5603C"/>
    <w:rsid w:val="00E70B0E"/>
    <w:rsid w:val="00E76701"/>
    <w:rsid w:val="00E77F4D"/>
    <w:rsid w:val="00E8435B"/>
    <w:rsid w:val="00E84592"/>
    <w:rsid w:val="00E85A7F"/>
    <w:rsid w:val="00E915FA"/>
    <w:rsid w:val="00E94331"/>
    <w:rsid w:val="00EA01CC"/>
    <w:rsid w:val="00EA1B24"/>
    <w:rsid w:val="00EB76FC"/>
    <w:rsid w:val="00EC7E51"/>
    <w:rsid w:val="00ED2C67"/>
    <w:rsid w:val="00EE0B8D"/>
    <w:rsid w:val="00EE0D11"/>
    <w:rsid w:val="00EE1EA1"/>
    <w:rsid w:val="00EF09D3"/>
    <w:rsid w:val="00EF44E0"/>
    <w:rsid w:val="00EF54E1"/>
    <w:rsid w:val="00F02F71"/>
    <w:rsid w:val="00F14B5A"/>
    <w:rsid w:val="00F169C6"/>
    <w:rsid w:val="00F26D15"/>
    <w:rsid w:val="00F305CE"/>
    <w:rsid w:val="00F30923"/>
    <w:rsid w:val="00F37498"/>
    <w:rsid w:val="00F45C84"/>
    <w:rsid w:val="00F52AD4"/>
    <w:rsid w:val="00F54A6B"/>
    <w:rsid w:val="00F56DBB"/>
    <w:rsid w:val="00F6074C"/>
    <w:rsid w:val="00F61829"/>
    <w:rsid w:val="00F62DA7"/>
    <w:rsid w:val="00F674FB"/>
    <w:rsid w:val="00F72E98"/>
    <w:rsid w:val="00F8594B"/>
    <w:rsid w:val="00FA0577"/>
    <w:rsid w:val="00FA3069"/>
    <w:rsid w:val="00FA5F6F"/>
    <w:rsid w:val="00FB09AE"/>
    <w:rsid w:val="00FC1A92"/>
    <w:rsid w:val="00FD41D3"/>
    <w:rsid w:val="00FD6A79"/>
    <w:rsid w:val="00FE5C10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93BD4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qFormat/>
    <w:rsid w:val="00D93BD4"/>
    <w:pPr>
      <w:keepNext/>
      <w:keepLines/>
      <w:numPr>
        <w:numId w:val="28"/>
      </w:numPr>
      <w:spacing w:before="120" w:after="120" w:line="240" w:lineRule="auto"/>
      <w:jc w:val="left"/>
      <w:outlineLvl w:val="3"/>
    </w:pPr>
    <w:rPr>
      <w:rFonts w:cstheme="majorBidi"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  <w:style w:type="character" w:customStyle="1" w:styleId="4Char">
    <w:name w:val="标题 4 Char"/>
    <w:basedOn w:val="a0"/>
    <w:link w:val="4"/>
    <w:rsid w:val="00D93BD4"/>
    <w:rPr>
      <w:rFonts w:ascii="Times New Roman" w:hAnsi="Times New Roman" w:cstheme="majorBidi"/>
      <w:bCs/>
      <w:sz w:val="24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D6C36-306D-446D-8070-2F7476EBE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11043</TotalTime>
  <Pages>14</Pages>
  <Words>400</Words>
  <Characters>2280</Characters>
  <Application>Microsoft Office Word</Application>
  <DocSecurity>0</DocSecurity>
  <Lines>19</Lines>
  <Paragraphs>5</Paragraphs>
  <ScaleCrop>false</ScaleCrop>
  <Company/>
  <LinksUpToDate>false</LinksUpToDate>
  <CharactersWithSpaces>2675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181</cp:revision>
  <dcterms:created xsi:type="dcterms:W3CDTF">2016-03-23T09:51:00Z</dcterms:created>
  <dcterms:modified xsi:type="dcterms:W3CDTF">2016-04-19T11:39:00Z</dcterms:modified>
</cp:coreProperties>
</file>