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768C" w:rsidRDefault="00730443" w:rsidP="002C2825">
      <w:pPr>
        <w:pStyle w:val="a4"/>
      </w:pPr>
      <w:r>
        <w:rPr>
          <w:rFonts w:hint="eastAsia"/>
        </w:rPr>
        <w:t>大数据协作框架</w:t>
      </w:r>
    </w:p>
    <w:p w:rsidR="00730443" w:rsidRDefault="00730443" w:rsidP="00730443">
      <w:pPr>
        <w:pStyle w:val="1"/>
      </w:pPr>
      <w:r>
        <w:rPr>
          <w:rFonts w:hint="eastAsia"/>
        </w:rPr>
        <w:t>Sqoop</w:t>
      </w:r>
    </w:p>
    <w:p w:rsidR="00730443" w:rsidRDefault="00730443" w:rsidP="00730443">
      <w:pPr>
        <w:pStyle w:val="2"/>
        <w:spacing w:before="156" w:after="156"/>
      </w:pPr>
      <w:r>
        <w:rPr>
          <w:rFonts w:hint="eastAsia"/>
        </w:rPr>
        <w:t>Sqoop</w:t>
      </w:r>
      <w:r>
        <w:rPr>
          <w:rFonts w:hint="eastAsia"/>
        </w:rPr>
        <w:t>概述架构</w:t>
      </w:r>
    </w:p>
    <w:p w:rsidR="00AF1181" w:rsidRPr="00AF1181" w:rsidRDefault="00AF1181" w:rsidP="00AF1181">
      <w:r>
        <w:rPr>
          <w:rFonts w:hint="eastAsia"/>
        </w:rPr>
        <w:t>S</w:t>
      </w:r>
      <w:r>
        <w:t xml:space="preserve">qoop </w:t>
      </w:r>
      <w:r>
        <w:t>底层是</w:t>
      </w:r>
      <w:r>
        <w:rPr>
          <w:rFonts w:hint="eastAsia"/>
        </w:rPr>
        <w:t>M</w:t>
      </w:r>
      <w:r>
        <w:t xml:space="preserve">apReduce </w:t>
      </w:r>
    </w:p>
    <w:p w:rsidR="00E70905" w:rsidRDefault="00E70905" w:rsidP="00E70905">
      <w:r>
        <w:rPr>
          <w:noProof/>
        </w:rPr>
        <w:drawing>
          <wp:inline distT="0" distB="0" distL="0" distR="0" wp14:anchorId="3FFE2416" wp14:editId="17C8C471">
            <wp:extent cx="5274310" cy="9918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991870"/>
                    </a:xfrm>
                    <a:prstGeom prst="rect">
                      <a:avLst/>
                    </a:prstGeom>
                  </pic:spPr>
                </pic:pic>
              </a:graphicData>
            </a:graphic>
          </wp:inline>
        </w:drawing>
      </w:r>
    </w:p>
    <w:p w:rsidR="00AF1181" w:rsidRDefault="00AF1181" w:rsidP="00E70905">
      <w:r>
        <w:rPr>
          <w:noProof/>
        </w:rPr>
        <w:drawing>
          <wp:inline distT="0" distB="0" distL="0" distR="0" wp14:anchorId="6FBE8018" wp14:editId="1B953ADA">
            <wp:extent cx="5274310" cy="338074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80740"/>
                    </a:xfrm>
                    <a:prstGeom prst="rect">
                      <a:avLst/>
                    </a:prstGeom>
                  </pic:spPr>
                </pic:pic>
              </a:graphicData>
            </a:graphic>
          </wp:inline>
        </w:drawing>
      </w:r>
      <w:r w:rsidR="00663615">
        <w:rPr>
          <w:noProof/>
        </w:rPr>
        <w:lastRenderedPageBreak/>
        <w:drawing>
          <wp:inline distT="0" distB="0" distL="0" distR="0" wp14:anchorId="7BBFEB82" wp14:editId="67062DFD">
            <wp:extent cx="5274310" cy="30302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030220"/>
                    </a:xfrm>
                    <a:prstGeom prst="rect">
                      <a:avLst/>
                    </a:prstGeom>
                  </pic:spPr>
                </pic:pic>
              </a:graphicData>
            </a:graphic>
          </wp:inline>
        </w:drawing>
      </w:r>
      <w:r w:rsidR="004F69B1">
        <w:rPr>
          <w:noProof/>
        </w:rPr>
        <w:drawing>
          <wp:inline distT="0" distB="0" distL="0" distR="0" wp14:anchorId="5AA47C02" wp14:editId="71A5E500">
            <wp:extent cx="4562475" cy="297180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475" cy="2971800"/>
                    </a:xfrm>
                    <a:prstGeom prst="rect">
                      <a:avLst/>
                    </a:prstGeom>
                  </pic:spPr>
                </pic:pic>
              </a:graphicData>
            </a:graphic>
          </wp:inline>
        </w:drawing>
      </w:r>
    </w:p>
    <w:p w:rsidR="008E6311" w:rsidRDefault="008E6311" w:rsidP="00E70905">
      <w:r>
        <w:rPr>
          <w:noProof/>
        </w:rPr>
        <w:lastRenderedPageBreak/>
        <w:drawing>
          <wp:inline distT="0" distB="0" distL="0" distR="0" wp14:anchorId="553FDAEE" wp14:editId="1F72ECC4">
            <wp:extent cx="5274310" cy="4507865"/>
            <wp:effectExtent l="0" t="0" r="254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507865"/>
                    </a:xfrm>
                    <a:prstGeom prst="rect">
                      <a:avLst/>
                    </a:prstGeom>
                  </pic:spPr>
                </pic:pic>
              </a:graphicData>
            </a:graphic>
          </wp:inline>
        </w:drawing>
      </w:r>
    </w:p>
    <w:p w:rsidR="00E31C5B" w:rsidRPr="00E70905" w:rsidRDefault="00E31C5B" w:rsidP="00E70905">
      <w:r>
        <w:rPr>
          <w:noProof/>
        </w:rPr>
        <w:drawing>
          <wp:inline distT="0" distB="0" distL="0" distR="0" wp14:anchorId="45E23D0A" wp14:editId="4106BB0E">
            <wp:extent cx="5274310" cy="3083560"/>
            <wp:effectExtent l="0" t="0" r="2540" b="25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83560"/>
                    </a:xfrm>
                    <a:prstGeom prst="rect">
                      <a:avLst/>
                    </a:prstGeom>
                  </pic:spPr>
                </pic:pic>
              </a:graphicData>
            </a:graphic>
          </wp:inline>
        </w:drawing>
      </w:r>
    </w:p>
    <w:p w:rsidR="00730443" w:rsidRDefault="00730443" w:rsidP="00730443">
      <w:pPr>
        <w:pStyle w:val="2"/>
        <w:spacing w:before="156" w:after="156"/>
      </w:pPr>
      <w:r>
        <w:rPr>
          <w:rFonts w:hint="eastAsia"/>
        </w:rPr>
        <w:t>S</w:t>
      </w:r>
      <w:r>
        <w:t>qoop</w:t>
      </w:r>
      <w:r>
        <w:rPr>
          <w:rFonts w:hint="eastAsia"/>
        </w:rPr>
        <w:t>使用要点</w:t>
      </w:r>
    </w:p>
    <w:p w:rsidR="00CA1A25" w:rsidRDefault="00CA1A25" w:rsidP="00CA1A25">
      <w:pPr>
        <w:pStyle w:val="3"/>
        <w:spacing w:before="156" w:after="156"/>
      </w:pPr>
      <w:r>
        <w:rPr>
          <w:rFonts w:hint="eastAsia"/>
        </w:rPr>
        <w:t>下载地址</w:t>
      </w:r>
    </w:p>
    <w:p w:rsidR="00CA1A25" w:rsidRDefault="00D6134D" w:rsidP="00CA1A25">
      <w:hyperlink r:id="rId13" w:history="1">
        <w:r w:rsidR="00B948C5" w:rsidRPr="00DD51CC">
          <w:rPr>
            <w:rStyle w:val="a6"/>
          </w:rPr>
          <w:t>http://archive.cloudera.com/cdh5/</w:t>
        </w:r>
      </w:hyperlink>
    </w:p>
    <w:p w:rsidR="00B948C5" w:rsidRDefault="00D6134D" w:rsidP="00CA1A25">
      <w:hyperlink r:id="rId14" w:history="1">
        <w:r w:rsidR="000D4712" w:rsidRPr="00DD51CC">
          <w:rPr>
            <w:rStyle w:val="a6"/>
          </w:rPr>
          <w:t>http://archive.cloudera.com/cdh5/cdh/5/hadoop-2.5.0-cdh5.3.6.tar.gz</w:t>
        </w:r>
      </w:hyperlink>
    </w:p>
    <w:p w:rsidR="000D4712" w:rsidRDefault="00D6134D" w:rsidP="00CA1A25">
      <w:hyperlink r:id="rId15" w:history="1">
        <w:r w:rsidR="000D4712" w:rsidRPr="00DD51CC">
          <w:rPr>
            <w:rStyle w:val="a6"/>
          </w:rPr>
          <w:t>http://archive.cloudera.com/cdh5/cdh/5/hive-0.13.1-cdh5.3.6.tar.gz</w:t>
        </w:r>
      </w:hyperlink>
    </w:p>
    <w:p w:rsidR="000D4712" w:rsidRDefault="00D6134D" w:rsidP="00CA1A25">
      <w:hyperlink r:id="rId16" w:history="1">
        <w:r w:rsidR="00EC5BAA" w:rsidRPr="00DD51CC">
          <w:rPr>
            <w:rStyle w:val="a6"/>
          </w:rPr>
          <w:t>http://archive.cloudera.com/cdh5/cdh/5/zookeeper-3.4.5-cdh5.3.6.tar.gz</w:t>
        </w:r>
      </w:hyperlink>
    </w:p>
    <w:p w:rsidR="00EC5BAA" w:rsidRPr="00CA1A25" w:rsidRDefault="00EC5BAA" w:rsidP="00CA1A25">
      <w:r w:rsidRPr="00EC5BAA">
        <w:t>http://archive.cloudera.com/cdh5/cdh/5/sqoop-1.4.5-cdh5.3.6.tar.gz</w:t>
      </w:r>
    </w:p>
    <w:p w:rsidR="00E70905" w:rsidRDefault="00EC5BAA" w:rsidP="00EC5BAA">
      <w:pPr>
        <w:pStyle w:val="3"/>
        <w:spacing w:before="156" w:after="156"/>
      </w:pPr>
      <w:r>
        <w:rPr>
          <w:rFonts w:hint="eastAsia"/>
        </w:rPr>
        <w:t>安装</w:t>
      </w:r>
      <w:r w:rsidR="00355EA2">
        <w:rPr>
          <w:rFonts w:hint="eastAsia"/>
        </w:rPr>
        <w:t>CDH H</w:t>
      </w:r>
      <w:r w:rsidR="00355EA2">
        <w:t>adoop</w:t>
      </w:r>
    </w:p>
    <w:p w:rsidR="00685140" w:rsidRPr="00685140" w:rsidRDefault="00685140" w:rsidP="00685140">
      <w:r>
        <w:t>相关软件上传到服务器</w:t>
      </w:r>
      <w:r>
        <w:rPr>
          <w:rFonts w:hint="eastAsia"/>
        </w:rPr>
        <w:t xml:space="preserve"> /</w:t>
      </w:r>
      <w:r>
        <w:t xml:space="preserve">opt/softwares/ </w:t>
      </w:r>
      <w:r>
        <w:rPr>
          <w:rFonts w:hint="eastAsia"/>
        </w:rPr>
        <w:t>下</w:t>
      </w:r>
      <w:r>
        <w:rPr>
          <w:rFonts w:hint="eastAsia"/>
        </w:rPr>
        <w:t xml:space="preserve"> </w:t>
      </w:r>
      <w:r>
        <w:t xml:space="preserve"> </w:t>
      </w:r>
    </w:p>
    <w:p w:rsidR="00EC5BAA" w:rsidRDefault="00EC5BAA" w:rsidP="00EC5BAA">
      <w:r>
        <w:t>[root@hadoop-senior ~]# mkdir /opt/cdh-5.3.6</w:t>
      </w:r>
    </w:p>
    <w:p w:rsidR="00EC5BAA" w:rsidRDefault="00EC5BAA" w:rsidP="00EC5BAA">
      <w:r>
        <w:t>[root@hadoop-senior ~]# chown beifeng.beifeng /opt/cdh-5.3.6/</w:t>
      </w:r>
    </w:p>
    <w:p w:rsidR="00685140" w:rsidRDefault="00685140" w:rsidP="00EC5BAA">
      <w:r w:rsidRPr="00685140">
        <w:t>[beifeng@hadoop-senior cdh]$ tar zxf sqoop-1.4.5-cdh5.3.6.tar.gz  -C /opt/cdh-5.3.6/</w:t>
      </w:r>
    </w:p>
    <w:p w:rsidR="00682ABA" w:rsidRDefault="00682ABA" w:rsidP="00EC5BAA">
      <w:r w:rsidRPr="00682ABA">
        <w:t>[root@hadoop-senior cdh]# tar zxf hive-0.13.1-cdh5.3.6.tar.gz -C /opt/cdh-5.3.6/</w:t>
      </w:r>
    </w:p>
    <w:p w:rsidR="00682ABA" w:rsidRDefault="00682ABA" w:rsidP="00EC5BAA">
      <w:r w:rsidRPr="00682ABA">
        <w:t>[root@hadoop-senior cdh]# tar zxf hadoop-2.5.0-cdh5.3.6.tar.gz  -C /opt/cdh-5.3.6/</w:t>
      </w:r>
    </w:p>
    <w:p w:rsidR="00682ABA" w:rsidRDefault="00682ABA" w:rsidP="00EC5BAA">
      <w:r w:rsidRPr="00682ABA">
        <w:t>[root@hadoop-senior opt]# chown -R beifeng.beifeng cdh-5.3.6/</w:t>
      </w:r>
    </w:p>
    <w:p w:rsidR="00682ABA" w:rsidRDefault="002D075D" w:rsidP="002D075D">
      <w:pPr>
        <w:pStyle w:val="4"/>
      </w:pPr>
      <w:r>
        <w:t>修改配置</w:t>
      </w:r>
      <w:r>
        <w:rPr>
          <w:rFonts w:hint="eastAsia"/>
        </w:rPr>
        <w:t xml:space="preserve"> </w:t>
      </w:r>
      <w:r>
        <w:rPr>
          <w:rFonts w:hint="eastAsia"/>
        </w:rPr>
        <w:t>设置</w:t>
      </w:r>
      <w:r>
        <w:rPr>
          <w:rFonts w:hint="eastAsia"/>
        </w:rPr>
        <w:t>J</w:t>
      </w:r>
      <w:r>
        <w:t>AVA_HOME</w:t>
      </w:r>
    </w:p>
    <w:p w:rsidR="002D075D" w:rsidRDefault="002D075D" w:rsidP="002D075D">
      <w:r w:rsidRPr="002D075D">
        <w:t>/opt/cdh-5.3.6/hadoop-2.5.0-cdh5.3.6/etc/hadoop</w:t>
      </w:r>
      <w:r>
        <w:t>/hadoop-env.sh</w:t>
      </w:r>
    </w:p>
    <w:p w:rsidR="002D075D" w:rsidRDefault="002D075D" w:rsidP="002D075D">
      <w:r w:rsidRPr="002D075D">
        <w:t>/opt/cdh-5.3.6/hadoop-2.5.0-cdh5.3.6/etc/hadoop</w:t>
      </w:r>
      <w:r>
        <w:t>/yarn-env.sh</w:t>
      </w:r>
    </w:p>
    <w:p w:rsidR="00CD43F4" w:rsidRDefault="00CD43F4" w:rsidP="00CD43F4">
      <w:r w:rsidRPr="002D075D">
        <w:t>/opt/cdh-5.3.6/hadoop-2.5.0-cdh5.3.6/etc/hadoop</w:t>
      </w:r>
      <w:r>
        <w:t>/mapred-env.sh</w:t>
      </w:r>
    </w:p>
    <w:p w:rsidR="00CD43F4" w:rsidRDefault="004C6FBF" w:rsidP="004C6FBF">
      <w:pPr>
        <w:pStyle w:val="4"/>
      </w:pPr>
      <w:r>
        <w:rPr>
          <w:rFonts w:hint="eastAsia"/>
        </w:rPr>
        <w:t>core-site.xml</w:t>
      </w:r>
    </w:p>
    <w:p w:rsidR="00C6523B" w:rsidRPr="00C6523B" w:rsidRDefault="00C6523B" w:rsidP="00C6523B">
      <w:r w:rsidRPr="00C6523B">
        <w:t>[beifeng@hadoop-senior hadoop-2.5.0-cdh5.3.6]$ mkdir -p /opt/cdh-5.3.6/hadoop-2.5.0-cdh5.3.6/data/tmp</w:t>
      </w:r>
    </w:p>
    <w:p w:rsidR="00C6523B" w:rsidRDefault="00C6523B" w:rsidP="00C6523B">
      <w:pPr>
        <w:pStyle w:val="a3"/>
      </w:pPr>
      <w:r>
        <w:t>&lt;configuration&gt;</w:t>
      </w:r>
    </w:p>
    <w:p w:rsidR="00C6523B" w:rsidRDefault="00C6523B" w:rsidP="00C6523B">
      <w:pPr>
        <w:pStyle w:val="a3"/>
      </w:pPr>
      <w:r>
        <w:tab/>
        <w:t>&lt;property&gt;</w:t>
      </w:r>
    </w:p>
    <w:p w:rsidR="00C6523B" w:rsidRDefault="00C6523B" w:rsidP="00C6523B">
      <w:pPr>
        <w:pStyle w:val="a3"/>
      </w:pPr>
      <w:r>
        <w:t xml:space="preserve">        &lt;name&gt;fs.defaultFS&lt;/name&gt;</w:t>
      </w:r>
    </w:p>
    <w:p w:rsidR="00C6523B" w:rsidRDefault="00C6523B" w:rsidP="00C6523B">
      <w:pPr>
        <w:pStyle w:val="a3"/>
      </w:pPr>
      <w:r>
        <w:tab/>
      </w:r>
      <w:r>
        <w:tab/>
        <w:t>&lt;!--name node --&gt;</w:t>
      </w:r>
    </w:p>
    <w:p w:rsidR="00C6523B" w:rsidRDefault="00C6523B" w:rsidP="00C6523B">
      <w:pPr>
        <w:pStyle w:val="a3"/>
      </w:pPr>
      <w:r>
        <w:t xml:space="preserve">        &lt;value&gt;hdfs://hadoop-senior.ibeifeng.com:8020&lt;/value&gt;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&lt;name&gt;hadoop.tmp.dir&lt;/name&gt;</w:t>
      </w:r>
    </w:p>
    <w:p w:rsidR="00C6523B" w:rsidRDefault="00C6523B" w:rsidP="00C6523B">
      <w:pPr>
        <w:pStyle w:val="a3"/>
      </w:pPr>
      <w:r>
        <w:t xml:space="preserve">        &lt;value&gt;/opt/cdh-5.3.6/hadoop-2.5.0-cdh5.3.6/data/tmp&lt;/value&gt;</w:t>
      </w:r>
    </w:p>
    <w:p w:rsidR="00C6523B" w:rsidRDefault="00C6523B" w:rsidP="00C6523B">
      <w:pPr>
        <w:pStyle w:val="a3"/>
      </w:pPr>
      <w:r>
        <w:t xml:space="preserve">    &lt;/property&gt;</w:t>
      </w:r>
    </w:p>
    <w:p w:rsidR="004C6FBF" w:rsidRDefault="00C6523B" w:rsidP="00C6523B">
      <w:pPr>
        <w:pStyle w:val="a3"/>
      </w:pPr>
      <w:r>
        <w:t>&lt;/configuration&gt;</w:t>
      </w:r>
    </w:p>
    <w:p w:rsidR="00C6523B" w:rsidRDefault="00C6523B" w:rsidP="00C6523B">
      <w:pPr>
        <w:pStyle w:val="4"/>
      </w:pPr>
      <w:r>
        <w:rPr>
          <w:rFonts w:hint="eastAsia"/>
        </w:rPr>
        <w:t>hdfs-site.xml</w:t>
      </w:r>
    </w:p>
    <w:p w:rsidR="00C6523B" w:rsidRDefault="00C6523B" w:rsidP="00C6523B">
      <w:pPr>
        <w:pStyle w:val="a3"/>
      </w:pPr>
      <w:r>
        <w:t>&lt;configuration&gt;</w:t>
      </w:r>
    </w:p>
    <w:p w:rsidR="00C6523B" w:rsidRDefault="00C6523B" w:rsidP="00C6523B">
      <w:pPr>
        <w:pStyle w:val="a3"/>
      </w:pPr>
      <w:r>
        <w:tab/>
        <w:t>&lt;property&gt;</w:t>
      </w:r>
    </w:p>
    <w:p w:rsidR="00C6523B" w:rsidRDefault="00C6523B" w:rsidP="00C6523B">
      <w:pPr>
        <w:pStyle w:val="a3"/>
      </w:pPr>
      <w:r>
        <w:t xml:space="preserve">        &lt;name&gt;dfs.replication&lt;/name&gt;</w:t>
      </w:r>
    </w:p>
    <w:p w:rsidR="00C6523B" w:rsidRDefault="00C6523B" w:rsidP="00C6523B">
      <w:pPr>
        <w:pStyle w:val="a3"/>
      </w:pPr>
      <w:r>
        <w:t xml:space="preserve">        &lt;value&gt;1&lt;/value&gt;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&lt;name&gt;dfs.namenode.http-address&lt;/name&gt;</w:t>
      </w:r>
    </w:p>
    <w:p w:rsidR="00C6523B" w:rsidRDefault="00C6523B" w:rsidP="00C6523B">
      <w:pPr>
        <w:pStyle w:val="a3"/>
      </w:pPr>
      <w:r>
        <w:lastRenderedPageBreak/>
        <w:t xml:space="preserve">        &lt;value&gt;hadoop-senior.ibeifeng.com:50070&lt;/value&gt;</w:t>
      </w:r>
    </w:p>
    <w:p w:rsidR="00C6523B" w:rsidRDefault="00C6523B" w:rsidP="00C6523B">
      <w:pPr>
        <w:pStyle w:val="a3"/>
      </w:pPr>
      <w:r>
        <w:t xml:space="preserve">    &lt;/property&gt;</w:t>
      </w:r>
    </w:p>
    <w:p w:rsidR="00C6523B" w:rsidRDefault="00C6523B" w:rsidP="00C6523B">
      <w:pPr>
        <w:pStyle w:val="a3"/>
      </w:pPr>
      <w:r>
        <w:tab/>
      </w:r>
    </w:p>
    <w:p w:rsidR="00C6523B" w:rsidRDefault="00C6523B" w:rsidP="00C6523B">
      <w:pPr>
        <w:pStyle w:val="a3"/>
      </w:pPr>
      <w:r>
        <w:tab/>
        <w:t>&lt;property&gt;</w:t>
      </w:r>
    </w:p>
    <w:p w:rsidR="00C6523B" w:rsidRDefault="00C6523B" w:rsidP="00C6523B">
      <w:pPr>
        <w:pStyle w:val="a3"/>
      </w:pPr>
      <w:r>
        <w:t xml:space="preserve">        &lt;name&gt;dfs.namenode.secondary.http-address&lt;/name&gt;</w:t>
      </w:r>
    </w:p>
    <w:p w:rsidR="00C6523B" w:rsidRDefault="00C6523B" w:rsidP="00C6523B">
      <w:pPr>
        <w:pStyle w:val="a3"/>
      </w:pPr>
      <w:r>
        <w:t xml:space="preserve">        &lt;value&gt;hadoop-senior.ibeifeng.com:50090&lt;/value&gt;</w:t>
      </w:r>
    </w:p>
    <w:p w:rsidR="00C6523B" w:rsidRDefault="00C6523B" w:rsidP="00C6523B">
      <w:pPr>
        <w:pStyle w:val="a3"/>
      </w:pPr>
      <w:r>
        <w:t xml:space="preserve">    &lt;/property&gt;</w:t>
      </w:r>
    </w:p>
    <w:p w:rsidR="00C6523B" w:rsidRDefault="00C6523B" w:rsidP="00C6523B">
      <w:pPr>
        <w:pStyle w:val="a3"/>
      </w:pPr>
      <w:r>
        <w:tab/>
        <w:t>&lt;property&gt;</w:t>
      </w:r>
    </w:p>
    <w:p w:rsidR="00C6523B" w:rsidRDefault="00C6523B" w:rsidP="00C6523B">
      <w:pPr>
        <w:pStyle w:val="a3"/>
      </w:pPr>
      <w:r>
        <w:t xml:space="preserve">        &lt;name&gt;dfs.permissions&lt;/name&gt;</w:t>
      </w:r>
    </w:p>
    <w:p w:rsidR="00C6523B" w:rsidRDefault="00C6523B" w:rsidP="00C6523B">
      <w:pPr>
        <w:pStyle w:val="a3"/>
      </w:pPr>
      <w:r>
        <w:t xml:space="preserve">        &lt;value&gt;false&lt;/value&gt;</w:t>
      </w:r>
    </w:p>
    <w:p w:rsidR="00C6523B" w:rsidRDefault="00C6523B" w:rsidP="00C6523B">
      <w:pPr>
        <w:pStyle w:val="a3"/>
      </w:pPr>
      <w:r>
        <w:t xml:space="preserve">    &lt;/property&gt;</w:t>
      </w:r>
    </w:p>
    <w:p w:rsidR="00C6523B" w:rsidRDefault="00C6523B" w:rsidP="00C6523B">
      <w:pPr>
        <w:pStyle w:val="a3"/>
      </w:pPr>
      <w:r>
        <w:t>&lt;/configuration&gt;</w:t>
      </w:r>
    </w:p>
    <w:p w:rsidR="00DD096F" w:rsidRDefault="00DD096F" w:rsidP="00DD096F">
      <w:pPr>
        <w:pStyle w:val="4"/>
      </w:pPr>
      <w:r>
        <w:rPr>
          <w:rFonts w:hint="eastAsia"/>
        </w:rPr>
        <w:t>yarn-site.xml</w:t>
      </w:r>
    </w:p>
    <w:p w:rsidR="00DD096F" w:rsidRDefault="00DD096F" w:rsidP="00DD096F">
      <w:pPr>
        <w:pStyle w:val="a3"/>
      </w:pPr>
      <w:r>
        <w:t>&lt;property&gt;</w:t>
      </w:r>
    </w:p>
    <w:p w:rsidR="00DD096F" w:rsidRDefault="00DD096F" w:rsidP="00DD096F">
      <w:pPr>
        <w:pStyle w:val="a3"/>
      </w:pPr>
      <w:r>
        <w:t xml:space="preserve">        &lt;name&gt;yarn.nodemanager.aux-services&lt;/name&gt;</w:t>
      </w:r>
    </w:p>
    <w:p w:rsidR="00DD096F" w:rsidRDefault="00DD096F" w:rsidP="00DD096F">
      <w:pPr>
        <w:pStyle w:val="a3"/>
      </w:pPr>
      <w:r>
        <w:t xml:space="preserve">        &lt;value&gt;mapreduce_shuffle&lt;/value&gt;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&lt;name&gt;yarn.resourcemanager.hostname&lt;/name&gt;</w:t>
      </w:r>
    </w:p>
    <w:p w:rsidR="00DD096F" w:rsidRDefault="00DD096F" w:rsidP="00DD096F">
      <w:pPr>
        <w:pStyle w:val="a3"/>
      </w:pPr>
      <w:r>
        <w:t xml:space="preserve">        &lt;value&gt;hadoop-senior.ibeifeng.com&lt;/value&gt;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&lt;name&gt;yarn.log-aggregation-enable&lt;/name&gt;</w:t>
      </w:r>
    </w:p>
    <w:p w:rsidR="00DD096F" w:rsidRDefault="00DD096F" w:rsidP="00DD096F">
      <w:pPr>
        <w:pStyle w:val="a3"/>
      </w:pPr>
      <w:r>
        <w:t xml:space="preserve">        &lt;value&gt;true&lt;/value&gt;</w:t>
      </w:r>
    </w:p>
    <w:p w:rsidR="00DD096F" w:rsidRDefault="00DD096F" w:rsidP="00DD096F">
      <w:pPr>
        <w:pStyle w:val="a3"/>
      </w:pPr>
      <w:r>
        <w:t xml:space="preserve">    &lt;/property&gt;</w:t>
      </w:r>
    </w:p>
    <w:p w:rsidR="00DD096F" w:rsidRDefault="00DD096F" w:rsidP="00DD096F">
      <w:pPr>
        <w:pStyle w:val="a3"/>
      </w:pPr>
      <w:r>
        <w:tab/>
      </w:r>
    </w:p>
    <w:p w:rsidR="00DD096F" w:rsidRDefault="00DD096F" w:rsidP="00DD096F">
      <w:pPr>
        <w:pStyle w:val="a3"/>
      </w:pPr>
      <w:r>
        <w:tab/>
        <w:t>&lt;property&gt;</w:t>
      </w:r>
    </w:p>
    <w:p w:rsidR="00DD096F" w:rsidRDefault="00DD096F" w:rsidP="00DD096F">
      <w:pPr>
        <w:pStyle w:val="a3"/>
      </w:pPr>
      <w:r>
        <w:t xml:space="preserve">        &lt;name&gt;yarn.log-aggregation.retain-seconds&lt;/name&gt;</w:t>
      </w:r>
    </w:p>
    <w:p w:rsidR="00DD096F" w:rsidRDefault="00DD096F" w:rsidP="00DD096F">
      <w:pPr>
        <w:pStyle w:val="a3"/>
      </w:pPr>
      <w:r>
        <w:t xml:space="preserve">        &lt;value&gt;640800&lt;/value&gt;</w:t>
      </w:r>
    </w:p>
    <w:p w:rsidR="00DD096F" w:rsidRDefault="00DD096F" w:rsidP="00DD096F">
      <w:pPr>
        <w:pStyle w:val="a3"/>
      </w:pPr>
      <w:r>
        <w:t xml:space="preserve">    &lt;/property&gt;</w:t>
      </w:r>
    </w:p>
    <w:p w:rsidR="00DD096F" w:rsidRDefault="00DD096F" w:rsidP="00DD096F">
      <w:pPr>
        <w:pStyle w:val="a3"/>
      </w:pPr>
      <w:r>
        <w:tab/>
        <w:t>&lt;property&gt;</w:t>
      </w:r>
    </w:p>
    <w:p w:rsidR="00DD096F" w:rsidRDefault="00DD096F" w:rsidP="00DD096F">
      <w:pPr>
        <w:pStyle w:val="a3"/>
      </w:pPr>
      <w:r>
        <w:t xml:space="preserve">        &lt;name&gt;yarn.nodemanager.resource.memory-mb&lt;/name&gt;</w:t>
      </w:r>
    </w:p>
    <w:p w:rsidR="00DD096F" w:rsidRDefault="00DD096F" w:rsidP="00DD096F">
      <w:pPr>
        <w:pStyle w:val="a3"/>
      </w:pPr>
      <w:r>
        <w:t xml:space="preserve">        &lt;value&gt;4096&lt;/value&gt;</w:t>
      </w:r>
    </w:p>
    <w:p w:rsidR="00DD096F" w:rsidRDefault="00DD096F" w:rsidP="004346D4">
      <w:pPr>
        <w:pStyle w:val="a3"/>
        <w:ind w:firstLine="435"/>
      </w:pPr>
      <w:r>
        <w:t>&lt;/property&gt;</w:t>
      </w:r>
    </w:p>
    <w:p w:rsidR="004346D4" w:rsidRDefault="004346D4" w:rsidP="004346D4">
      <w:pPr>
        <w:pStyle w:val="4"/>
      </w:pPr>
      <w:r>
        <w:rPr>
          <w:rFonts w:hint="eastAsia"/>
        </w:rPr>
        <w:t>mapred-site.xml</w:t>
      </w:r>
    </w:p>
    <w:p w:rsidR="004346D4" w:rsidRDefault="004346D4" w:rsidP="00387A2E">
      <w:pPr>
        <w:pStyle w:val="a3"/>
      </w:pPr>
      <w:r>
        <w:t>&lt;property&gt;</w:t>
      </w:r>
    </w:p>
    <w:p w:rsidR="004346D4" w:rsidRDefault="004346D4" w:rsidP="00387A2E">
      <w:pPr>
        <w:pStyle w:val="a3"/>
      </w:pPr>
      <w:r>
        <w:t xml:space="preserve">        </w:t>
      </w:r>
      <w:r>
        <w:tab/>
        <w:t>&lt;name&gt;mapreduce.framework.name&lt;/name&gt;</w:t>
      </w:r>
    </w:p>
    <w:p w:rsidR="004346D4" w:rsidRDefault="004346D4" w:rsidP="00387A2E">
      <w:pPr>
        <w:pStyle w:val="a3"/>
      </w:pPr>
      <w:r>
        <w:t xml:space="preserve">            &lt;value&gt;yarn&lt;/value&gt;</w:t>
      </w:r>
    </w:p>
    <w:p w:rsidR="004346D4" w:rsidRDefault="004346D4" w:rsidP="00387A2E">
      <w:pPr>
        <w:pStyle w:val="a3"/>
      </w:pPr>
      <w:r>
        <w:t xml:space="preserve">    &lt;/property&gt;</w:t>
      </w:r>
    </w:p>
    <w:p w:rsidR="004346D4" w:rsidRDefault="004346D4" w:rsidP="00387A2E">
      <w:pPr>
        <w:pStyle w:val="a3"/>
      </w:pPr>
    </w:p>
    <w:p w:rsidR="004346D4" w:rsidRDefault="004346D4" w:rsidP="00387A2E">
      <w:pPr>
        <w:pStyle w:val="a3"/>
      </w:pPr>
      <w:r>
        <w:tab/>
      </w:r>
    </w:p>
    <w:p w:rsidR="004346D4" w:rsidRDefault="004346D4" w:rsidP="00387A2E">
      <w:pPr>
        <w:pStyle w:val="a3"/>
      </w:pPr>
      <w:r>
        <w:lastRenderedPageBreak/>
        <w:tab/>
        <w:t>&lt;!-- jobhistory properties --&gt;</w:t>
      </w:r>
    </w:p>
    <w:p w:rsidR="004346D4" w:rsidRDefault="004346D4" w:rsidP="00387A2E">
      <w:pPr>
        <w:pStyle w:val="a3"/>
      </w:pPr>
    </w:p>
    <w:p w:rsidR="004346D4" w:rsidRDefault="004346D4" w:rsidP="00387A2E">
      <w:pPr>
        <w:pStyle w:val="a3"/>
      </w:pPr>
      <w:r>
        <w:tab/>
        <w:t>&lt;property&gt;</w:t>
      </w:r>
    </w:p>
    <w:p w:rsidR="004346D4" w:rsidRDefault="004346D4" w:rsidP="00387A2E">
      <w:pPr>
        <w:pStyle w:val="a3"/>
      </w:pPr>
      <w:r>
        <w:tab/>
        <w:t xml:space="preserve">  &lt;name&gt;mapreduce.jobhistory.address&lt;/name&gt;</w:t>
      </w:r>
    </w:p>
    <w:p w:rsidR="004346D4" w:rsidRDefault="004346D4" w:rsidP="00387A2E">
      <w:pPr>
        <w:pStyle w:val="a3"/>
      </w:pPr>
      <w:r>
        <w:tab/>
        <w:t xml:space="preserve">  &lt;value&gt;hadoop-senior.ibeifeng.com:10020&lt;/value&gt;  </w:t>
      </w:r>
    </w:p>
    <w:p w:rsidR="004346D4" w:rsidRDefault="004346D4" w:rsidP="00387A2E">
      <w:pPr>
        <w:pStyle w:val="a3"/>
      </w:pPr>
      <w:r>
        <w:tab/>
        <w:t>&lt;/property&gt;</w:t>
      </w:r>
    </w:p>
    <w:p w:rsidR="004346D4" w:rsidRDefault="004346D4" w:rsidP="00387A2E">
      <w:pPr>
        <w:pStyle w:val="a3"/>
      </w:pPr>
    </w:p>
    <w:p w:rsidR="004346D4" w:rsidRDefault="004346D4" w:rsidP="00387A2E">
      <w:pPr>
        <w:pStyle w:val="a3"/>
      </w:pPr>
      <w:r>
        <w:tab/>
        <w:t>&lt;property&gt;</w:t>
      </w:r>
    </w:p>
    <w:p w:rsidR="004346D4" w:rsidRDefault="004346D4" w:rsidP="00387A2E">
      <w:pPr>
        <w:pStyle w:val="a3"/>
      </w:pPr>
      <w:r>
        <w:tab/>
        <w:t xml:space="preserve">  &lt;name&gt;mapreduce.jobhistory.webapp.address&lt;/name&gt;</w:t>
      </w:r>
    </w:p>
    <w:p w:rsidR="004346D4" w:rsidRDefault="004346D4" w:rsidP="00387A2E">
      <w:pPr>
        <w:pStyle w:val="a3"/>
      </w:pPr>
      <w:r>
        <w:tab/>
        <w:t xml:space="preserve">  &lt;value&gt;hadoop-senior.ibeifeng.com:19888&lt;/value&gt;</w:t>
      </w:r>
    </w:p>
    <w:p w:rsidR="004346D4" w:rsidRPr="004346D4" w:rsidRDefault="004346D4" w:rsidP="00387A2E">
      <w:pPr>
        <w:pStyle w:val="a3"/>
      </w:pPr>
      <w:r>
        <w:tab/>
        <w:t xml:space="preserve"> &lt;/property&gt;</w:t>
      </w:r>
    </w:p>
    <w:p w:rsidR="00615FBC" w:rsidRDefault="00615FBC" w:rsidP="00615FBC">
      <w:pPr>
        <w:pStyle w:val="4"/>
      </w:pPr>
      <w:r>
        <w:t>slaves</w:t>
      </w:r>
    </w:p>
    <w:p w:rsidR="00615FBC" w:rsidRDefault="00615FBC" w:rsidP="00615FBC">
      <w:r w:rsidRPr="00615FBC">
        <w:t>hadoop-senior.ibeifeng.com</w:t>
      </w:r>
    </w:p>
    <w:p w:rsidR="00615FBC" w:rsidRDefault="004A4922" w:rsidP="004A4922">
      <w:pPr>
        <w:pStyle w:val="4"/>
      </w:pPr>
      <w:r>
        <w:rPr>
          <w:rFonts w:hint="eastAsia"/>
        </w:rPr>
        <w:t>格式化</w:t>
      </w:r>
    </w:p>
    <w:p w:rsidR="004A4922" w:rsidRDefault="00471456" w:rsidP="00355EA2">
      <w:pPr>
        <w:pStyle w:val="a3"/>
      </w:pPr>
      <w:r w:rsidRPr="00471456">
        <w:t xml:space="preserve">[beifeng@hadoop-senior hadoop-2.5.0-cdh5.3.6]$ bin/hdfs namenode </w:t>
      </w:r>
      <w:r w:rsidR="00355EA2">
        <w:t>–</w:t>
      </w:r>
      <w:r w:rsidRPr="00471456">
        <w:t>format</w:t>
      </w:r>
    </w:p>
    <w:p w:rsidR="00355EA2" w:rsidRDefault="00355EA2" w:rsidP="00355EA2">
      <w:pPr>
        <w:pStyle w:val="a3"/>
      </w:pPr>
      <w:r>
        <w:rPr>
          <w:rFonts w:hint="eastAsia"/>
        </w:rPr>
        <w:t>启动测试：</w:t>
      </w:r>
    </w:p>
    <w:p w:rsidR="00355EA2" w:rsidRDefault="00355EA2" w:rsidP="00355EA2">
      <w:pPr>
        <w:pStyle w:val="a3"/>
      </w:pPr>
      <w:r w:rsidRPr="00355EA2">
        <w:t>[beifeng@hadoop-senior hadoop-2.5.0-cdh5.3.6]$ sbin/hadoop-daemon.sh  start namenode</w:t>
      </w:r>
    </w:p>
    <w:p w:rsidR="00355EA2" w:rsidRDefault="00355EA2" w:rsidP="00355EA2">
      <w:pPr>
        <w:pStyle w:val="a3"/>
      </w:pPr>
      <w:r w:rsidRPr="00355EA2">
        <w:t>[beifeng@hadoop-senior hadoop-2.5.0-cdh5.3.6]$ sbin/hadoop-daemon.sh  start datanode</w:t>
      </w:r>
    </w:p>
    <w:p w:rsidR="00355EA2" w:rsidRDefault="00355EA2" w:rsidP="00355EA2">
      <w:pPr>
        <w:pStyle w:val="a3"/>
      </w:pPr>
      <w:r w:rsidRPr="00355EA2">
        <w:t>[beifeng@hadoop-senior hadoop-2.5.0-cdh5.3.6]$ sbin/yarn-daemon.sh start resourcemanager</w:t>
      </w:r>
    </w:p>
    <w:p w:rsidR="00355EA2" w:rsidRDefault="00355EA2" w:rsidP="00355EA2">
      <w:pPr>
        <w:pStyle w:val="a3"/>
      </w:pPr>
      <w:r w:rsidRPr="00355EA2">
        <w:t>[beifeng@hadoop-senior hadoop-2.5.0-cdh5.3.6]$ sbin/yarn-daemon.sh start nodemanager</w:t>
      </w:r>
    </w:p>
    <w:p w:rsidR="00355EA2" w:rsidRDefault="00355EA2" w:rsidP="00355EA2">
      <w:pPr>
        <w:pStyle w:val="a3"/>
      </w:pPr>
      <w:r w:rsidRPr="00355EA2">
        <w:t>[beifeng@hadoop-senior hadoop-2.5.0-cdh5.3.6]$ sbin/mr-jobhistory-daemon.sh start historyserver</w:t>
      </w:r>
    </w:p>
    <w:p w:rsidR="00355EA2" w:rsidRDefault="00355EA2" w:rsidP="00355EA2">
      <w:r>
        <w:rPr>
          <w:noProof/>
        </w:rPr>
        <w:drawing>
          <wp:inline distT="0" distB="0" distL="0" distR="0" wp14:anchorId="2B2EEE8C" wp14:editId="1BA684A2">
            <wp:extent cx="3981450" cy="108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81450" cy="1085850"/>
                    </a:xfrm>
                    <a:prstGeom prst="rect">
                      <a:avLst/>
                    </a:prstGeom>
                  </pic:spPr>
                </pic:pic>
              </a:graphicData>
            </a:graphic>
          </wp:inline>
        </w:drawing>
      </w:r>
    </w:p>
    <w:p w:rsidR="00355EA2" w:rsidRDefault="00355EA2" w:rsidP="00355EA2">
      <w:pPr>
        <w:pStyle w:val="3"/>
        <w:spacing w:before="156" w:after="156"/>
      </w:pPr>
      <w:r>
        <w:t>配置</w:t>
      </w:r>
      <w:r>
        <w:rPr>
          <w:rFonts w:hint="eastAsia"/>
        </w:rPr>
        <w:t>HIVE</w:t>
      </w:r>
    </w:p>
    <w:p w:rsidR="00AE5DE4" w:rsidRDefault="00AE5DE4" w:rsidP="002B14A7">
      <w:pPr>
        <w:pStyle w:val="4"/>
      </w:pPr>
      <w:r>
        <w:rPr>
          <w:rFonts w:hint="eastAsia"/>
        </w:rPr>
        <w:t>hive-env.sh</w:t>
      </w:r>
    </w:p>
    <w:p w:rsidR="009108F2" w:rsidRDefault="009108F2" w:rsidP="009108F2">
      <w:pPr>
        <w:pStyle w:val="a3"/>
      </w:pPr>
      <w:r>
        <w:t># Set HADOOP_HOME to point to a specific hadoop install directory</w:t>
      </w:r>
    </w:p>
    <w:p w:rsidR="009108F2" w:rsidRDefault="009108F2" w:rsidP="009108F2">
      <w:pPr>
        <w:pStyle w:val="a3"/>
      </w:pPr>
      <w:r>
        <w:t>HADOOP_HOME=/opt/cdh-5.3.6/hadoop-2.5.0-cdh5.3.6</w:t>
      </w:r>
    </w:p>
    <w:p w:rsidR="009108F2" w:rsidRDefault="009108F2" w:rsidP="009108F2">
      <w:pPr>
        <w:pStyle w:val="a3"/>
      </w:pPr>
    </w:p>
    <w:p w:rsidR="009108F2" w:rsidRDefault="009108F2" w:rsidP="009108F2">
      <w:pPr>
        <w:pStyle w:val="a3"/>
      </w:pPr>
      <w:r>
        <w:t># Hive Configuration Directory can be controlled by:</w:t>
      </w:r>
    </w:p>
    <w:p w:rsidR="00AE5DE4" w:rsidRDefault="009108F2" w:rsidP="009108F2">
      <w:pPr>
        <w:pStyle w:val="a3"/>
      </w:pPr>
      <w:r>
        <w:t>export HIVE_CONF_DIR=/opt/cdh-5.3.6/hive-0.13.1-cdh5.3.6/conf</w:t>
      </w:r>
    </w:p>
    <w:p w:rsidR="002B14A7" w:rsidRDefault="002B14A7" w:rsidP="002B14A7">
      <w:pPr>
        <w:pStyle w:val="4"/>
      </w:pPr>
      <w:r>
        <w:rPr>
          <w:rFonts w:hint="eastAsia"/>
        </w:rPr>
        <w:t>log4j.properties</w:t>
      </w:r>
    </w:p>
    <w:p w:rsidR="002B14A7" w:rsidRDefault="00F42F4D" w:rsidP="002B14A7">
      <w:r w:rsidRPr="00F42F4D">
        <w:t>hive.log.dir=/opt/cdh-5.3.6/hive-0.13.1-cdh5.3.6/logs/</w:t>
      </w:r>
    </w:p>
    <w:p w:rsidR="00F42F4D" w:rsidRDefault="00F42F4D" w:rsidP="00F42F4D">
      <w:pPr>
        <w:pStyle w:val="4"/>
      </w:pPr>
      <w:r>
        <w:t>touch hive-site.xml</w:t>
      </w:r>
    </w:p>
    <w:p w:rsidR="00F42F4D" w:rsidRDefault="00F42F4D" w:rsidP="00F42F4D">
      <w:pPr>
        <w:pStyle w:val="a3"/>
      </w:pPr>
      <w:r>
        <w:t>&lt;?xml version="1.0"?&gt;</w:t>
      </w:r>
    </w:p>
    <w:p w:rsidR="00F42F4D" w:rsidRDefault="00F42F4D" w:rsidP="00F42F4D">
      <w:pPr>
        <w:pStyle w:val="a3"/>
      </w:pPr>
      <w:r>
        <w:lastRenderedPageBreak/>
        <w:t>&lt;?xml-stylesheet type="text/xsl" href="configuration.xsl"?&gt;</w:t>
      </w:r>
    </w:p>
    <w:p w:rsidR="00F42F4D" w:rsidRDefault="00F42F4D" w:rsidP="00F42F4D">
      <w:pPr>
        <w:pStyle w:val="a3"/>
      </w:pPr>
    </w:p>
    <w:p w:rsidR="00F42F4D" w:rsidRDefault="00F42F4D" w:rsidP="00F42F4D">
      <w:pPr>
        <w:pStyle w:val="a3"/>
      </w:pPr>
      <w:r>
        <w:t>&lt;configuration&gt;</w:t>
      </w:r>
    </w:p>
    <w:p w:rsidR="00F42F4D" w:rsidRDefault="00F42F4D" w:rsidP="00F42F4D">
      <w:pPr>
        <w:pStyle w:val="a3"/>
      </w:pPr>
    </w:p>
    <w:p w:rsidR="00F42F4D" w:rsidRDefault="00F42F4D" w:rsidP="00F42F4D">
      <w:pPr>
        <w:pStyle w:val="a3"/>
      </w:pPr>
      <w:r>
        <w:t xml:space="preserve">   &lt;property&gt;</w:t>
      </w:r>
    </w:p>
    <w:p w:rsidR="00F42F4D" w:rsidRDefault="00F42F4D" w:rsidP="00F42F4D">
      <w:pPr>
        <w:pStyle w:val="a3"/>
      </w:pPr>
      <w:r>
        <w:tab/>
        <w:t xml:space="preserve">  &lt;name&gt;javax.jdo.option.ConnectionURL&lt;/name&gt;</w:t>
      </w:r>
    </w:p>
    <w:p w:rsidR="00F42F4D" w:rsidRDefault="00F42F4D" w:rsidP="00F42F4D">
      <w:pPr>
        <w:pStyle w:val="a3"/>
      </w:pPr>
      <w:r>
        <w:tab/>
        <w:t xml:space="preserve">  &lt;value&gt;jdbc:mysql://hadoop-senior.ibeifeng.com:3306/metadata?createDatabaseIfNotExist=true&lt;/value&gt;</w:t>
      </w:r>
    </w:p>
    <w:p w:rsidR="00F42F4D" w:rsidRDefault="00F42F4D" w:rsidP="00F42F4D">
      <w:pPr>
        <w:pStyle w:val="a3"/>
      </w:pPr>
      <w:r>
        <w:tab/>
        <w:t xml:space="preserve">  &lt;description&gt;JDBC connect string for a JDBC metastore&lt;/description&gt;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t xml:space="preserve">  &lt;name&gt;javax.jdo.option.ConnectionDriverName&lt;/name&gt;</w:t>
      </w:r>
    </w:p>
    <w:p w:rsidR="00F42F4D" w:rsidRDefault="00F42F4D" w:rsidP="00F42F4D">
      <w:pPr>
        <w:pStyle w:val="a3"/>
      </w:pPr>
      <w:r>
        <w:tab/>
        <w:t xml:space="preserve">  &lt;value&gt;com.mysql.jdbc.Driver&lt;/value&gt;</w:t>
      </w:r>
    </w:p>
    <w:p w:rsidR="00F42F4D" w:rsidRDefault="00F42F4D" w:rsidP="00F42F4D">
      <w:pPr>
        <w:pStyle w:val="a3"/>
      </w:pPr>
      <w:r>
        <w:tab/>
        <w:t xml:space="preserve">  &lt;description&gt;Driver class name for a JDBC metastore&lt;/description&gt;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ab/>
        <w:t xml:space="preserve">  &lt;name&gt;javax.jdo.option.ConnectionUserName&lt;/name&gt;</w:t>
      </w:r>
    </w:p>
    <w:p w:rsidR="00F42F4D" w:rsidRDefault="00F42F4D" w:rsidP="00F42F4D">
      <w:pPr>
        <w:pStyle w:val="a3"/>
      </w:pPr>
      <w:r>
        <w:tab/>
        <w:t xml:space="preserve">  &lt;value&gt;root&lt;/value&gt;</w:t>
      </w:r>
    </w:p>
    <w:p w:rsidR="00F42F4D" w:rsidRDefault="00F42F4D" w:rsidP="00F42F4D">
      <w:pPr>
        <w:pStyle w:val="a3"/>
      </w:pPr>
      <w:r>
        <w:tab/>
        <w:t xml:space="preserve">  &lt;description&gt;username to use against metastore database&lt;/description&gt;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t xml:space="preserve">  &lt;name&gt;javax.jdo.option.ConnectionPassword&lt;/name&gt;</w:t>
      </w:r>
    </w:p>
    <w:p w:rsidR="00F42F4D" w:rsidRDefault="00F42F4D" w:rsidP="00F42F4D">
      <w:pPr>
        <w:pStyle w:val="a3"/>
      </w:pPr>
      <w:r>
        <w:tab/>
        <w:t xml:space="preserve">  &lt;value&gt;root&lt;/value&gt;</w:t>
      </w:r>
    </w:p>
    <w:p w:rsidR="00F42F4D" w:rsidRDefault="00F42F4D" w:rsidP="00F42F4D">
      <w:pPr>
        <w:pStyle w:val="a3"/>
      </w:pPr>
      <w:r>
        <w:tab/>
        <w:t xml:space="preserve">  &lt;description&gt;password to use against metastore database&lt;/description&gt;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ab/>
      </w:r>
      <w:r>
        <w:tab/>
        <w:t>&lt;name&gt;hive.cli.print.header&lt;/name&gt;</w:t>
      </w:r>
    </w:p>
    <w:p w:rsidR="00F42F4D" w:rsidRDefault="00F42F4D" w:rsidP="00F42F4D">
      <w:pPr>
        <w:pStyle w:val="a3"/>
      </w:pPr>
      <w:r>
        <w:tab/>
      </w:r>
      <w:r>
        <w:tab/>
        <w:t>&lt;value&gt;true&lt;/value&gt;</w:t>
      </w:r>
    </w:p>
    <w:p w:rsidR="00F42F4D" w:rsidRDefault="00F42F4D" w:rsidP="00F42F4D">
      <w:pPr>
        <w:pStyle w:val="a3"/>
      </w:pPr>
      <w:r>
        <w:tab/>
      </w:r>
      <w:r>
        <w:tab/>
        <w:t>&lt;description&gt;Whether to print the names of the columns in query output.&lt;/description&gt;</w:t>
      </w:r>
    </w:p>
    <w:p w:rsidR="00F42F4D" w:rsidRDefault="00F42F4D" w:rsidP="00F42F4D">
      <w:pPr>
        <w:pStyle w:val="a3"/>
      </w:pPr>
      <w:r>
        <w:tab/>
        <w:t>&lt;/property&gt;</w:t>
      </w:r>
    </w:p>
    <w:p w:rsidR="00F42F4D" w:rsidRDefault="00F42F4D" w:rsidP="00F42F4D">
      <w:pPr>
        <w:pStyle w:val="a3"/>
      </w:pPr>
    </w:p>
    <w:p w:rsidR="00F42F4D" w:rsidRDefault="00F42F4D" w:rsidP="00F42F4D">
      <w:pPr>
        <w:pStyle w:val="a3"/>
      </w:pPr>
      <w:r>
        <w:tab/>
        <w:t>&lt;property&gt;</w:t>
      </w:r>
    </w:p>
    <w:p w:rsidR="00F42F4D" w:rsidRDefault="00F42F4D" w:rsidP="00F42F4D">
      <w:pPr>
        <w:pStyle w:val="a3"/>
      </w:pPr>
      <w:r>
        <w:tab/>
      </w:r>
      <w:r>
        <w:tab/>
        <w:t>&lt;name&gt;hive.cli.print.current.db&lt;/name&gt;</w:t>
      </w:r>
    </w:p>
    <w:p w:rsidR="00F42F4D" w:rsidRDefault="00F42F4D" w:rsidP="00F42F4D">
      <w:pPr>
        <w:pStyle w:val="a3"/>
      </w:pPr>
      <w:r>
        <w:tab/>
      </w:r>
      <w:r>
        <w:tab/>
        <w:t>&lt;value&gt;true&lt;/value&gt;</w:t>
      </w:r>
    </w:p>
    <w:p w:rsidR="00F42F4D" w:rsidRDefault="00F42F4D" w:rsidP="00F42F4D">
      <w:pPr>
        <w:pStyle w:val="a3"/>
      </w:pPr>
      <w:r>
        <w:tab/>
      </w:r>
      <w:r>
        <w:tab/>
        <w:t>&lt;description&gt;Whether to include the current database in the Hive prompt.&lt;/description&gt;</w:t>
      </w:r>
    </w:p>
    <w:p w:rsidR="00F42F4D" w:rsidRDefault="00F42F4D" w:rsidP="00F42F4D">
      <w:pPr>
        <w:pStyle w:val="a3"/>
      </w:pPr>
      <w:r>
        <w:tab/>
        <w:t>&lt;/property&gt;</w:t>
      </w:r>
    </w:p>
    <w:p w:rsidR="00F42F4D" w:rsidRDefault="00F42F4D" w:rsidP="00F42F4D">
      <w:pPr>
        <w:pStyle w:val="a3"/>
      </w:pPr>
      <w:r>
        <w:tab/>
      </w:r>
    </w:p>
    <w:p w:rsidR="00F42F4D" w:rsidRDefault="00F42F4D" w:rsidP="00F42F4D">
      <w:pPr>
        <w:pStyle w:val="a3"/>
      </w:pPr>
      <w:r>
        <w:tab/>
        <w:t>&lt;property&gt;</w:t>
      </w:r>
    </w:p>
    <w:p w:rsidR="00F42F4D" w:rsidRDefault="00F42F4D" w:rsidP="00F42F4D">
      <w:pPr>
        <w:pStyle w:val="a3"/>
      </w:pPr>
      <w:r>
        <w:t xml:space="preserve">  &lt;name&gt;hive.fetch.task.conversion&lt;/name&gt;</w:t>
      </w:r>
    </w:p>
    <w:p w:rsidR="00F42F4D" w:rsidRDefault="00F42F4D" w:rsidP="00F42F4D">
      <w:pPr>
        <w:pStyle w:val="a3"/>
      </w:pPr>
      <w:r>
        <w:t xml:space="preserve">  &lt;value&gt;more&lt;/value&gt;</w:t>
      </w:r>
    </w:p>
    <w:p w:rsidR="00F42F4D" w:rsidRDefault="00F42F4D" w:rsidP="00F42F4D">
      <w:pPr>
        <w:pStyle w:val="a3"/>
      </w:pPr>
      <w:r>
        <w:lastRenderedPageBreak/>
        <w:t xml:space="preserve">  &lt;description&gt;</w:t>
      </w:r>
    </w:p>
    <w:p w:rsidR="00F42F4D" w:rsidRDefault="00F42F4D" w:rsidP="00F42F4D">
      <w:pPr>
        <w:pStyle w:val="a3"/>
      </w:pPr>
      <w:r>
        <w:t xml:space="preserve">    Some select queries can be converted to single FETCH task minimizing latency.</w:t>
      </w:r>
    </w:p>
    <w:p w:rsidR="00F42F4D" w:rsidRDefault="00F42F4D" w:rsidP="00F42F4D">
      <w:pPr>
        <w:pStyle w:val="a3"/>
      </w:pPr>
      <w:r>
        <w:t xml:space="preserve">    Currently the query should be single sourced not having any subquery and should not have</w:t>
      </w:r>
    </w:p>
    <w:p w:rsidR="00F42F4D" w:rsidRDefault="00F42F4D" w:rsidP="00F42F4D">
      <w:pPr>
        <w:pStyle w:val="a3"/>
      </w:pPr>
      <w:r>
        <w:t xml:space="preserve">    any aggregations or distincts (which incurs RS), lateral views and joins.</w:t>
      </w:r>
    </w:p>
    <w:p w:rsidR="00F42F4D" w:rsidRDefault="00F42F4D" w:rsidP="00F42F4D">
      <w:pPr>
        <w:pStyle w:val="a3"/>
      </w:pPr>
      <w:r>
        <w:t xml:space="preserve">    1. minimal : SELECT STAR, FILTER on partition columns, LIMIT only</w:t>
      </w:r>
    </w:p>
    <w:p w:rsidR="00F42F4D" w:rsidRDefault="00F42F4D" w:rsidP="00F42F4D">
      <w:pPr>
        <w:pStyle w:val="a3"/>
      </w:pPr>
      <w:r>
        <w:t xml:space="preserve">    2. more    : SELECT, FILTER, LIMIT only (TABLESAMPLE, virtual columns)</w:t>
      </w:r>
    </w:p>
    <w:p w:rsidR="00F42F4D" w:rsidRDefault="00F42F4D" w:rsidP="00F42F4D">
      <w:pPr>
        <w:pStyle w:val="a3"/>
      </w:pPr>
      <w:r>
        <w:t xml:space="preserve">  &lt;/description&gt;</w:t>
      </w:r>
    </w:p>
    <w:p w:rsidR="00F42F4D" w:rsidRDefault="00F42F4D" w:rsidP="00F42F4D">
      <w:pPr>
        <w:pStyle w:val="a3"/>
      </w:pPr>
      <w:r>
        <w:t>&lt;/property&gt;</w:t>
      </w:r>
    </w:p>
    <w:p w:rsidR="00F42F4D" w:rsidRDefault="00F42F4D" w:rsidP="00F42F4D">
      <w:pPr>
        <w:pStyle w:val="a3"/>
      </w:pPr>
    </w:p>
    <w:p w:rsidR="00F42F4D" w:rsidRDefault="00F42F4D" w:rsidP="00F42F4D">
      <w:pPr>
        <w:pStyle w:val="a3"/>
      </w:pPr>
      <w:r>
        <w:t>&lt;/configuration&gt;</w:t>
      </w:r>
    </w:p>
    <w:p w:rsidR="00E31521" w:rsidRDefault="00E31521" w:rsidP="00E31521">
      <w:r>
        <w:rPr>
          <w:rFonts w:hint="eastAsia"/>
        </w:rPr>
        <w:t>把</w:t>
      </w:r>
      <w:r>
        <w:t xml:space="preserve">mysql jdbc </w:t>
      </w:r>
      <w:r>
        <w:rPr>
          <w:rFonts w:hint="eastAsia"/>
        </w:rPr>
        <w:t>的驱动包复制到</w:t>
      </w:r>
      <w:r>
        <w:t xml:space="preserve">lib </w:t>
      </w:r>
      <w:r>
        <w:rPr>
          <w:rFonts w:hint="eastAsia"/>
        </w:rPr>
        <w:t>下面</w:t>
      </w:r>
    </w:p>
    <w:p w:rsidR="00E31521" w:rsidRDefault="00E31521" w:rsidP="00E31521">
      <w:pPr>
        <w:pStyle w:val="a3"/>
      </w:pPr>
      <w:r w:rsidRPr="00E31521">
        <w:t>[beifeng@hadoop-senior hadoop-2.5.0-cdh5.3.6]$ bin/hdfs dfs -mkdir -p /user/hive/warehouse</w:t>
      </w:r>
    </w:p>
    <w:p w:rsidR="00E31521" w:rsidRDefault="00E31521" w:rsidP="00E31521">
      <w:pPr>
        <w:pStyle w:val="a3"/>
      </w:pPr>
      <w:r w:rsidRPr="00E31521">
        <w:t>[beifeng@hadoop-senior hadoop-2.5.0-cdh5.3.6]$ bin/hdfs dfs -chmod g+w /user/hive/warehouse</w:t>
      </w:r>
    </w:p>
    <w:p w:rsidR="00A952CC" w:rsidRDefault="00A952CC" w:rsidP="00A952CC">
      <w:pPr>
        <w:pStyle w:val="3"/>
        <w:spacing w:before="156" w:after="156"/>
      </w:pPr>
      <w:r>
        <w:rPr>
          <w:rFonts w:hint="eastAsia"/>
        </w:rPr>
        <w:t>S</w:t>
      </w:r>
      <w:r>
        <w:t>qoop</w:t>
      </w:r>
      <w:r>
        <w:rPr>
          <w:rFonts w:hint="eastAsia"/>
        </w:rPr>
        <w:t>安装配置</w:t>
      </w:r>
    </w:p>
    <w:p w:rsidR="00C144D8" w:rsidRDefault="00D6134D" w:rsidP="00C144D8">
      <w:hyperlink r:id="rId18" w:history="1">
        <w:r w:rsidR="00C144D8" w:rsidRPr="00DD51CC">
          <w:rPr>
            <w:rStyle w:val="a6"/>
          </w:rPr>
          <w:t>http://sqoop.apache.org/docs/1.4.5/SqoopUserGuide.html</w:t>
        </w:r>
      </w:hyperlink>
    </w:p>
    <w:p w:rsidR="00C144D8" w:rsidRPr="00C144D8" w:rsidRDefault="00C144D8" w:rsidP="00C144D8"/>
    <w:p w:rsidR="00A952CC" w:rsidRDefault="00641261" w:rsidP="00641261">
      <w:pPr>
        <w:pStyle w:val="4"/>
      </w:pPr>
      <w:r>
        <w:t>sqoop-env.sh</w:t>
      </w:r>
    </w:p>
    <w:p w:rsidR="00641261" w:rsidRDefault="00641261" w:rsidP="00641261">
      <w:pPr>
        <w:pStyle w:val="a3"/>
      </w:pPr>
      <w:r>
        <w:t>#Set path to where bin/hadoop is available</w:t>
      </w:r>
    </w:p>
    <w:p w:rsidR="00641261" w:rsidRDefault="00641261" w:rsidP="00641261">
      <w:pPr>
        <w:pStyle w:val="a3"/>
      </w:pPr>
      <w:r>
        <w:t>export HADOOP_COMMON_HOME=/opt/cdh-5.3.6/hadoop-2.5.0-cdh5.3.6</w:t>
      </w:r>
    </w:p>
    <w:p w:rsidR="00641261" w:rsidRDefault="00641261" w:rsidP="00641261">
      <w:pPr>
        <w:pStyle w:val="a3"/>
      </w:pPr>
    </w:p>
    <w:p w:rsidR="00641261" w:rsidRDefault="00641261" w:rsidP="00641261">
      <w:pPr>
        <w:pStyle w:val="a3"/>
      </w:pPr>
      <w:r>
        <w:t>#Set path to where hadoop-*-core.jar is available</w:t>
      </w:r>
    </w:p>
    <w:p w:rsidR="00641261" w:rsidRDefault="00641261" w:rsidP="00641261">
      <w:pPr>
        <w:pStyle w:val="a3"/>
      </w:pPr>
      <w:r>
        <w:t>export HADOOP_MAPRED_HOME=/opt/cdh-5.3.6/hadoop-2.5.0-cdh5.3.6</w:t>
      </w:r>
    </w:p>
    <w:p w:rsidR="00641261" w:rsidRDefault="00641261" w:rsidP="00641261">
      <w:pPr>
        <w:pStyle w:val="a3"/>
      </w:pPr>
    </w:p>
    <w:p w:rsidR="00641261" w:rsidRDefault="00641261" w:rsidP="00641261">
      <w:pPr>
        <w:pStyle w:val="a3"/>
      </w:pPr>
      <w:r>
        <w:t>#set the path to where bin/hbase is available</w:t>
      </w:r>
    </w:p>
    <w:p w:rsidR="00641261" w:rsidRDefault="00641261" w:rsidP="00641261">
      <w:pPr>
        <w:pStyle w:val="a3"/>
      </w:pPr>
      <w:r>
        <w:t>#export HBASE_HOME=</w:t>
      </w:r>
    </w:p>
    <w:p w:rsidR="00641261" w:rsidRDefault="00641261" w:rsidP="00641261">
      <w:pPr>
        <w:pStyle w:val="a3"/>
      </w:pPr>
    </w:p>
    <w:p w:rsidR="00641261" w:rsidRDefault="00641261" w:rsidP="00641261">
      <w:pPr>
        <w:pStyle w:val="a3"/>
      </w:pPr>
      <w:r>
        <w:t>#Set the path to where bin/hive is available</w:t>
      </w:r>
    </w:p>
    <w:p w:rsidR="00641261" w:rsidRDefault="00641261" w:rsidP="00641261">
      <w:pPr>
        <w:pStyle w:val="a3"/>
      </w:pPr>
      <w:r>
        <w:t>export HIVE_HOME=/opt/cdh-5.3.6/hive-0.13.1-cdh5.3.6</w:t>
      </w:r>
    </w:p>
    <w:p w:rsidR="007A53CB" w:rsidRPr="007A53CB" w:rsidRDefault="007A53CB" w:rsidP="007A53CB">
      <w:pPr>
        <w:pStyle w:val="3"/>
        <w:spacing w:before="156" w:after="156"/>
      </w:pPr>
      <w:r>
        <w:rPr>
          <w:rFonts w:hint="eastAsia"/>
        </w:rPr>
        <w:t xml:space="preserve">sqoop </w:t>
      </w:r>
      <w:r>
        <w:rPr>
          <w:rFonts w:hint="eastAsia"/>
        </w:rPr>
        <w:t>基本使用</w:t>
      </w:r>
    </w:p>
    <w:p w:rsidR="00C144D8" w:rsidRDefault="00C144D8" w:rsidP="00C144D8">
      <w:r w:rsidRPr="00C144D8">
        <w:t>[beifeng@hadoop-senior sqoop-1.4.5-cdh5.3.6]$ bin/sqoop help</w:t>
      </w:r>
    </w:p>
    <w:p w:rsidR="00C144D8" w:rsidRDefault="00C144D8" w:rsidP="00C144D8">
      <w:r>
        <w:rPr>
          <w:noProof/>
        </w:rPr>
        <w:drawing>
          <wp:inline distT="0" distB="0" distL="0" distR="0" wp14:anchorId="629A295E" wp14:editId="188CE9C3">
            <wp:extent cx="5274310" cy="20643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64385"/>
                    </a:xfrm>
                    <a:prstGeom prst="rect">
                      <a:avLst/>
                    </a:prstGeom>
                  </pic:spPr>
                </pic:pic>
              </a:graphicData>
            </a:graphic>
          </wp:inline>
        </w:drawing>
      </w:r>
    </w:p>
    <w:p w:rsidR="00AD621B" w:rsidRDefault="00AD621B" w:rsidP="00C144D8">
      <w:r>
        <w:rPr>
          <w:noProof/>
        </w:rPr>
        <w:lastRenderedPageBreak/>
        <w:drawing>
          <wp:inline distT="0" distB="0" distL="0" distR="0" wp14:anchorId="4D824FF4" wp14:editId="5DA45AE4">
            <wp:extent cx="5274310" cy="36639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663950"/>
                    </a:xfrm>
                    <a:prstGeom prst="rect">
                      <a:avLst/>
                    </a:prstGeom>
                  </pic:spPr>
                </pic:pic>
              </a:graphicData>
            </a:graphic>
          </wp:inline>
        </w:drawing>
      </w:r>
    </w:p>
    <w:p w:rsidR="00247DA6" w:rsidRDefault="00247DA6" w:rsidP="00247DA6">
      <w:r>
        <w:rPr>
          <w:rFonts w:hint="eastAsia"/>
        </w:rPr>
        <w:t>RDBMS</w:t>
      </w:r>
      <w:r>
        <w:rPr>
          <w:rFonts w:hint="eastAsia"/>
        </w:rPr>
        <w:t>以</w:t>
      </w:r>
      <w:r>
        <w:rPr>
          <w:rFonts w:hint="eastAsia"/>
        </w:rPr>
        <w:t>Mysql</w:t>
      </w:r>
      <w:r>
        <w:rPr>
          <w:rFonts w:hint="eastAsia"/>
        </w:rPr>
        <w:t>数据库为例讲解，拷贝</w:t>
      </w:r>
      <w:r>
        <w:rPr>
          <w:rFonts w:hint="eastAsia"/>
        </w:rPr>
        <w:t>jdbc</w:t>
      </w:r>
      <w:r>
        <w:rPr>
          <w:rFonts w:hint="eastAsia"/>
        </w:rPr>
        <w:t>驱动包到</w:t>
      </w:r>
      <w:r>
        <w:rPr>
          <w:rFonts w:hint="eastAsia"/>
        </w:rPr>
        <w:t>$SQOOP_HOME/lib</w:t>
      </w:r>
      <w:r>
        <w:rPr>
          <w:rFonts w:hint="eastAsia"/>
        </w:rPr>
        <w:t>目录下</w:t>
      </w:r>
    </w:p>
    <w:p w:rsidR="00247DA6" w:rsidRDefault="00247DA6" w:rsidP="00247DA6">
      <w:pPr>
        <w:pStyle w:val="a3"/>
      </w:pPr>
      <w:r>
        <w:t>cp /opt/softwares/mysql-libs/mysql-connector-java-5.1.27/mysql-connector-java-5.1.27-bin.jar /opt/cdh-5.3.6/sqoop-1.4.5-cdh5.3.6/lib/</w:t>
      </w:r>
    </w:p>
    <w:p w:rsidR="00C144D8" w:rsidRDefault="00C144D8" w:rsidP="00C144D8"/>
    <w:p w:rsidR="00B47149" w:rsidRDefault="00B47149" w:rsidP="00B47149">
      <w:pPr>
        <w:pStyle w:val="a3"/>
      </w:pPr>
      <w:r>
        <w:t>bin/sqoop list-databases \</w:t>
      </w:r>
    </w:p>
    <w:p w:rsidR="00B47149" w:rsidRDefault="00B47149" w:rsidP="00B47149">
      <w:pPr>
        <w:pStyle w:val="a3"/>
      </w:pPr>
      <w:r>
        <w:t>--connect jdbc:mysql://hadoop-senior.ibeifeng.com:3306 \</w:t>
      </w:r>
    </w:p>
    <w:p w:rsidR="00B47149" w:rsidRDefault="00B47149" w:rsidP="00B47149">
      <w:pPr>
        <w:pStyle w:val="a3"/>
      </w:pPr>
      <w:r>
        <w:t>--username root \</w:t>
      </w:r>
    </w:p>
    <w:p w:rsidR="00B47149" w:rsidRDefault="00B47149" w:rsidP="00B47149">
      <w:pPr>
        <w:pStyle w:val="a3"/>
      </w:pPr>
      <w:r>
        <w:t xml:space="preserve">--password </w:t>
      </w:r>
      <w:r w:rsidR="00CE6EB4">
        <w:t>root</w:t>
      </w:r>
    </w:p>
    <w:p w:rsidR="00E1167B" w:rsidRPr="00E1167B" w:rsidRDefault="00E1167B" w:rsidP="00E1167B">
      <w:r>
        <w:rPr>
          <w:noProof/>
        </w:rPr>
        <w:drawing>
          <wp:inline distT="0" distB="0" distL="0" distR="0" wp14:anchorId="6B2AA7F3" wp14:editId="4E969F1F">
            <wp:extent cx="5274310" cy="319214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192145"/>
                    </a:xfrm>
                    <a:prstGeom prst="rect">
                      <a:avLst/>
                    </a:prstGeom>
                  </pic:spPr>
                </pic:pic>
              </a:graphicData>
            </a:graphic>
          </wp:inline>
        </w:drawing>
      </w:r>
    </w:p>
    <w:p w:rsidR="00730443" w:rsidRDefault="00730443" w:rsidP="00730443">
      <w:pPr>
        <w:pStyle w:val="2"/>
        <w:spacing w:before="156" w:after="156"/>
      </w:pPr>
      <w:r>
        <w:lastRenderedPageBreak/>
        <w:t>导入数据</w:t>
      </w:r>
      <w:r>
        <w:rPr>
          <w:rFonts w:hint="eastAsia"/>
        </w:rPr>
        <w:t>HDFS</w:t>
      </w:r>
    </w:p>
    <w:p w:rsidR="00E1167B" w:rsidRDefault="00E1167B" w:rsidP="00E1167B">
      <w:pPr>
        <w:pStyle w:val="3"/>
        <w:spacing w:before="156" w:after="156"/>
      </w:pPr>
      <w:r>
        <w:t>准备数据</w:t>
      </w:r>
    </w:p>
    <w:p w:rsidR="00CD4B8B" w:rsidRDefault="00CD4B8B" w:rsidP="002D19B9">
      <w:pPr>
        <w:pStyle w:val="a3"/>
      </w:pPr>
      <w:r>
        <w:t>CREATE TABLE `my_user` (</w:t>
      </w:r>
    </w:p>
    <w:p w:rsidR="00CD4B8B" w:rsidRDefault="00CD4B8B" w:rsidP="002D19B9">
      <w:pPr>
        <w:pStyle w:val="a3"/>
      </w:pPr>
      <w:r>
        <w:t xml:space="preserve">  `id` tinyint(4) NOT NULL AUTO_INCREMENT,</w:t>
      </w:r>
    </w:p>
    <w:p w:rsidR="00CD4B8B" w:rsidRDefault="00CD4B8B" w:rsidP="002D19B9">
      <w:pPr>
        <w:pStyle w:val="a3"/>
      </w:pPr>
      <w:r>
        <w:t xml:space="preserve">  `account` varchar(255) DEFAULT NULL,</w:t>
      </w:r>
    </w:p>
    <w:p w:rsidR="00CD4B8B" w:rsidRDefault="00CD4B8B" w:rsidP="002D19B9">
      <w:pPr>
        <w:pStyle w:val="a3"/>
      </w:pPr>
      <w:r>
        <w:t xml:space="preserve">  `passwd` varchar(255) DEFAULT NULL,</w:t>
      </w:r>
    </w:p>
    <w:p w:rsidR="00CD4B8B" w:rsidRDefault="00CD4B8B" w:rsidP="002D19B9">
      <w:pPr>
        <w:pStyle w:val="a3"/>
      </w:pPr>
      <w:r>
        <w:t xml:space="preserve">  PRIMARY KEY (`id`)</w:t>
      </w:r>
    </w:p>
    <w:p w:rsidR="00CD4B8B" w:rsidRDefault="00CD4B8B" w:rsidP="002D19B9">
      <w:pPr>
        <w:pStyle w:val="a3"/>
      </w:pPr>
      <w:r>
        <w:t>);</w:t>
      </w:r>
    </w:p>
    <w:p w:rsidR="00CD4B8B" w:rsidRDefault="00CD4B8B" w:rsidP="002D19B9">
      <w:pPr>
        <w:pStyle w:val="a3"/>
      </w:pPr>
      <w:r>
        <w:t>INSERT INTO `my_user` VALUES ('1', 'admin', 'admin');</w:t>
      </w:r>
    </w:p>
    <w:p w:rsidR="00CD4B8B" w:rsidRDefault="00CD4B8B" w:rsidP="002D19B9">
      <w:pPr>
        <w:pStyle w:val="a3"/>
      </w:pPr>
      <w:r>
        <w:t>INSERT INTO `my_user` VALUES ('2', 'pu', '12345');</w:t>
      </w:r>
    </w:p>
    <w:p w:rsidR="00CD4B8B" w:rsidRDefault="00CD4B8B" w:rsidP="002D19B9">
      <w:pPr>
        <w:pStyle w:val="a3"/>
      </w:pPr>
      <w:r>
        <w:t>INSERT INTO `my_user` VALUES ('3', 'system', 'system');</w:t>
      </w:r>
    </w:p>
    <w:p w:rsidR="00CD4B8B" w:rsidRDefault="00CD4B8B" w:rsidP="002D19B9">
      <w:pPr>
        <w:pStyle w:val="a3"/>
      </w:pPr>
      <w:r>
        <w:t>INSERT INTO `my_user` VALUES ('4', 'zxh', 'zxh');</w:t>
      </w:r>
    </w:p>
    <w:p w:rsidR="00CD4B8B" w:rsidRDefault="00CD4B8B" w:rsidP="002D19B9">
      <w:pPr>
        <w:pStyle w:val="a3"/>
      </w:pPr>
      <w:r>
        <w:t>INSERT INTO `my_user` VALUES ('5', 'test', 'test');</w:t>
      </w:r>
    </w:p>
    <w:p w:rsidR="00CD4B8B" w:rsidRDefault="00CD4B8B" w:rsidP="002D19B9">
      <w:pPr>
        <w:pStyle w:val="a3"/>
      </w:pPr>
      <w:r>
        <w:t>INSERT INTO `my_user` VALUES ('6', 'pudong', 'pudong');</w:t>
      </w:r>
    </w:p>
    <w:p w:rsidR="00E1167B" w:rsidRDefault="00CD4B8B" w:rsidP="002D19B9">
      <w:pPr>
        <w:pStyle w:val="a3"/>
      </w:pPr>
      <w:r>
        <w:t>INSERT INTO `my_user` VALUES ('7', 'qiqi', 'qiqi');</w:t>
      </w:r>
    </w:p>
    <w:p w:rsidR="002D19B9" w:rsidRDefault="002D19B9" w:rsidP="002D19B9">
      <w:pPr>
        <w:pStyle w:val="3"/>
        <w:spacing w:before="156" w:after="156"/>
      </w:pPr>
      <w:r>
        <w:t>导入</w:t>
      </w:r>
    </w:p>
    <w:p w:rsidR="00C37FAF" w:rsidRPr="00C37FAF" w:rsidRDefault="00C37FAF" w:rsidP="00C37FAF">
      <w:r>
        <w:t>没有指定目录的时候，会在当前用户的目录下面</w:t>
      </w:r>
      <w:r w:rsidRPr="00C37FAF">
        <w:t>/user/beifeng/my_user</w:t>
      </w:r>
    </w:p>
    <w:p w:rsidR="002D19B9" w:rsidRDefault="002D19B9" w:rsidP="002D19B9">
      <w:pPr>
        <w:pStyle w:val="a3"/>
      </w:pPr>
      <w:r w:rsidRPr="002D19B9">
        <w:t>[beifeng@hadoop-senior sqoop-1.4.5-cdh5.3.6]$ bin/sqoop import --connect jdbc:mysql://hadoop-senior.ibeifeng.com:3306/test --username root --password root --table my_user</w:t>
      </w:r>
    </w:p>
    <w:p w:rsidR="002D19B9" w:rsidRDefault="00C14E54" w:rsidP="00835BB0">
      <w:pPr>
        <w:pStyle w:val="4"/>
      </w:pPr>
      <w:r>
        <w:rPr>
          <w:rFonts w:hint="eastAsia"/>
        </w:rPr>
        <w:t>指定导出目录：</w:t>
      </w:r>
    </w:p>
    <w:p w:rsidR="00C14E54" w:rsidRPr="002D19B9" w:rsidRDefault="00C14E54" w:rsidP="00C14E54">
      <w:pPr>
        <w:pStyle w:val="a3"/>
      </w:pPr>
      <w:r>
        <w:t>[beifeng@hadoop-senior sqoop-1.4.5-cdh5.3.6]$ bin/sqoop import --connect jdbc:mysql://hadoop-senior.ibeifeng.com:3306/test --username root --password root --table my_user --target-dir /user/beifeng/sqoop/imp_my_user --num-mappers 1</w:t>
      </w:r>
    </w:p>
    <w:p w:rsidR="002D19B9" w:rsidRDefault="002B56BF" w:rsidP="00835BB0">
      <w:pPr>
        <w:pStyle w:val="4"/>
      </w:pPr>
      <w:r>
        <w:rPr>
          <w:rFonts w:hint="eastAsia"/>
        </w:rPr>
        <w:t>导入时还可以加条件</w:t>
      </w:r>
      <w:r>
        <w:rPr>
          <w:rFonts w:hint="eastAsia"/>
        </w:rPr>
        <w:t xml:space="preserve"> </w:t>
      </w:r>
    </w:p>
    <w:p w:rsidR="002B56BF" w:rsidRDefault="001314F4" w:rsidP="002D19B9">
      <w:r>
        <w:rPr>
          <w:rFonts w:hint="eastAsia"/>
        </w:rPr>
        <w:t>--</w:t>
      </w:r>
      <w:r>
        <w:t>where “xxxx=yyyy”</w:t>
      </w:r>
    </w:p>
    <w:p w:rsidR="008064F9" w:rsidRDefault="008064F9" w:rsidP="00835BB0">
      <w:pPr>
        <w:pStyle w:val="4"/>
      </w:pPr>
      <w:r>
        <w:t>指定导出到</w:t>
      </w:r>
      <w:r>
        <w:rPr>
          <w:rFonts w:hint="eastAsia"/>
        </w:rPr>
        <w:t>HDFS</w:t>
      </w:r>
      <w:r>
        <w:rPr>
          <w:rFonts w:hint="eastAsia"/>
        </w:rPr>
        <w:t>上的文件格式</w:t>
      </w:r>
    </w:p>
    <w:p w:rsidR="008064F9" w:rsidRDefault="001314F4" w:rsidP="001314F4">
      <w:pPr>
        <w:pStyle w:val="a3"/>
      </w:pPr>
      <w:r w:rsidRPr="001314F4">
        <w:t>[beifeng@hadoop-senior sqoop-1.4.5-cdh5.3.6]$ bin/sqoop import --connect jdbc:mysql://hadoop-senior.ibeifeng.com:3306/test --username root --password root --table my_user --target-dir /user/beifeng/sqoop/my_user_parquet --num-mappers 1 --as-parquetfile</w:t>
      </w:r>
    </w:p>
    <w:p w:rsidR="00597313" w:rsidRDefault="000A20F9" w:rsidP="00835BB0">
      <w:pPr>
        <w:pStyle w:val="4"/>
      </w:pPr>
      <w:r>
        <w:rPr>
          <w:rFonts w:hint="eastAsia"/>
        </w:rPr>
        <w:t>指定列导出</w:t>
      </w:r>
    </w:p>
    <w:p w:rsidR="00597313" w:rsidRDefault="00597313" w:rsidP="00597313">
      <w:r>
        <w:t>&gt;&gt;&gt;&gt;&gt;&gt;&gt;&gt;&gt;&gt;&gt;&gt;&gt;&gt;&gt;&gt;&gt;import hdfs : columns &gt;&gt;&gt;&gt;&gt;&gt;&gt;&gt;&gt;&gt;&gt;&gt;&gt;&gt;&gt;&gt;&gt;&gt;</w:t>
      </w:r>
    </w:p>
    <w:p w:rsidR="00597313" w:rsidRDefault="00597313" w:rsidP="00597313">
      <w:pPr>
        <w:pStyle w:val="a3"/>
      </w:pPr>
      <w:r>
        <w:t>bin/sqoop import \</w:t>
      </w:r>
    </w:p>
    <w:p w:rsidR="00597313" w:rsidRDefault="00597313" w:rsidP="00597313">
      <w:pPr>
        <w:pStyle w:val="a3"/>
      </w:pPr>
      <w:r>
        <w:t>--connect jdbc:mysql://hadoop-senior.ibeifeng.com:3306/test \</w:t>
      </w:r>
    </w:p>
    <w:p w:rsidR="00597313" w:rsidRDefault="00597313" w:rsidP="00597313">
      <w:pPr>
        <w:pStyle w:val="a3"/>
      </w:pPr>
      <w:r>
        <w:t>--username root \</w:t>
      </w:r>
    </w:p>
    <w:p w:rsidR="00597313" w:rsidRDefault="00597313" w:rsidP="00597313">
      <w:pPr>
        <w:pStyle w:val="a3"/>
      </w:pPr>
      <w:r>
        <w:t>--password root \</w:t>
      </w:r>
    </w:p>
    <w:p w:rsidR="00597313" w:rsidRDefault="00597313" w:rsidP="00597313">
      <w:pPr>
        <w:pStyle w:val="a3"/>
      </w:pPr>
      <w:r>
        <w:t>--table my_user \</w:t>
      </w:r>
    </w:p>
    <w:p w:rsidR="00597313" w:rsidRDefault="00597313" w:rsidP="00597313">
      <w:pPr>
        <w:pStyle w:val="a3"/>
      </w:pPr>
      <w:r>
        <w:t>--target-dir /user/beifeng/sqoop/imp_my_user_column \</w:t>
      </w:r>
    </w:p>
    <w:p w:rsidR="00597313" w:rsidRDefault="00597313" w:rsidP="00597313">
      <w:pPr>
        <w:pStyle w:val="a3"/>
      </w:pPr>
      <w:r>
        <w:t>--num-mappers 1 \</w:t>
      </w:r>
    </w:p>
    <w:p w:rsidR="00597313" w:rsidRDefault="00597313" w:rsidP="00597313">
      <w:pPr>
        <w:pStyle w:val="a3"/>
      </w:pPr>
      <w:r>
        <w:lastRenderedPageBreak/>
        <w:t>--columns id,account</w:t>
      </w:r>
    </w:p>
    <w:p w:rsidR="00F3328F" w:rsidRDefault="00F3328F" w:rsidP="00F3328F"/>
    <w:p w:rsidR="00F3328F" w:rsidRDefault="00F3328F" w:rsidP="00F3328F">
      <w:r>
        <w:rPr>
          <w:rFonts w:hint="eastAsia"/>
        </w:rPr>
        <w:t xml:space="preserve">* </w:t>
      </w:r>
      <w:r>
        <w:rPr>
          <w:rFonts w:hint="eastAsia"/>
        </w:rPr>
        <w:t>在实际的项目中，要处理的数据，需要进行初步清洗和过滤</w:t>
      </w:r>
    </w:p>
    <w:p w:rsidR="00F3328F" w:rsidRDefault="00F3328F" w:rsidP="00F3328F">
      <w:r>
        <w:rPr>
          <w:rFonts w:hint="eastAsia"/>
        </w:rPr>
        <w:tab/>
        <w:t xml:space="preserve">* </w:t>
      </w:r>
      <w:r>
        <w:rPr>
          <w:rFonts w:hint="eastAsia"/>
        </w:rPr>
        <w:t>某些字段过滤</w:t>
      </w:r>
    </w:p>
    <w:p w:rsidR="00F3328F" w:rsidRDefault="00F3328F" w:rsidP="00F3328F">
      <w:r>
        <w:rPr>
          <w:rFonts w:hint="eastAsia"/>
        </w:rPr>
        <w:tab/>
        <w:t xml:space="preserve">* </w:t>
      </w:r>
      <w:r>
        <w:rPr>
          <w:rFonts w:hint="eastAsia"/>
        </w:rPr>
        <w:t>条件</w:t>
      </w:r>
    </w:p>
    <w:p w:rsidR="00F3328F" w:rsidRDefault="00F3328F" w:rsidP="00F3328F">
      <w:r>
        <w:tab/>
        <w:t>* join</w:t>
      </w:r>
    </w:p>
    <w:p w:rsidR="00F3328F" w:rsidRDefault="00F3328F" w:rsidP="00F3328F">
      <w:pPr>
        <w:pStyle w:val="a3"/>
      </w:pPr>
      <w:r>
        <w:t>bin/sqoop import \</w:t>
      </w:r>
    </w:p>
    <w:p w:rsidR="00F3328F" w:rsidRDefault="00F3328F" w:rsidP="00F3328F">
      <w:pPr>
        <w:pStyle w:val="a3"/>
      </w:pPr>
      <w:r>
        <w:t>--connect jdbc:mysql://hadoop-senior.ibeifeng.com:3306/test \</w:t>
      </w:r>
    </w:p>
    <w:p w:rsidR="00F3328F" w:rsidRDefault="00F3328F" w:rsidP="00F3328F">
      <w:pPr>
        <w:pStyle w:val="a3"/>
      </w:pPr>
      <w:r>
        <w:t>--username root \</w:t>
      </w:r>
    </w:p>
    <w:p w:rsidR="00F3328F" w:rsidRDefault="00F3328F" w:rsidP="00F3328F">
      <w:pPr>
        <w:pStyle w:val="a3"/>
      </w:pPr>
      <w:r>
        <w:t>--password root \</w:t>
      </w:r>
    </w:p>
    <w:p w:rsidR="00F3328F" w:rsidRDefault="00F3328F" w:rsidP="00F3328F">
      <w:pPr>
        <w:pStyle w:val="a3"/>
      </w:pPr>
      <w:r>
        <w:t>--query 'select id, account from my_user</w:t>
      </w:r>
      <w:r w:rsidR="00382DCC">
        <w:t xml:space="preserve"> where $CONDITIONS</w:t>
      </w:r>
      <w:r>
        <w:t>' \</w:t>
      </w:r>
    </w:p>
    <w:p w:rsidR="00F3328F" w:rsidRDefault="00F3328F" w:rsidP="00F3328F">
      <w:pPr>
        <w:pStyle w:val="a3"/>
      </w:pPr>
      <w:r>
        <w:t>--target-dir /user/beifeng/sqoop/imp_my_user_query \</w:t>
      </w:r>
    </w:p>
    <w:p w:rsidR="00F3328F" w:rsidRDefault="00F3328F" w:rsidP="00F3328F">
      <w:pPr>
        <w:pStyle w:val="a3"/>
      </w:pPr>
      <w:r>
        <w:t>--num-mappers 1</w:t>
      </w:r>
    </w:p>
    <w:p w:rsidR="00F3328F" w:rsidRDefault="00F72F2A" w:rsidP="00F72F2A">
      <w:pPr>
        <w:pStyle w:val="4"/>
      </w:pPr>
      <w:r>
        <w:rPr>
          <w:rFonts w:hint="eastAsia"/>
        </w:rPr>
        <w:t>压缩</w:t>
      </w:r>
    </w:p>
    <w:p w:rsidR="00F72F2A" w:rsidRDefault="00F72F2A" w:rsidP="00F72F2A">
      <w:r>
        <w:t>&gt;&gt;&gt;&gt;&gt;&gt;&gt;&gt;&gt;&gt;&gt;&gt;&gt;&gt;&gt;&gt;&gt;import hdfs : compress &gt;&gt;&gt;&gt;&gt;&gt;&gt;&gt;&gt;&gt;&gt;&gt;&gt;&gt;&gt;&gt;&gt;&gt;</w:t>
      </w:r>
    </w:p>
    <w:p w:rsidR="00F72F2A" w:rsidRDefault="00F72F2A" w:rsidP="00F72F2A">
      <w:pPr>
        <w:pStyle w:val="a3"/>
      </w:pPr>
      <w:r>
        <w:t>bin/sqoop import \</w:t>
      </w:r>
    </w:p>
    <w:p w:rsidR="00F72F2A" w:rsidRDefault="00F72F2A" w:rsidP="00F72F2A">
      <w:pPr>
        <w:pStyle w:val="a3"/>
      </w:pPr>
      <w:r>
        <w:t>--connect jdbc:mysql://hadoop-senior.ibeifeng.com:3306/test \</w:t>
      </w:r>
    </w:p>
    <w:p w:rsidR="00F72F2A" w:rsidRDefault="00F72F2A" w:rsidP="00F72F2A">
      <w:pPr>
        <w:pStyle w:val="a3"/>
      </w:pPr>
      <w:r>
        <w:t>--username root \</w:t>
      </w:r>
    </w:p>
    <w:p w:rsidR="00F72F2A" w:rsidRDefault="00F72F2A" w:rsidP="00F72F2A">
      <w:pPr>
        <w:pStyle w:val="a3"/>
      </w:pPr>
      <w:r>
        <w:t>--password root \</w:t>
      </w:r>
    </w:p>
    <w:p w:rsidR="00F72F2A" w:rsidRDefault="00F72F2A" w:rsidP="00F72F2A">
      <w:pPr>
        <w:pStyle w:val="a3"/>
      </w:pPr>
      <w:r>
        <w:t>--table my_user \</w:t>
      </w:r>
    </w:p>
    <w:p w:rsidR="00F72F2A" w:rsidRDefault="00F72F2A" w:rsidP="00F72F2A">
      <w:pPr>
        <w:pStyle w:val="a3"/>
      </w:pPr>
      <w:r>
        <w:t>--target-dir /user/beifeng/sqoop/imp_my_</w:t>
      </w:r>
      <w:r w:rsidR="00BF424C">
        <w:t>user_</w:t>
      </w:r>
      <w:r>
        <w:t>sannpy \</w:t>
      </w:r>
    </w:p>
    <w:p w:rsidR="00F72F2A" w:rsidRDefault="00F72F2A" w:rsidP="00F72F2A">
      <w:pPr>
        <w:pStyle w:val="a3"/>
      </w:pPr>
      <w:r>
        <w:t>--delete-target-dir \</w:t>
      </w:r>
    </w:p>
    <w:p w:rsidR="00F72F2A" w:rsidRDefault="00F72F2A" w:rsidP="00F72F2A">
      <w:pPr>
        <w:pStyle w:val="a3"/>
      </w:pPr>
      <w:r>
        <w:t>--num-mappers 1 \</w:t>
      </w:r>
    </w:p>
    <w:p w:rsidR="00F72F2A" w:rsidRDefault="00F72F2A" w:rsidP="00F72F2A">
      <w:pPr>
        <w:pStyle w:val="a3"/>
      </w:pPr>
      <w:r>
        <w:t>--compress \</w:t>
      </w:r>
    </w:p>
    <w:p w:rsidR="00F72F2A" w:rsidRDefault="00F72F2A" w:rsidP="00F72F2A">
      <w:pPr>
        <w:pStyle w:val="a3"/>
      </w:pPr>
      <w:r>
        <w:t>--compression-codec org.apache.hadoop.io.compress.SnappyCodec \</w:t>
      </w:r>
    </w:p>
    <w:p w:rsidR="00F72F2A" w:rsidRDefault="00F72F2A" w:rsidP="00F72F2A">
      <w:pPr>
        <w:pStyle w:val="a3"/>
      </w:pPr>
      <w:r>
        <w:t>--fields-terminated-by '\t'</w:t>
      </w:r>
    </w:p>
    <w:p w:rsidR="00DF1192" w:rsidRDefault="00DF1192" w:rsidP="00DF1192">
      <w:pPr>
        <w:pStyle w:val="4"/>
      </w:pPr>
      <w:r>
        <w:t>增量导入</w:t>
      </w:r>
    </w:p>
    <w:p w:rsidR="00DF1192" w:rsidRDefault="00127C9A" w:rsidP="00DF1192">
      <w:r w:rsidRPr="00127C9A">
        <w:rPr>
          <w:rFonts w:hint="eastAsia"/>
        </w:rPr>
        <w:t>有一个唯一标识符，通常这个表都有一个字段，类似于插入时间</w:t>
      </w:r>
      <w:r w:rsidRPr="00127C9A">
        <w:rPr>
          <w:rFonts w:hint="eastAsia"/>
        </w:rPr>
        <w:t>createtime</w:t>
      </w:r>
    </w:p>
    <w:p w:rsidR="00EB3F92" w:rsidRDefault="00EB3F92" w:rsidP="00EB3F92">
      <w:r>
        <w:t>where createtime =&gt; 20150924000000000 and createtime &lt; 20150925000000000</w:t>
      </w:r>
    </w:p>
    <w:p w:rsidR="00EB3F92" w:rsidRDefault="00EB3F92" w:rsidP="00EB3F92">
      <w:r>
        <w:tab/>
        <w:t>* sqoop</w:t>
      </w:r>
    </w:p>
    <w:p w:rsidR="00EB3F92" w:rsidRDefault="00EB3F92" w:rsidP="00EB3F92">
      <w:r>
        <w:t>Incremental import arguments:</w:t>
      </w:r>
    </w:p>
    <w:p w:rsidR="00EB3F92" w:rsidRDefault="00EB3F92" w:rsidP="00EB3F92">
      <w:pPr>
        <w:pStyle w:val="a3"/>
      </w:pPr>
      <w:r>
        <w:t xml:space="preserve">   --check-column &lt;column&gt;        Source column to check for incremental</w:t>
      </w:r>
    </w:p>
    <w:p w:rsidR="00EB3F92" w:rsidRDefault="00EB3F92" w:rsidP="00EB3F92">
      <w:pPr>
        <w:pStyle w:val="a3"/>
      </w:pPr>
      <w:r>
        <w:t xml:space="preserve">                                  change</w:t>
      </w:r>
    </w:p>
    <w:p w:rsidR="00EB3F92" w:rsidRDefault="00EB3F92" w:rsidP="00EB3F92">
      <w:pPr>
        <w:pStyle w:val="a3"/>
      </w:pPr>
      <w:r>
        <w:t xml:space="preserve">   --incremental &lt;import-type&gt;    Define an incremental import of type</w:t>
      </w:r>
    </w:p>
    <w:p w:rsidR="00EB3F92" w:rsidRDefault="00EB3F92" w:rsidP="00EB3F92">
      <w:pPr>
        <w:pStyle w:val="a3"/>
      </w:pPr>
      <w:r>
        <w:t xml:space="preserve">                                  'append' or 'lastmodified'</w:t>
      </w:r>
    </w:p>
    <w:p w:rsidR="00EB3F92" w:rsidRDefault="00EB3F92" w:rsidP="00EB3F92">
      <w:pPr>
        <w:pStyle w:val="a3"/>
      </w:pPr>
      <w:r>
        <w:t xml:space="preserve">   --last-value &lt;value&gt;           Last imported value in the incremental</w:t>
      </w:r>
    </w:p>
    <w:p w:rsidR="00127C9A" w:rsidRDefault="00EB3F92" w:rsidP="00EB3F92">
      <w:pPr>
        <w:pStyle w:val="a3"/>
      </w:pPr>
      <w:r>
        <w:t xml:space="preserve">                                  check column</w:t>
      </w:r>
      <w:r>
        <w:tab/>
      </w:r>
    </w:p>
    <w:p w:rsidR="00EB3F92" w:rsidRDefault="00EB3F92" w:rsidP="00EB3F92"/>
    <w:p w:rsidR="00EB3F92" w:rsidRDefault="00EB3F92" w:rsidP="00EB3F92"/>
    <w:p w:rsidR="00EB3F92" w:rsidRDefault="00EB3F92" w:rsidP="00EB3F92">
      <w:pPr>
        <w:pStyle w:val="a3"/>
      </w:pPr>
      <w:r>
        <w:t>bin/sqoop import \</w:t>
      </w:r>
    </w:p>
    <w:p w:rsidR="00EB3F92" w:rsidRDefault="00EB3F92" w:rsidP="00EB3F92">
      <w:pPr>
        <w:pStyle w:val="a3"/>
      </w:pPr>
      <w:r>
        <w:t>--connect jdbc:mysql://hadoop-senior.ibeifeng.com:3306/test \</w:t>
      </w:r>
    </w:p>
    <w:p w:rsidR="00EB3F92" w:rsidRDefault="00EB3F92" w:rsidP="00EB3F92">
      <w:pPr>
        <w:pStyle w:val="a3"/>
      </w:pPr>
      <w:r>
        <w:lastRenderedPageBreak/>
        <w:t>--username root \</w:t>
      </w:r>
    </w:p>
    <w:p w:rsidR="00EB3F92" w:rsidRDefault="00EB3F92" w:rsidP="00EB3F92">
      <w:pPr>
        <w:pStyle w:val="a3"/>
      </w:pPr>
      <w:r>
        <w:t>--password root \</w:t>
      </w:r>
    </w:p>
    <w:p w:rsidR="00EB3F92" w:rsidRDefault="00EB3F92" w:rsidP="00EB3F92">
      <w:pPr>
        <w:pStyle w:val="a3"/>
      </w:pPr>
      <w:r>
        <w:t>--table my_user \</w:t>
      </w:r>
    </w:p>
    <w:p w:rsidR="00EB3F92" w:rsidRDefault="00EB3F92" w:rsidP="00EB3F92">
      <w:pPr>
        <w:pStyle w:val="a3"/>
      </w:pPr>
      <w:r>
        <w:t>--target-dir /user/beifeng/sqoop/imp_my_incr \</w:t>
      </w:r>
    </w:p>
    <w:p w:rsidR="00EB3F92" w:rsidRDefault="00EB3F92" w:rsidP="00EB3F92">
      <w:pPr>
        <w:pStyle w:val="a3"/>
      </w:pPr>
      <w:r>
        <w:t>--num-mappers 1 \</w:t>
      </w:r>
    </w:p>
    <w:p w:rsidR="00EB3F92" w:rsidRDefault="00EB3F92" w:rsidP="00EB3F92">
      <w:pPr>
        <w:pStyle w:val="a3"/>
      </w:pPr>
      <w:r>
        <w:t>--incremental append \</w:t>
      </w:r>
    </w:p>
    <w:p w:rsidR="00EB3F92" w:rsidRDefault="00EB3F92" w:rsidP="00EB3F92">
      <w:pPr>
        <w:pStyle w:val="a3"/>
      </w:pPr>
      <w:r>
        <w:t>--check-column id \</w:t>
      </w:r>
    </w:p>
    <w:p w:rsidR="00EB3F92" w:rsidRDefault="00EB3F92" w:rsidP="00EB3F92">
      <w:pPr>
        <w:pStyle w:val="a3"/>
      </w:pPr>
      <w:r>
        <w:t>--last-value 4</w:t>
      </w:r>
    </w:p>
    <w:p w:rsidR="00EB3F92" w:rsidRDefault="002A249F" w:rsidP="00EB3F92">
      <w:r>
        <w:rPr>
          <w:noProof/>
        </w:rPr>
        <w:drawing>
          <wp:inline distT="0" distB="0" distL="0" distR="0" wp14:anchorId="5C1DF52E" wp14:editId="30D7CB84">
            <wp:extent cx="2733675" cy="8001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3675" cy="800100"/>
                    </a:xfrm>
                    <a:prstGeom prst="rect">
                      <a:avLst/>
                    </a:prstGeom>
                  </pic:spPr>
                </pic:pic>
              </a:graphicData>
            </a:graphic>
          </wp:inline>
        </w:drawing>
      </w:r>
    </w:p>
    <w:p w:rsidR="00EB3F92" w:rsidRDefault="002A249F" w:rsidP="002A249F">
      <w:pPr>
        <w:pStyle w:val="4"/>
      </w:pPr>
      <w:r>
        <w:t>import direct</w:t>
      </w:r>
      <w:r w:rsidR="003F3B2E">
        <w:t xml:space="preserve">  </w:t>
      </w:r>
    </w:p>
    <w:p w:rsidR="003F3B2E" w:rsidRDefault="003F3B2E" w:rsidP="003F3B2E">
      <w:pPr>
        <w:pStyle w:val="a3"/>
      </w:pPr>
      <w:r>
        <w:t>16/06/06 17:11:25 WARN manager.MySQLManager: It looks like you are importing from mysql.</w:t>
      </w:r>
    </w:p>
    <w:p w:rsidR="002A249F" w:rsidRDefault="003F3B2E" w:rsidP="003F3B2E">
      <w:pPr>
        <w:pStyle w:val="a3"/>
      </w:pPr>
      <w:r>
        <w:t>16/06/06 17:11:25 WARN manager.MySQLManager: This transfer can be faster! Use the –direct</w:t>
      </w:r>
    </w:p>
    <w:p w:rsidR="003F3B2E" w:rsidRPr="003F3B2E" w:rsidRDefault="003F3B2E" w:rsidP="003F3B2E"/>
    <w:p w:rsidR="003F3B2E" w:rsidRDefault="003F3B2E" w:rsidP="003F3B2E">
      <w:pPr>
        <w:pStyle w:val="a3"/>
      </w:pPr>
      <w:r>
        <w:t>bin/sqoop import \</w:t>
      </w:r>
    </w:p>
    <w:p w:rsidR="003F3B2E" w:rsidRDefault="003F3B2E" w:rsidP="003F3B2E">
      <w:pPr>
        <w:pStyle w:val="a3"/>
      </w:pPr>
      <w:r>
        <w:t>--connect jdbc:mysql://hadoop-senior.ibeifeng.com:3306/test \</w:t>
      </w:r>
    </w:p>
    <w:p w:rsidR="003F3B2E" w:rsidRDefault="003F3B2E" w:rsidP="003F3B2E">
      <w:pPr>
        <w:pStyle w:val="a3"/>
      </w:pPr>
      <w:r>
        <w:t>--username root \</w:t>
      </w:r>
    </w:p>
    <w:p w:rsidR="003F3B2E" w:rsidRDefault="003F3B2E" w:rsidP="003F3B2E">
      <w:pPr>
        <w:pStyle w:val="a3"/>
      </w:pPr>
      <w:r>
        <w:t>--password root \</w:t>
      </w:r>
    </w:p>
    <w:p w:rsidR="003F3B2E" w:rsidRDefault="003F3B2E" w:rsidP="003F3B2E">
      <w:pPr>
        <w:pStyle w:val="a3"/>
      </w:pPr>
      <w:r>
        <w:t>--table my_user \</w:t>
      </w:r>
    </w:p>
    <w:p w:rsidR="003F3B2E" w:rsidRDefault="003F3B2E" w:rsidP="003F3B2E">
      <w:pPr>
        <w:pStyle w:val="a3"/>
      </w:pPr>
      <w:r>
        <w:t>--target-dir /user/beifeng/sqoop/imp_my_incr \</w:t>
      </w:r>
    </w:p>
    <w:p w:rsidR="003F3B2E" w:rsidRDefault="003F3B2E" w:rsidP="003F3B2E">
      <w:pPr>
        <w:pStyle w:val="a3"/>
      </w:pPr>
      <w:r>
        <w:t>--num-mappers 1 \</w:t>
      </w:r>
    </w:p>
    <w:p w:rsidR="003F3B2E" w:rsidRDefault="003F3B2E" w:rsidP="003F3B2E">
      <w:pPr>
        <w:pStyle w:val="a3"/>
      </w:pPr>
      <w:r>
        <w:t>--delete-target-dir \</w:t>
      </w:r>
    </w:p>
    <w:p w:rsidR="003F3B2E" w:rsidRPr="002A249F" w:rsidRDefault="003F3B2E" w:rsidP="003F3B2E">
      <w:pPr>
        <w:pStyle w:val="a3"/>
      </w:pPr>
      <w:r w:rsidRPr="003F3B2E">
        <w:rPr>
          <w:highlight w:val="yellow"/>
        </w:rPr>
        <w:t>--direct</w:t>
      </w:r>
    </w:p>
    <w:p w:rsidR="00730443" w:rsidRDefault="00730443" w:rsidP="00730443">
      <w:pPr>
        <w:pStyle w:val="2"/>
        <w:spacing w:before="156" w:after="156"/>
      </w:pPr>
      <w:r>
        <w:t>导出数据</w:t>
      </w:r>
      <w:r>
        <w:rPr>
          <w:rFonts w:hint="eastAsia"/>
        </w:rPr>
        <w:t>RDBMS</w:t>
      </w:r>
    </w:p>
    <w:p w:rsidR="00820ABB" w:rsidRDefault="00820ABB" w:rsidP="00820ABB">
      <w:r>
        <w:t xml:space="preserve">hive table </w:t>
      </w:r>
    </w:p>
    <w:p w:rsidR="00820ABB" w:rsidRDefault="00820ABB" w:rsidP="00820ABB">
      <w:r>
        <w:t xml:space="preserve">* table </w:t>
      </w:r>
    </w:p>
    <w:p w:rsidR="00820ABB" w:rsidRDefault="00820ABB" w:rsidP="00820ABB">
      <w:r>
        <w:rPr>
          <w:rFonts w:hint="eastAsia"/>
        </w:rPr>
        <w:tab/>
        <w:t>hiveserver2</w:t>
      </w:r>
      <w:r>
        <w:rPr>
          <w:rFonts w:hint="eastAsia"/>
        </w:rPr>
        <w:t>进行</w:t>
      </w:r>
      <w:r>
        <w:rPr>
          <w:rFonts w:hint="eastAsia"/>
        </w:rPr>
        <w:t>jdbc</w:t>
      </w:r>
      <w:r>
        <w:rPr>
          <w:rFonts w:hint="eastAsia"/>
        </w:rPr>
        <w:t>方式查询数据</w:t>
      </w:r>
    </w:p>
    <w:p w:rsidR="00820ABB" w:rsidRDefault="00820ABB" w:rsidP="00820ABB">
      <w:r>
        <w:t>* hdfs file</w:t>
      </w:r>
    </w:p>
    <w:p w:rsidR="00820ABB" w:rsidRDefault="00820ABB" w:rsidP="00820ABB">
      <w:r>
        <w:tab/>
        <w:t>export -&gt;  mysql/oracle/db2/</w:t>
      </w:r>
    </w:p>
    <w:p w:rsidR="00820ABB" w:rsidRDefault="00165736" w:rsidP="00820ABB">
      <w:r>
        <w:rPr>
          <w:noProof/>
        </w:rPr>
        <w:lastRenderedPageBreak/>
        <w:drawing>
          <wp:inline distT="0" distB="0" distL="0" distR="0" wp14:anchorId="68C2E669" wp14:editId="36AB34DA">
            <wp:extent cx="5274310" cy="34112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411220"/>
                    </a:xfrm>
                    <a:prstGeom prst="rect">
                      <a:avLst/>
                    </a:prstGeom>
                  </pic:spPr>
                </pic:pic>
              </a:graphicData>
            </a:graphic>
          </wp:inline>
        </w:drawing>
      </w:r>
    </w:p>
    <w:p w:rsidR="00165736" w:rsidRDefault="00584E08" w:rsidP="00584E08">
      <w:pPr>
        <w:pStyle w:val="3"/>
        <w:spacing w:before="156" w:after="156"/>
      </w:pPr>
      <w:r>
        <w:rPr>
          <w:rFonts w:hint="eastAsia"/>
        </w:rPr>
        <w:t>export mysql table</w:t>
      </w:r>
    </w:p>
    <w:p w:rsidR="00584E08" w:rsidRDefault="00584E08" w:rsidP="00584E08">
      <w:r>
        <w:t>touch /opt/datas/user.txt</w:t>
      </w:r>
    </w:p>
    <w:p w:rsidR="00584E08" w:rsidRDefault="00584E08" w:rsidP="00584E08">
      <w:r>
        <w:t>vi /opt/datas/user.txt</w:t>
      </w:r>
    </w:p>
    <w:p w:rsidR="00584E08" w:rsidRDefault="00584E08" w:rsidP="00584E08">
      <w:r>
        <w:t>12,beifeng,beifeng</w:t>
      </w:r>
    </w:p>
    <w:p w:rsidR="00584E08" w:rsidRDefault="00584E08" w:rsidP="00584E08">
      <w:r>
        <w:t>13xuanyun,xuanyu</w:t>
      </w:r>
    </w:p>
    <w:p w:rsidR="00584E08" w:rsidRDefault="00584E08" w:rsidP="00584E08"/>
    <w:p w:rsidR="00584E08" w:rsidRDefault="00584E08" w:rsidP="00584E08">
      <w:r>
        <w:t xml:space="preserve">bin/hdfs dfs -mkdir -p /user/beifeng/sqoop/exp/user/ </w:t>
      </w:r>
    </w:p>
    <w:p w:rsidR="00584E08" w:rsidRDefault="00584E08" w:rsidP="00584E08">
      <w:r>
        <w:t>bin/hdfs dfs -put /opt/datas/user.txt /user/beifeng/sqoop/exp/user/</w:t>
      </w:r>
    </w:p>
    <w:p w:rsidR="00584E08" w:rsidRDefault="00584E08" w:rsidP="00584E08"/>
    <w:p w:rsidR="00584E08" w:rsidRDefault="00584E08" w:rsidP="00584E08"/>
    <w:p w:rsidR="00584E08" w:rsidRDefault="00584E08" w:rsidP="00584E08">
      <w:r>
        <w:t>bin/sqoop export \</w:t>
      </w:r>
    </w:p>
    <w:p w:rsidR="00584E08" w:rsidRDefault="00584E08" w:rsidP="00584E08">
      <w:r>
        <w:t>--connect jdbc:mysql://hadoop-senior.ibeifeng.com:3306/test \</w:t>
      </w:r>
    </w:p>
    <w:p w:rsidR="00584E08" w:rsidRDefault="00584E08" w:rsidP="00584E08">
      <w:r>
        <w:t>--username root \</w:t>
      </w:r>
    </w:p>
    <w:p w:rsidR="00584E08" w:rsidRDefault="00584E08" w:rsidP="00584E08">
      <w:r>
        <w:t>--password root \</w:t>
      </w:r>
    </w:p>
    <w:p w:rsidR="00584E08" w:rsidRDefault="00584E08" w:rsidP="00584E08">
      <w:r>
        <w:t>--table my_user \</w:t>
      </w:r>
    </w:p>
    <w:p w:rsidR="00584E08" w:rsidRDefault="00584E08" w:rsidP="00584E08">
      <w:r>
        <w:t>--export-dir /user/beifeng/sqoop/exp/user/ \</w:t>
      </w:r>
    </w:p>
    <w:p w:rsidR="00584E08" w:rsidRDefault="00584E08" w:rsidP="00584E08">
      <w:r>
        <w:t>--num-mappers 1</w:t>
      </w:r>
    </w:p>
    <w:p w:rsidR="00584E08" w:rsidRPr="00584E08" w:rsidRDefault="003B03F0" w:rsidP="003B03F0">
      <w:pPr>
        <w:pStyle w:val="3"/>
        <w:spacing w:before="156" w:after="156"/>
      </w:pPr>
      <w:r w:rsidRPr="003B03F0">
        <w:rPr>
          <w:rFonts w:hint="eastAsia"/>
        </w:rPr>
        <w:t>导入导出</w:t>
      </w:r>
      <w:r w:rsidRPr="003B03F0">
        <w:rPr>
          <w:rFonts w:hint="eastAsia"/>
        </w:rPr>
        <w:t>Hive</w:t>
      </w:r>
    </w:p>
    <w:p w:rsidR="00165736" w:rsidRDefault="00782B63" w:rsidP="00782B63">
      <w:pPr>
        <w:pStyle w:val="4"/>
      </w:pPr>
      <w:r>
        <w:rPr>
          <w:rFonts w:hint="eastAsia"/>
        </w:rPr>
        <w:t>mysql 2 hive</w:t>
      </w:r>
    </w:p>
    <w:p w:rsidR="00782B63" w:rsidRDefault="00782B63" w:rsidP="00782B63">
      <w:pPr>
        <w:pStyle w:val="a3"/>
      </w:pPr>
      <w:r>
        <w:t>use default ;</w:t>
      </w:r>
    </w:p>
    <w:p w:rsidR="00782B63" w:rsidRDefault="00782B63" w:rsidP="00782B63">
      <w:pPr>
        <w:pStyle w:val="a3"/>
      </w:pPr>
      <w:r>
        <w:t>drop table if exists user_hive ;</w:t>
      </w:r>
    </w:p>
    <w:p w:rsidR="00782B63" w:rsidRDefault="00782B63" w:rsidP="00782B63">
      <w:pPr>
        <w:pStyle w:val="a3"/>
      </w:pPr>
      <w:r>
        <w:t>create table user_hive(</w:t>
      </w:r>
    </w:p>
    <w:p w:rsidR="00782B63" w:rsidRDefault="00782B63" w:rsidP="00782B63">
      <w:pPr>
        <w:pStyle w:val="a3"/>
      </w:pPr>
      <w:r>
        <w:lastRenderedPageBreak/>
        <w:t>id int,</w:t>
      </w:r>
    </w:p>
    <w:p w:rsidR="00782B63" w:rsidRDefault="00782B63" w:rsidP="00782B63">
      <w:pPr>
        <w:pStyle w:val="a3"/>
      </w:pPr>
      <w:r>
        <w:t>account string,</w:t>
      </w:r>
    </w:p>
    <w:p w:rsidR="00782B63" w:rsidRDefault="00782B63" w:rsidP="00782B63">
      <w:pPr>
        <w:pStyle w:val="a3"/>
      </w:pPr>
      <w:r>
        <w:t>password string</w:t>
      </w:r>
    </w:p>
    <w:p w:rsidR="00782B63" w:rsidRDefault="00782B63" w:rsidP="00782B63">
      <w:pPr>
        <w:pStyle w:val="a3"/>
      </w:pPr>
      <w:r>
        <w:t>)</w:t>
      </w:r>
    </w:p>
    <w:p w:rsidR="00782B63" w:rsidRDefault="00782B63" w:rsidP="00782B63">
      <w:pPr>
        <w:pStyle w:val="a3"/>
      </w:pPr>
      <w:r>
        <w:t>ROW FORMAT DELIMITED FIELDS TERMINATED BY '\t' ;</w:t>
      </w:r>
    </w:p>
    <w:p w:rsidR="00782B63" w:rsidRDefault="00782B63" w:rsidP="00782B63">
      <w:pPr>
        <w:pStyle w:val="a3"/>
      </w:pPr>
    </w:p>
    <w:p w:rsidR="00782B63" w:rsidRDefault="00782B63" w:rsidP="00782B63">
      <w:pPr>
        <w:pStyle w:val="a3"/>
      </w:pPr>
      <w:r>
        <w:t>bin/sqoop import \</w:t>
      </w:r>
    </w:p>
    <w:p w:rsidR="00782B63" w:rsidRDefault="00782B63" w:rsidP="00782B63">
      <w:pPr>
        <w:pStyle w:val="a3"/>
      </w:pPr>
      <w:r>
        <w:t>--connect jdbc:mysql://hadoop-senior.ibeifeng.com:3306/test \</w:t>
      </w:r>
    </w:p>
    <w:p w:rsidR="00782B63" w:rsidRDefault="00782B63" w:rsidP="00782B63">
      <w:pPr>
        <w:pStyle w:val="a3"/>
      </w:pPr>
      <w:r>
        <w:t>--username root \</w:t>
      </w:r>
    </w:p>
    <w:p w:rsidR="00782B63" w:rsidRDefault="00782B63" w:rsidP="00782B63">
      <w:pPr>
        <w:pStyle w:val="a3"/>
      </w:pPr>
      <w:r>
        <w:t>--password root \</w:t>
      </w:r>
    </w:p>
    <w:p w:rsidR="00782B63" w:rsidRDefault="00782B63" w:rsidP="00782B63">
      <w:pPr>
        <w:pStyle w:val="a3"/>
      </w:pPr>
      <w:r>
        <w:t>--table my_user \</w:t>
      </w:r>
    </w:p>
    <w:p w:rsidR="00782B63" w:rsidRDefault="00782B63" w:rsidP="00782B63">
      <w:pPr>
        <w:pStyle w:val="a3"/>
      </w:pPr>
      <w:r>
        <w:t>--fields-terminated-by '\t' \</w:t>
      </w:r>
    </w:p>
    <w:p w:rsidR="00782B63" w:rsidRDefault="00782B63" w:rsidP="00782B63">
      <w:pPr>
        <w:pStyle w:val="a3"/>
      </w:pPr>
      <w:r>
        <w:t>--delete-target-dir \</w:t>
      </w:r>
    </w:p>
    <w:p w:rsidR="00782B63" w:rsidRDefault="00782B63" w:rsidP="00782B63">
      <w:pPr>
        <w:pStyle w:val="a3"/>
      </w:pPr>
      <w:r>
        <w:t>--num-mappers 1 \</w:t>
      </w:r>
    </w:p>
    <w:p w:rsidR="00782B63" w:rsidRDefault="00782B63" w:rsidP="00782B63">
      <w:pPr>
        <w:pStyle w:val="a3"/>
      </w:pPr>
      <w:r>
        <w:t>--hive-import \</w:t>
      </w:r>
    </w:p>
    <w:p w:rsidR="00782B63" w:rsidRDefault="00782B63" w:rsidP="00782B63">
      <w:pPr>
        <w:pStyle w:val="a3"/>
      </w:pPr>
      <w:r>
        <w:t>--hive-database default \</w:t>
      </w:r>
    </w:p>
    <w:p w:rsidR="00782B63" w:rsidRDefault="00782B63" w:rsidP="00782B63">
      <w:pPr>
        <w:pStyle w:val="a3"/>
      </w:pPr>
      <w:r>
        <w:t>--hive-table user_hive</w:t>
      </w:r>
    </w:p>
    <w:p w:rsidR="00782B63" w:rsidRDefault="00782B63" w:rsidP="00F527CF">
      <w:pPr>
        <w:pStyle w:val="3"/>
        <w:spacing w:before="156" w:after="156"/>
      </w:pPr>
      <w:r>
        <w:rPr>
          <w:rFonts w:hint="eastAsia"/>
        </w:rPr>
        <w:t>hive 2 mysql</w:t>
      </w:r>
    </w:p>
    <w:p w:rsidR="00782B63" w:rsidRDefault="00782B63" w:rsidP="00782B63">
      <w:pPr>
        <w:pStyle w:val="a3"/>
      </w:pPr>
      <w:r>
        <w:t>CREATE TABLE `my_user2` (</w:t>
      </w:r>
    </w:p>
    <w:p w:rsidR="00782B63" w:rsidRDefault="00782B63" w:rsidP="00782B63">
      <w:pPr>
        <w:pStyle w:val="a3"/>
      </w:pPr>
      <w:r>
        <w:t xml:space="preserve">  `id` tinyint(4) NOT NULL AUTO_INCREMENT,</w:t>
      </w:r>
    </w:p>
    <w:p w:rsidR="00782B63" w:rsidRDefault="00782B63" w:rsidP="00782B63">
      <w:pPr>
        <w:pStyle w:val="a3"/>
      </w:pPr>
      <w:r>
        <w:t xml:space="preserve">  `account` varchar(255) DEFAULT NULL,</w:t>
      </w:r>
    </w:p>
    <w:p w:rsidR="00782B63" w:rsidRDefault="00782B63" w:rsidP="00782B63">
      <w:pPr>
        <w:pStyle w:val="a3"/>
      </w:pPr>
      <w:r>
        <w:t xml:space="preserve">  `passwd` varchar(255) DEFAULT NULL,</w:t>
      </w:r>
    </w:p>
    <w:p w:rsidR="00782B63" w:rsidRDefault="00782B63" w:rsidP="00782B63">
      <w:pPr>
        <w:pStyle w:val="a3"/>
      </w:pPr>
      <w:r>
        <w:t xml:space="preserve">  PRIMARY KEY (`id`)</w:t>
      </w:r>
    </w:p>
    <w:p w:rsidR="00782B63" w:rsidRDefault="00782B63" w:rsidP="00782B63">
      <w:pPr>
        <w:pStyle w:val="a3"/>
      </w:pPr>
      <w:r>
        <w:t>);</w:t>
      </w:r>
    </w:p>
    <w:p w:rsidR="00782B63" w:rsidRDefault="00782B63" w:rsidP="00782B63">
      <w:pPr>
        <w:pStyle w:val="a3"/>
      </w:pPr>
    </w:p>
    <w:p w:rsidR="00782B63" w:rsidRDefault="00782B63" w:rsidP="00782B63">
      <w:pPr>
        <w:pStyle w:val="a3"/>
      </w:pPr>
    </w:p>
    <w:p w:rsidR="00782B63" w:rsidRDefault="00782B63" w:rsidP="00782B63">
      <w:pPr>
        <w:pStyle w:val="a3"/>
      </w:pPr>
      <w:r>
        <w:t>bin/sqoop export \</w:t>
      </w:r>
    </w:p>
    <w:p w:rsidR="00782B63" w:rsidRDefault="00782B63" w:rsidP="00782B63">
      <w:pPr>
        <w:pStyle w:val="a3"/>
      </w:pPr>
      <w:r>
        <w:t>--connect jdbc:mysql://hadoop-senior.ibeifeng.com:3306/test \</w:t>
      </w:r>
    </w:p>
    <w:p w:rsidR="00782B63" w:rsidRDefault="00782B63" w:rsidP="00782B63">
      <w:pPr>
        <w:pStyle w:val="a3"/>
      </w:pPr>
      <w:r>
        <w:t>--username root \</w:t>
      </w:r>
    </w:p>
    <w:p w:rsidR="00782B63" w:rsidRDefault="00782B63" w:rsidP="00782B63">
      <w:pPr>
        <w:pStyle w:val="a3"/>
      </w:pPr>
      <w:r>
        <w:t>--password root \</w:t>
      </w:r>
    </w:p>
    <w:p w:rsidR="00782B63" w:rsidRDefault="00782B63" w:rsidP="00782B63">
      <w:pPr>
        <w:pStyle w:val="a3"/>
      </w:pPr>
      <w:r>
        <w:t>--table my_user2 \</w:t>
      </w:r>
    </w:p>
    <w:p w:rsidR="00782B63" w:rsidRDefault="00782B63" w:rsidP="00782B63">
      <w:pPr>
        <w:pStyle w:val="a3"/>
      </w:pPr>
      <w:r>
        <w:t>--export-dir /user/hive/warehouse/user_hive \</w:t>
      </w:r>
    </w:p>
    <w:p w:rsidR="00782B63" w:rsidRDefault="00782B63" w:rsidP="00782B63">
      <w:pPr>
        <w:pStyle w:val="a3"/>
      </w:pPr>
      <w:r>
        <w:t>--num-mappers 1 \</w:t>
      </w:r>
    </w:p>
    <w:p w:rsidR="00782B63" w:rsidRPr="00782B63" w:rsidRDefault="00782B63" w:rsidP="00782B63">
      <w:pPr>
        <w:pStyle w:val="a3"/>
      </w:pPr>
      <w:r>
        <w:t>--input-fields-terminated-by '\t'</w:t>
      </w:r>
    </w:p>
    <w:p w:rsidR="00782B63" w:rsidRDefault="00A10574" w:rsidP="00C05ECA">
      <w:pPr>
        <w:pStyle w:val="2"/>
        <w:spacing w:before="156" w:after="156"/>
      </w:pPr>
      <w:r>
        <w:rPr>
          <w:rFonts w:hint="eastAsia"/>
        </w:rPr>
        <w:t>Using options Files</w:t>
      </w:r>
    </w:p>
    <w:p w:rsidR="004B1FC5" w:rsidRDefault="00D6134D" w:rsidP="00782B63">
      <w:hyperlink r:id="rId24" w:anchor="_using_options_files_to_pass_arguments" w:history="1">
        <w:r w:rsidR="004B1FC5" w:rsidRPr="00FD3CB0">
          <w:rPr>
            <w:rStyle w:val="a6"/>
          </w:rPr>
          <w:t>http://sqoop.apache.org/docs/1.4.5/SqoopUserGuide.html#_using_options_files_to_pass_arguments</w:t>
        </w:r>
      </w:hyperlink>
    </w:p>
    <w:p w:rsidR="004B1FC5" w:rsidRDefault="00F76137" w:rsidP="00782B63">
      <w:r>
        <w:rPr>
          <w:noProof/>
        </w:rPr>
        <w:lastRenderedPageBreak/>
        <w:drawing>
          <wp:inline distT="0" distB="0" distL="0" distR="0" wp14:anchorId="7AE6ACD7" wp14:editId="3E38E6B6">
            <wp:extent cx="5274310" cy="380682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806825"/>
                    </a:xfrm>
                    <a:prstGeom prst="rect">
                      <a:avLst/>
                    </a:prstGeom>
                  </pic:spPr>
                </pic:pic>
              </a:graphicData>
            </a:graphic>
          </wp:inline>
        </w:drawing>
      </w:r>
    </w:p>
    <w:p w:rsidR="00F76137" w:rsidRDefault="00F76137" w:rsidP="00782B63"/>
    <w:p w:rsidR="00885411" w:rsidRDefault="00885411" w:rsidP="00885411">
      <w:r>
        <w:t>shell scripts</w:t>
      </w:r>
    </w:p>
    <w:p w:rsidR="00885411" w:rsidRDefault="00885411" w:rsidP="00885411">
      <w:r>
        <w:tab/>
        <w:t>## step 1</w:t>
      </w:r>
    </w:p>
    <w:p w:rsidR="00885411" w:rsidRDefault="00885411" w:rsidP="00885411">
      <w:r>
        <w:tab/>
        <w:t>load data ...</w:t>
      </w:r>
    </w:p>
    <w:p w:rsidR="00885411" w:rsidRDefault="00885411" w:rsidP="00885411">
      <w:r>
        <w:tab/>
        <w:t>## step 2</w:t>
      </w:r>
    </w:p>
    <w:p w:rsidR="00885411" w:rsidRDefault="00885411" w:rsidP="00885411">
      <w:r>
        <w:tab/>
        <w:t>bin/hive -f xxxx</w:t>
      </w:r>
    </w:p>
    <w:p w:rsidR="00885411" w:rsidRDefault="00885411" w:rsidP="00885411">
      <w:r>
        <w:tab/>
        <w:t>## step 3</w:t>
      </w:r>
    </w:p>
    <w:p w:rsidR="00885411" w:rsidRPr="00820ABB" w:rsidRDefault="00885411" w:rsidP="00885411">
      <w:r>
        <w:tab/>
        <w:t xml:space="preserve">bin/sqoop </w:t>
      </w:r>
      <w:r w:rsidRPr="004B1FC5">
        <w:rPr>
          <w:highlight w:val="yellow"/>
        </w:rPr>
        <w:t>--options-file</w:t>
      </w:r>
      <w:r>
        <w:t xml:space="preserve"> /opt/datas/sqoop-import-hdfs.txt</w:t>
      </w:r>
    </w:p>
    <w:p w:rsidR="00730443" w:rsidRDefault="00730443" w:rsidP="00730443">
      <w:pPr>
        <w:pStyle w:val="1"/>
      </w:pPr>
      <w:r>
        <w:lastRenderedPageBreak/>
        <w:t>Flume</w:t>
      </w:r>
    </w:p>
    <w:p w:rsidR="007F1A41" w:rsidRDefault="007F1A41" w:rsidP="000E331E">
      <w:pPr>
        <w:pStyle w:val="2"/>
        <w:spacing w:before="156" w:after="156"/>
      </w:pPr>
      <w:r>
        <w:rPr>
          <w:rFonts w:hint="eastAsia"/>
        </w:rPr>
        <w:t>设计架构</w:t>
      </w:r>
    </w:p>
    <w:p w:rsidR="000D2C36" w:rsidRDefault="008522EC" w:rsidP="008522EC">
      <w:r>
        <w:rPr>
          <w:noProof/>
        </w:rPr>
        <w:drawing>
          <wp:inline distT="0" distB="0" distL="0" distR="0" wp14:anchorId="5FBCD32B" wp14:editId="5EF585ED">
            <wp:extent cx="5029200" cy="2790825"/>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9200" cy="2790825"/>
                    </a:xfrm>
                    <a:prstGeom prst="rect">
                      <a:avLst/>
                    </a:prstGeom>
                  </pic:spPr>
                </pic:pic>
              </a:graphicData>
            </a:graphic>
          </wp:inline>
        </w:drawing>
      </w:r>
    </w:p>
    <w:p w:rsidR="008522EC" w:rsidRDefault="000D2C36" w:rsidP="000D2C36">
      <w:pPr>
        <w:ind w:firstLineChars="200" w:firstLine="480"/>
      </w:pPr>
      <w:r>
        <w:rPr>
          <w:noProof/>
        </w:rPr>
        <w:drawing>
          <wp:inline distT="0" distB="0" distL="0" distR="0" wp14:anchorId="1FAC2255" wp14:editId="29FBF5B5">
            <wp:extent cx="4495800" cy="202882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95800" cy="2028825"/>
                    </a:xfrm>
                    <a:prstGeom prst="rect">
                      <a:avLst/>
                    </a:prstGeom>
                  </pic:spPr>
                </pic:pic>
              </a:graphicData>
            </a:graphic>
          </wp:inline>
        </w:drawing>
      </w:r>
    </w:p>
    <w:p w:rsidR="000D2C36" w:rsidRDefault="000D2C36" w:rsidP="000D2C36">
      <w:r>
        <w:rPr>
          <w:noProof/>
        </w:rPr>
        <w:drawing>
          <wp:inline distT="0" distB="0" distL="0" distR="0" wp14:anchorId="3418B3FD" wp14:editId="6F902E07">
            <wp:extent cx="5274310" cy="2894330"/>
            <wp:effectExtent l="0" t="0" r="254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94330"/>
                    </a:xfrm>
                    <a:prstGeom prst="rect">
                      <a:avLst/>
                    </a:prstGeom>
                  </pic:spPr>
                </pic:pic>
              </a:graphicData>
            </a:graphic>
          </wp:inline>
        </w:drawing>
      </w:r>
      <w:r w:rsidR="00F14B04">
        <w:rPr>
          <w:noProof/>
        </w:rPr>
        <w:lastRenderedPageBreak/>
        <w:drawing>
          <wp:inline distT="0" distB="0" distL="0" distR="0" wp14:anchorId="1385ABED" wp14:editId="18E258BB">
            <wp:extent cx="5274310" cy="228346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283460"/>
                    </a:xfrm>
                    <a:prstGeom prst="rect">
                      <a:avLst/>
                    </a:prstGeom>
                  </pic:spPr>
                </pic:pic>
              </a:graphicData>
            </a:graphic>
          </wp:inline>
        </w:drawing>
      </w:r>
      <w:r w:rsidR="004F49BA">
        <w:rPr>
          <w:noProof/>
        </w:rPr>
        <w:drawing>
          <wp:inline distT="0" distB="0" distL="0" distR="0" wp14:anchorId="3E688862" wp14:editId="34B2BED8">
            <wp:extent cx="5274310" cy="400240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002405"/>
                    </a:xfrm>
                    <a:prstGeom prst="rect">
                      <a:avLst/>
                    </a:prstGeom>
                  </pic:spPr>
                </pic:pic>
              </a:graphicData>
            </a:graphic>
          </wp:inline>
        </w:drawing>
      </w:r>
    </w:p>
    <w:p w:rsidR="00FD3815" w:rsidRDefault="00FD3815" w:rsidP="000D2C36"/>
    <w:p w:rsidR="000D2C36" w:rsidRDefault="00D6134D" w:rsidP="000D2C36">
      <w:hyperlink r:id="rId31" w:history="1">
        <w:r w:rsidR="003E0AC6" w:rsidRPr="000229DA">
          <w:rPr>
            <w:rStyle w:val="a6"/>
          </w:rPr>
          <w:t>http://flume.apache.org/FlumeUserGuide.html</w:t>
        </w:r>
      </w:hyperlink>
    </w:p>
    <w:p w:rsidR="003E0AC6" w:rsidRPr="0023614A" w:rsidRDefault="0023614A" w:rsidP="000D2C36">
      <w:r>
        <w:rPr>
          <w:noProof/>
        </w:rPr>
        <w:drawing>
          <wp:inline distT="0" distB="0" distL="0" distR="0" wp14:anchorId="7ECFC9EC" wp14:editId="2154E6C3">
            <wp:extent cx="5274310" cy="1256665"/>
            <wp:effectExtent l="0" t="0" r="254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56665"/>
                    </a:xfrm>
                    <a:prstGeom prst="rect">
                      <a:avLst/>
                    </a:prstGeom>
                  </pic:spPr>
                </pic:pic>
              </a:graphicData>
            </a:graphic>
          </wp:inline>
        </w:drawing>
      </w:r>
    </w:p>
    <w:p w:rsidR="007F1A41" w:rsidRDefault="007F1A41" w:rsidP="000E331E">
      <w:pPr>
        <w:pStyle w:val="2"/>
        <w:spacing w:before="156" w:after="156"/>
      </w:pPr>
      <w:r>
        <w:lastRenderedPageBreak/>
        <w:t>初步使用</w:t>
      </w:r>
    </w:p>
    <w:p w:rsidR="0023614A" w:rsidRDefault="0023614A" w:rsidP="0023614A">
      <w:pPr>
        <w:pStyle w:val="3"/>
        <w:spacing w:before="156" w:after="156"/>
      </w:pPr>
      <w:r>
        <w:t>安装配置</w:t>
      </w:r>
    </w:p>
    <w:p w:rsidR="0023614A" w:rsidRDefault="0023614A" w:rsidP="0023614A">
      <w:r w:rsidRPr="0023614A">
        <w:t>[beifeng@hadoop-senior softwares]$ tar xzf flume-ng-1.5.0-cdh5.3.6.tar.gz -C /opt/cdh-5.3.6/</w:t>
      </w:r>
    </w:p>
    <w:p w:rsidR="0023614A" w:rsidRDefault="0023614A" w:rsidP="0023614A">
      <w:r w:rsidRPr="0023614A">
        <w:t>[beifeng@hadoop-senior cdh-5.3.6]$ mv apache-flume-1.5.0-cdh5.3.6-bin flume--1.5.0-cdh5.3.6</w:t>
      </w:r>
    </w:p>
    <w:p w:rsidR="0023614A" w:rsidRDefault="00757DAF" w:rsidP="0023614A">
      <w:r>
        <w:rPr>
          <w:rFonts w:hint="eastAsia"/>
        </w:rPr>
        <w:t>$FLUME_HOME/conf/fl</w:t>
      </w:r>
      <w:r>
        <w:t>ume-env.sh</w:t>
      </w:r>
    </w:p>
    <w:p w:rsidR="00757DAF" w:rsidRDefault="00757DAF" w:rsidP="0023614A">
      <w:r w:rsidRPr="00757DAF">
        <w:t>export JAVA_HOME=/opt/modules/jdk7</w:t>
      </w:r>
    </w:p>
    <w:p w:rsidR="00757DAF" w:rsidRDefault="00757DAF" w:rsidP="0023614A"/>
    <w:p w:rsidR="00757DAF" w:rsidRDefault="003E7546" w:rsidP="0023614A">
      <w:r>
        <w:rPr>
          <w:rFonts w:hint="eastAsia"/>
        </w:rPr>
        <w:t>上传</w:t>
      </w:r>
      <w:r>
        <w:rPr>
          <w:rFonts w:hint="eastAsia"/>
        </w:rPr>
        <w:t xml:space="preserve">HDFS </w:t>
      </w:r>
      <w:r>
        <w:rPr>
          <w:rFonts w:hint="eastAsia"/>
        </w:rPr>
        <w:t>相关依赖包到</w:t>
      </w:r>
      <w:r>
        <w:t xml:space="preserve">lib </w:t>
      </w:r>
      <w:r>
        <w:rPr>
          <w:rFonts w:hint="eastAsia"/>
        </w:rPr>
        <w:t>目录下</w:t>
      </w:r>
      <w:r>
        <w:rPr>
          <w:rFonts w:hint="eastAsia"/>
        </w:rPr>
        <w:t xml:space="preserve"> </w:t>
      </w:r>
    </w:p>
    <w:p w:rsidR="003E7546" w:rsidRDefault="003E7546" w:rsidP="003E7546">
      <w:pPr>
        <w:pStyle w:val="3"/>
        <w:spacing w:before="156" w:after="156"/>
      </w:pPr>
      <w:r>
        <w:t>基本使用</w:t>
      </w:r>
    </w:p>
    <w:p w:rsidR="003E7546" w:rsidRDefault="003E7546" w:rsidP="003E7546">
      <w:pPr>
        <w:pStyle w:val="a3"/>
      </w:pPr>
      <w:r>
        <w:t xml:space="preserve">beifeng@hadoop-senior flume-1.5.0-cdh5.3.6]$ bin/flume-ng </w:t>
      </w:r>
    </w:p>
    <w:p w:rsidR="003E7546" w:rsidRDefault="003E7546" w:rsidP="003E7546">
      <w:pPr>
        <w:pStyle w:val="a3"/>
      </w:pPr>
      <w:r>
        <w:t>Usage: bin/flume-ng &lt;command&gt; [options]...</w:t>
      </w:r>
    </w:p>
    <w:p w:rsidR="003E7546" w:rsidRDefault="003E7546" w:rsidP="003E7546">
      <w:pPr>
        <w:pStyle w:val="a3"/>
      </w:pPr>
    </w:p>
    <w:p w:rsidR="003E7546" w:rsidRDefault="003E7546" w:rsidP="003E7546">
      <w:pPr>
        <w:pStyle w:val="a3"/>
      </w:pPr>
      <w:r>
        <w:t>commands:</w:t>
      </w:r>
    </w:p>
    <w:p w:rsidR="003E7546" w:rsidRDefault="003E7546" w:rsidP="003E7546">
      <w:pPr>
        <w:pStyle w:val="a3"/>
      </w:pPr>
      <w:r>
        <w:t xml:space="preserve">  agent                     run a Flume agent</w:t>
      </w:r>
    </w:p>
    <w:p w:rsidR="003E7546" w:rsidRDefault="003E7546" w:rsidP="003E7546">
      <w:pPr>
        <w:pStyle w:val="a3"/>
      </w:pPr>
    </w:p>
    <w:p w:rsidR="003E7546" w:rsidRDefault="003E7546" w:rsidP="003E7546">
      <w:pPr>
        <w:pStyle w:val="a3"/>
      </w:pPr>
      <w:r>
        <w:t>global options:</w:t>
      </w:r>
    </w:p>
    <w:p w:rsidR="003E7546" w:rsidRDefault="003E7546" w:rsidP="003E7546">
      <w:pPr>
        <w:pStyle w:val="a3"/>
      </w:pPr>
      <w:r>
        <w:t xml:space="preserve">  --conf,-c &lt;conf&gt;          use configs in &lt;conf&gt; directory</w:t>
      </w:r>
    </w:p>
    <w:p w:rsidR="003E7546" w:rsidRDefault="003E7546" w:rsidP="003E7546">
      <w:pPr>
        <w:pStyle w:val="a3"/>
      </w:pPr>
      <w:r>
        <w:t xml:space="preserve">  -Dproperty=value          sets a Java system property value</w:t>
      </w:r>
    </w:p>
    <w:p w:rsidR="003E7546" w:rsidRDefault="003E7546" w:rsidP="003E7546">
      <w:pPr>
        <w:pStyle w:val="a3"/>
      </w:pPr>
    </w:p>
    <w:p w:rsidR="003E7546" w:rsidRDefault="003E7546" w:rsidP="003E7546">
      <w:pPr>
        <w:pStyle w:val="a3"/>
      </w:pPr>
      <w:r>
        <w:t>agent options:</w:t>
      </w:r>
    </w:p>
    <w:p w:rsidR="003E7546" w:rsidRDefault="003E7546" w:rsidP="003E7546">
      <w:pPr>
        <w:pStyle w:val="a3"/>
      </w:pPr>
      <w:r>
        <w:t xml:space="preserve">  --name,-n &lt;name&gt;          the name of this agent (required)</w:t>
      </w:r>
    </w:p>
    <w:p w:rsidR="003E7546" w:rsidRDefault="003E7546" w:rsidP="003E7546">
      <w:pPr>
        <w:pStyle w:val="a3"/>
      </w:pPr>
      <w:r>
        <w:t xml:space="preserve">  --conf-file,-f &lt;file&gt;     specify a config file (required if -z missing)</w:t>
      </w:r>
    </w:p>
    <w:p w:rsidR="003E7546" w:rsidRDefault="003E7546" w:rsidP="003E7546">
      <w:pPr>
        <w:pStyle w:val="a3"/>
      </w:pPr>
    </w:p>
    <w:p w:rsidR="003E7546" w:rsidRDefault="003E7546" w:rsidP="003E7546">
      <w:pPr>
        <w:pStyle w:val="a3"/>
      </w:pPr>
      <w:r>
        <w:t xml:space="preserve"> &gt;&gt;&gt;&gt;&gt;&gt;&gt;&gt;&gt;&gt;&gt;&gt;&gt;&gt;&gt;&gt;&gt;&gt;&gt;&gt;&gt;&gt;&gt;&gt;&gt;&gt;</w:t>
      </w:r>
    </w:p>
    <w:p w:rsidR="003E7546" w:rsidRDefault="003E7546" w:rsidP="003E7546">
      <w:pPr>
        <w:pStyle w:val="a3"/>
      </w:pPr>
      <w:r>
        <w:t xml:space="preserve"> bin/flume-ng agent --conf conf --name agent-test --conf-file test.conf</w:t>
      </w:r>
    </w:p>
    <w:p w:rsidR="003E7546" w:rsidRDefault="003E7546" w:rsidP="003E7546">
      <w:pPr>
        <w:pStyle w:val="a3"/>
      </w:pPr>
      <w:r>
        <w:t xml:space="preserve"> bin/flume-ng agent -c conf -n agent-test -f test.conf</w:t>
      </w:r>
    </w:p>
    <w:p w:rsidR="003E7546" w:rsidRDefault="003E7546" w:rsidP="003E7546">
      <w:pPr>
        <w:pStyle w:val="a3"/>
      </w:pPr>
    </w:p>
    <w:p w:rsidR="003E7546" w:rsidRDefault="003E7546" w:rsidP="003E7546">
      <w:pPr>
        <w:pStyle w:val="a3"/>
      </w:pPr>
      <w:r>
        <w:t>bin/flume-ng agent \</w:t>
      </w:r>
    </w:p>
    <w:p w:rsidR="003E7546" w:rsidRDefault="003E7546" w:rsidP="003E7546">
      <w:pPr>
        <w:pStyle w:val="a3"/>
      </w:pPr>
      <w:r>
        <w:t>-c conf \</w:t>
      </w:r>
    </w:p>
    <w:p w:rsidR="003E7546" w:rsidRDefault="003E7546" w:rsidP="003E7546">
      <w:pPr>
        <w:pStyle w:val="a3"/>
      </w:pPr>
      <w:r>
        <w:t>-n a1 \</w:t>
      </w:r>
    </w:p>
    <w:p w:rsidR="003E7546" w:rsidRDefault="003E7546" w:rsidP="003E7546">
      <w:pPr>
        <w:pStyle w:val="a3"/>
      </w:pPr>
      <w:r>
        <w:t>-f conf/a1.conf \</w:t>
      </w:r>
    </w:p>
    <w:p w:rsidR="003E7546" w:rsidRDefault="003E7546" w:rsidP="003E7546">
      <w:pPr>
        <w:pStyle w:val="a3"/>
      </w:pPr>
      <w:r>
        <w:t>-Dflume.root.logger=DEBUG,console</w:t>
      </w:r>
    </w:p>
    <w:p w:rsidR="008D1DE2" w:rsidRDefault="008D1DE2" w:rsidP="008D1DE2">
      <w:pPr>
        <w:pStyle w:val="3"/>
        <w:spacing w:before="156" w:after="156"/>
      </w:pPr>
      <w:r>
        <w:lastRenderedPageBreak/>
        <w:t>第一个</w:t>
      </w:r>
      <w:r>
        <w:rPr>
          <w:rFonts w:hint="eastAsia"/>
        </w:rPr>
        <w:t>agent</w:t>
      </w:r>
      <w:r>
        <w:rPr>
          <w:rFonts w:hint="eastAsia"/>
        </w:rPr>
        <w:t>应用</w:t>
      </w:r>
    </w:p>
    <w:p w:rsidR="00962C89" w:rsidRPr="00962C89" w:rsidRDefault="00962C89" w:rsidP="00962C89">
      <w:r>
        <w:rPr>
          <w:noProof/>
        </w:rPr>
        <w:drawing>
          <wp:inline distT="0" distB="0" distL="0" distR="0" wp14:anchorId="051BAFA5" wp14:editId="4EF6739B">
            <wp:extent cx="5274310" cy="556514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5565140"/>
                    </a:xfrm>
                    <a:prstGeom prst="rect">
                      <a:avLst/>
                    </a:prstGeom>
                  </pic:spPr>
                </pic:pic>
              </a:graphicData>
            </a:graphic>
          </wp:inline>
        </w:drawing>
      </w:r>
    </w:p>
    <w:p w:rsidR="008D1DE2" w:rsidRDefault="008D1DE2" w:rsidP="008D1DE2">
      <w:r>
        <w:t xml:space="preserve">[beifeng@hadoop-senior conf]$ cat agent1.conf </w:t>
      </w:r>
    </w:p>
    <w:p w:rsidR="008D1DE2" w:rsidRDefault="008D1DE2" w:rsidP="008D1DE2">
      <w:r>
        <w:t xml:space="preserve"># The configuration file needs to define the sources, </w:t>
      </w:r>
    </w:p>
    <w:p w:rsidR="008D1DE2" w:rsidRDefault="008D1DE2" w:rsidP="008D1DE2">
      <w:r>
        <w:t># the channels and the sinks.</w:t>
      </w:r>
    </w:p>
    <w:p w:rsidR="008D1DE2" w:rsidRDefault="008D1DE2" w:rsidP="008D1DE2">
      <w:r>
        <w:t xml:space="preserve"># Sources, channels and sinks are defined per agent, </w:t>
      </w:r>
    </w:p>
    <w:p w:rsidR="008D1DE2" w:rsidRDefault="008D1DE2" w:rsidP="008D1DE2">
      <w:r>
        <w:t xml:space="preserve"># in this case called </w:t>
      </w:r>
      <w:r w:rsidR="00561892">
        <w:t>'a1</w:t>
      </w:r>
      <w:r>
        <w:t>'</w:t>
      </w:r>
    </w:p>
    <w:p w:rsidR="008D1DE2" w:rsidRDefault="008D1DE2" w:rsidP="008D1DE2"/>
    <w:p w:rsidR="008D1DE2" w:rsidRDefault="00561892" w:rsidP="008D1DE2">
      <w:r>
        <w:t>a</w:t>
      </w:r>
      <w:r w:rsidR="008D1DE2">
        <w:t>1.sources = r1</w:t>
      </w:r>
    </w:p>
    <w:p w:rsidR="008D1DE2" w:rsidRDefault="008D1DE2" w:rsidP="008D1DE2">
      <w:r>
        <w:t>a1.channels = c1</w:t>
      </w:r>
    </w:p>
    <w:p w:rsidR="008D1DE2" w:rsidRDefault="008D1DE2" w:rsidP="008D1DE2">
      <w:r>
        <w:t>a1.sinks = k1</w:t>
      </w:r>
    </w:p>
    <w:p w:rsidR="008D1DE2" w:rsidRDefault="008D1DE2" w:rsidP="008D1DE2"/>
    <w:p w:rsidR="008D1DE2" w:rsidRDefault="008D1DE2" w:rsidP="008D1DE2">
      <w:r>
        <w:t>#define sources</w:t>
      </w:r>
    </w:p>
    <w:p w:rsidR="008D1DE2" w:rsidRDefault="008D1DE2" w:rsidP="008D1DE2"/>
    <w:p w:rsidR="008D1DE2" w:rsidRDefault="008D1DE2" w:rsidP="008D1DE2">
      <w:r>
        <w:t>a1.sources.r1.type = netcat</w:t>
      </w:r>
    </w:p>
    <w:p w:rsidR="008D1DE2" w:rsidRDefault="008D1DE2" w:rsidP="008D1DE2">
      <w:r>
        <w:lastRenderedPageBreak/>
        <w:t>a1.sources.r1.bind = hadoop-senior.ibeifeng.com</w:t>
      </w:r>
    </w:p>
    <w:p w:rsidR="008D1DE2" w:rsidRDefault="008D1DE2" w:rsidP="008D1DE2">
      <w:r>
        <w:t>a1.sources.r1.</w:t>
      </w:r>
      <w:r w:rsidR="00C41E97">
        <w:t xml:space="preserve">port </w:t>
      </w:r>
      <w:r>
        <w:t>= 6666</w:t>
      </w:r>
    </w:p>
    <w:p w:rsidR="008D1DE2" w:rsidRDefault="008D1DE2" w:rsidP="008D1DE2"/>
    <w:p w:rsidR="008D1DE2" w:rsidRDefault="008D1DE2" w:rsidP="008D1DE2">
      <w:r>
        <w:t xml:space="preserve">#define channels </w:t>
      </w:r>
    </w:p>
    <w:p w:rsidR="008D1DE2" w:rsidRDefault="008D1DE2" w:rsidP="008D1DE2">
      <w:r>
        <w:t>a1.channels = c1</w:t>
      </w:r>
    </w:p>
    <w:p w:rsidR="008D1DE2" w:rsidRDefault="008D1DE2" w:rsidP="008D1DE2">
      <w:r>
        <w:t>a1.channels.c1.type = memory</w:t>
      </w:r>
    </w:p>
    <w:p w:rsidR="008D1DE2" w:rsidRDefault="008D1DE2" w:rsidP="008D1DE2">
      <w:r>
        <w:t>a1.channels.c1.capacity = 10000</w:t>
      </w:r>
    </w:p>
    <w:p w:rsidR="008D1DE2" w:rsidRDefault="008D1DE2" w:rsidP="008D1DE2">
      <w:r>
        <w:t>a1.channels.c1.transactionCapacity = 10000</w:t>
      </w:r>
    </w:p>
    <w:p w:rsidR="008D1DE2" w:rsidRDefault="008D1DE2" w:rsidP="008D1DE2">
      <w:r>
        <w:t>a1.channels.c1.byteCapacityBufferPercentage = 20</w:t>
      </w:r>
    </w:p>
    <w:p w:rsidR="008D1DE2" w:rsidRDefault="008D1DE2" w:rsidP="008D1DE2">
      <w:r>
        <w:t>a1.channels.c1.byteCapacity = 800000</w:t>
      </w:r>
    </w:p>
    <w:p w:rsidR="008D1DE2" w:rsidRDefault="008D1DE2" w:rsidP="008D1DE2"/>
    <w:p w:rsidR="008D1DE2" w:rsidRDefault="008D1DE2" w:rsidP="008D1DE2">
      <w:r>
        <w:t>#define sinks</w:t>
      </w:r>
    </w:p>
    <w:p w:rsidR="008D1DE2" w:rsidRDefault="008D1DE2" w:rsidP="008D1DE2">
      <w:r>
        <w:t>a1.sinks.k1.type = logger</w:t>
      </w:r>
    </w:p>
    <w:p w:rsidR="008D1DE2" w:rsidRDefault="008D1DE2" w:rsidP="008D1DE2">
      <w:r>
        <w:t>a1.sinks.k1.maxBytesToLog=2014</w:t>
      </w:r>
    </w:p>
    <w:p w:rsidR="008D1DE2" w:rsidRDefault="008D1DE2" w:rsidP="008D1DE2"/>
    <w:p w:rsidR="008D1DE2" w:rsidRDefault="008D1DE2" w:rsidP="008D1DE2">
      <w:r>
        <w:t>a1.sources.r1.channels = c1</w:t>
      </w:r>
    </w:p>
    <w:p w:rsidR="008D1DE2" w:rsidRDefault="008D1DE2" w:rsidP="008D1DE2">
      <w:r>
        <w:t>a1.sinks.k1.channel = c1</w:t>
      </w:r>
    </w:p>
    <w:p w:rsidR="008D1DE2" w:rsidRDefault="008D1DE2" w:rsidP="008D1DE2"/>
    <w:p w:rsidR="008D1DE2" w:rsidRDefault="008D1DE2" w:rsidP="008D1DE2">
      <w:r>
        <w:t>运行：</w:t>
      </w:r>
    </w:p>
    <w:p w:rsidR="008D1DE2" w:rsidRDefault="008D1DE2" w:rsidP="008D1DE2">
      <w:r w:rsidRPr="008D1DE2">
        <w:t>[beifeng@hadoop-senior flume--1.5.0-cdh5.3.6]$ bin/flume-ng agent -c conf -n a1 -f conf/agent1.conf -Dflume.root.logger=DEBUG,console</w:t>
      </w:r>
    </w:p>
    <w:p w:rsidR="00EE69F1" w:rsidRDefault="00481BEA" w:rsidP="008D1DE2">
      <w:r>
        <w:rPr>
          <w:noProof/>
        </w:rPr>
        <w:drawing>
          <wp:inline distT="0" distB="0" distL="0" distR="0" wp14:anchorId="3767DBF1" wp14:editId="2A57E4D8">
            <wp:extent cx="5274310" cy="12573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57300"/>
                    </a:xfrm>
                    <a:prstGeom prst="rect">
                      <a:avLst/>
                    </a:prstGeom>
                  </pic:spPr>
                </pic:pic>
              </a:graphicData>
            </a:graphic>
          </wp:inline>
        </w:drawing>
      </w:r>
    </w:p>
    <w:p w:rsidR="00EE69F1" w:rsidRDefault="00EE69F1" w:rsidP="008D1DE2">
      <w:r>
        <w:rPr>
          <w:noProof/>
        </w:rPr>
        <w:drawing>
          <wp:inline distT="0" distB="0" distL="0" distR="0" wp14:anchorId="4D03AEA5" wp14:editId="636B5170">
            <wp:extent cx="4067175" cy="8953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7175" cy="895350"/>
                    </a:xfrm>
                    <a:prstGeom prst="rect">
                      <a:avLst/>
                    </a:prstGeom>
                  </pic:spPr>
                </pic:pic>
              </a:graphicData>
            </a:graphic>
          </wp:inline>
        </w:drawing>
      </w:r>
    </w:p>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EE69F1" w:rsidRDefault="00EE69F1" w:rsidP="008D1DE2"/>
    <w:p w:rsidR="008D1DE2" w:rsidRDefault="00962C89" w:rsidP="008D1DE2">
      <w:r>
        <w:rPr>
          <w:noProof/>
        </w:rPr>
        <w:drawing>
          <wp:inline distT="0" distB="0" distL="0" distR="0" wp14:anchorId="7637632C" wp14:editId="7CC0EE99">
            <wp:extent cx="5274310" cy="3270250"/>
            <wp:effectExtent l="0" t="0" r="254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270250"/>
                    </a:xfrm>
                    <a:prstGeom prst="rect">
                      <a:avLst/>
                    </a:prstGeom>
                  </pic:spPr>
                </pic:pic>
              </a:graphicData>
            </a:graphic>
          </wp:inline>
        </w:drawing>
      </w:r>
    </w:p>
    <w:p w:rsidR="00327198" w:rsidRDefault="00327198" w:rsidP="00327198">
      <w:pPr>
        <w:pStyle w:val="3"/>
        <w:spacing w:before="156" w:after="156"/>
      </w:pPr>
      <w:r w:rsidRPr="00327198">
        <w:rPr>
          <w:rFonts w:hint="eastAsia"/>
        </w:rPr>
        <w:t>第二个</w:t>
      </w:r>
      <w:r w:rsidRPr="00327198">
        <w:rPr>
          <w:rFonts w:hint="eastAsia"/>
        </w:rPr>
        <w:t>agent</w:t>
      </w:r>
      <w:r w:rsidRPr="00327198">
        <w:rPr>
          <w:rFonts w:hint="eastAsia"/>
        </w:rPr>
        <w:t>程序</w:t>
      </w:r>
    </w:p>
    <w:p w:rsidR="00327198" w:rsidRDefault="00327198" w:rsidP="00327198">
      <w:r>
        <w:rPr>
          <w:rFonts w:hint="eastAsia"/>
        </w:rPr>
        <w:t xml:space="preserve">* </w:t>
      </w:r>
      <w:r>
        <w:rPr>
          <w:rFonts w:hint="eastAsia"/>
        </w:rPr>
        <w:t>收集</w:t>
      </w:r>
      <w:r>
        <w:rPr>
          <w:rFonts w:hint="eastAsia"/>
        </w:rPr>
        <w:t>log</w:t>
      </w:r>
    </w:p>
    <w:p w:rsidR="00327198" w:rsidRDefault="00327198" w:rsidP="00327198">
      <w:r>
        <w:rPr>
          <w:rFonts w:hint="eastAsia"/>
        </w:rPr>
        <w:tab/>
        <w:t>hive</w:t>
      </w:r>
      <w:r>
        <w:rPr>
          <w:rFonts w:hint="eastAsia"/>
        </w:rPr>
        <w:t>运行的日志</w:t>
      </w:r>
    </w:p>
    <w:p w:rsidR="00327198" w:rsidRDefault="00327198" w:rsidP="00327198">
      <w:r>
        <w:tab/>
        <w:t>/opt/cdh-5.3.6/hive-0.13.1-cdh5.3.6/logs/hive.log</w:t>
      </w:r>
    </w:p>
    <w:p w:rsidR="00327198" w:rsidRDefault="00327198" w:rsidP="00327198">
      <w:r>
        <w:tab/>
        <w:t xml:space="preserve">tail -f </w:t>
      </w:r>
    </w:p>
    <w:p w:rsidR="00327198" w:rsidRDefault="00327198" w:rsidP="00327198">
      <w:r>
        <w:t>* memory</w:t>
      </w:r>
    </w:p>
    <w:p w:rsidR="00327198" w:rsidRDefault="00327198" w:rsidP="00327198"/>
    <w:p w:rsidR="00327198" w:rsidRDefault="00327198" w:rsidP="00327198">
      <w:r>
        <w:t>* hdfs</w:t>
      </w:r>
    </w:p>
    <w:p w:rsidR="00327198" w:rsidRDefault="00327198" w:rsidP="00327198">
      <w:r>
        <w:tab/>
        <w:t>/user/beifeng/flume/hive-logs/</w:t>
      </w:r>
    </w:p>
    <w:p w:rsidR="00327198" w:rsidRDefault="00327198" w:rsidP="00327198">
      <w:pPr>
        <w:pStyle w:val="4"/>
      </w:pPr>
      <w:r>
        <w:rPr>
          <w:rFonts w:hint="eastAsia"/>
        </w:rPr>
        <w:t>flume-tail.conf</w:t>
      </w:r>
    </w:p>
    <w:p w:rsidR="00327198" w:rsidRDefault="00327198" w:rsidP="00327198"/>
    <w:p w:rsidR="00327198" w:rsidRDefault="00327198" w:rsidP="00A20AB7">
      <w:pPr>
        <w:pStyle w:val="a3"/>
      </w:pPr>
      <w:r>
        <w:t>a2.sources = r2</w:t>
      </w:r>
    </w:p>
    <w:p w:rsidR="00327198" w:rsidRDefault="00327198" w:rsidP="00A20AB7">
      <w:pPr>
        <w:pStyle w:val="a3"/>
      </w:pPr>
      <w:r>
        <w:t>a2.channels = c2</w:t>
      </w:r>
    </w:p>
    <w:p w:rsidR="00327198" w:rsidRDefault="00327198" w:rsidP="00A20AB7">
      <w:pPr>
        <w:pStyle w:val="a3"/>
      </w:pPr>
      <w:r>
        <w:t>a2.sinks = k2</w:t>
      </w:r>
    </w:p>
    <w:p w:rsidR="00327198" w:rsidRDefault="00327198" w:rsidP="00A20AB7">
      <w:pPr>
        <w:pStyle w:val="a3"/>
      </w:pPr>
    </w:p>
    <w:p w:rsidR="00327198" w:rsidRDefault="00327198" w:rsidP="00A20AB7">
      <w:pPr>
        <w:pStyle w:val="a3"/>
      </w:pPr>
      <w:r>
        <w:t>#define sources</w:t>
      </w:r>
    </w:p>
    <w:p w:rsidR="00327198" w:rsidRDefault="00327198" w:rsidP="00A20AB7">
      <w:pPr>
        <w:pStyle w:val="a3"/>
      </w:pPr>
    </w:p>
    <w:p w:rsidR="00327198" w:rsidRDefault="00327198" w:rsidP="00A20AB7">
      <w:pPr>
        <w:pStyle w:val="a3"/>
      </w:pPr>
      <w:r>
        <w:t>a2.sources.r2.type = exec</w:t>
      </w:r>
    </w:p>
    <w:p w:rsidR="00327198" w:rsidRDefault="00327198" w:rsidP="00A20AB7">
      <w:pPr>
        <w:pStyle w:val="a3"/>
      </w:pPr>
      <w:r>
        <w:t>a2.sources.r2.command = tail -f /home/beifeng/cdh/hive-0.13.1-cdh5.</w:t>
      </w:r>
    </w:p>
    <w:p w:rsidR="00327198" w:rsidRDefault="00327198" w:rsidP="00A20AB7">
      <w:pPr>
        <w:pStyle w:val="a3"/>
      </w:pPr>
      <w:r>
        <w:t>3.6/logs/hive.log</w:t>
      </w:r>
    </w:p>
    <w:p w:rsidR="00327198" w:rsidRDefault="00327198" w:rsidP="00A20AB7">
      <w:pPr>
        <w:pStyle w:val="a3"/>
      </w:pPr>
      <w:r>
        <w:t>a2.sources.r2.shell = /bin/bash -c</w:t>
      </w:r>
    </w:p>
    <w:p w:rsidR="00327198" w:rsidRDefault="00327198" w:rsidP="00A20AB7">
      <w:pPr>
        <w:pStyle w:val="a3"/>
      </w:pPr>
    </w:p>
    <w:p w:rsidR="00327198" w:rsidRDefault="00327198" w:rsidP="00A20AB7">
      <w:pPr>
        <w:pStyle w:val="a3"/>
      </w:pPr>
      <w:r>
        <w:lastRenderedPageBreak/>
        <w:t xml:space="preserve">#define channels </w:t>
      </w:r>
    </w:p>
    <w:p w:rsidR="00327198" w:rsidRDefault="00327198" w:rsidP="00A20AB7">
      <w:pPr>
        <w:pStyle w:val="a3"/>
      </w:pPr>
      <w:r>
        <w:t>a2.channels = c2</w:t>
      </w:r>
    </w:p>
    <w:p w:rsidR="00327198" w:rsidRDefault="00327198" w:rsidP="00A20AB7">
      <w:pPr>
        <w:pStyle w:val="a3"/>
      </w:pPr>
      <w:r>
        <w:t>a2.channels.c2.type = memory</w:t>
      </w:r>
    </w:p>
    <w:p w:rsidR="00327198" w:rsidRDefault="00327198" w:rsidP="00A20AB7">
      <w:pPr>
        <w:pStyle w:val="a3"/>
      </w:pPr>
      <w:r>
        <w:t>a2.channels.c2.capacity = 1000</w:t>
      </w:r>
    </w:p>
    <w:p w:rsidR="00327198" w:rsidRDefault="00327198" w:rsidP="00A20AB7">
      <w:pPr>
        <w:pStyle w:val="a3"/>
      </w:pPr>
      <w:r>
        <w:t>a2.channels.c2.transactionCapacity = 100</w:t>
      </w:r>
    </w:p>
    <w:p w:rsidR="00327198" w:rsidRDefault="00327198" w:rsidP="00A20AB7">
      <w:pPr>
        <w:pStyle w:val="a3"/>
      </w:pPr>
    </w:p>
    <w:p w:rsidR="00327198" w:rsidRDefault="00327198" w:rsidP="00A20AB7">
      <w:pPr>
        <w:pStyle w:val="a3"/>
      </w:pPr>
      <w:r>
        <w:t>#define sinks</w:t>
      </w:r>
    </w:p>
    <w:p w:rsidR="00327198" w:rsidRDefault="00327198" w:rsidP="00A20AB7">
      <w:pPr>
        <w:pStyle w:val="a3"/>
      </w:pPr>
      <w:r>
        <w:t>a2.sinks.k2.type = hdfs</w:t>
      </w:r>
    </w:p>
    <w:p w:rsidR="00327198" w:rsidRDefault="00327198" w:rsidP="00A20AB7">
      <w:pPr>
        <w:pStyle w:val="a3"/>
      </w:pPr>
      <w:r>
        <w:t>a2.sinks.k2.hdfs.path = /user/beifeng/flume/hive-logs/</w:t>
      </w:r>
    </w:p>
    <w:p w:rsidR="00327198" w:rsidRDefault="00327198" w:rsidP="00A20AB7">
      <w:pPr>
        <w:pStyle w:val="a3"/>
      </w:pPr>
      <w:r>
        <w:t>a2.sinks.k2.hdfs.fileType = DataStream</w:t>
      </w:r>
    </w:p>
    <w:p w:rsidR="00327198" w:rsidRDefault="00327198" w:rsidP="00A20AB7">
      <w:pPr>
        <w:pStyle w:val="a3"/>
      </w:pPr>
      <w:r>
        <w:t>a2.sinks.k2.hdfs.writeFormat = Text</w:t>
      </w:r>
    </w:p>
    <w:p w:rsidR="00327198" w:rsidRDefault="00327198" w:rsidP="00A20AB7">
      <w:pPr>
        <w:pStyle w:val="a3"/>
      </w:pPr>
      <w:r>
        <w:t>a2.sinks.k2.hdfs.batchSize = 10</w:t>
      </w:r>
    </w:p>
    <w:p w:rsidR="00327198" w:rsidRDefault="00327198" w:rsidP="00A20AB7">
      <w:pPr>
        <w:pStyle w:val="a3"/>
      </w:pPr>
    </w:p>
    <w:p w:rsidR="00327198" w:rsidRDefault="00327198" w:rsidP="00A20AB7">
      <w:pPr>
        <w:pStyle w:val="a3"/>
      </w:pPr>
      <w:r>
        <w:t>a2.sources.r2.channels = c2</w:t>
      </w:r>
    </w:p>
    <w:p w:rsidR="00327198" w:rsidRPr="00327198" w:rsidRDefault="00327198" w:rsidP="00A20AB7">
      <w:pPr>
        <w:pStyle w:val="a3"/>
      </w:pPr>
      <w:r>
        <w:t>a2.sinks.k2.channel = c2</w:t>
      </w:r>
    </w:p>
    <w:p w:rsidR="00327198" w:rsidRDefault="00A20AB7" w:rsidP="00327198">
      <w:r>
        <w:rPr>
          <w:rFonts w:hint="eastAsia"/>
        </w:rPr>
        <w:t>运行：</w:t>
      </w:r>
    </w:p>
    <w:p w:rsidR="00A20AB7" w:rsidRDefault="00A20AB7" w:rsidP="00A20AB7">
      <w:pPr>
        <w:pStyle w:val="a3"/>
      </w:pPr>
      <w:r>
        <w:t>bin/flume-ng agent \</w:t>
      </w:r>
    </w:p>
    <w:p w:rsidR="00A20AB7" w:rsidRDefault="00A20AB7" w:rsidP="00A20AB7">
      <w:pPr>
        <w:pStyle w:val="a3"/>
      </w:pPr>
      <w:r>
        <w:t>-c conf \</w:t>
      </w:r>
    </w:p>
    <w:p w:rsidR="00A20AB7" w:rsidRDefault="00A20AB7" w:rsidP="00A20AB7">
      <w:pPr>
        <w:pStyle w:val="a3"/>
      </w:pPr>
      <w:r>
        <w:t>-n a2 \</w:t>
      </w:r>
    </w:p>
    <w:p w:rsidR="00A20AB7" w:rsidRDefault="00A20AB7" w:rsidP="00A20AB7">
      <w:pPr>
        <w:pStyle w:val="a3"/>
      </w:pPr>
      <w:r>
        <w:t>-f conf/flume-tail.conf \</w:t>
      </w:r>
    </w:p>
    <w:p w:rsidR="00A20AB7" w:rsidRPr="00327198" w:rsidRDefault="00A20AB7" w:rsidP="00A20AB7">
      <w:pPr>
        <w:pStyle w:val="a3"/>
      </w:pPr>
      <w:r>
        <w:t>-Dflume.root.logger=DEBUG,console</w:t>
      </w:r>
    </w:p>
    <w:p w:rsidR="007F1A41" w:rsidRDefault="007F1A41" w:rsidP="000E331E">
      <w:pPr>
        <w:pStyle w:val="2"/>
        <w:spacing w:before="156" w:after="156"/>
      </w:pPr>
      <w:r>
        <w:rPr>
          <w:rFonts w:hint="eastAsia"/>
        </w:rPr>
        <w:t>S</w:t>
      </w:r>
      <w:r>
        <w:t>ource/Channel/Sink</w:t>
      </w:r>
    </w:p>
    <w:p w:rsidR="00D16EBF" w:rsidRDefault="00D16EBF" w:rsidP="00D16EBF">
      <w:pPr>
        <w:rPr>
          <w:rFonts w:hint="eastAsia"/>
        </w:rPr>
      </w:pPr>
      <w:r>
        <w:rPr>
          <w:rFonts w:hint="eastAsia"/>
        </w:rPr>
        <w:t xml:space="preserve">Agent: </w:t>
      </w:r>
      <w:r>
        <w:rPr>
          <w:rFonts w:hint="eastAsia"/>
        </w:rPr>
        <w:t>使用</w:t>
      </w:r>
      <w:r>
        <w:rPr>
          <w:rFonts w:hint="eastAsia"/>
        </w:rPr>
        <w:t xml:space="preserve">JVM </w:t>
      </w:r>
      <w:r>
        <w:rPr>
          <w:rFonts w:hint="eastAsia"/>
        </w:rPr>
        <w:t>运行</w:t>
      </w:r>
      <w:r>
        <w:rPr>
          <w:rFonts w:hint="eastAsia"/>
        </w:rPr>
        <w:t xml:space="preserve">Flume </w:t>
      </w:r>
      <w:r>
        <w:rPr>
          <w:rFonts w:hint="eastAsia"/>
        </w:rPr>
        <w:t>每台机器运行一个</w:t>
      </w:r>
      <w:r>
        <w:rPr>
          <w:rFonts w:hint="eastAsia"/>
        </w:rPr>
        <w:t xml:space="preserve">agent </w:t>
      </w:r>
      <w:r>
        <w:rPr>
          <w:rFonts w:hint="eastAsia"/>
        </w:rPr>
        <w:t>，但是可以在一个</w:t>
      </w:r>
      <w:r>
        <w:rPr>
          <w:rFonts w:hint="eastAsia"/>
        </w:rPr>
        <w:t>agent</w:t>
      </w:r>
      <w:r>
        <w:rPr>
          <w:rFonts w:hint="eastAsia"/>
        </w:rPr>
        <w:t>中包含多个</w:t>
      </w:r>
      <w:r>
        <w:rPr>
          <w:rFonts w:hint="eastAsia"/>
        </w:rPr>
        <w:t>sources</w:t>
      </w:r>
      <w:r>
        <w:rPr>
          <w:rFonts w:hint="eastAsia"/>
        </w:rPr>
        <w:t>和</w:t>
      </w:r>
      <w:r>
        <w:rPr>
          <w:rFonts w:hint="eastAsia"/>
        </w:rPr>
        <w:t>sinks</w:t>
      </w:r>
    </w:p>
    <w:p w:rsidR="00D16EBF" w:rsidRDefault="00D16EBF" w:rsidP="00D16EBF">
      <w:pPr>
        <w:rPr>
          <w:rFonts w:hint="eastAsia"/>
        </w:rPr>
      </w:pPr>
      <w:r>
        <w:rPr>
          <w:rFonts w:hint="eastAsia"/>
        </w:rPr>
        <w:t>三大组件：</w:t>
      </w:r>
    </w:p>
    <w:p w:rsidR="00D16EBF" w:rsidRDefault="00D16EBF" w:rsidP="00D16EBF">
      <w:pPr>
        <w:rPr>
          <w:rFonts w:hint="eastAsia"/>
        </w:rPr>
      </w:pPr>
      <w:r>
        <w:rPr>
          <w:rFonts w:hint="eastAsia"/>
        </w:rPr>
        <w:t xml:space="preserve">a. Source </w:t>
      </w:r>
      <w:r>
        <w:rPr>
          <w:rFonts w:hint="eastAsia"/>
        </w:rPr>
        <w:t>用于收集日志（数据源）</w:t>
      </w:r>
      <w:r>
        <w:rPr>
          <w:rFonts w:hint="eastAsia"/>
        </w:rPr>
        <w:t xml:space="preserve"> </w:t>
      </w:r>
      <w:r>
        <w:rPr>
          <w:rFonts w:hint="eastAsia"/>
        </w:rPr>
        <w:t>可以处理各种类型各种样式的日志数据</w:t>
      </w:r>
      <w:r>
        <w:rPr>
          <w:rFonts w:hint="eastAsia"/>
        </w:rPr>
        <w:t xml:space="preserve"> </w:t>
      </w:r>
      <w:r>
        <w:rPr>
          <w:rFonts w:hint="eastAsia"/>
        </w:rPr>
        <w:t>包括</w:t>
      </w:r>
      <w:r>
        <w:rPr>
          <w:rFonts w:hint="eastAsia"/>
        </w:rPr>
        <w:t xml:space="preserve"> avro exec spooling directory netcat squence syslog </w:t>
      </w:r>
      <w:r>
        <w:rPr>
          <w:rFonts w:hint="eastAsia"/>
        </w:rPr>
        <w:t>自定义等</w:t>
      </w:r>
    </w:p>
    <w:p w:rsidR="00D16EBF" w:rsidRDefault="00D16EBF" w:rsidP="00D16EBF"/>
    <w:p w:rsidR="00D16EBF" w:rsidRDefault="00D16EBF" w:rsidP="00D16EBF">
      <w:pPr>
        <w:rPr>
          <w:rFonts w:hint="eastAsia"/>
        </w:rPr>
      </w:pPr>
      <w:r>
        <w:rPr>
          <w:rFonts w:hint="eastAsia"/>
        </w:rPr>
        <w:t xml:space="preserve">b.Channel </w:t>
      </w:r>
      <w:r>
        <w:rPr>
          <w:rFonts w:hint="eastAsia"/>
        </w:rPr>
        <w:t>专门用于临时存储数据</w:t>
      </w:r>
      <w:r>
        <w:rPr>
          <w:rFonts w:hint="eastAsia"/>
        </w:rPr>
        <w:t xml:space="preserve"> </w:t>
      </w:r>
      <w:r>
        <w:rPr>
          <w:rFonts w:hint="eastAsia"/>
        </w:rPr>
        <w:t>可以存放在</w:t>
      </w:r>
      <w:r>
        <w:rPr>
          <w:rFonts w:hint="eastAsia"/>
        </w:rPr>
        <w:t xml:space="preserve">memory file </w:t>
      </w:r>
      <w:r>
        <w:rPr>
          <w:rFonts w:hint="eastAsia"/>
        </w:rPr>
        <w:t>自定义等</w:t>
      </w:r>
      <w:r>
        <w:rPr>
          <w:rFonts w:hint="eastAsia"/>
        </w:rPr>
        <w:t xml:space="preserve"> </w:t>
      </w:r>
      <w:r>
        <w:rPr>
          <w:rFonts w:hint="eastAsia"/>
        </w:rPr>
        <w:t>其存储的数据</w:t>
      </w:r>
      <w:r>
        <w:rPr>
          <w:rFonts w:hint="eastAsia"/>
        </w:rPr>
        <w:t xml:space="preserve"> </w:t>
      </w:r>
      <w:r>
        <w:rPr>
          <w:rFonts w:hint="eastAsia"/>
        </w:rPr>
        <w:t>只有在</w:t>
      </w:r>
      <w:r>
        <w:rPr>
          <w:rFonts w:hint="eastAsia"/>
        </w:rPr>
        <w:t xml:space="preserve">sink </w:t>
      </w:r>
      <w:r>
        <w:rPr>
          <w:rFonts w:hint="eastAsia"/>
        </w:rPr>
        <w:t>发送成功之后才被删除</w:t>
      </w:r>
    </w:p>
    <w:p w:rsidR="00D16EBF" w:rsidRDefault="00D16EBF" w:rsidP="00D16EBF"/>
    <w:p w:rsidR="00D16EBF" w:rsidRDefault="00D16EBF" w:rsidP="00D16EBF">
      <w:r>
        <w:rPr>
          <w:rFonts w:hint="eastAsia"/>
        </w:rPr>
        <w:t xml:space="preserve">c.Sink </w:t>
      </w:r>
      <w:r>
        <w:rPr>
          <w:rFonts w:hint="eastAsia"/>
        </w:rPr>
        <w:t>专门用于把数据发送到目的地</w:t>
      </w:r>
      <w:r>
        <w:rPr>
          <w:rFonts w:hint="eastAsia"/>
        </w:rPr>
        <w:t xml:space="preserve"> </w:t>
      </w:r>
      <w:r>
        <w:rPr>
          <w:rFonts w:hint="eastAsia"/>
        </w:rPr>
        <w:t>目的地</w:t>
      </w:r>
      <w:r>
        <w:rPr>
          <w:rFonts w:hint="eastAsia"/>
        </w:rPr>
        <w:t xml:space="preserve"> </w:t>
      </w:r>
      <w:r>
        <w:rPr>
          <w:rFonts w:hint="eastAsia"/>
        </w:rPr>
        <w:t>包括</w:t>
      </w:r>
      <w:r>
        <w:rPr>
          <w:rFonts w:hint="eastAsia"/>
        </w:rPr>
        <w:t xml:space="preserve"> hdfs logger avro ipc file hbase </w:t>
      </w:r>
      <w:r>
        <w:rPr>
          <w:rFonts w:hint="eastAsia"/>
        </w:rPr>
        <w:t>自定义等</w:t>
      </w:r>
    </w:p>
    <w:p w:rsidR="00D16EBF" w:rsidRDefault="00D16EBF" w:rsidP="00D16EBF"/>
    <w:p w:rsidR="00D16EBF" w:rsidRDefault="00D16EBF" w:rsidP="00D16EBF">
      <w:pPr>
        <w:pStyle w:val="2"/>
        <w:spacing w:before="156" w:after="156"/>
      </w:pPr>
      <w:r>
        <w:rPr>
          <w:rFonts w:hint="eastAsia"/>
        </w:rPr>
        <w:t>多路复用</w:t>
      </w:r>
    </w:p>
    <w:p w:rsidR="00E13506" w:rsidRDefault="00E13506" w:rsidP="00E13506">
      <w:pPr>
        <w:rPr>
          <w:rFonts w:hint="eastAsia"/>
        </w:rPr>
      </w:pPr>
      <w:r>
        <w:rPr>
          <w:rFonts w:hint="eastAsia"/>
        </w:rPr>
        <w:t xml:space="preserve">Flume Multiplexing </w:t>
      </w:r>
      <w:r>
        <w:rPr>
          <w:rFonts w:hint="eastAsia"/>
        </w:rPr>
        <w:t>多路复用：</w:t>
      </w:r>
    </w:p>
    <w:p w:rsidR="00E13506" w:rsidRDefault="00E13506" w:rsidP="00E13506">
      <w:pPr>
        <w:rPr>
          <w:rFonts w:hint="eastAsia"/>
        </w:rPr>
      </w:pPr>
      <w:r>
        <w:rPr>
          <w:rFonts w:hint="eastAsia"/>
        </w:rPr>
        <w:t xml:space="preserve">NOTE: </w:t>
      </w:r>
      <w:r w:rsidRPr="00E13506">
        <w:rPr>
          <w:rFonts w:hint="eastAsia"/>
          <w:color w:val="FF0000"/>
        </w:rPr>
        <w:t>默认是</w:t>
      </w:r>
      <w:r w:rsidRPr="00E13506">
        <w:rPr>
          <w:rFonts w:hint="eastAsia"/>
          <w:color w:val="FF0000"/>
        </w:rPr>
        <w:t>replicating</w:t>
      </w:r>
      <w:r w:rsidRPr="00E13506">
        <w:rPr>
          <w:rFonts w:hint="eastAsia"/>
          <w:color w:val="FF0000"/>
        </w:rPr>
        <w:t>（复制）</w:t>
      </w:r>
    </w:p>
    <w:p w:rsidR="00D16EBF" w:rsidRDefault="00E13506" w:rsidP="00E13506">
      <w:r>
        <w:tab/>
      </w:r>
      <w:r>
        <w:tab/>
        <w:t>&lt;Agent&gt;.sources.&lt;Source1&gt;.selector.type =Multiplexing</w:t>
      </w:r>
    </w:p>
    <w:p w:rsidR="00E13506" w:rsidRDefault="00E13506" w:rsidP="00E13506">
      <w:pPr>
        <w:rPr>
          <w:rFonts w:hint="eastAsia"/>
        </w:rPr>
      </w:pPr>
      <w:r>
        <w:rPr>
          <w:rFonts w:hint="eastAsia"/>
        </w:rPr>
        <w:t>根据业务配合路由</w:t>
      </w:r>
      <w:r>
        <w:rPr>
          <w:rFonts w:hint="eastAsia"/>
        </w:rPr>
        <w:t xml:space="preserve"> </w:t>
      </w:r>
      <w:r>
        <w:rPr>
          <w:rFonts w:hint="eastAsia"/>
        </w:rPr>
        <w:t>进行</w:t>
      </w:r>
      <w:r>
        <w:rPr>
          <w:rFonts w:hint="eastAsia"/>
        </w:rPr>
        <w:t xml:space="preserve">channel </w:t>
      </w:r>
      <w:r>
        <w:rPr>
          <w:rFonts w:hint="eastAsia"/>
        </w:rPr>
        <w:t>选择</w:t>
      </w:r>
    </w:p>
    <w:p w:rsidR="00E13506" w:rsidRDefault="00E13506" w:rsidP="00E13506"/>
    <w:p w:rsidR="00E13506" w:rsidRDefault="00E13506" w:rsidP="00E13506">
      <w:pPr>
        <w:rPr>
          <w:rFonts w:hint="eastAsia"/>
        </w:rPr>
      </w:pPr>
      <w:r>
        <w:rPr>
          <w:rFonts w:hint="eastAsia"/>
        </w:rPr>
        <w:t xml:space="preserve">selector </w:t>
      </w:r>
      <w:r>
        <w:rPr>
          <w:rFonts w:hint="eastAsia"/>
        </w:rPr>
        <w:t>会根据</w:t>
      </w:r>
      <w:r>
        <w:rPr>
          <w:rFonts w:hint="eastAsia"/>
        </w:rPr>
        <w:t>event</w:t>
      </w:r>
      <w:r>
        <w:rPr>
          <w:rFonts w:hint="eastAsia"/>
        </w:rPr>
        <w:t>中某个</w:t>
      </w:r>
      <w:r>
        <w:rPr>
          <w:rFonts w:hint="eastAsia"/>
        </w:rPr>
        <w:t xml:space="preserve">header </w:t>
      </w:r>
      <w:r>
        <w:rPr>
          <w:rFonts w:hint="eastAsia"/>
        </w:rPr>
        <w:t>对应的</w:t>
      </w:r>
      <w:r>
        <w:rPr>
          <w:rFonts w:hint="eastAsia"/>
        </w:rPr>
        <w:t xml:space="preserve">value </w:t>
      </w:r>
      <w:r>
        <w:rPr>
          <w:rFonts w:hint="eastAsia"/>
        </w:rPr>
        <w:t>来将</w:t>
      </w:r>
      <w:r>
        <w:rPr>
          <w:rFonts w:hint="eastAsia"/>
        </w:rPr>
        <w:t xml:space="preserve">event </w:t>
      </w:r>
      <w:r>
        <w:rPr>
          <w:rFonts w:hint="eastAsia"/>
        </w:rPr>
        <w:t>发送到不同的</w:t>
      </w:r>
      <w:r>
        <w:rPr>
          <w:rFonts w:hint="eastAsia"/>
        </w:rPr>
        <w:t>channel (</w:t>
      </w:r>
      <w:r>
        <w:rPr>
          <w:rFonts w:hint="eastAsia"/>
        </w:rPr>
        <w:t>路由</w:t>
      </w:r>
      <w:r>
        <w:rPr>
          <w:rFonts w:hint="eastAsia"/>
        </w:rPr>
        <w:t>)</w:t>
      </w:r>
    </w:p>
    <w:p w:rsidR="00E13506" w:rsidRDefault="00E13506" w:rsidP="00E13506"/>
    <w:p w:rsidR="00E13506" w:rsidRDefault="00E13506" w:rsidP="00E13506">
      <w:pPr>
        <w:rPr>
          <w:rFonts w:hint="eastAsia"/>
        </w:rPr>
      </w:pPr>
      <w:r>
        <w:rPr>
          <w:rFonts w:hint="eastAsia"/>
        </w:rPr>
        <w:t>日志数据</w:t>
      </w:r>
      <w:r>
        <w:rPr>
          <w:rFonts w:hint="eastAsia"/>
        </w:rPr>
        <w:t xml:space="preserve"> </w:t>
      </w:r>
      <w:r>
        <w:rPr>
          <w:rFonts w:hint="eastAsia"/>
        </w:rPr>
        <w:t>即可以做为</w:t>
      </w:r>
      <w:r>
        <w:rPr>
          <w:rFonts w:hint="eastAsia"/>
        </w:rPr>
        <w:t xml:space="preserve"> </w:t>
      </w:r>
      <w:r>
        <w:rPr>
          <w:rFonts w:hint="eastAsia"/>
        </w:rPr>
        <w:t>实时的</w:t>
      </w:r>
      <w:r>
        <w:rPr>
          <w:rFonts w:hint="eastAsia"/>
        </w:rPr>
        <w:t xml:space="preserve"> </w:t>
      </w:r>
      <w:r>
        <w:rPr>
          <w:rFonts w:hint="eastAsia"/>
        </w:rPr>
        <w:t>数据分析</w:t>
      </w:r>
      <w:r>
        <w:rPr>
          <w:rFonts w:hint="eastAsia"/>
        </w:rPr>
        <w:t xml:space="preserve"> </w:t>
      </w:r>
      <w:r>
        <w:rPr>
          <w:rFonts w:hint="eastAsia"/>
        </w:rPr>
        <w:t>也可以用作离线的数据分析</w:t>
      </w:r>
      <w:r>
        <w:rPr>
          <w:rFonts w:hint="eastAsia"/>
        </w:rPr>
        <w:t xml:space="preserve"> </w:t>
      </w:r>
    </w:p>
    <w:p w:rsidR="00E13506" w:rsidRDefault="00E13506" w:rsidP="00E13506">
      <w:r>
        <w:rPr>
          <w:rFonts w:hint="eastAsia"/>
        </w:rPr>
        <w:t>根据业务需求的同学</w:t>
      </w:r>
      <w:r>
        <w:rPr>
          <w:rFonts w:hint="eastAsia"/>
        </w:rPr>
        <w:t xml:space="preserve"> </w:t>
      </w:r>
      <w:r>
        <w:rPr>
          <w:rFonts w:hint="eastAsia"/>
        </w:rPr>
        <w:t>通过</w:t>
      </w:r>
      <w:r>
        <w:rPr>
          <w:rFonts w:hint="eastAsia"/>
        </w:rPr>
        <w:t xml:space="preserve">event header </w:t>
      </w:r>
      <w:r>
        <w:rPr>
          <w:rFonts w:hint="eastAsia"/>
        </w:rPr>
        <w:t>进行标识</w:t>
      </w:r>
    </w:p>
    <w:p w:rsidR="00E13506" w:rsidRDefault="00E13506" w:rsidP="00E13506">
      <w:pPr>
        <w:pStyle w:val="3"/>
        <w:spacing w:before="156" w:after="156"/>
      </w:pPr>
      <w:r>
        <w:t>配置示例</w:t>
      </w:r>
    </w:p>
    <w:p w:rsidR="00E13506" w:rsidRDefault="00E13506" w:rsidP="00E13506">
      <w:pPr>
        <w:pStyle w:val="a3"/>
      </w:pPr>
      <w:r>
        <w:t># sinks ---&gt; load_balance</w:t>
      </w:r>
    </w:p>
    <w:p w:rsidR="00E13506" w:rsidRDefault="00E13506" w:rsidP="00E13506">
      <w:pPr>
        <w:pStyle w:val="a3"/>
      </w:pPr>
    </w:p>
    <w:p w:rsidR="00E13506" w:rsidRDefault="00E13506" w:rsidP="00E13506">
      <w:pPr>
        <w:pStyle w:val="a3"/>
      </w:pPr>
      <w:r>
        <w:t># netcat source ---&gt; memory channel --&gt;</w:t>
      </w:r>
    </w:p>
    <w:p w:rsidR="00E13506" w:rsidRDefault="00E13506" w:rsidP="00E13506">
      <w:pPr>
        <w:pStyle w:val="a3"/>
      </w:pPr>
      <w:r>
        <w:t># kafka_sink  hdfs_sink</w:t>
      </w:r>
    </w:p>
    <w:p w:rsidR="00E13506" w:rsidRDefault="00E13506" w:rsidP="00E13506">
      <w:pPr>
        <w:pStyle w:val="a3"/>
      </w:pPr>
    </w:p>
    <w:p w:rsidR="00E13506" w:rsidRDefault="00E13506" w:rsidP="00E13506">
      <w:pPr>
        <w:pStyle w:val="a3"/>
      </w:pPr>
      <w:r>
        <w:t># Name the components on this agent</w:t>
      </w:r>
    </w:p>
    <w:p w:rsidR="00E13506" w:rsidRDefault="00E13506" w:rsidP="00E13506">
      <w:pPr>
        <w:pStyle w:val="a3"/>
      </w:pPr>
      <w:r>
        <w:t>a1.sources = r1</w:t>
      </w:r>
    </w:p>
    <w:p w:rsidR="00E13506" w:rsidRDefault="00E13506" w:rsidP="00E13506">
      <w:pPr>
        <w:pStyle w:val="a3"/>
      </w:pPr>
      <w:r>
        <w:t>#a1.sinks = kafka_sink hdfs_sink1 hdfs_sink2</w:t>
      </w:r>
    </w:p>
    <w:p w:rsidR="00E13506" w:rsidRDefault="00E13506" w:rsidP="00E13506">
      <w:pPr>
        <w:pStyle w:val="a3"/>
      </w:pPr>
      <w:r>
        <w:t>a1.sinks = hdfs_sink0 hdfs_sink1 hdfs_sink2</w:t>
      </w:r>
    </w:p>
    <w:p w:rsidR="00E13506" w:rsidRDefault="00E13506" w:rsidP="00E13506">
      <w:pPr>
        <w:pStyle w:val="a3"/>
      </w:pPr>
      <w:r>
        <w:t>a1.channels = c0 c1 c2</w:t>
      </w:r>
    </w:p>
    <w:p w:rsidR="00E13506" w:rsidRDefault="00E13506" w:rsidP="00E13506">
      <w:pPr>
        <w:pStyle w:val="a3"/>
      </w:pPr>
    </w:p>
    <w:p w:rsidR="00E13506" w:rsidRDefault="00E13506" w:rsidP="00E13506">
      <w:pPr>
        <w:pStyle w:val="a3"/>
      </w:pPr>
      <w:r>
        <w:t># Describe/configure the source</w:t>
      </w:r>
    </w:p>
    <w:p w:rsidR="00E13506" w:rsidRDefault="00E13506" w:rsidP="00E13506">
      <w:pPr>
        <w:pStyle w:val="a3"/>
      </w:pPr>
      <w:r>
        <w:t>a1.sources.r1.type=http</w:t>
      </w:r>
    </w:p>
    <w:p w:rsidR="00E13506" w:rsidRDefault="00E13506" w:rsidP="00E13506">
      <w:pPr>
        <w:pStyle w:val="a3"/>
      </w:pPr>
      <w:r>
        <w:t>a1.sources.r1.bind=hive</w:t>
      </w:r>
    </w:p>
    <w:p w:rsidR="00E13506" w:rsidRDefault="00E13506" w:rsidP="00E13506">
      <w:pPr>
        <w:pStyle w:val="a3"/>
      </w:pPr>
      <w:r>
        <w:t>a1.sources.r1.port=50000</w:t>
      </w:r>
    </w:p>
    <w:p w:rsidR="00E13506" w:rsidRDefault="00E13506" w:rsidP="00E13506">
      <w:pPr>
        <w:pStyle w:val="a3"/>
      </w:pPr>
      <w:r>
        <w:t>a1.sources.r1.channels= c0 c1 c2</w:t>
      </w:r>
    </w:p>
    <w:p w:rsidR="00E13506" w:rsidRDefault="00E13506" w:rsidP="00E13506">
      <w:pPr>
        <w:pStyle w:val="a3"/>
      </w:pPr>
    </w:p>
    <w:p w:rsidR="00E13506" w:rsidRDefault="00E13506" w:rsidP="00E13506">
      <w:pPr>
        <w:pStyle w:val="a3"/>
      </w:pPr>
      <w:r>
        <w:t># Describe the sink</w:t>
      </w:r>
    </w:p>
    <w:p w:rsidR="00E13506" w:rsidRDefault="00E13506" w:rsidP="00E13506">
      <w:pPr>
        <w:pStyle w:val="a3"/>
      </w:pPr>
      <w:r>
        <w:t># a1.sinks.kafka_sink</w:t>
      </w:r>
    </w:p>
    <w:p w:rsidR="00E13506" w:rsidRDefault="00E13506" w:rsidP="00E13506">
      <w:pPr>
        <w:pStyle w:val="a3"/>
      </w:pPr>
    </w:p>
    <w:p w:rsidR="00E13506" w:rsidRDefault="00E13506" w:rsidP="00E13506">
      <w:pPr>
        <w:pStyle w:val="a3"/>
      </w:pPr>
      <w:r>
        <w:t>a1.sinks.hdfs_sink0.type = hdfs</w:t>
      </w:r>
    </w:p>
    <w:p w:rsidR="00E13506" w:rsidRDefault="00E13506" w:rsidP="00E13506">
      <w:pPr>
        <w:pStyle w:val="a3"/>
      </w:pPr>
      <w:r>
        <w:t>a1.sinks.hdfs_sink0.hdfs.path = /flume/events0/%Y-%m-%d</w:t>
      </w:r>
    </w:p>
    <w:p w:rsidR="00E13506" w:rsidRDefault="00E13506" w:rsidP="00E13506">
      <w:pPr>
        <w:pStyle w:val="a3"/>
      </w:pPr>
      <w:r>
        <w:t>a1.sinks.hdfs_sink0.hdfs.useLocalTimeStamp = true</w:t>
      </w:r>
    </w:p>
    <w:p w:rsidR="00E13506" w:rsidRDefault="00E13506" w:rsidP="00E13506">
      <w:pPr>
        <w:pStyle w:val="a3"/>
      </w:pPr>
      <w:r>
        <w:t>a1.sinks.hdfs_sink0.hdfs.fileType = DataStream</w:t>
      </w:r>
    </w:p>
    <w:p w:rsidR="00E13506" w:rsidRDefault="00E13506" w:rsidP="00E13506">
      <w:pPr>
        <w:pStyle w:val="a3"/>
      </w:pPr>
      <w:r>
        <w:t>a1.sinks.hdfs_sink0.hdfs.rollInterval = 0</w:t>
      </w:r>
    </w:p>
    <w:p w:rsidR="00E13506" w:rsidRDefault="00E13506" w:rsidP="00E13506">
      <w:pPr>
        <w:pStyle w:val="a3"/>
      </w:pPr>
      <w:r>
        <w:t>a1.sinks.hdfs_sink0.hdfs.rollSize = 102400</w:t>
      </w:r>
    </w:p>
    <w:p w:rsidR="00E13506" w:rsidRDefault="00E13506" w:rsidP="00E13506">
      <w:pPr>
        <w:pStyle w:val="a3"/>
      </w:pPr>
      <w:r>
        <w:t>a1.sinks.hdfs_sink0.hdfs.rollCount = 0</w:t>
      </w:r>
    </w:p>
    <w:p w:rsidR="00E13506" w:rsidRDefault="00E13506" w:rsidP="00E13506">
      <w:pPr>
        <w:pStyle w:val="a3"/>
      </w:pPr>
    </w:p>
    <w:p w:rsidR="00E13506" w:rsidRDefault="00E13506" w:rsidP="00E13506">
      <w:pPr>
        <w:pStyle w:val="a3"/>
      </w:pPr>
      <w:r>
        <w:t>a1.sinks.hdfs_sink1.type = hdfs</w:t>
      </w:r>
    </w:p>
    <w:p w:rsidR="00E13506" w:rsidRDefault="00E13506" w:rsidP="00E13506">
      <w:pPr>
        <w:pStyle w:val="a3"/>
      </w:pPr>
      <w:r>
        <w:t>a1.sinks.hdfs_sink1.hdfs.path = /flume/events1/%Y-%m-%d</w:t>
      </w:r>
    </w:p>
    <w:p w:rsidR="00E13506" w:rsidRDefault="00E13506" w:rsidP="00E13506">
      <w:pPr>
        <w:pStyle w:val="a3"/>
      </w:pPr>
      <w:r>
        <w:t>a1.sinks.hdfs_sink1.hdfs.useLocalTimeStamp = true</w:t>
      </w:r>
    </w:p>
    <w:p w:rsidR="00E13506" w:rsidRDefault="00E13506" w:rsidP="00E13506">
      <w:pPr>
        <w:pStyle w:val="a3"/>
      </w:pPr>
      <w:r>
        <w:t>a1.sinks.hdfs_sink1.hdfs.fileType = DataStream</w:t>
      </w:r>
    </w:p>
    <w:p w:rsidR="00E13506" w:rsidRDefault="00E13506" w:rsidP="00E13506">
      <w:pPr>
        <w:pStyle w:val="a3"/>
      </w:pPr>
      <w:r>
        <w:t>a1.sinks.hdfs_sink1.hdfs.rollInterval = 0</w:t>
      </w:r>
    </w:p>
    <w:p w:rsidR="00E13506" w:rsidRDefault="00E13506" w:rsidP="00E13506">
      <w:pPr>
        <w:pStyle w:val="a3"/>
      </w:pPr>
      <w:r>
        <w:t>a1.sinks.hdfs_sink1.hdfs.rollSize = 102400</w:t>
      </w:r>
    </w:p>
    <w:p w:rsidR="00E13506" w:rsidRDefault="00E13506" w:rsidP="00E13506">
      <w:pPr>
        <w:pStyle w:val="a3"/>
      </w:pPr>
      <w:r>
        <w:t>a1.sinks.hdfs_sink1.hdfs.rollCount = 0</w:t>
      </w:r>
    </w:p>
    <w:p w:rsidR="00E13506" w:rsidRDefault="00E13506" w:rsidP="00E13506">
      <w:pPr>
        <w:pStyle w:val="a3"/>
      </w:pPr>
    </w:p>
    <w:p w:rsidR="00E13506" w:rsidRDefault="00E13506" w:rsidP="00E13506">
      <w:pPr>
        <w:pStyle w:val="a3"/>
      </w:pPr>
      <w:r>
        <w:t>a1.sinks.hdfs_sink2.type = hdfs</w:t>
      </w:r>
    </w:p>
    <w:p w:rsidR="00E13506" w:rsidRDefault="00E13506" w:rsidP="00E13506">
      <w:pPr>
        <w:pStyle w:val="a3"/>
      </w:pPr>
      <w:r>
        <w:t>a1.sinks.hdfs_sink2.hdfs.path = /flume/events2/%Y-%m-%d</w:t>
      </w:r>
    </w:p>
    <w:p w:rsidR="00E13506" w:rsidRDefault="00E13506" w:rsidP="00E13506">
      <w:pPr>
        <w:pStyle w:val="a3"/>
      </w:pPr>
      <w:r>
        <w:t>a1.sinks.hdfs_sink2.hdfs.useLocalTimeStamp = true</w:t>
      </w:r>
    </w:p>
    <w:p w:rsidR="00E13506" w:rsidRDefault="00E13506" w:rsidP="00E13506">
      <w:pPr>
        <w:pStyle w:val="a3"/>
      </w:pPr>
      <w:r>
        <w:t>a1.sinks.hdfs_sink2.hdfs.fileType = DataStream</w:t>
      </w:r>
    </w:p>
    <w:p w:rsidR="00E13506" w:rsidRDefault="00E13506" w:rsidP="00E13506">
      <w:pPr>
        <w:pStyle w:val="a3"/>
      </w:pPr>
      <w:r>
        <w:t>a1.sinks.hdfs_sink2.hdfs.rollInterval = 0</w:t>
      </w:r>
    </w:p>
    <w:p w:rsidR="00E13506" w:rsidRDefault="00E13506" w:rsidP="00E13506">
      <w:pPr>
        <w:pStyle w:val="a3"/>
      </w:pPr>
      <w:r>
        <w:t>a1.sinks.hdfs_sink2.hdfs.rollSize = 102400</w:t>
      </w:r>
    </w:p>
    <w:p w:rsidR="00E13506" w:rsidRDefault="00E13506" w:rsidP="00E13506">
      <w:pPr>
        <w:pStyle w:val="a3"/>
      </w:pPr>
      <w:r>
        <w:t>a1.sinks.hdfs_sink2.hdfs.rollCount = 0</w:t>
      </w:r>
    </w:p>
    <w:p w:rsidR="00E13506" w:rsidRDefault="00E13506" w:rsidP="00E13506">
      <w:pPr>
        <w:pStyle w:val="a3"/>
      </w:pPr>
    </w:p>
    <w:p w:rsidR="00E13506" w:rsidRDefault="00E13506" w:rsidP="00E13506">
      <w:pPr>
        <w:pStyle w:val="a3"/>
      </w:pPr>
      <w:r>
        <w:t># Use a channel which buffers events in memory</w:t>
      </w:r>
    </w:p>
    <w:p w:rsidR="00E13506" w:rsidRDefault="00E13506" w:rsidP="00E13506">
      <w:pPr>
        <w:pStyle w:val="a3"/>
      </w:pPr>
      <w:r>
        <w:t>a1.channels.c0.type = memory</w:t>
      </w:r>
    </w:p>
    <w:p w:rsidR="00E13506" w:rsidRDefault="00E13506" w:rsidP="00E13506">
      <w:pPr>
        <w:pStyle w:val="a3"/>
      </w:pPr>
      <w:r>
        <w:t>a1.channels.c0.capacity = 1000</w:t>
      </w:r>
    </w:p>
    <w:p w:rsidR="00E13506" w:rsidRDefault="00E13506" w:rsidP="00E13506">
      <w:pPr>
        <w:pStyle w:val="a3"/>
      </w:pPr>
      <w:r>
        <w:t>a1.channels.c0.transactionCapacity = 100</w:t>
      </w:r>
    </w:p>
    <w:p w:rsidR="00E13506" w:rsidRDefault="00E13506" w:rsidP="00E13506">
      <w:pPr>
        <w:pStyle w:val="a3"/>
      </w:pPr>
    </w:p>
    <w:p w:rsidR="00E13506" w:rsidRDefault="00E13506" w:rsidP="00E13506">
      <w:pPr>
        <w:pStyle w:val="a3"/>
      </w:pPr>
      <w:r>
        <w:t>a1.channels.c1.type = memory</w:t>
      </w:r>
    </w:p>
    <w:p w:rsidR="00E13506" w:rsidRDefault="00E13506" w:rsidP="00E13506">
      <w:pPr>
        <w:pStyle w:val="a3"/>
      </w:pPr>
      <w:r>
        <w:t>a1.channels.c1.capacity = 1000</w:t>
      </w:r>
    </w:p>
    <w:p w:rsidR="00E13506" w:rsidRDefault="00E13506" w:rsidP="00E13506">
      <w:pPr>
        <w:pStyle w:val="a3"/>
      </w:pPr>
      <w:r>
        <w:t>a1.channels.c1.transactionCapacity = 100</w:t>
      </w:r>
    </w:p>
    <w:p w:rsidR="00E13506" w:rsidRDefault="00E13506" w:rsidP="00E13506">
      <w:pPr>
        <w:pStyle w:val="a3"/>
      </w:pPr>
    </w:p>
    <w:p w:rsidR="00E13506" w:rsidRDefault="00E13506" w:rsidP="00E13506">
      <w:pPr>
        <w:pStyle w:val="a3"/>
      </w:pPr>
      <w:r>
        <w:t>a1.channels.c2.type = memory</w:t>
      </w:r>
    </w:p>
    <w:p w:rsidR="00E13506" w:rsidRDefault="00E13506" w:rsidP="00E13506">
      <w:pPr>
        <w:pStyle w:val="a3"/>
      </w:pPr>
      <w:r>
        <w:t>a1.channels.c2.capacity = 1000</w:t>
      </w:r>
    </w:p>
    <w:p w:rsidR="00E13506" w:rsidRDefault="00E13506" w:rsidP="00E13506">
      <w:pPr>
        <w:pStyle w:val="a3"/>
      </w:pPr>
      <w:r>
        <w:t>a1.channels.c2.transactionCapacity = 100</w:t>
      </w:r>
    </w:p>
    <w:p w:rsidR="00E13506" w:rsidRDefault="00E13506" w:rsidP="00E13506">
      <w:pPr>
        <w:pStyle w:val="a3"/>
      </w:pPr>
    </w:p>
    <w:p w:rsidR="00E13506" w:rsidRDefault="00E13506" w:rsidP="00E13506">
      <w:pPr>
        <w:pStyle w:val="a3"/>
      </w:pPr>
      <w:r>
        <w:t># Bind the source and sink to the channel</w:t>
      </w:r>
    </w:p>
    <w:p w:rsidR="00E13506" w:rsidRDefault="00E13506" w:rsidP="00E13506">
      <w:pPr>
        <w:pStyle w:val="a3"/>
      </w:pPr>
      <w:r>
        <w:t>a1.sinks.hdfs_sink0.channel = c0</w:t>
      </w:r>
    </w:p>
    <w:p w:rsidR="00E13506" w:rsidRDefault="00E13506" w:rsidP="00E13506">
      <w:pPr>
        <w:pStyle w:val="a3"/>
      </w:pPr>
      <w:r>
        <w:t>a1.sinks.hdfs_sink1.channel = c1</w:t>
      </w:r>
    </w:p>
    <w:p w:rsidR="00E13506" w:rsidRDefault="00E13506" w:rsidP="00E13506">
      <w:pPr>
        <w:pStyle w:val="a3"/>
      </w:pPr>
      <w:r>
        <w:t>a1.sinks.hdfs_sink2.channel = c2</w:t>
      </w:r>
    </w:p>
    <w:p w:rsidR="00E13506" w:rsidRDefault="00E13506" w:rsidP="00E13506">
      <w:pPr>
        <w:pStyle w:val="a3"/>
      </w:pPr>
    </w:p>
    <w:p w:rsidR="00E13506" w:rsidRDefault="00E13506" w:rsidP="00E13506">
      <w:pPr>
        <w:pStyle w:val="a3"/>
      </w:pPr>
      <w:r w:rsidRPr="006C523C">
        <w:rPr>
          <w:highlight w:val="yellow"/>
        </w:rPr>
        <w:t>a1.sources.r1.selector.type = multiplexing</w:t>
      </w:r>
    </w:p>
    <w:p w:rsidR="00E13506" w:rsidRDefault="00E13506" w:rsidP="00E13506">
      <w:pPr>
        <w:pStyle w:val="a3"/>
      </w:pPr>
      <w:r w:rsidRPr="006C523C">
        <w:rPr>
          <w:highlight w:val="yellow"/>
        </w:rPr>
        <w:t>a1.sources.r1.selector.header = State</w:t>
      </w:r>
    </w:p>
    <w:p w:rsidR="00E13506" w:rsidRDefault="00E13506" w:rsidP="00E13506">
      <w:pPr>
        <w:pStyle w:val="a3"/>
      </w:pPr>
      <w:r>
        <w:t>a1.sources.r1.selector.mapping.CA = c0</w:t>
      </w:r>
    </w:p>
    <w:p w:rsidR="00E13506" w:rsidRDefault="00E13506" w:rsidP="00E13506">
      <w:pPr>
        <w:pStyle w:val="a3"/>
      </w:pPr>
      <w:r>
        <w:t>a1.sources.r1.selector.mapping.AZ = c1</w:t>
      </w:r>
    </w:p>
    <w:p w:rsidR="00E13506" w:rsidRDefault="00E13506" w:rsidP="00E13506">
      <w:pPr>
        <w:pStyle w:val="a3"/>
      </w:pPr>
      <w:r>
        <w:t>a1.sources.r1.selector.mapping.NY = c2</w:t>
      </w:r>
    </w:p>
    <w:p w:rsidR="00E13506" w:rsidRDefault="00E13506" w:rsidP="00E13506">
      <w:pPr>
        <w:pStyle w:val="a3"/>
      </w:pPr>
      <w:r>
        <w:t>a1.sources.r1.selector.default = c1</w:t>
      </w:r>
    </w:p>
    <w:p w:rsidR="00E13506" w:rsidRDefault="00E13506" w:rsidP="00E13506"/>
    <w:p w:rsidR="00E13506" w:rsidRDefault="00E13506" w:rsidP="00E13506">
      <w:pPr>
        <w:pStyle w:val="2"/>
        <w:spacing w:before="156" w:after="156"/>
      </w:pPr>
      <w:r>
        <w:t>复制</w:t>
      </w:r>
    </w:p>
    <w:p w:rsidR="00E13506" w:rsidRPr="00E13506" w:rsidRDefault="00E13506" w:rsidP="00E13506">
      <w:pPr>
        <w:rPr>
          <w:rFonts w:hint="eastAsia"/>
        </w:rPr>
      </w:pPr>
      <w:r w:rsidRPr="00E13506">
        <w:rPr>
          <w:rFonts w:hint="eastAsia"/>
        </w:rPr>
        <w:t>会将</w:t>
      </w:r>
      <w:r w:rsidRPr="00E13506">
        <w:rPr>
          <w:rFonts w:hint="eastAsia"/>
        </w:rPr>
        <w:t xml:space="preserve">source </w:t>
      </w:r>
      <w:r w:rsidRPr="00E13506">
        <w:rPr>
          <w:rFonts w:hint="eastAsia"/>
        </w:rPr>
        <w:t>过来的</w:t>
      </w:r>
      <w:r w:rsidRPr="00E13506">
        <w:rPr>
          <w:rFonts w:hint="eastAsia"/>
        </w:rPr>
        <w:t xml:space="preserve">events </w:t>
      </w:r>
      <w:r w:rsidRPr="00E13506">
        <w:rPr>
          <w:rFonts w:hint="eastAsia"/>
        </w:rPr>
        <w:t>发往所有的</w:t>
      </w:r>
      <w:r w:rsidRPr="00E13506">
        <w:rPr>
          <w:rFonts w:hint="eastAsia"/>
        </w:rPr>
        <w:t>channel</w:t>
      </w:r>
    </w:p>
    <w:p w:rsidR="00E13506" w:rsidRDefault="00E13506" w:rsidP="00E13506">
      <w:pPr>
        <w:pStyle w:val="a3"/>
      </w:pPr>
      <w:r>
        <w:t># sinks ---&gt; load_balance</w:t>
      </w:r>
    </w:p>
    <w:p w:rsidR="00E13506" w:rsidRDefault="00E13506" w:rsidP="00E13506">
      <w:pPr>
        <w:pStyle w:val="a3"/>
      </w:pPr>
    </w:p>
    <w:p w:rsidR="00E13506" w:rsidRDefault="00E13506" w:rsidP="00E13506">
      <w:pPr>
        <w:pStyle w:val="a3"/>
      </w:pPr>
      <w:r>
        <w:t># netcat source ---&gt; memory channel --&gt;</w:t>
      </w:r>
    </w:p>
    <w:p w:rsidR="00E13506" w:rsidRDefault="00E13506" w:rsidP="00E13506">
      <w:pPr>
        <w:pStyle w:val="a3"/>
      </w:pPr>
      <w:r>
        <w:t># kafka_sink  hdfs_sink</w:t>
      </w:r>
    </w:p>
    <w:p w:rsidR="00E13506" w:rsidRDefault="00E13506" w:rsidP="00E13506">
      <w:pPr>
        <w:pStyle w:val="a3"/>
      </w:pPr>
    </w:p>
    <w:p w:rsidR="00E13506" w:rsidRDefault="00E13506" w:rsidP="00E13506">
      <w:pPr>
        <w:pStyle w:val="a3"/>
      </w:pPr>
      <w:r>
        <w:t># Name the components on this agent</w:t>
      </w:r>
    </w:p>
    <w:p w:rsidR="00E13506" w:rsidRDefault="00E13506" w:rsidP="00E13506">
      <w:pPr>
        <w:pStyle w:val="a3"/>
      </w:pPr>
      <w:r>
        <w:t>a1.sources = r1</w:t>
      </w:r>
    </w:p>
    <w:p w:rsidR="00E13506" w:rsidRDefault="00E13506" w:rsidP="00E13506">
      <w:pPr>
        <w:pStyle w:val="a3"/>
      </w:pPr>
      <w:r>
        <w:lastRenderedPageBreak/>
        <w:t>#a1.sinks = kafka_sink hdfs_sink1 hdfs_sink2</w:t>
      </w:r>
    </w:p>
    <w:p w:rsidR="00E13506" w:rsidRDefault="00E13506" w:rsidP="00E13506">
      <w:pPr>
        <w:pStyle w:val="a3"/>
      </w:pPr>
      <w:r>
        <w:t>a1.sinks = hdfs_sink0 hdfs_sink1 hdfs_sink2</w:t>
      </w:r>
    </w:p>
    <w:p w:rsidR="00E13506" w:rsidRDefault="00E13506" w:rsidP="00E13506">
      <w:pPr>
        <w:pStyle w:val="a3"/>
      </w:pPr>
      <w:r>
        <w:t>a1.channels = c0 c1 c2</w:t>
      </w:r>
    </w:p>
    <w:p w:rsidR="00E13506" w:rsidRDefault="00E13506" w:rsidP="00E13506">
      <w:pPr>
        <w:pStyle w:val="a3"/>
      </w:pPr>
    </w:p>
    <w:p w:rsidR="00E13506" w:rsidRDefault="00E13506" w:rsidP="00E13506">
      <w:pPr>
        <w:pStyle w:val="a3"/>
      </w:pPr>
      <w:r>
        <w:t># Describe/configure the source</w:t>
      </w:r>
    </w:p>
    <w:p w:rsidR="00E13506" w:rsidRDefault="00E13506" w:rsidP="00E13506">
      <w:pPr>
        <w:pStyle w:val="a3"/>
      </w:pPr>
      <w:r>
        <w:t>a1.sources.r1.type=http</w:t>
      </w:r>
    </w:p>
    <w:p w:rsidR="00E13506" w:rsidRDefault="00E13506" w:rsidP="00E13506">
      <w:pPr>
        <w:pStyle w:val="a3"/>
      </w:pPr>
      <w:r>
        <w:t>a1.sources.r1.bind=hive</w:t>
      </w:r>
    </w:p>
    <w:p w:rsidR="00E13506" w:rsidRDefault="00E13506" w:rsidP="00E13506">
      <w:pPr>
        <w:pStyle w:val="a3"/>
      </w:pPr>
      <w:r>
        <w:t>a1.sources.r1.port=50000</w:t>
      </w:r>
    </w:p>
    <w:p w:rsidR="00E13506" w:rsidRDefault="00E13506" w:rsidP="00E13506">
      <w:pPr>
        <w:pStyle w:val="a3"/>
      </w:pPr>
      <w:r>
        <w:t>a1.sources.r1.channels= c0 c1 c2</w:t>
      </w:r>
    </w:p>
    <w:p w:rsidR="00E13506" w:rsidRDefault="00E13506" w:rsidP="00E13506">
      <w:pPr>
        <w:pStyle w:val="a3"/>
      </w:pPr>
    </w:p>
    <w:p w:rsidR="00E13506" w:rsidRDefault="00E13506" w:rsidP="00E13506">
      <w:pPr>
        <w:pStyle w:val="a3"/>
      </w:pPr>
      <w:r>
        <w:t># Describe the sink</w:t>
      </w:r>
    </w:p>
    <w:p w:rsidR="00E13506" w:rsidRDefault="00E13506" w:rsidP="00E13506">
      <w:pPr>
        <w:pStyle w:val="a3"/>
      </w:pPr>
      <w:r>
        <w:t># a1.sinks.kafka_sink</w:t>
      </w:r>
    </w:p>
    <w:p w:rsidR="00E13506" w:rsidRDefault="00E13506" w:rsidP="00E13506">
      <w:pPr>
        <w:pStyle w:val="a3"/>
      </w:pPr>
    </w:p>
    <w:p w:rsidR="00E13506" w:rsidRDefault="00E13506" w:rsidP="00E13506">
      <w:pPr>
        <w:pStyle w:val="a3"/>
      </w:pPr>
      <w:r>
        <w:t>a1.sinks.hdfs_sink0.type = hdfs</w:t>
      </w:r>
    </w:p>
    <w:p w:rsidR="00E13506" w:rsidRDefault="00E13506" w:rsidP="00E13506">
      <w:pPr>
        <w:pStyle w:val="a3"/>
      </w:pPr>
      <w:r>
        <w:t>a1.sinks.hdfs_sink0.hdfs.path = /flume/events0/%Y-%m-%d</w:t>
      </w:r>
    </w:p>
    <w:p w:rsidR="00E13506" w:rsidRDefault="00E13506" w:rsidP="00E13506">
      <w:pPr>
        <w:pStyle w:val="a3"/>
      </w:pPr>
      <w:r>
        <w:t>a1.sinks.hdfs_sink0.hdfs.useLocalTimeStamp = true</w:t>
      </w:r>
    </w:p>
    <w:p w:rsidR="00E13506" w:rsidRDefault="00E13506" w:rsidP="00E13506">
      <w:pPr>
        <w:pStyle w:val="a3"/>
      </w:pPr>
      <w:r>
        <w:t>a1.sinks.hdfs_sink0.hdfs.fileType = DataStream</w:t>
      </w:r>
    </w:p>
    <w:p w:rsidR="00E13506" w:rsidRDefault="00E13506" w:rsidP="00E13506">
      <w:pPr>
        <w:pStyle w:val="a3"/>
      </w:pPr>
      <w:r>
        <w:t>a1.sinks.hdfs_sink0.hdfs.rollInterval = 0</w:t>
      </w:r>
    </w:p>
    <w:p w:rsidR="00E13506" w:rsidRDefault="00E13506" w:rsidP="00E13506">
      <w:pPr>
        <w:pStyle w:val="a3"/>
      </w:pPr>
      <w:r>
        <w:t>a1.sinks.hdfs_sink0.hdfs.rollSize = 102400</w:t>
      </w:r>
    </w:p>
    <w:p w:rsidR="00E13506" w:rsidRDefault="00E13506" w:rsidP="00E13506">
      <w:pPr>
        <w:pStyle w:val="a3"/>
      </w:pPr>
      <w:r>
        <w:t>a1.sinks.hdfs_sink0.hdfs.rollCount = 0</w:t>
      </w:r>
    </w:p>
    <w:p w:rsidR="00E13506" w:rsidRDefault="00E13506" w:rsidP="00E13506">
      <w:pPr>
        <w:pStyle w:val="a3"/>
      </w:pPr>
    </w:p>
    <w:p w:rsidR="00E13506" w:rsidRDefault="00E13506" w:rsidP="00E13506">
      <w:pPr>
        <w:pStyle w:val="a3"/>
      </w:pPr>
      <w:r>
        <w:t>a1.sinks.hdfs_sink1.type = hdfs</w:t>
      </w:r>
    </w:p>
    <w:p w:rsidR="00E13506" w:rsidRDefault="00E13506" w:rsidP="00E13506">
      <w:pPr>
        <w:pStyle w:val="a3"/>
      </w:pPr>
      <w:r>
        <w:t>a1.sinks.hdfs_sink1.hdfs.path = /flume/events1/%Y-%m-%d</w:t>
      </w:r>
    </w:p>
    <w:p w:rsidR="00E13506" w:rsidRDefault="00E13506" w:rsidP="00E13506">
      <w:pPr>
        <w:pStyle w:val="a3"/>
      </w:pPr>
      <w:r>
        <w:t>a1.sinks.hdfs_sink1.hdfs.useLocalTimeStamp = true</w:t>
      </w:r>
    </w:p>
    <w:p w:rsidR="00E13506" w:rsidRDefault="00E13506" w:rsidP="00E13506">
      <w:pPr>
        <w:pStyle w:val="a3"/>
      </w:pPr>
      <w:r>
        <w:t>a1.sinks.hdfs_sink1.hdfs.fileType = DataStream</w:t>
      </w:r>
    </w:p>
    <w:p w:rsidR="00E13506" w:rsidRDefault="00E13506" w:rsidP="00E13506">
      <w:pPr>
        <w:pStyle w:val="a3"/>
      </w:pPr>
      <w:r>
        <w:t>a1.sinks.hdfs_sink1.hdfs.rollInterval = 0</w:t>
      </w:r>
    </w:p>
    <w:p w:rsidR="00E13506" w:rsidRDefault="00E13506" w:rsidP="00E13506">
      <w:pPr>
        <w:pStyle w:val="a3"/>
      </w:pPr>
      <w:r>
        <w:t>a1.sinks.hdfs_sink1.hdfs.rollSize = 102400</w:t>
      </w:r>
    </w:p>
    <w:p w:rsidR="00E13506" w:rsidRDefault="00E13506" w:rsidP="00E13506">
      <w:pPr>
        <w:pStyle w:val="a3"/>
      </w:pPr>
      <w:r>
        <w:t>a1.sinks.hdfs_sink1.hdfs.rollCount = 0</w:t>
      </w:r>
    </w:p>
    <w:p w:rsidR="00E13506" w:rsidRDefault="00E13506" w:rsidP="00E13506">
      <w:pPr>
        <w:pStyle w:val="a3"/>
      </w:pPr>
    </w:p>
    <w:p w:rsidR="00E13506" w:rsidRDefault="00E13506" w:rsidP="00E13506">
      <w:pPr>
        <w:pStyle w:val="a3"/>
      </w:pPr>
      <w:r>
        <w:t>a1.sinks.hdfs_sink2.type = hdfs</w:t>
      </w:r>
    </w:p>
    <w:p w:rsidR="00E13506" w:rsidRDefault="00E13506" w:rsidP="00E13506">
      <w:pPr>
        <w:pStyle w:val="a3"/>
      </w:pPr>
      <w:r>
        <w:t>a1.sinks.hdfs_sink2.hdfs.path = /flume/events2/%Y-%m-%d</w:t>
      </w:r>
    </w:p>
    <w:p w:rsidR="00E13506" w:rsidRDefault="00E13506" w:rsidP="00E13506">
      <w:pPr>
        <w:pStyle w:val="a3"/>
      </w:pPr>
      <w:r>
        <w:t>a1.sinks.hdfs_sink2.hdfs.useLocalTimeStamp = true</w:t>
      </w:r>
    </w:p>
    <w:p w:rsidR="00E13506" w:rsidRDefault="00E13506" w:rsidP="00E13506">
      <w:pPr>
        <w:pStyle w:val="a3"/>
      </w:pPr>
      <w:r>
        <w:t>a1.sinks.hdfs_sink2.hdfs.fileType = DataStream</w:t>
      </w:r>
    </w:p>
    <w:p w:rsidR="00E13506" w:rsidRDefault="00E13506" w:rsidP="00E13506">
      <w:pPr>
        <w:pStyle w:val="a3"/>
      </w:pPr>
      <w:r>
        <w:t>a1.sinks.hdfs_sink2.hdfs.rollInterval = 0</w:t>
      </w:r>
    </w:p>
    <w:p w:rsidR="00E13506" w:rsidRDefault="00E13506" w:rsidP="00E13506">
      <w:pPr>
        <w:pStyle w:val="a3"/>
      </w:pPr>
      <w:r>
        <w:t>a1.sinks.hdfs_sink2.hdfs.rollSize = 102400</w:t>
      </w:r>
    </w:p>
    <w:p w:rsidR="00E13506" w:rsidRDefault="00E13506" w:rsidP="00E13506">
      <w:pPr>
        <w:pStyle w:val="a3"/>
      </w:pPr>
      <w:r>
        <w:t>a1.sinks.hdfs_sink2.hdfs.rollCount = 0</w:t>
      </w:r>
    </w:p>
    <w:p w:rsidR="00E13506" w:rsidRDefault="00E13506" w:rsidP="00E13506">
      <w:pPr>
        <w:pStyle w:val="a3"/>
      </w:pPr>
    </w:p>
    <w:p w:rsidR="00E13506" w:rsidRDefault="00E13506" w:rsidP="00E13506">
      <w:pPr>
        <w:pStyle w:val="a3"/>
      </w:pPr>
      <w:r>
        <w:t># Use a channel which buffers events in memory</w:t>
      </w:r>
    </w:p>
    <w:p w:rsidR="00E13506" w:rsidRDefault="00E13506" w:rsidP="00E13506">
      <w:pPr>
        <w:pStyle w:val="a3"/>
      </w:pPr>
      <w:r>
        <w:t>a1.channels.c0.type = memory</w:t>
      </w:r>
    </w:p>
    <w:p w:rsidR="00E13506" w:rsidRDefault="00E13506" w:rsidP="00E13506">
      <w:pPr>
        <w:pStyle w:val="a3"/>
      </w:pPr>
      <w:r>
        <w:t>a1.channels.c0.capacity = 1000</w:t>
      </w:r>
    </w:p>
    <w:p w:rsidR="00E13506" w:rsidRDefault="00E13506" w:rsidP="00E13506">
      <w:pPr>
        <w:pStyle w:val="a3"/>
      </w:pPr>
      <w:r>
        <w:t>a1.channels.c0.transactionCapacity = 100</w:t>
      </w:r>
    </w:p>
    <w:p w:rsidR="00E13506" w:rsidRDefault="00E13506" w:rsidP="00E13506">
      <w:pPr>
        <w:pStyle w:val="a3"/>
      </w:pPr>
    </w:p>
    <w:p w:rsidR="00E13506" w:rsidRDefault="00E13506" w:rsidP="00E13506">
      <w:pPr>
        <w:pStyle w:val="a3"/>
      </w:pPr>
      <w:r>
        <w:t>a1.channels.c1.type = memory</w:t>
      </w:r>
    </w:p>
    <w:p w:rsidR="00E13506" w:rsidRDefault="00E13506" w:rsidP="00E13506">
      <w:pPr>
        <w:pStyle w:val="a3"/>
      </w:pPr>
      <w:r>
        <w:t>a1.channels.c1.capacity = 1000</w:t>
      </w:r>
    </w:p>
    <w:p w:rsidR="00E13506" w:rsidRDefault="00E13506" w:rsidP="00E13506">
      <w:pPr>
        <w:pStyle w:val="a3"/>
      </w:pPr>
      <w:r>
        <w:lastRenderedPageBreak/>
        <w:t>a1.channels.c1.transactionCapacity = 100</w:t>
      </w:r>
    </w:p>
    <w:p w:rsidR="00E13506" w:rsidRDefault="00E13506" w:rsidP="00E13506">
      <w:pPr>
        <w:pStyle w:val="a3"/>
      </w:pPr>
    </w:p>
    <w:p w:rsidR="00E13506" w:rsidRDefault="00E13506" w:rsidP="00E13506">
      <w:pPr>
        <w:pStyle w:val="a3"/>
      </w:pPr>
      <w:r>
        <w:t>a1.channels.c2.type = memory</w:t>
      </w:r>
    </w:p>
    <w:p w:rsidR="00E13506" w:rsidRDefault="00E13506" w:rsidP="00E13506">
      <w:pPr>
        <w:pStyle w:val="a3"/>
      </w:pPr>
      <w:r>
        <w:t>a1.channels.c2.capacity = 1000</w:t>
      </w:r>
    </w:p>
    <w:p w:rsidR="00E13506" w:rsidRDefault="00E13506" w:rsidP="00E13506">
      <w:pPr>
        <w:pStyle w:val="a3"/>
      </w:pPr>
      <w:r>
        <w:t>a1.channels.c2.transactionCapacity = 100</w:t>
      </w:r>
    </w:p>
    <w:p w:rsidR="00E13506" w:rsidRDefault="00E13506" w:rsidP="00E13506">
      <w:pPr>
        <w:pStyle w:val="a3"/>
      </w:pPr>
    </w:p>
    <w:p w:rsidR="00E13506" w:rsidRDefault="00E13506" w:rsidP="00E13506">
      <w:pPr>
        <w:pStyle w:val="a3"/>
      </w:pPr>
      <w:r>
        <w:t># Bind the source and sink to the channel</w:t>
      </w:r>
    </w:p>
    <w:p w:rsidR="00E13506" w:rsidRDefault="00E13506" w:rsidP="00E13506">
      <w:pPr>
        <w:pStyle w:val="a3"/>
      </w:pPr>
      <w:r>
        <w:t>a1.sinks.hdfs_sink0.channel = c0</w:t>
      </w:r>
    </w:p>
    <w:p w:rsidR="00E13506" w:rsidRDefault="00E13506" w:rsidP="00E13506">
      <w:pPr>
        <w:pStyle w:val="a3"/>
      </w:pPr>
      <w:r>
        <w:t>a1.sinks.hdfs_sink1.channel = c1</w:t>
      </w:r>
    </w:p>
    <w:p w:rsidR="00E13506" w:rsidRDefault="00E13506" w:rsidP="00E13506">
      <w:pPr>
        <w:pStyle w:val="a3"/>
      </w:pPr>
      <w:r>
        <w:t>a1.sinks.hdfs_sink2.channel = c2</w:t>
      </w:r>
    </w:p>
    <w:p w:rsidR="00E13506" w:rsidRDefault="00E13506" w:rsidP="00E13506">
      <w:pPr>
        <w:pStyle w:val="a3"/>
      </w:pPr>
    </w:p>
    <w:p w:rsidR="00E13506" w:rsidRDefault="00E13506" w:rsidP="00E13506">
      <w:pPr>
        <w:pStyle w:val="a3"/>
      </w:pPr>
      <w:r w:rsidRPr="006C523C">
        <w:rPr>
          <w:highlight w:val="yellow"/>
        </w:rPr>
        <w:t>a1.sources.r1.selector.type = replicating</w:t>
      </w:r>
    </w:p>
    <w:p w:rsidR="006C523C" w:rsidRDefault="006C523C" w:rsidP="006C523C">
      <w:pPr>
        <w:pStyle w:val="2"/>
        <w:spacing w:before="156" w:after="156"/>
      </w:pPr>
      <w:r>
        <w:rPr>
          <w:rFonts w:hint="eastAsia"/>
        </w:rPr>
        <w:t>F</w:t>
      </w:r>
      <w:r>
        <w:t>lume</w:t>
      </w:r>
      <w:r>
        <w:rPr>
          <w:rFonts w:hint="eastAsia"/>
        </w:rPr>
        <w:t>容错</w:t>
      </w:r>
    </w:p>
    <w:p w:rsidR="00F67E0B" w:rsidRPr="00F67E0B" w:rsidRDefault="00F67E0B" w:rsidP="00F67E0B">
      <w:pPr>
        <w:rPr>
          <w:rFonts w:hint="eastAsia"/>
        </w:rPr>
      </w:pPr>
      <w:r>
        <w:rPr>
          <w:noProof/>
        </w:rPr>
        <w:drawing>
          <wp:inline distT="0" distB="0" distL="0" distR="0" wp14:anchorId="3EBE5AE3" wp14:editId="5916AB56">
            <wp:extent cx="5274310" cy="10166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016635"/>
                    </a:xfrm>
                    <a:prstGeom prst="rect">
                      <a:avLst/>
                    </a:prstGeom>
                  </pic:spPr>
                </pic:pic>
              </a:graphicData>
            </a:graphic>
          </wp:inline>
        </w:drawing>
      </w:r>
    </w:p>
    <w:p w:rsidR="00017D13" w:rsidRDefault="00017D13" w:rsidP="00017D13">
      <w:pPr>
        <w:rPr>
          <w:rFonts w:hint="eastAsia"/>
        </w:rPr>
      </w:pPr>
      <w:r>
        <w:rPr>
          <w:rFonts w:hint="eastAsia"/>
        </w:rPr>
        <w:t>一个</w:t>
      </w:r>
      <w:r>
        <w:rPr>
          <w:rFonts w:hint="eastAsia"/>
        </w:rPr>
        <w:t xml:space="preserve">sink </w:t>
      </w:r>
      <w:r>
        <w:rPr>
          <w:rFonts w:hint="eastAsia"/>
        </w:rPr>
        <w:t>对应一个</w:t>
      </w:r>
      <w:r>
        <w:rPr>
          <w:rFonts w:hint="eastAsia"/>
        </w:rPr>
        <w:t>channel</w:t>
      </w:r>
    </w:p>
    <w:p w:rsidR="00017D13" w:rsidRDefault="00017D13" w:rsidP="00017D13">
      <w:pPr>
        <w:rPr>
          <w:rFonts w:hint="eastAsia"/>
        </w:rPr>
      </w:pPr>
      <w:r>
        <w:rPr>
          <w:rFonts w:hint="eastAsia"/>
        </w:rPr>
        <w:t xml:space="preserve">   </w:t>
      </w:r>
      <w:r>
        <w:rPr>
          <w:rFonts w:hint="eastAsia"/>
        </w:rPr>
        <w:t>配置</w:t>
      </w:r>
      <w:r>
        <w:rPr>
          <w:rFonts w:hint="eastAsia"/>
        </w:rPr>
        <w:t>agent</w:t>
      </w:r>
      <w:r>
        <w:rPr>
          <w:rFonts w:hint="eastAsia"/>
        </w:rPr>
        <w:t>的时候</w:t>
      </w:r>
      <w:r>
        <w:rPr>
          <w:rFonts w:hint="eastAsia"/>
        </w:rPr>
        <w:t xml:space="preserve"> </w:t>
      </w:r>
      <w:r>
        <w:rPr>
          <w:rFonts w:hint="eastAsia"/>
        </w:rPr>
        <w:t>会给每个</w:t>
      </w:r>
      <w:r>
        <w:rPr>
          <w:rFonts w:hint="eastAsia"/>
        </w:rPr>
        <w:t xml:space="preserve">sink </w:t>
      </w:r>
      <w:r>
        <w:rPr>
          <w:rFonts w:hint="eastAsia"/>
        </w:rPr>
        <w:t>赋予权重值</w:t>
      </w:r>
      <w:r>
        <w:rPr>
          <w:rFonts w:hint="eastAsia"/>
        </w:rPr>
        <w:t xml:space="preserve"> </w:t>
      </w:r>
      <w:r>
        <w:rPr>
          <w:rFonts w:hint="eastAsia"/>
        </w:rPr>
        <w:t>执行时候</w:t>
      </w:r>
      <w:r>
        <w:rPr>
          <w:rFonts w:hint="eastAsia"/>
        </w:rPr>
        <w:t xml:space="preserve"> </w:t>
      </w:r>
      <w:r>
        <w:rPr>
          <w:rFonts w:hint="eastAsia"/>
        </w:rPr>
        <w:t>权重值大的优先执行</w:t>
      </w:r>
    </w:p>
    <w:p w:rsidR="00017D13" w:rsidRDefault="00017D13" w:rsidP="00017D13">
      <w:pPr>
        <w:rPr>
          <w:rFonts w:hint="eastAsia"/>
        </w:rPr>
      </w:pPr>
      <w:r>
        <w:rPr>
          <w:rFonts w:hint="eastAsia"/>
        </w:rPr>
        <w:t xml:space="preserve">   Failover Sink Processor </w:t>
      </w:r>
      <w:r>
        <w:rPr>
          <w:rFonts w:hint="eastAsia"/>
        </w:rPr>
        <w:t>能够实现</w:t>
      </w:r>
      <w:r>
        <w:rPr>
          <w:rFonts w:hint="eastAsia"/>
        </w:rPr>
        <w:t xml:space="preserve">Failover </w:t>
      </w:r>
      <w:r>
        <w:rPr>
          <w:rFonts w:hint="eastAsia"/>
        </w:rPr>
        <w:t>功能</w:t>
      </w:r>
      <w:r>
        <w:rPr>
          <w:rFonts w:hint="eastAsia"/>
        </w:rPr>
        <w:t xml:space="preserve"> </w:t>
      </w:r>
      <w:r>
        <w:rPr>
          <w:rFonts w:hint="eastAsia"/>
        </w:rPr>
        <w:t>是因为</w:t>
      </w:r>
      <w:r>
        <w:rPr>
          <w:rFonts w:hint="eastAsia"/>
        </w:rPr>
        <w:t xml:space="preserve"> Processor </w:t>
      </w:r>
      <w:r>
        <w:rPr>
          <w:rFonts w:hint="eastAsia"/>
        </w:rPr>
        <w:t>维护一个</w:t>
      </w:r>
      <w:r>
        <w:rPr>
          <w:rFonts w:hint="eastAsia"/>
        </w:rPr>
        <w:t xml:space="preserve"> </w:t>
      </w:r>
      <w:r>
        <w:rPr>
          <w:rFonts w:hint="eastAsia"/>
        </w:rPr>
        <w:t>优先级</w:t>
      </w:r>
      <w:r>
        <w:rPr>
          <w:rFonts w:hint="eastAsia"/>
        </w:rPr>
        <w:t xml:space="preserve">sink </w:t>
      </w:r>
      <w:r>
        <w:rPr>
          <w:rFonts w:hint="eastAsia"/>
        </w:rPr>
        <w:t>组件列表</w:t>
      </w:r>
      <w:r>
        <w:rPr>
          <w:rFonts w:hint="eastAsia"/>
        </w:rPr>
        <w:t xml:space="preserve"> </w:t>
      </w:r>
      <w:r>
        <w:rPr>
          <w:rFonts w:hint="eastAsia"/>
        </w:rPr>
        <w:t>只要有一个</w:t>
      </w:r>
      <w:r>
        <w:rPr>
          <w:rFonts w:hint="eastAsia"/>
        </w:rPr>
        <w:t xml:space="preserve">sink </w:t>
      </w:r>
      <w:r>
        <w:rPr>
          <w:rFonts w:hint="eastAsia"/>
        </w:rPr>
        <w:t>组件可以使用</w:t>
      </w:r>
      <w:r>
        <w:rPr>
          <w:rFonts w:hint="eastAsia"/>
        </w:rPr>
        <w:t xml:space="preserve"> event </w:t>
      </w:r>
      <w:r>
        <w:rPr>
          <w:rFonts w:hint="eastAsia"/>
        </w:rPr>
        <w:t>就被传递到下一个组件</w:t>
      </w:r>
      <w:r>
        <w:rPr>
          <w:rFonts w:hint="eastAsia"/>
        </w:rPr>
        <w:t xml:space="preserve"> </w:t>
      </w:r>
      <w:r>
        <w:rPr>
          <w:rFonts w:hint="eastAsia"/>
        </w:rPr>
        <w:t>如果一个</w:t>
      </w:r>
      <w:r>
        <w:rPr>
          <w:rFonts w:hint="eastAsia"/>
        </w:rPr>
        <w:t xml:space="preserve">sink </w:t>
      </w:r>
      <w:r>
        <w:rPr>
          <w:rFonts w:hint="eastAsia"/>
        </w:rPr>
        <w:t>能够成功处理</w:t>
      </w:r>
      <w:r>
        <w:rPr>
          <w:rFonts w:hint="eastAsia"/>
        </w:rPr>
        <w:t xml:space="preserve">event  </w:t>
      </w:r>
      <w:r>
        <w:rPr>
          <w:rFonts w:hint="eastAsia"/>
        </w:rPr>
        <w:t>就会加入到一个</w:t>
      </w:r>
      <w:r>
        <w:rPr>
          <w:rFonts w:hint="eastAsia"/>
        </w:rPr>
        <w:t>Pool</w:t>
      </w:r>
      <w:r>
        <w:rPr>
          <w:rFonts w:hint="eastAsia"/>
        </w:rPr>
        <w:t>中，否则就会被移出</w:t>
      </w:r>
      <w:r>
        <w:rPr>
          <w:rFonts w:hint="eastAsia"/>
        </w:rPr>
        <w:t>Pool</w:t>
      </w:r>
      <w:r>
        <w:rPr>
          <w:rFonts w:hint="eastAsia"/>
        </w:rPr>
        <w:t>并计算失败次数</w:t>
      </w:r>
      <w:r>
        <w:rPr>
          <w:rFonts w:hint="eastAsia"/>
        </w:rPr>
        <w:t xml:space="preserve"> </w:t>
      </w:r>
      <w:r>
        <w:rPr>
          <w:rFonts w:hint="eastAsia"/>
        </w:rPr>
        <w:t>设置一个惩罚因子</w:t>
      </w:r>
    </w:p>
    <w:p w:rsidR="00017D13" w:rsidRDefault="00017D13" w:rsidP="00017D13">
      <w:pPr>
        <w:pStyle w:val="a3"/>
      </w:pPr>
    </w:p>
    <w:p w:rsidR="00017D13" w:rsidRDefault="00017D13" w:rsidP="00017D13">
      <w:pPr>
        <w:pStyle w:val="a3"/>
      </w:pPr>
      <w:r>
        <w:t xml:space="preserve">    a1.sinkgroups = g1</w:t>
      </w:r>
    </w:p>
    <w:p w:rsidR="00017D13" w:rsidRDefault="00017D13" w:rsidP="00017D13">
      <w:pPr>
        <w:pStyle w:val="a3"/>
      </w:pPr>
      <w:r>
        <w:tab/>
        <w:t>a1.sinkgroups.g1.sinks = k1 k2</w:t>
      </w:r>
    </w:p>
    <w:p w:rsidR="00017D13" w:rsidRDefault="00017D13" w:rsidP="00017D13">
      <w:pPr>
        <w:pStyle w:val="a3"/>
      </w:pPr>
      <w:r>
        <w:tab/>
      </w:r>
      <w:r w:rsidRPr="00017D13">
        <w:rPr>
          <w:highlight w:val="yellow"/>
        </w:rPr>
        <w:t>a1.sinkgroups.g1.processor.type = failover</w:t>
      </w:r>
    </w:p>
    <w:p w:rsidR="00017D13" w:rsidRDefault="00017D13" w:rsidP="00017D13">
      <w:pPr>
        <w:pStyle w:val="a3"/>
      </w:pPr>
      <w:r>
        <w:tab/>
        <w:t>a1.sinkgroups.g1.processor.priority.k1 = 5</w:t>
      </w:r>
    </w:p>
    <w:p w:rsidR="00017D13" w:rsidRDefault="00017D13" w:rsidP="00017D13">
      <w:pPr>
        <w:pStyle w:val="a3"/>
      </w:pPr>
      <w:r>
        <w:tab/>
        <w:t>a1.sinkgroups.g1.processor.priority.k2 = 10</w:t>
      </w:r>
    </w:p>
    <w:p w:rsidR="00017D13" w:rsidRDefault="00017D13" w:rsidP="00017D13">
      <w:pPr>
        <w:pStyle w:val="a3"/>
      </w:pPr>
      <w:r>
        <w:rPr>
          <w:rFonts w:hint="eastAsia"/>
        </w:rPr>
        <w:tab/>
        <w:t>a1.sinkgroups.g1.processor.maxpenalty = 10000</w:t>
      </w:r>
      <w:r>
        <w:rPr>
          <w:rFonts w:hint="eastAsia"/>
        </w:rPr>
        <w:t>（惩罚因子）</w:t>
      </w:r>
    </w:p>
    <w:p w:rsidR="00017D13" w:rsidRDefault="00017D13" w:rsidP="00017D13">
      <w:pPr>
        <w:pStyle w:val="2"/>
        <w:spacing w:before="156" w:after="156"/>
      </w:pPr>
      <w:r>
        <w:t>负载均衡</w:t>
      </w:r>
    </w:p>
    <w:p w:rsidR="00493F74" w:rsidRPr="00493F74" w:rsidRDefault="00493F74" w:rsidP="00493F74">
      <w:pPr>
        <w:rPr>
          <w:rFonts w:hint="eastAsia"/>
        </w:rPr>
      </w:pPr>
      <w:bookmarkStart w:id="0" w:name="_GoBack"/>
      <w:r>
        <w:rPr>
          <w:noProof/>
        </w:rPr>
        <w:drawing>
          <wp:inline distT="0" distB="0" distL="0" distR="0" wp14:anchorId="2AABC69D" wp14:editId="0CE052D8">
            <wp:extent cx="5274310" cy="970915"/>
            <wp:effectExtent l="0" t="0" r="2540"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970915"/>
                    </a:xfrm>
                    <a:prstGeom prst="rect">
                      <a:avLst/>
                    </a:prstGeom>
                  </pic:spPr>
                </pic:pic>
              </a:graphicData>
            </a:graphic>
          </wp:inline>
        </w:drawing>
      </w:r>
      <w:bookmarkEnd w:id="0"/>
    </w:p>
    <w:p w:rsidR="00493F74" w:rsidRPr="00493F74" w:rsidRDefault="00493F74" w:rsidP="00493F74">
      <w:pPr>
        <w:rPr>
          <w:rFonts w:hint="eastAsia"/>
        </w:rPr>
      </w:pPr>
      <w:r>
        <w:rPr>
          <w:noProof/>
        </w:rPr>
        <w:lastRenderedPageBreak/>
        <w:drawing>
          <wp:inline distT="0" distB="0" distL="0" distR="0" wp14:anchorId="5187D667" wp14:editId="1EA1D2C4">
            <wp:extent cx="5274310" cy="267271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72715"/>
                    </a:xfrm>
                    <a:prstGeom prst="rect">
                      <a:avLst/>
                    </a:prstGeom>
                  </pic:spPr>
                </pic:pic>
              </a:graphicData>
            </a:graphic>
          </wp:inline>
        </w:drawing>
      </w:r>
    </w:p>
    <w:p w:rsidR="00F67E0B" w:rsidRDefault="00F67E0B" w:rsidP="00F67E0B">
      <w:pPr>
        <w:rPr>
          <w:rFonts w:hint="eastAsia"/>
        </w:rPr>
      </w:pPr>
      <w:r>
        <w:rPr>
          <w:rFonts w:hint="eastAsia"/>
        </w:rPr>
        <w:t>算法：</w:t>
      </w:r>
      <w:r>
        <w:rPr>
          <w:rFonts w:hint="eastAsia"/>
        </w:rPr>
        <w:t>round_robin, random</w:t>
      </w:r>
    </w:p>
    <w:p w:rsidR="00F67E0B" w:rsidRDefault="00F67E0B" w:rsidP="00F67E0B">
      <w:pPr>
        <w:rPr>
          <w:rFonts w:hint="eastAsia"/>
        </w:rPr>
      </w:pPr>
      <w:r>
        <w:rPr>
          <w:rFonts w:hint="eastAsia"/>
        </w:rPr>
        <w:t xml:space="preserve">flume </w:t>
      </w:r>
      <w:r>
        <w:rPr>
          <w:rFonts w:hint="eastAsia"/>
        </w:rPr>
        <w:t>的负载均衡</w:t>
      </w:r>
      <w:r>
        <w:rPr>
          <w:rFonts w:hint="eastAsia"/>
        </w:rPr>
        <w:t xml:space="preserve"> </w:t>
      </w:r>
      <w:r>
        <w:rPr>
          <w:rFonts w:hint="eastAsia"/>
        </w:rPr>
        <w:t>是每次按照一定的算法选择</w:t>
      </w:r>
      <w:r>
        <w:rPr>
          <w:rFonts w:hint="eastAsia"/>
        </w:rPr>
        <w:t xml:space="preserve">sink </w:t>
      </w:r>
      <w:r>
        <w:rPr>
          <w:rFonts w:hint="eastAsia"/>
        </w:rPr>
        <w:t>输出到指定的地方</w:t>
      </w:r>
      <w:r>
        <w:rPr>
          <w:rFonts w:hint="eastAsia"/>
        </w:rPr>
        <w:t xml:space="preserve"> </w:t>
      </w:r>
    </w:p>
    <w:p w:rsidR="00F67E0B" w:rsidRDefault="00F67E0B" w:rsidP="00F67E0B">
      <w:pPr>
        <w:rPr>
          <w:rFonts w:hint="eastAsia"/>
        </w:rPr>
      </w:pPr>
      <w:r>
        <w:rPr>
          <w:rFonts w:hint="eastAsia"/>
        </w:rPr>
        <w:t>如果在文件输出量很大的情况下</w:t>
      </w:r>
      <w:r>
        <w:rPr>
          <w:rFonts w:hint="eastAsia"/>
        </w:rPr>
        <w:t xml:space="preserve"> </w:t>
      </w:r>
      <w:r>
        <w:rPr>
          <w:rFonts w:hint="eastAsia"/>
        </w:rPr>
        <w:t>负载均衡还是有必要的</w:t>
      </w:r>
      <w:r>
        <w:rPr>
          <w:rFonts w:hint="eastAsia"/>
        </w:rPr>
        <w:t xml:space="preserve">  </w:t>
      </w:r>
      <w:r>
        <w:rPr>
          <w:rFonts w:hint="eastAsia"/>
        </w:rPr>
        <w:t>通过多个通道输出缓解压力。</w:t>
      </w:r>
    </w:p>
    <w:p w:rsidR="00F67E0B" w:rsidRDefault="00F67E0B" w:rsidP="00F67E0B">
      <w:pPr>
        <w:pStyle w:val="a3"/>
      </w:pPr>
    </w:p>
    <w:p w:rsidR="00F67E0B" w:rsidRDefault="00F67E0B" w:rsidP="00F67E0B">
      <w:pPr>
        <w:pStyle w:val="a3"/>
      </w:pPr>
      <w:r>
        <w:t>a1.sinkgroups = g1</w:t>
      </w:r>
    </w:p>
    <w:p w:rsidR="00F67E0B" w:rsidRDefault="00F67E0B" w:rsidP="00F67E0B">
      <w:pPr>
        <w:pStyle w:val="a3"/>
      </w:pPr>
      <w:r>
        <w:t>a1.sinkgroups.g1.sinks = k1 k2</w:t>
      </w:r>
    </w:p>
    <w:p w:rsidR="00F67E0B" w:rsidRDefault="00F67E0B" w:rsidP="00F67E0B">
      <w:pPr>
        <w:pStyle w:val="a3"/>
      </w:pPr>
      <w:r w:rsidRPr="00F67E0B">
        <w:rPr>
          <w:highlight w:val="yellow"/>
        </w:rPr>
        <w:t>a1.sinkgroups.g1.processor.type = load_balance</w:t>
      </w:r>
    </w:p>
    <w:p w:rsidR="00F67E0B" w:rsidRDefault="00F67E0B" w:rsidP="00F67E0B">
      <w:pPr>
        <w:pStyle w:val="a3"/>
      </w:pPr>
      <w:r>
        <w:t>a1.sinkgroups.g1.processor.backoff = true</w:t>
      </w:r>
    </w:p>
    <w:p w:rsidR="00017D13" w:rsidRPr="00017D13" w:rsidRDefault="00F67E0B" w:rsidP="00F67E0B">
      <w:pPr>
        <w:pStyle w:val="a3"/>
        <w:rPr>
          <w:rFonts w:hint="eastAsia"/>
        </w:rPr>
      </w:pPr>
      <w:r>
        <w:t>a1.sinkgroups.g1.processor.selector = random</w:t>
      </w:r>
    </w:p>
    <w:p w:rsidR="007F1A41" w:rsidRDefault="007F1A41" w:rsidP="000E331E">
      <w:pPr>
        <w:pStyle w:val="2"/>
        <w:spacing w:before="156" w:after="156"/>
      </w:pPr>
      <w:r>
        <w:rPr>
          <w:rFonts w:hint="eastAsia"/>
        </w:rPr>
        <w:lastRenderedPageBreak/>
        <w:t>项目架构</w:t>
      </w:r>
    </w:p>
    <w:p w:rsidR="00AA64E9" w:rsidRPr="00AA64E9" w:rsidRDefault="00AA64E9" w:rsidP="00AA64E9">
      <w:r>
        <w:rPr>
          <w:noProof/>
        </w:rPr>
        <w:drawing>
          <wp:inline distT="0" distB="0" distL="0" distR="0" wp14:anchorId="7DE4B01C" wp14:editId="3FE830CF">
            <wp:extent cx="5274310" cy="361061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610610"/>
                    </a:xfrm>
                    <a:prstGeom prst="rect">
                      <a:avLst/>
                    </a:prstGeom>
                  </pic:spPr>
                </pic:pic>
              </a:graphicData>
            </a:graphic>
          </wp:inline>
        </w:drawing>
      </w:r>
      <w:r w:rsidR="00DE5E2B">
        <w:rPr>
          <w:noProof/>
        </w:rPr>
        <w:drawing>
          <wp:inline distT="0" distB="0" distL="0" distR="0" wp14:anchorId="1790D6F9" wp14:editId="32808E44">
            <wp:extent cx="5274310" cy="284797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847975"/>
                    </a:xfrm>
                    <a:prstGeom prst="rect">
                      <a:avLst/>
                    </a:prstGeom>
                  </pic:spPr>
                </pic:pic>
              </a:graphicData>
            </a:graphic>
          </wp:inline>
        </w:drawing>
      </w:r>
    </w:p>
    <w:p w:rsidR="007F1A41" w:rsidRDefault="007F1A41" w:rsidP="000E331E">
      <w:pPr>
        <w:pStyle w:val="2"/>
        <w:spacing w:before="156" w:after="156"/>
      </w:pPr>
      <w:r>
        <w:lastRenderedPageBreak/>
        <w:t>实战案例</w:t>
      </w:r>
    </w:p>
    <w:p w:rsidR="00F61A86" w:rsidRDefault="00F61A86" w:rsidP="00F61A86">
      <w:r>
        <w:rPr>
          <w:noProof/>
        </w:rPr>
        <w:drawing>
          <wp:inline distT="0" distB="0" distL="0" distR="0" wp14:anchorId="0255BBCB" wp14:editId="68457D59">
            <wp:extent cx="5274310" cy="23374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337435"/>
                    </a:xfrm>
                    <a:prstGeom prst="rect">
                      <a:avLst/>
                    </a:prstGeom>
                  </pic:spPr>
                </pic:pic>
              </a:graphicData>
            </a:graphic>
          </wp:inline>
        </w:drawing>
      </w:r>
    </w:p>
    <w:p w:rsidR="00C63810" w:rsidRDefault="00C63810" w:rsidP="00F61A86"/>
    <w:p w:rsidR="00C63810" w:rsidRDefault="00C63810" w:rsidP="00C63810">
      <w:r>
        <w:t xml:space="preserve">[beifeng@hadoop-senior conf]$ cat flume-app.conf </w:t>
      </w:r>
    </w:p>
    <w:p w:rsidR="00C63810" w:rsidRDefault="00C63810" w:rsidP="00C63810">
      <w:pPr>
        <w:pStyle w:val="a3"/>
      </w:pPr>
      <w:r>
        <w:t xml:space="preserve"># The configuration file needs to define the sources, </w:t>
      </w:r>
    </w:p>
    <w:p w:rsidR="00C63810" w:rsidRDefault="00C63810" w:rsidP="00C63810">
      <w:pPr>
        <w:pStyle w:val="a3"/>
      </w:pPr>
      <w:r>
        <w:t># the channels and the sinks.</w:t>
      </w:r>
    </w:p>
    <w:p w:rsidR="00C63810" w:rsidRDefault="00C63810" w:rsidP="00C63810">
      <w:pPr>
        <w:pStyle w:val="a3"/>
      </w:pPr>
      <w:r>
        <w:t xml:space="preserve"># Sources, channels and sinks are defined per agent, </w:t>
      </w:r>
    </w:p>
    <w:p w:rsidR="00C63810" w:rsidRDefault="00C63810" w:rsidP="00C63810">
      <w:pPr>
        <w:pStyle w:val="a3"/>
      </w:pPr>
      <w:r>
        <w:t># in this case called 'a3'</w:t>
      </w:r>
    </w:p>
    <w:p w:rsidR="00C63810" w:rsidRDefault="00C63810" w:rsidP="00C63810">
      <w:pPr>
        <w:pStyle w:val="a3"/>
      </w:pPr>
    </w:p>
    <w:p w:rsidR="00C63810" w:rsidRDefault="00C63810" w:rsidP="00C63810">
      <w:pPr>
        <w:pStyle w:val="a3"/>
      </w:pPr>
      <w:r>
        <w:t>a3.sources = r3</w:t>
      </w:r>
    </w:p>
    <w:p w:rsidR="00C63810" w:rsidRDefault="00C63810" w:rsidP="00C63810">
      <w:pPr>
        <w:pStyle w:val="a3"/>
      </w:pPr>
      <w:r>
        <w:t>a3.channels = c3</w:t>
      </w:r>
    </w:p>
    <w:p w:rsidR="00C63810" w:rsidRDefault="00C63810" w:rsidP="00C63810">
      <w:pPr>
        <w:pStyle w:val="a3"/>
      </w:pPr>
      <w:r>
        <w:t>a3.sinks = k3</w:t>
      </w:r>
    </w:p>
    <w:p w:rsidR="00C63810" w:rsidRDefault="00C63810" w:rsidP="00C63810">
      <w:pPr>
        <w:pStyle w:val="a3"/>
      </w:pPr>
    </w:p>
    <w:p w:rsidR="00C63810" w:rsidRDefault="00C63810" w:rsidP="00C63810">
      <w:pPr>
        <w:pStyle w:val="a3"/>
      </w:pPr>
      <w:r>
        <w:t>#define sources</w:t>
      </w:r>
    </w:p>
    <w:p w:rsidR="00C63810" w:rsidRDefault="00C63810" w:rsidP="00C63810">
      <w:pPr>
        <w:pStyle w:val="a3"/>
      </w:pPr>
    </w:p>
    <w:p w:rsidR="00C63810" w:rsidRDefault="00C63810" w:rsidP="00C63810">
      <w:pPr>
        <w:pStyle w:val="a3"/>
      </w:pPr>
      <w:r>
        <w:t>a3.sources.r3.type = spooldir</w:t>
      </w:r>
    </w:p>
    <w:p w:rsidR="00C63810" w:rsidRDefault="00C63810" w:rsidP="00C63810">
      <w:pPr>
        <w:pStyle w:val="a3"/>
      </w:pPr>
      <w:r>
        <w:t>a3.sources.r3.spoolDir = /opt/cdh-5.3.6/flume--1.5.0-cdh5.3.6/spoollogs</w:t>
      </w:r>
    </w:p>
    <w:p w:rsidR="00C63810" w:rsidRDefault="00C63810" w:rsidP="00C63810">
      <w:pPr>
        <w:pStyle w:val="a3"/>
      </w:pPr>
      <w:r>
        <w:t>a3.sources.r3.ignorePattern = ^(.)*\\.log$</w:t>
      </w:r>
    </w:p>
    <w:p w:rsidR="00C63810" w:rsidRDefault="00C63810" w:rsidP="00C63810">
      <w:pPr>
        <w:pStyle w:val="a3"/>
      </w:pPr>
      <w:r>
        <w:t>a3.sources.r3.fileSuffix = .delete</w:t>
      </w:r>
    </w:p>
    <w:p w:rsidR="00C63810" w:rsidRDefault="00C63810" w:rsidP="00C63810">
      <w:pPr>
        <w:pStyle w:val="a3"/>
      </w:pPr>
    </w:p>
    <w:p w:rsidR="00C63810" w:rsidRDefault="00C63810" w:rsidP="00C63810">
      <w:pPr>
        <w:pStyle w:val="a3"/>
      </w:pPr>
      <w:r>
        <w:t xml:space="preserve">#define channels </w:t>
      </w:r>
    </w:p>
    <w:p w:rsidR="00C63810" w:rsidRDefault="00C63810" w:rsidP="00C63810">
      <w:pPr>
        <w:pStyle w:val="a3"/>
      </w:pPr>
      <w:r>
        <w:t>a3.channels = c3</w:t>
      </w:r>
    </w:p>
    <w:p w:rsidR="00C63810" w:rsidRDefault="00C63810" w:rsidP="00C63810">
      <w:pPr>
        <w:pStyle w:val="a3"/>
      </w:pPr>
      <w:r>
        <w:t>a3.channels.c3.type = file</w:t>
      </w:r>
    </w:p>
    <w:p w:rsidR="00C63810" w:rsidRDefault="00C63810" w:rsidP="00C63810">
      <w:pPr>
        <w:pStyle w:val="a3"/>
      </w:pPr>
      <w:r>
        <w:t>a3.channels.c3.checkpointDir = /opt/cdh-5.3.6/flume--1.5.0-cdh5.3.6/filechannel/checkpoint</w:t>
      </w:r>
    </w:p>
    <w:p w:rsidR="00C63810" w:rsidRDefault="00C63810" w:rsidP="00C63810">
      <w:pPr>
        <w:pStyle w:val="a3"/>
      </w:pPr>
      <w:r>
        <w:t>a3.channels.c3.dataDirs = /opt/cdh-5.3.6/flume--1.5.0-cdh5.3.6/filechannel/data</w:t>
      </w:r>
    </w:p>
    <w:p w:rsidR="00C63810" w:rsidRDefault="00C63810" w:rsidP="00C63810">
      <w:pPr>
        <w:pStyle w:val="a3"/>
      </w:pPr>
    </w:p>
    <w:p w:rsidR="00C63810" w:rsidRDefault="00C63810" w:rsidP="00C63810">
      <w:pPr>
        <w:pStyle w:val="a3"/>
      </w:pPr>
      <w:r>
        <w:t>#define sinks</w:t>
      </w:r>
    </w:p>
    <w:p w:rsidR="00C63810" w:rsidRDefault="00C63810" w:rsidP="00C63810">
      <w:pPr>
        <w:pStyle w:val="a3"/>
      </w:pPr>
      <w:r>
        <w:t>a3.sinks.k3.type = hdfs</w:t>
      </w:r>
    </w:p>
    <w:p w:rsidR="00C63810" w:rsidRDefault="00C63810" w:rsidP="00C63810">
      <w:pPr>
        <w:pStyle w:val="a3"/>
      </w:pPr>
      <w:r>
        <w:t>a3.sinks.k3.hdfs.path = hdfs://hadoop-senior.ibeifeng.com:8020/user/beifeng/flume/spllogs/%Y%m%d</w:t>
      </w:r>
    </w:p>
    <w:p w:rsidR="00C63810" w:rsidRDefault="00C63810" w:rsidP="00C63810">
      <w:pPr>
        <w:pStyle w:val="a3"/>
      </w:pPr>
      <w:r>
        <w:t>a3.sinks.k3.hdfs.fileType = DataStream</w:t>
      </w:r>
    </w:p>
    <w:p w:rsidR="00C63810" w:rsidRDefault="00C63810" w:rsidP="00C63810">
      <w:pPr>
        <w:pStyle w:val="a3"/>
      </w:pPr>
      <w:r>
        <w:t>a3.sinks.k3.hdfs.writeFormat = Text</w:t>
      </w:r>
    </w:p>
    <w:p w:rsidR="00C63810" w:rsidRDefault="00C63810" w:rsidP="00C63810">
      <w:pPr>
        <w:pStyle w:val="a3"/>
      </w:pPr>
      <w:r>
        <w:lastRenderedPageBreak/>
        <w:t>a3.sinks.k3.hdfs.batchSize = 10</w:t>
      </w:r>
    </w:p>
    <w:p w:rsidR="00C63810" w:rsidRDefault="00C63810" w:rsidP="00C63810">
      <w:pPr>
        <w:pStyle w:val="a3"/>
      </w:pPr>
      <w:r>
        <w:t>a3.sinks.k3.hdfs.useLocalTimeStamp = true</w:t>
      </w:r>
    </w:p>
    <w:p w:rsidR="00C63810" w:rsidRDefault="00C63810" w:rsidP="00C63810">
      <w:pPr>
        <w:pStyle w:val="a3"/>
      </w:pPr>
    </w:p>
    <w:p w:rsidR="00C63810" w:rsidRDefault="00C63810" w:rsidP="00C63810">
      <w:pPr>
        <w:pStyle w:val="a3"/>
      </w:pPr>
      <w:r>
        <w:t>a3.sources.r3.channels = c3</w:t>
      </w:r>
    </w:p>
    <w:p w:rsidR="00C63810" w:rsidRDefault="00C63810" w:rsidP="00C63810">
      <w:pPr>
        <w:pStyle w:val="a3"/>
      </w:pPr>
      <w:r>
        <w:t>a3.sinks.k3.channel = c3</w:t>
      </w:r>
    </w:p>
    <w:p w:rsidR="00A17B13" w:rsidRDefault="00FA1A22" w:rsidP="00FA1A22">
      <w:pPr>
        <w:pStyle w:val="2"/>
        <w:spacing w:before="156" w:after="156"/>
      </w:pPr>
      <w:r>
        <w:t>示例</w:t>
      </w:r>
      <w:r>
        <w:rPr>
          <w:rFonts w:hint="eastAsia"/>
        </w:rPr>
        <w:t>2</w:t>
      </w:r>
    </w:p>
    <w:p w:rsidR="00FA1A22" w:rsidRDefault="00EB1FEF" w:rsidP="00FA1A22">
      <w:r>
        <w:rPr>
          <w:noProof/>
        </w:rPr>
        <w:drawing>
          <wp:inline distT="0" distB="0" distL="0" distR="0" wp14:anchorId="5C9E8E9A" wp14:editId="175AD00A">
            <wp:extent cx="5274310" cy="21374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37410"/>
                    </a:xfrm>
                    <a:prstGeom prst="rect">
                      <a:avLst/>
                    </a:prstGeom>
                  </pic:spPr>
                </pic:pic>
              </a:graphicData>
            </a:graphic>
          </wp:inline>
        </w:drawing>
      </w:r>
    </w:p>
    <w:p w:rsidR="00446593" w:rsidRDefault="00446593" w:rsidP="00446593">
      <w:pPr>
        <w:rPr>
          <w:rFonts w:hint="eastAsia"/>
        </w:rPr>
      </w:pPr>
      <w:r>
        <w:rPr>
          <w:rFonts w:hint="eastAsia"/>
        </w:rPr>
        <w:t>1.</w:t>
      </w:r>
      <w:r>
        <w:rPr>
          <w:rFonts w:hint="eastAsia"/>
        </w:rPr>
        <w:t>日志采集层：</w:t>
      </w:r>
    </w:p>
    <w:p w:rsidR="00446593" w:rsidRDefault="00446593" w:rsidP="00446593">
      <w:pPr>
        <w:rPr>
          <w:rFonts w:hint="eastAsia"/>
        </w:rPr>
      </w:pPr>
      <w:r>
        <w:rPr>
          <w:rFonts w:hint="eastAsia"/>
        </w:rPr>
        <w:t xml:space="preserve">       </w:t>
      </w:r>
      <w:r>
        <w:rPr>
          <w:rFonts w:hint="eastAsia"/>
        </w:rPr>
        <w:t>该层的</w:t>
      </w:r>
      <w:r>
        <w:rPr>
          <w:rFonts w:hint="eastAsia"/>
        </w:rPr>
        <w:t xml:space="preserve">agent </w:t>
      </w:r>
      <w:r>
        <w:rPr>
          <w:rFonts w:hint="eastAsia"/>
        </w:rPr>
        <w:t>和项目应用部署在同一台机器上，负责采集如</w:t>
      </w:r>
      <w:r>
        <w:rPr>
          <w:rFonts w:hint="eastAsia"/>
        </w:rPr>
        <w:t>Nginx</w:t>
      </w:r>
      <w:r>
        <w:rPr>
          <w:rFonts w:hint="eastAsia"/>
        </w:rPr>
        <w:t>访问日志</w:t>
      </w:r>
      <w:r>
        <w:rPr>
          <w:rFonts w:hint="eastAsia"/>
        </w:rPr>
        <w:t xml:space="preserve"> </w:t>
      </w:r>
      <w:r>
        <w:rPr>
          <w:rFonts w:hint="eastAsia"/>
        </w:rPr>
        <w:t>然后通过</w:t>
      </w:r>
      <w:r>
        <w:rPr>
          <w:rFonts w:hint="eastAsia"/>
        </w:rPr>
        <w:t xml:space="preserve">rpc </w:t>
      </w:r>
      <w:r>
        <w:rPr>
          <w:rFonts w:hint="eastAsia"/>
        </w:rPr>
        <w:t>将日志流入到收集</w:t>
      </w:r>
      <w:r>
        <w:rPr>
          <w:rFonts w:hint="eastAsia"/>
        </w:rPr>
        <w:t>/</w:t>
      </w:r>
      <w:r>
        <w:rPr>
          <w:rFonts w:hint="eastAsia"/>
        </w:rPr>
        <w:t>聚合层</w:t>
      </w:r>
    </w:p>
    <w:p w:rsidR="00446593" w:rsidRDefault="00446593" w:rsidP="00446593">
      <w:pPr>
        <w:rPr>
          <w:rFonts w:hint="eastAsia"/>
        </w:rPr>
      </w:pPr>
      <w:r>
        <w:rPr>
          <w:rFonts w:hint="eastAsia"/>
        </w:rPr>
        <w:t xml:space="preserve">   2.</w:t>
      </w:r>
      <w:r>
        <w:rPr>
          <w:rFonts w:hint="eastAsia"/>
        </w:rPr>
        <w:t>收集</w:t>
      </w:r>
      <w:r>
        <w:rPr>
          <w:rFonts w:hint="eastAsia"/>
        </w:rPr>
        <w:t>/</w:t>
      </w:r>
      <w:r>
        <w:rPr>
          <w:rFonts w:hint="eastAsia"/>
        </w:rPr>
        <w:t>聚合层</w:t>
      </w:r>
      <w:r>
        <w:rPr>
          <w:rFonts w:hint="eastAsia"/>
        </w:rPr>
        <w:t xml:space="preserve"> </w:t>
      </w:r>
      <w:r>
        <w:rPr>
          <w:rFonts w:hint="eastAsia"/>
        </w:rPr>
        <w:t>进行日志的收集或者聚合</w:t>
      </w:r>
      <w:r>
        <w:rPr>
          <w:rFonts w:hint="eastAsia"/>
        </w:rPr>
        <w:t xml:space="preserve"> </w:t>
      </w:r>
      <w:r>
        <w:rPr>
          <w:rFonts w:hint="eastAsia"/>
        </w:rPr>
        <w:t>并且可以进行容错处理</w:t>
      </w:r>
      <w:r>
        <w:rPr>
          <w:rFonts w:hint="eastAsia"/>
        </w:rPr>
        <w:t xml:space="preserve"> </w:t>
      </w:r>
      <w:r>
        <w:rPr>
          <w:rFonts w:hint="eastAsia"/>
        </w:rPr>
        <w:t>如故障转移或者负载均衡，提升可靠性</w:t>
      </w:r>
      <w:r>
        <w:rPr>
          <w:rFonts w:hint="eastAsia"/>
        </w:rPr>
        <w:t xml:space="preserve"> </w:t>
      </w:r>
      <w:r>
        <w:rPr>
          <w:rFonts w:hint="eastAsia"/>
        </w:rPr>
        <w:t>，另外也可以在改层开启</w:t>
      </w:r>
      <w:r>
        <w:rPr>
          <w:rFonts w:hint="eastAsia"/>
        </w:rPr>
        <w:t xml:space="preserve">file channel </w:t>
      </w:r>
      <w:r>
        <w:rPr>
          <w:rFonts w:hint="eastAsia"/>
        </w:rPr>
        <w:t>做数据的缓冲区</w:t>
      </w:r>
    </w:p>
    <w:p w:rsidR="00446593" w:rsidRDefault="00446593" w:rsidP="00446593"/>
    <w:p w:rsidR="00446593" w:rsidRDefault="00446593" w:rsidP="00446593">
      <w:r>
        <w:rPr>
          <w:rFonts w:hint="eastAsia"/>
        </w:rPr>
        <w:t xml:space="preserve">   3.</w:t>
      </w:r>
      <w:r>
        <w:rPr>
          <w:rFonts w:hint="eastAsia"/>
        </w:rPr>
        <w:t>收集</w:t>
      </w:r>
      <w:r>
        <w:rPr>
          <w:rFonts w:hint="eastAsia"/>
        </w:rPr>
        <w:t>/</w:t>
      </w:r>
      <w:r>
        <w:rPr>
          <w:rFonts w:hint="eastAsia"/>
        </w:rPr>
        <w:t>聚合层对数据进行过滤或者修改后进行存储后者处理；比如存储到</w:t>
      </w:r>
      <w:r>
        <w:rPr>
          <w:rFonts w:hint="eastAsia"/>
        </w:rPr>
        <w:t xml:space="preserve">hdfs </w:t>
      </w:r>
      <w:r>
        <w:rPr>
          <w:rFonts w:hint="eastAsia"/>
        </w:rPr>
        <w:t>（离线数据的批量处理）</w:t>
      </w:r>
      <w:r>
        <w:rPr>
          <w:rFonts w:hint="eastAsia"/>
        </w:rPr>
        <w:t xml:space="preserve"> </w:t>
      </w:r>
      <w:r>
        <w:rPr>
          <w:rFonts w:hint="eastAsia"/>
        </w:rPr>
        <w:t>或者流入</w:t>
      </w:r>
      <w:r>
        <w:rPr>
          <w:rFonts w:hint="eastAsia"/>
        </w:rPr>
        <w:t xml:space="preserve">kakfa </w:t>
      </w:r>
      <w:r>
        <w:rPr>
          <w:rFonts w:hint="eastAsia"/>
        </w:rPr>
        <w:t>通过</w:t>
      </w:r>
      <w:r>
        <w:rPr>
          <w:rFonts w:hint="eastAsia"/>
        </w:rPr>
        <w:t xml:space="preserve">storm </w:t>
      </w:r>
      <w:r>
        <w:rPr>
          <w:rFonts w:hint="eastAsia"/>
        </w:rPr>
        <w:t>对数据进行实时处理</w:t>
      </w:r>
    </w:p>
    <w:p w:rsidR="008118C5" w:rsidRDefault="008118C5" w:rsidP="008118C5">
      <w:pPr>
        <w:pStyle w:val="3"/>
        <w:spacing w:before="156" w:after="156"/>
      </w:pPr>
      <w:r>
        <w:t>配置文件</w:t>
      </w:r>
    </w:p>
    <w:p w:rsidR="008118C5" w:rsidRDefault="008118C5" w:rsidP="008118C5">
      <w:r w:rsidRPr="008118C5">
        <w:t>http-memeory-avro1.conf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a1.sources = r1</w:t>
      </w:r>
    </w:p>
    <w:p w:rsidR="00BF48A1" w:rsidRDefault="00BF48A1" w:rsidP="00BF48A1">
      <w:pPr>
        <w:pStyle w:val="a3"/>
      </w:pPr>
      <w:r>
        <w:t>a1.sinks = k1</w:t>
      </w:r>
    </w:p>
    <w:p w:rsidR="00BF48A1" w:rsidRDefault="00BF48A1" w:rsidP="00BF48A1">
      <w:pPr>
        <w:pStyle w:val="a3"/>
      </w:pPr>
      <w:r>
        <w:t>a1.channels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a1.sources.r1.type = http</w:t>
      </w:r>
    </w:p>
    <w:p w:rsidR="00BF48A1" w:rsidRDefault="00BF48A1" w:rsidP="00BF48A1">
      <w:pPr>
        <w:pStyle w:val="a3"/>
      </w:pPr>
      <w:r>
        <w:t>a1.sources.r1.port = 5140</w:t>
      </w:r>
    </w:p>
    <w:p w:rsidR="00BF48A1" w:rsidRDefault="00BF48A1" w:rsidP="00BF48A1">
      <w:pPr>
        <w:pStyle w:val="a3"/>
      </w:pPr>
      <w:r>
        <w:t>a1.sources.r1.handler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lastRenderedPageBreak/>
        <w:t>a1.sinks.k1.type = avro</w:t>
      </w:r>
    </w:p>
    <w:p w:rsidR="00BF48A1" w:rsidRDefault="00BF48A1" w:rsidP="00BF48A1">
      <w:pPr>
        <w:pStyle w:val="a3"/>
      </w:pPr>
      <w:r>
        <w:t>a1.sinks.k1.channel = c1</w:t>
      </w:r>
    </w:p>
    <w:p w:rsidR="00BF48A1" w:rsidRDefault="00BF48A1" w:rsidP="00BF48A1">
      <w:pPr>
        <w:pStyle w:val="a3"/>
      </w:pPr>
      <w:r>
        <w:t>a1.sinks.k1.hostname = hadoop-senior.ibeifeng.com</w:t>
      </w:r>
    </w:p>
    <w:p w:rsidR="00BF48A1" w:rsidRDefault="00BF48A1" w:rsidP="00BF48A1">
      <w:pPr>
        <w:pStyle w:val="a3"/>
      </w:pPr>
      <w:r>
        <w:t>a1.sinks.k1.port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a1.channels.c1.type = memory</w:t>
      </w:r>
    </w:p>
    <w:p w:rsidR="00BF48A1" w:rsidRDefault="00BF48A1" w:rsidP="00BF48A1">
      <w:pPr>
        <w:pStyle w:val="a3"/>
      </w:pPr>
      <w:r>
        <w:t>a1.channels.c1.capacity = 1000</w:t>
      </w:r>
    </w:p>
    <w:p w:rsidR="00BF48A1" w:rsidRDefault="00BF48A1" w:rsidP="00BF48A1">
      <w:pPr>
        <w:pStyle w:val="a3"/>
      </w:pPr>
      <w:r>
        <w:t>a1.channels.c1.transactionCapacity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a1.sources.r1.channels = c1</w:t>
      </w:r>
    </w:p>
    <w:p w:rsidR="00BF48A1" w:rsidRDefault="00BF48A1" w:rsidP="00BF48A1">
      <w:pPr>
        <w:pStyle w:val="a3"/>
      </w:pPr>
      <w:r>
        <w:t>a1.sinks.k1.channel = c1</w:t>
      </w:r>
    </w:p>
    <w:p w:rsidR="008118C5" w:rsidRDefault="008118C5" w:rsidP="008118C5">
      <w:r>
        <w:t>http-memeory-avro2</w:t>
      </w:r>
      <w:r w:rsidRPr="008118C5">
        <w:t>.conf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a2.sources = r1</w:t>
      </w:r>
    </w:p>
    <w:p w:rsidR="00BF48A1" w:rsidRDefault="00BF48A1" w:rsidP="00BF48A1">
      <w:pPr>
        <w:pStyle w:val="a3"/>
      </w:pPr>
      <w:r>
        <w:t>a2.sinks = k1</w:t>
      </w:r>
    </w:p>
    <w:p w:rsidR="00BF48A1" w:rsidRDefault="00BF48A1" w:rsidP="00BF48A1">
      <w:pPr>
        <w:pStyle w:val="a3"/>
      </w:pPr>
      <w:r>
        <w:t>a2.channels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a2.sources.r1.type = http</w:t>
      </w:r>
    </w:p>
    <w:p w:rsidR="00BF48A1" w:rsidRDefault="00BF48A1" w:rsidP="00BF48A1">
      <w:pPr>
        <w:pStyle w:val="a3"/>
      </w:pPr>
      <w:r>
        <w:t>a2.sources.r1.port = 5141</w:t>
      </w:r>
    </w:p>
    <w:p w:rsidR="00BF48A1" w:rsidRDefault="00BF48A1" w:rsidP="00BF48A1">
      <w:pPr>
        <w:pStyle w:val="a3"/>
      </w:pPr>
      <w:r>
        <w:t>a2.sources.r1.handler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t>a2.sinks.k1.type = avro</w:t>
      </w:r>
    </w:p>
    <w:p w:rsidR="00BF48A1" w:rsidRDefault="00BF48A1" w:rsidP="00BF48A1">
      <w:pPr>
        <w:pStyle w:val="a3"/>
      </w:pPr>
      <w:r>
        <w:t>a2.sinks.k1.channel = c1</w:t>
      </w:r>
    </w:p>
    <w:p w:rsidR="00BF48A1" w:rsidRDefault="00BF48A1" w:rsidP="00BF48A1">
      <w:pPr>
        <w:pStyle w:val="a3"/>
      </w:pPr>
      <w:r>
        <w:t>a2.sinks.k1.hostname = hadoop-senior.ibeifeng.com</w:t>
      </w:r>
    </w:p>
    <w:p w:rsidR="00BF48A1" w:rsidRDefault="00BF48A1" w:rsidP="00BF48A1">
      <w:pPr>
        <w:pStyle w:val="a3"/>
      </w:pPr>
      <w:r>
        <w:t>a2.sinks.k1.port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a2.channels.c1.type = memory</w:t>
      </w:r>
    </w:p>
    <w:p w:rsidR="00BF48A1" w:rsidRDefault="00BF48A1" w:rsidP="00BF48A1">
      <w:pPr>
        <w:pStyle w:val="a3"/>
      </w:pPr>
      <w:r>
        <w:t>a2.channels.c1.capacity = 1000</w:t>
      </w:r>
    </w:p>
    <w:p w:rsidR="00BF48A1" w:rsidRDefault="00BF48A1" w:rsidP="00BF48A1">
      <w:pPr>
        <w:pStyle w:val="a3"/>
      </w:pPr>
      <w:r>
        <w:t>a2.channels.c1.transactionCapacity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a2.sources.r1.channels = c1</w:t>
      </w:r>
    </w:p>
    <w:p w:rsidR="00BF48A1" w:rsidRDefault="00BF48A1" w:rsidP="00BF48A1">
      <w:pPr>
        <w:pStyle w:val="a3"/>
      </w:pPr>
      <w:r>
        <w:t>a2.sinks.k1.channel = c1</w:t>
      </w:r>
    </w:p>
    <w:p w:rsidR="00BF48A1" w:rsidRDefault="00BF48A1" w:rsidP="00BF48A1">
      <w:r>
        <w:t xml:space="preserve">~                              </w:t>
      </w:r>
    </w:p>
    <w:p w:rsidR="008118C5" w:rsidRDefault="008118C5" w:rsidP="008118C5">
      <w:r>
        <w:t>http-memeory-avro3</w:t>
      </w:r>
      <w:r w:rsidRPr="008118C5">
        <w:t>.conf</w:t>
      </w:r>
    </w:p>
    <w:p w:rsidR="00BF48A1" w:rsidRDefault="00BF48A1" w:rsidP="00BF48A1">
      <w:pPr>
        <w:pStyle w:val="a3"/>
      </w:pPr>
      <w:r>
        <w:t># Name the components on this agent</w:t>
      </w:r>
    </w:p>
    <w:p w:rsidR="00BF48A1" w:rsidRDefault="00BF48A1" w:rsidP="00BF48A1">
      <w:pPr>
        <w:pStyle w:val="a3"/>
      </w:pPr>
    </w:p>
    <w:p w:rsidR="00BF48A1" w:rsidRDefault="00BF48A1" w:rsidP="00BF48A1">
      <w:pPr>
        <w:pStyle w:val="a3"/>
      </w:pPr>
      <w:r>
        <w:t>a3.sources = r1</w:t>
      </w:r>
    </w:p>
    <w:p w:rsidR="00BF48A1" w:rsidRDefault="00BF48A1" w:rsidP="00BF48A1">
      <w:pPr>
        <w:pStyle w:val="a3"/>
      </w:pPr>
      <w:r>
        <w:lastRenderedPageBreak/>
        <w:t>a3.sinks = k1</w:t>
      </w:r>
    </w:p>
    <w:p w:rsidR="00BF48A1" w:rsidRDefault="00BF48A1" w:rsidP="00BF48A1">
      <w:pPr>
        <w:pStyle w:val="a3"/>
      </w:pPr>
      <w:r>
        <w:t>a3.channels = c1</w:t>
      </w:r>
    </w:p>
    <w:p w:rsidR="00BF48A1" w:rsidRDefault="00BF48A1" w:rsidP="00BF48A1">
      <w:pPr>
        <w:pStyle w:val="a3"/>
      </w:pPr>
    </w:p>
    <w:p w:rsidR="00BF48A1" w:rsidRDefault="00BF48A1" w:rsidP="00BF48A1">
      <w:pPr>
        <w:pStyle w:val="a3"/>
      </w:pPr>
      <w:r>
        <w:t># Describe/configure the source</w:t>
      </w:r>
    </w:p>
    <w:p w:rsidR="00BF48A1" w:rsidRDefault="00BF48A1" w:rsidP="00BF48A1">
      <w:pPr>
        <w:pStyle w:val="a3"/>
      </w:pPr>
      <w:r>
        <w:t>a3.sources.r1.type = http</w:t>
      </w:r>
    </w:p>
    <w:p w:rsidR="00BF48A1" w:rsidRDefault="00BF48A1" w:rsidP="00BF48A1">
      <w:pPr>
        <w:pStyle w:val="a3"/>
      </w:pPr>
      <w:r>
        <w:t>a3.sources.r1.port = 5142</w:t>
      </w:r>
    </w:p>
    <w:p w:rsidR="00BF48A1" w:rsidRDefault="00BF48A1" w:rsidP="00BF48A1">
      <w:pPr>
        <w:pStyle w:val="a3"/>
      </w:pPr>
      <w:r>
        <w:t>a3.sources.r1.handler = org.apache.flume.source.http.JSONHandler</w:t>
      </w:r>
    </w:p>
    <w:p w:rsidR="00BF48A1" w:rsidRDefault="00BF48A1" w:rsidP="00BF48A1">
      <w:pPr>
        <w:pStyle w:val="a3"/>
      </w:pPr>
    </w:p>
    <w:p w:rsidR="00BF48A1" w:rsidRDefault="00BF48A1" w:rsidP="00BF48A1">
      <w:pPr>
        <w:pStyle w:val="a3"/>
      </w:pPr>
      <w:r>
        <w:t># Describe the sink</w:t>
      </w:r>
    </w:p>
    <w:p w:rsidR="00BF48A1" w:rsidRDefault="00BF48A1" w:rsidP="00BF48A1">
      <w:pPr>
        <w:pStyle w:val="a3"/>
      </w:pPr>
      <w:r>
        <w:t>a3.sinks.k1.type = avro</w:t>
      </w:r>
    </w:p>
    <w:p w:rsidR="00BF48A1" w:rsidRDefault="00BF48A1" w:rsidP="00BF48A1">
      <w:pPr>
        <w:pStyle w:val="a3"/>
      </w:pPr>
      <w:r>
        <w:t>a3.sinks.k1.channel = c1</w:t>
      </w:r>
    </w:p>
    <w:p w:rsidR="00BF48A1" w:rsidRDefault="00BF48A1" w:rsidP="00BF48A1">
      <w:pPr>
        <w:pStyle w:val="a3"/>
      </w:pPr>
      <w:r>
        <w:t>a3.sinks.k1.hostname = hadoop-senior.ibeifeng.com</w:t>
      </w:r>
    </w:p>
    <w:p w:rsidR="00BF48A1" w:rsidRDefault="00BF48A1" w:rsidP="00BF48A1">
      <w:pPr>
        <w:pStyle w:val="a3"/>
      </w:pPr>
      <w:r>
        <w:t>a3.sinks.k1.port = 4545</w:t>
      </w:r>
    </w:p>
    <w:p w:rsidR="00BF48A1" w:rsidRDefault="00BF48A1" w:rsidP="00BF48A1">
      <w:pPr>
        <w:pStyle w:val="a3"/>
      </w:pPr>
    </w:p>
    <w:p w:rsidR="00BF48A1" w:rsidRDefault="00BF48A1" w:rsidP="00BF48A1">
      <w:pPr>
        <w:pStyle w:val="a3"/>
      </w:pPr>
      <w:r>
        <w:t># Use a channel which buffers events in memory</w:t>
      </w:r>
    </w:p>
    <w:p w:rsidR="00BF48A1" w:rsidRDefault="00BF48A1" w:rsidP="00BF48A1">
      <w:pPr>
        <w:pStyle w:val="a3"/>
      </w:pPr>
      <w:r>
        <w:t>a3.channels.c1.type = memory</w:t>
      </w:r>
    </w:p>
    <w:p w:rsidR="00BF48A1" w:rsidRDefault="00BF48A1" w:rsidP="00BF48A1">
      <w:pPr>
        <w:pStyle w:val="a3"/>
      </w:pPr>
      <w:r>
        <w:t>a3.channels.c1.capacity = 1000</w:t>
      </w:r>
    </w:p>
    <w:p w:rsidR="00BF48A1" w:rsidRDefault="00BF48A1" w:rsidP="00BF48A1">
      <w:pPr>
        <w:pStyle w:val="a3"/>
      </w:pPr>
      <w:r>
        <w:t>a3.channels.c1.transactionCapacity = 100</w:t>
      </w:r>
    </w:p>
    <w:p w:rsidR="00BF48A1" w:rsidRDefault="00BF48A1" w:rsidP="00BF48A1">
      <w:pPr>
        <w:pStyle w:val="a3"/>
      </w:pPr>
    </w:p>
    <w:p w:rsidR="00BF48A1" w:rsidRDefault="00BF48A1" w:rsidP="00BF48A1">
      <w:pPr>
        <w:pStyle w:val="a3"/>
      </w:pPr>
      <w:r>
        <w:t># Bind the source and sink to the channel</w:t>
      </w:r>
    </w:p>
    <w:p w:rsidR="00BF48A1" w:rsidRDefault="00BF48A1" w:rsidP="00BF48A1">
      <w:pPr>
        <w:pStyle w:val="a3"/>
      </w:pPr>
      <w:r>
        <w:t>a3.sources.r1.channels = c1</w:t>
      </w:r>
    </w:p>
    <w:p w:rsidR="00BF48A1" w:rsidRDefault="00BF48A1" w:rsidP="00BF48A1">
      <w:pPr>
        <w:pStyle w:val="a3"/>
      </w:pPr>
      <w:r>
        <w:t>a3.sinks.k1.channel = c1</w:t>
      </w:r>
    </w:p>
    <w:p w:rsidR="00BF48A1" w:rsidRDefault="00BF48A1" w:rsidP="00BF48A1">
      <w:r>
        <w:t xml:space="preserve">~          </w:t>
      </w:r>
    </w:p>
    <w:p w:rsidR="00BF48A1" w:rsidRDefault="00BF48A1" w:rsidP="00BF48A1">
      <w:pPr>
        <w:pStyle w:val="3"/>
        <w:spacing w:before="156" w:after="156"/>
      </w:pPr>
      <w:r>
        <w:t>collector</w:t>
      </w:r>
    </w:p>
    <w:p w:rsidR="008F62A9" w:rsidRDefault="008F62A9" w:rsidP="008F62A9">
      <w:pPr>
        <w:pStyle w:val="a3"/>
      </w:pPr>
      <w:r>
        <w:t># Name the components on this agent</w:t>
      </w:r>
    </w:p>
    <w:p w:rsidR="008F62A9" w:rsidRDefault="008F62A9" w:rsidP="008F62A9">
      <w:pPr>
        <w:pStyle w:val="a3"/>
      </w:pPr>
      <w:r>
        <w:t>a4.sources = r1</w:t>
      </w:r>
    </w:p>
    <w:p w:rsidR="008F62A9" w:rsidRDefault="008F62A9" w:rsidP="008F62A9">
      <w:pPr>
        <w:pStyle w:val="a3"/>
      </w:pPr>
      <w:r>
        <w:t>a4.sinks = k1</w:t>
      </w:r>
    </w:p>
    <w:p w:rsidR="008F62A9" w:rsidRDefault="008F62A9" w:rsidP="008F62A9">
      <w:pPr>
        <w:pStyle w:val="a3"/>
      </w:pPr>
      <w:r>
        <w:t>a4.channels = c1</w:t>
      </w:r>
    </w:p>
    <w:p w:rsidR="008F62A9" w:rsidRDefault="008F62A9" w:rsidP="008F62A9">
      <w:pPr>
        <w:pStyle w:val="a3"/>
      </w:pPr>
    </w:p>
    <w:p w:rsidR="008F62A9" w:rsidRDefault="008F62A9" w:rsidP="008F62A9">
      <w:pPr>
        <w:pStyle w:val="a3"/>
      </w:pPr>
      <w:r>
        <w:t># Describe/configure the source</w:t>
      </w:r>
    </w:p>
    <w:p w:rsidR="008F62A9" w:rsidRDefault="008F62A9" w:rsidP="008F62A9">
      <w:pPr>
        <w:pStyle w:val="a3"/>
      </w:pPr>
      <w:r>
        <w:t>a4.sources.r1.type = avro</w:t>
      </w:r>
    </w:p>
    <w:p w:rsidR="008F62A9" w:rsidRDefault="008F62A9" w:rsidP="008F62A9">
      <w:pPr>
        <w:pStyle w:val="a3"/>
      </w:pPr>
      <w:r>
        <w:t>a4.sources.r1.bind = hadoop-senior.ibeifeng.com</w:t>
      </w:r>
    </w:p>
    <w:p w:rsidR="008F62A9" w:rsidRDefault="008F62A9" w:rsidP="008F62A9">
      <w:pPr>
        <w:pStyle w:val="a3"/>
      </w:pPr>
      <w:r>
        <w:t>a4.sources.r1.port = 4545</w:t>
      </w:r>
    </w:p>
    <w:p w:rsidR="008F62A9" w:rsidRDefault="008F62A9" w:rsidP="008F62A9">
      <w:pPr>
        <w:pStyle w:val="a3"/>
      </w:pPr>
    </w:p>
    <w:p w:rsidR="008F62A9" w:rsidRDefault="008F62A9" w:rsidP="008F62A9">
      <w:pPr>
        <w:pStyle w:val="a3"/>
      </w:pPr>
      <w:r>
        <w:t># Describe the sink</w:t>
      </w:r>
    </w:p>
    <w:p w:rsidR="008F62A9" w:rsidRDefault="008F62A9" w:rsidP="008F62A9">
      <w:pPr>
        <w:pStyle w:val="a3"/>
      </w:pPr>
      <w:r>
        <w:t>a4.sinks.k1.type = hdfs</w:t>
      </w:r>
    </w:p>
    <w:p w:rsidR="008F62A9" w:rsidRDefault="008F62A9" w:rsidP="008F62A9">
      <w:pPr>
        <w:pStyle w:val="a3"/>
      </w:pPr>
      <w:r>
        <w:t>a4.sinks.k1.hdfs.path = hdfs://hadoop-senior.ibeifeng.com:8020/flume/collector/%Y-%m-%d</w:t>
      </w:r>
    </w:p>
    <w:p w:rsidR="008F62A9" w:rsidRDefault="008F62A9" w:rsidP="008F62A9">
      <w:pPr>
        <w:pStyle w:val="a3"/>
      </w:pPr>
      <w:r>
        <w:t># default:FlumeData</w:t>
      </w:r>
    </w:p>
    <w:p w:rsidR="008F62A9" w:rsidRDefault="008F62A9" w:rsidP="008F62A9">
      <w:pPr>
        <w:pStyle w:val="a3"/>
      </w:pPr>
      <w:r>
        <w:t>a4.sinks.k1.hdfs.filePrefix = collector-</w:t>
      </w:r>
    </w:p>
    <w:p w:rsidR="008F62A9" w:rsidRDefault="008F62A9" w:rsidP="008F62A9">
      <w:pPr>
        <w:pStyle w:val="a3"/>
      </w:pPr>
      <w:r>
        <w:t># useLocalTimeStamp set true</w:t>
      </w:r>
    </w:p>
    <w:p w:rsidR="008F62A9" w:rsidRDefault="008F62A9" w:rsidP="008F62A9">
      <w:pPr>
        <w:pStyle w:val="a3"/>
      </w:pPr>
      <w:r>
        <w:t>a4.sinks.k1.hdfs.useLocalTimeStamp = true</w:t>
      </w:r>
    </w:p>
    <w:p w:rsidR="008F62A9" w:rsidRDefault="008F62A9" w:rsidP="008F62A9">
      <w:pPr>
        <w:pStyle w:val="a3"/>
      </w:pPr>
      <w:r>
        <w:t>a4.sinks.k1.hdfs.rollInterval = 0</w:t>
      </w:r>
    </w:p>
    <w:p w:rsidR="008F62A9" w:rsidRDefault="008F62A9" w:rsidP="008F62A9">
      <w:pPr>
        <w:pStyle w:val="a3"/>
      </w:pPr>
      <w:r>
        <w:t>a4.sinks.k1.hdfs.rollCount = 0</w:t>
      </w:r>
    </w:p>
    <w:p w:rsidR="008F62A9" w:rsidRDefault="008F62A9" w:rsidP="008F62A9">
      <w:pPr>
        <w:pStyle w:val="a3"/>
      </w:pPr>
      <w:r>
        <w:lastRenderedPageBreak/>
        <w:t>#block 128 120 125</w:t>
      </w:r>
    </w:p>
    <w:p w:rsidR="008F62A9" w:rsidRDefault="008F62A9" w:rsidP="008F62A9">
      <w:pPr>
        <w:pStyle w:val="a3"/>
      </w:pPr>
      <w:r>
        <w:t>a4.sinks.k1.hdfs.rollSize = 10240</w:t>
      </w:r>
    </w:p>
    <w:p w:rsidR="008F62A9" w:rsidRDefault="008F62A9" w:rsidP="008F62A9">
      <w:pPr>
        <w:pStyle w:val="a3"/>
      </w:pPr>
    </w:p>
    <w:p w:rsidR="008F62A9" w:rsidRDefault="008F62A9" w:rsidP="008F62A9">
      <w:pPr>
        <w:pStyle w:val="a3"/>
      </w:pPr>
      <w:r>
        <w:t>a4.sinks.k1.hdfs.fileType = DataStream</w:t>
      </w:r>
    </w:p>
    <w:p w:rsidR="008F62A9" w:rsidRDefault="008F62A9" w:rsidP="008F62A9">
      <w:pPr>
        <w:pStyle w:val="a3"/>
      </w:pPr>
    </w:p>
    <w:p w:rsidR="008F62A9" w:rsidRDefault="008F62A9" w:rsidP="008F62A9">
      <w:pPr>
        <w:pStyle w:val="a3"/>
      </w:pPr>
    </w:p>
    <w:p w:rsidR="008F62A9" w:rsidRDefault="008F62A9" w:rsidP="008F62A9">
      <w:pPr>
        <w:pStyle w:val="a3"/>
      </w:pPr>
      <w:r>
        <w:t># Use a channel which buffers events in file</w:t>
      </w:r>
    </w:p>
    <w:p w:rsidR="008F62A9" w:rsidRDefault="008F62A9" w:rsidP="008F62A9">
      <w:pPr>
        <w:pStyle w:val="a3"/>
      </w:pPr>
      <w:r>
        <w:t>a4.channels.c1.type = file</w:t>
      </w:r>
    </w:p>
    <w:p w:rsidR="008F62A9" w:rsidRDefault="008F62A9" w:rsidP="008F62A9">
      <w:pPr>
        <w:pStyle w:val="a3"/>
      </w:pPr>
      <w:r>
        <w:t>a4.channels.c1.checkpointDir = /opt/cdh-5.3.6/flume--1.5.0-cdh5.3.6/checkpoint</w:t>
      </w:r>
    </w:p>
    <w:p w:rsidR="008F62A9" w:rsidRDefault="008F62A9" w:rsidP="008F62A9">
      <w:pPr>
        <w:pStyle w:val="a3"/>
      </w:pPr>
      <w:r>
        <w:t>a4.channels.c1.dataDirs = /opt/cdh-5.3.6/flume--1.5.0-cdh5.3.6/datas</w:t>
      </w:r>
    </w:p>
    <w:p w:rsidR="008F62A9" w:rsidRDefault="008F62A9" w:rsidP="008F62A9">
      <w:pPr>
        <w:pStyle w:val="a3"/>
      </w:pPr>
    </w:p>
    <w:p w:rsidR="008F62A9" w:rsidRDefault="008F62A9" w:rsidP="008F62A9">
      <w:pPr>
        <w:pStyle w:val="a3"/>
      </w:pPr>
      <w:r>
        <w:t># Bind the source and sink to the channel</w:t>
      </w:r>
    </w:p>
    <w:p w:rsidR="008F62A9" w:rsidRDefault="008F62A9" w:rsidP="008F62A9">
      <w:pPr>
        <w:pStyle w:val="a3"/>
      </w:pPr>
      <w:r>
        <w:t>a4.sources.r1.channels = c1</w:t>
      </w:r>
    </w:p>
    <w:p w:rsidR="008F62A9" w:rsidRDefault="008F62A9" w:rsidP="008F62A9">
      <w:pPr>
        <w:pStyle w:val="a3"/>
      </w:pPr>
      <w:r>
        <w:t>a4.sinks.k1.channel = c1</w:t>
      </w:r>
    </w:p>
    <w:p w:rsidR="002A3EFB" w:rsidRDefault="008F62A9" w:rsidP="008F62A9">
      <w:pPr>
        <w:pStyle w:val="3"/>
        <w:numPr>
          <w:ilvl w:val="0"/>
          <w:numId w:val="0"/>
        </w:numPr>
        <w:spacing w:before="156" w:after="156"/>
      </w:pPr>
      <w:r>
        <w:t xml:space="preserve">~ </w:t>
      </w:r>
    </w:p>
    <w:p w:rsidR="002A3EFB" w:rsidRDefault="002A3EFB" w:rsidP="008F62A9">
      <w:pPr>
        <w:pStyle w:val="3"/>
        <w:numPr>
          <w:ilvl w:val="0"/>
          <w:numId w:val="0"/>
        </w:numPr>
        <w:spacing w:before="156" w:after="156"/>
      </w:pPr>
      <w:r>
        <w:rPr>
          <w:rFonts w:hint="eastAsia"/>
        </w:rPr>
        <w:t>测试：</w:t>
      </w:r>
    </w:p>
    <w:p w:rsidR="00BF48A1" w:rsidRPr="008118C5" w:rsidRDefault="002A3EFB" w:rsidP="002A3EFB">
      <w:pPr>
        <w:rPr>
          <w:rFonts w:hint="eastAsia"/>
        </w:rPr>
      </w:pPr>
      <w:r>
        <w:t>启动时要先启动</w:t>
      </w:r>
      <w:r w:rsidR="008F62A9">
        <w:t xml:space="preserve">  </w:t>
      </w:r>
      <w:r>
        <w:t xml:space="preserve">collector a4. </w:t>
      </w:r>
      <w:r w:rsidR="008F62A9">
        <w:t xml:space="preserve">                                </w:t>
      </w:r>
      <w:r w:rsidR="00BF48A1">
        <w:t xml:space="preserve">                    </w:t>
      </w:r>
    </w:p>
    <w:p w:rsidR="00A17B13" w:rsidRPr="00A17B13" w:rsidRDefault="00A17B13" w:rsidP="00A17B13">
      <w:pPr>
        <w:pStyle w:val="a3"/>
        <w:rPr>
          <w:rFonts w:hint="eastAsia"/>
        </w:rPr>
      </w:pPr>
      <w:r w:rsidRPr="00A17B13">
        <w:t>[root@hadoop-senior cdh-5.3.6]# curl -X POST -d'[{"headers":{"timestamp":"232932932093","host":"random_host.vipshop.com"},"body":"random_body"}, {"headers":{"namenode":"namenode.example.com", "datanode":"random_datanode.example.com"}, "body":"really_random_body"}]' hadoop-senior.ibeifeng.com:5141</w:t>
      </w:r>
    </w:p>
    <w:p w:rsidR="00730443" w:rsidRDefault="00730443" w:rsidP="00730443">
      <w:pPr>
        <w:pStyle w:val="1"/>
      </w:pPr>
      <w:r>
        <w:t>Oozie</w:t>
      </w:r>
    </w:p>
    <w:p w:rsidR="00B138E4" w:rsidRPr="00B138E4" w:rsidRDefault="00B138E4" w:rsidP="00B138E4">
      <w:r>
        <w:rPr>
          <w:noProof/>
        </w:rPr>
        <w:drawing>
          <wp:inline distT="0" distB="0" distL="0" distR="0" wp14:anchorId="1DE750E6" wp14:editId="2C56347B">
            <wp:extent cx="3819525" cy="2981325"/>
            <wp:effectExtent l="0" t="0" r="9525"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9525" cy="2981325"/>
                    </a:xfrm>
                    <a:prstGeom prst="rect">
                      <a:avLst/>
                    </a:prstGeom>
                  </pic:spPr>
                </pic:pic>
              </a:graphicData>
            </a:graphic>
          </wp:inline>
        </w:drawing>
      </w:r>
    </w:p>
    <w:p w:rsidR="00556994" w:rsidRDefault="00D6134D" w:rsidP="00556994">
      <w:pPr>
        <w:rPr>
          <w:rStyle w:val="a6"/>
        </w:rPr>
      </w:pPr>
      <w:hyperlink r:id="rId45" w:history="1">
        <w:r w:rsidR="00556994" w:rsidRPr="00661212">
          <w:rPr>
            <w:rStyle w:val="a6"/>
          </w:rPr>
          <w:t>http://oozie.apache.org/</w:t>
        </w:r>
      </w:hyperlink>
    </w:p>
    <w:p w:rsidR="00BC313B" w:rsidRDefault="00BC313B" w:rsidP="00556994">
      <w:pPr>
        <w:rPr>
          <w:rStyle w:val="a6"/>
        </w:rPr>
      </w:pPr>
    </w:p>
    <w:p w:rsidR="00BC313B" w:rsidRDefault="00BC313B" w:rsidP="00556994">
      <w:r w:rsidRPr="00BC313B">
        <w:t>http://archive.cloudera.com/cdh5/cdh/5/oozie-4.0.0-cdh5.3.6/</w:t>
      </w:r>
    </w:p>
    <w:p w:rsidR="00556994" w:rsidRDefault="00556994" w:rsidP="00556994">
      <w:pPr>
        <w:pStyle w:val="2"/>
        <w:spacing w:before="156" w:after="156"/>
      </w:pPr>
      <w:r>
        <w:t>功能架构</w:t>
      </w:r>
    </w:p>
    <w:p w:rsidR="00FC69D5" w:rsidRDefault="00FC69D5" w:rsidP="00FC69D5">
      <w:r>
        <w:rPr>
          <w:noProof/>
        </w:rPr>
        <w:drawing>
          <wp:inline distT="0" distB="0" distL="0" distR="0" wp14:anchorId="60A5E4BD" wp14:editId="6B50EDF8">
            <wp:extent cx="5274310" cy="248856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88565"/>
                    </a:xfrm>
                    <a:prstGeom prst="rect">
                      <a:avLst/>
                    </a:prstGeom>
                  </pic:spPr>
                </pic:pic>
              </a:graphicData>
            </a:graphic>
          </wp:inline>
        </w:drawing>
      </w:r>
    </w:p>
    <w:p w:rsidR="00FC69D5" w:rsidRPr="00FC69D5" w:rsidRDefault="00FC69D5" w:rsidP="00FC69D5"/>
    <w:p w:rsidR="00F54F79" w:rsidRDefault="00F54F79" w:rsidP="00F54F79">
      <w:r>
        <w:rPr>
          <w:noProof/>
        </w:rPr>
        <w:drawing>
          <wp:inline distT="0" distB="0" distL="0" distR="0" wp14:anchorId="1DAC225E" wp14:editId="2D3F98C0">
            <wp:extent cx="5162550" cy="301942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2550" cy="3019425"/>
                    </a:xfrm>
                    <a:prstGeom prst="rect">
                      <a:avLst/>
                    </a:prstGeom>
                  </pic:spPr>
                </pic:pic>
              </a:graphicData>
            </a:graphic>
          </wp:inline>
        </w:drawing>
      </w:r>
    </w:p>
    <w:p w:rsidR="00F54F79" w:rsidRDefault="00393FBE" w:rsidP="00F54F79">
      <w:r>
        <w:rPr>
          <w:noProof/>
        </w:rPr>
        <w:drawing>
          <wp:inline distT="0" distB="0" distL="0" distR="0" wp14:anchorId="1E2D1A65" wp14:editId="2F0D0306">
            <wp:extent cx="5274310" cy="2072005"/>
            <wp:effectExtent l="0" t="0" r="254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72005"/>
                    </a:xfrm>
                    <a:prstGeom prst="rect">
                      <a:avLst/>
                    </a:prstGeom>
                  </pic:spPr>
                </pic:pic>
              </a:graphicData>
            </a:graphic>
          </wp:inline>
        </w:drawing>
      </w:r>
    </w:p>
    <w:p w:rsidR="006C12EB" w:rsidRDefault="006C12EB" w:rsidP="006C12EB">
      <w:pPr>
        <w:pStyle w:val="3"/>
        <w:spacing w:before="156" w:after="156"/>
      </w:pPr>
      <w:r>
        <w:lastRenderedPageBreak/>
        <w:t>Wordcount Example</w:t>
      </w:r>
    </w:p>
    <w:p w:rsidR="006C12EB" w:rsidRDefault="006C12EB" w:rsidP="00F54F79">
      <w:r>
        <w:rPr>
          <w:noProof/>
        </w:rPr>
        <w:drawing>
          <wp:inline distT="0" distB="0" distL="0" distR="0" wp14:anchorId="3736C886" wp14:editId="0F7D7D74">
            <wp:extent cx="5274310" cy="311404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14040"/>
                    </a:xfrm>
                    <a:prstGeom prst="rect">
                      <a:avLst/>
                    </a:prstGeom>
                  </pic:spPr>
                </pic:pic>
              </a:graphicData>
            </a:graphic>
          </wp:inline>
        </w:drawing>
      </w:r>
    </w:p>
    <w:p w:rsidR="006C12EB" w:rsidRPr="006C12EB" w:rsidRDefault="006C12EB" w:rsidP="006C12EB">
      <w:pPr>
        <w:widowControl/>
        <w:shd w:val="clear" w:color="auto" w:fill="FFFFFF"/>
        <w:snapToGrid/>
        <w:spacing w:before="100" w:beforeAutospacing="1" w:after="100" w:afterAutospacing="1" w:line="312" w:lineRule="atLeast"/>
        <w:jc w:val="left"/>
        <w:rPr>
          <w:rFonts w:ascii="Verdana" w:eastAsia="宋体" w:hAnsi="Verdana" w:cs="宋体"/>
          <w:color w:val="000000"/>
          <w:kern w:val="0"/>
          <w:sz w:val="18"/>
          <w:szCs w:val="18"/>
        </w:rPr>
      </w:pPr>
      <w:r w:rsidRPr="006C12EB">
        <w:rPr>
          <w:rFonts w:ascii="Verdana" w:eastAsia="宋体" w:hAnsi="Verdana" w:cs="宋体"/>
          <w:b/>
          <w:bCs/>
          <w:color w:val="000000"/>
          <w:kern w:val="0"/>
          <w:sz w:val="18"/>
          <w:szCs w:val="18"/>
        </w:rPr>
        <w:t>hPDL Workflow Definition:</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&lt;workflow-app name='wordcount-wf' xmlns="uri:oozie:workflow:0.1"&gt;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&lt;start to='wordcount'/&gt;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&lt;action name='wordcount'&gt;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&lt;map-reduce&gt;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&lt;job-tracker&gt;${jobTracker}&lt;/job-tracker&gt;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&lt;name-node&gt;${nameNode}&lt;/name-node&gt;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&lt;configuration&gt;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&lt;name&gt;mapred.mapper.class&lt;/name&gt;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&lt;value&gt;org.myorg.WordCount.Map&lt;/value&gt;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&lt;name&gt;mapred.reducer.class&lt;/name&gt;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&lt;value&gt;org.myorg.WordCount.Reduce&lt;/value&gt;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&lt;name&gt;mapred.input.dir&lt;/name&gt;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&lt;value&gt;${inputDir}&lt;/value&gt;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&lt;name&gt;mapred.output.dir&lt;/name&gt;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&lt;value&gt;${outputDir}&lt;/value&gt;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&lt;/property&gt;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&lt;/configuration&gt;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lastRenderedPageBreak/>
        <w:t xml:space="preserve">        &lt;/map-reduce&gt;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&lt;ok to='end'/&gt;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&lt;error to='end'/&gt;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&lt;/action&gt;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&lt;kill name='kill'&gt;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&lt;message&gt;Something went wrong: ${wf:errorCode('wordcount')}&lt;/message&gt;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&lt;/kill/&gt;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 xml:space="preserve">    &lt;end name='end'/&gt;</w:t>
      </w:r>
    </w:p>
    <w:p w:rsidR="006C12EB" w:rsidRPr="006C12EB" w:rsidRDefault="006C12EB" w:rsidP="006C12E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6C12EB">
        <w:rPr>
          <w:rFonts w:ascii="宋体" w:eastAsia="宋体" w:hAnsi="宋体" w:cs="宋体"/>
          <w:color w:val="000000"/>
          <w:kern w:val="0"/>
          <w:sz w:val="20"/>
          <w:szCs w:val="20"/>
        </w:rPr>
        <w:t>&lt;/workflow-app&gt;</w:t>
      </w:r>
    </w:p>
    <w:p w:rsidR="006C12EB" w:rsidRPr="006C12EB" w:rsidRDefault="006C12EB" w:rsidP="00F54F79"/>
    <w:p w:rsidR="00556994" w:rsidRDefault="00556994" w:rsidP="00556994">
      <w:pPr>
        <w:pStyle w:val="2"/>
        <w:spacing w:before="156" w:after="156"/>
      </w:pPr>
      <w:r>
        <w:t>安装部署</w:t>
      </w:r>
    </w:p>
    <w:p w:rsidR="00393FBE" w:rsidRDefault="00D6134D" w:rsidP="00393FBE">
      <w:hyperlink r:id="rId50" w:history="1">
        <w:r w:rsidR="00393FBE" w:rsidRPr="00661212">
          <w:rPr>
            <w:rStyle w:val="a6"/>
          </w:rPr>
          <w:t>http://oozie.apache.org/docs/4.0.0/DG_QuickStart.html</w:t>
        </w:r>
      </w:hyperlink>
    </w:p>
    <w:p w:rsidR="00054696" w:rsidRDefault="00054696" w:rsidP="00054696">
      <w:pPr>
        <w:pStyle w:val="3"/>
        <w:spacing w:before="156" w:after="156"/>
      </w:pPr>
      <w:r>
        <w:t>解压</w:t>
      </w:r>
    </w:p>
    <w:p w:rsidR="00393FBE" w:rsidRDefault="00FC69D5" w:rsidP="00393FBE">
      <w:r w:rsidRPr="00FC69D5">
        <w:t>[beifeng@hadoop-senior softwares]$ tar -zxf oozie-4.0.0-cdh5.3.6.tar.gz -C /opt/cdh-5.3.6/</w:t>
      </w:r>
    </w:p>
    <w:p w:rsidR="00FC69D5" w:rsidRDefault="00054696" w:rsidP="00054696">
      <w:pPr>
        <w:pStyle w:val="3"/>
        <w:spacing w:before="156" w:after="156"/>
      </w:pPr>
      <w:r>
        <w:rPr>
          <w:rFonts w:hint="eastAsia"/>
        </w:rPr>
        <w:t>目录结构</w:t>
      </w:r>
    </w:p>
    <w:p w:rsidR="00054696" w:rsidRDefault="00054696" w:rsidP="00054696">
      <w:r>
        <w:rPr>
          <w:noProof/>
        </w:rPr>
        <w:drawing>
          <wp:inline distT="0" distB="0" distL="0" distR="0" wp14:anchorId="028D054E" wp14:editId="4730D982">
            <wp:extent cx="5274310" cy="2018030"/>
            <wp:effectExtent l="0" t="0" r="2540" b="12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018030"/>
                    </a:xfrm>
                    <a:prstGeom prst="rect">
                      <a:avLst/>
                    </a:prstGeom>
                  </pic:spPr>
                </pic:pic>
              </a:graphicData>
            </a:graphic>
          </wp:inline>
        </w:drawing>
      </w:r>
    </w:p>
    <w:p w:rsidR="00054696" w:rsidRDefault="00054696" w:rsidP="00054696">
      <w:pPr>
        <w:pStyle w:val="3"/>
        <w:spacing w:before="156" w:after="156"/>
      </w:pPr>
      <w:r>
        <w:lastRenderedPageBreak/>
        <w:t>安装要求</w:t>
      </w:r>
    </w:p>
    <w:p w:rsidR="00054696" w:rsidRDefault="00054696" w:rsidP="00054696">
      <w:r>
        <w:rPr>
          <w:noProof/>
        </w:rPr>
        <w:drawing>
          <wp:inline distT="0" distB="0" distL="0" distR="0" wp14:anchorId="163FA7CC" wp14:editId="3461ADF6">
            <wp:extent cx="5274310" cy="29032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03220"/>
                    </a:xfrm>
                    <a:prstGeom prst="rect">
                      <a:avLst/>
                    </a:prstGeom>
                  </pic:spPr>
                </pic:pic>
              </a:graphicData>
            </a:graphic>
          </wp:inline>
        </w:drawing>
      </w:r>
    </w:p>
    <w:p w:rsidR="00054696" w:rsidRDefault="00054696" w:rsidP="00054696"/>
    <w:p w:rsidR="00054696" w:rsidRDefault="000674C0" w:rsidP="000674C0">
      <w:pPr>
        <w:pStyle w:val="3"/>
        <w:spacing w:before="156" w:after="156"/>
      </w:pPr>
      <w:r w:rsidRPr="000674C0">
        <w:t>The following two properties are required in Hadoop core-site.xml:</w:t>
      </w:r>
    </w:p>
    <w:p w:rsidR="00234BC3" w:rsidRDefault="00234BC3" w:rsidP="00234BC3">
      <w:pPr>
        <w:pStyle w:val="a3"/>
      </w:pPr>
      <w:r>
        <w:t xml:space="preserve">    &lt;!-- OOZIE --&gt;</w:t>
      </w:r>
    </w:p>
    <w:p w:rsidR="00234BC3" w:rsidRDefault="00234BC3" w:rsidP="00234BC3">
      <w:pPr>
        <w:pStyle w:val="a3"/>
      </w:pPr>
      <w:r>
        <w:t xml:space="preserve">  &lt;property&gt;</w:t>
      </w:r>
    </w:p>
    <w:p w:rsidR="00234BC3" w:rsidRDefault="00234BC3" w:rsidP="00234BC3">
      <w:pPr>
        <w:pStyle w:val="a3"/>
      </w:pPr>
      <w:r>
        <w:t xml:space="preserve">      &lt;name&gt;hadoop.proxyuser.beifeng.hosts&lt;/name&gt;</w:t>
      </w:r>
    </w:p>
    <w:p w:rsidR="00234BC3" w:rsidRDefault="00234BC3" w:rsidP="00234BC3">
      <w:pPr>
        <w:pStyle w:val="a3"/>
      </w:pPr>
      <w:r>
        <w:t xml:space="preserve">      &lt;value&gt;hadoop-senior.ibeifeng.com&lt;/value&gt;</w:t>
      </w:r>
    </w:p>
    <w:p w:rsidR="00234BC3" w:rsidRDefault="00234BC3" w:rsidP="00234BC3">
      <w:pPr>
        <w:pStyle w:val="a3"/>
      </w:pPr>
      <w:r>
        <w:t xml:space="preserve">  &lt;/property&gt;</w:t>
      </w:r>
    </w:p>
    <w:p w:rsidR="00234BC3" w:rsidRDefault="00234BC3" w:rsidP="00234BC3">
      <w:pPr>
        <w:pStyle w:val="a3"/>
      </w:pPr>
      <w:r>
        <w:t xml:space="preserve">  &lt;property&gt;</w:t>
      </w:r>
    </w:p>
    <w:p w:rsidR="00234BC3" w:rsidRDefault="00234BC3" w:rsidP="00234BC3">
      <w:pPr>
        <w:pStyle w:val="a3"/>
      </w:pPr>
      <w:r>
        <w:t xml:space="preserve">        &lt;name&gt;hadoop.proxyuser.beifeng.groups&lt;/name&gt;</w:t>
      </w:r>
    </w:p>
    <w:p w:rsidR="00234BC3" w:rsidRDefault="00234BC3" w:rsidP="00234BC3">
      <w:pPr>
        <w:pStyle w:val="a3"/>
      </w:pPr>
      <w:r>
        <w:t xml:space="preserve">        &lt;value&gt;*&lt;/value&gt;</w:t>
      </w:r>
    </w:p>
    <w:p w:rsidR="00234BC3" w:rsidRDefault="00234BC3" w:rsidP="00234BC3">
      <w:pPr>
        <w:pStyle w:val="a3"/>
      </w:pPr>
      <w:r>
        <w:t xml:space="preserve">   &lt;/property&gt;</w:t>
      </w:r>
    </w:p>
    <w:p w:rsidR="00234BC3" w:rsidRDefault="00AC1550" w:rsidP="00AC1550">
      <w:pPr>
        <w:pStyle w:val="3"/>
        <w:spacing w:before="156" w:after="156"/>
      </w:pPr>
      <w:r w:rsidRPr="00AC1550">
        <w:t>Expand the Oozie hadooplibs tar.gz in the same location Oozie distribution tar.gz was expanded</w:t>
      </w:r>
    </w:p>
    <w:p w:rsidR="00AC1550" w:rsidRDefault="00AC1550" w:rsidP="00AC1550">
      <w:pPr>
        <w:pStyle w:val="3"/>
        <w:spacing w:before="156" w:after="156"/>
      </w:pPr>
      <w:r w:rsidRPr="00AC1550">
        <w:t>Create a libext/ directory in the directory where Oozie was expanded.</w:t>
      </w:r>
    </w:p>
    <w:p w:rsidR="00AC1550" w:rsidRDefault="00AC1550" w:rsidP="00AC1550">
      <w:r w:rsidRPr="00AC1550">
        <w:t>[beifeng@hadoop-senior oozie-4.0.0-cdh5.3.6]$ mkdir libext</w:t>
      </w:r>
    </w:p>
    <w:p w:rsidR="00AC1550" w:rsidRDefault="00565A71" w:rsidP="00565A71">
      <w:pPr>
        <w:pStyle w:val="a3"/>
      </w:pPr>
      <w:r w:rsidRPr="00565A71">
        <w:t>[beifeng@hadoop-senior oozie-4.0.0-cdh5.3.6]$ cp -a oozie-4.0.0-cdh5.3.6/hadooplibs/hadooplib-2.5.0-cdh5.3.6.oozie-4.0.0-cdh5.3.6/* libext/</w:t>
      </w:r>
    </w:p>
    <w:p w:rsidR="00F85909" w:rsidRDefault="00F85909" w:rsidP="00F85909">
      <w:pPr>
        <w:pStyle w:val="3"/>
        <w:spacing w:before="156" w:after="156"/>
        <w:rPr>
          <w:shd w:val="clear" w:color="auto" w:fill="FFFFFF"/>
        </w:rPr>
      </w:pPr>
      <w:r>
        <w:rPr>
          <w:shd w:val="clear" w:color="auto" w:fill="FFFFFF"/>
        </w:rPr>
        <w:t>If using the ExtJS library copy the ZIP file to the</w:t>
      </w:r>
      <w:r>
        <w:rPr>
          <w:rStyle w:val="apple-converted-space"/>
          <w:rFonts w:ascii="Verdana" w:hAnsi="Verdana"/>
          <w:color w:val="000000"/>
          <w:sz w:val="18"/>
          <w:szCs w:val="18"/>
          <w:shd w:val="clear" w:color="auto" w:fill="FFFFFF"/>
        </w:rPr>
        <w:t> </w:t>
      </w:r>
      <w:r>
        <w:rPr>
          <w:shd w:val="clear" w:color="auto" w:fill="FFFFFF"/>
        </w:rPr>
        <w:t>libext/</w:t>
      </w:r>
      <w:r>
        <w:rPr>
          <w:rStyle w:val="apple-converted-space"/>
          <w:rFonts w:ascii="Verdana" w:hAnsi="Verdana"/>
          <w:color w:val="000000"/>
          <w:sz w:val="18"/>
          <w:szCs w:val="18"/>
          <w:shd w:val="clear" w:color="auto" w:fill="FFFFFF"/>
        </w:rPr>
        <w:t> </w:t>
      </w:r>
      <w:r>
        <w:rPr>
          <w:shd w:val="clear" w:color="auto" w:fill="FFFFFF"/>
        </w:rPr>
        <w:t>directory.</w:t>
      </w:r>
    </w:p>
    <w:p w:rsidR="00B21685" w:rsidRDefault="00B21685" w:rsidP="00B21685">
      <w:r w:rsidRPr="00B21685">
        <w:t>[beifeng@hadoop-senior oozie-4.0.0-cdh5.3.6]$ cp /opt/softwares/ext-2.2.zip libext/</w:t>
      </w:r>
    </w:p>
    <w:p w:rsidR="00ED747E" w:rsidRDefault="00CB751F" w:rsidP="00CB751F">
      <w:pPr>
        <w:pStyle w:val="3"/>
        <w:spacing w:before="156" w:after="156"/>
      </w:pPr>
      <w:r>
        <w:rPr>
          <w:rFonts w:hint="eastAsia"/>
        </w:rPr>
        <w:t>创建</w:t>
      </w:r>
      <w:r>
        <w:t xml:space="preserve">oozie war </w:t>
      </w:r>
      <w:r>
        <w:rPr>
          <w:rFonts w:hint="eastAsia"/>
        </w:rPr>
        <w:t>包</w:t>
      </w:r>
      <w:r>
        <w:rPr>
          <w:rFonts w:hint="eastAsia"/>
        </w:rPr>
        <w:t xml:space="preserve"> </w:t>
      </w:r>
      <w:r w:rsidR="00ED747E">
        <w:t>运行以下命令，得到以下结果：</w:t>
      </w:r>
    </w:p>
    <w:p w:rsidR="00A942A2" w:rsidRPr="00A942A2" w:rsidRDefault="00A942A2" w:rsidP="00A942A2">
      <w:r w:rsidRPr="00A942A2">
        <w:t>[beifeng@hadoop-senior oozie-4.0.0-cdh5.3.6]$  bin/oozie-setup.sh prepare-war</w:t>
      </w:r>
    </w:p>
    <w:p w:rsidR="00B21685" w:rsidRDefault="00ED747E" w:rsidP="00B21685">
      <w:r>
        <w:rPr>
          <w:noProof/>
        </w:rPr>
        <w:lastRenderedPageBreak/>
        <w:drawing>
          <wp:inline distT="0" distB="0" distL="0" distR="0" wp14:anchorId="35983A67" wp14:editId="23F38BBE">
            <wp:extent cx="5274310" cy="54038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40385"/>
                    </a:xfrm>
                    <a:prstGeom prst="rect">
                      <a:avLst/>
                    </a:prstGeom>
                  </pic:spPr>
                </pic:pic>
              </a:graphicData>
            </a:graphic>
          </wp:inline>
        </w:drawing>
      </w:r>
    </w:p>
    <w:p w:rsidR="00003D74" w:rsidRDefault="00003D74" w:rsidP="00003D74">
      <w:pPr>
        <w:pStyle w:val="4"/>
      </w:pPr>
      <w:r>
        <w:rPr>
          <w:rFonts w:hint="eastAsia"/>
        </w:rPr>
        <w:t>修改</w:t>
      </w:r>
      <w:r>
        <w:t>hadoop</w:t>
      </w:r>
      <w:r>
        <w:rPr>
          <w:rFonts w:hint="eastAsia"/>
        </w:rPr>
        <w:t>配置文件的路径</w:t>
      </w:r>
      <w:r>
        <w:rPr>
          <w:rFonts w:hint="eastAsia"/>
        </w:rPr>
        <w:t xml:space="preserve"> </w:t>
      </w:r>
      <w:r>
        <w:t xml:space="preserve">oozie-site.xml : </w:t>
      </w:r>
    </w:p>
    <w:p w:rsidR="00003D74" w:rsidRDefault="00003D74" w:rsidP="00003D74">
      <w:pPr>
        <w:pStyle w:val="a3"/>
      </w:pPr>
      <w:r>
        <w:t xml:space="preserve">    &lt;property&gt;</w:t>
      </w:r>
    </w:p>
    <w:p w:rsidR="00003D74" w:rsidRDefault="00003D74" w:rsidP="00003D74">
      <w:pPr>
        <w:pStyle w:val="a3"/>
      </w:pPr>
      <w:r>
        <w:t xml:space="preserve">       &lt;name&gt;oozie.service.HadoopAccessorService.hadoop.configurations&lt;/name&gt;</w:t>
      </w:r>
    </w:p>
    <w:p w:rsidR="00003D74" w:rsidRDefault="00003D74" w:rsidP="00003D74">
      <w:pPr>
        <w:pStyle w:val="a3"/>
      </w:pPr>
      <w:r>
        <w:t xml:space="preserve">        &lt;value&gt;*=/home/beifeng/cdh/hadoop-2.5.0-cdh5.3.6/etc/hadoop&lt;/value&gt;</w:t>
      </w:r>
    </w:p>
    <w:p w:rsidR="00003D74" w:rsidRPr="00B21685" w:rsidRDefault="00003D74" w:rsidP="00003D74">
      <w:pPr>
        <w:pStyle w:val="a3"/>
      </w:pPr>
      <w:r>
        <w:t xml:space="preserve">    &lt;/property&gt;</w:t>
      </w:r>
    </w:p>
    <w:p w:rsidR="00F85909" w:rsidRDefault="00474902" w:rsidP="00CB751F">
      <w:pPr>
        <w:pStyle w:val="4"/>
      </w:pPr>
      <w:r>
        <w:t>修改</w:t>
      </w:r>
      <w:r>
        <w:rPr>
          <w:rFonts w:hint="eastAsia"/>
        </w:rPr>
        <w:t>oozie</w:t>
      </w:r>
      <w:r>
        <w:rPr>
          <w:rFonts w:hint="eastAsia"/>
        </w:rPr>
        <w:t>的数据库为</w:t>
      </w:r>
      <w:r>
        <w:t>mysql:</w:t>
      </w:r>
    </w:p>
    <w:p w:rsidR="00474902" w:rsidRDefault="00474902" w:rsidP="00F85909">
      <w:r w:rsidRPr="00474902">
        <w:t>[beifeng@hadoop-senior oozie-4.0.0-cdh5.3.6]$ cp ../hive-0.13.1-cdh5.3.6/lib/mysql-connector-java-5.1.27-bin.jar lib/</w:t>
      </w:r>
    </w:p>
    <w:p w:rsidR="00474902" w:rsidRDefault="00474902" w:rsidP="00F85909">
      <w:r w:rsidRPr="00474902">
        <w:t>[beifeng@hadoop-senior conf]$ vi oozie-site.xml</w:t>
      </w:r>
    </w:p>
    <w:p w:rsidR="00474902" w:rsidRDefault="00474902" w:rsidP="00474902">
      <w:pPr>
        <w:pStyle w:val="a3"/>
      </w:pPr>
      <w:r>
        <w:t>&lt;property&gt;</w:t>
      </w:r>
    </w:p>
    <w:p w:rsidR="00474902" w:rsidRDefault="00474902" w:rsidP="00474902">
      <w:pPr>
        <w:pStyle w:val="a3"/>
      </w:pPr>
      <w:r>
        <w:t xml:space="preserve">        &lt;name&gt;oozie.service.JPAService.jdbc.driver&lt;/name&gt;</w:t>
      </w:r>
    </w:p>
    <w:p w:rsidR="00474902" w:rsidRDefault="00474902" w:rsidP="00474902">
      <w:pPr>
        <w:pStyle w:val="a3"/>
      </w:pPr>
      <w:r>
        <w:t xml:space="preserve">        &lt;value&gt;com.mysql.jdbc.Driver&lt;/value&gt;</w:t>
      </w:r>
    </w:p>
    <w:p w:rsidR="00474902" w:rsidRDefault="00474902" w:rsidP="00474902">
      <w:pPr>
        <w:pStyle w:val="a3"/>
      </w:pPr>
      <w:r>
        <w:t xml:space="preserve">        &lt;description&gt;</w:t>
      </w:r>
    </w:p>
    <w:p w:rsidR="00474902" w:rsidRDefault="00474902" w:rsidP="00474902">
      <w:pPr>
        <w:pStyle w:val="a3"/>
      </w:pPr>
      <w:r>
        <w:t xml:space="preserve">            JDBC driver class.</w:t>
      </w:r>
    </w:p>
    <w:p w:rsidR="00474902" w:rsidRDefault="00474902" w:rsidP="00474902">
      <w:pPr>
        <w:pStyle w:val="a3"/>
      </w:pPr>
      <w:r>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&lt;name&gt;oozie.service.JPAService.jdbc.url&lt;/name&gt;</w:t>
      </w:r>
    </w:p>
    <w:p w:rsidR="00474902" w:rsidRDefault="00474902" w:rsidP="00474902">
      <w:pPr>
        <w:pStyle w:val="a3"/>
      </w:pPr>
      <w:r>
        <w:t xml:space="preserve">        &lt;value&gt;jdbc:mysql://hadoop-senior.ibeifeng.com:3306/oozied?createDatabaseIfNotExist=true&lt;/value&gt;</w:t>
      </w:r>
    </w:p>
    <w:p w:rsidR="00474902" w:rsidRDefault="00474902" w:rsidP="00474902">
      <w:pPr>
        <w:pStyle w:val="a3"/>
      </w:pPr>
      <w:r>
        <w:t xml:space="preserve">        &lt;description&gt;</w:t>
      </w:r>
    </w:p>
    <w:p w:rsidR="00474902" w:rsidRDefault="00474902" w:rsidP="00474902">
      <w:pPr>
        <w:pStyle w:val="a3"/>
      </w:pPr>
      <w:r>
        <w:t xml:space="preserve">            JDBC URL.</w:t>
      </w:r>
    </w:p>
    <w:p w:rsidR="00474902" w:rsidRDefault="00474902" w:rsidP="00474902">
      <w:pPr>
        <w:pStyle w:val="a3"/>
      </w:pPr>
      <w:r>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&lt;name&gt;oozie.service.JPAService.jdbc.username&lt;/name&gt;</w:t>
      </w:r>
    </w:p>
    <w:p w:rsidR="00474902" w:rsidRDefault="00474902" w:rsidP="00474902">
      <w:pPr>
        <w:pStyle w:val="a3"/>
      </w:pPr>
      <w:r>
        <w:t xml:space="preserve">        &lt;value&gt;root&lt;/value&gt;</w:t>
      </w:r>
    </w:p>
    <w:p w:rsidR="00474902" w:rsidRDefault="00474902" w:rsidP="00474902">
      <w:pPr>
        <w:pStyle w:val="a3"/>
      </w:pPr>
      <w:r>
        <w:t xml:space="preserve">        &lt;description&gt;</w:t>
      </w:r>
    </w:p>
    <w:p w:rsidR="00474902" w:rsidRDefault="00474902" w:rsidP="00474902">
      <w:pPr>
        <w:pStyle w:val="a3"/>
      </w:pPr>
      <w:r>
        <w:t xml:space="preserve">            DB user name.</w:t>
      </w:r>
    </w:p>
    <w:p w:rsidR="00474902" w:rsidRDefault="00474902" w:rsidP="00474902">
      <w:pPr>
        <w:pStyle w:val="a3"/>
      </w:pPr>
      <w:r>
        <w:t xml:space="preserve">        &lt;/description&gt;</w:t>
      </w:r>
    </w:p>
    <w:p w:rsidR="00474902" w:rsidRDefault="00474902" w:rsidP="00474902">
      <w:pPr>
        <w:pStyle w:val="a3"/>
      </w:pPr>
      <w:r>
        <w:t xml:space="preserve">    &lt;/property&gt;</w:t>
      </w:r>
    </w:p>
    <w:p w:rsidR="00474902" w:rsidRDefault="00474902" w:rsidP="00474902">
      <w:pPr>
        <w:pStyle w:val="a3"/>
      </w:pPr>
    </w:p>
    <w:p w:rsidR="00474902" w:rsidRDefault="00474902" w:rsidP="00474902">
      <w:pPr>
        <w:pStyle w:val="a3"/>
      </w:pPr>
      <w:r>
        <w:t xml:space="preserve">    &lt;property&gt;</w:t>
      </w:r>
    </w:p>
    <w:p w:rsidR="00474902" w:rsidRDefault="00474902" w:rsidP="00474902">
      <w:pPr>
        <w:pStyle w:val="a3"/>
      </w:pPr>
      <w:r>
        <w:t xml:space="preserve">        &lt;name&gt;oozie.service.JPAService.jdbc.password&lt;/name&gt;</w:t>
      </w:r>
    </w:p>
    <w:p w:rsidR="00474902" w:rsidRDefault="00474902" w:rsidP="00474902">
      <w:pPr>
        <w:pStyle w:val="a3"/>
      </w:pPr>
      <w:r>
        <w:t xml:space="preserve">        &lt;value&gt;root&lt;/value&gt;</w:t>
      </w:r>
    </w:p>
    <w:p w:rsidR="00474902" w:rsidRDefault="00474902" w:rsidP="00474902">
      <w:pPr>
        <w:pStyle w:val="a3"/>
      </w:pPr>
      <w:r>
        <w:t xml:space="preserve">        &lt;description&gt;</w:t>
      </w:r>
    </w:p>
    <w:p w:rsidR="00474902" w:rsidRDefault="00474902" w:rsidP="00474902">
      <w:pPr>
        <w:pStyle w:val="a3"/>
      </w:pPr>
      <w:r>
        <w:t xml:space="preserve">            DB user password.</w:t>
      </w:r>
    </w:p>
    <w:p w:rsidR="00474902" w:rsidRDefault="00474902" w:rsidP="00474902">
      <w:pPr>
        <w:pStyle w:val="a3"/>
      </w:pPr>
    </w:p>
    <w:p w:rsidR="00474902" w:rsidRDefault="00474902" w:rsidP="00474902">
      <w:pPr>
        <w:pStyle w:val="a3"/>
      </w:pPr>
      <w:r>
        <w:t xml:space="preserve">            IMPORTANT: if password is emtpy leave a 1 space string, the service trims the value,</w:t>
      </w:r>
    </w:p>
    <w:p w:rsidR="00474902" w:rsidRDefault="00474902" w:rsidP="00474902">
      <w:pPr>
        <w:pStyle w:val="a3"/>
      </w:pPr>
      <w:r>
        <w:t xml:space="preserve">                       if empty Configuration assumes it is NULL.</w:t>
      </w:r>
    </w:p>
    <w:p w:rsidR="00474902" w:rsidRDefault="00474902" w:rsidP="00474902">
      <w:pPr>
        <w:pStyle w:val="a3"/>
      </w:pPr>
      <w:r>
        <w:t xml:space="preserve">        &lt;/description&gt;</w:t>
      </w:r>
    </w:p>
    <w:p w:rsidR="00474902" w:rsidRDefault="00474902" w:rsidP="00474902">
      <w:pPr>
        <w:pStyle w:val="a3"/>
      </w:pPr>
      <w:r>
        <w:t xml:space="preserve">    &lt;/property&gt;</w:t>
      </w:r>
    </w:p>
    <w:p w:rsidR="00F85909" w:rsidRDefault="00B110A9" w:rsidP="00B110A9">
      <w:pPr>
        <w:pStyle w:val="3"/>
        <w:spacing w:before="156" w:after="156"/>
      </w:pPr>
      <w:r>
        <w:rPr>
          <w:rFonts w:hint="eastAsia"/>
        </w:rPr>
        <w:t>向</w:t>
      </w:r>
      <w:r>
        <w:rPr>
          <w:rFonts w:hint="eastAsia"/>
        </w:rPr>
        <w:t>HDFS</w:t>
      </w:r>
      <w:r>
        <w:rPr>
          <w:rFonts w:hint="eastAsia"/>
        </w:rPr>
        <w:t>上传各种组件依赖</w:t>
      </w:r>
      <w:r>
        <w:t>jar</w:t>
      </w:r>
      <w:r>
        <w:rPr>
          <w:rFonts w:hint="eastAsia"/>
        </w:rPr>
        <w:t>包</w:t>
      </w:r>
      <w:r>
        <w:rPr>
          <w:rFonts w:hint="eastAsia"/>
        </w:rPr>
        <w:t xml:space="preserve"> </w:t>
      </w:r>
    </w:p>
    <w:p w:rsidR="00B110A9" w:rsidRDefault="00B110A9" w:rsidP="00B110A9">
      <w:pPr>
        <w:pStyle w:val="a3"/>
      </w:pPr>
      <w:r w:rsidRPr="00B110A9">
        <w:t>[beifeng@hadoop-senior oozie-4.0.0-cdh5.3.6]$ bin/oozie-setup.sh sharelib create -fs hdfs://hadoop-senior.ibeifeng.com:8020 -locallib oozie-sharelib-4.0.0-cdh5.3.6-yarn.tar.gz</w:t>
      </w:r>
    </w:p>
    <w:p w:rsidR="00B110A9" w:rsidRDefault="00B110A9" w:rsidP="00B110A9">
      <w:r>
        <w:rPr>
          <w:noProof/>
        </w:rPr>
        <w:drawing>
          <wp:inline distT="0" distB="0" distL="0" distR="0" wp14:anchorId="693F27CA" wp14:editId="0FD60C9E">
            <wp:extent cx="5274310" cy="542925"/>
            <wp:effectExtent l="0" t="0" r="254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542925"/>
                    </a:xfrm>
                    <a:prstGeom prst="rect">
                      <a:avLst/>
                    </a:prstGeom>
                  </pic:spPr>
                </pic:pic>
              </a:graphicData>
            </a:graphic>
          </wp:inline>
        </w:drawing>
      </w:r>
    </w:p>
    <w:p w:rsidR="00B110A9" w:rsidRDefault="00FC53D8" w:rsidP="00FC53D8">
      <w:pPr>
        <w:pStyle w:val="3"/>
        <w:spacing w:before="156" w:after="156"/>
      </w:pPr>
      <w:r>
        <w:t>创建数据库</w:t>
      </w:r>
      <w:r w:rsidR="000C20BD">
        <w:t>文件</w:t>
      </w:r>
    </w:p>
    <w:p w:rsidR="000C20BD" w:rsidRDefault="000C20BD" w:rsidP="000C20BD">
      <w:pPr>
        <w:pStyle w:val="a3"/>
      </w:pPr>
      <w:r>
        <w:t>[beifeng@hadoop-senior oozie-4.0.0-cdh5.3.6]$ cp lib/mysql-connector-java-5.1.27-bin.jar  libext/</w:t>
      </w:r>
    </w:p>
    <w:p w:rsidR="000C20BD" w:rsidRPr="000C20BD" w:rsidRDefault="000C20BD" w:rsidP="000C20BD">
      <w:pPr>
        <w:pStyle w:val="a3"/>
      </w:pPr>
      <w:r>
        <w:t>[beifeng@hadoop-senior oozie-4.0.0-cdh5.3.6]$ bin/ooziedb.sh create -sqlfile oozie.sql -run DB Connection</w:t>
      </w:r>
    </w:p>
    <w:p w:rsidR="00FC53D8" w:rsidRDefault="000C20BD" w:rsidP="00FC53D8">
      <w:r>
        <w:rPr>
          <w:noProof/>
        </w:rPr>
        <w:drawing>
          <wp:inline distT="0" distB="0" distL="0" distR="0" wp14:anchorId="46398451" wp14:editId="1147CC67">
            <wp:extent cx="4876800" cy="25050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2505075"/>
                    </a:xfrm>
                    <a:prstGeom prst="rect">
                      <a:avLst/>
                    </a:prstGeom>
                  </pic:spPr>
                </pic:pic>
              </a:graphicData>
            </a:graphic>
          </wp:inline>
        </w:drawing>
      </w:r>
    </w:p>
    <w:p w:rsidR="00CB4E1F" w:rsidRDefault="00CB4E1F" w:rsidP="00CB4E1F">
      <w:pPr>
        <w:pStyle w:val="3"/>
        <w:spacing w:before="156" w:after="156"/>
      </w:pPr>
      <w:r>
        <w:t>启动</w:t>
      </w:r>
      <w:r>
        <w:rPr>
          <w:rFonts w:hint="eastAsia"/>
        </w:rPr>
        <w:t>o</w:t>
      </w:r>
      <w:r>
        <w:t>ozie</w:t>
      </w:r>
    </w:p>
    <w:p w:rsidR="00CB4E1F" w:rsidRDefault="00CB4E1F" w:rsidP="00CB4E1F">
      <w:r>
        <w:t>Start Oozie as a daemon process run:</w:t>
      </w:r>
    </w:p>
    <w:p w:rsidR="00CB4E1F" w:rsidRDefault="00CB4E1F" w:rsidP="00CB4E1F"/>
    <w:p w:rsidR="00CB4E1F" w:rsidRDefault="00CB4E1F" w:rsidP="00CB4E1F">
      <w:r>
        <w:t>$ bin/oozied.sh start</w:t>
      </w:r>
    </w:p>
    <w:p w:rsidR="00CB4E1F" w:rsidRDefault="00CB4E1F" w:rsidP="00CB4E1F">
      <w:r>
        <w:t>To start Oozie as a foreground process run:</w:t>
      </w:r>
    </w:p>
    <w:p w:rsidR="00CB4E1F" w:rsidRDefault="00CB4E1F" w:rsidP="00CB4E1F"/>
    <w:p w:rsidR="00CB4E1F" w:rsidRDefault="00CB4E1F" w:rsidP="00CB4E1F">
      <w:r>
        <w:t>$ bin/oozied.sh run</w:t>
      </w:r>
    </w:p>
    <w:p w:rsidR="00CB4E1F" w:rsidRDefault="00CB4E1F" w:rsidP="00CB4E1F">
      <w:r>
        <w:t>Check the Oozie log file logs/oozie.log to ensure Oozie started properly.</w:t>
      </w:r>
    </w:p>
    <w:p w:rsidR="00CB4E1F" w:rsidRDefault="00CB4E1F" w:rsidP="00CB4E1F"/>
    <w:p w:rsidR="00CB4E1F" w:rsidRDefault="00CB4E1F" w:rsidP="00CB4E1F">
      <w:r>
        <w:t>Using the Oozie command line tool check the status of Oozie:</w:t>
      </w:r>
    </w:p>
    <w:p w:rsidR="00CB4E1F" w:rsidRDefault="00CB4E1F" w:rsidP="00CB4E1F"/>
    <w:p w:rsidR="000C20BD" w:rsidRPr="00CB4E1F" w:rsidRDefault="00CB4E1F" w:rsidP="00CB4E1F">
      <w:r>
        <w:t>$ bin/oozie admin -oozie http://localhost:11000/oozie -status</w:t>
      </w:r>
    </w:p>
    <w:p w:rsidR="00556994" w:rsidRDefault="00556994" w:rsidP="00556994">
      <w:pPr>
        <w:pStyle w:val="2"/>
        <w:spacing w:before="156" w:after="156"/>
      </w:pPr>
      <w:r>
        <w:t>工作流调度</w:t>
      </w:r>
    </w:p>
    <w:p w:rsidR="00F5755B" w:rsidRDefault="00F5755B" w:rsidP="00F5755B">
      <w:pPr>
        <w:pStyle w:val="3"/>
        <w:spacing w:before="156" w:after="156"/>
      </w:pPr>
      <w:r>
        <w:rPr>
          <w:rFonts w:hint="eastAsia"/>
        </w:rPr>
        <w:t>定义</w:t>
      </w:r>
    </w:p>
    <w:p w:rsidR="00F5755B" w:rsidRDefault="00F5755B" w:rsidP="00F5755B">
      <w:r>
        <w:rPr>
          <w:noProof/>
        </w:rPr>
        <w:drawing>
          <wp:inline distT="0" distB="0" distL="0" distR="0" wp14:anchorId="54FEFE6A" wp14:editId="4D28652E">
            <wp:extent cx="5274310" cy="22053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205355"/>
                    </a:xfrm>
                    <a:prstGeom prst="rect">
                      <a:avLst/>
                    </a:prstGeom>
                  </pic:spPr>
                </pic:pic>
              </a:graphicData>
            </a:graphic>
          </wp:inline>
        </w:drawing>
      </w:r>
      <w:r w:rsidR="00E375D3">
        <w:rPr>
          <w:noProof/>
        </w:rPr>
        <w:drawing>
          <wp:inline distT="0" distB="0" distL="0" distR="0" wp14:anchorId="4C7C48F4" wp14:editId="2B0A4ACA">
            <wp:extent cx="5274310" cy="318579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85795"/>
                    </a:xfrm>
                    <a:prstGeom prst="rect">
                      <a:avLst/>
                    </a:prstGeom>
                  </pic:spPr>
                </pic:pic>
              </a:graphicData>
            </a:graphic>
          </wp:inline>
        </w:drawing>
      </w:r>
    </w:p>
    <w:p w:rsidR="00E375D3" w:rsidRDefault="00E375D3" w:rsidP="00E375D3">
      <w:pPr>
        <w:pStyle w:val="3"/>
        <w:spacing w:before="156" w:after="156"/>
      </w:pPr>
      <w:r>
        <w:rPr>
          <w:rFonts w:hint="eastAsia"/>
        </w:rPr>
        <w:lastRenderedPageBreak/>
        <w:t>Workflow Nodes</w:t>
      </w:r>
    </w:p>
    <w:p w:rsidR="00E375D3" w:rsidRDefault="00E375D3" w:rsidP="00E375D3">
      <w:r>
        <w:rPr>
          <w:noProof/>
        </w:rPr>
        <w:drawing>
          <wp:inline distT="0" distB="0" distL="0" distR="0" wp14:anchorId="447C6B0C" wp14:editId="0FFBF67C">
            <wp:extent cx="5274310" cy="29400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40050"/>
                    </a:xfrm>
                    <a:prstGeom prst="rect">
                      <a:avLst/>
                    </a:prstGeom>
                  </pic:spPr>
                </pic:pic>
              </a:graphicData>
            </a:graphic>
          </wp:inline>
        </w:drawing>
      </w:r>
    </w:p>
    <w:p w:rsidR="00C52E79" w:rsidRDefault="00C52E79" w:rsidP="00E375D3"/>
    <w:p w:rsidR="0033284C" w:rsidRDefault="0033284C" w:rsidP="0033284C">
      <w:pPr>
        <w:pStyle w:val="4"/>
      </w:pPr>
      <w:r>
        <w:t>Start Control Node</w:t>
      </w:r>
    </w:p>
    <w:p w:rsidR="0033284C" w:rsidRDefault="0033284C" w:rsidP="0033284C"/>
    <w:p w:rsidR="0033284C" w:rsidRDefault="0033284C" w:rsidP="0033284C">
      <w:r>
        <w:t>The start node is the entry point for a workflow job, it indicates the first workflow node the workflow job must transition to.</w:t>
      </w:r>
    </w:p>
    <w:p w:rsidR="0033284C" w:rsidRDefault="0033284C" w:rsidP="0033284C"/>
    <w:p w:rsidR="0033284C" w:rsidRDefault="0033284C" w:rsidP="0033284C">
      <w:r>
        <w:t>When a workflow is started, it automatically transitions to the node specified in the start .</w:t>
      </w:r>
    </w:p>
    <w:p w:rsidR="0033284C" w:rsidRDefault="0033284C" w:rsidP="0033284C"/>
    <w:p w:rsidR="0033284C" w:rsidRDefault="0033284C" w:rsidP="0033284C">
      <w:r>
        <w:t>A workflow definition must have one start node.</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&lt;start to="[NODE-NAME]"/&gt;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to attribute is the name of first workflow node to execute.</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&lt;start to="firstHadoopJob"/&gt;</w:t>
      </w:r>
    </w:p>
    <w:p w:rsidR="0033284C" w:rsidRDefault="0033284C" w:rsidP="0033284C">
      <w:pPr>
        <w:pStyle w:val="a3"/>
      </w:pPr>
      <w:r>
        <w:lastRenderedPageBreak/>
        <w:t xml:space="preserve">    ...</w:t>
      </w:r>
    </w:p>
    <w:p w:rsidR="0033284C" w:rsidRDefault="0033284C" w:rsidP="0033284C">
      <w:pPr>
        <w:pStyle w:val="a3"/>
      </w:pPr>
      <w:r>
        <w:t>&lt;/workflow-app&gt;</w:t>
      </w:r>
    </w:p>
    <w:p w:rsidR="0033284C" w:rsidRDefault="0033284C" w:rsidP="0033284C"/>
    <w:p w:rsidR="0033284C" w:rsidRDefault="0033284C" w:rsidP="0033284C">
      <w:pPr>
        <w:pStyle w:val="4"/>
      </w:pPr>
      <w:r>
        <w:t>End Control Node</w:t>
      </w:r>
    </w:p>
    <w:p w:rsidR="0033284C" w:rsidRDefault="0033284C" w:rsidP="0033284C"/>
    <w:p w:rsidR="0033284C" w:rsidRDefault="0033284C" w:rsidP="0033284C">
      <w:r>
        <w:t>The end node is the end for a workflow job, it indicates that the workflow job has completed successfully.</w:t>
      </w:r>
    </w:p>
    <w:p w:rsidR="0033284C" w:rsidRDefault="0033284C" w:rsidP="0033284C"/>
    <w:p w:rsidR="0033284C" w:rsidRDefault="0033284C" w:rsidP="0033284C">
      <w:r>
        <w:t>When a workflow job reaches the end it finishes successfully (SUCCEEDED).</w:t>
      </w:r>
    </w:p>
    <w:p w:rsidR="0033284C" w:rsidRDefault="0033284C" w:rsidP="0033284C"/>
    <w:p w:rsidR="0033284C" w:rsidRDefault="0033284C" w:rsidP="0033284C">
      <w:r>
        <w:t>If one or more actions started by the workflow job are executing when the end node is reached, the actions will be killed. In this scenario the workflow job is still considered as successfully run.</w:t>
      </w:r>
    </w:p>
    <w:p w:rsidR="0033284C" w:rsidRDefault="0033284C" w:rsidP="0033284C"/>
    <w:p w:rsidR="0033284C" w:rsidRDefault="0033284C" w:rsidP="0033284C">
      <w:r>
        <w:t>A workflow definition must have one end node.</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&lt;end name="[NODE-NAME]"/&gt;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name attribute is the name of the transition to do to end the workflow job.</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&lt;end name="end"/&gt;</w:t>
      </w:r>
    </w:p>
    <w:p w:rsidR="0033284C" w:rsidRDefault="0033284C" w:rsidP="0033284C">
      <w:pPr>
        <w:pStyle w:val="a3"/>
      </w:pPr>
      <w:r>
        <w:t>&lt;/workflow-app&gt;</w:t>
      </w:r>
    </w:p>
    <w:p w:rsidR="0033284C" w:rsidRDefault="0033284C" w:rsidP="0033284C"/>
    <w:p w:rsidR="0033284C" w:rsidRDefault="0033284C" w:rsidP="0033284C">
      <w:pPr>
        <w:pStyle w:val="4"/>
      </w:pPr>
      <w:r>
        <w:t>Kill Control Node</w:t>
      </w:r>
    </w:p>
    <w:p w:rsidR="0033284C" w:rsidRDefault="0033284C" w:rsidP="0033284C"/>
    <w:p w:rsidR="0033284C" w:rsidRDefault="0033284C" w:rsidP="0033284C">
      <w:r>
        <w:t>The kill node allows a workflow job to kill itself.</w:t>
      </w:r>
    </w:p>
    <w:p w:rsidR="0033284C" w:rsidRDefault="0033284C" w:rsidP="0033284C"/>
    <w:p w:rsidR="0033284C" w:rsidRDefault="0033284C" w:rsidP="0033284C">
      <w:r>
        <w:t>When a workflow job reaches the kill it finishes in error (KILLED).</w:t>
      </w:r>
    </w:p>
    <w:p w:rsidR="0033284C" w:rsidRDefault="0033284C" w:rsidP="0033284C"/>
    <w:p w:rsidR="0033284C" w:rsidRDefault="0033284C" w:rsidP="0033284C">
      <w:r>
        <w:t>If one or more actions started by the workflow job are executing when the kill node is reached, the actions will be killed.</w:t>
      </w:r>
    </w:p>
    <w:p w:rsidR="0033284C" w:rsidRDefault="0033284C" w:rsidP="0033284C"/>
    <w:p w:rsidR="0033284C" w:rsidRDefault="0033284C" w:rsidP="0033284C">
      <w:r>
        <w:t>A workflow definition may have zero or more kill nodes.</w:t>
      </w:r>
    </w:p>
    <w:p w:rsidR="0033284C" w:rsidRDefault="0033284C" w:rsidP="0033284C"/>
    <w:p w:rsidR="0033284C" w:rsidRDefault="0033284C" w:rsidP="0033284C">
      <w:r>
        <w:t>Syntax:</w:t>
      </w:r>
    </w:p>
    <w:p w:rsidR="0033284C" w:rsidRDefault="0033284C" w:rsidP="0033284C">
      <w:pPr>
        <w:pStyle w:val="a3"/>
      </w:pPr>
    </w:p>
    <w:p w:rsidR="0033284C" w:rsidRDefault="0033284C" w:rsidP="0033284C">
      <w:pPr>
        <w:pStyle w:val="a3"/>
      </w:pPr>
      <w:r>
        <w:t>&lt;workflow-app name="[WF-DEF-NAME]" xmlns="uri:oozie:workflow:0.1"&gt;</w:t>
      </w:r>
    </w:p>
    <w:p w:rsidR="0033284C" w:rsidRDefault="0033284C" w:rsidP="0033284C">
      <w:pPr>
        <w:pStyle w:val="a3"/>
      </w:pPr>
      <w:r>
        <w:t xml:space="preserve">    ...</w:t>
      </w:r>
    </w:p>
    <w:p w:rsidR="0033284C" w:rsidRDefault="0033284C" w:rsidP="0033284C">
      <w:pPr>
        <w:pStyle w:val="a3"/>
      </w:pPr>
      <w:r>
        <w:t xml:space="preserve">    &lt;kill name="[NODE-NAME]"&gt;</w:t>
      </w:r>
    </w:p>
    <w:p w:rsidR="0033284C" w:rsidRDefault="0033284C" w:rsidP="0033284C">
      <w:pPr>
        <w:pStyle w:val="a3"/>
      </w:pPr>
      <w:r>
        <w:t xml:space="preserve">        &lt;message&gt;[MESSAGE-TO-LOG]&lt;/message&gt;</w:t>
      </w:r>
    </w:p>
    <w:p w:rsidR="0033284C" w:rsidRDefault="0033284C" w:rsidP="0033284C">
      <w:pPr>
        <w:pStyle w:val="a3"/>
      </w:pPr>
      <w:r>
        <w:t xml:space="preserve">    &lt;/kill&gt;</w:t>
      </w:r>
    </w:p>
    <w:p w:rsidR="0033284C" w:rsidRDefault="0033284C" w:rsidP="0033284C">
      <w:pPr>
        <w:pStyle w:val="a3"/>
      </w:pPr>
      <w:r>
        <w:t xml:space="preserve">    ...</w:t>
      </w:r>
    </w:p>
    <w:p w:rsidR="0033284C" w:rsidRDefault="0033284C" w:rsidP="0033284C">
      <w:pPr>
        <w:pStyle w:val="a3"/>
      </w:pPr>
      <w:r>
        <w:t>&lt;/workflow-app&gt;</w:t>
      </w:r>
    </w:p>
    <w:p w:rsidR="0033284C" w:rsidRDefault="0033284C" w:rsidP="0033284C">
      <w:r>
        <w:t>The name attribute in the kill node is the name of the Kill action node.</w:t>
      </w:r>
    </w:p>
    <w:p w:rsidR="0033284C" w:rsidRDefault="0033284C" w:rsidP="0033284C"/>
    <w:p w:rsidR="0033284C" w:rsidRDefault="0033284C" w:rsidP="0033284C">
      <w:r>
        <w:t>The content of the message element will be logged as the kill reason for the workflow job.</w:t>
      </w:r>
    </w:p>
    <w:p w:rsidR="0033284C" w:rsidRDefault="0033284C" w:rsidP="0033284C"/>
    <w:p w:rsidR="0033284C" w:rsidRDefault="0033284C" w:rsidP="0033284C">
      <w:r>
        <w:t>A kill node does not have transition elements because it ends the workflow job, as KILLED .</w:t>
      </w:r>
    </w:p>
    <w:p w:rsidR="0033284C" w:rsidRDefault="0033284C" w:rsidP="0033284C"/>
    <w:p w:rsidR="0033284C" w:rsidRDefault="0033284C" w:rsidP="0033284C">
      <w:r>
        <w:t>Example:</w:t>
      </w:r>
    </w:p>
    <w:p w:rsidR="0033284C" w:rsidRDefault="0033284C" w:rsidP="0033284C">
      <w:pPr>
        <w:pStyle w:val="a3"/>
      </w:pPr>
    </w:p>
    <w:p w:rsidR="0033284C" w:rsidRDefault="0033284C" w:rsidP="0033284C">
      <w:pPr>
        <w:pStyle w:val="a3"/>
      </w:pPr>
      <w:r>
        <w:t>&lt;workflow-app name="foo-wf" xmlns="uri:oozie:workflow:0.1"&gt;</w:t>
      </w:r>
    </w:p>
    <w:p w:rsidR="0033284C" w:rsidRDefault="0033284C" w:rsidP="0033284C">
      <w:pPr>
        <w:pStyle w:val="a3"/>
      </w:pPr>
      <w:r>
        <w:t xml:space="preserve">    ...</w:t>
      </w:r>
    </w:p>
    <w:p w:rsidR="0033284C" w:rsidRDefault="0033284C" w:rsidP="0033284C">
      <w:pPr>
        <w:pStyle w:val="a3"/>
      </w:pPr>
      <w:r>
        <w:t xml:space="preserve">    &lt;kill name="killBecauseNoInput"&gt;</w:t>
      </w:r>
    </w:p>
    <w:p w:rsidR="0033284C" w:rsidRDefault="0033284C" w:rsidP="0033284C">
      <w:pPr>
        <w:pStyle w:val="a3"/>
      </w:pPr>
      <w:r>
        <w:t xml:space="preserve">        &lt;message&gt;Input unavailable&lt;/message&gt;</w:t>
      </w:r>
    </w:p>
    <w:p w:rsidR="0033284C" w:rsidRDefault="0033284C" w:rsidP="0033284C">
      <w:pPr>
        <w:pStyle w:val="a3"/>
      </w:pPr>
      <w:r>
        <w:t xml:space="preserve">    &lt;/kill&gt;</w:t>
      </w:r>
    </w:p>
    <w:p w:rsidR="0033284C" w:rsidRDefault="0033284C" w:rsidP="0033284C">
      <w:pPr>
        <w:pStyle w:val="a3"/>
      </w:pPr>
      <w:r>
        <w:t xml:space="preserve">    ...</w:t>
      </w:r>
    </w:p>
    <w:p w:rsidR="00C52E79" w:rsidRDefault="0033284C" w:rsidP="0033284C">
      <w:pPr>
        <w:pStyle w:val="a3"/>
      </w:pPr>
      <w:r>
        <w:t>&lt;/workflow-app&gt;</w:t>
      </w:r>
    </w:p>
    <w:p w:rsidR="00F000BB" w:rsidRDefault="00F000BB" w:rsidP="00F000BB">
      <w:pPr>
        <w:pStyle w:val="4"/>
      </w:pPr>
      <w:r>
        <w:rPr>
          <w:rFonts w:hint="eastAsia"/>
        </w:rPr>
        <w:t>Action Nodes</w:t>
      </w:r>
    </w:p>
    <w:p w:rsidR="00F000BB" w:rsidRDefault="00F000BB" w:rsidP="00F000BB">
      <w:r>
        <w:rPr>
          <w:noProof/>
        </w:rPr>
        <w:drawing>
          <wp:inline distT="0" distB="0" distL="0" distR="0" wp14:anchorId="01B750DD" wp14:editId="6EDFAE32">
            <wp:extent cx="5274310" cy="20161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016125"/>
                    </a:xfrm>
                    <a:prstGeom prst="rect">
                      <a:avLst/>
                    </a:prstGeom>
                  </pic:spPr>
                </pic:pic>
              </a:graphicData>
            </a:graphic>
          </wp:inline>
        </w:drawing>
      </w:r>
    </w:p>
    <w:p w:rsidR="00A819D3" w:rsidRDefault="00A819D3" w:rsidP="00A819D3">
      <w:pPr>
        <w:pStyle w:val="4"/>
      </w:pPr>
      <w:r>
        <w:rPr>
          <w:rFonts w:hint="eastAsia"/>
        </w:rPr>
        <w:lastRenderedPageBreak/>
        <w:t>Map-Reduce Action</w:t>
      </w:r>
    </w:p>
    <w:p w:rsidR="00A819D3" w:rsidRDefault="00A819D3" w:rsidP="00A819D3">
      <w:r>
        <w:rPr>
          <w:noProof/>
        </w:rPr>
        <w:drawing>
          <wp:inline distT="0" distB="0" distL="0" distR="0" wp14:anchorId="298A602A" wp14:editId="671C0A5C">
            <wp:extent cx="5274310" cy="31445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44520"/>
                    </a:xfrm>
                    <a:prstGeom prst="rect">
                      <a:avLst/>
                    </a:prstGeom>
                  </pic:spPr>
                </pic:pic>
              </a:graphicData>
            </a:graphic>
          </wp:inline>
        </w:drawing>
      </w:r>
    </w:p>
    <w:p w:rsidR="00A819D3" w:rsidRDefault="00BA287F" w:rsidP="00BA287F">
      <w:pPr>
        <w:pStyle w:val="4"/>
      </w:pPr>
      <w:r>
        <w:rPr>
          <w:rFonts w:hint="eastAsia"/>
        </w:rPr>
        <w:t>示例</w:t>
      </w:r>
    </w:p>
    <w:p w:rsidR="00BA287F" w:rsidRDefault="00D6134D" w:rsidP="00BA287F">
      <w:hyperlink r:id="rId61" w:history="1">
        <w:r w:rsidR="00710C3F" w:rsidRPr="00E1068A">
          <w:rPr>
            <w:rStyle w:val="a6"/>
          </w:rPr>
          <w:t>git@git.oschina.net:haitao/oozie-apps.git</w:t>
        </w:r>
      </w:hyperlink>
    </w:p>
    <w:p w:rsidR="00710C3F" w:rsidRDefault="00710C3F" w:rsidP="00BA287F"/>
    <w:p w:rsidR="00710C3F" w:rsidRDefault="00710C3F" w:rsidP="00BA287F">
      <w:r>
        <w:rPr>
          <w:noProof/>
        </w:rPr>
        <w:drawing>
          <wp:inline distT="0" distB="0" distL="0" distR="0" wp14:anchorId="7CF6CC78" wp14:editId="6E2694C4">
            <wp:extent cx="5274310" cy="21094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109470"/>
                    </a:xfrm>
                    <a:prstGeom prst="rect">
                      <a:avLst/>
                    </a:prstGeom>
                  </pic:spPr>
                </pic:pic>
              </a:graphicData>
            </a:graphic>
          </wp:inline>
        </w:drawing>
      </w:r>
    </w:p>
    <w:p w:rsidR="00710C3F" w:rsidRDefault="00710C3F" w:rsidP="00710C3F">
      <w:pPr>
        <w:pStyle w:val="3"/>
        <w:spacing w:before="156" w:after="156"/>
      </w:pPr>
      <w:r>
        <w:rPr>
          <w:rFonts w:hint="eastAsia"/>
        </w:rPr>
        <w:t>H</w:t>
      </w:r>
      <w:r>
        <w:t>ive Action</w:t>
      </w:r>
    </w:p>
    <w:p w:rsidR="00D26466" w:rsidRDefault="00D6134D" w:rsidP="00D26466">
      <w:hyperlink r:id="rId63" w:history="1">
        <w:r w:rsidR="00D26466" w:rsidRPr="00E1068A">
          <w:rPr>
            <w:rStyle w:val="a6"/>
          </w:rPr>
          <w:t>http://hadoop-senior.ibeifeng.com:11000/oozie/docs/DG_HiveActionExtension.html</w:t>
        </w:r>
      </w:hyperlink>
    </w:p>
    <w:p w:rsidR="00D26466" w:rsidRDefault="00D26466" w:rsidP="00D26466"/>
    <w:p w:rsidR="00644C95" w:rsidRDefault="00644C95" w:rsidP="00D26466">
      <w:r w:rsidRPr="00644C95">
        <w:t>export OOZIE_URL=http://hadoop-senior.ibeifeng.com:11000/oozie/</w:t>
      </w:r>
    </w:p>
    <w:p w:rsidR="00644C95" w:rsidRDefault="00644C95" w:rsidP="00D26466"/>
    <w:p w:rsidR="00644C95" w:rsidRPr="00D26466" w:rsidRDefault="00644C95" w:rsidP="00D26466">
      <w:r>
        <w:t>上传任务：</w:t>
      </w:r>
    </w:p>
    <w:p w:rsidR="00710C3F" w:rsidRDefault="00644C95" w:rsidP="00644C95">
      <w:pPr>
        <w:pStyle w:val="a3"/>
      </w:pPr>
      <w:r>
        <w:t>[beifeng@hadoop-senior hive-select]$ bin/hadoop fs -put ../oozie-4.0.0-cdh5.3.6/oozie-apps/hive-select/* /user/beifeng/oozie-apps/hive-select</w:t>
      </w:r>
    </w:p>
    <w:p w:rsidR="00AD2AFC" w:rsidRDefault="00AD2AFC" w:rsidP="00AD2AFC"/>
    <w:p w:rsidR="00AD2AFC" w:rsidRDefault="00AD2AFC" w:rsidP="00AD2AFC">
      <w:r>
        <w:t>运行任务：</w:t>
      </w:r>
    </w:p>
    <w:p w:rsidR="00AD2AFC" w:rsidRDefault="00AD2AFC" w:rsidP="00AD2AFC">
      <w:r w:rsidRPr="00AD2AFC">
        <w:lastRenderedPageBreak/>
        <w:t xml:space="preserve">bin/oozie job -config oozie-apps/hive-select/job.properties </w:t>
      </w:r>
      <w:r>
        <w:t>–</w:t>
      </w:r>
      <w:r w:rsidRPr="00AD2AFC">
        <w:t>run</w:t>
      </w:r>
    </w:p>
    <w:p w:rsidR="00AD2AFC" w:rsidRDefault="00AD2AFC" w:rsidP="00AD2AFC"/>
    <w:p w:rsidR="00AD2AFC" w:rsidRPr="00AD2AFC" w:rsidRDefault="00751E74" w:rsidP="00AD2AFC">
      <w:r>
        <w:rPr>
          <w:noProof/>
        </w:rPr>
        <w:drawing>
          <wp:inline distT="0" distB="0" distL="0" distR="0" wp14:anchorId="277793E2" wp14:editId="5B2FD7C6">
            <wp:extent cx="4991100" cy="942975"/>
            <wp:effectExtent l="0" t="0" r="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1100" cy="942975"/>
                    </a:xfrm>
                    <a:prstGeom prst="rect">
                      <a:avLst/>
                    </a:prstGeom>
                  </pic:spPr>
                </pic:pic>
              </a:graphicData>
            </a:graphic>
          </wp:inline>
        </w:drawing>
      </w:r>
    </w:p>
    <w:p w:rsidR="00644C95" w:rsidRDefault="00644C95" w:rsidP="00644C95"/>
    <w:p w:rsidR="00751E74" w:rsidRPr="00233870" w:rsidRDefault="00751E74" w:rsidP="00644C95">
      <w:pPr>
        <w:rPr>
          <w:color w:val="FF0000"/>
        </w:rPr>
      </w:pPr>
      <w:r w:rsidRPr="00233870">
        <w:rPr>
          <w:color w:val="FF0000"/>
          <w:highlight w:val="yellow"/>
        </w:rPr>
        <w:t>注意：内存不足的时候会导致任务</w:t>
      </w:r>
      <w:r w:rsidRPr="00233870">
        <w:rPr>
          <w:rFonts w:hint="eastAsia"/>
          <w:color w:val="FF0000"/>
          <w:highlight w:val="yellow"/>
        </w:rPr>
        <w:t>卡住，运行不了。</w:t>
      </w:r>
    </w:p>
    <w:p w:rsidR="00644C95" w:rsidRDefault="00233870" w:rsidP="00644C95">
      <w:r>
        <w:rPr>
          <w:rFonts w:hint="eastAsia"/>
        </w:rPr>
        <w:t>解决：修改</w:t>
      </w:r>
      <w:r>
        <w:t xml:space="preserve">hadoop </w:t>
      </w:r>
      <w:r>
        <w:rPr>
          <w:rFonts w:hint="eastAsia"/>
        </w:rPr>
        <w:t>配置的内存值：</w:t>
      </w:r>
      <w:r>
        <w:rPr>
          <w:rFonts w:hint="eastAsia"/>
        </w:rPr>
        <w:t xml:space="preserve"> </w:t>
      </w:r>
      <w:r>
        <w:t>yarn-site.xml</w:t>
      </w:r>
    </w:p>
    <w:p w:rsidR="00233870" w:rsidRDefault="00233870" w:rsidP="00233870">
      <w:pPr>
        <w:pStyle w:val="a3"/>
      </w:pPr>
      <w:r>
        <w:t>&lt;property&gt;</w:t>
      </w:r>
    </w:p>
    <w:p w:rsidR="00233870" w:rsidRDefault="00233870" w:rsidP="00233870">
      <w:pPr>
        <w:pStyle w:val="a3"/>
      </w:pPr>
      <w:r>
        <w:t xml:space="preserve">        &lt;name&gt;yarn.nodemanager.resource.memory-mb&lt;/name&gt;</w:t>
      </w:r>
    </w:p>
    <w:p w:rsidR="00233870" w:rsidRDefault="00233870" w:rsidP="00233870">
      <w:pPr>
        <w:pStyle w:val="a3"/>
      </w:pPr>
      <w:r>
        <w:t xml:space="preserve">        &lt;value&gt;4096&lt;/value&gt;</w:t>
      </w:r>
    </w:p>
    <w:p w:rsidR="00233870" w:rsidRDefault="00233870" w:rsidP="00233870">
      <w:pPr>
        <w:pStyle w:val="a3"/>
      </w:pPr>
      <w:r>
        <w:t xml:space="preserve">    &lt;/property&gt;</w:t>
      </w:r>
    </w:p>
    <w:p w:rsidR="00233870" w:rsidRDefault="00575F75" w:rsidP="00575F75">
      <w:pPr>
        <w:pStyle w:val="3"/>
        <w:spacing w:before="156" w:after="156"/>
      </w:pPr>
      <w:r>
        <w:rPr>
          <w:rFonts w:hint="eastAsia"/>
        </w:rPr>
        <w:t>SQOOP Action</w:t>
      </w:r>
    </w:p>
    <w:p w:rsidR="00867785" w:rsidRDefault="001A72FF" w:rsidP="00867785">
      <w:r>
        <w:rPr>
          <w:noProof/>
        </w:rPr>
        <w:drawing>
          <wp:inline distT="0" distB="0" distL="0" distR="0" wp14:anchorId="22B7EC7B" wp14:editId="6380110B">
            <wp:extent cx="4562475" cy="457200"/>
            <wp:effectExtent l="0" t="0" r="952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457200"/>
                    </a:xfrm>
                    <a:prstGeom prst="rect">
                      <a:avLst/>
                    </a:prstGeom>
                  </pic:spPr>
                </pic:pic>
              </a:graphicData>
            </a:graphic>
          </wp:inline>
        </w:drawing>
      </w:r>
    </w:p>
    <w:p w:rsidR="001A72FF" w:rsidRDefault="00E63889" w:rsidP="00867785">
      <w:r w:rsidRPr="00E63889">
        <w:t>[beifeng@hadoop-senior oozie-4.0.0-cdh5.3.6]$ cd oozie-apps/</w:t>
      </w:r>
    </w:p>
    <w:p w:rsidR="00E63889" w:rsidRDefault="00E63889" w:rsidP="00867785">
      <w:r w:rsidRPr="00E63889">
        <w:t>[beifeng@hadoop-senior oozie-apps]$ mv sqoop/ sqoop-import-user</w:t>
      </w:r>
    </w:p>
    <w:p w:rsidR="00E63889" w:rsidRDefault="00E63889" w:rsidP="00867785">
      <w:r w:rsidRPr="00E63889">
        <w:t>[beifeng@hadoop-senior oozie-apps]$ cd sqoop-import-user/</w:t>
      </w:r>
    </w:p>
    <w:p w:rsidR="00E63889" w:rsidRDefault="00EF3159" w:rsidP="00867785">
      <w:r w:rsidRPr="00EF3159">
        <w:t>[beifeng@hadoop-senior sqoop-import-user]$ mv db.hsqldb.properties  db.hsqldb.script /tmp/</w:t>
      </w:r>
    </w:p>
    <w:p w:rsidR="0020022E" w:rsidRDefault="0020022E" w:rsidP="00867785"/>
    <w:p w:rsidR="0020022E" w:rsidRDefault="0020022E" w:rsidP="00867785">
      <w:r>
        <w:t>编写好相关的文件后上传：</w:t>
      </w:r>
    </w:p>
    <w:p w:rsidR="0020022E" w:rsidRDefault="0020022E" w:rsidP="00867785">
      <w:r w:rsidRPr="0020022E">
        <w:t>[beifeng@hadoop-senior oozie-apps]$ /opt/cdh-5.3.6/hadoop-2.5.0-cdh5.3.6/bin/hdfs dfs -put sqoop-import-user/ /us</w:t>
      </w:r>
      <w:r w:rsidR="007420E6">
        <w:t>er/beif</w:t>
      </w:r>
      <w:r w:rsidRPr="0020022E">
        <w:t>eng/oozie-apps</w:t>
      </w:r>
    </w:p>
    <w:p w:rsidR="007420E6" w:rsidRDefault="007420E6" w:rsidP="00867785"/>
    <w:p w:rsidR="007420E6" w:rsidRPr="007420E6" w:rsidRDefault="007420E6" w:rsidP="007420E6">
      <w:pPr>
        <w:rPr>
          <w:color w:val="FF0000"/>
        </w:rPr>
      </w:pPr>
      <w:r w:rsidRPr="00644C95">
        <w:t>exp</w:t>
      </w:r>
      <w:r w:rsidRPr="007420E6">
        <w:rPr>
          <w:color w:val="FF0000"/>
        </w:rPr>
        <w:t>ort OOZIE_URL=http://hadoop-senior.ibeifeng.com:11000/oozie/</w:t>
      </w:r>
    </w:p>
    <w:p w:rsidR="0020022E" w:rsidRPr="007420E6" w:rsidRDefault="0020022E" w:rsidP="00867785"/>
    <w:p w:rsidR="0020022E" w:rsidRDefault="007420E6" w:rsidP="00867785">
      <w:r w:rsidRPr="007420E6">
        <w:t xml:space="preserve">[beifeng@hadoop-senior oozie-4.0.0-cdh5.3.6]$ bin/oozie job -config oozie-apps/sqoop-import-user/job.properties </w:t>
      </w:r>
      <w:r w:rsidR="00D3039A">
        <w:t>–</w:t>
      </w:r>
      <w:r w:rsidRPr="007420E6">
        <w:t>run</w:t>
      </w:r>
    </w:p>
    <w:p w:rsidR="00D3039A" w:rsidRDefault="00D3039A" w:rsidP="00867785"/>
    <w:p w:rsidR="00D3039A" w:rsidRDefault="00D3039A" w:rsidP="00867785">
      <w:pPr>
        <w:rPr>
          <w:i/>
        </w:rPr>
      </w:pPr>
      <w:r w:rsidRPr="00D3039A">
        <w:rPr>
          <w:i/>
          <w:highlight w:val="yellow"/>
        </w:rPr>
        <w:t xml:space="preserve">--fields-terminated-by  </w:t>
      </w:r>
      <w:r w:rsidRPr="00D3039A">
        <w:rPr>
          <w:rFonts w:hint="eastAsia"/>
          <w:i/>
          <w:highlight w:val="yellow"/>
        </w:rPr>
        <w:t>后面的分隔字符要用双引号</w:t>
      </w:r>
      <w:r w:rsidR="009518DF">
        <w:rPr>
          <w:rFonts w:hint="eastAsia"/>
          <w:i/>
        </w:rPr>
        <w:t xml:space="preserve"> </w:t>
      </w:r>
      <w:r w:rsidR="009518DF">
        <w:rPr>
          <w:rFonts w:hint="eastAsia"/>
          <w:i/>
        </w:rPr>
        <w:t>分隔符只识别单字符</w:t>
      </w:r>
      <w:r w:rsidR="009518DF">
        <w:rPr>
          <w:rFonts w:hint="eastAsia"/>
          <w:i/>
        </w:rPr>
        <w:t xml:space="preserve"> </w:t>
      </w:r>
    </w:p>
    <w:p w:rsidR="00D3039A" w:rsidRDefault="00C50452" w:rsidP="00867785">
      <w:pPr>
        <w:rPr>
          <w:i/>
        </w:rPr>
      </w:pPr>
      <w:r>
        <w:rPr>
          <w:rFonts w:hint="eastAsia"/>
          <w:i/>
        </w:rPr>
        <w:t>相关代码：</w:t>
      </w:r>
      <w:r>
        <w:rPr>
          <w:rFonts w:hint="eastAsia"/>
          <w:i/>
        </w:rPr>
        <w:t xml:space="preserve"> </w:t>
      </w:r>
      <w:hyperlink r:id="rId66" w:history="1">
        <w:r w:rsidRPr="00D679C4">
          <w:rPr>
            <w:rStyle w:val="a6"/>
            <w:i/>
          </w:rPr>
          <w:t>git@git.oschina.net:haitao/oozie-apps.git</w:t>
        </w:r>
      </w:hyperlink>
    </w:p>
    <w:p w:rsidR="00C50452" w:rsidRDefault="00C50452" w:rsidP="00867785">
      <w:pPr>
        <w:rPr>
          <w:i/>
        </w:rPr>
      </w:pPr>
    </w:p>
    <w:p w:rsidR="00CC4A53" w:rsidRPr="00CC4A53" w:rsidRDefault="00CC4A53" w:rsidP="00CC4A53">
      <w:pPr>
        <w:widowControl/>
        <w:shd w:val="clear" w:color="auto" w:fill="FFFFFF"/>
        <w:snapToGrid/>
        <w:spacing w:before="100" w:beforeAutospacing="1" w:after="100" w:afterAutospacing="1" w:line="312" w:lineRule="atLeast"/>
        <w:jc w:val="left"/>
        <w:rPr>
          <w:rFonts w:ascii="Verdana" w:eastAsia="宋体" w:hAnsi="Verdana" w:cs="宋体"/>
          <w:color w:val="000000"/>
          <w:kern w:val="0"/>
          <w:sz w:val="18"/>
          <w:szCs w:val="18"/>
        </w:rPr>
      </w:pPr>
      <w:r w:rsidRPr="00CC4A53">
        <w:rPr>
          <w:rFonts w:ascii="Verdana" w:eastAsia="宋体" w:hAnsi="Verdana" w:cs="宋体"/>
          <w:color w:val="000000"/>
          <w:kern w:val="0"/>
          <w:sz w:val="18"/>
          <w:szCs w:val="18"/>
        </w:rPr>
        <w:t>The same Sqoop action using </w:t>
      </w:r>
      <w:r w:rsidRPr="00CC4A53">
        <w:rPr>
          <w:rFonts w:ascii="宋体" w:eastAsia="宋体" w:hAnsi="宋体" w:cs="宋体"/>
          <w:color w:val="000000"/>
          <w:kern w:val="0"/>
          <w:szCs w:val="24"/>
        </w:rPr>
        <w:t>arg</w:t>
      </w:r>
      <w:r w:rsidRPr="00CC4A53">
        <w:rPr>
          <w:rFonts w:ascii="Verdana" w:eastAsia="宋体" w:hAnsi="Verdana" w:cs="宋体"/>
          <w:color w:val="000000"/>
          <w:kern w:val="0"/>
          <w:sz w:val="18"/>
          <w:szCs w:val="18"/>
        </w:rPr>
        <w:t> elements:</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&lt;workflow-app name="sample-wf" xmlns="uri:oozie:workflow:0.1"&gt;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lastRenderedPageBreak/>
        <w:t xml:space="preserve">    &lt;action name="myfirsthivejob"&gt;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&lt;sqoop xmlns="uri:oozie:sqoop-action:0.2"&gt;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&lt;job-traker&gt;foo:8021&lt;/job-tracker&gt;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&lt;name-node&gt;bar:8020&lt;/name-node&gt;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&lt;prepare&gt;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&lt;delete path="${jobOutput}"/&gt;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&lt;/prepare&gt;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&lt;configuration&gt;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&lt;property&gt;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&lt;name&gt;mapred.compress.map.output&lt;/name&gt;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&lt;value&gt;true&lt;/value&gt;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&lt;/property&gt;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&lt;/configuration&gt;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&lt;arg&gt;import&lt;/arg&gt;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&lt;arg&gt;--connect&lt;/arg&gt;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&lt;arg&gt;jdbc:hsqldb:file:db.hsqldb&lt;/arg&gt;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&lt;arg&gt;--table&lt;/arg&gt;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&lt;arg&gt;TT&lt;/arg&gt;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&lt;arg&gt;--target-dir&lt;/arg&gt;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&lt;arg&gt;hdfs://localhost:8020/user/tucu/foo&lt;/arg&gt;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&lt;arg&gt;-m&lt;/arg&gt;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&lt;arg&gt;1&lt;/arg&gt;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&lt;/sqoop&gt;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&lt;ok to="myotherjob"/&gt;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&lt;error to="errorcleanup"/&gt;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&lt;/action&gt;</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 xml:space="preserve">    ...</w:t>
      </w:r>
    </w:p>
    <w:p w:rsidR="00CC4A53" w:rsidRPr="00CC4A53" w:rsidRDefault="00CC4A53" w:rsidP="00CC4A5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rPr>
          <w:rFonts w:ascii="宋体" w:eastAsia="宋体" w:hAnsi="宋体" w:cs="宋体"/>
          <w:color w:val="000000"/>
          <w:kern w:val="0"/>
          <w:sz w:val="20"/>
          <w:szCs w:val="20"/>
        </w:rPr>
      </w:pPr>
      <w:r w:rsidRPr="00CC4A53">
        <w:rPr>
          <w:rFonts w:ascii="宋体" w:eastAsia="宋体" w:hAnsi="宋体" w:cs="宋体"/>
          <w:color w:val="000000"/>
          <w:kern w:val="0"/>
          <w:sz w:val="20"/>
          <w:szCs w:val="20"/>
        </w:rPr>
        <w:t>&lt;/workflow-app&gt;</w:t>
      </w:r>
    </w:p>
    <w:p w:rsidR="00CC4A53" w:rsidRDefault="00CC4A53" w:rsidP="00867785">
      <w:pPr>
        <w:rPr>
          <w:i/>
        </w:rPr>
      </w:pPr>
    </w:p>
    <w:p w:rsidR="00585B01" w:rsidRDefault="00585B01" w:rsidP="00867785">
      <w:r>
        <w:rPr>
          <w:rFonts w:hint="eastAsia"/>
        </w:rPr>
        <w:t xml:space="preserve">bin/sqoop </w:t>
      </w:r>
      <w:r>
        <w:t>–</w:t>
      </w:r>
      <w:r>
        <w:rPr>
          <w:rFonts w:hint="eastAsia"/>
        </w:rPr>
        <w:t>option-</w:t>
      </w:r>
      <w:r>
        <w:t xml:space="preserve">file xxxx.txt </w:t>
      </w:r>
    </w:p>
    <w:p w:rsidR="00F16D3E" w:rsidRDefault="00F16D3E" w:rsidP="00867785"/>
    <w:p w:rsidR="00F16D3E" w:rsidRDefault="00F16D3E" w:rsidP="00F16D3E">
      <w:pPr>
        <w:pStyle w:val="3"/>
        <w:spacing w:before="156" w:after="156"/>
      </w:pPr>
      <w:r>
        <w:t>Shell Action</w:t>
      </w:r>
    </w:p>
    <w:p w:rsidR="00F16D3E" w:rsidRDefault="00D6134D" w:rsidP="00F16D3E">
      <w:hyperlink r:id="rId67" w:history="1">
        <w:r w:rsidR="00C12AE5" w:rsidRPr="00D679C4">
          <w:rPr>
            <w:rStyle w:val="a6"/>
          </w:rPr>
          <w:t>http://archive.cloudera.com/cdh5/cdh/5/oozie-4.0.0-cdh5.3.6/DG_ShellActionExtension.html</w:t>
        </w:r>
      </w:hyperlink>
    </w:p>
    <w:p w:rsidR="00C12AE5" w:rsidRPr="00F16D3E" w:rsidRDefault="00C12AE5" w:rsidP="00F16D3E"/>
    <w:p w:rsidR="00556994" w:rsidRDefault="00556994" w:rsidP="00556994">
      <w:pPr>
        <w:pStyle w:val="2"/>
        <w:spacing w:before="156" w:after="156"/>
      </w:pPr>
      <w:r>
        <w:t>协作调度</w:t>
      </w:r>
    </w:p>
    <w:p w:rsidR="00C85340" w:rsidRDefault="00D6134D" w:rsidP="00C85340">
      <w:hyperlink r:id="rId68" w:history="1">
        <w:r w:rsidR="00C85340" w:rsidRPr="00172174">
          <w:rPr>
            <w:rStyle w:val="a6"/>
          </w:rPr>
          <w:t>http://archive.cloudera.com/cdh5/cdh/5/oozie-4.0.0-cdh5.3.6/CoordinatorFunctionalSpec.html</w:t>
        </w:r>
      </w:hyperlink>
    </w:p>
    <w:p w:rsidR="00C85340" w:rsidRPr="00C85340" w:rsidRDefault="00C85340" w:rsidP="00C85340"/>
    <w:p w:rsidR="00882C95" w:rsidRDefault="007040D9" w:rsidP="0071256B">
      <w:pPr>
        <w:pStyle w:val="3"/>
        <w:spacing w:before="156" w:after="156"/>
      </w:pPr>
      <w:r>
        <w:lastRenderedPageBreak/>
        <w:t>O</w:t>
      </w:r>
      <w:r w:rsidR="0071256B">
        <w:t>ozie</w:t>
      </w:r>
      <w:r w:rsidR="0071256B">
        <w:rPr>
          <w:rFonts w:hint="eastAsia"/>
        </w:rPr>
        <w:t>的时区设置</w:t>
      </w:r>
    </w:p>
    <w:p w:rsidR="00AE06AB" w:rsidRDefault="00AE06AB" w:rsidP="00AE06AB">
      <w:r>
        <w:t>查看当前时区</w:t>
      </w:r>
    </w:p>
    <w:p w:rsidR="00AE06AB" w:rsidRDefault="00AE06AB" w:rsidP="00AE06AB">
      <w:r>
        <w:t>[root@hadoop-senior ~]# date -R</w:t>
      </w:r>
    </w:p>
    <w:p w:rsidR="00AE06AB" w:rsidRDefault="00AE06AB" w:rsidP="00AE06AB">
      <w:r>
        <w:t>Sun, 12 Jun 2016 15:51:57 -0400</w:t>
      </w:r>
    </w:p>
    <w:p w:rsidR="008C2879" w:rsidRDefault="008C2879" w:rsidP="00AE06AB">
      <w:r w:rsidRPr="008C2879">
        <w:t>[root@hadoop-senior ~]# more /etc/sysconfig/clock</w:t>
      </w:r>
    </w:p>
    <w:p w:rsidR="00AE06AB" w:rsidRDefault="00835E55" w:rsidP="00AE06AB">
      <w:r>
        <w:rPr>
          <w:rFonts w:hint="eastAsia"/>
        </w:rPr>
        <w:t>修改时区</w:t>
      </w:r>
    </w:p>
    <w:p w:rsidR="008C2879" w:rsidRDefault="00051D47" w:rsidP="00AE06AB">
      <w:r>
        <w:rPr>
          <w:noProof/>
        </w:rPr>
        <w:drawing>
          <wp:inline distT="0" distB="0" distL="0" distR="0" wp14:anchorId="499A7823" wp14:editId="4CC44131">
            <wp:extent cx="5274310" cy="106870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68705"/>
                    </a:xfrm>
                    <a:prstGeom prst="rect">
                      <a:avLst/>
                    </a:prstGeom>
                  </pic:spPr>
                </pic:pic>
              </a:graphicData>
            </a:graphic>
          </wp:inline>
        </w:drawing>
      </w:r>
    </w:p>
    <w:p w:rsidR="00983096" w:rsidRDefault="00983096" w:rsidP="00983096">
      <w:pPr>
        <w:pStyle w:val="a3"/>
      </w:pPr>
      <w:r>
        <w:t xml:space="preserve">[root@hadoop-senior ~]# cp /usr/share/zoneinfo/Asia/Shanghai /etc/localtime </w:t>
      </w:r>
    </w:p>
    <w:p w:rsidR="00983096" w:rsidRDefault="00983096" w:rsidP="00983096">
      <w:pPr>
        <w:pStyle w:val="a3"/>
      </w:pPr>
      <w:r>
        <w:t>cp: overwrite `/etc/localtime'? y</w:t>
      </w:r>
    </w:p>
    <w:p w:rsidR="00983096" w:rsidRDefault="00983096" w:rsidP="00983096">
      <w:pPr>
        <w:pStyle w:val="a3"/>
      </w:pPr>
      <w:r>
        <w:t>[root@hadoop-senior ~]# date -R</w:t>
      </w:r>
    </w:p>
    <w:p w:rsidR="00835E55" w:rsidRPr="00AE06AB" w:rsidRDefault="00983096" w:rsidP="00983096">
      <w:pPr>
        <w:pStyle w:val="a3"/>
      </w:pPr>
      <w:r>
        <w:t>Mon, 13 Jun 2016 04:04:27 +0800</w:t>
      </w:r>
    </w:p>
    <w:p w:rsidR="00995EF8" w:rsidRDefault="007169AC" w:rsidP="00995EF8">
      <w:r>
        <w:rPr>
          <w:rFonts w:hint="eastAsia"/>
        </w:rPr>
        <w:t>OR</w:t>
      </w:r>
    </w:p>
    <w:p w:rsidR="007169AC" w:rsidRDefault="007169AC" w:rsidP="007169AC">
      <w:pPr>
        <w:pStyle w:val="a3"/>
      </w:pPr>
      <w:r>
        <w:t xml:space="preserve">[root@hadoop-senior ~]# rm /etc/localtime </w:t>
      </w:r>
    </w:p>
    <w:p w:rsidR="007169AC" w:rsidRDefault="007169AC" w:rsidP="007169AC">
      <w:pPr>
        <w:pStyle w:val="a3"/>
      </w:pPr>
      <w:r>
        <w:t>rm: remove regular file `/etc/localtime'? y</w:t>
      </w:r>
    </w:p>
    <w:p w:rsidR="007169AC" w:rsidRDefault="007169AC" w:rsidP="007169AC">
      <w:pPr>
        <w:pStyle w:val="a3"/>
      </w:pPr>
      <w:r>
        <w:t>[root@hadoop-senior ~]# ln -sf /usr/share/zoneinfo/Asia/Shanghai /etc/localtime</w:t>
      </w:r>
    </w:p>
    <w:p w:rsidR="007169AC" w:rsidRDefault="007169AC" w:rsidP="007169AC">
      <w:pPr>
        <w:pStyle w:val="a3"/>
      </w:pPr>
      <w:r>
        <w:t>[root@hadoop-senior ~]# date -R</w:t>
      </w:r>
    </w:p>
    <w:p w:rsidR="007169AC" w:rsidRDefault="007169AC" w:rsidP="007169AC">
      <w:pPr>
        <w:pStyle w:val="a3"/>
      </w:pPr>
      <w:r>
        <w:t>Mon, 13 Jun 2016 11:10:59 +0800</w:t>
      </w:r>
    </w:p>
    <w:p w:rsidR="007169AC" w:rsidRDefault="007169AC" w:rsidP="007169AC">
      <w:r>
        <w:t>在</w:t>
      </w:r>
      <w:r w:rsidRPr="007169AC">
        <w:t>/opt/cdh-5.3.6/oozie-4.0.0-cdh5.3.6/conf</w:t>
      </w:r>
      <w:r>
        <w:t xml:space="preserve">/oozie-site.xml </w:t>
      </w:r>
      <w:r>
        <w:rPr>
          <w:rFonts w:hint="eastAsia"/>
        </w:rPr>
        <w:t>中添加</w:t>
      </w:r>
      <w:r>
        <w:rPr>
          <w:rFonts w:hint="eastAsia"/>
        </w:rPr>
        <w:t xml:space="preserve"> </w:t>
      </w:r>
    </w:p>
    <w:p w:rsidR="007169AC" w:rsidRDefault="007169AC" w:rsidP="007169AC">
      <w:r>
        <w:t>&lt;property&gt;</w:t>
      </w:r>
    </w:p>
    <w:p w:rsidR="007169AC" w:rsidRDefault="007169AC" w:rsidP="007169AC">
      <w:r>
        <w:tab/>
      </w:r>
      <w:r>
        <w:tab/>
        <w:t>&lt;name&gt;oozie.processing.timezone&lt;/name&gt;</w:t>
      </w:r>
    </w:p>
    <w:p w:rsidR="007169AC" w:rsidRDefault="007169AC" w:rsidP="007169AC">
      <w:r>
        <w:tab/>
      </w:r>
      <w:r>
        <w:tab/>
        <w:t>&lt;value&gt;GMT+0800&lt;/value&gt;</w:t>
      </w:r>
    </w:p>
    <w:p w:rsidR="007169AC" w:rsidRDefault="007169AC" w:rsidP="007169AC">
      <w:r>
        <w:tab/>
        <w:t>&lt;/property&gt;</w:t>
      </w:r>
    </w:p>
    <w:p w:rsidR="007169AC" w:rsidRDefault="007169AC" w:rsidP="007169AC">
      <w:r>
        <w:rPr>
          <w:noProof/>
        </w:rPr>
        <w:drawing>
          <wp:inline distT="0" distB="0" distL="0" distR="0" wp14:anchorId="4068EEE6" wp14:editId="523F69D3">
            <wp:extent cx="5274310" cy="2047875"/>
            <wp:effectExtent l="0" t="0" r="254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47875"/>
                    </a:xfrm>
                    <a:prstGeom prst="rect">
                      <a:avLst/>
                    </a:prstGeom>
                  </pic:spPr>
                </pic:pic>
              </a:graphicData>
            </a:graphic>
          </wp:inline>
        </w:drawing>
      </w:r>
    </w:p>
    <w:p w:rsidR="007169AC" w:rsidRPr="007169AC" w:rsidRDefault="007169AC" w:rsidP="007169AC">
      <w:r>
        <w:rPr>
          <w:noProof/>
        </w:rPr>
        <w:lastRenderedPageBreak/>
        <w:drawing>
          <wp:inline distT="0" distB="0" distL="0" distR="0" wp14:anchorId="717F2506" wp14:editId="29A4B680">
            <wp:extent cx="4238625" cy="181927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38625" cy="1819275"/>
                    </a:xfrm>
                    <a:prstGeom prst="rect">
                      <a:avLst/>
                    </a:prstGeom>
                  </pic:spPr>
                </pic:pic>
              </a:graphicData>
            </a:graphic>
          </wp:inline>
        </w:drawing>
      </w:r>
    </w:p>
    <w:p w:rsidR="0029166D" w:rsidRDefault="0029166D" w:rsidP="0029166D">
      <w:r>
        <w:t>示例程序：</w:t>
      </w:r>
      <w:r>
        <w:rPr>
          <w:rFonts w:hint="eastAsia"/>
        </w:rPr>
        <w:t xml:space="preserve"> </w:t>
      </w:r>
    </w:p>
    <w:p w:rsidR="0029166D" w:rsidRDefault="0029166D" w:rsidP="0029166D">
      <w:r w:rsidRPr="0029166D">
        <w:t>[beifeng@hadoop-senior oozie-apps]$ /opt/cdh-5.3.6/hadoop-2.5.0-cdh5.3.6/bin/hdfs dfs -put cron-schedule/ oozie-apps/</w:t>
      </w:r>
    </w:p>
    <w:p w:rsidR="0029166D" w:rsidRDefault="0029166D" w:rsidP="0029166D"/>
    <w:p w:rsidR="0029166D" w:rsidRDefault="0029166D" w:rsidP="0029166D">
      <w:r>
        <w:t xml:space="preserve">[beifeng@hadoop-senior oozie-4.0.0-cdh5.3.6]$ bin/oozie job -config oozie-apps/cron-schedule/job.properties -run    </w:t>
      </w:r>
    </w:p>
    <w:p w:rsidR="0029166D" w:rsidRDefault="0029166D" w:rsidP="0029166D">
      <w:r w:rsidRPr="0029166D">
        <w:rPr>
          <w:highlight w:val="yellow"/>
        </w:rPr>
        <w:t>Error: E1003 : E1003: Invalid coordinator application attributes, Coordinator job with frequency [1] minutes is faster than allowed maximum of 5 minutes (oozie.service.coord.check.maximum.frequency is set to true)</w:t>
      </w:r>
    </w:p>
    <w:p w:rsidR="007169AC" w:rsidRDefault="0029166D" w:rsidP="007169AC">
      <w:r>
        <w:t xml:space="preserve">oozie-site.xml </w:t>
      </w:r>
    </w:p>
    <w:p w:rsidR="0029166D" w:rsidRDefault="0029166D" w:rsidP="007169AC"/>
    <w:p w:rsidR="0029166D" w:rsidRDefault="0029166D" w:rsidP="0029166D">
      <w:pPr>
        <w:pStyle w:val="a3"/>
      </w:pPr>
      <w:r>
        <w:t>&lt;property&gt;</w:t>
      </w:r>
    </w:p>
    <w:p w:rsidR="0029166D" w:rsidRDefault="0029166D" w:rsidP="0029166D">
      <w:pPr>
        <w:pStyle w:val="a3"/>
      </w:pPr>
      <w:r>
        <w:tab/>
      </w:r>
      <w:r>
        <w:tab/>
        <w:t>&lt;name&gt;oozie.service.coord.check.maximum.frequency&lt;/name&gt;</w:t>
      </w:r>
    </w:p>
    <w:p w:rsidR="0029166D" w:rsidRDefault="0029166D" w:rsidP="0029166D">
      <w:pPr>
        <w:pStyle w:val="a3"/>
      </w:pPr>
      <w:r>
        <w:tab/>
      </w:r>
      <w:r>
        <w:tab/>
        <w:t>&lt;value&gt;true&lt;/value&gt;</w:t>
      </w:r>
    </w:p>
    <w:p w:rsidR="0029166D" w:rsidRDefault="0029166D" w:rsidP="0029166D">
      <w:pPr>
        <w:pStyle w:val="a3"/>
      </w:pPr>
      <w:r>
        <w:tab/>
        <w:t>&lt;/property&gt;</w:t>
      </w:r>
    </w:p>
    <w:p w:rsidR="00E36BD9" w:rsidRDefault="00E36BD9" w:rsidP="00E36BD9"/>
    <w:p w:rsidR="00E36BD9" w:rsidRDefault="00E36BD9" w:rsidP="00E36BD9">
      <w:r>
        <w:rPr>
          <w:noProof/>
        </w:rPr>
        <w:lastRenderedPageBreak/>
        <w:drawing>
          <wp:inline distT="0" distB="0" distL="0" distR="0" wp14:anchorId="4B44EC51" wp14:editId="1BF9EC20">
            <wp:extent cx="5274310" cy="3691255"/>
            <wp:effectExtent l="0" t="0" r="254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691255"/>
                    </a:xfrm>
                    <a:prstGeom prst="rect">
                      <a:avLst/>
                    </a:prstGeom>
                  </pic:spPr>
                </pic:pic>
              </a:graphicData>
            </a:graphic>
          </wp:inline>
        </w:drawing>
      </w:r>
    </w:p>
    <w:p w:rsidR="00EF3E9C" w:rsidRDefault="00EF3E9C" w:rsidP="00E36BD9"/>
    <w:p w:rsidR="00EF3E9C" w:rsidRDefault="00EF3E9C" w:rsidP="00EF3E9C">
      <w:pPr>
        <w:pStyle w:val="3"/>
        <w:spacing w:before="156" w:after="156"/>
      </w:pPr>
      <w:r>
        <w:rPr>
          <w:rFonts w:hint="eastAsia"/>
        </w:rPr>
        <w:t xml:space="preserve">oozie </w:t>
      </w:r>
      <w:r>
        <w:rPr>
          <w:rFonts w:hint="eastAsia"/>
        </w:rPr>
        <w:t>企业使用案例</w:t>
      </w:r>
    </w:p>
    <w:p w:rsidR="00EF3E9C" w:rsidRDefault="00E741E0" w:rsidP="00EF3E9C">
      <w:r>
        <w:rPr>
          <w:noProof/>
        </w:rPr>
        <w:drawing>
          <wp:inline distT="0" distB="0" distL="0" distR="0" wp14:anchorId="49CAE1EF" wp14:editId="2F783DD2">
            <wp:extent cx="5153025" cy="241935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3025" cy="2419350"/>
                    </a:xfrm>
                    <a:prstGeom prst="rect">
                      <a:avLst/>
                    </a:prstGeom>
                  </pic:spPr>
                </pic:pic>
              </a:graphicData>
            </a:graphic>
          </wp:inline>
        </w:drawing>
      </w:r>
    </w:p>
    <w:p w:rsidR="00E741E0" w:rsidRDefault="008164C5" w:rsidP="00EF3E9C">
      <w:r>
        <w:t>在</w:t>
      </w:r>
      <w:r>
        <w:rPr>
          <w:rFonts w:hint="eastAsia"/>
        </w:rPr>
        <w:t>H</w:t>
      </w:r>
      <w:r>
        <w:t xml:space="preserve">ive </w:t>
      </w:r>
      <w:r>
        <w:rPr>
          <w:rFonts w:hint="eastAsia"/>
        </w:rPr>
        <w:t>表中，</w:t>
      </w:r>
      <w:r>
        <w:rPr>
          <w:rFonts w:hint="eastAsia"/>
        </w:rPr>
        <w:t xml:space="preserve"> </w:t>
      </w:r>
      <w:r>
        <w:rPr>
          <w:rFonts w:hint="eastAsia"/>
        </w:rPr>
        <w:t>提供了一些列的属性，</w:t>
      </w:r>
      <w:r>
        <w:rPr>
          <w:rFonts w:hint="eastAsia"/>
        </w:rPr>
        <w:t xml:space="preserve"> </w:t>
      </w:r>
      <w:r>
        <w:rPr>
          <w:rFonts w:hint="eastAsia"/>
        </w:rPr>
        <w:t>方便进行操作</w:t>
      </w:r>
    </w:p>
    <w:p w:rsidR="008164C5" w:rsidRDefault="008164C5" w:rsidP="00EF3E9C">
      <w:r>
        <w:rPr>
          <w:rFonts w:hint="eastAsia"/>
        </w:rPr>
        <w:t>INPUT</w:t>
      </w:r>
      <w:r>
        <w:t>__FILE__NAME</w:t>
      </w:r>
    </w:p>
    <w:p w:rsidR="00D2324C" w:rsidRDefault="00D2324C" w:rsidP="00EF3E9C"/>
    <w:p w:rsidR="00D2324C" w:rsidRDefault="00D2324C" w:rsidP="00EF3E9C"/>
    <w:p w:rsidR="00D2324C" w:rsidRDefault="00D2324C" w:rsidP="00EF3E9C">
      <w:pPr>
        <w:rPr>
          <w:b/>
        </w:rPr>
      </w:pPr>
      <w:r w:rsidRPr="00523D90">
        <w:rPr>
          <w:rFonts w:hint="eastAsia"/>
          <w:b/>
        </w:rPr>
        <w:t xml:space="preserve">wf-user-select </w:t>
      </w:r>
    </w:p>
    <w:p w:rsidR="00261648" w:rsidRPr="00523D90" w:rsidRDefault="00261648" w:rsidP="00EF3E9C">
      <w:pPr>
        <w:rPr>
          <w:b/>
        </w:rPr>
      </w:pPr>
      <w:r w:rsidRPr="00261648">
        <w:rPr>
          <w:b/>
        </w:rPr>
        <w:t>git@git.oschina.net:haitao/oozie-apps.git</w:t>
      </w:r>
    </w:p>
    <w:p w:rsidR="00D2324C" w:rsidRDefault="00D2324C" w:rsidP="00EF3E9C">
      <w:r>
        <w:rPr>
          <w:noProof/>
        </w:rPr>
        <w:lastRenderedPageBreak/>
        <w:drawing>
          <wp:inline distT="0" distB="0" distL="0" distR="0" wp14:anchorId="0533125C" wp14:editId="19267C67">
            <wp:extent cx="2952750" cy="55435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52750" cy="5543550"/>
                    </a:xfrm>
                    <a:prstGeom prst="rect">
                      <a:avLst/>
                    </a:prstGeom>
                  </pic:spPr>
                </pic:pic>
              </a:graphicData>
            </a:graphic>
          </wp:inline>
        </w:drawing>
      </w:r>
    </w:p>
    <w:p w:rsidR="00E33E0D" w:rsidRDefault="00E33E0D" w:rsidP="00E33E0D">
      <w:pPr>
        <w:pStyle w:val="3"/>
        <w:spacing w:before="156" w:after="156"/>
      </w:pPr>
      <w:r>
        <w:rPr>
          <w:rFonts w:hint="eastAsia"/>
        </w:rPr>
        <w:t>其它</w:t>
      </w:r>
    </w:p>
    <w:p w:rsidR="0038610C" w:rsidRDefault="0038610C" w:rsidP="0038610C">
      <w:pPr>
        <w:pStyle w:val="4"/>
        <w:shd w:val="clear" w:color="auto" w:fill="FFFFFF"/>
        <w:rPr>
          <w:rFonts w:ascii="Verdana" w:hAnsi="Verdana"/>
          <w:color w:val="000000"/>
          <w:sz w:val="20"/>
          <w:szCs w:val="20"/>
        </w:rPr>
      </w:pPr>
      <w:r>
        <w:rPr>
          <w:rFonts w:ascii="Verdana" w:hAnsi="Verdana"/>
          <w:color w:val="000000"/>
          <w:sz w:val="20"/>
          <w:szCs w:val="20"/>
        </w:rPr>
        <w:t>Synchronous Coordinator Application Definition</w:t>
      </w:r>
    </w:p>
    <w:p w:rsidR="002B14E0" w:rsidRDefault="002B14E0" w:rsidP="002B14E0">
      <w:r>
        <w:t>A synchronous coordinator definition is a is defined by a name, start time and end time, the frequency of creation of its coordinator actions, the input events, the output events and action control information:</w:t>
      </w:r>
    </w:p>
    <w:p w:rsidR="002B14E0" w:rsidRDefault="002B14E0" w:rsidP="002B14E0"/>
    <w:p w:rsidR="002B14E0" w:rsidRDefault="002B14E0" w:rsidP="002B14E0">
      <w:r>
        <w:t>start: The start datetime for the job. Starting at this time actions will be materialized. Refer to section #3 'Datetime Representation' for syntax details.</w:t>
      </w:r>
    </w:p>
    <w:p w:rsidR="002B14E0" w:rsidRDefault="002B14E0" w:rsidP="002B14E0">
      <w:r>
        <w:t>end: The end datetime for the job. When actions will stop being materialized. Refer to section #3 'Datetime Representation' for syntax details.</w:t>
      </w:r>
    </w:p>
    <w:p w:rsidR="002B14E0" w:rsidRDefault="002B14E0" w:rsidP="002B14E0">
      <w:r>
        <w:t>timezone: The timezone of the coordinator application.</w:t>
      </w:r>
    </w:p>
    <w:p w:rsidR="002B14E0" w:rsidRDefault="002B14E0" w:rsidP="002B14E0">
      <w:r>
        <w:t>frequency: The frequency, in minutes, to materialize actions. Refer to section #4 'Time Interval Representation' for syntax details.</w:t>
      </w:r>
    </w:p>
    <w:p w:rsidR="002B14E0" w:rsidRDefault="002B14E0" w:rsidP="002B14E0">
      <w:r>
        <w:t>Control information:</w:t>
      </w:r>
    </w:p>
    <w:p w:rsidR="002B14E0" w:rsidRDefault="002B14E0" w:rsidP="002B14E0">
      <w:r>
        <w:lastRenderedPageBreak/>
        <w:t>timeout: The maximum time, in minutes, that a materialized action will be waiting for the additional conditions to be satisfied before being discarded. A timeout of 0 indicates that at the time of materialization all the other conditions must be satisfied, else the action will be discarded. A timeout of 0 indicates that if all the input events are not satisfied at the time of action materialization, the action should timeout immediately. A timeout of -1 indicates no timeout, the materialized action will wait forever for the other conditions to be satisfied. The default value is -1 .</w:t>
      </w:r>
    </w:p>
    <w:p w:rsidR="002B14E0" w:rsidRDefault="002B14E0" w:rsidP="002B14E0">
      <w:r>
        <w:t>concurrency: The maximum number of actions for this job that can be running at the same time. This value allows to materialize and submit multiple instances of the coordinator app, and allows operations to catchup on delayed processing. The default value is 1 .</w:t>
      </w:r>
    </w:p>
    <w:p w:rsidR="002B14E0" w:rsidRDefault="002B14E0" w:rsidP="002B14E0">
      <w:r>
        <w:t>execution: Specifies the execution order if multiple instances of the coordinator job have satisfied their execution criteria. Valid values are:</w:t>
      </w:r>
    </w:p>
    <w:p w:rsidR="002B14E0" w:rsidRDefault="002B14E0" w:rsidP="002B14E0">
      <w:r>
        <w:t>FIFO (oldest first) default .</w:t>
      </w:r>
    </w:p>
    <w:p w:rsidR="002B14E0" w:rsidRDefault="002B14E0" w:rsidP="002B14E0">
      <w:r>
        <w:t>LIFO (newest first).</w:t>
      </w:r>
    </w:p>
    <w:p w:rsidR="002B14E0" w:rsidRDefault="002B14E0" w:rsidP="002B14E0">
      <w:r>
        <w:t>LAST_ONLY (see explanation below).</w:t>
      </w:r>
    </w:p>
    <w:p w:rsidR="002B14E0" w:rsidRDefault="002B14E0" w:rsidP="002B14E0">
      <w:r>
        <w:t>throttle: The maximum coordinator actions are allowed to be in WAITING state concurrently. The default value is 12 .</w:t>
      </w:r>
    </w:p>
    <w:p w:rsidR="002B14E0" w:rsidRDefault="002B14E0" w:rsidP="002B14E0">
      <w:r>
        <w:t>datasets: The datasets coordinator application uses.</w:t>
      </w:r>
    </w:p>
    <w:p w:rsidR="002B14E0" w:rsidRDefault="002B14E0" w:rsidP="002B14E0">
      <w:r>
        <w:t>input-events: The coordinator job input events.</w:t>
      </w:r>
    </w:p>
    <w:p w:rsidR="002B14E0" w:rsidRDefault="002B14E0" w:rsidP="002B14E0">
      <w:r>
        <w:t>data-in: It defines one job input condition that resolves to one or more instances of a dataset.</w:t>
      </w:r>
    </w:p>
    <w:p w:rsidR="002B14E0" w:rsidRDefault="002B14E0" w:rsidP="002B14E0">
      <w:r>
        <w:t>name: input condition name.</w:t>
      </w:r>
    </w:p>
    <w:p w:rsidR="002B14E0" w:rsidRDefault="002B14E0" w:rsidP="002B14E0">
      <w:r>
        <w:t>dataset: dataset name.</w:t>
      </w:r>
    </w:p>
    <w:p w:rsidR="002B14E0" w:rsidRDefault="002B14E0" w:rsidP="002B14E0">
      <w:r>
        <w:t>instance: refers to a single dataset instance (the time for a synchronous dataset).</w:t>
      </w:r>
    </w:p>
    <w:p w:rsidR="002B14E0" w:rsidRDefault="002B14E0" w:rsidP="002B14E0">
      <w:r>
        <w:t>start-instance: refers to the beginning of an instance range (the time for a synchronous dataset).</w:t>
      </w:r>
    </w:p>
    <w:p w:rsidR="002B14E0" w:rsidRDefault="002B14E0" w:rsidP="002B14E0">
      <w:r>
        <w:t>end-instance: refers to the end of an instance range (the time for a synchronous dataset).</w:t>
      </w:r>
    </w:p>
    <w:p w:rsidR="002B14E0" w:rsidRDefault="002B14E0" w:rsidP="002B14E0">
      <w:r>
        <w:t>output-events: The coordinator job output events.</w:t>
      </w:r>
    </w:p>
    <w:p w:rsidR="002B14E0" w:rsidRDefault="002B14E0" w:rsidP="002B14E0">
      <w:r>
        <w:t>data-out: It defines one job output that resolves to a dataset instance.</w:t>
      </w:r>
    </w:p>
    <w:p w:rsidR="002B14E0" w:rsidRDefault="002B14E0" w:rsidP="002B14E0">
      <w:r>
        <w:t>name: output name.</w:t>
      </w:r>
    </w:p>
    <w:p w:rsidR="002B14E0" w:rsidRDefault="002B14E0" w:rsidP="002B14E0">
      <w:r>
        <w:t>dataset: dataset name.</w:t>
      </w:r>
    </w:p>
    <w:p w:rsidR="002B14E0" w:rsidRDefault="002B14E0" w:rsidP="002B14E0">
      <w:r>
        <w:t>instance: dataset instance that will be generated by coordinator action.</w:t>
      </w:r>
    </w:p>
    <w:p w:rsidR="002B14E0" w:rsidRDefault="002B14E0" w:rsidP="002B14E0">
      <w:r>
        <w:t>action: The coordinator action to execute.</w:t>
      </w:r>
    </w:p>
    <w:p w:rsidR="002B14E0" w:rsidRPr="002B14E0" w:rsidRDefault="002B14E0" w:rsidP="002B14E0">
      <w:pPr>
        <w:pStyle w:val="ab"/>
        <w:shd w:val="clear" w:color="auto" w:fill="FFFFFF"/>
        <w:spacing w:line="312" w:lineRule="atLeast"/>
        <w:rPr>
          <w:rFonts w:ascii="Verdana" w:hAnsi="Verdana"/>
          <w:color w:val="000000"/>
          <w:sz w:val="18"/>
          <w:szCs w:val="18"/>
        </w:rPr>
      </w:pPr>
      <w:r>
        <w:t>workflow: The workflow job invocation. Workflow job properties can refer to the defined data-in and data-out elements.</w:t>
      </w:r>
      <w:r w:rsidRPr="002B14E0">
        <w:rPr>
          <w:rFonts w:ascii="Verdana" w:hAnsi="Verdana"/>
          <w:color w:val="000000"/>
          <w:sz w:val="18"/>
          <w:szCs w:val="18"/>
        </w:rPr>
        <w:t xml:space="preserve"> A synchronous coordinator definition is a is defined by a name, start time and end time, the frequency of creation of its coordinator actions, the input events, the output events and action control information: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lastRenderedPageBreak/>
        <w:t>start: </w:t>
      </w:r>
      <w:r w:rsidRPr="002B14E0">
        <w:rPr>
          <w:rFonts w:ascii="Verdana" w:eastAsia="宋体" w:hAnsi="Verdana" w:cs="宋体"/>
          <w:color w:val="333333"/>
          <w:kern w:val="0"/>
          <w:sz w:val="18"/>
          <w:szCs w:val="18"/>
        </w:rPr>
        <w:t>The start datetime for the job. Starting at this time actions will be materialized. Refer to section #3 'Datetime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end: </w:t>
      </w:r>
      <w:r w:rsidRPr="002B14E0">
        <w:rPr>
          <w:rFonts w:ascii="Verdana" w:eastAsia="宋体" w:hAnsi="Verdana" w:cs="宋体"/>
          <w:color w:val="333333"/>
          <w:kern w:val="0"/>
          <w:sz w:val="18"/>
          <w:szCs w:val="18"/>
        </w:rPr>
        <w:t>The end datetime for the job. When actions will stop being materialized. Refer to section #3 'Datetime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timezone:</w:t>
      </w:r>
      <w:r w:rsidRPr="002B14E0">
        <w:rPr>
          <w:rFonts w:ascii="Verdana" w:eastAsia="宋体" w:hAnsi="Verdana" w:cs="宋体"/>
          <w:color w:val="333333"/>
          <w:kern w:val="0"/>
          <w:sz w:val="18"/>
          <w:szCs w:val="18"/>
        </w:rPr>
        <w:t> The timezone of the coordinator application.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frequency: </w:t>
      </w:r>
      <w:r w:rsidRPr="002B14E0">
        <w:rPr>
          <w:rFonts w:ascii="Verdana" w:eastAsia="宋体" w:hAnsi="Verdana" w:cs="宋体"/>
          <w:color w:val="333333"/>
          <w:kern w:val="0"/>
          <w:sz w:val="18"/>
          <w:szCs w:val="18"/>
        </w:rPr>
        <w:t>The frequency, in minutes, to materialize actions. Refer to section #4 'Time Interval Representation' for syntax details.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color w:val="333333"/>
          <w:kern w:val="0"/>
          <w:sz w:val="18"/>
          <w:szCs w:val="18"/>
        </w:rPr>
        <w:t>Control information:</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timeout: </w:t>
      </w:r>
      <w:r w:rsidRPr="002B14E0">
        <w:rPr>
          <w:rFonts w:ascii="Verdana" w:eastAsia="宋体" w:hAnsi="Verdana" w:cs="宋体"/>
          <w:color w:val="333333"/>
          <w:kern w:val="0"/>
          <w:sz w:val="18"/>
          <w:szCs w:val="18"/>
        </w:rPr>
        <w:t>The maximum time, in minutes, that a materialized action will be waiting for the additional conditions to be satisfied before being discarded. A timeout of </w:t>
      </w:r>
      <w:r w:rsidRPr="002B14E0">
        <w:rPr>
          <w:rFonts w:ascii="宋体" w:eastAsia="宋体" w:hAnsi="宋体" w:cs="宋体"/>
          <w:color w:val="333333"/>
          <w:kern w:val="0"/>
          <w:szCs w:val="24"/>
        </w:rPr>
        <w:t>0</w:t>
      </w:r>
      <w:r w:rsidRPr="002B14E0">
        <w:rPr>
          <w:rFonts w:ascii="Verdana" w:eastAsia="宋体" w:hAnsi="Verdana" w:cs="宋体"/>
          <w:color w:val="333333"/>
          <w:kern w:val="0"/>
          <w:sz w:val="18"/>
          <w:szCs w:val="18"/>
        </w:rPr>
        <w:t>indicates that at the time of materialization all the other conditions must be satisfied, else the action will be discarded. A timeout of </w:t>
      </w:r>
      <w:r w:rsidRPr="002B14E0">
        <w:rPr>
          <w:rFonts w:ascii="宋体" w:eastAsia="宋体" w:hAnsi="宋体" w:cs="宋体"/>
          <w:color w:val="333333"/>
          <w:kern w:val="0"/>
          <w:szCs w:val="24"/>
        </w:rPr>
        <w:t>0</w:t>
      </w:r>
      <w:r w:rsidRPr="002B14E0">
        <w:rPr>
          <w:rFonts w:ascii="Verdana" w:eastAsia="宋体" w:hAnsi="Verdana" w:cs="宋体"/>
          <w:color w:val="333333"/>
          <w:kern w:val="0"/>
          <w:sz w:val="18"/>
          <w:szCs w:val="18"/>
        </w:rPr>
        <w:t> indicates that if all the input events are not satisfied at the time of action materialization, the action should timeout immediately. A timeout of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indicates no timeout, the materialized action will wait forever for the other conditions to be satisfied. The default value is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concurrency: </w:t>
      </w:r>
      <w:r w:rsidRPr="002B14E0">
        <w:rPr>
          <w:rFonts w:ascii="Verdana" w:eastAsia="宋体" w:hAnsi="Verdana" w:cs="宋体"/>
          <w:color w:val="333333"/>
          <w:kern w:val="0"/>
          <w:sz w:val="18"/>
          <w:szCs w:val="18"/>
        </w:rPr>
        <w:t>The maximum number of actions for this job that can be running at the same time. This value allows to materialize and submit multiple instances of the coordinator app, and allows operations to catchup on delayed processing. The default value is </w:t>
      </w:r>
      <w:r w:rsidRPr="002B14E0">
        <w:rPr>
          <w:rFonts w:ascii="宋体" w:eastAsia="宋体" w:hAnsi="宋体" w:cs="宋体"/>
          <w:color w:val="333333"/>
          <w:kern w:val="0"/>
          <w:szCs w:val="24"/>
        </w:rPr>
        <w:t>1</w:t>
      </w:r>
      <w:r w:rsidRPr="002B14E0">
        <w:rPr>
          <w:rFonts w:ascii="Verdana" w:eastAsia="宋体" w:hAnsi="Verdana" w:cs="宋体"/>
          <w:color w:val="333333"/>
          <w:kern w:val="0"/>
          <w:sz w:val="18"/>
          <w:szCs w:val="18"/>
        </w:rPr>
        <w:t> .</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execution: </w:t>
      </w:r>
      <w:r w:rsidRPr="002B14E0">
        <w:rPr>
          <w:rFonts w:ascii="Verdana" w:eastAsia="宋体" w:hAnsi="Verdana" w:cs="宋体"/>
          <w:color w:val="333333"/>
          <w:kern w:val="0"/>
          <w:sz w:val="18"/>
          <w:szCs w:val="18"/>
        </w:rPr>
        <w:t>Specifies the execution order if multiple instances of the coordinator job have satisfied their execution criteria. Valid values are: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FIFO</w:t>
      </w:r>
      <w:r w:rsidRPr="002B14E0">
        <w:rPr>
          <w:rFonts w:ascii="Verdana" w:eastAsia="宋体" w:hAnsi="Verdana" w:cs="宋体"/>
          <w:color w:val="333333"/>
          <w:kern w:val="0"/>
          <w:sz w:val="18"/>
          <w:szCs w:val="18"/>
        </w:rPr>
        <w:t> (oldest first) </w:t>
      </w:r>
      <w:r w:rsidRPr="002B14E0">
        <w:rPr>
          <w:rFonts w:ascii="Verdana" w:eastAsia="宋体" w:hAnsi="Verdana" w:cs="宋体"/>
          <w:b/>
          <w:bCs/>
          <w:color w:val="333333"/>
          <w:kern w:val="0"/>
          <w:sz w:val="18"/>
          <w:szCs w:val="18"/>
        </w:rPr>
        <w:t>default</w:t>
      </w:r>
      <w:r w:rsidRPr="002B14E0">
        <w:rPr>
          <w:rFonts w:ascii="Verdana" w:eastAsia="宋体" w:hAnsi="Verdana" w:cs="宋体"/>
          <w:color w:val="333333"/>
          <w:kern w:val="0"/>
          <w:sz w:val="18"/>
          <w:szCs w:val="18"/>
        </w:rPr>
        <w:t> .</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LIFO</w:t>
      </w:r>
      <w:r w:rsidRPr="002B14E0">
        <w:rPr>
          <w:rFonts w:ascii="Verdana" w:eastAsia="宋体" w:hAnsi="Verdana" w:cs="宋体"/>
          <w:color w:val="333333"/>
          <w:kern w:val="0"/>
          <w:sz w:val="18"/>
          <w:szCs w:val="18"/>
        </w:rPr>
        <w:t> (newest first).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宋体" w:eastAsia="宋体" w:hAnsi="宋体" w:cs="宋体"/>
          <w:color w:val="333333"/>
          <w:kern w:val="0"/>
          <w:szCs w:val="24"/>
        </w:rPr>
        <w:t>LAST_ONLY</w:t>
      </w:r>
      <w:r w:rsidRPr="002B14E0">
        <w:rPr>
          <w:rFonts w:ascii="Verdana" w:eastAsia="宋体" w:hAnsi="Verdana" w:cs="宋体"/>
          <w:color w:val="333333"/>
          <w:kern w:val="0"/>
          <w:sz w:val="18"/>
          <w:szCs w:val="18"/>
        </w:rPr>
        <w:t> (see explanation below).</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throttle: </w:t>
      </w:r>
      <w:r w:rsidRPr="002B14E0">
        <w:rPr>
          <w:rFonts w:ascii="Verdana" w:eastAsia="宋体" w:hAnsi="Verdana" w:cs="宋体"/>
          <w:color w:val="333333"/>
          <w:kern w:val="0"/>
          <w:sz w:val="18"/>
          <w:szCs w:val="18"/>
        </w:rPr>
        <w:t>The maximum coordinator actions are allowed to be in WAITING state concurrently. The default value is </w:t>
      </w:r>
      <w:r w:rsidRPr="002B14E0">
        <w:rPr>
          <w:rFonts w:ascii="宋体" w:eastAsia="宋体" w:hAnsi="宋体" w:cs="宋体"/>
          <w:color w:val="333333"/>
          <w:kern w:val="0"/>
          <w:szCs w:val="24"/>
        </w:rPr>
        <w:t>12</w:t>
      </w:r>
      <w:r w:rsidRPr="002B14E0">
        <w:rPr>
          <w:rFonts w:ascii="Verdana" w:eastAsia="宋体" w:hAnsi="Verdana" w:cs="宋体"/>
          <w:color w:val="333333"/>
          <w:kern w:val="0"/>
          <w:sz w:val="18"/>
          <w:szCs w:val="18"/>
        </w:rPr>
        <w:t> .</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datasets: </w:t>
      </w:r>
      <w:r w:rsidRPr="002B14E0">
        <w:rPr>
          <w:rFonts w:ascii="Verdana" w:eastAsia="宋体" w:hAnsi="Verdana" w:cs="宋体"/>
          <w:color w:val="333333"/>
          <w:kern w:val="0"/>
          <w:sz w:val="18"/>
          <w:szCs w:val="18"/>
        </w:rPr>
        <w:t>The datasets coordinator application uses.</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input-events: </w:t>
      </w:r>
      <w:r w:rsidRPr="002B14E0">
        <w:rPr>
          <w:rFonts w:ascii="Verdana" w:eastAsia="宋体" w:hAnsi="Verdana" w:cs="宋体"/>
          <w:color w:val="333333"/>
          <w:kern w:val="0"/>
          <w:sz w:val="18"/>
          <w:szCs w:val="18"/>
        </w:rPr>
        <w:t>The coordinator job input events.</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data-in: </w:t>
      </w:r>
      <w:r w:rsidRPr="002B14E0">
        <w:rPr>
          <w:rFonts w:ascii="Verdana" w:eastAsia="宋体" w:hAnsi="Verdana" w:cs="宋体"/>
          <w:color w:val="333333"/>
          <w:kern w:val="0"/>
          <w:sz w:val="18"/>
          <w:szCs w:val="18"/>
        </w:rPr>
        <w:t>It defines one job input condition that resolves to one or more instances of a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name: </w:t>
      </w:r>
      <w:r w:rsidRPr="002B14E0">
        <w:rPr>
          <w:rFonts w:ascii="Verdana" w:eastAsia="宋体" w:hAnsi="Verdana" w:cs="宋体"/>
          <w:color w:val="333333"/>
          <w:kern w:val="0"/>
          <w:sz w:val="18"/>
          <w:szCs w:val="18"/>
        </w:rPr>
        <w:t>input condition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 </w:t>
      </w:r>
      <w:r w:rsidRPr="002B14E0">
        <w:rPr>
          <w:rFonts w:ascii="Verdana" w:eastAsia="宋体" w:hAnsi="Verdana" w:cs="宋体"/>
          <w:color w:val="333333"/>
          <w:kern w:val="0"/>
          <w:sz w:val="18"/>
          <w:szCs w:val="18"/>
        </w:rPr>
        <w:t>dataset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instance: </w:t>
      </w:r>
      <w:r w:rsidRPr="002B14E0">
        <w:rPr>
          <w:rFonts w:ascii="Verdana" w:eastAsia="宋体" w:hAnsi="Verdana" w:cs="宋体"/>
          <w:color w:val="333333"/>
          <w:kern w:val="0"/>
          <w:sz w:val="18"/>
          <w:szCs w:val="18"/>
        </w:rPr>
        <w:t>refers to a single dataset instance (the time for a synchronous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start-instance: </w:t>
      </w:r>
      <w:r w:rsidRPr="002B14E0">
        <w:rPr>
          <w:rFonts w:ascii="Verdana" w:eastAsia="宋体" w:hAnsi="Verdana" w:cs="宋体"/>
          <w:color w:val="333333"/>
          <w:kern w:val="0"/>
          <w:sz w:val="18"/>
          <w:szCs w:val="18"/>
        </w:rPr>
        <w:t>refers to the beginning of an instance range (the time for a synchronous dataset).</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end-instance: </w:t>
      </w:r>
      <w:r w:rsidRPr="002B14E0">
        <w:rPr>
          <w:rFonts w:ascii="Verdana" w:eastAsia="宋体" w:hAnsi="Verdana" w:cs="宋体"/>
          <w:color w:val="333333"/>
          <w:kern w:val="0"/>
          <w:sz w:val="18"/>
          <w:szCs w:val="18"/>
        </w:rPr>
        <w:t>refers to the end of an instance range (the time for a synchronous dataset).</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output-events: </w:t>
      </w:r>
      <w:r w:rsidRPr="002B14E0">
        <w:rPr>
          <w:rFonts w:ascii="Verdana" w:eastAsia="宋体" w:hAnsi="Verdana" w:cs="宋体"/>
          <w:color w:val="333333"/>
          <w:kern w:val="0"/>
          <w:sz w:val="18"/>
          <w:szCs w:val="18"/>
        </w:rPr>
        <w:t>The coordinator job output events.</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data-out: </w:t>
      </w:r>
      <w:r w:rsidRPr="002B14E0">
        <w:rPr>
          <w:rFonts w:ascii="Verdana" w:eastAsia="宋体" w:hAnsi="Verdana" w:cs="宋体"/>
          <w:color w:val="333333"/>
          <w:kern w:val="0"/>
          <w:sz w:val="18"/>
          <w:szCs w:val="18"/>
        </w:rPr>
        <w:t>It defines one job output that resolves to a dataset instance.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name: </w:t>
      </w:r>
      <w:r w:rsidRPr="002B14E0">
        <w:rPr>
          <w:rFonts w:ascii="Verdana" w:eastAsia="宋体" w:hAnsi="Verdana" w:cs="宋体"/>
          <w:color w:val="333333"/>
          <w:kern w:val="0"/>
          <w:sz w:val="18"/>
          <w:szCs w:val="18"/>
        </w:rPr>
        <w:t>output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dataset: </w:t>
      </w:r>
      <w:r w:rsidRPr="002B14E0">
        <w:rPr>
          <w:rFonts w:ascii="Verdana" w:eastAsia="宋体" w:hAnsi="Verdana" w:cs="宋体"/>
          <w:color w:val="333333"/>
          <w:kern w:val="0"/>
          <w:sz w:val="18"/>
          <w:szCs w:val="18"/>
        </w:rPr>
        <w:t>dataset name.</w:t>
      </w:r>
    </w:p>
    <w:p w:rsidR="002B14E0" w:rsidRPr="002B14E0" w:rsidRDefault="002B14E0" w:rsidP="002B14E0">
      <w:pPr>
        <w:widowControl/>
        <w:numPr>
          <w:ilvl w:val="2"/>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lastRenderedPageBreak/>
        <w:t>instance: </w:t>
      </w:r>
      <w:r w:rsidRPr="002B14E0">
        <w:rPr>
          <w:rFonts w:ascii="Verdana" w:eastAsia="宋体" w:hAnsi="Verdana" w:cs="宋体"/>
          <w:color w:val="333333"/>
          <w:kern w:val="0"/>
          <w:sz w:val="18"/>
          <w:szCs w:val="18"/>
        </w:rPr>
        <w:t>dataset instance that will be generated by coordinator action.</w:t>
      </w:r>
    </w:p>
    <w:p w:rsidR="002B14E0" w:rsidRPr="002B14E0" w:rsidRDefault="002B14E0" w:rsidP="002B14E0">
      <w:pPr>
        <w:widowControl/>
        <w:numPr>
          <w:ilvl w:val="0"/>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action: </w:t>
      </w:r>
      <w:r w:rsidRPr="002B14E0">
        <w:rPr>
          <w:rFonts w:ascii="Verdana" w:eastAsia="宋体" w:hAnsi="Verdana" w:cs="宋体"/>
          <w:color w:val="333333"/>
          <w:kern w:val="0"/>
          <w:sz w:val="18"/>
          <w:szCs w:val="18"/>
        </w:rPr>
        <w:t>The coordinator action to execute.</w:t>
      </w:r>
    </w:p>
    <w:p w:rsidR="002B14E0" w:rsidRPr="002B14E0" w:rsidRDefault="002B14E0" w:rsidP="002B14E0">
      <w:pPr>
        <w:widowControl/>
        <w:numPr>
          <w:ilvl w:val="1"/>
          <w:numId w:val="12"/>
        </w:numPr>
        <w:shd w:val="clear" w:color="auto" w:fill="FFFFFF"/>
        <w:snapToGrid/>
        <w:spacing w:before="100" w:beforeAutospacing="1" w:after="100" w:afterAutospacing="1" w:line="240" w:lineRule="auto"/>
        <w:jc w:val="left"/>
        <w:rPr>
          <w:rFonts w:ascii="Verdana" w:eastAsia="宋体" w:hAnsi="Verdana" w:cs="宋体"/>
          <w:color w:val="333333"/>
          <w:kern w:val="0"/>
          <w:sz w:val="18"/>
          <w:szCs w:val="18"/>
        </w:rPr>
      </w:pPr>
      <w:r w:rsidRPr="002B14E0">
        <w:rPr>
          <w:rFonts w:ascii="Verdana" w:eastAsia="宋体" w:hAnsi="Verdana" w:cs="宋体"/>
          <w:b/>
          <w:bCs/>
          <w:color w:val="0000FF"/>
          <w:kern w:val="0"/>
          <w:sz w:val="18"/>
          <w:szCs w:val="18"/>
        </w:rPr>
        <w:t>workflow: </w:t>
      </w:r>
      <w:r w:rsidRPr="002B14E0">
        <w:rPr>
          <w:rFonts w:ascii="Verdana" w:eastAsia="宋体" w:hAnsi="Verdana" w:cs="宋体"/>
          <w:color w:val="333333"/>
          <w:kern w:val="0"/>
          <w:sz w:val="18"/>
          <w:szCs w:val="18"/>
        </w:rPr>
        <w:t>The workflow job invocation. Workflow job properties can refer to the defined data-in and data-out elements.</w:t>
      </w:r>
    </w:p>
    <w:p w:rsidR="0038610C" w:rsidRPr="002B14E0" w:rsidRDefault="0038610C" w:rsidP="002B14E0"/>
    <w:p w:rsidR="00E33E0D" w:rsidRDefault="00E33E0D" w:rsidP="00E33E0D">
      <w:r>
        <w:rPr>
          <w:noProof/>
        </w:rPr>
        <w:drawing>
          <wp:inline distT="0" distB="0" distL="0" distR="0" wp14:anchorId="0C0CA2CE" wp14:editId="5E92985A">
            <wp:extent cx="5274310" cy="41763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4176395"/>
                    </a:xfrm>
                    <a:prstGeom prst="rect">
                      <a:avLst/>
                    </a:prstGeom>
                  </pic:spPr>
                </pic:pic>
              </a:graphicData>
            </a:graphic>
          </wp:inline>
        </w:drawing>
      </w:r>
    </w:p>
    <w:p w:rsidR="002F0C25" w:rsidRPr="00E33E0D" w:rsidRDefault="002F0C25" w:rsidP="00E33E0D">
      <w:r>
        <w:rPr>
          <w:noProof/>
        </w:rPr>
        <w:drawing>
          <wp:inline distT="0" distB="0" distL="0" distR="0" wp14:anchorId="0D8D716D" wp14:editId="55A1E739">
            <wp:extent cx="5274310" cy="284734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847340"/>
                    </a:xfrm>
                    <a:prstGeom prst="rect">
                      <a:avLst/>
                    </a:prstGeom>
                  </pic:spPr>
                </pic:pic>
              </a:graphicData>
            </a:graphic>
          </wp:inline>
        </w:drawing>
      </w:r>
      <w:r w:rsidR="001439AB" w:rsidRPr="001439AB">
        <w:rPr>
          <w:noProof/>
        </w:rPr>
        <w:t xml:space="preserve"> </w:t>
      </w:r>
      <w:r w:rsidR="001439AB">
        <w:rPr>
          <w:noProof/>
        </w:rPr>
        <w:lastRenderedPageBreak/>
        <w:drawing>
          <wp:inline distT="0" distB="0" distL="0" distR="0" wp14:anchorId="68102748" wp14:editId="4A70B67D">
            <wp:extent cx="5274310" cy="2950210"/>
            <wp:effectExtent l="0" t="0" r="254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0210"/>
                    </a:xfrm>
                    <a:prstGeom prst="rect">
                      <a:avLst/>
                    </a:prstGeom>
                  </pic:spPr>
                </pic:pic>
              </a:graphicData>
            </a:graphic>
          </wp:inline>
        </w:drawing>
      </w:r>
      <w:r w:rsidR="004C1373" w:rsidRPr="004C1373">
        <w:rPr>
          <w:noProof/>
        </w:rPr>
        <w:t xml:space="preserve"> </w:t>
      </w:r>
      <w:r w:rsidR="004C1373">
        <w:rPr>
          <w:noProof/>
        </w:rPr>
        <w:drawing>
          <wp:inline distT="0" distB="0" distL="0" distR="0" wp14:anchorId="2EC538A3" wp14:editId="47EF383D">
            <wp:extent cx="5274310" cy="4468495"/>
            <wp:effectExtent l="0" t="0" r="254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4468495"/>
                    </a:xfrm>
                    <a:prstGeom prst="rect">
                      <a:avLst/>
                    </a:prstGeom>
                  </pic:spPr>
                </pic:pic>
              </a:graphicData>
            </a:graphic>
          </wp:inline>
        </w:drawing>
      </w:r>
    </w:p>
    <w:p w:rsidR="00730443" w:rsidRDefault="00730443" w:rsidP="00730443">
      <w:pPr>
        <w:pStyle w:val="1"/>
      </w:pPr>
      <w:r>
        <w:t>HUE</w:t>
      </w:r>
    </w:p>
    <w:p w:rsidR="00F37424" w:rsidRDefault="00D6134D" w:rsidP="00F37424">
      <w:hyperlink r:id="rId79" w:history="1">
        <w:r w:rsidR="00F37424" w:rsidRPr="00172174">
          <w:rPr>
            <w:rStyle w:val="a6"/>
          </w:rPr>
          <w:t>http://gethue.com/</w:t>
        </w:r>
      </w:hyperlink>
    </w:p>
    <w:p w:rsidR="00F37424" w:rsidRDefault="00D6134D" w:rsidP="00F37424">
      <w:hyperlink r:id="rId80" w:history="1">
        <w:r w:rsidR="00F37424" w:rsidRPr="00172174">
          <w:rPr>
            <w:rStyle w:val="a6"/>
          </w:rPr>
          <w:t>https://github.com/cloudera/hue</w:t>
        </w:r>
      </w:hyperlink>
    </w:p>
    <w:p w:rsidR="00EA7D0D" w:rsidRDefault="00EA7D0D" w:rsidP="00F37424">
      <w:r w:rsidRPr="00EA7D0D">
        <w:lastRenderedPageBreak/>
        <w:t>http://archive.cloudera.com/cdh5/cdh/5/hue-3.7.0-cdh5.3.6/manual.html</w:t>
      </w:r>
    </w:p>
    <w:p w:rsidR="00F37424" w:rsidRPr="00F37424" w:rsidRDefault="00F37424" w:rsidP="00F37424"/>
    <w:p w:rsidR="00EF3E9C" w:rsidRDefault="0063732D" w:rsidP="00136C99">
      <w:pPr>
        <w:pStyle w:val="2"/>
        <w:spacing w:before="156" w:after="156"/>
      </w:pPr>
      <w:r>
        <w:rPr>
          <w:rFonts w:hint="eastAsia"/>
        </w:rPr>
        <w:t>功能架构</w:t>
      </w:r>
    </w:p>
    <w:p w:rsidR="00F37424" w:rsidRPr="00F37424" w:rsidRDefault="00F37424" w:rsidP="00F37424">
      <w:r>
        <w:rPr>
          <w:noProof/>
        </w:rPr>
        <w:drawing>
          <wp:inline distT="0" distB="0" distL="0" distR="0" wp14:anchorId="15A9B41D" wp14:editId="744DA746">
            <wp:extent cx="5274310" cy="235077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350770"/>
                    </a:xfrm>
                    <a:prstGeom prst="rect">
                      <a:avLst/>
                    </a:prstGeom>
                  </pic:spPr>
                </pic:pic>
              </a:graphicData>
            </a:graphic>
          </wp:inline>
        </w:drawing>
      </w:r>
    </w:p>
    <w:p w:rsidR="0063732D" w:rsidRDefault="0063732D" w:rsidP="00136C99">
      <w:pPr>
        <w:pStyle w:val="2"/>
        <w:spacing w:before="156" w:after="156"/>
      </w:pPr>
      <w:r>
        <w:t>编译安装</w:t>
      </w:r>
    </w:p>
    <w:p w:rsidR="00513D5D" w:rsidRDefault="00513D5D" w:rsidP="00513D5D">
      <w:pPr>
        <w:pStyle w:val="3"/>
        <w:spacing w:before="156" w:after="156"/>
      </w:pPr>
      <w:r>
        <w:rPr>
          <w:rFonts w:hint="eastAsia"/>
        </w:rPr>
        <w:t>依赖软件</w:t>
      </w:r>
    </w:p>
    <w:p w:rsidR="00235FCF" w:rsidRPr="00235FCF" w:rsidRDefault="00235FCF" w:rsidP="00235FCF">
      <w:r>
        <w:rPr>
          <w:noProof/>
        </w:rPr>
        <w:drawing>
          <wp:inline distT="0" distB="0" distL="0" distR="0" wp14:anchorId="79CEE745" wp14:editId="136870E8">
            <wp:extent cx="5274310" cy="346773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467735"/>
                    </a:xfrm>
                    <a:prstGeom prst="rect">
                      <a:avLst/>
                    </a:prstGeom>
                  </pic:spPr>
                </pic:pic>
              </a:graphicData>
            </a:graphic>
          </wp:inline>
        </w:drawing>
      </w:r>
    </w:p>
    <w:p w:rsidR="00513D5D" w:rsidRDefault="00513D5D" w:rsidP="00513D5D">
      <w:pPr>
        <w:pStyle w:val="3"/>
        <w:spacing w:before="156" w:after="156"/>
      </w:pPr>
      <w:r>
        <w:t>解压编译：</w:t>
      </w:r>
    </w:p>
    <w:p w:rsidR="00513D5D" w:rsidRDefault="00513D5D" w:rsidP="00513D5D">
      <w:r w:rsidRPr="00513D5D">
        <w:t>[beifeng@hadoop-senior softwares]$ tar -zxf hue-3.7.0-cdh5.3.6.tar.gz</w:t>
      </w:r>
    </w:p>
    <w:p w:rsidR="00235FCF" w:rsidRDefault="00235FCF" w:rsidP="00513D5D">
      <w:r>
        <w:t>make apps</w:t>
      </w:r>
    </w:p>
    <w:p w:rsidR="00235FCF" w:rsidRDefault="00235FCF" w:rsidP="00513D5D"/>
    <w:p w:rsidR="00235FCF" w:rsidRDefault="00235FCF" w:rsidP="00513D5D">
      <w:r>
        <w:rPr>
          <w:rFonts w:hint="eastAsia"/>
        </w:rPr>
        <w:t>已经编译好的：</w:t>
      </w:r>
    </w:p>
    <w:p w:rsidR="00235FCF" w:rsidRDefault="00235FCF" w:rsidP="00513D5D">
      <w:r w:rsidRPr="00235FCF">
        <w:lastRenderedPageBreak/>
        <w:t>[beifeng@hadoop-senior softwares]$ tar -zxf hue-3.7.0-cdh5.3.6-build.tar.gz -C /opt/</w:t>
      </w:r>
      <w:r w:rsidR="006722B9">
        <w:t>app</w:t>
      </w:r>
      <w:r w:rsidRPr="00235FCF">
        <w:t>/</w:t>
      </w:r>
    </w:p>
    <w:p w:rsidR="00235FCF" w:rsidRDefault="006722B9" w:rsidP="00513D5D">
      <w:r>
        <w:rPr>
          <w:rFonts w:hint="eastAsia"/>
        </w:rPr>
        <w:t>启动：</w:t>
      </w:r>
    </w:p>
    <w:p w:rsidR="006722B9" w:rsidRPr="006722B9" w:rsidRDefault="00A32561" w:rsidP="00513D5D">
      <w:r w:rsidRPr="00A32561">
        <w:t>beifeng@hadoop-senior hue-3.7.0-cdh5.3.6]$ build/env/bin/supervisor</w:t>
      </w:r>
    </w:p>
    <w:p w:rsidR="0063732D" w:rsidRDefault="0063732D" w:rsidP="00AD6B74">
      <w:pPr>
        <w:pStyle w:val="2"/>
        <w:spacing w:before="156" w:after="156"/>
      </w:pPr>
      <w:r>
        <w:t>集成</w:t>
      </w:r>
      <w:r>
        <w:rPr>
          <w:rFonts w:hint="eastAsia"/>
        </w:rPr>
        <w:t>HDFS</w:t>
      </w:r>
    </w:p>
    <w:p w:rsidR="00AD6B74" w:rsidRDefault="00AD6B74" w:rsidP="00AD6B74">
      <w:pPr>
        <w:pStyle w:val="3"/>
        <w:spacing w:before="156" w:after="156"/>
      </w:pPr>
      <w:r>
        <w:rPr>
          <w:rFonts w:hint="eastAsia"/>
        </w:rPr>
        <w:t>Hadoop Configuration</w:t>
      </w:r>
    </w:p>
    <w:p w:rsidR="00AD6B74" w:rsidRDefault="00AD6B74" w:rsidP="008D06F9">
      <w:pPr>
        <w:pStyle w:val="4"/>
      </w:pPr>
      <w:r>
        <w:rPr>
          <w:rFonts w:hint="eastAsia"/>
        </w:rPr>
        <w:t xml:space="preserve">Edit hdfs-site.xml </w:t>
      </w:r>
      <w:r w:rsidR="00A3047B">
        <w:rPr>
          <w:rFonts w:hint="eastAsia"/>
        </w:rPr>
        <w:t>默认已开启</w:t>
      </w:r>
    </w:p>
    <w:p w:rsidR="008D06F9" w:rsidRDefault="008D06F9" w:rsidP="00A16BF2">
      <w:pPr>
        <w:pStyle w:val="a3"/>
        <w:ind w:firstLine="420"/>
      </w:pPr>
      <w:r>
        <w:t>&lt;property&gt;</w:t>
      </w:r>
    </w:p>
    <w:p w:rsidR="008D06F9" w:rsidRDefault="008D06F9" w:rsidP="008D06F9">
      <w:pPr>
        <w:pStyle w:val="a3"/>
      </w:pPr>
      <w:r>
        <w:t xml:space="preserve">        &lt;name&gt;dfs.webhdfs.enabled&lt;/name&gt;</w:t>
      </w:r>
    </w:p>
    <w:p w:rsidR="008D06F9" w:rsidRDefault="008D06F9" w:rsidP="008D06F9">
      <w:pPr>
        <w:pStyle w:val="a3"/>
      </w:pPr>
      <w:r>
        <w:t xml:space="preserve">        &lt;value&gt;true&lt;/value&gt;</w:t>
      </w:r>
    </w:p>
    <w:p w:rsidR="00AD6B74" w:rsidRDefault="008D06F9" w:rsidP="008D06F9">
      <w:pPr>
        <w:pStyle w:val="a3"/>
      </w:pPr>
      <w:r>
        <w:t xml:space="preserve">    &lt;/property&gt;</w:t>
      </w:r>
    </w:p>
    <w:p w:rsidR="00AD6B74" w:rsidRDefault="00AD6B74" w:rsidP="008D06F9">
      <w:pPr>
        <w:pStyle w:val="4"/>
      </w:pPr>
      <w:r>
        <w:t>Edit core-site.xml</w:t>
      </w:r>
    </w:p>
    <w:p w:rsidR="007708B1" w:rsidRPr="007708B1" w:rsidRDefault="007708B1" w:rsidP="007708B1">
      <w:pPr>
        <w:pStyle w:val="a3"/>
      </w:pPr>
      <w:r w:rsidRPr="007708B1">
        <w:t>&lt;property&gt;</w:t>
      </w:r>
    </w:p>
    <w:p w:rsidR="007708B1" w:rsidRPr="007708B1" w:rsidRDefault="007708B1" w:rsidP="007708B1">
      <w:pPr>
        <w:pStyle w:val="a3"/>
      </w:pPr>
      <w:r w:rsidRPr="007708B1">
        <w:t xml:space="preserve">  &lt;name&gt;hadoop.proxyuser.hue.hosts&lt;/name&gt;</w:t>
      </w:r>
    </w:p>
    <w:p w:rsidR="007708B1" w:rsidRPr="007708B1" w:rsidRDefault="007708B1" w:rsidP="007708B1">
      <w:pPr>
        <w:pStyle w:val="a3"/>
      </w:pPr>
      <w:r w:rsidRPr="007708B1">
        <w:t xml:space="preserve">  &lt;value&gt;*&lt;/value&gt;</w:t>
      </w:r>
    </w:p>
    <w:p w:rsidR="007708B1" w:rsidRPr="007708B1" w:rsidRDefault="007708B1" w:rsidP="007708B1">
      <w:pPr>
        <w:pStyle w:val="a3"/>
      </w:pPr>
      <w:r w:rsidRPr="007708B1">
        <w:t>&lt;/property&gt;</w:t>
      </w:r>
    </w:p>
    <w:p w:rsidR="007708B1" w:rsidRPr="007708B1" w:rsidRDefault="007708B1" w:rsidP="007708B1">
      <w:pPr>
        <w:pStyle w:val="a3"/>
      </w:pPr>
      <w:r w:rsidRPr="007708B1">
        <w:t>&lt;property&gt;</w:t>
      </w:r>
    </w:p>
    <w:p w:rsidR="007708B1" w:rsidRPr="007708B1" w:rsidRDefault="007708B1" w:rsidP="007708B1">
      <w:pPr>
        <w:pStyle w:val="a3"/>
      </w:pPr>
      <w:r w:rsidRPr="007708B1">
        <w:t xml:space="preserve">  &lt;name&gt;hadoop.proxyuser.hue.groups&lt;/name&gt;</w:t>
      </w:r>
    </w:p>
    <w:p w:rsidR="007708B1" w:rsidRPr="007708B1" w:rsidRDefault="007708B1" w:rsidP="007708B1">
      <w:pPr>
        <w:pStyle w:val="a3"/>
      </w:pPr>
      <w:r w:rsidRPr="007708B1">
        <w:t xml:space="preserve">  &lt;value&gt;*&lt;/value&gt;</w:t>
      </w:r>
    </w:p>
    <w:p w:rsidR="00AD6B74" w:rsidRDefault="007708B1" w:rsidP="007708B1">
      <w:pPr>
        <w:pStyle w:val="a3"/>
      </w:pPr>
      <w:r w:rsidRPr="007708B1">
        <w:t>&lt;/property&gt;</w:t>
      </w:r>
    </w:p>
    <w:p w:rsidR="00535F25" w:rsidRDefault="00535F25" w:rsidP="00535F25">
      <w:pPr>
        <w:pStyle w:val="4"/>
      </w:pPr>
      <w:r>
        <w:lastRenderedPageBreak/>
        <w:t>编辑</w:t>
      </w:r>
      <w:r w:rsidRPr="00535F25">
        <w:t>/opt/app/hue-3.7.0-cdh5.3.6/desktop/conf/</w:t>
      </w:r>
      <w:r>
        <w:t>hue.ini</w:t>
      </w:r>
    </w:p>
    <w:p w:rsidR="00535F25" w:rsidRDefault="00DF5A6D" w:rsidP="00535F25">
      <w:r>
        <w:rPr>
          <w:noProof/>
        </w:rPr>
        <w:drawing>
          <wp:inline distT="0" distB="0" distL="0" distR="0" wp14:anchorId="665465A9" wp14:editId="0E281CEA">
            <wp:extent cx="5274310" cy="3779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3779520"/>
                    </a:xfrm>
                    <a:prstGeom prst="rect">
                      <a:avLst/>
                    </a:prstGeom>
                  </pic:spPr>
                </pic:pic>
              </a:graphicData>
            </a:graphic>
          </wp:inline>
        </w:drawing>
      </w:r>
    </w:p>
    <w:p w:rsidR="00DF5A6D" w:rsidRDefault="00DF5A6D" w:rsidP="00535F25">
      <w:r>
        <w:rPr>
          <w:noProof/>
        </w:rPr>
        <w:drawing>
          <wp:inline distT="0" distB="0" distL="0" distR="0" wp14:anchorId="1F9B4AFF" wp14:editId="027CBF0C">
            <wp:extent cx="5274310" cy="364236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642360"/>
                    </a:xfrm>
                    <a:prstGeom prst="rect">
                      <a:avLst/>
                    </a:prstGeom>
                  </pic:spPr>
                </pic:pic>
              </a:graphicData>
            </a:graphic>
          </wp:inline>
        </w:drawing>
      </w:r>
    </w:p>
    <w:p w:rsidR="00DF5A6D" w:rsidRPr="00535F25" w:rsidRDefault="00DF5A6D" w:rsidP="00535F25">
      <w:r>
        <w:rPr>
          <w:noProof/>
        </w:rPr>
        <w:drawing>
          <wp:inline distT="0" distB="0" distL="0" distR="0" wp14:anchorId="72FB52E3" wp14:editId="1B7127EF">
            <wp:extent cx="3057525" cy="628650"/>
            <wp:effectExtent l="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57525" cy="628650"/>
                    </a:xfrm>
                    <a:prstGeom prst="rect">
                      <a:avLst/>
                    </a:prstGeom>
                  </pic:spPr>
                </pic:pic>
              </a:graphicData>
            </a:graphic>
          </wp:inline>
        </w:drawing>
      </w:r>
    </w:p>
    <w:p w:rsidR="0063732D" w:rsidRDefault="0063732D" w:rsidP="00EF3E9C">
      <w:r>
        <w:t>集成</w:t>
      </w:r>
      <w:r>
        <w:rPr>
          <w:rFonts w:hint="eastAsia"/>
        </w:rPr>
        <w:t>YARN</w:t>
      </w:r>
    </w:p>
    <w:p w:rsidR="0063732D" w:rsidRDefault="0063732D" w:rsidP="002D3E94">
      <w:pPr>
        <w:pStyle w:val="2"/>
        <w:spacing w:before="156" w:after="156"/>
      </w:pPr>
      <w:r>
        <w:lastRenderedPageBreak/>
        <w:t>集成</w:t>
      </w:r>
      <w:r>
        <w:rPr>
          <w:rFonts w:hint="eastAsia"/>
        </w:rPr>
        <w:t>HIVE</w:t>
      </w:r>
    </w:p>
    <w:p w:rsidR="002D3E94" w:rsidRDefault="002D3E94" w:rsidP="002D3E94">
      <w:r>
        <w:rPr>
          <w:rFonts w:hint="eastAsia"/>
        </w:rPr>
        <w:t>需要启动</w:t>
      </w:r>
      <w:r>
        <w:t xml:space="preserve">hiveserver2 </w:t>
      </w:r>
      <w:r>
        <w:rPr>
          <w:rFonts w:hint="eastAsia"/>
        </w:rPr>
        <w:t>和</w:t>
      </w:r>
      <w:r>
        <w:rPr>
          <w:rFonts w:hint="eastAsia"/>
        </w:rPr>
        <w:t xml:space="preserve"> </w:t>
      </w:r>
      <w:r>
        <w:t xml:space="preserve">metastore </w:t>
      </w:r>
      <w:r>
        <w:rPr>
          <w:rFonts w:hint="eastAsia"/>
        </w:rPr>
        <w:t>服务</w:t>
      </w:r>
      <w:r>
        <w:rPr>
          <w:rFonts w:hint="eastAsia"/>
        </w:rPr>
        <w:t xml:space="preserve"> </w:t>
      </w:r>
    </w:p>
    <w:p w:rsidR="002D3E94" w:rsidRDefault="00B312F4" w:rsidP="002D3E94">
      <w:r>
        <w:rPr>
          <w:rFonts w:hint="eastAsia"/>
        </w:rPr>
        <w:t>在</w:t>
      </w:r>
      <w:r w:rsidRPr="00B312F4">
        <w:t>/opt/cdh-5.3.6/hive-0.13.1-cdh5.3.6/conf</w:t>
      </w:r>
      <w:r>
        <w:t xml:space="preserve">/hive-site.xml </w:t>
      </w:r>
      <w:r>
        <w:rPr>
          <w:rFonts w:hint="eastAsia"/>
        </w:rPr>
        <w:t>中添加配置：</w:t>
      </w:r>
      <w:r>
        <w:rPr>
          <w:rFonts w:hint="eastAsia"/>
        </w:rPr>
        <w:t xml:space="preserve"> </w:t>
      </w:r>
    </w:p>
    <w:p w:rsidR="00B312F4" w:rsidRDefault="00B312F4" w:rsidP="00B312F4">
      <w:pPr>
        <w:pStyle w:val="a3"/>
      </w:pPr>
      <w:r>
        <w:t>&lt;property&gt;</w:t>
      </w:r>
    </w:p>
    <w:p w:rsidR="00B312F4" w:rsidRDefault="00B312F4" w:rsidP="00B312F4">
      <w:pPr>
        <w:pStyle w:val="a3"/>
      </w:pPr>
      <w:r>
        <w:tab/>
        <w:t xml:space="preserve">  &lt;name&gt;hive.server2.thrift.port&lt;/name&gt;</w:t>
      </w:r>
    </w:p>
    <w:p w:rsidR="00B312F4" w:rsidRDefault="00B312F4" w:rsidP="00B312F4">
      <w:pPr>
        <w:pStyle w:val="a3"/>
      </w:pPr>
      <w:r>
        <w:tab/>
        <w:t xml:space="preserve">  &lt;value&gt;10000&lt;/value&gt;</w:t>
      </w:r>
    </w:p>
    <w:p w:rsidR="00B312F4" w:rsidRDefault="00B312F4" w:rsidP="00B312F4">
      <w:pPr>
        <w:pStyle w:val="a3"/>
      </w:pPr>
      <w:r>
        <w:tab/>
        <w:t>&lt;/property&gt;</w:t>
      </w:r>
    </w:p>
    <w:p w:rsidR="00B312F4" w:rsidRDefault="00B312F4" w:rsidP="00B312F4">
      <w:pPr>
        <w:pStyle w:val="a3"/>
      </w:pPr>
    </w:p>
    <w:p w:rsidR="00B312F4" w:rsidRDefault="00B312F4" w:rsidP="00B312F4">
      <w:pPr>
        <w:pStyle w:val="a3"/>
      </w:pPr>
      <w:r>
        <w:tab/>
        <w:t>&lt;property&gt;</w:t>
      </w:r>
    </w:p>
    <w:p w:rsidR="00B312F4" w:rsidRDefault="00B312F4" w:rsidP="00B312F4">
      <w:pPr>
        <w:pStyle w:val="a3"/>
      </w:pPr>
      <w:r>
        <w:tab/>
        <w:t xml:space="preserve">  &lt;name&gt;hive.server2.thrift.bind.host&lt;/name&gt;</w:t>
      </w:r>
    </w:p>
    <w:p w:rsidR="00B312F4" w:rsidRDefault="00B312F4" w:rsidP="00B312F4">
      <w:pPr>
        <w:pStyle w:val="a3"/>
      </w:pPr>
      <w:r>
        <w:tab/>
        <w:t xml:space="preserve">  &lt;value&gt;hadoop-senior.ibeifeng.com&lt;/value&gt;</w:t>
      </w:r>
    </w:p>
    <w:p w:rsidR="00B312F4" w:rsidRDefault="00B312F4" w:rsidP="00B312F4">
      <w:pPr>
        <w:pStyle w:val="a3"/>
      </w:pPr>
      <w:r>
        <w:tab/>
        <w:t>&lt;/property&gt;</w:t>
      </w:r>
    </w:p>
    <w:p w:rsidR="00B312F4" w:rsidRDefault="00B312F4" w:rsidP="00B312F4">
      <w:r>
        <w:rPr>
          <w:rFonts w:hint="eastAsia"/>
        </w:rPr>
        <w:t>启动</w:t>
      </w:r>
      <w:r>
        <w:t xml:space="preserve">hiveserver2 : </w:t>
      </w:r>
    </w:p>
    <w:p w:rsidR="00B312F4" w:rsidRDefault="00B312F4" w:rsidP="00B312F4">
      <w:r>
        <w:rPr>
          <w:noProof/>
        </w:rPr>
        <w:drawing>
          <wp:inline distT="0" distB="0" distL="0" distR="0" wp14:anchorId="3C26F4AF" wp14:editId="18C26EB8">
            <wp:extent cx="3743325" cy="42862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43325" cy="428625"/>
                    </a:xfrm>
                    <a:prstGeom prst="rect">
                      <a:avLst/>
                    </a:prstGeom>
                  </pic:spPr>
                </pic:pic>
              </a:graphicData>
            </a:graphic>
          </wp:inline>
        </w:drawing>
      </w:r>
    </w:p>
    <w:p w:rsidR="00B312F4" w:rsidRDefault="00B312F4" w:rsidP="00B312F4"/>
    <w:p w:rsidR="00E11EBA" w:rsidRDefault="00E11EBA" w:rsidP="00E11EBA">
      <w:pPr>
        <w:pStyle w:val="4"/>
      </w:pPr>
      <w:r>
        <w:rPr>
          <w:rFonts w:hint="eastAsia"/>
        </w:rPr>
        <w:t>metastore:</w:t>
      </w:r>
    </w:p>
    <w:p w:rsidR="00043618" w:rsidRDefault="00043618" w:rsidP="00043618">
      <w:pPr>
        <w:pStyle w:val="a3"/>
      </w:pPr>
      <w:r>
        <w:t>&lt;!--remote metastore --&gt;</w:t>
      </w:r>
    </w:p>
    <w:p w:rsidR="00043618" w:rsidRDefault="00043618" w:rsidP="00043618">
      <w:pPr>
        <w:pStyle w:val="a3"/>
      </w:pPr>
      <w:r>
        <w:tab/>
        <w:t>&lt;property&gt;</w:t>
      </w:r>
    </w:p>
    <w:p w:rsidR="00043618" w:rsidRDefault="00043618" w:rsidP="00043618">
      <w:pPr>
        <w:pStyle w:val="a3"/>
      </w:pPr>
      <w:r>
        <w:tab/>
        <w:t xml:space="preserve">  &lt;name&gt;hive.metastore.uris&lt;/name&gt;</w:t>
      </w:r>
    </w:p>
    <w:p w:rsidR="00043618" w:rsidRDefault="00043618" w:rsidP="00043618">
      <w:pPr>
        <w:pStyle w:val="a3"/>
      </w:pPr>
      <w:r>
        <w:tab/>
        <w:t xml:space="preserve">  &lt;value&gt;thrift://hadoop-senior.ibeifeng.com:9083&lt;/value&gt;</w:t>
      </w:r>
    </w:p>
    <w:p w:rsidR="00E11EBA" w:rsidRDefault="00043618" w:rsidP="00043618">
      <w:pPr>
        <w:pStyle w:val="a3"/>
      </w:pPr>
      <w:r>
        <w:tab/>
        <w:t>&lt;/property&gt;</w:t>
      </w:r>
    </w:p>
    <w:p w:rsidR="00AA4062" w:rsidRDefault="00AA4062" w:rsidP="00AA4062"/>
    <w:p w:rsidR="00AA4062" w:rsidRDefault="00AA4062" w:rsidP="00AA4062">
      <w:r>
        <w:rPr>
          <w:noProof/>
        </w:rPr>
        <w:drawing>
          <wp:inline distT="0" distB="0" distL="0" distR="0" wp14:anchorId="078CD45B" wp14:editId="7A0C16FC">
            <wp:extent cx="5274310" cy="36195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61950"/>
                    </a:xfrm>
                    <a:prstGeom prst="rect">
                      <a:avLst/>
                    </a:prstGeom>
                  </pic:spPr>
                </pic:pic>
              </a:graphicData>
            </a:graphic>
          </wp:inline>
        </w:drawing>
      </w:r>
    </w:p>
    <w:p w:rsidR="00E36218" w:rsidRDefault="00E36218" w:rsidP="00AA4062"/>
    <w:p w:rsidR="00E36218" w:rsidRDefault="00E36218" w:rsidP="00AA4062">
      <w:r>
        <w:rPr>
          <w:rFonts w:hint="eastAsia"/>
        </w:rPr>
        <w:t>HUE.INI</w:t>
      </w:r>
    </w:p>
    <w:p w:rsidR="00E36218" w:rsidRPr="00AA4062" w:rsidRDefault="00E36218" w:rsidP="00AA4062">
      <w:r>
        <w:rPr>
          <w:noProof/>
        </w:rPr>
        <w:drawing>
          <wp:inline distT="0" distB="0" distL="0" distR="0" wp14:anchorId="679F1CD8" wp14:editId="049667B1">
            <wp:extent cx="4543425" cy="224790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43425" cy="2247900"/>
                    </a:xfrm>
                    <a:prstGeom prst="rect">
                      <a:avLst/>
                    </a:prstGeom>
                  </pic:spPr>
                </pic:pic>
              </a:graphicData>
            </a:graphic>
          </wp:inline>
        </w:drawing>
      </w:r>
    </w:p>
    <w:p w:rsidR="0063732D" w:rsidRDefault="0063732D" w:rsidP="003E204B">
      <w:pPr>
        <w:pStyle w:val="2"/>
        <w:spacing w:before="156" w:after="156"/>
      </w:pPr>
      <w:r>
        <w:lastRenderedPageBreak/>
        <w:t>集成</w:t>
      </w:r>
      <w:r>
        <w:rPr>
          <w:rFonts w:hint="eastAsia"/>
        </w:rPr>
        <w:t>D</w:t>
      </w:r>
      <w:r>
        <w:t>ataBase</w:t>
      </w:r>
    </w:p>
    <w:p w:rsidR="002D3E94" w:rsidRDefault="002A6FBB" w:rsidP="002D3E94">
      <w:r>
        <w:rPr>
          <w:noProof/>
        </w:rPr>
        <w:drawing>
          <wp:inline distT="0" distB="0" distL="0" distR="0" wp14:anchorId="6B62AD10" wp14:editId="14D8EA7D">
            <wp:extent cx="4029075" cy="4714875"/>
            <wp:effectExtent l="0" t="0" r="9525"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29075" cy="4714875"/>
                    </a:xfrm>
                    <a:prstGeom prst="rect">
                      <a:avLst/>
                    </a:prstGeom>
                  </pic:spPr>
                </pic:pic>
              </a:graphicData>
            </a:graphic>
          </wp:inline>
        </w:drawing>
      </w:r>
    </w:p>
    <w:p w:rsidR="00D10301" w:rsidRDefault="00D10301" w:rsidP="002D3E94">
      <w:r>
        <w:rPr>
          <w:rFonts w:hint="eastAsia"/>
        </w:rPr>
        <w:t xml:space="preserve">Mysql </w:t>
      </w:r>
      <w:r>
        <w:rPr>
          <w:rFonts w:hint="eastAsia"/>
        </w:rPr>
        <w:t>需要数据库驱动：</w:t>
      </w:r>
    </w:p>
    <w:p w:rsidR="00D10301" w:rsidRDefault="00D10301" w:rsidP="002D3E94">
      <w:r w:rsidRPr="00D10301">
        <w:t>[root@hadoop-senior softwares]# rpm -ivh MySQL-shared-compat-5.4.3-0.rhel5.x86_64.rpm</w:t>
      </w:r>
    </w:p>
    <w:p w:rsidR="0063732D" w:rsidRDefault="0063732D" w:rsidP="00E36218">
      <w:pPr>
        <w:pStyle w:val="2"/>
        <w:spacing w:before="156" w:after="156"/>
      </w:pPr>
      <w:r>
        <w:rPr>
          <w:rFonts w:hint="eastAsia"/>
        </w:rPr>
        <w:t>集成</w:t>
      </w:r>
      <w:r>
        <w:rPr>
          <w:rFonts w:hint="eastAsia"/>
        </w:rPr>
        <w:t>O</w:t>
      </w:r>
      <w:r>
        <w:t>ozie</w:t>
      </w:r>
    </w:p>
    <w:p w:rsidR="007C6042" w:rsidRDefault="007C6042" w:rsidP="007C6042"/>
    <w:p w:rsidR="007C6042" w:rsidRDefault="007C6042" w:rsidP="007C6042">
      <w:r>
        <w:rPr>
          <w:rFonts w:hint="eastAsia"/>
        </w:rPr>
        <w:t>修改</w:t>
      </w:r>
      <w:r>
        <w:t xml:space="preserve">oozie-site.xml </w:t>
      </w:r>
      <w:r>
        <w:rPr>
          <w:rFonts w:hint="eastAsia"/>
        </w:rPr>
        <w:t>的配置文件：</w:t>
      </w:r>
      <w:r>
        <w:rPr>
          <w:rFonts w:hint="eastAsia"/>
        </w:rPr>
        <w:t xml:space="preserve"> </w:t>
      </w:r>
    </w:p>
    <w:p w:rsidR="007C6042" w:rsidRDefault="007C6042" w:rsidP="007C6042">
      <w:r>
        <w:rPr>
          <w:noProof/>
        </w:rPr>
        <w:drawing>
          <wp:inline distT="0" distB="0" distL="0" distR="0" wp14:anchorId="0DF09F0A" wp14:editId="0F0C52B9">
            <wp:extent cx="5274310" cy="1231265"/>
            <wp:effectExtent l="0" t="0" r="2540" b="698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231265"/>
                    </a:xfrm>
                    <a:prstGeom prst="rect">
                      <a:avLst/>
                    </a:prstGeom>
                  </pic:spPr>
                </pic:pic>
              </a:graphicData>
            </a:graphic>
          </wp:inline>
        </w:drawing>
      </w:r>
    </w:p>
    <w:p w:rsidR="00B35D70" w:rsidRDefault="00B35D70" w:rsidP="007C6042">
      <w:r>
        <w:t>重新创建共享库目录：</w:t>
      </w:r>
      <w:r>
        <w:rPr>
          <w:rFonts w:hint="eastAsia"/>
        </w:rPr>
        <w:t xml:space="preserve"> </w:t>
      </w:r>
    </w:p>
    <w:p w:rsidR="00B35D70" w:rsidRDefault="00B35D70" w:rsidP="00B35D70">
      <w:r>
        <w:t>bin/oozie-setup.sh sharelib create \</w:t>
      </w:r>
    </w:p>
    <w:p w:rsidR="00B35D70" w:rsidRDefault="00B35D70" w:rsidP="00B35D70">
      <w:r>
        <w:t>-fs hdfs://hadoop-senior.ibeifeng.com:8020 \</w:t>
      </w:r>
    </w:p>
    <w:p w:rsidR="00B35D70" w:rsidRDefault="00B35D70" w:rsidP="00B35D70">
      <w:r>
        <w:t>-locallib oozie-sharelib-4.0.0-cdh5.3.6-yarn.tar.gz</w:t>
      </w:r>
    </w:p>
    <w:p w:rsidR="00B35D70" w:rsidRDefault="00B35D70" w:rsidP="00B35D70">
      <w:r>
        <w:rPr>
          <w:noProof/>
        </w:rPr>
        <w:lastRenderedPageBreak/>
        <w:drawing>
          <wp:inline distT="0" distB="0" distL="0" distR="0" wp14:anchorId="03200623" wp14:editId="53D5E1BD">
            <wp:extent cx="5274310" cy="2094865"/>
            <wp:effectExtent l="0" t="0" r="2540"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094865"/>
                    </a:xfrm>
                    <a:prstGeom prst="rect">
                      <a:avLst/>
                    </a:prstGeom>
                  </pic:spPr>
                </pic:pic>
              </a:graphicData>
            </a:graphic>
          </wp:inline>
        </w:drawing>
      </w:r>
    </w:p>
    <w:p w:rsidR="00B35D70" w:rsidRDefault="00B35D70" w:rsidP="00B35D70"/>
    <w:p w:rsidR="00B35D70" w:rsidRDefault="00B35D70" w:rsidP="00B35D70">
      <w:r>
        <w:rPr>
          <w:noProof/>
        </w:rPr>
        <w:drawing>
          <wp:inline distT="0" distB="0" distL="0" distR="0" wp14:anchorId="25CABFC9" wp14:editId="59A5BB10">
            <wp:extent cx="5274310" cy="368554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85540"/>
                    </a:xfrm>
                    <a:prstGeom prst="rect">
                      <a:avLst/>
                    </a:prstGeom>
                  </pic:spPr>
                </pic:pic>
              </a:graphicData>
            </a:graphic>
          </wp:inline>
        </w:drawing>
      </w:r>
    </w:p>
    <w:p w:rsidR="00B35D70" w:rsidRDefault="00B35D70" w:rsidP="00B35D70"/>
    <w:p w:rsidR="00B35D70" w:rsidRPr="007C6042" w:rsidRDefault="00B35D70" w:rsidP="00B35D70"/>
    <w:sectPr w:rsidR="00B35D70" w:rsidRPr="007C60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134D" w:rsidRDefault="00D6134D" w:rsidP="001255F2">
      <w:pPr>
        <w:spacing w:line="240" w:lineRule="auto"/>
      </w:pPr>
      <w:r>
        <w:separator/>
      </w:r>
    </w:p>
  </w:endnote>
  <w:endnote w:type="continuationSeparator" w:id="0">
    <w:p w:rsidR="00D6134D" w:rsidRDefault="00D6134D" w:rsidP="001255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134D" w:rsidRDefault="00D6134D" w:rsidP="001255F2">
      <w:pPr>
        <w:spacing w:line="240" w:lineRule="auto"/>
      </w:pPr>
      <w:r>
        <w:separator/>
      </w:r>
    </w:p>
  </w:footnote>
  <w:footnote w:type="continuationSeparator" w:id="0">
    <w:p w:rsidR="00D6134D" w:rsidRDefault="00D6134D" w:rsidP="001255F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0012FC"/>
    <w:multiLevelType w:val="hybridMultilevel"/>
    <w:tmpl w:val="07AA517E"/>
    <w:lvl w:ilvl="0" w:tplc="8E0CDA2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792373"/>
    <w:multiLevelType w:val="multilevel"/>
    <w:tmpl w:val="9250A19E"/>
    <w:lvl w:ilvl="0">
      <w:start w:val="1"/>
      <w:numFmt w:val="decimal"/>
      <w:lvlText w:val="%1."/>
      <w:lvlJc w:val="left"/>
      <w:pPr>
        <w:ind w:left="360" w:hanging="360"/>
      </w:pPr>
      <w:rPr>
        <w:rFonts w:hint="default"/>
      </w:rPr>
    </w:lvl>
    <w:lvl w:ilvl="1">
      <w:start w:val="5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E42211"/>
    <w:multiLevelType w:val="hybridMultilevel"/>
    <w:tmpl w:val="4DD67DF0"/>
    <w:lvl w:ilvl="0" w:tplc="3CEECE2E">
      <w:start w:val="1"/>
      <w:numFmt w:val="bullet"/>
      <w:pStyle w:val="4"/>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673341D"/>
    <w:multiLevelType w:val="hybridMultilevel"/>
    <w:tmpl w:val="58A8A05A"/>
    <w:lvl w:ilvl="0" w:tplc="E4285C16">
      <w:start w:val="1"/>
      <w:numFmt w:val="decimal"/>
      <w:lvlText w:val="1.1.%1"/>
      <w:lvlJc w:val="left"/>
      <w:pPr>
        <w:ind w:left="562"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C64CA8"/>
    <w:multiLevelType w:val="hybridMultilevel"/>
    <w:tmpl w:val="5E381638"/>
    <w:lvl w:ilvl="0" w:tplc="1382E9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7DE5C04"/>
    <w:multiLevelType w:val="hybridMultilevel"/>
    <w:tmpl w:val="2CEEEA68"/>
    <w:lvl w:ilvl="0" w:tplc="F356CFFC">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0BA3644"/>
    <w:multiLevelType w:val="multilevel"/>
    <w:tmpl w:val="DFEC1056"/>
    <w:lvl w:ilvl="0">
      <w:start w:val="1"/>
      <w:numFmt w:val="chineseCountingThousand"/>
      <w:lvlText w:val="%1、"/>
      <w:lvlJc w:val="left"/>
      <w:pPr>
        <w:ind w:left="420" w:hanging="420"/>
      </w:pPr>
      <w:rPr>
        <w:rFonts w:hint="eastAsia"/>
      </w:rPr>
    </w:lvl>
    <w:lvl w:ilvl="1">
      <w:start w:val="1"/>
      <w:numFmt w:val="decimal"/>
      <w:lvlText w:val="%2"/>
      <w:lvlJc w:val="left"/>
      <w:pPr>
        <w:ind w:left="992" w:hanging="567"/>
      </w:pPr>
      <w:rPr>
        <w:rFonts w:hint="eastAsia"/>
      </w:rPr>
    </w:lvl>
    <w:lvl w:ilvl="2">
      <w:start w:val="1"/>
      <w:numFmt w:val="decimal"/>
      <w:lvlText w:val="%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68096FCE"/>
    <w:multiLevelType w:val="hybridMultilevel"/>
    <w:tmpl w:val="78B29FD8"/>
    <w:lvl w:ilvl="0" w:tplc="A6D6CB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8112313"/>
    <w:multiLevelType w:val="hybridMultilevel"/>
    <w:tmpl w:val="AFA24C26"/>
    <w:lvl w:ilvl="0" w:tplc="585C202C">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B81042A"/>
    <w:multiLevelType w:val="multilevel"/>
    <w:tmpl w:val="1F5A2A8C"/>
    <w:lvl w:ilvl="0">
      <w:start w:val="1"/>
      <w:numFmt w:val="chineseCountingThousand"/>
      <w:pStyle w:val="1"/>
      <w:lvlText w:val="第%1章"/>
      <w:lvlJc w:val="left"/>
      <w:pPr>
        <w:ind w:left="425" w:hanging="425"/>
      </w:pPr>
      <w:rPr>
        <w:rFonts w:hint="eastAsia"/>
      </w:rPr>
    </w:lvl>
    <w:lvl w:ilvl="1">
      <w:start w:val="1"/>
      <w:numFmt w:val="decimal"/>
      <w:pStyle w:val="2"/>
      <w:isLgl/>
      <w:lvlText w:val="%1.%2"/>
      <w:lvlJc w:val="left"/>
      <w:pPr>
        <w:ind w:left="0" w:firstLine="0"/>
      </w:pPr>
      <w:rPr>
        <w:rFonts w:hint="eastAsia"/>
      </w:rPr>
    </w:lvl>
    <w:lvl w:ilvl="2">
      <w:start w:val="1"/>
      <w:numFmt w:val="decimal"/>
      <w:pStyle w:val="3"/>
      <w:isLg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DFF68DD"/>
    <w:multiLevelType w:val="multilevel"/>
    <w:tmpl w:val="54689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8"/>
  </w:num>
  <w:num w:numId="3">
    <w:abstractNumId w:val="7"/>
  </w:num>
  <w:num w:numId="4">
    <w:abstractNumId w:val="3"/>
  </w:num>
  <w:num w:numId="5">
    <w:abstractNumId w:val="5"/>
  </w:num>
  <w:num w:numId="6">
    <w:abstractNumId w:val="0"/>
  </w:num>
  <w:num w:numId="7">
    <w:abstractNumId w:val="6"/>
  </w:num>
  <w:num w:numId="8">
    <w:abstractNumId w:val="1"/>
  </w:num>
  <w:num w:numId="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bordersDoNotSurroundHeader/>
  <w:bordersDoNotSurroundFooter/>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41D"/>
    <w:rsid w:val="00003A89"/>
    <w:rsid w:val="00003D74"/>
    <w:rsid w:val="00003E8B"/>
    <w:rsid w:val="00010398"/>
    <w:rsid w:val="00012659"/>
    <w:rsid w:val="00015A78"/>
    <w:rsid w:val="00017354"/>
    <w:rsid w:val="00017D13"/>
    <w:rsid w:val="000231DA"/>
    <w:rsid w:val="0002453B"/>
    <w:rsid w:val="000334D2"/>
    <w:rsid w:val="00036EE6"/>
    <w:rsid w:val="00040780"/>
    <w:rsid w:val="000411F5"/>
    <w:rsid w:val="000412C5"/>
    <w:rsid w:val="0004327A"/>
    <w:rsid w:val="00043314"/>
    <w:rsid w:val="00043618"/>
    <w:rsid w:val="000465C9"/>
    <w:rsid w:val="0005104F"/>
    <w:rsid w:val="00051D47"/>
    <w:rsid w:val="00053362"/>
    <w:rsid w:val="00054696"/>
    <w:rsid w:val="00057603"/>
    <w:rsid w:val="000627DF"/>
    <w:rsid w:val="000674C0"/>
    <w:rsid w:val="0006793E"/>
    <w:rsid w:val="000725B6"/>
    <w:rsid w:val="00072D3D"/>
    <w:rsid w:val="00073277"/>
    <w:rsid w:val="00075B2F"/>
    <w:rsid w:val="00077E2C"/>
    <w:rsid w:val="000806F2"/>
    <w:rsid w:val="000815BC"/>
    <w:rsid w:val="00083D7A"/>
    <w:rsid w:val="000878C7"/>
    <w:rsid w:val="00094164"/>
    <w:rsid w:val="000A20F9"/>
    <w:rsid w:val="000A50AF"/>
    <w:rsid w:val="000A6B69"/>
    <w:rsid w:val="000B1895"/>
    <w:rsid w:val="000B308D"/>
    <w:rsid w:val="000B324E"/>
    <w:rsid w:val="000B4CE6"/>
    <w:rsid w:val="000C20BD"/>
    <w:rsid w:val="000C273C"/>
    <w:rsid w:val="000D0046"/>
    <w:rsid w:val="000D2C36"/>
    <w:rsid w:val="000D2CDC"/>
    <w:rsid w:val="000D4712"/>
    <w:rsid w:val="000D4C8D"/>
    <w:rsid w:val="000D5326"/>
    <w:rsid w:val="000D5EC0"/>
    <w:rsid w:val="000E08E9"/>
    <w:rsid w:val="000E1D33"/>
    <w:rsid w:val="000E1E05"/>
    <w:rsid w:val="000E331E"/>
    <w:rsid w:val="000E3407"/>
    <w:rsid w:val="000F0B31"/>
    <w:rsid w:val="000F5F6C"/>
    <w:rsid w:val="00102163"/>
    <w:rsid w:val="001047C1"/>
    <w:rsid w:val="001071BE"/>
    <w:rsid w:val="0011783A"/>
    <w:rsid w:val="00117C66"/>
    <w:rsid w:val="00120382"/>
    <w:rsid w:val="0012226D"/>
    <w:rsid w:val="00124D75"/>
    <w:rsid w:val="001255F2"/>
    <w:rsid w:val="00127C9A"/>
    <w:rsid w:val="00130DB9"/>
    <w:rsid w:val="001314F4"/>
    <w:rsid w:val="00135797"/>
    <w:rsid w:val="00136C99"/>
    <w:rsid w:val="0014304D"/>
    <w:rsid w:val="001439AB"/>
    <w:rsid w:val="00145CBE"/>
    <w:rsid w:val="00146A64"/>
    <w:rsid w:val="0015523C"/>
    <w:rsid w:val="0015703C"/>
    <w:rsid w:val="00162CBF"/>
    <w:rsid w:val="00164CFB"/>
    <w:rsid w:val="00165736"/>
    <w:rsid w:val="0016765B"/>
    <w:rsid w:val="0017450C"/>
    <w:rsid w:val="001766EB"/>
    <w:rsid w:val="00177626"/>
    <w:rsid w:val="00177F94"/>
    <w:rsid w:val="00181093"/>
    <w:rsid w:val="00191683"/>
    <w:rsid w:val="00195AE7"/>
    <w:rsid w:val="001A1FBB"/>
    <w:rsid w:val="001A72FF"/>
    <w:rsid w:val="001B2AB6"/>
    <w:rsid w:val="001B5DE5"/>
    <w:rsid w:val="001C2025"/>
    <w:rsid w:val="001C50F5"/>
    <w:rsid w:val="001C78D8"/>
    <w:rsid w:val="001D2E47"/>
    <w:rsid w:val="001D4CE3"/>
    <w:rsid w:val="001D7785"/>
    <w:rsid w:val="001E6CBE"/>
    <w:rsid w:val="001F0E73"/>
    <w:rsid w:val="001F1E11"/>
    <w:rsid w:val="001F310A"/>
    <w:rsid w:val="001F659C"/>
    <w:rsid w:val="0020022E"/>
    <w:rsid w:val="002002EF"/>
    <w:rsid w:val="00204703"/>
    <w:rsid w:val="00207F15"/>
    <w:rsid w:val="00213AB7"/>
    <w:rsid w:val="00213D37"/>
    <w:rsid w:val="00224A63"/>
    <w:rsid w:val="00233870"/>
    <w:rsid w:val="00234BC3"/>
    <w:rsid w:val="00235FCF"/>
    <w:rsid w:val="0023614A"/>
    <w:rsid w:val="00242007"/>
    <w:rsid w:val="00243B0B"/>
    <w:rsid w:val="002449FF"/>
    <w:rsid w:val="00247DA6"/>
    <w:rsid w:val="00247F58"/>
    <w:rsid w:val="00251257"/>
    <w:rsid w:val="002553EC"/>
    <w:rsid w:val="00261648"/>
    <w:rsid w:val="0028017D"/>
    <w:rsid w:val="00281D47"/>
    <w:rsid w:val="00284C9E"/>
    <w:rsid w:val="00286FC5"/>
    <w:rsid w:val="00290334"/>
    <w:rsid w:val="0029166D"/>
    <w:rsid w:val="002A249F"/>
    <w:rsid w:val="002A3EFB"/>
    <w:rsid w:val="002A6FBB"/>
    <w:rsid w:val="002A7AAE"/>
    <w:rsid w:val="002B14A7"/>
    <w:rsid w:val="002B14E0"/>
    <w:rsid w:val="002B23D3"/>
    <w:rsid w:val="002B56BF"/>
    <w:rsid w:val="002B6B80"/>
    <w:rsid w:val="002C2825"/>
    <w:rsid w:val="002C32DC"/>
    <w:rsid w:val="002D075D"/>
    <w:rsid w:val="002D19B9"/>
    <w:rsid w:val="002D1D40"/>
    <w:rsid w:val="002D3E94"/>
    <w:rsid w:val="002E5A4F"/>
    <w:rsid w:val="002E7D78"/>
    <w:rsid w:val="002F0C25"/>
    <w:rsid w:val="002F5541"/>
    <w:rsid w:val="00301E5A"/>
    <w:rsid w:val="00302BC2"/>
    <w:rsid w:val="00305338"/>
    <w:rsid w:val="00310A72"/>
    <w:rsid w:val="00312A5F"/>
    <w:rsid w:val="00321C82"/>
    <w:rsid w:val="00323223"/>
    <w:rsid w:val="00326CCC"/>
    <w:rsid w:val="00327198"/>
    <w:rsid w:val="00331EC8"/>
    <w:rsid w:val="0033284C"/>
    <w:rsid w:val="00333447"/>
    <w:rsid w:val="00334609"/>
    <w:rsid w:val="00341E7C"/>
    <w:rsid w:val="003460AD"/>
    <w:rsid w:val="003509B4"/>
    <w:rsid w:val="00351D86"/>
    <w:rsid w:val="003532C6"/>
    <w:rsid w:val="00355EA2"/>
    <w:rsid w:val="0035729F"/>
    <w:rsid w:val="00363903"/>
    <w:rsid w:val="003642C0"/>
    <w:rsid w:val="00372237"/>
    <w:rsid w:val="00374BD3"/>
    <w:rsid w:val="00376B9F"/>
    <w:rsid w:val="00377BCB"/>
    <w:rsid w:val="00382DCC"/>
    <w:rsid w:val="00383E10"/>
    <w:rsid w:val="00383FC4"/>
    <w:rsid w:val="003854AB"/>
    <w:rsid w:val="0038610C"/>
    <w:rsid w:val="00387A2E"/>
    <w:rsid w:val="00390634"/>
    <w:rsid w:val="00393FBE"/>
    <w:rsid w:val="0039561D"/>
    <w:rsid w:val="003A2184"/>
    <w:rsid w:val="003A445C"/>
    <w:rsid w:val="003A7162"/>
    <w:rsid w:val="003B03F0"/>
    <w:rsid w:val="003B0EA4"/>
    <w:rsid w:val="003B5EBF"/>
    <w:rsid w:val="003C3D10"/>
    <w:rsid w:val="003D139F"/>
    <w:rsid w:val="003D3811"/>
    <w:rsid w:val="003D457B"/>
    <w:rsid w:val="003E0AC6"/>
    <w:rsid w:val="003E204B"/>
    <w:rsid w:val="003E2763"/>
    <w:rsid w:val="003E7546"/>
    <w:rsid w:val="003F3B2E"/>
    <w:rsid w:val="003F726A"/>
    <w:rsid w:val="004007FF"/>
    <w:rsid w:val="004042B4"/>
    <w:rsid w:val="00412B3F"/>
    <w:rsid w:val="004165C7"/>
    <w:rsid w:val="00417E83"/>
    <w:rsid w:val="00423974"/>
    <w:rsid w:val="00425025"/>
    <w:rsid w:val="0043082C"/>
    <w:rsid w:val="004346D4"/>
    <w:rsid w:val="00446593"/>
    <w:rsid w:val="004547D6"/>
    <w:rsid w:val="00464121"/>
    <w:rsid w:val="00471456"/>
    <w:rsid w:val="00473ACC"/>
    <w:rsid w:val="00474902"/>
    <w:rsid w:val="00481BEA"/>
    <w:rsid w:val="004866A7"/>
    <w:rsid w:val="00487A53"/>
    <w:rsid w:val="00492E0F"/>
    <w:rsid w:val="00493F74"/>
    <w:rsid w:val="004A4922"/>
    <w:rsid w:val="004A6B96"/>
    <w:rsid w:val="004B0BBF"/>
    <w:rsid w:val="004B1181"/>
    <w:rsid w:val="004B1FC5"/>
    <w:rsid w:val="004B480E"/>
    <w:rsid w:val="004C1373"/>
    <w:rsid w:val="004C1518"/>
    <w:rsid w:val="004C1A38"/>
    <w:rsid w:val="004C4FFC"/>
    <w:rsid w:val="004C6FBF"/>
    <w:rsid w:val="004D08DA"/>
    <w:rsid w:val="004D7DA6"/>
    <w:rsid w:val="004F49BA"/>
    <w:rsid w:val="004F60FA"/>
    <w:rsid w:val="004F69B1"/>
    <w:rsid w:val="00510E70"/>
    <w:rsid w:val="00513D5D"/>
    <w:rsid w:val="0051563D"/>
    <w:rsid w:val="005206DA"/>
    <w:rsid w:val="00521F15"/>
    <w:rsid w:val="00523D90"/>
    <w:rsid w:val="00525F9C"/>
    <w:rsid w:val="0052750B"/>
    <w:rsid w:val="0053467C"/>
    <w:rsid w:val="00535F25"/>
    <w:rsid w:val="005376CA"/>
    <w:rsid w:val="00550283"/>
    <w:rsid w:val="00553665"/>
    <w:rsid w:val="005537E7"/>
    <w:rsid w:val="00553FB8"/>
    <w:rsid w:val="00556994"/>
    <w:rsid w:val="00561892"/>
    <w:rsid w:val="00565A71"/>
    <w:rsid w:val="00566467"/>
    <w:rsid w:val="00567FFD"/>
    <w:rsid w:val="005727A7"/>
    <w:rsid w:val="00575F75"/>
    <w:rsid w:val="00582541"/>
    <w:rsid w:val="00584380"/>
    <w:rsid w:val="00584E08"/>
    <w:rsid w:val="00585B01"/>
    <w:rsid w:val="00587383"/>
    <w:rsid w:val="00587C3B"/>
    <w:rsid w:val="005953AE"/>
    <w:rsid w:val="00597313"/>
    <w:rsid w:val="005A078C"/>
    <w:rsid w:val="005A68E2"/>
    <w:rsid w:val="005B2A4B"/>
    <w:rsid w:val="005C08B7"/>
    <w:rsid w:val="005C15D2"/>
    <w:rsid w:val="005C2385"/>
    <w:rsid w:val="005C3378"/>
    <w:rsid w:val="005D2F25"/>
    <w:rsid w:val="005E1C0F"/>
    <w:rsid w:val="005E2341"/>
    <w:rsid w:val="005E3058"/>
    <w:rsid w:val="005E43FE"/>
    <w:rsid w:val="005E79F1"/>
    <w:rsid w:val="005F29D5"/>
    <w:rsid w:val="005F5C33"/>
    <w:rsid w:val="00610F25"/>
    <w:rsid w:val="0061290A"/>
    <w:rsid w:val="00614FE0"/>
    <w:rsid w:val="00615FBC"/>
    <w:rsid w:val="006161E7"/>
    <w:rsid w:val="006213A1"/>
    <w:rsid w:val="0062184B"/>
    <w:rsid w:val="006249C8"/>
    <w:rsid w:val="00627A82"/>
    <w:rsid w:val="00630158"/>
    <w:rsid w:val="0063732D"/>
    <w:rsid w:val="00640597"/>
    <w:rsid w:val="00641261"/>
    <w:rsid w:val="00644C95"/>
    <w:rsid w:val="00652A4C"/>
    <w:rsid w:val="00656FB7"/>
    <w:rsid w:val="0066216E"/>
    <w:rsid w:val="00663615"/>
    <w:rsid w:val="00666D63"/>
    <w:rsid w:val="006722B9"/>
    <w:rsid w:val="006738D4"/>
    <w:rsid w:val="00675935"/>
    <w:rsid w:val="00676E2E"/>
    <w:rsid w:val="00680ADA"/>
    <w:rsid w:val="00682ABA"/>
    <w:rsid w:val="00684CDD"/>
    <w:rsid w:val="00685140"/>
    <w:rsid w:val="0068538C"/>
    <w:rsid w:val="006901E2"/>
    <w:rsid w:val="00694011"/>
    <w:rsid w:val="006942CF"/>
    <w:rsid w:val="006A17F5"/>
    <w:rsid w:val="006B479B"/>
    <w:rsid w:val="006B7A21"/>
    <w:rsid w:val="006C12EB"/>
    <w:rsid w:val="006C2765"/>
    <w:rsid w:val="006C523C"/>
    <w:rsid w:val="006C5799"/>
    <w:rsid w:val="006D4F99"/>
    <w:rsid w:val="006E0921"/>
    <w:rsid w:val="006E5506"/>
    <w:rsid w:val="006E57D6"/>
    <w:rsid w:val="006F07ED"/>
    <w:rsid w:val="006F25D8"/>
    <w:rsid w:val="006F42FD"/>
    <w:rsid w:val="006F4BF9"/>
    <w:rsid w:val="0070241D"/>
    <w:rsid w:val="00703BC5"/>
    <w:rsid w:val="00703C44"/>
    <w:rsid w:val="007040D9"/>
    <w:rsid w:val="00704488"/>
    <w:rsid w:val="00705596"/>
    <w:rsid w:val="007073EA"/>
    <w:rsid w:val="00710C3F"/>
    <w:rsid w:val="00710ED9"/>
    <w:rsid w:val="0071256B"/>
    <w:rsid w:val="00715451"/>
    <w:rsid w:val="00715CC0"/>
    <w:rsid w:val="007169AC"/>
    <w:rsid w:val="00721158"/>
    <w:rsid w:val="00725105"/>
    <w:rsid w:val="00730443"/>
    <w:rsid w:val="0073116E"/>
    <w:rsid w:val="00732EB2"/>
    <w:rsid w:val="0073306F"/>
    <w:rsid w:val="007339AA"/>
    <w:rsid w:val="007379DC"/>
    <w:rsid w:val="00740372"/>
    <w:rsid w:val="00740B5A"/>
    <w:rsid w:val="007410B7"/>
    <w:rsid w:val="007420E6"/>
    <w:rsid w:val="007456C2"/>
    <w:rsid w:val="00751E74"/>
    <w:rsid w:val="0075206E"/>
    <w:rsid w:val="0075742A"/>
    <w:rsid w:val="00757DAF"/>
    <w:rsid w:val="0076384F"/>
    <w:rsid w:val="007662E8"/>
    <w:rsid w:val="007677F2"/>
    <w:rsid w:val="007708B1"/>
    <w:rsid w:val="0077557D"/>
    <w:rsid w:val="0078223F"/>
    <w:rsid w:val="00782244"/>
    <w:rsid w:val="00782B63"/>
    <w:rsid w:val="007830AC"/>
    <w:rsid w:val="00787758"/>
    <w:rsid w:val="007958E8"/>
    <w:rsid w:val="007967C0"/>
    <w:rsid w:val="007A383A"/>
    <w:rsid w:val="007A4697"/>
    <w:rsid w:val="007A4ECC"/>
    <w:rsid w:val="007A53CB"/>
    <w:rsid w:val="007B3A04"/>
    <w:rsid w:val="007B419B"/>
    <w:rsid w:val="007B7A01"/>
    <w:rsid w:val="007C1DA9"/>
    <w:rsid w:val="007C6042"/>
    <w:rsid w:val="007D2ED8"/>
    <w:rsid w:val="007D3EB6"/>
    <w:rsid w:val="007D5971"/>
    <w:rsid w:val="007E41DE"/>
    <w:rsid w:val="007E775E"/>
    <w:rsid w:val="007F1A41"/>
    <w:rsid w:val="007F3140"/>
    <w:rsid w:val="007F73F8"/>
    <w:rsid w:val="00801507"/>
    <w:rsid w:val="00802A7D"/>
    <w:rsid w:val="00802ADE"/>
    <w:rsid w:val="008064F9"/>
    <w:rsid w:val="008072EF"/>
    <w:rsid w:val="008118C5"/>
    <w:rsid w:val="008131B2"/>
    <w:rsid w:val="008164C5"/>
    <w:rsid w:val="00820ABB"/>
    <w:rsid w:val="008272EB"/>
    <w:rsid w:val="008335E3"/>
    <w:rsid w:val="008339D9"/>
    <w:rsid w:val="00835BB0"/>
    <w:rsid w:val="00835E55"/>
    <w:rsid w:val="00836305"/>
    <w:rsid w:val="00843E52"/>
    <w:rsid w:val="008522EC"/>
    <w:rsid w:val="0085638F"/>
    <w:rsid w:val="00857A17"/>
    <w:rsid w:val="00863E26"/>
    <w:rsid w:val="008643B7"/>
    <w:rsid w:val="00867785"/>
    <w:rsid w:val="00867CB8"/>
    <w:rsid w:val="0087434D"/>
    <w:rsid w:val="00881175"/>
    <w:rsid w:val="00882C95"/>
    <w:rsid w:val="00883B89"/>
    <w:rsid w:val="00885411"/>
    <w:rsid w:val="008854A5"/>
    <w:rsid w:val="00894ECA"/>
    <w:rsid w:val="008A1085"/>
    <w:rsid w:val="008A24A7"/>
    <w:rsid w:val="008A6EBE"/>
    <w:rsid w:val="008B225A"/>
    <w:rsid w:val="008B60F8"/>
    <w:rsid w:val="008C2879"/>
    <w:rsid w:val="008D062D"/>
    <w:rsid w:val="008D06F9"/>
    <w:rsid w:val="008D1DE2"/>
    <w:rsid w:val="008D2018"/>
    <w:rsid w:val="008D4030"/>
    <w:rsid w:val="008D41AC"/>
    <w:rsid w:val="008D447E"/>
    <w:rsid w:val="008D5815"/>
    <w:rsid w:val="008D7196"/>
    <w:rsid w:val="008E5C72"/>
    <w:rsid w:val="008E6311"/>
    <w:rsid w:val="008E77D6"/>
    <w:rsid w:val="008F2142"/>
    <w:rsid w:val="008F41D8"/>
    <w:rsid w:val="008F62A9"/>
    <w:rsid w:val="008F79BA"/>
    <w:rsid w:val="0090775E"/>
    <w:rsid w:val="009108F2"/>
    <w:rsid w:val="00911AA5"/>
    <w:rsid w:val="009136FE"/>
    <w:rsid w:val="0091487E"/>
    <w:rsid w:val="00914EE8"/>
    <w:rsid w:val="00915692"/>
    <w:rsid w:val="00924622"/>
    <w:rsid w:val="00925A34"/>
    <w:rsid w:val="0093048F"/>
    <w:rsid w:val="00936998"/>
    <w:rsid w:val="00942D99"/>
    <w:rsid w:val="009518DF"/>
    <w:rsid w:val="00954250"/>
    <w:rsid w:val="00962C89"/>
    <w:rsid w:val="0097001C"/>
    <w:rsid w:val="00971308"/>
    <w:rsid w:val="00983096"/>
    <w:rsid w:val="00986B9C"/>
    <w:rsid w:val="0099200D"/>
    <w:rsid w:val="00995EF8"/>
    <w:rsid w:val="00997978"/>
    <w:rsid w:val="009A2E58"/>
    <w:rsid w:val="009B5EB3"/>
    <w:rsid w:val="009B681E"/>
    <w:rsid w:val="009B7E4A"/>
    <w:rsid w:val="009C2D3F"/>
    <w:rsid w:val="009D1429"/>
    <w:rsid w:val="009D1ACD"/>
    <w:rsid w:val="009D6057"/>
    <w:rsid w:val="009D626D"/>
    <w:rsid w:val="009E3F38"/>
    <w:rsid w:val="009E57A0"/>
    <w:rsid w:val="009E768C"/>
    <w:rsid w:val="009F79AB"/>
    <w:rsid w:val="00A02C0E"/>
    <w:rsid w:val="00A04534"/>
    <w:rsid w:val="00A049CD"/>
    <w:rsid w:val="00A10574"/>
    <w:rsid w:val="00A16BF2"/>
    <w:rsid w:val="00A174F9"/>
    <w:rsid w:val="00A17B13"/>
    <w:rsid w:val="00A20907"/>
    <w:rsid w:val="00A20AB7"/>
    <w:rsid w:val="00A243EE"/>
    <w:rsid w:val="00A253E1"/>
    <w:rsid w:val="00A25CF0"/>
    <w:rsid w:val="00A3047B"/>
    <w:rsid w:val="00A319C3"/>
    <w:rsid w:val="00A32561"/>
    <w:rsid w:val="00A37982"/>
    <w:rsid w:val="00A4169E"/>
    <w:rsid w:val="00A44334"/>
    <w:rsid w:val="00A4534C"/>
    <w:rsid w:val="00A50BF1"/>
    <w:rsid w:val="00A51C25"/>
    <w:rsid w:val="00A55142"/>
    <w:rsid w:val="00A62B37"/>
    <w:rsid w:val="00A77343"/>
    <w:rsid w:val="00A819D3"/>
    <w:rsid w:val="00A907ED"/>
    <w:rsid w:val="00A90E4D"/>
    <w:rsid w:val="00A942A2"/>
    <w:rsid w:val="00A952CC"/>
    <w:rsid w:val="00AA4062"/>
    <w:rsid w:val="00AA64E9"/>
    <w:rsid w:val="00AB02C5"/>
    <w:rsid w:val="00AB28DF"/>
    <w:rsid w:val="00AB2C94"/>
    <w:rsid w:val="00AB4705"/>
    <w:rsid w:val="00AB476E"/>
    <w:rsid w:val="00AC1550"/>
    <w:rsid w:val="00AC631B"/>
    <w:rsid w:val="00AD2AFC"/>
    <w:rsid w:val="00AD5724"/>
    <w:rsid w:val="00AD621B"/>
    <w:rsid w:val="00AD6B74"/>
    <w:rsid w:val="00AD6CA6"/>
    <w:rsid w:val="00AE0530"/>
    <w:rsid w:val="00AE06AB"/>
    <w:rsid w:val="00AE3752"/>
    <w:rsid w:val="00AE5DE4"/>
    <w:rsid w:val="00AE6502"/>
    <w:rsid w:val="00AF1181"/>
    <w:rsid w:val="00AF6FD2"/>
    <w:rsid w:val="00B00141"/>
    <w:rsid w:val="00B03B05"/>
    <w:rsid w:val="00B110A9"/>
    <w:rsid w:val="00B11546"/>
    <w:rsid w:val="00B138E4"/>
    <w:rsid w:val="00B168F9"/>
    <w:rsid w:val="00B21685"/>
    <w:rsid w:val="00B22FDA"/>
    <w:rsid w:val="00B312F4"/>
    <w:rsid w:val="00B3421F"/>
    <w:rsid w:val="00B343B6"/>
    <w:rsid w:val="00B343E8"/>
    <w:rsid w:val="00B35D70"/>
    <w:rsid w:val="00B46161"/>
    <w:rsid w:val="00B47149"/>
    <w:rsid w:val="00B556F0"/>
    <w:rsid w:val="00B61A0E"/>
    <w:rsid w:val="00B62E44"/>
    <w:rsid w:val="00B75A0F"/>
    <w:rsid w:val="00B817AE"/>
    <w:rsid w:val="00B81A4A"/>
    <w:rsid w:val="00B83035"/>
    <w:rsid w:val="00B86078"/>
    <w:rsid w:val="00B948C5"/>
    <w:rsid w:val="00B94E1F"/>
    <w:rsid w:val="00B971B6"/>
    <w:rsid w:val="00BA287F"/>
    <w:rsid w:val="00BA3E26"/>
    <w:rsid w:val="00BA50BF"/>
    <w:rsid w:val="00BA5B42"/>
    <w:rsid w:val="00BB257B"/>
    <w:rsid w:val="00BC313B"/>
    <w:rsid w:val="00BC408C"/>
    <w:rsid w:val="00BC4AD7"/>
    <w:rsid w:val="00BD12DD"/>
    <w:rsid w:val="00BD2A1B"/>
    <w:rsid w:val="00BD35C9"/>
    <w:rsid w:val="00BD454C"/>
    <w:rsid w:val="00BE52EF"/>
    <w:rsid w:val="00BF424C"/>
    <w:rsid w:val="00BF48A1"/>
    <w:rsid w:val="00C05ECA"/>
    <w:rsid w:val="00C06801"/>
    <w:rsid w:val="00C102B1"/>
    <w:rsid w:val="00C12AE5"/>
    <w:rsid w:val="00C141EB"/>
    <w:rsid w:val="00C144D8"/>
    <w:rsid w:val="00C14E54"/>
    <w:rsid w:val="00C162AE"/>
    <w:rsid w:val="00C17F16"/>
    <w:rsid w:val="00C20EEE"/>
    <w:rsid w:val="00C2779D"/>
    <w:rsid w:val="00C33325"/>
    <w:rsid w:val="00C35789"/>
    <w:rsid w:val="00C37FAF"/>
    <w:rsid w:val="00C41E97"/>
    <w:rsid w:val="00C4793E"/>
    <w:rsid w:val="00C47C40"/>
    <w:rsid w:val="00C50452"/>
    <w:rsid w:val="00C52E79"/>
    <w:rsid w:val="00C54036"/>
    <w:rsid w:val="00C54C91"/>
    <w:rsid w:val="00C63810"/>
    <w:rsid w:val="00C6523B"/>
    <w:rsid w:val="00C6586F"/>
    <w:rsid w:val="00C77FCB"/>
    <w:rsid w:val="00C81411"/>
    <w:rsid w:val="00C819B7"/>
    <w:rsid w:val="00C81EE0"/>
    <w:rsid w:val="00C821E9"/>
    <w:rsid w:val="00C85340"/>
    <w:rsid w:val="00C96F9B"/>
    <w:rsid w:val="00CA1A25"/>
    <w:rsid w:val="00CB16EA"/>
    <w:rsid w:val="00CB4E1F"/>
    <w:rsid w:val="00CB751F"/>
    <w:rsid w:val="00CC368E"/>
    <w:rsid w:val="00CC4A53"/>
    <w:rsid w:val="00CC745E"/>
    <w:rsid w:val="00CD43F4"/>
    <w:rsid w:val="00CD4927"/>
    <w:rsid w:val="00CD4B8B"/>
    <w:rsid w:val="00CD4BDB"/>
    <w:rsid w:val="00CD5101"/>
    <w:rsid w:val="00CD7069"/>
    <w:rsid w:val="00CE181E"/>
    <w:rsid w:val="00CE6EB4"/>
    <w:rsid w:val="00CF7023"/>
    <w:rsid w:val="00D003F1"/>
    <w:rsid w:val="00D074FC"/>
    <w:rsid w:val="00D10301"/>
    <w:rsid w:val="00D126C0"/>
    <w:rsid w:val="00D16EBF"/>
    <w:rsid w:val="00D22F72"/>
    <w:rsid w:val="00D2324C"/>
    <w:rsid w:val="00D25484"/>
    <w:rsid w:val="00D26466"/>
    <w:rsid w:val="00D26A2E"/>
    <w:rsid w:val="00D3039A"/>
    <w:rsid w:val="00D37DDA"/>
    <w:rsid w:val="00D43ED9"/>
    <w:rsid w:val="00D457E2"/>
    <w:rsid w:val="00D50A65"/>
    <w:rsid w:val="00D50C7F"/>
    <w:rsid w:val="00D6133D"/>
    <w:rsid w:val="00D6134D"/>
    <w:rsid w:val="00D655B6"/>
    <w:rsid w:val="00D66106"/>
    <w:rsid w:val="00D71319"/>
    <w:rsid w:val="00D764C5"/>
    <w:rsid w:val="00D77234"/>
    <w:rsid w:val="00D86001"/>
    <w:rsid w:val="00DA34D6"/>
    <w:rsid w:val="00DA4427"/>
    <w:rsid w:val="00DA57AB"/>
    <w:rsid w:val="00DB7D3C"/>
    <w:rsid w:val="00DC3AC5"/>
    <w:rsid w:val="00DC7BCE"/>
    <w:rsid w:val="00DD096F"/>
    <w:rsid w:val="00DD189E"/>
    <w:rsid w:val="00DD3E0B"/>
    <w:rsid w:val="00DD5D64"/>
    <w:rsid w:val="00DD5E6D"/>
    <w:rsid w:val="00DD753E"/>
    <w:rsid w:val="00DE0D75"/>
    <w:rsid w:val="00DE140B"/>
    <w:rsid w:val="00DE43AD"/>
    <w:rsid w:val="00DE5B80"/>
    <w:rsid w:val="00DE5E2B"/>
    <w:rsid w:val="00DF0760"/>
    <w:rsid w:val="00DF1192"/>
    <w:rsid w:val="00DF1811"/>
    <w:rsid w:val="00DF5A6D"/>
    <w:rsid w:val="00DF711E"/>
    <w:rsid w:val="00E01F76"/>
    <w:rsid w:val="00E05C39"/>
    <w:rsid w:val="00E07626"/>
    <w:rsid w:val="00E077F9"/>
    <w:rsid w:val="00E1167B"/>
    <w:rsid w:val="00E11EBA"/>
    <w:rsid w:val="00E13506"/>
    <w:rsid w:val="00E17C9C"/>
    <w:rsid w:val="00E31521"/>
    <w:rsid w:val="00E31C5B"/>
    <w:rsid w:val="00E320DF"/>
    <w:rsid w:val="00E33E0D"/>
    <w:rsid w:val="00E36218"/>
    <w:rsid w:val="00E36BD9"/>
    <w:rsid w:val="00E36E97"/>
    <w:rsid w:val="00E375D3"/>
    <w:rsid w:val="00E43B3E"/>
    <w:rsid w:val="00E454B5"/>
    <w:rsid w:val="00E47550"/>
    <w:rsid w:val="00E52992"/>
    <w:rsid w:val="00E55C1E"/>
    <w:rsid w:val="00E61D65"/>
    <w:rsid w:val="00E63889"/>
    <w:rsid w:val="00E64024"/>
    <w:rsid w:val="00E669DB"/>
    <w:rsid w:val="00E70905"/>
    <w:rsid w:val="00E741E0"/>
    <w:rsid w:val="00E92027"/>
    <w:rsid w:val="00EA2E66"/>
    <w:rsid w:val="00EA5FE7"/>
    <w:rsid w:val="00EA7D0D"/>
    <w:rsid w:val="00EB1FEF"/>
    <w:rsid w:val="00EB3F92"/>
    <w:rsid w:val="00EC5BAA"/>
    <w:rsid w:val="00ED747E"/>
    <w:rsid w:val="00EE167E"/>
    <w:rsid w:val="00EE4B15"/>
    <w:rsid w:val="00EE69F1"/>
    <w:rsid w:val="00EF0225"/>
    <w:rsid w:val="00EF0462"/>
    <w:rsid w:val="00EF3159"/>
    <w:rsid w:val="00EF3E9C"/>
    <w:rsid w:val="00EF3EC8"/>
    <w:rsid w:val="00EF6A07"/>
    <w:rsid w:val="00EF714F"/>
    <w:rsid w:val="00F000BB"/>
    <w:rsid w:val="00F14B04"/>
    <w:rsid w:val="00F15304"/>
    <w:rsid w:val="00F169C6"/>
    <w:rsid w:val="00F16AA3"/>
    <w:rsid w:val="00F16D3E"/>
    <w:rsid w:val="00F170AE"/>
    <w:rsid w:val="00F17AC8"/>
    <w:rsid w:val="00F20DDE"/>
    <w:rsid w:val="00F23B80"/>
    <w:rsid w:val="00F245ED"/>
    <w:rsid w:val="00F3328F"/>
    <w:rsid w:val="00F357E2"/>
    <w:rsid w:val="00F37424"/>
    <w:rsid w:val="00F42F4D"/>
    <w:rsid w:val="00F46CBC"/>
    <w:rsid w:val="00F47BDA"/>
    <w:rsid w:val="00F527CF"/>
    <w:rsid w:val="00F54F79"/>
    <w:rsid w:val="00F558F2"/>
    <w:rsid w:val="00F56EC8"/>
    <w:rsid w:val="00F5755B"/>
    <w:rsid w:val="00F61A86"/>
    <w:rsid w:val="00F67E0B"/>
    <w:rsid w:val="00F725D0"/>
    <w:rsid w:val="00F72F2A"/>
    <w:rsid w:val="00F73EBE"/>
    <w:rsid w:val="00F74CFF"/>
    <w:rsid w:val="00F75CB5"/>
    <w:rsid w:val="00F76137"/>
    <w:rsid w:val="00F83CD9"/>
    <w:rsid w:val="00F85909"/>
    <w:rsid w:val="00F87F9D"/>
    <w:rsid w:val="00F93659"/>
    <w:rsid w:val="00F9630E"/>
    <w:rsid w:val="00FA1A22"/>
    <w:rsid w:val="00FB1A50"/>
    <w:rsid w:val="00FB2C66"/>
    <w:rsid w:val="00FB5667"/>
    <w:rsid w:val="00FC104F"/>
    <w:rsid w:val="00FC2BEA"/>
    <w:rsid w:val="00FC53D8"/>
    <w:rsid w:val="00FC69D5"/>
    <w:rsid w:val="00FC7653"/>
    <w:rsid w:val="00FD3815"/>
    <w:rsid w:val="00FD5982"/>
    <w:rsid w:val="00FE2177"/>
    <w:rsid w:val="00FF66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3C731BC-B286-42CA-A581-C08A7D880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D2E47"/>
    <w:pPr>
      <w:widowControl w:val="0"/>
      <w:snapToGrid w:val="0"/>
      <w:spacing w:line="300" w:lineRule="auto"/>
      <w:jc w:val="both"/>
    </w:pPr>
    <w:rPr>
      <w:rFonts w:ascii="Times New Roman" w:hAnsi="Times New Roman"/>
      <w:sz w:val="24"/>
    </w:rPr>
  </w:style>
  <w:style w:type="paragraph" w:styleId="1">
    <w:name w:val="heading 1"/>
    <w:basedOn w:val="a"/>
    <w:next w:val="a"/>
    <w:link w:val="1Char"/>
    <w:autoRedefine/>
    <w:qFormat/>
    <w:rsid w:val="00E454B5"/>
    <w:pPr>
      <w:keepNext/>
      <w:keepLines/>
      <w:numPr>
        <w:numId w:val="10"/>
      </w:numPr>
      <w:adjustRightInd w:val="0"/>
      <w:spacing w:before="400" w:after="200" w:line="360" w:lineRule="auto"/>
      <w:jc w:val="left"/>
      <w:outlineLvl w:val="0"/>
    </w:pPr>
    <w:rPr>
      <w:b/>
      <w:bCs/>
      <w:kern w:val="44"/>
      <w:sz w:val="32"/>
      <w:szCs w:val="44"/>
    </w:rPr>
  </w:style>
  <w:style w:type="paragraph" w:styleId="2">
    <w:name w:val="heading 2"/>
    <w:basedOn w:val="a"/>
    <w:next w:val="a"/>
    <w:link w:val="2Char"/>
    <w:qFormat/>
    <w:rsid w:val="00F75CB5"/>
    <w:pPr>
      <w:keepNext/>
      <w:keepLines/>
      <w:numPr>
        <w:ilvl w:val="1"/>
        <w:numId w:val="10"/>
      </w:numPr>
      <w:spacing w:beforeLines="50" w:before="50" w:afterLines="50" w:after="50" w:line="240" w:lineRule="auto"/>
      <w:jc w:val="left"/>
      <w:outlineLvl w:val="1"/>
    </w:pPr>
    <w:rPr>
      <w:rFonts w:eastAsiaTheme="majorEastAsia" w:cstheme="majorBidi"/>
      <w:b/>
      <w:bCs/>
      <w:sz w:val="28"/>
      <w:szCs w:val="32"/>
    </w:rPr>
  </w:style>
  <w:style w:type="paragraph" w:styleId="3">
    <w:name w:val="heading 3"/>
    <w:basedOn w:val="a"/>
    <w:next w:val="a"/>
    <w:link w:val="3Char"/>
    <w:qFormat/>
    <w:rsid w:val="00B556F0"/>
    <w:pPr>
      <w:keepNext/>
      <w:keepLines/>
      <w:numPr>
        <w:ilvl w:val="2"/>
        <w:numId w:val="10"/>
      </w:numPr>
      <w:spacing w:beforeLines="50" w:before="50" w:afterLines="50" w:after="50"/>
      <w:ind w:left="567"/>
      <w:jc w:val="left"/>
      <w:outlineLvl w:val="2"/>
    </w:pPr>
    <w:rPr>
      <w:b/>
      <w:bCs/>
      <w:szCs w:val="32"/>
    </w:rPr>
  </w:style>
  <w:style w:type="paragraph" w:styleId="4">
    <w:name w:val="heading 4"/>
    <w:basedOn w:val="a"/>
    <w:next w:val="a"/>
    <w:link w:val="4Char"/>
    <w:uiPriority w:val="3"/>
    <w:unhideWhenUsed/>
    <w:qFormat/>
    <w:rsid w:val="00525F9C"/>
    <w:pPr>
      <w:keepNext/>
      <w:keepLines/>
      <w:numPr>
        <w:numId w:val="1"/>
      </w:numPr>
      <w:spacing w:before="120" w:after="120" w:line="200"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E454B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E454B5"/>
    <w:rPr>
      <w:rFonts w:ascii="Times New Roman" w:hAnsi="Times New Roman"/>
      <w:b/>
      <w:bCs/>
      <w:kern w:val="44"/>
      <w:sz w:val="32"/>
      <w:szCs w:val="44"/>
    </w:rPr>
  </w:style>
  <w:style w:type="character" w:customStyle="1" w:styleId="2Char">
    <w:name w:val="标题 2 Char"/>
    <w:basedOn w:val="a0"/>
    <w:link w:val="2"/>
    <w:rsid w:val="00F75CB5"/>
    <w:rPr>
      <w:rFonts w:ascii="Times New Roman" w:eastAsiaTheme="majorEastAsia" w:hAnsi="Times New Roman" w:cstheme="majorBidi"/>
      <w:b/>
      <w:bCs/>
      <w:sz w:val="28"/>
      <w:szCs w:val="32"/>
    </w:rPr>
  </w:style>
  <w:style w:type="paragraph" w:styleId="a3">
    <w:name w:val="No Spacing"/>
    <w:aliases w:val="代码"/>
    <w:next w:val="a"/>
    <w:qFormat/>
    <w:rsid w:val="003C3D10"/>
    <w:pPr>
      <w:widowControl w:val="0"/>
      <w:shd w:val="clear" w:color="auto" w:fill="E7E6E6" w:themeFill="background2"/>
    </w:pPr>
    <w:rPr>
      <w:rFonts w:ascii="Times New Roman" w:hAnsi="Times New Roman"/>
    </w:rPr>
  </w:style>
  <w:style w:type="character" w:customStyle="1" w:styleId="3Char">
    <w:name w:val="标题 3 Char"/>
    <w:basedOn w:val="a0"/>
    <w:link w:val="3"/>
    <w:rsid w:val="00B556F0"/>
    <w:rPr>
      <w:rFonts w:ascii="Times New Roman" w:hAnsi="Times New Roman"/>
      <w:b/>
      <w:bCs/>
      <w:sz w:val="24"/>
      <w:szCs w:val="32"/>
    </w:rPr>
  </w:style>
  <w:style w:type="paragraph" w:styleId="a4">
    <w:name w:val="Title"/>
    <w:basedOn w:val="a"/>
    <w:next w:val="a"/>
    <w:link w:val="Char"/>
    <w:uiPriority w:val="10"/>
    <w:qFormat/>
    <w:rsid w:val="00B62E4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4"/>
    <w:uiPriority w:val="10"/>
    <w:rsid w:val="00B62E44"/>
    <w:rPr>
      <w:rFonts w:asciiTheme="majorHAnsi" w:eastAsia="宋体" w:hAnsiTheme="majorHAnsi" w:cstheme="majorBidi"/>
      <w:b/>
      <w:bCs/>
      <w:sz w:val="32"/>
      <w:szCs w:val="32"/>
    </w:rPr>
  </w:style>
  <w:style w:type="character" w:customStyle="1" w:styleId="4Char">
    <w:name w:val="标题 4 Char"/>
    <w:basedOn w:val="a0"/>
    <w:link w:val="4"/>
    <w:uiPriority w:val="3"/>
    <w:rsid w:val="001D2E47"/>
    <w:rPr>
      <w:rFonts w:asciiTheme="majorHAnsi" w:eastAsiaTheme="majorEastAsia" w:hAnsiTheme="majorHAnsi" w:cstheme="majorBidi"/>
      <w:b/>
      <w:bCs/>
      <w:sz w:val="28"/>
      <w:szCs w:val="28"/>
    </w:rPr>
  </w:style>
  <w:style w:type="paragraph" w:styleId="a5">
    <w:name w:val="List Paragraph"/>
    <w:basedOn w:val="a"/>
    <w:uiPriority w:val="34"/>
    <w:qFormat/>
    <w:rsid w:val="005A68E2"/>
    <w:pPr>
      <w:ind w:firstLineChars="200" w:firstLine="420"/>
    </w:pPr>
  </w:style>
  <w:style w:type="character" w:styleId="a6">
    <w:name w:val="Hyperlink"/>
    <w:basedOn w:val="a0"/>
    <w:uiPriority w:val="99"/>
    <w:unhideWhenUsed/>
    <w:rsid w:val="001047C1"/>
    <w:rPr>
      <w:color w:val="0563C1" w:themeColor="hyperlink"/>
      <w:u w:val="single"/>
    </w:rPr>
  </w:style>
  <w:style w:type="paragraph" w:styleId="HTML">
    <w:name w:val="HTML Preformatted"/>
    <w:basedOn w:val="a"/>
    <w:link w:val="HTMLChar"/>
    <w:uiPriority w:val="99"/>
    <w:semiHidden/>
    <w:unhideWhenUsed/>
    <w:rsid w:val="007967C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jc w:val="left"/>
    </w:pPr>
    <w:rPr>
      <w:rFonts w:ascii="宋体" w:eastAsia="宋体" w:hAnsi="宋体" w:cs="宋体"/>
      <w:kern w:val="0"/>
      <w:szCs w:val="24"/>
    </w:rPr>
  </w:style>
  <w:style w:type="character" w:customStyle="1" w:styleId="HTMLChar">
    <w:name w:val="HTML 预设格式 Char"/>
    <w:basedOn w:val="a0"/>
    <w:link w:val="HTML"/>
    <w:uiPriority w:val="99"/>
    <w:semiHidden/>
    <w:rsid w:val="007967C0"/>
    <w:rPr>
      <w:rFonts w:ascii="宋体" w:eastAsia="宋体" w:hAnsi="宋体" w:cs="宋体"/>
      <w:kern w:val="0"/>
      <w:sz w:val="24"/>
      <w:szCs w:val="24"/>
    </w:rPr>
  </w:style>
  <w:style w:type="character" w:customStyle="1" w:styleId="apple-converted-space">
    <w:name w:val="apple-converted-space"/>
    <w:basedOn w:val="a0"/>
    <w:rsid w:val="00676E2E"/>
  </w:style>
  <w:style w:type="character" w:styleId="HTML0">
    <w:name w:val="HTML Code"/>
    <w:basedOn w:val="a0"/>
    <w:uiPriority w:val="99"/>
    <w:semiHidden/>
    <w:unhideWhenUsed/>
    <w:rsid w:val="00043314"/>
    <w:rPr>
      <w:rFonts w:ascii="宋体" w:eastAsia="宋体" w:hAnsi="宋体" w:cs="宋体"/>
      <w:sz w:val="24"/>
      <w:szCs w:val="24"/>
    </w:rPr>
  </w:style>
  <w:style w:type="paragraph" w:styleId="a7">
    <w:name w:val="header"/>
    <w:basedOn w:val="a"/>
    <w:link w:val="Char0"/>
    <w:uiPriority w:val="99"/>
    <w:unhideWhenUsed/>
    <w:rsid w:val="001255F2"/>
    <w:pPr>
      <w:pBdr>
        <w:bottom w:val="single" w:sz="6" w:space="1" w:color="auto"/>
      </w:pBdr>
      <w:tabs>
        <w:tab w:val="center" w:pos="4153"/>
        <w:tab w:val="right" w:pos="8306"/>
      </w:tabs>
      <w:spacing w:line="240" w:lineRule="auto"/>
      <w:jc w:val="center"/>
    </w:pPr>
    <w:rPr>
      <w:sz w:val="18"/>
      <w:szCs w:val="18"/>
    </w:rPr>
  </w:style>
  <w:style w:type="character" w:customStyle="1" w:styleId="Char0">
    <w:name w:val="页眉 Char"/>
    <w:basedOn w:val="a0"/>
    <w:link w:val="a7"/>
    <w:uiPriority w:val="99"/>
    <w:rsid w:val="001255F2"/>
    <w:rPr>
      <w:rFonts w:ascii="Times New Roman" w:hAnsi="Times New Roman"/>
      <w:sz w:val="18"/>
      <w:szCs w:val="18"/>
    </w:rPr>
  </w:style>
  <w:style w:type="paragraph" w:styleId="a8">
    <w:name w:val="footer"/>
    <w:basedOn w:val="a"/>
    <w:link w:val="Char1"/>
    <w:uiPriority w:val="99"/>
    <w:unhideWhenUsed/>
    <w:rsid w:val="001255F2"/>
    <w:pPr>
      <w:tabs>
        <w:tab w:val="center" w:pos="4153"/>
        <w:tab w:val="right" w:pos="8306"/>
      </w:tabs>
      <w:spacing w:line="240" w:lineRule="auto"/>
      <w:jc w:val="left"/>
    </w:pPr>
    <w:rPr>
      <w:sz w:val="18"/>
      <w:szCs w:val="18"/>
    </w:rPr>
  </w:style>
  <w:style w:type="character" w:customStyle="1" w:styleId="Char1">
    <w:name w:val="页脚 Char"/>
    <w:basedOn w:val="a0"/>
    <w:link w:val="a8"/>
    <w:uiPriority w:val="99"/>
    <w:rsid w:val="001255F2"/>
    <w:rPr>
      <w:rFonts w:ascii="Times New Roman" w:hAnsi="Times New Roman"/>
      <w:sz w:val="18"/>
      <w:szCs w:val="18"/>
    </w:rPr>
  </w:style>
  <w:style w:type="paragraph" w:styleId="a9">
    <w:name w:val="Balloon Text"/>
    <w:basedOn w:val="a"/>
    <w:link w:val="Char2"/>
    <w:uiPriority w:val="99"/>
    <w:semiHidden/>
    <w:unhideWhenUsed/>
    <w:rsid w:val="001D2E47"/>
    <w:pPr>
      <w:spacing w:line="240" w:lineRule="auto"/>
    </w:pPr>
    <w:rPr>
      <w:sz w:val="18"/>
      <w:szCs w:val="18"/>
    </w:rPr>
  </w:style>
  <w:style w:type="character" w:customStyle="1" w:styleId="Char2">
    <w:name w:val="批注框文本 Char"/>
    <w:basedOn w:val="a0"/>
    <w:link w:val="a9"/>
    <w:uiPriority w:val="99"/>
    <w:semiHidden/>
    <w:rsid w:val="001D2E47"/>
    <w:rPr>
      <w:rFonts w:ascii="Times New Roman" w:hAnsi="Times New Roman"/>
      <w:sz w:val="18"/>
      <w:szCs w:val="18"/>
    </w:rPr>
  </w:style>
  <w:style w:type="character" w:customStyle="1" w:styleId="5Char">
    <w:name w:val="标题 5 Char"/>
    <w:basedOn w:val="a0"/>
    <w:link w:val="5"/>
    <w:uiPriority w:val="9"/>
    <w:rsid w:val="00E454B5"/>
    <w:rPr>
      <w:rFonts w:ascii="Times New Roman" w:hAnsi="Times New Roman"/>
      <w:b/>
      <w:bCs/>
      <w:sz w:val="28"/>
      <w:szCs w:val="28"/>
    </w:rPr>
  </w:style>
  <w:style w:type="table" w:styleId="aa">
    <w:name w:val="Table Grid"/>
    <w:basedOn w:val="a1"/>
    <w:uiPriority w:val="39"/>
    <w:rsid w:val="008131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5">
    <w:name w:val="Grid Table 6 Colorful Accent 5"/>
    <w:basedOn w:val="a1"/>
    <w:uiPriority w:val="51"/>
    <w:rsid w:val="008131B2"/>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6-1">
    <w:name w:val="List Table 6 Colorful Accent 1"/>
    <w:basedOn w:val="a1"/>
    <w:uiPriority w:val="51"/>
    <w:rsid w:val="009D1429"/>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ab">
    <w:name w:val="Normal (Web)"/>
    <w:basedOn w:val="a"/>
    <w:uiPriority w:val="99"/>
    <w:semiHidden/>
    <w:unhideWhenUsed/>
    <w:rsid w:val="008B225A"/>
    <w:pPr>
      <w:widowControl/>
      <w:snapToGrid/>
      <w:spacing w:before="100" w:beforeAutospacing="1" w:after="100" w:afterAutospacing="1" w:line="240" w:lineRule="auto"/>
      <w:jc w:val="left"/>
    </w:pPr>
    <w:rPr>
      <w:rFonts w:ascii="宋体" w:eastAsia="宋体" w:hAnsi="宋体" w:cs="宋体"/>
      <w:kern w:val="0"/>
      <w:szCs w:val="24"/>
    </w:rPr>
  </w:style>
  <w:style w:type="character" w:customStyle="1" w:styleId="pln">
    <w:name w:val="pln"/>
    <w:basedOn w:val="a0"/>
    <w:rsid w:val="00AB28DF"/>
  </w:style>
  <w:style w:type="character" w:customStyle="1" w:styleId="pun">
    <w:name w:val="pun"/>
    <w:basedOn w:val="a0"/>
    <w:rsid w:val="00AB28DF"/>
  </w:style>
  <w:style w:type="character" w:customStyle="1" w:styleId="lit">
    <w:name w:val="lit"/>
    <w:basedOn w:val="a0"/>
    <w:rsid w:val="00AB28DF"/>
  </w:style>
  <w:style w:type="character" w:styleId="ac">
    <w:name w:val="FollowedHyperlink"/>
    <w:basedOn w:val="a0"/>
    <w:uiPriority w:val="99"/>
    <w:semiHidden/>
    <w:unhideWhenUsed/>
    <w:rsid w:val="005C3378"/>
    <w:rPr>
      <w:color w:val="954F72" w:themeColor="followedHyperlink"/>
      <w:u w:val="single"/>
    </w:rPr>
  </w:style>
  <w:style w:type="character" w:styleId="HTML1">
    <w:name w:val="HTML Typewriter"/>
    <w:basedOn w:val="a0"/>
    <w:uiPriority w:val="99"/>
    <w:semiHidden/>
    <w:unhideWhenUsed/>
    <w:rsid w:val="00CC4A53"/>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576844">
      <w:bodyDiv w:val="1"/>
      <w:marLeft w:val="0"/>
      <w:marRight w:val="0"/>
      <w:marTop w:val="0"/>
      <w:marBottom w:val="0"/>
      <w:divBdr>
        <w:top w:val="none" w:sz="0" w:space="0" w:color="auto"/>
        <w:left w:val="none" w:sz="0" w:space="0" w:color="auto"/>
        <w:bottom w:val="none" w:sz="0" w:space="0" w:color="auto"/>
        <w:right w:val="none" w:sz="0" w:space="0" w:color="auto"/>
      </w:divBdr>
      <w:divsChild>
        <w:div w:id="336536733">
          <w:marLeft w:val="0"/>
          <w:marRight w:val="0"/>
          <w:marTop w:val="0"/>
          <w:marBottom w:val="225"/>
          <w:divBdr>
            <w:top w:val="none" w:sz="0" w:space="0" w:color="auto"/>
            <w:left w:val="none" w:sz="0" w:space="0" w:color="auto"/>
            <w:bottom w:val="none" w:sz="0" w:space="0" w:color="auto"/>
            <w:right w:val="none" w:sz="0" w:space="0" w:color="auto"/>
          </w:divBdr>
        </w:div>
        <w:div w:id="545142227">
          <w:marLeft w:val="0"/>
          <w:marRight w:val="0"/>
          <w:marTop w:val="0"/>
          <w:marBottom w:val="225"/>
          <w:divBdr>
            <w:top w:val="none" w:sz="0" w:space="0" w:color="auto"/>
            <w:left w:val="none" w:sz="0" w:space="0" w:color="auto"/>
            <w:bottom w:val="none" w:sz="0" w:space="0" w:color="auto"/>
            <w:right w:val="none" w:sz="0" w:space="0" w:color="auto"/>
          </w:divBdr>
        </w:div>
        <w:div w:id="941687244">
          <w:marLeft w:val="0"/>
          <w:marRight w:val="0"/>
          <w:marTop w:val="0"/>
          <w:marBottom w:val="225"/>
          <w:divBdr>
            <w:top w:val="none" w:sz="0" w:space="0" w:color="auto"/>
            <w:left w:val="none" w:sz="0" w:space="0" w:color="auto"/>
            <w:bottom w:val="none" w:sz="0" w:space="0" w:color="auto"/>
            <w:right w:val="none" w:sz="0" w:space="0" w:color="auto"/>
          </w:divBdr>
        </w:div>
        <w:div w:id="1843088244">
          <w:marLeft w:val="0"/>
          <w:marRight w:val="0"/>
          <w:marTop w:val="0"/>
          <w:marBottom w:val="225"/>
          <w:divBdr>
            <w:top w:val="none" w:sz="0" w:space="0" w:color="auto"/>
            <w:left w:val="none" w:sz="0" w:space="0" w:color="auto"/>
            <w:bottom w:val="none" w:sz="0" w:space="0" w:color="auto"/>
            <w:right w:val="none" w:sz="0" w:space="0" w:color="auto"/>
          </w:divBdr>
        </w:div>
        <w:div w:id="2021814457">
          <w:marLeft w:val="0"/>
          <w:marRight w:val="0"/>
          <w:marTop w:val="300"/>
          <w:marBottom w:val="180"/>
          <w:divBdr>
            <w:top w:val="none" w:sz="0" w:space="0" w:color="auto"/>
            <w:left w:val="none" w:sz="0" w:space="0" w:color="auto"/>
            <w:bottom w:val="none" w:sz="0" w:space="0" w:color="auto"/>
            <w:right w:val="none" w:sz="0" w:space="0" w:color="auto"/>
          </w:divBdr>
        </w:div>
        <w:div w:id="2063168246">
          <w:marLeft w:val="0"/>
          <w:marRight w:val="0"/>
          <w:marTop w:val="0"/>
          <w:marBottom w:val="225"/>
          <w:divBdr>
            <w:top w:val="none" w:sz="0" w:space="0" w:color="auto"/>
            <w:left w:val="none" w:sz="0" w:space="0" w:color="auto"/>
            <w:bottom w:val="none" w:sz="0" w:space="0" w:color="auto"/>
            <w:right w:val="none" w:sz="0" w:space="0" w:color="auto"/>
          </w:divBdr>
        </w:div>
      </w:divsChild>
    </w:div>
    <w:div w:id="79907803">
      <w:bodyDiv w:val="1"/>
      <w:marLeft w:val="0"/>
      <w:marRight w:val="0"/>
      <w:marTop w:val="0"/>
      <w:marBottom w:val="0"/>
      <w:divBdr>
        <w:top w:val="none" w:sz="0" w:space="0" w:color="auto"/>
        <w:left w:val="none" w:sz="0" w:space="0" w:color="auto"/>
        <w:bottom w:val="none" w:sz="0" w:space="0" w:color="auto"/>
        <w:right w:val="none" w:sz="0" w:space="0" w:color="auto"/>
      </w:divBdr>
      <w:divsChild>
        <w:div w:id="605426588">
          <w:marLeft w:val="105"/>
          <w:marRight w:val="105"/>
          <w:marTop w:val="240"/>
          <w:marBottom w:val="240"/>
          <w:divBdr>
            <w:top w:val="single" w:sz="6" w:space="9" w:color="999999"/>
            <w:left w:val="single" w:sz="6" w:space="9" w:color="999999"/>
            <w:bottom w:val="single" w:sz="6" w:space="9" w:color="999999"/>
            <w:right w:val="single" w:sz="6" w:space="9" w:color="999999"/>
          </w:divBdr>
        </w:div>
        <w:div w:id="1107040302">
          <w:marLeft w:val="105"/>
          <w:marRight w:val="105"/>
          <w:marTop w:val="240"/>
          <w:marBottom w:val="240"/>
          <w:divBdr>
            <w:top w:val="single" w:sz="6" w:space="9" w:color="999999"/>
            <w:left w:val="single" w:sz="6" w:space="9" w:color="999999"/>
            <w:bottom w:val="single" w:sz="6" w:space="9" w:color="999999"/>
            <w:right w:val="single" w:sz="6" w:space="9" w:color="999999"/>
          </w:divBdr>
        </w:div>
        <w:div w:id="1154954276">
          <w:marLeft w:val="0"/>
          <w:marRight w:val="0"/>
          <w:marTop w:val="0"/>
          <w:marBottom w:val="0"/>
          <w:divBdr>
            <w:top w:val="none" w:sz="0" w:space="0" w:color="auto"/>
            <w:left w:val="none" w:sz="0" w:space="0" w:color="auto"/>
            <w:bottom w:val="none" w:sz="0" w:space="0" w:color="auto"/>
            <w:right w:val="none" w:sz="0" w:space="0" w:color="auto"/>
          </w:divBdr>
        </w:div>
        <w:div w:id="1730112313">
          <w:marLeft w:val="0"/>
          <w:marRight w:val="0"/>
          <w:marTop w:val="0"/>
          <w:marBottom w:val="0"/>
          <w:divBdr>
            <w:top w:val="none" w:sz="0" w:space="0" w:color="auto"/>
            <w:left w:val="none" w:sz="0" w:space="0" w:color="auto"/>
            <w:bottom w:val="none" w:sz="0" w:space="0" w:color="auto"/>
            <w:right w:val="none" w:sz="0" w:space="0" w:color="auto"/>
          </w:divBdr>
        </w:div>
      </w:divsChild>
    </w:div>
    <w:div w:id="237716957">
      <w:bodyDiv w:val="1"/>
      <w:marLeft w:val="0"/>
      <w:marRight w:val="0"/>
      <w:marTop w:val="0"/>
      <w:marBottom w:val="0"/>
      <w:divBdr>
        <w:top w:val="none" w:sz="0" w:space="0" w:color="auto"/>
        <w:left w:val="none" w:sz="0" w:space="0" w:color="auto"/>
        <w:bottom w:val="none" w:sz="0" w:space="0" w:color="auto"/>
        <w:right w:val="none" w:sz="0" w:space="0" w:color="auto"/>
      </w:divBdr>
    </w:div>
    <w:div w:id="481968872">
      <w:bodyDiv w:val="1"/>
      <w:marLeft w:val="0"/>
      <w:marRight w:val="0"/>
      <w:marTop w:val="0"/>
      <w:marBottom w:val="0"/>
      <w:divBdr>
        <w:top w:val="none" w:sz="0" w:space="0" w:color="auto"/>
        <w:left w:val="none" w:sz="0" w:space="0" w:color="auto"/>
        <w:bottom w:val="none" w:sz="0" w:space="0" w:color="auto"/>
        <w:right w:val="none" w:sz="0" w:space="0" w:color="auto"/>
      </w:divBdr>
    </w:div>
    <w:div w:id="697777027">
      <w:bodyDiv w:val="1"/>
      <w:marLeft w:val="0"/>
      <w:marRight w:val="0"/>
      <w:marTop w:val="0"/>
      <w:marBottom w:val="0"/>
      <w:divBdr>
        <w:top w:val="none" w:sz="0" w:space="0" w:color="auto"/>
        <w:left w:val="none" w:sz="0" w:space="0" w:color="auto"/>
        <w:bottom w:val="none" w:sz="0" w:space="0" w:color="auto"/>
        <w:right w:val="none" w:sz="0" w:space="0" w:color="auto"/>
      </w:divBdr>
    </w:div>
    <w:div w:id="702444055">
      <w:bodyDiv w:val="1"/>
      <w:marLeft w:val="0"/>
      <w:marRight w:val="0"/>
      <w:marTop w:val="0"/>
      <w:marBottom w:val="0"/>
      <w:divBdr>
        <w:top w:val="none" w:sz="0" w:space="0" w:color="auto"/>
        <w:left w:val="none" w:sz="0" w:space="0" w:color="auto"/>
        <w:bottom w:val="none" w:sz="0" w:space="0" w:color="auto"/>
        <w:right w:val="none" w:sz="0" w:space="0" w:color="auto"/>
      </w:divBdr>
    </w:div>
    <w:div w:id="732236675">
      <w:bodyDiv w:val="1"/>
      <w:marLeft w:val="0"/>
      <w:marRight w:val="0"/>
      <w:marTop w:val="0"/>
      <w:marBottom w:val="0"/>
      <w:divBdr>
        <w:top w:val="none" w:sz="0" w:space="0" w:color="auto"/>
        <w:left w:val="none" w:sz="0" w:space="0" w:color="auto"/>
        <w:bottom w:val="none" w:sz="0" w:space="0" w:color="auto"/>
        <w:right w:val="none" w:sz="0" w:space="0" w:color="auto"/>
      </w:divBdr>
    </w:div>
    <w:div w:id="851144640">
      <w:bodyDiv w:val="1"/>
      <w:marLeft w:val="0"/>
      <w:marRight w:val="0"/>
      <w:marTop w:val="0"/>
      <w:marBottom w:val="0"/>
      <w:divBdr>
        <w:top w:val="none" w:sz="0" w:space="0" w:color="auto"/>
        <w:left w:val="none" w:sz="0" w:space="0" w:color="auto"/>
        <w:bottom w:val="none" w:sz="0" w:space="0" w:color="auto"/>
        <w:right w:val="none" w:sz="0" w:space="0" w:color="auto"/>
      </w:divBdr>
      <w:divsChild>
        <w:div w:id="1365909527">
          <w:marLeft w:val="0"/>
          <w:marRight w:val="0"/>
          <w:marTop w:val="150"/>
          <w:marBottom w:val="150"/>
          <w:divBdr>
            <w:top w:val="single" w:sz="6" w:space="0" w:color="CCCCCC"/>
            <w:left w:val="single" w:sz="6" w:space="0" w:color="CCCCCC"/>
            <w:bottom w:val="single" w:sz="6" w:space="0" w:color="CCCCCC"/>
            <w:right w:val="single" w:sz="6" w:space="0" w:color="CCCCCC"/>
          </w:divBdr>
          <w:divsChild>
            <w:div w:id="18865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1593">
      <w:bodyDiv w:val="1"/>
      <w:marLeft w:val="0"/>
      <w:marRight w:val="0"/>
      <w:marTop w:val="0"/>
      <w:marBottom w:val="0"/>
      <w:divBdr>
        <w:top w:val="none" w:sz="0" w:space="0" w:color="auto"/>
        <w:left w:val="none" w:sz="0" w:space="0" w:color="auto"/>
        <w:bottom w:val="none" w:sz="0" w:space="0" w:color="auto"/>
        <w:right w:val="none" w:sz="0" w:space="0" w:color="auto"/>
      </w:divBdr>
    </w:div>
    <w:div w:id="1139029072">
      <w:bodyDiv w:val="1"/>
      <w:marLeft w:val="0"/>
      <w:marRight w:val="0"/>
      <w:marTop w:val="0"/>
      <w:marBottom w:val="0"/>
      <w:divBdr>
        <w:top w:val="none" w:sz="0" w:space="0" w:color="auto"/>
        <w:left w:val="none" w:sz="0" w:space="0" w:color="auto"/>
        <w:bottom w:val="none" w:sz="0" w:space="0" w:color="auto"/>
        <w:right w:val="none" w:sz="0" w:space="0" w:color="auto"/>
      </w:divBdr>
    </w:div>
    <w:div w:id="1139229253">
      <w:bodyDiv w:val="1"/>
      <w:marLeft w:val="0"/>
      <w:marRight w:val="0"/>
      <w:marTop w:val="0"/>
      <w:marBottom w:val="0"/>
      <w:divBdr>
        <w:top w:val="none" w:sz="0" w:space="0" w:color="auto"/>
        <w:left w:val="none" w:sz="0" w:space="0" w:color="auto"/>
        <w:bottom w:val="none" w:sz="0" w:space="0" w:color="auto"/>
        <w:right w:val="none" w:sz="0" w:space="0" w:color="auto"/>
      </w:divBdr>
    </w:div>
    <w:div w:id="1166240809">
      <w:bodyDiv w:val="1"/>
      <w:marLeft w:val="0"/>
      <w:marRight w:val="0"/>
      <w:marTop w:val="0"/>
      <w:marBottom w:val="0"/>
      <w:divBdr>
        <w:top w:val="none" w:sz="0" w:space="0" w:color="auto"/>
        <w:left w:val="none" w:sz="0" w:space="0" w:color="auto"/>
        <w:bottom w:val="none" w:sz="0" w:space="0" w:color="auto"/>
        <w:right w:val="none" w:sz="0" w:space="0" w:color="auto"/>
      </w:divBdr>
    </w:div>
    <w:div w:id="1169709411">
      <w:bodyDiv w:val="1"/>
      <w:marLeft w:val="0"/>
      <w:marRight w:val="0"/>
      <w:marTop w:val="0"/>
      <w:marBottom w:val="0"/>
      <w:divBdr>
        <w:top w:val="none" w:sz="0" w:space="0" w:color="auto"/>
        <w:left w:val="none" w:sz="0" w:space="0" w:color="auto"/>
        <w:bottom w:val="none" w:sz="0" w:space="0" w:color="auto"/>
        <w:right w:val="none" w:sz="0" w:space="0" w:color="auto"/>
      </w:divBdr>
    </w:div>
    <w:div w:id="1176768840">
      <w:bodyDiv w:val="1"/>
      <w:marLeft w:val="0"/>
      <w:marRight w:val="0"/>
      <w:marTop w:val="0"/>
      <w:marBottom w:val="0"/>
      <w:divBdr>
        <w:top w:val="none" w:sz="0" w:space="0" w:color="auto"/>
        <w:left w:val="none" w:sz="0" w:space="0" w:color="auto"/>
        <w:bottom w:val="none" w:sz="0" w:space="0" w:color="auto"/>
        <w:right w:val="none" w:sz="0" w:space="0" w:color="auto"/>
      </w:divBdr>
      <w:divsChild>
        <w:div w:id="372969157">
          <w:marLeft w:val="0"/>
          <w:marRight w:val="0"/>
          <w:marTop w:val="0"/>
          <w:marBottom w:val="0"/>
          <w:divBdr>
            <w:top w:val="none" w:sz="0" w:space="0" w:color="auto"/>
            <w:left w:val="none" w:sz="0" w:space="0" w:color="auto"/>
            <w:bottom w:val="none" w:sz="0" w:space="0" w:color="auto"/>
            <w:right w:val="none" w:sz="0" w:space="0" w:color="auto"/>
          </w:divBdr>
        </w:div>
        <w:div w:id="777486287">
          <w:marLeft w:val="0"/>
          <w:marRight w:val="0"/>
          <w:marTop w:val="0"/>
          <w:marBottom w:val="0"/>
          <w:divBdr>
            <w:top w:val="none" w:sz="0" w:space="0" w:color="auto"/>
            <w:left w:val="none" w:sz="0" w:space="0" w:color="auto"/>
            <w:bottom w:val="none" w:sz="0" w:space="0" w:color="auto"/>
            <w:right w:val="none" w:sz="0" w:space="0" w:color="auto"/>
          </w:divBdr>
        </w:div>
      </w:divsChild>
    </w:div>
    <w:div w:id="1180050614">
      <w:bodyDiv w:val="1"/>
      <w:marLeft w:val="0"/>
      <w:marRight w:val="0"/>
      <w:marTop w:val="0"/>
      <w:marBottom w:val="0"/>
      <w:divBdr>
        <w:top w:val="none" w:sz="0" w:space="0" w:color="auto"/>
        <w:left w:val="none" w:sz="0" w:space="0" w:color="auto"/>
        <w:bottom w:val="none" w:sz="0" w:space="0" w:color="auto"/>
        <w:right w:val="none" w:sz="0" w:space="0" w:color="auto"/>
      </w:divBdr>
    </w:div>
    <w:div w:id="1269125334">
      <w:bodyDiv w:val="1"/>
      <w:marLeft w:val="0"/>
      <w:marRight w:val="0"/>
      <w:marTop w:val="0"/>
      <w:marBottom w:val="0"/>
      <w:divBdr>
        <w:top w:val="none" w:sz="0" w:space="0" w:color="auto"/>
        <w:left w:val="none" w:sz="0" w:space="0" w:color="auto"/>
        <w:bottom w:val="none" w:sz="0" w:space="0" w:color="auto"/>
        <w:right w:val="none" w:sz="0" w:space="0" w:color="auto"/>
      </w:divBdr>
    </w:div>
    <w:div w:id="1328362678">
      <w:bodyDiv w:val="1"/>
      <w:marLeft w:val="0"/>
      <w:marRight w:val="0"/>
      <w:marTop w:val="0"/>
      <w:marBottom w:val="0"/>
      <w:divBdr>
        <w:top w:val="none" w:sz="0" w:space="0" w:color="auto"/>
        <w:left w:val="none" w:sz="0" w:space="0" w:color="auto"/>
        <w:bottom w:val="none" w:sz="0" w:space="0" w:color="auto"/>
        <w:right w:val="none" w:sz="0" w:space="0" w:color="auto"/>
      </w:divBdr>
    </w:div>
    <w:div w:id="1336573699">
      <w:bodyDiv w:val="1"/>
      <w:marLeft w:val="0"/>
      <w:marRight w:val="0"/>
      <w:marTop w:val="0"/>
      <w:marBottom w:val="0"/>
      <w:divBdr>
        <w:top w:val="none" w:sz="0" w:space="0" w:color="auto"/>
        <w:left w:val="none" w:sz="0" w:space="0" w:color="auto"/>
        <w:bottom w:val="none" w:sz="0" w:space="0" w:color="auto"/>
        <w:right w:val="none" w:sz="0" w:space="0" w:color="auto"/>
      </w:divBdr>
      <w:divsChild>
        <w:div w:id="41906128">
          <w:marLeft w:val="0"/>
          <w:marRight w:val="0"/>
          <w:marTop w:val="0"/>
          <w:marBottom w:val="0"/>
          <w:divBdr>
            <w:top w:val="none" w:sz="0" w:space="0" w:color="auto"/>
            <w:left w:val="none" w:sz="0" w:space="0" w:color="auto"/>
            <w:bottom w:val="none" w:sz="0" w:space="0" w:color="auto"/>
            <w:right w:val="none" w:sz="0" w:space="0" w:color="auto"/>
          </w:divBdr>
        </w:div>
        <w:div w:id="247271365">
          <w:marLeft w:val="0"/>
          <w:marRight w:val="0"/>
          <w:marTop w:val="0"/>
          <w:marBottom w:val="0"/>
          <w:divBdr>
            <w:top w:val="none" w:sz="0" w:space="0" w:color="auto"/>
            <w:left w:val="none" w:sz="0" w:space="0" w:color="auto"/>
            <w:bottom w:val="none" w:sz="0" w:space="0" w:color="auto"/>
            <w:right w:val="none" w:sz="0" w:space="0" w:color="auto"/>
          </w:divBdr>
        </w:div>
        <w:div w:id="872037035">
          <w:marLeft w:val="0"/>
          <w:marRight w:val="0"/>
          <w:marTop w:val="0"/>
          <w:marBottom w:val="0"/>
          <w:divBdr>
            <w:top w:val="none" w:sz="0" w:space="0" w:color="auto"/>
            <w:left w:val="none" w:sz="0" w:space="0" w:color="auto"/>
            <w:bottom w:val="none" w:sz="0" w:space="0" w:color="auto"/>
            <w:right w:val="none" w:sz="0" w:space="0" w:color="auto"/>
          </w:divBdr>
        </w:div>
      </w:divsChild>
    </w:div>
    <w:div w:id="1414081495">
      <w:bodyDiv w:val="1"/>
      <w:marLeft w:val="0"/>
      <w:marRight w:val="0"/>
      <w:marTop w:val="0"/>
      <w:marBottom w:val="0"/>
      <w:divBdr>
        <w:top w:val="none" w:sz="0" w:space="0" w:color="auto"/>
        <w:left w:val="none" w:sz="0" w:space="0" w:color="auto"/>
        <w:bottom w:val="none" w:sz="0" w:space="0" w:color="auto"/>
        <w:right w:val="none" w:sz="0" w:space="0" w:color="auto"/>
      </w:divBdr>
    </w:div>
    <w:div w:id="1473211327">
      <w:bodyDiv w:val="1"/>
      <w:marLeft w:val="0"/>
      <w:marRight w:val="0"/>
      <w:marTop w:val="0"/>
      <w:marBottom w:val="0"/>
      <w:divBdr>
        <w:top w:val="none" w:sz="0" w:space="0" w:color="auto"/>
        <w:left w:val="none" w:sz="0" w:space="0" w:color="auto"/>
        <w:bottom w:val="none" w:sz="0" w:space="0" w:color="auto"/>
        <w:right w:val="none" w:sz="0" w:space="0" w:color="auto"/>
      </w:divBdr>
    </w:div>
    <w:div w:id="1536235940">
      <w:bodyDiv w:val="1"/>
      <w:marLeft w:val="0"/>
      <w:marRight w:val="0"/>
      <w:marTop w:val="0"/>
      <w:marBottom w:val="0"/>
      <w:divBdr>
        <w:top w:val="none" w:sz="0" w:space="0" w:color="auto"/>
        <w:left w:val="none" w:sz="0" w:space="0" w:color="auto"/>
        <w:bottom w:val="none" w:sz="0" w:space="0" w:color="auto"/>
        <w:right w:val="none" w:sz="0" w:space="0" w:color="auto"/>
      </w:divBdr>
    </w:div>
    <w:div w:id="1598908928">
      <w:bodyDiv w:val="1"/>
      <w:marLeft w:val="0"/>
      <w:marRight w:val="0"/>
      <w:marTop w:val="0"/>
      <w:marBottom w:val="0"/>
      <w:divBdr>
        <w:top w:val="none" w:sz="0" w:space="0" w:color="auto"/>
        <w:left w:val="none" w:sz="0" w:space="0" w:color="auto"/>
        <w:bottom w:val="none" w:sz="0" w:space="0" w:color="auto"/>
        <w:right w:val="none" w:sz="0" w:space="0" w:color="auto"/>
      </w:divBdr>
    </w:div>
    <w:div w:id="1707023511">
      <w:bodyDiv w:val="1"/>
      <w:marLeft w:val="0"/>
      <w:marRight w:val="0"/>
      <w:marTop w:val="0"/>
      <w:marBottom w:val="0"/>
      <w:divBdr>
        <w:top w:val="none" w:sz="0" w:space="0" w:color="auto"/>
        <w:left w:val="none" w:sz="0" w:space="0" w:color="auto"/>
        <w:bottom w:val="none" w:sz="0" w:space="0" w:color="auto"/>
        <w:right w:val="none" w:sz="0" w:space="0" w:color="auto"/>
      </w:divBdr>
    </w:div>
    <w:div w:id="1716928181">
      <w:bodyDiv w:val="1"/>
      <w:marLeft w:val="0"/>
      <w:marRight w:val="0"/>
      <w:marTop w:val="0"/>
      <w:marBottom w:val="0"/>
      <w:divBdr>
        <w:top w:val="none" w:sz="0" w:space="0" w:color="auto"/>
        <w:left w:val="none" w:sz="0" w:space="0" w:color="auto"/>
        <w:bottom w:val="none" w:sz="0" w:space="0" w:color="auto"/>
        <w:right w:val="none" w:sz="0" w:space="0" w:color="auto"/>
      </w:divBdr>
      <w:divsChild>
        <w:div w:id="1587691670">
          <w:marLeft w:val="0"/>
          <w:marRight w:val="0"/>
          <w:marTop w:val="150"/>
          <w:marBottom w:val="150"/>
          <w:divBdr>
            <w:top w:val="single" w:sz="6" w:space="0" w:color="CCCCCC"/>
            <w:left w:val="single" w:sz="6" w:space="0" w:color="CCCCCC"/>
            <w:bottom w:val="single" w:sz="6" w:space="0" w:color="CCCCCC"/>
            <w:right w:val="single" w:sz="6" w:space="0" w:color="CCCCCC"/>
          </w:divBdr>
          <w:divsChild>
            <w:div w:id="1720934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172047">
      <w:bodyDiv w:val="1"/>
      <w:marLeft w:val="0"/>
      <w:marRight w:val="0"/>
      <w:marTop w:val="0"/>
      <w:marBottom w:val="0"/>
      <w:divBdr>
        <w:top w:val="none" w:sz="0" w:space="0" w:color="auto"/>
        <w:left w:val="none" w:sz="0" w:space="0" w:color="auto"/>
        <w:bottom w:val="none" w:sz="0" w:space="0" w:color="auto"/>
        <w:right w:val="none" w:sz="0" w:space="0" w:color="auto"/>
      </w:divBdr>
      <w:divsChild>
        <w:div w:id="627781608">
          <w:marLeft w:val="105"/>
          <w:marRight w:val="105"/>
          <w:marTop w:val="240"/>
          <w:marBottom w:val="240"/>
          <w:divBdr>
            <w:top w:val="single" w:sz="6" w:space="9" w:color="999999"/>
            <w:left w:val="single" w:sz="6" w:space="9" w:color="999999"/>
            <w:bottom w:val="single" w:sz="6" w:space="9" w:color="999999"/>
            <w:right w:val="single" w:sz="6" w:space="9" w:color="999999"/>
          </w:divBdr>
        </w:div>
        <w:div w:id="1618758018">
          <w:marLeft w:val="105"/>
          <w:marRight w:val="105"/>
          <w:marTop w:val="240"/>
          <w:marBottom w:val="240"/>
          <w:divBdr>
            <w:top w:val="single" w:sz="6" w:space="9" w:color="999999"/>
            <w:left w:val="single" w:sz="6" w:space="9" w:color="999999"/>
            <w:bottom w:val="single" w:sz="6" w:space="9" w:color="999999"/>
            <w:right w:val="single" w:sz="6" w:space="9" w:color="999999"/>
          </w:divBdr>
        </w:div>
      </w:divsChild>
    </w:div>
    <w:div w:id="1895044854">
      <w:bodyDiv w:val="1"/>
      <w:marLeft w:val="0"/>
      <w:marRight w:val="0"/>
      <w:marTop w:val="0"/>
      <w:marBottom w:val="0"/>
      <w:divBdr>
        <w:top w:val="none" w:sz="0" w:space="0" w:color="auto"/>
        <w:left w:val="none" w:sz="0" w:space="0" w:color="auto"/>
        <w:bottom w:val="none" w:sz="0" w:space="0" w:color="auto"/>
        <w:right w:val="none" w:sz="0" w:space="0" w:color="auto"/>
      </w:divBdr>
    </w:div>
    <w:div w:id="1993286403">
      <w:bodyDiv w:val="1"/>
      <w:marLeft w:val="0"/>
      <w:marRight w:val="0"/>
      <w:marTop w:val="0"/>
      <w:marBottom w:val="0"/>
      <w:divBdr>
        <w:top w:val="none" w:sz="0" w:space="0" w:color="auto"/>
        <w:left w:val="none" w:sz="0" w:space="0" w:color="auto"/>
        <w:bottom w:val="none" w:sz="0" w:space="0" w:color="auto"/>
        <w:right w:val="none" w:sz="0" w:space="0" w:color="auto"/>
      </w:divBdr>
    </w:div>
    <w:div w:id="2043282506">
      <w:bodyDiv w:val="1"/>
      <w:marLeft w:val="0"/>
      <w:marRight w:val="0"/>
      <w:marTop w:val="0"/>
      <w:marBottom w:val="0"/>
      <w:divBdr>
        <w:top w:val="none" w:sz="0" w:space="0" w:color="auto"/>
        <w:left w:val="none" w:sz="0" w:space="0" w:color="auto"/>
        <w:bottom w:val="none" w:sz="0" w:space="0" w:color="auto"/>
        <w:right w:val="none" w:sz="0" w:space="0" w:color="auto"/>
      </w:divBdr>
    </w:div>
    <w:div w:id="20763164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hadoop-senior.ibeifeng.com:11000/oozie/docs/DG_HiveActionExtension.html" TargetMode="External"/><Relationship Id="rId68" Type="http://schemas.openxmlformats.org/officeDocument/2006/relationships/hyperlink" Target="http://archive.cloudera.com/cdh5/cdh/5/oozie-4.0.0-cdh5.3.6/CoordinatorFunctionalSpec.html" TargetMode="External"/><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archive.cloudera.com/cdh5/cdh/5/zookeeper-3.4.5-cdh5.3.6.tar.gz"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4.png"/><Relationship Id="rId79" Type="http://schemas.openxmlformats.org/officeDocument/2006/relationships/hyperlink" Target="http://gethue.com/" TargetMode="External"/><Relationship Id="rId5" Type="http://schemas.openxmlformats.org/officeDocument/2006/relationships/footnotes" Target="footnotes.xml"/><Relationship Id="rId90" Type="http://schemas.openxmlformats.org/officeDocument/2006/relationships/image" Target="media/image68.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49.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hyperlink" Target="https://github.com/cloudera/hue" TargetMode="External"/><Relationship Id="rId85" Type="http://schemas.openxmlformats.org/officeDocument/2006/relationships/image" Target="media/image63.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hyperlink" Target="http://archive.cloudera.com/cdh5/cdh/5/oozie-4.0.0-cdh5.3.6/DG_ShellActionExtension.html"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archive.cloudera.com/cdh5/cdh/5/hive-0.13.1-cdh5.3.6.tar.gz"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4.png"/><Relationship Id="rId31" Type="http://schemas.openxmlformats.org/officeDocument/2006/relationships/hyperlink" Target="http://flume.apache.org/FlumeUserGuide.html"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8.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archive.cloudera.com/cdh5/" TargetMode="External"/><Relationship Id="rId18" Type="http://schemas.openxmlformats.org/officeDocument/2006/relationships/hyperlink" Target="http://sqoop.apache.org/docs/1.4.5/SqoopUserGuide.html"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oozie.apache.org/docs/4.0.0/DG_QuickStart.html" TargetMode="External"/><Relationship Id="rId55" Type="http://schemas.openxmlformats.org/officeDocument/2006/relationships/image" Target="media/image40.png"/><Relationship Id="rId76" Type="http://schemas.openxmlformats.org/officeDocument/2006/relationships/image" Target="media/image56.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hyperlink" Target="http://sqoop.apache.org/docs/1.4.5/SqoopUserGuide.html" TargetMode="External"/><Relationship Id="rId40" Type="http://schemas.openxmlformats.org/officeDocument/2006/relationships/image" Target="media/image27.png"/><Relationship Id="rId45" Type="http://schemas.openxmlformats.org/officeDocument/2006/relationships/hyperlink" Target="http://oozie.apache.org/" TargetMode="External"/><Relationship Id="rId66" Type="http://schemas.openxmlformats.org/officeDocument/2006/relationships/hyperlink" Target="mailto:git@git.oschina.net:haitao/oozie-apps.git" TargetMode="External"/><Relationship Id="rId87" Type="http://schemas.openxmlformats.org/officeDocument/2006/relationships/image" Target="media/image65.png"/><Relationship Id="rId61" Type="http://schemas.openxmlformats.org/officeDocument/2006/relationships/hyperlink" Target="mailto:git@git.oschina.net:haitao/oozie-apps.git" TargetMode="External"/><Relationship Id="rId82" Type="http://schemas.openxmlformats.org/officeDocument/2006/relationships/image" Target="media/image60.png"/><Relationship Id="rId19" Type="http://schemas.openxmlformats.org/officeDocument/2006/relationships/image" Target="media/image8.png"/><Relationship Id="rId14" Type="http://schemas.openxmlformats.org/officeDocument/2006/relationships/hyperlink" Target="http://archive.cloudera.com/cdh5/cdh/5/hadoop-2.5.0-cdh5.3.6.tar.gz"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itao\Documents\&#33258;&#23450;&#20041;%20Office%20&#27169;&#26495;\newTemplate.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7EDCB"/>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newTemplate.dotx</Template>
  <TotalTime>22179</TotalTime>
  <Pages>60</Pages>
  <Words>6618</Words>
  <Characters>37723</Characters>
  <Application>Microsoft Office Word</Application>
  <DocSecurity>0</DocSecurity>
  <Lines>314</Lines>
  <Paragraphs>88</Paragraphs>
  <ScaleCrop>false</ScaleCrop>
  <Company/>
  <LinksUpToDate>false</LinksUpToDate>
  <CharactersWithSpaces>44253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Haitao</dc:creator>
  <cp:keywords/>
  <dc:description/>
  <cp:lastModifiedBy>Leo Song</cp:lastModifiedBy>
  <cp:revision>55</cp:revision>
  <dcterms:created xsi:type="dcterms:W3CDTF">2016-05-20T10:00:00Z</dcterms:created>
  <dcterms:modified xsi:type="dcterms:W3CDTF">2016-08-29T11:00:00Z</dcterms:modified>
</cp:coreProperties>
</file>