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4380" w:rsidRDefault="004C1A38" w:rsidP="004C1A38">
      <w:pPr>
        <w:pStyle w:val="a4"/>
      </w:pPr>
      <w:r>
        <w:rPr>
          <w:rFonts w:hint="eastAsia"/>
        </w:rPr>
        <w:t>Hive</w:t>
      </w:r>
    </w:p>
    <w:p w:rsidR="004C1A38" w:rsidRDefault="004C1A38" w:rsidP="004C1A38">
      <w:pPr>
        <w:pStyle w:val="1"/>
      </w:pPr>
      <w:r>
        <w:rPr>
          <w:rFonts w:hint="eastAsia"/>
        </w:rPr>
        <w:t xml:space="preserve">Hive </w:t>
      </w:r>
      <w:r>
        <w:rPr>
          <w:rFonts w:hint="eastAsia"/>
        </w:rPr>
        <w:t>简介</w:t>
      </w:r>
    </w:p>
    <w:p w:rsidR="004C1A38" w:rsidRDefault="004C1A38" w:rsidP="004C1A38">
      <w:pPr>
        <w:pStyle w:val="2"/>
        <w:spacing w:before="156" w:after="156"/>
      </w:pPr>
      <w:r>
        <w:t>什么是</w:t>
      </w:r>
      <w:r>
        <w:rPr>
          <w:rFonts w:hint="eastAsia"/>
        </w:rPr>
        <w:t>H</w:t>
      </w:r>
      <w:r>
        <w:t>ive</w:t>
      </w:r>
    </w:p>
    <w:p w:rsidR="004C1A38" w:rsidRDefault="00CE181E" w:rsidP="004C1A38">
      <w:r>
        <w:rPr>
          <w:noProof/>
        </w:rPr>
        <w:drawing>
          <wp:inline distT="0" distB="0" distL="0" distR="0" wp14:anchorId="2B8C3100" wp14:editId="6D90A324">
            <wp:extent cx="5274310" cy="33699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8F2" w:rsidRDefault="00F558F2" w:rsidP="004C1A38">
      <w:r>
        <w:rPr>
          <w:rFonts w:hint="eastAsia"/>
        </w:rPr>
        <w:t>H</w:t>
      </w:r>
      <w:r>
        <w:t xml:space="preserve">ive </w:t>
      </w:r>
      <w:r>
        <w:rPr>
          <w:rFonts w:hint="eastAsia"/>
        </w:rPr>
        <w:t>在生态系统的位置：</w:t>
      </w:r>
    </w:p>
    <w:p w:rsidR="00F558F2" w:rsidRDefault="00F558F2" w:rsidP="004C1A38">
      <w:r>
        <w:rPr>
          <w:noProof/>
        </w:rPr>
        <w:drawing>
          <wp:inline distT="0" distB="0" distL="0" distR="0" wp14:anchorId="6B60B961" wp14:editId="75ADF3B9">
            <wp:extent cx="5274310" cy="285178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3FE" w:rsidRDefault="005E43FE" w:rsidP="005E43FE">
      <w:pPr>
        <w:pStyle w:val="2"/>
        <w:spacing w:before="156" w:after="156"/>
      </w:pPr>
      <w:r>
        <w:rPr>
          <w:rFonts w:hint="eastAsia"/>
        </w:rPr>
        <w:lastRenderedPageBreak/>
        <w:t>H</w:t>
      </w:r>
      <w:r>
        <w:t>ive</w:t>
      </w:r>
      <w:r>
        <w:rPr>
          <w:rFonts w:hint="eastAsia"/>
        </w:rPr>
        <w:t>架构</w:t>
      </w:r>
    </w:p>
    <w:p w:rsidR="00312A5F" w:rsidRDefault="005E43FE" w:rsidP="005E43FE">
      <w:r>
        <w:rPr>
          <w:noProof/>
        </w:rPr>
        <w:drawing>
          <wp:inline distT="0" distB="0" distL="0" distR="0" wp14:anchorId="7080F83E" wp14:editId="00AA345A">
            <wp:extent cx="5274310" cy="302831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A5F" w:rsidRDefault="00312A5F" w:rsidP="005E43FE"/>
    <w:p w:rsidR="005E43FE" w:rsidRDefault="005E43FE" w:rsidP="005E43FE">
      <w:r>
        <w:rPr>
          <w:noProof/>
        </w:rPr>
        <w:drawing>
          <wp:inline distT="0" distB="0" distL="0" distR="0" wp14:anchorId="36E6A5F9" wp14:editId="4E510560">
            <wp:extent cx="5274310" cy="26517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A5F" w:rsidRDefault="00312A5F" w:rsidP="005E43FE">
      <w:r>
        <w:rPr>
          <w:noProof/>
        </w:rPr>
        <w:lastRenderedPageBreak/>
        <w:drawing>
          <wp:inline distT="0" distB="0" distL="0" distR="0" wp14:anchorId="14D8F70A" wp14:editId="572395A1">
            <wp:extent cx="5274310" cy="27724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971" w:rsidRDefault="007D5971" w:rsidP="007D5971">
      <w:pPr>
        <w:pStyle w:val="2"/>
        <w:spacing w:before="156" w:after="156"/>
      </w:pPr>
      <w:r>
        <w:rPr>
          <w:rFonts w:hint="eastAsia"/>
        </w:rPr>
        <w:t>H</w:t>
      </w:r>
      <w:r>
        <w:t xml:space="preserve">ive </w:t>
      </w:r>
      <w:r>
        <w:rPr>
          <w:rFonts w:hint="eastAsia"/>
        </w:rPr>
        <w:t>优点与使用场景</w:t>
      </w:r>
    </w:p>
    <w:p w:rsidR="007D5971" w:rsidRDefault="007D5971" w:rsidP="007D5971">
      <w:r>
        <w:rPr>
          <w:noProof/>
        </w:rPr>
        <w:drawing>
          <wp:inline distT="0" distB="0" distL="0" distR="0" wp14:anchorId="0E22E7EC" wp14:editId="3607D1B0">
            <wp:extent cx="5274310" cy="31756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25A" w:rsidRDefault="008B225A" w:rsidP="008B225A">
      <w:pPr>
        <w:pStyle w:val="4"/>
        <w:shd w:val="clear" w:color="auto" w:fill="FFFFFF"/>
        <w:spacing w:before="300" w:after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Compile Hive on master</w:t>
      </w:r>
    </w:p>
    <w:p w:rsidR="008B225A" w:rsidRDefault="008B225A" w:rsidP="008B225A">
      <w:pPr>
        <w:pStyle w:val="ab"/>
        <w:shd w:val="clear" w:color="auto" w:fill="FFFFFF"/>
        <w:spacing w:before="150" w:beforeAutospacing="0" w:after="0" w:afterAutospacing="0" w:line="300" w:lineRule="atLeast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To build the current Hive code from the master branch:</w:t>
      </w:r>
    </w:p>
    <w:p w:rsidR="008B225A" w:rsidRDefault="008B225A" w:rsidP="008B225A">
      <w:pPr>
        <w:pStyle w:val="HTML"/>
        <w:shd w:val="clear" w:color="auto" w:fill="FFFFFF"/>
        <w:rPr>
          <w:rFonts w:ascii="Courier New" w:hAnsi="Courier New"/>
          <w:color w:val="333333"/>
        </w:rPr>
      </w:pPr>
      <w:r>
        <w:rPr>
          <w:rFonts w:ascii="Courier New" w:hAnsi="Courier New"/>
          <w:color w:val="333333"/>
        </w:rPr>
        <w:t xml:space="preserve">  $ git clone https://git-wip-us.apache.org/repos/asf/hive.git</w:t>
      </w:r>
    </w:p>
    <w:p w:rsidR="008B225A" w:rsidRDefault="008B225A" w:rsidP="008B225A">
      <w:pPr>
        <w:pStyle w:val="HTML"/>
        <w:shd w:val="clear" w:color="auto" w:fill="FFFFFF"/>
        <w:rPr>
          <w:rFonts w:ascii="Courier New" w:hAnsi="Courier New"/>
          <w:color w:val="333333"/>
        </w:rPr>
      </w:pPr>
      <w:r>
        <w:rPr>
          <w:rFonts w:ascii="Courier New" w:hAnsi="Courier New"/>
          <w:color w:val="333333"/>
        </w:rPr>
        <w:t xml:space="preserve">  $ cd hive</w:t>
      </w:r>
    </w:p>
    <w:p w:rsidR="008B225A" w:rsidRDefault="008B225A" w:rsidP="008B225A">
      <w:pPr>
        <w:pStyle w:val="HTML"/>
        <w:shd w:val="clear" w:color="auto" w:fill="FFFFFF"/>
        <w:rPr>
          <w:rFonts w:ascii="Courier New" w:hAnsi="Courier New"/>
          <w:color w:val="333333"/>
        </w:rPr>
      </w:pPr>
      <w:r>
        <w:rPr>
          <w:rFonts w:ascii="Courier New" w:hAnsi="Courier New"/>
          <w:color w:val="333333"/>
        </w:rPr>
        <w:t xml:space="preserve">  $ mvn clean package -Pdist</w:t>
      </w:r>
    </w:p>
    <w:p w:rsidR="008B225A" w:rsidRDefault="008B225A" w:rsidP="008B225A">
      <w:pPr>
        <w:pStyle w:val="HTML"/>
        <w:shd w:val="clear" w:color="auto" w:fill="FFFFFF"/>
        <w:rPr>
          <w:rFonts w:ascii="Courier New" w:hAnsi="Courier New"/>
          <w:color w:val="333333"/>
        </w:rPr>
      </w:pPr>
      <w:r>
        <w:rPr>
          <w:rFonts w:ascii="Courier New" w:hAnsi="Courier New"/>
          <w:color w:val="333333"/>
        </w:rPr>
        <w:t xml:space="preserve">  $ cd packaging/target/apache-hive-{version}-SNAPSHOT-bin/apache-hive-{version}-SNAPSHOT-bin</w:t>
      </w:r>
    </w:p>
    <w:p w:rsidR="008B225A" w:rsidRDefault="008B225A" w:rsidP="008B225A">
      <w:pPr>
        <w:pStyle w:val="HTML"/>
        <w:shd w:val="clear" w:color="auto" w:fill="FFFFFF"/>
        <w:rPr>
          <w:rFonts w:ascii="Courier New" w:hAnsi="Courier New"/>
          <w:color w:val="333333"/>
        </w:rPr>
      </w:pPr>
      <w:r>
        <w:rPr>
          <w:rFonts w:ascii="Courier New" w:hAnsi="Courier New"/>
          <w:color w:val="333333"/>
        </w:rPr>
        <w:t xml:space="preserve">  $ ls</w:t>
      </w:r>
    </w:p>
    <w:p w:rsidR="008B225A" w:rsidRDefault="00911F86" w:rsidP="00911F86">
      <w:pPr>
        <w:pStyle w:val="2"/>
        <w:spacing w:before="156" w:after="156"/>
      </w:pPr>
      <w:r>
        <w:rPr>
          <w:rFonts w:hint="eastAsia"/>
        </w:rPr>
        <w:lastRenderedPageBreak/>
        <w:t>H</w:t>
      </w:r>
      <w:r>
        <w:t xml:space="preserve">ive </w:t>
      </w:r>
      <w:r>
        <w:rPr>
          <w:rFonts w:hint="eastAsia"/>
        </w:rPr>
        <w:t>运行三种方式</w:t>
      </w:r>
    </w:p>
    <w:p w:rsidR="00911F86" w:rsidRDefault="00911F86" w:rsidP="00911F86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命令行</w:t>
      </w:r>
    </w:p>
    <w:p w:rsidR="00911F86" w:rsidRDefault="00911F86" w:rsidP="009309A3">
      <w:pPr>
        <w:pStyle w:val="3"/>
        <w:spacing w:before="156" w:after="156"/>
      </w:pPr>
      <w:r>
        <w:rPr>
          <w:rFonts w:hint="eastAsia"/>
        </w:rPr>
        <w:t>W</w:t>
      </w:r>
      <w:r>
        <w:t>eb</w:t>
      </w:r>
    </w:p>
    <w:p w:rsidR="009309A3" w:rsidRDefault="009309A3" w:rsidP="009309A3">
      <w:pPr>
        <w:pStyle w:val="a5"/>
        <w:ind w:left="360" w:firstLineChars="0" w:firstLine="0"/>
      </w:pPr>
      <w:r w:rsidRPr="009309A3">
        <w:rPr>
          <w:rFonts w:hint="eastAsia"/>
        </w:rPr>
        <w:t>问题</w:t>
      </w:r>
      <w:r w:rsidRPr="009309A3">
        <w:rPr>
          <w:rFonts w:hint="eastAsia"/>
        </w:rPr>
        <w:t>1</w:t>
      </w:r>
      <w:r w:rsidRPr="009309A3">
        <w:rPr>
          <w:rFonts w:hint="eastAsia"/>
        </w:rPr>
        <w:t>：</w:t>
      </w:r>
      <w:r w:rsidRPr="009309A3">
        <w:rPr>
          <w:rFonts w:hint="eastAsia"/>
        </w:rPr>
        <w:t>ls: cannot access /opt/cdh/hive-0.13.1-cdh5.3.6/lib/hive-hwi-*.war: No such file or directory</w:t>
      </w:r>
    </w:p>
    <w:p w:rsidR="009309A3" w:rsidRDefault="009309A3" w:rsidP="009309A3">
      <w:pPr>
        <w:pStyle w:val="a3"/>
      </w:pPr>
    </w:p>
    <w:p w:rsidR="009309A3" w:rsidRDefault="009309A3" w:rsidP="009309A3">
      <w:pPr>
        <w:pStyle w:val="a3"/>
      </w:pPr>
      <w:r>
        <w:rPr>
          <w:rFonts w:hint="eastAsia"/>
        </w:rPr>
        <w:t>解决方案：</w:t>
      </w:r>
    </w:p>
    <w:p w:rsidR="009309A3" w:rsidRDefault="009309A3" w:rsidP="009309A3">
      <w:pPr>
        <w:pStyle w:val="a3"/>
      </w:pPr>
      <w:r>
        <w:t>[beifeng@bigdata-spark01 hive-0.13.1-cdh5.3.6]$ cd hwi/</w:t>
      </w:r>
    </w:p>
    <w:p w:rsidR="009309A3" w:rsidRDefault="009309A3" w:rsidP="009309A3">
      <w:pPr>
        <w:pStyle w:val="a3"/>
      </w:pPr>
      <w:r>
        <w:t>[beifeng@bigdata-spark01 hwi]$ ls</w:t>
      </w:r>
    </w:p>
    <w:p w:rsidR="009309A3" w:rsidRDefault="009309A3" w:rsidP="009309A3">
      <w:pPr>
        <w:pStyle w:val="a3"/>
      </w:pPr>
      <w:r>
        <w:t>hive-hwi.iml  pom.xml  src  web</w:t>
      </w:r>
    </w:p>
    <w:p w:rsidR="009309A3" w:rsidRDefault="009309A3" w:rsidP="009309A3">
      <w:pPr>
        <w:pStyle w:val="a3"/>
      </w:pPr>
    </w:p>
    <w:p w:rsidR="009309A3" w:rsidRDefault="009309A3" w:rsidP="009309A3">
      <w:pPr>
        <w:pStyle w:val="a3"/>
      </w:pPr>
      <w:r>
        <w:t>[beifeng@bigdata-spark01 hwi]$ jar cvfM0 hive-0.13.1.war -C web/ .</w:t>
      </w:r>
    </w:p>
    <w:p w:rsidR="009309A3" w:rsidRDefault="009309A3" w:rsidP="009309A3">
      <w:pPr>
        <w:pStyle w:val="a3"/>
      </w:pPr>
    </w:p>
    <w:p w:rsidR="009309A3" w:rsidRDefault="009309A3" w:rsidP="009309A3">
      <w:pPr>
        <w:pStyle w:val="a3"/>
      </w:pPr>
      <w:r>
        <w:t>[beifeng@bigdata-spark01 hwi]$ ls</w:t>
      </w:r>
    </w:p>
    <w:p w:rsidR="009309A3" w:rsidRDefault="009309A3" w:rsidP="009309A3">
      <w:pPr>
        <w:pStyle w:val="a3"/>
      </w:pPr>
      <w:r>
        <w:t>hive-0.13.1.war  hive-hwi.iml  pom.xml  src  web</w:t>
      </w:r>
    </w:p>
    <w:p w:rsidR="009309A3" w:rsidRDefault="009309A3" w:rsidP="009309A3">
      <w:pPr>
        <w:pStyle w:val="a3"/>
      </w:pPr>
    </w:p>
    <w:p w:rsidR="009309A3" w:rsidRDefault="009309A3" w:rsidP="009309A3">
      <w:pPr>
        <w:pStyle w:val="a3"/>
      </w:pPr>
      <w:r>
        <w:t>[beifeng@bigdata-spark01 hwi]$ cp hive-0.13.1.war /opt/cdh/hive-0.13.1-cdh5.3.6/lib/</w:t>
      </w:r>
    </w:p>
    <w:p w:rsidR="009309A3" w:rsidRDefault="009309A3" w:rsidP="009309A3">
      <w:pPr>
        <w:pStyle w:val="a5"/>
        <w:ind w:left="360" w:firstLine="480"/>
      </w:pPr>
    </w:p>
    <w:p w:rsidR="009309A3" w:rsidRDefault="009309A3" w:rsidP="009309A3">
      <w:pPr>
        <w:pStyle w:val="a5"/>
        <w:ind w:left="360" w:firstLine="480"/>
      </w:pPr>
      <w:r>
        <w:rPr>
          <w:rFonts w:hint="eastAsia"/>
        </w:rPr>
        <w:t>修改配置文件：搜索</w:t>
      </w:r>
      <w:r>
        <w:rPr>
          <w:rFonts w:hint="eastAsia"/>
        </w:rPr>
        <w:t xml:space="preserve"> Hive Web Interface---&gt;Configuration</w:t>
      </w:r>
    </w:p>
    <w:p w:rsidR="009309A3" w:rsidRDefault="009309A3" w:rsidP="009309A3">
      <w:pPr>
        <w:pStyle w:val="a3"/>
      </w:pPr>
      <w:r>
        <w:tab/>
        <w:t>&lt;property&gt;</w:t>
      </w:r>
    </w:p>
    <w:p w:rsidR="009309A3" w:rsidRDefault="009309A3" w:rsidP="009309A3">
      <w:pPr>
        <w:pStyle w:val="a3"/>
      </w:pPr>
      <w:r>
        <w:tab/>
        <w:t xml:space="preserve">  &lt;name&gt;hive.hwi.listen.host&lt;/name&gt;</w:t>
      </w:r>
    </w:p>
    <w:p w:rsidR="009309A3" w:rsidRDefault="009309A3" w:rsidP="009309A3">
      <w:pPr>
        <w:pStyle w:val="a3"/>
      </w:pPr>
      <w:r>
        <w:tab/>
        <w:t xml:space="preserve">  &lt;value&gt;bigdata-spark01.ibeifeng.com&lt;/value&gt;</w:t>
      </w:r>
    </w:p>
    <w:p w:rsidR="009309A3" w:rsidRDefault="009309A3" w:rsidP="009309A3">
      <w:pPr>
        <w:pStyle w:val="a3"/>
      </w:pPr>
      <w:r>
        <w:tab/>
        <w:t>&lt;/property&gt;</w:t>
      </w:r>
    </w:p>
    <w:p w:rsidR="009309A3" w:rsidRDefault="009309A3" w:rsidP="009309A3">
      <w:pPr>
        <w:pStyle w:val="a3"/>
      </w:pPr>
      <w:r>
        <w:tab/>
        <w:t xml:space="preserve"> </w:t>
      </w:r>
    </w:p>
    <w:p w:rsidR="009309A3" w:rsidRDefault="009309A3" w:rsidP="009309A3">
      <w:pPr>
        <w:pStyle w:val="a3"/>
      </w:pPr>
      <w:r>
        <w:tab/>
        <w:t>&lt;property&gt;</w:t>
      </w:r>
    </w:p>
    <w:p w:rsidR="009309A3" w:rsidRDefault="009309A3" w:rsidP="009309A3">
      <w:pPr>
        <w:pStyle w:val="a3"/>
      </w:pPr>
      <w:r>
        <w:tab/>
        <w:t xml:space="preserve">  &lt;name&gt;hive.hwi.listen.port&lt;/name&gt;</w:t>
      </w:r>
    </w:p>
    <w:p w:rsidR="009309A3" w:rsidRDefault="009309A3" w:rsidP="009309A3">
      <w:pPr>
        <w:pStyle w:val="a3"/>
      </w:pPr>
      <w:r>
        <w:tab/>
        <w:t xml:space="preserve">  &lt;value&gt;9999&lt;/value&gt;</w:t>
      </w:r>
    </w:p>
    <w:p w:rsidR="009309A3" w:rsidRDefault="009309A3" w:rsidP="009309A3">
      <w:pPr>
        <w:pStyle w:val="a3"/>
      </w:pPr>
      <w:r>
        <w:tab/>
        <w:t>&lt;/property&gt;</w:t>
      </w:r>
    </w:p>
    <w:p w:rsidR="009309A3" w:rsidRDefault="009309A3" w:rsidP="009309A3">
      <w:pPr>
        <w:pStyle w:val="a3"/>
      </w:pPr>
      <w:r>
        <w:tab/>
        <w:t xml:space="preserve"> </w:t>
      </w:r>
    </w:p>
    <w:p w:rsidR="009309A3" w:rsidRDefault="009309A3" w:rsidP="009309A3">
      <w:pPr>
        <w:pStyle w:val="a3"/>
      </w:pPr>
      <w:r>
        <w:tab/>
        <w:t>&lt;property&gt;</w:t>
      </w:r>
    </w:p>
    <w:p w:rsidR="009309A3" w:rsidRDefault="009309A3" w:rsidP="009309A3">
      <w:pPr>
        <w:pStyle w:val="a3"/>
      </w:pPr>
      <w:r>
        <w:tab/>
        <w:t xml:space="preserve">  &lt;name&gt;hive.hwi.war.file&lt;/name&gt;</w:t>
      </w:r>
    </w:p>
    <w:p w:rsidR="009309A3" w:rsidRDefault="009309A3" w:rsidP="009309A3">
      <w:pPr>
        <w:pStyle w:val="a3"/>
      </w:pPr>
      <w:r>
        <w:tab/>
        <w:t xml:space="preserve">  &lt;value&gt;lib/hive-hwi-0.13.1.war&lt;/value&gt;</w:t>
      </w:r>
    </w:p>
    <w:p w:rsidR="009309A3" w:rsidRDefault="009309A3" w:rsidP="009309A3">
      <w:pPr>
        <w:pStyle w:val="a3"/>
      </w:pPr>
      <w:r>
        <w:tab/>
        <w:t>&lt;/property&gt;</w:t>
      </w:r>
    </w:p>
    <w:p w:rsidR="009309A3" w:rsidRDefault="009309A3" w:rsidP="009309A3">
      <w:pPr>
        <w:pStyle w:val="a5"/>
        <w:ind w:left="360" w:firstLine="480"/>
      </w:pPr>
    </w:p>
    <w:p w:rsidR="009309A3" w:rsidRDefault="009309A3" w:rsidP="009309A3">
      <w:pPr>
        <w:pStyle w:val="a5"/>
        <w:ind w:left="360" w:firstLine="480"/>
      </w:pPr>
      <w:r>
        <w:t>[beifeng@bigdata-spark01 hive-0.13.1-cdh5.3.6]$ bin/hive --service hwi</w:t>
      </w:r>
    </w:p>
    <w:p w:rsidR="009309A3" w:rsidRDefault="009309A3" w:rsidP="009309A3">
      <w:pPr>
        <w:pStyle w:val="a5"/>
        <w:ind w:left="360" w:firstLine="480"/>
      </w:pPr>
      <w:r>
        <w:rPr>
          <w:rFonts w:hint="eastAsia"/>
        </w:rPr>
        <w:t>问题</w:t>
      </w:r>
      <w:r>
        <w:rPr>
          <w:rFonts w:hint="eastAsia"/>
        </w:rPr>
        <w:t>2:Perhaps JAVA_HOME does not point to the JDK.It is currently set to "/opt/modules/jdk1.7.0_67/jre"</w:t>
      </w:r>
    </w:p>
    <w:p w:rsidR="009309A3" w:rsidRDefault="009309A3" w:rsidP="009309A3">
      <w:pPr>
        <w:pStyle w:val="a5"/>
        <w:ind w:left="360" w:firstLine="480"/>
      </w:pPr>
      <w:r>
        <w:rPr>
          <w:rFonts w:hint="eastAsia"/>
        </w:rPr>
        <w:t>解决方案：</w:t>
      </w:r>
    </w:p>
    <w:p w:rsidR="009309A3" w:rsidRDefault="009309A3" w:rsidP="009309A3">
      <w:pPr>
        <w:pStyle w:val="a3"/>
      </w:pPr>
      <w:r>
        <w:t xml:space="preserve"> cp /opt/modules/jdk1.7.0_67/lib/tools.jar /opt/cdh/hive-0.13.1-cdh5.3.6/lib/</w:t>
      </w:r>
    </w:p>
    <w:p w:rsidR="009309A3" w:rsidRDefault="009309A3" w:rsidP="009309A3">
      <w:pPr>
        <w:pStyle w:val="a3"/>
      </w:pPr>
    </w:p>
    <w:p w:rsidR="009309A3" w:rsidRDefault="009309A3" w:rsidP="009309A3">
      <w:pPr>
        <w:pStyle w:val="a3"/>
      </w:pPr>
      <w:r>
        <w:rPr>
          <w:rFonts w:hint="eastAsia"/>
        </w:rPr>
        <w:t>重启服务：</w:t>
      </w:r>
    </w:p>
    <w:p w:rsidR="009309A3" w:rsidRDefault="009309A3" w:rsidP="009309A3">
      <w:pPr>
        <w:pStyle w:val="a3"/>
      </w:pPr>
      <w:r>
        <w:lastRenderedPageBreak/>
        <w:t>[beifeng@bigdata-spark01 hive-0.13.1-cdh5.3.6]$ bin/hive --service hwi</w:t>
      </w:r>
    </w:p>
    <w:p w:rsidR="009309A3" w:rsidRDefault="009309A3" w:rsidP="009309A3">
      <w:pPr>
        <w:pStyle w:val="a5"/>
        <w:ind w:left="360" w:firstLine="480"/>
      </w:pPr>
      <w:r>
        <w:rPr>
          <w:rFonts w:hint="eastAsia"/>
        </w:rPr>
        <w:t>访问：</w:t>
      </w:r>
    </w:p>
    <w:p w:rsidR="009309A3" w:rsidRDefault="009309A3" w:rsidP="009309A3">
      <w:pPr>
        <w:pStyle w:val="a5"/>
        <w:ind w:left="360" w:firstLineChars="0" w:firstLine="0"/>
      </w:pPr>
      <w:r>
        <w:t xml:space="preserve">  http://bigdata-spark01.ibeifeng.com:9999/hwi/</w:t>
      </w:r>
    </w:p>
    <w:p w:rsidR="00911F86" w:rsidRDefault="00911F86" w:rsidP="009309A3">
      <w:pPr>
        <w:pStyle w:val="3"/>
        <w:spacing w:before="156" w:after="156"/>
      </w:pPr>
      <w:r>
        <w:rPr>
          <w:rFonts w:hint="eastAsia"/>
        </w:rPr>
        <w:t>远程服务</w:t>
      </w:r>
    </w:p>
    <w:p w:rsidR="008D1352" w:rsidRDefault="008D1352" w:rsidP="008D1352">
      <w:r>
        <w:rPr>
          <w:rFonts w:hint="eastAsia"/>
        </w:rPr>
        <w:t>应用场景：</w:t>
      </w:r>
      <w:r>
        <w:rPr>
          <w:rFonts w:hint="eastAsia"/>
        </w:rPr>
        <w:t xml:space="preserve">  </w:t>
      </w:r>
    </w:p>
    <w:p w:rsidR="008D1352" w:rsidRDefault="008D1352" w:rsidP="008D1352">
      <w:r>
        <w:rPr>
          <w:rFonts w:hint="eastAsia"/>
        </w:rPr>
        <w:t xml:space="preserve">   </w:t>
      </w:r>
      <w:r>
        <w:rPr>
          <w:rFonts w:hint="eastAsia"/>
        </w:rPr>
        <w:t>以</w:t>
      </w:r>
      <w:r>
        <w:rPr>
          <w:rFonts w:hint="eastAsia"/>
        </w:rPr>
        <w:t>JDBC or ODBC</w:t>
      </w:r>
      <w:r>
        <w:rPr>
          <w:rFonts w:hint="eastAsia"/>
        </w:rPr>
        <w:t>的程序登录到</w:t>
      </w:r>
      <w:r>
        <w:rPr>
          <w:rFonts w:hint="eastAsia"/>
        </w:rPr>
        <w:t>hive</w:t>
      </w:r>
      <w:r>
        <w:rPr>
          <w:rFonts w:hint="eastAsia"/>
        </w:rPr>
        <w:t>中操作数据的时候，必须要选用这种远程服务启动方式</w:t>
      </w:r>
    </w:p>
    <w:p w:rsidR="008D1352" w:rsidRDefault="008D1352" w:rsidP="008D1352">
      <w:r>
        <w:rPr>
          <w:rFonts w:hint="eastAsia"/>
        </w:rPr>
        <w:t xml:space="preserve">  </w:t>
      </w:r>
      <w:r>
        <w:rPr>
          <w:rFonts w:hint="eastAsia"/>
        </w:rPr>
        <w:t>启动方式：</w:t>
      </w:r>
    </w:p>
    <w:p w:rsidR="008D1352" w:rsidRPr="008D1352" w:rsidRDefault="008D1352" w:rsidP="008D1352">
      <w:r>
        <w:t xml:space="preserve">   bin/hive --service hiverserver &amp;</w:t>
      </w:r>
    </w:p>
    <w:p w:rsidR="005E43FE" w:rsidRDefault="00C81EE0" w:rsidP="00C81EE0">
      <w:pPr>
        <w:pStyle w:val="1"/>
      </w:pPr>
      <w:r>
        <w:rPr>
          <w:rFonts w:hint="eastAsia"/>
        </w:rPr>
        <w:t>H</w:t>
      </w:r>
      <w:r>
        <w:t>ive</w:t>
      </w:r>
      <w:r>
        <w:rPr>
          <w:rFonts w:hint="eastAsia"/>
        </w:rPr>
        <w:t xml:space="preserve"> </w:t>
      </w:r>
      <w:r>
        <w:rPr>
          <w:rFonts w:hint="eastAsia"/>
        </w:rPr>
        <w:t>环境搭建</w:t>
      </w:r>
    </w:p>
    <w:p w:rsidR="00954250" w:rsidRDefault="005E1C0F" w:rsidP="00954250">
      <w:r>
        <w:rPr>
          <w:noProof/>
        </w:rPr>
        <w:drawing>
          <wp:inline distT="0" distB="0" distL="0" distR="0" wp14:anchorId="1B9A0EA2" wp14:editId="6C973D49">
            <wp:extent cx="5274310" cy="32778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C0F" w:rsidRDefault="00AC344C" w:rsidP="00954250">
      <w:hyperlink r:id="rId14" w:history="1">
        <w:r w:rsidR="005E1C0F" w:rsidRPr="001F63FC">
          <w:rPr>
            <w:rStyle w:val="a6"/>
          </w:rPr>
          <w:t>https://cwiki.apache.org/confluence/display/Hive/Home;jsessionid=6FF03F77C1DFE3AFC97651F27966A128</w:t>
        </w:r>
      </w:hyperlink>
    </w:p>
    <w:p w:rsidR="005E1C0F" w:rsidRDefault="005E1C0F" w:rsidP="00954250"/>
    <w:p w:rsidR="005E1C0F" w:rsidRDefault="00AC344C" w:rsidP="00954250">
      <w:hyperlink r:id="rId15" w:history="1">
        <w:r w:rsidR="005E1C0F" w:rsidRPr="001F63FC">
          <w:rPr>
            <w:rStyle w:val="a6"/>
          </w:rPr>
          <w:t>https://cwiki.apache.org/confluence/display/Hive/GettingStarted</w:t>
        </w:r>
      </w:hyperlink>
    </w:p>
    <w:p w:rsidR="005E1C0F" w:rsidRDefault="005E1C0F" w:rsidP="00954250"/>
    <w:p w:rsidR="007A4697" w:rsidRDefault="00AC344C" w:rsidP="00954250">
      <w:hyperlink r:id="rId16" w:history="1">
        <w:r w:rsidR="007A383A" w:rsidRPr="001F63FC">
          <w:rPr>
            <w:rStyle w:val="a6"/>
          </w:rPr>
          <w:t>https://github.com/apache/hive</w:t>
        </w:r>
      </w:hyperlink>
    </w:p>
    <w:p w:rsidR="007A383A" w:rsidRDefault="007A383A" w:rsidP="007A383A">
      <w:pPr>
        <w:pStyle w:val="2"/>
        <w:spacing w:before="156" w:after="156"/>
      </w:pPr>
      <w:r>
        <w:t>基分伪分布式的安装</w:t>
      </w:r>
    </w:p>
    <w:p w:rsidR="007A383A" w:rsidRDefault="007A383A" w:rsidP="007A383A">
      <w:r w:rsidRPr="007A383A">
        <w:t>[beifeng@hadoop-senior hadoop2]$ sbin/start-dfs.sh</w:t>
      </w:r>
    </w:p>
    <w:p w:rsidR="007A383A" w:rsidRDefault="007A383A" w:rsidP="007A383A">
      <w:r w:rsidRPr="007A383A">
        <w:t>[beifeng@hadoop-senior hadoop2]$ sbin/start-yarn.sh</w:t>
      </w:r>
    </w:p>
    <w:p w:rsidR="007A383A" w:rsidRDefault="007A383A" w:rsidP="007A383A">
      <w:r w:rsidRPr="007A383A">
        <w:t>[beifeng@hadoop-senior hadoop2]$ sbin/hadoop-daemon.sh stop secondarynamenode</w:t>
      </w:r>
    </w:p>
    <w:p w:rsidR="007A383A" w:rsidRDefault="007A383A" w:rsidP="007A383A">
      <w:r w:rsidRPr="007A383A">
        <w:lastRenderedPageBreak/>
        <w:t>[beifeng@hadoop-senior hadoop2]$ sbin/mr-jobhistory-daemon.sh start historyserver</w:t>
      </w:r>
    </w:p>
    <w:p w:rsidR="003854AB" w:rsidRDefault="003854AB" w:rsidP="007A383A">
      <w:r>
        <w:rPr>
          <w:noProof/>
        </w:rPr>
        <w:drawing>
          <wp:inline distT="0" distB="0" distL="0" distR="0" wp14:anchorId="47E2B817" wp14:editId="23CD52F1">
            <wp:extent cx="4086225" cy="9429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4AB" w:rsidRDefault="003854AB" w:rsidP="003854AB">
      <w:pPr>
        <w:pStyle w:val="3"/>
        <w:spacing w:before="156" w:after="156"/>
      </w:pPr>
      <w:r>
        <w:t>解压</w:t>
      </w:r>
      <w:r>
        <w:rPr>
          <w:rFonts w:hint="eastAsia"/>
        </w:rPr>
        <w:t>hive</w:t>
      </w:r>
    </w:p>
    <w:p w:rsidR="00AE3752" w:rsidRDefault="00AE3752" w:rsidP="00AE3752">
      <w:r w:rsidRPr="00AE3752">
        <w:t>[beifeng@hadoop-senior softwares]$ tar -zxvf apache-hive-0.13.1-bin.tar.gz -C /opt/modules/</w:t>
      </w:r>
    </w:p>
    <w:p w:rsidR="00AE3752" w:rsidRDefault="00F56EC8" w:rsidP="00AE3752">
      <w:r w:rsidRPr="00F56EC8">
        <w:t>[beifeng@hadoop-senior modules]$ mv apache-hive-0.13.1-bin/ hive-0.13.1</w:t>
      </w:r>
    </w:p>
    <w:p w:rsidR="00F56EC8" w:rsidRDefault="00F56EC8" w:rsidP="00AE3752">
      <w:r w:rsidRPr="00F56EC8">
        <w:t>[beifeng@hadoop-senior modules]$ ln -s /opt/modules/hive-0.13.1/ hive</w:t>
      </w:r>
    </w:p>
    <w:p w:rsidR="00D764C5" w:rsidRDefault="00D764C5" w:rsidP="00D764C5">
      <w:pPr>
        <w:pStyle w:val="3"/>
        <w:spacing w:before="156" w:after="156"/>
      </w:pPr>
      <w:r>
        <w:rPr>
          <w:rFonts w:hint="eastAsia"/>
        </w:rPr>
        <w:t>安装配置</w:t>
      </w:r>
    </w:p>
    <w:p w:rsidR="00D764C5" w:rsidRDefault="00D764C5" w:rsidP="00D764C5">
      <w:r w:rsidRPr="00D764C5">
        <w:t>[beifeng@hadoop-senior conf]$ cp hive-env.sh.template hive-env.sh</w:t>
      </w:r>
    </w:p>
    <w:p w:rsidR="00D764C5" w:rsidRDefault="001C50F5" w:rsidP="00D764C5">
      <w:r w:rsidRPr="001C50F5">
        <w:t>HADOOP_HOME=/opt/modules/hadoop-2.5.0</w:t>
      </w:r>
    </w:p>
    <w:p w:rsidR="001C50F5" w:rsidRDefault="00863E26" w:rsidP="00D764C5">
      <w:r w:rsidRPr="00863E26">
        <w:t>HIVE_CONF_DIR=/opt/modules/hive-0.13.1/conf</w:t>
      </w:r>
    </w:p>
    <w:p w:rsidR="00640597" w:rsidRDefault="00640597" w:rsidP="00D764C5"/>
    <w:p w:rsidR="00640597" w:rsidRDefault="00640597" w:rsidP="00640597">
      <w:r>
        <w:t>In addition, you must create /tmp and /user/hive/warehouse (aka hive.metastore.warehouse.dir) and set them chmod g+w in HDFS before you can create a table in Hive.</w:t>
      </w:r>
    </w:p>
    <w:p w:rsidR="00640597" w:rsidRDefault="00640597" w:rsidP="00640597">
      <w:r>
        <w:t>Commands to perform this setup:</w:t>
      </w:r>
    </w:p>
    <w:p w:rsidR="00640597" w:rsidRDefault="00640597" w:rsidP="00640597">
      <w:pPr>
        <w:pStyle w:val="a3"/>
      </w:pPr>
      <w:r>
        <w:t xml:space="preserve">  $ $HADOOP_HOME/bin/hadoop fs -mkdir       /tmp</w:t>
      </w:r>
    </w:p>
    <w:p w:rsidR="00640597" w:rsidRDefault="00640597" w:rsidP="00640597">
      <w:pPr>
        <w:pStyle w:val="a3"/>
      </w:pPr>
      <w:r>
        <w:t xml:space="preserve">  $ $HADOOP_HOME/bin/hadoop fs -mkdir       /user/hive/warehouse</w:t>
      </w:r>
    </w:p>
    <w:p w:rsidR="00640597" w:rsidRDefault="00640597" w:rsidP="00640597">
      <w:pPr>
        <w:pStyle w:val="a3"/>
      </w:pPr>
      <w:r>
        <w:t xml:space="preserve">  $ $HADOOP_HOME/bin/hadoop fs -chmod g+w   /tmp</w:t>
      </w:r>
    </w:p>
    <w:p w:rsidR="00640597" w:rsidRDefault="00640597" w:rsidP="00640597">
      <w:pPr>
        <w:pStyle w:val="a3"/>
      </w:pPr>
      <w:r>
        <w:t xml:space="preserve">  $ $HADOOP_HOME/bin/hadoop fs -chmod g+w   /user/hive/warehouse</w:t>
      </w:r>
    </w:p>
    <w:p w:rsidR="00181093" w:rsidRDefault="00181093" w:rsidP="00181093"/>
    <w:p w:rsidR="00DE0D75" w:rsidRDefault="00DE0D75" w:rsidP="00DE0D75">
      <w:pPr>
        <w:pStyle w:val="4"/>
      </w:pPr>
      <w:r>
        <w:rPr>
          <w:rFonts w:hint="eastAsia"/>
        </w:rPr>
        <w:t>Hive</w:t>
      </w:r>
      <w:r>
        <w:rPr>
          <w:rFonts w:hint="eastAsia"/>
        </w:rPr>
        <w:t>数据仓库位置配置</w:t>
      </w:r>
      <w:r>
        <w:rPr>
          <w:rFonts w:hint="eastAsia"/>
        </w:rPr>
        <w:t> </w:t>
      </w:r>
    </w:p>
    <w:p w:rsidR="00DE0D75" w:rsidRDefault="00DE0D75" w:rsidP="00DE0D75">
      <w:r>
        <w:tab/>
        <w:t>default</w:t>
      </w:r>
    </w:p>
    <w:p w:rsidR="00DE0D75" w:rsidRDefault="00DE0D75" w:rsidP="00DE0D75">
      <w:r>
        <w:tab/>
      </w:r>
      <w:r>
        <w:tab/>
        <w:t>/user/hive/warehouse</w:t>
      </w:r>
    </w:p>
    <w:p w:rsidR="00DE0D75" w:rsidRDefault="00DE0D75" w:rsidP="00DE0D75">
      <w:r>
        <w:rPr>
          <w:rFonts w:hint="eastAsia"/>
        </w:rPr>
        <w:tab/>
      </w:r>
      <w:r>
        <w:rPr>
          <w:rFonts w:hint="eastAsia"/>
        </w:rPr>
        <w:t>注意事项</w:t>
      </w:r>
    </w:p>
    <w:p w:rsidR="00DE0D75" w:rsidRDefault="00DE0D75" w:rsidP="00DE0D75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在仓库目录下，没有对默认的数据库</w:t>
      </w:r>
      <w:r>
        <w:rPr>
          <w:rFonts w:hint="eastAsia"/>
        </w:rPr>
        <w:t>default</w:t>
      </w:r>
      <w:r>
        <w:rPr>
          <w:rFonts w:hint="eastAsia"/>
        </w:rPr>
        <w:t>创建文件夹</w:t>
      </w:r>
    </w:p>
    <w:p w:rsidR="00DE0D75" w:rsidRDefault="00DE0D75" w:rsidP="00DE0D75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如果某张表属于</w:t>
      </w:r>
      <w:r>
        <w:rPr>
          <w:rFonts w:hint="eastAsia"/>
        </w:rPr>
        <w:t>default</w:t>
      </w:r>
      <w:r>
        <w:rPr>
          <w:rFonts w:hint="eastAsia"/>
        </w:rPr>
        <w:t>数据库，直接在数据仓库目录下创建一个文件夹</w:t>
      </w:r>
    </w:p>
    <w:p w:rsidR="00DE0D75" w:rsidRDefault="00DE0D75" w:rsidP="00DE0D75">
      <w:r>
        <w:tab/>
        <w:t>&lt;property&gt;</w:t>
      </w:r>
    </w:p>
    <w:p w:rsidR="00DE0D75" w:rsidRDefault="00DE0D75" w:rsidP="00DE0D75">
      <w:r>
        <w:tab/>
      </w:r>
      <w:r>
        <w:tab/>
        <w:t>&lt;name&gt;hive.metastore.warehouse.dir&lt;/name&gt;</w:t>
      </w:r>
    </w:p>
    <w:p w:rsidR="00DE0D75" w:rsidRDefault="00DE0D75" w:rsidP="00DE0D75">
      <w:r>
        <w:tab/>
      </w:r>
      <w:r>
        <w:tab/>
        <w:t>&lt;value&gt;/user/hive/warehouse&lt;/value&gt;</w:t>
      </w:r>
    </w:p>
    <w:p w:rsidR="00DE0D75" w:rsidRDefault="00DE0D75" w:rsidP="00DE0D75">
      <w:r>
        <w:tab/>
        <w:t>&lt;/property&gt;</w:t>
      </w:r>
    </w:p>
    <w:p w:rsidR="00181093" w:rsidRDefault="00181093" w:rsidP="00181093">
      <w:pPr>
        <w:pStyle w:val="3"/>
        <w:spacing w:before="156" w:after="156"/>
      </w:pPr>
      <w:r>
        <w:lastRenderedPageBreak/>
        <w:t>HIVE CLI</w:t>
      </w:r>
    </w:p>
    <w:p w:rsidR="0009084F" w:rsidRDefault="0009084F" w:rsidP="0009084F">
      <w:pPr>
        <w:pStyle w:val="a3"/>
      </w:pPr>
      <w:r>
        <w:rPr>
          <w:rFonts w:hint="eastAsia"/>
        </w:rPr>
        <w:t>-d,</w:t>
      </w:r>
      <w:r>
        <w:rPr>
          <w:rFonts w:hint="eastAsia"/>
        </w:rPr>
        <w:t>–</w:t>
      </w:r>
      <w:r>
        <w:rPr>
          <w:rFonts w:hint="eastAsia"/>
        </w:rPr>
        <w:t>define &lt;key=value&gt;</w:t>
      </w:r>
      <w:r>
        <w:rPr>
          <w:rFonts w:hint="eastAsia"/>
        </w:rPr>
        <w:tab/>
      </w:r>
      <w:r>
        <w:rPr>
          <w:rFonts w:hint="eastAsia"/>
        </w:rPr>
        <w:t>定义一个变量值，这个变量可以在</w:t>
      </w:r>
      <w:r>
        <w:rPr>
          <w:rFonts w:hint="eastAsia"/>
        </w:rPr>
        <w:t>Hive</w:t>
      </w:r>
      <w:r>
        <w:rPr>
          <w:rFonts w:hint="eastAsia"/>
        </w:rPr>
        <w:t>交互</w:t>
      </w:r>
      <w:r>
        <w:rPr>
          <w:rFonts w:hint="eastAsia"/>
        </w:rPr>
        <w:t>Shell</w:t>
      </w:r>
      <w:r>
        <w:rPr>
          <w:rFonts w:hint="eastAsia"/>
        </w:rPr>
        <w:t>中引用，后面会介绍用法，比如：</w:t>
      </w:r>
      <w:r>
        <w:rPr>
          <w:rFonts w:hint="eastAsia"/>
        </w:rPr>
        <w:t>-d A=B</w:t>
      </w:r>
    </w:p>
    <w:p w:rsidR="0009084F" w:rsidRDefault="0009084F" w:rsidP="0009084F">
      <w:pPr>
        <w:pStyle w:val="a3"/>
      </w:pPr>
    </w:p>
    <w:p w:rsidR="0009084F" w:rsidRDefault="0009084F" w:rsidP="0009084F">
      <w:pPr>
        <w:pStyle w:val="a3"/>
      </w:pPr>
      <w:r>
        <w:rPr>
          <w:rFonts w:hint="eastAsia"/>
        </w:rPr>
        <w:t>–</w:t>
      </w:r>
      <w:r>
        <w:rPr>
          <w:rFonts w:hint="eastAsia"/>
        </w:rPr>
        <w:t>database &lt;databasename&gt;</w:t>
      </w:r>
      <w:r>
        <w:rPr>
          <w:rFonts w:hint="eastAsia"/>
        </w:rPr>
        <w:tab/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交互</w:t>
      </w:r>
      <w:r>
        <w:rPr>
          <w:rFonts w:hint="eastAsia"/>
        </w:rPr>
        <w:t>Shell</w:t>
      </w:r>
      <w:r>
        <w:rPr>
          <w:rFonts w:hint="eastAsia"/>
        </w:rPr>
        <w:t>时候指定数据库，默认进入</w:t>
      </w:r>
      <w:r>
        <w:rPr>
          <w:rFonts w:hint="eastAsia"/>
        </w:rPr>
        <w:t>default</w:t>
      </w:r>
      <w:r>
        <w:rPr>
          <w:rFonts w:hint="eastAsia"/>
        </w:rPr>
        <w:t>数据库</w:t>
      </w:r>
    </w:p>
    <w:p w:rsidR="0009084F" w:rsidRDefault="0009084F" w:rsidP="0009084F">
      <w:pPr>
        <w:pStyle w:val="a3"/>
      </w:pPr>
    </w:p>
    <w:p w:rsidR="0009084F" w:rsidRDefault="0009084F" w:rsidP="0009084F">
      <w:pPr>
        <w:pStyle w:val="a3"/>
      </w:pPr>
      <w:r>
        <w:rPr>
          <w:rFonts w:hint="eastAsia"/>
        </w:rPr>
        <w:t>-e &lt;quoted-query-string&gt;</w:t>
      </w:r>
      <w:r>
        <w:rPr>
          <w:rFonts w:hint="eastAsia"/>
        </w:rPr>
        <w:tab/>
      </w:r>
      <w:r>
        <w:rPr>
          <w:rFonts w:hint="eastAsia"/>
        </w:rPr>
        <w:t>命令行执行一段</w:t>
      </w:r>
      <w:r>
        <w:rPr>
          <w:rFonts w:hint="eastAsia"/>
        </w:rPr>
        <w:t>SQL</w:t>
      </w:r>
      <w:r>
        <w:rPr>
          <w:rFonts w:hint="eastAsia"/>
        </w:rPr>
        <w:t>语句</w:t>
      </w:r>
    </w:p>
    <w:p w:rsidR="0009084F" w:rsidRDefault="0009084F" w:rsidP="0009084F">
      <w:pPr>
        <w:pStyle w:val="a3"/>
      </w:pPr>
    </w:p>
    <w:p w:rsidR="0009084F" w:rsidRDefault="0009084F" w:rsidP="0009084F">
      <w:pPr>
        <w:pStyle w:val="a3"/>
      </w:pPr>
      <w:r>
        <w:rPr>
          <w:rFonts w:hint="eastAsia"/>
        </w:rPr>
        <w:t>-f &lt;filename&gt;</w:t>
      </w:r>
      <w:r>
        <w:rPr>
          <w:rFonts w:hint="eastAsia"/>
        </w:rPr>
        <w:tab/>
        <w:t>filename</w:t>
      </w:r>
      <w:r>
        <w:rPr>
          <w:rFonts w:hint="eastAsia"/>
        </w:rPr>
        <w:t>文件中保存</w:t>
      </w:r>
      <w:r>
        <w:rPr>
          <w:rFonts w:hint="eastAsia"/>
        </w:rPr>
        <w:t>HQL</w:t>
      </w:r>
      <w:r>
        <w:rPr>
          <w:rFonts w:hint="eastAsia"/>
        </w:rPr>
        <w:t>语句，执行其中的语句</w:t>
      </w:r>
    </w:p>
    <w:p w:rsidR="0009084F" w:rsidRDefault="0009084F" w:rsidP="0009084F">
      <w:pPr>
        <w:pStyle w:val="a3"/>
      </w:pPr>
    </w:p>
    <w:p w:rsidR="0009084F" w:rsidRDefault="0009084F" w:rsidP="0009084F">
      <w:pPr>
        <w:pStyle w:val="a3"/>
      </w:pPr>
      <w:r>
        <w:rPr>
          <w:rFonts w:hint="eastAsia"/>
        </w:rPr>
        <w:t>-H,</w:t>
      </w:r>
      <w:r>
        <w:rPr>
          <w:rFonts w:hint="eastAsia"/>
        </w:rPr>
        <w:t>–</w:t>
      </w:r>
      <w:r>
        <w:rPr>
          <w:rFonts w:hint="eastAsia"/>
        </w:rPr>
        <w:t>help</w:t>
      </w:r>
      <w:r>
        <w:rPr>
          <w:rFonts w:hint="eastAsia"/>
        </w:rPr>
        <w:tab/>
      </w:r>
      <w:r>
        <w:rPr>
          <w:rFonts w:hint="eastAsia"/>
        </w:rPr>
        <w:t>显示帮助信息</w:t>
      </w:r>
    </w:p>
    <w:p w:rsidR="0009084F" w:rsidRDefault="0009084F" w:rsidP="0009084F">
      <w:pPr>
        <w:pStyle w:val="a3"/>
      </w:pPr>
    </w:p>
    <w:p w:rsidR="0009084F" w:rsidRDefault="0009084F" w:rsidP="0009084F">
      <w:pPr>
        <w:pStyle w:val="a3"/>
      </w:pPr>
      <w:r>
        <w:rPr>
          <w:rFonts w:hint="eastAsia"/>
        </w:rPr>
        <w:t>-h &lt;hostname&gt;</w:t>
      </w:r>
      <w:r>
        <w:rPr>
          <w:rFonts w:hint="eastAsia"/>
        </w:rPr>
        <w:tab/>
      </w:r>
      <w:r>
        <w:rPr>
          <w:rFonts w:hint="eastAsia"/>
        </w:rPr>
        <w:t>连接远程</w:t>
      </w:r>
      <w:r>
        <w:rPr>
          <w:rFonts w:hint="eastAsia"/>
        </w:rPr>
        <w:t>Hive Server</w:t>
      </w:r>
      <w:r>
        <w:rPr>
          <w:rFonts w:hint="eastAsia"/>
        </w:rPr>
        <w:t>，后续介绍</w:t>
      </w:r>
    </w:p>
    <w:p w:rsidR="0009084F" w:rsidRDefault="0009084F" w:rsidP="0009084F">
      <w:pPr>
        <w:pStyle w:val="a3"/>
      </w:pPr>
    </w:p>
    <w:p w:rsidR="0009084F" w:rsidRDefault="0009084F" w:rsidP="0009084F">
      <w:pPr>
        <w:pStyle w:val="a3"/>
      </w:pPr>
      <w:r>
        <w:rPr>
          <w:rFonts w:hint="eastAsia"/>
        </w:rPr>
        <w:t>–</w:t>
      </w:r>
      <w:r>
        <w:rPr>
          <w:rFonts w:hint="eastAsia"/>
        </w:rPr>
        <w:t>hiveconf &lt;property=value&gt;</w:t>
      </w:r>
      <w:r>
        <w:rPr>
          <w:rFonts w:hint="eastAsia"/>
        </w:rPr>
        <w:tab/>
      </w:r>
      <w:r>
        <w:rPr>
          <w:rFonts w:hint="eastAsia"/>
        </w:rPr>
        <w:t>在命令行中设置</w:t>
      </w:r>
      <w:r>
        <w:rPr>
          <w:rFonts w:hint="eastAsia"/>
        </w:rPr>
        <w:t>Hive</w:t>
      </w:r>
      <w:r>
        <w:rPr>
          <w:rFonts w:hint="eastAsia"/>
        </w:rPr>
        <w:t>的运行时配置参数，优先级高于</w:t>
      </w:r>
      <w:r>
        <w:rPr>
          <w:rFonts w:hint="eastAsia"/>
        </w:rPr>
        <w:t>hive-site.xml,</w:t>
      </w:r>
      <w:r>
        <w:rPr>
          <w:rFonts w:hint="eastAsia"/>
        </w:rPr>
        <w:t>但低于</w:t>
      </w:r>
      <w:r>
        <w:rPr>
          <w:rFonts w:hint="eastAsia"/>
        </w:rPr>
        <w:t>Hive</w:t>
      </w:r>
      <w:r>
        <w:rPr>
          <w:rFonts w:hint="eastAsia"/>
        </w:rPr>
        <w:t>交互</w:t>
      </w:r>
      <w:r>
        <w:rPr>
          <w:rFonts w:hint="eastAsia"/>
        </w:rPr>
        <w:t>Shell</w:t>
      </w:r>
      <w:r>
        <w:rPr>
          <w:rFonts w:hint="eastAsia"/>
        </w:rPr>
        <w:t>中使用</w:t>
      </w:r>
      <w:r>
        <w:rPr>
          <w:rFonts w:hint="eastAsia"/>
        </w:rPr>
        <w:t>Set</w:t>
      </w:r>
      <w:r>
        <w:rPr>
          <w:rFonts w:hint="eastAsia"/>
        </w:rPr>
        <w:t>命令设置。</w:t>
      </w:r>
    </w:p>
    <w:p w:rsidR="0009084F" w:rsidRDefault="0009084F" w:rsidP="0009084F">
      <w:pPr>
        <w:pStyle w:val="a3"/>
      </w:pPr>
    </w:p>
    <w:p w:rsidR="0009084F" w:rsidRDefault="0009084F" w:rsidP="0009084F">
      <w:pPr>
        <w:pStyle w:val="a3"/>
      </w:pPr>
      <w:r>
        <w:rPr>
          <w:rFonts w:hint="eastAsia"/>
        </w:rPr>
        <w:t>–</w:t>
      </w:r>
      <w:r>
        <w:rPr>
          <w:rFonts w:hint="eastAsia"/>
        </w:rPr>
        <w:t>hivevar &lt;key=value&gt;</w:t>
      </w:r>
      <w:r>
        <w:rPr>
          <w:rFonts w:hint="eastAsia"/>
        </w:rPr>
        <w:tab/>
      </w:r>
      <w:r>
        <w:rPr>
          <w:rFonts w:hint="eastAsia"/>
        </w:rPr>
        <w:t>同—</w:t>
      </w:r>
      <w:r>
        <w:rPr>
          <w:rFonts w:hint="eastAsia"/>
        </w:rPr>
        <w:t>define</w:t>
      </w:r>
    </w:p>
    <w:p w:rsidR="0009084F" w:rsidRDefault="0009084F" w:rsidP="0009084F">
      <w:pPr>
        <w:pStyle w:val="a3"/>
      </w:pPr>
    </w:p>
    <w:p w:rsidR="0009084F" w:rsidRDefault="0009084F" w:rsidP="0009084F">
      <w:pPr>
        <w:pStyle w:val="a3"/>
      </w:pPr>
      <w:r>
        <w:rPr>
          <w:rFonts w:hint="eastAsia"/>
        </w:rPr>
        <w:t>-i &lt;filename&gt;</w:t>
      </w:r>
      <w:r>
        <w:rPr>
          <w:rFonts w:hint="eastAsia"/>
        </w:rPr>
        <w:tab/>
      </w:r>
      <w:r>
        <w:rPr>
          <w:rFonts w:hint="eastAsia"/>
        </w:rPr>
        <w:t>进入</w:t>
      </w:r>
      <w:r>
        <w:rPr>
          <w:rFonts w:hint="eastAsia"/>
        </w:rPr>
        <w:t>Hive</w:t>
      </w:r>
      <w:r>
        <w:rPr>
          <w:rFonts w:hint="eastAsia"/>
        </w:rPr>
        <w:t>交互</w:t>
      </w:r>
      <w:r>
        <w:rPr>
          <w:rFonts w:hint="eastAsia"/>
        </w:rPr>
        <w:t>Shell</w:t>
      </w:r>
      <w:r>
        <w:rPr>
          <w:rFonts w:hint="eastAsia"/>
        </w:rPr>
        <w:t>时候先执行</w:t>
      </w:r>
      <w:r>
        <w:rPr>
          <w:rFonts w:hint="eastAsia"/>
        </w:rPr>
        <w:t>filename</w:t>
      </w:r>
      <w:r>
        <w:rPr>
          <w:rFonts w:hint="eastAsia"/>
        </w:rPr>
        <w:t>中的</w:t>
      </w:r>
      <w:r>
        <w:rPr>
          <w:rFonts w:hint="eastAsia"/>
        </w:rPr>
        <w:t>HQL</w:t>
      </w:r>
      <w:r>
        <w:rPr>
          <w:rFonts w:hint="eastAsia"/>
        </w:rPr>
        <w:t>语句</w:t>
      </w:r>
    </w:p>
    <w:p w:rsidR="0009084F" w:rsidRDefault="0009084F" w:rsidP="0009084F">
      <w:pPr>
        <w:pStyle w:val="a3"/>
      </w:pPr>
    </w:p>
    <w:p w:rsidR="0009084F" w:rsidRDefault="0009084F" w:rsidP="0009084F">
      <w:pPr>
        <w:pStyle w:val="a3"/>
      </w:pPr>
      <w:r>
        <w:rPr>
          <w:rFonts w:hint="eastAsia"/>
        </w:rPr>
        <w:t>-p &lt;port&gt;</w:t>
      </w:r>
      <w:r>
        <w:rPr>
          <w:rFonts w:hint="eastAsia"/>
        </w:rPr>
        <w:tab/>
      </w:r>
      <w:r>
        <w:rPr>
          <w:rFonts w:hint="eastAsia"/>
        </w:rPr>
        <w:t>连接远程</w:t>
      </w:r>
      <w:r>
        <w:rPr>
          <w:rFonts w:hint="eastAsia"/>
        </w:rPr>
        <w:t>Hive Server</w:t>
      </w:r>
      <w:r>
        <w:rPr>
          <w:rFonts w:hint="eastAsia"/>
        </w:rPr>
        <w:t>的端口号</w:t>
      </w:r>
    </w:p>
    <w:p w:rsidR="0009084F" w:rsidRDefault="0009084F" w:rsidP="0009084F">
      <w:pPr>
        <w:pStyle w:val="a3"/>
      </w:pPr>
    </w:p>
    <w:p w:rsidR="0009084F" w:rsidRDefault="0009084F" w:rsidP="0009084F">
      <w:pPr>
        <w:pStyle w:val="a3"/>
      </w:pPr>
      <w:r>
        <w:rPr>
          <w:rFonts w:hint="eastAsia"/>
        </w:rPr>
        <w:t>-S,</w:t>
      </w:r>
      <w:r>
        <w:rPr>
          <w:rFonts w:hint="eastAsia"/>
        </w:rPr>
        <w:t>–</w:t>
      </w:r>
      <w:r>
        <w:rPr>
          <w:rFonts w:hint="eastAsia"/>
        </w:rPr>
        <w:t>silent</w:t>
      </w:r>
      <w:r>
        <w:rPr>
          <w:rFonts w:hint="eastAsia"/>
        </w:rPr>
        <w:tab/>
      </w:r>
      <w:r>
        <w:rPr>
          <w:rFonts w:hint="eastAsia"/>
        </w:rPr>
        <w:t>静默模式，指定后不显示执行进度信息，最后只显示结果</w:t>
      </w:r>
    </w:p>
    <w:p w:rsidR="0009084F" w:rsidRDefault="0009084F" w:rsidP="0009084F">
      <w:pPr>
        <w:pStyle w:val="a3"/>
      </w:pPr>
    </w:p>
    <w:p w:rsidR="0009084F" w:rsidRDefault="0009084F" w:rsidP="0009084F">
      <w:pPr>
        <w:pStyle w:val="a3"/>
      </w:pPr>
      <w:r>
        <w:rPr>
          <w:rFonts w:hint="eastAsia"/>
        </w:rPr>
        <w:t>-v,</w:t>
      </w:r>
      <w:r>
        <w:rPr>
          <w:rFonts w:hint="eastAsia"/>
        </w:rPr>
        <w:t>–</w:t>
      </w:r>
      <w:r>
        <w:rPr>
          <w:rFonts w:hint="eastAsia"/>
        </w:rPr>
        <w:t>verbose</w:t>
      </w:r>
      <w:r>
        <w:rPr>
          <w:rFonts w:hint="eastAsia"/>
        </w:rPr>
        <w:tab/>
      </w:r>
      <w:r>
        <w:rPr>
          <w:rFonts w:hint="eastAsia"/>
        </w:rPr>
        <w:t>冗余模式，额外打印出执行的</w:t>
      </w:r>
      <w:r>
        <w:rPr>
          <w:rFonts w:hint="eastAsia"/>
        </w:rPr>
        <w:t>HQL</w:t>
      </w:r>
      <w:r>
        <w:rPr>
          <w:rFonts w:hint="eastAsia"/>
        </w:rPr>
        <w:t>语句</w:t>
      </w:r>
    </w:p>
    <w:p w:rsidR="0009084F" w:rsidRDefault="0009084F" w:rsidP="0009084F"/>
    <w:p w:rsidR="00181093" w:rsidRDefault="00181093" w:rsidP="00181093">
      <w:r w:rsidRPr="00181093">
        <w:t>[beifeng@hadoop-senior hive-0.13.1]$ bin/hive</w:t>
      </w:r>
    </w:p>
    <w:p w:rsidR="001C78D8" w:rsidRDefault="001C78D8" w:rsidP="00181093">
      <w:r>
        <w:t>建</w:t>
      </w:r>
      <w:r>
        <w:rPr>
          <w:rFonts w:hint="eastAsia"/>
        </w:rPr>
        <w:t>表</w:t>
      </w:r>
      <w:r w:rsidR="00B83035">
        <w:rPr>
          <w:rFonts w:hint="eastAsia"/>
        </w:rPr>
        <w:t>，字段的分隔符为制表符</w:t>
      </w:r>
      <w:r>
        <w:rPr>
          <w:rFonts w:hint="eastAsia"/>
        </w:rPr>
        <w:t>：</w:t>
      </w:r>
    </w:p>
    <w:p w:rsidR="001C78D8" w:rsidRDefault="001C78D8" w:rsidP="00EF0462">
      <w:pPr>
        <w:pStyle w:val="a3"/>
      </w:pPr>
      <w:r w:rsidRPr="001C78D8">
        <w:t>create table student(id int, name string) ROW FORMAT DELIMITED FIELDS TERMINATED BY '\t';</w:t>
      </w:r>
    </w:p>
    <w:p w:rsidR="001C78D8" w:rsidRDefault="001C78D8" w:rsidP="00181093">
      <w:r>
        <w:t>导入数据：</w:t>
      </w:r>
    </w:p>
    <w:p w:rsidR="001C78D8" w:rsidRDefault="001C78D8" w:rsidP="00EF0462">
      <w:pPr>
        <w:pStyle w:val="a3"/>
      </w:pPr>
      <w:r w:rsidRPr="001C78D8">
        <w:t>hive&gt; load data local inpath '/opt/datas/student.txt' into table student;</w:t>
      </w:r>
    </w:p>
    <w:p w:rsidR="001C78D8" w:rsidRDefault="0004327A" w:rsidP="0004327A">
      <w:pPr>
        <w:pStyle w:val="3"/>
        <w:spacing w:before="156" w:after="156"/>
      </w:pPr>
      <w:r>
        <w:t>mysql</w:t>
      </w:r>
      <w:r>
        <w:rPr>
          <w:rFonts w:hint="eastAsia"/>
        </w:rPr>
        <w:t>安装</w:t>
      </w:r>
    </w:p>
    <w:p w:rsidR="00EF0462" w:rsidRDefault="00EF0462" w:rsidP="00EF0462">
      <w:pPr>
        <w:pStyle w:val="a3"/>
      </w:pPr>
      <w:r>
        <w:t>[root@hadoop-senior mysql-libs]# rpm -qa|grep mysql</w:t>
      </w:r>
    </w:p>
    <w:p w:rsidR="00EF0462" w:rsidRDefault="00EF0462" w:rsidP="00EF0462">
      <w:pPr>
        <w:pStyle w:val="a3"/>
      </w:pPr>
      <w:r>
        <w:t>mysql-libs-5.1.66-2.el6_3.x86_64</w:t>
      </w:r>
    </w:p>
    <w:p w:rsidR="00EF0462" w:rsidRDefault="00EF0462" w:rsidP="00EF0462">
      <w:pPr>
        <w:pStyle w:val="a3"/>
      </w:pPr>
      <w:r w:rsidRPr="00EF0462">
        <w:t>[root@hadoop-senior mysql-libs]# rpm -e --nodeps mysql-libs-5.1.66-2.el6_3.x86_64</w:t>
      </w:r>
    </w:p>
    <w:p w:rsidR="00EF0462" w:rsidRDefault="00EF0462" w:rsidP="00EF0462">
      <w:pPr>
        <w:pStyle w:val="a3"/>
      </w:pPr>
      <w:r w:rsidRPr="00EF0462">
        <w:t>[root@hadoop-senior mysql-libs]# rpm -ivh MySQL-server-5.6.24-1.el6.x86_64.rpm</w:t>
      </w:r>
    </w:p>
    <w:p w:rsidR="00EF0462" w:rsidRDefault="00EF0462" w:rsidP="00EF0462">
      <w:pPr>
        <w:pStyle w:val="a3"/>
      </w:pPr>
      <w:r w:rsidRPr="00EF0462">
        <w:t>[root@hadoop-senior mysql-libs]# cat /root/.mysql_secret</w:t>
      </w:r>
    </w:p>
    <w:p w:rsidR="00EF0462" w:rsidRDefault="00EF0462" w:rsidP="00EF0462">
      <w:pPr>
        <w:pStyle w:val="a3"/>
      </w:pPr>
      <w:r w:rsidRPr="00EF0462">
        <w:t>[root@hadoop-senior mysql-libs]# rpm -ivh MySQL-client-5.6.24-1.el6.x86_64.rpm</w:t>
      </w:r>
    </w:p>
    <w:p w:rsidR="00117C66" w:rsidRPr="00117C66" w:rsidRDefault="0073116E" w:rsidP="00117C66">
      <w:r>
        <w:rPr>
          <w:rFonts w:hint="eastAsia"/>
        </w:rPr>
        <w:t>修改</w:t>
      </w:r>
      <w:r>
        <w:t>root</w:t>
      </w:r>
      <w:r>
        <w:rPr>
          <w:rFonts w:hint="eastAsia"/>
        </w:rPr>
        <w:t>用户的密码</w:t>
      </w:r>
    </w:p>
    <w:p w:rsidR="00EF0462" w:rsidRDefault="00EF0462" w:rsidP="00117C66">
      <w:pPr>
        <w:pStyle w:val="a3"/>
      </w:pPr>
      <w:r w:rsidRPr="00EF0462">
        <w:t>mysql&gt; set PASSWORD=PASSWORD('root');</w:t>
      </w:r>
    </w:p>
    <w:p w:rsidR="00117C66" w:rsidRDefault="00117C66" w:rsidP="00117C66">
      <w:pPr>
        <w:pStyle w:val="a3"/>
      </w:pPr>
      <w:r>
        <w:lastRenderedPageBreak/>
        <w:t>mysql&gt; update mysql.user set host='%' where host='localhost';</w:t>
      </w:r>
    </w:p>
    <w:p w:rsidR="00117C66" w:rsidRDefault="00117C66" w:rsidP="00117C66">
      <w:pPr>
        <w:pStyle w:val="a3"/>
      </w:pPr>
      <w:r w:rsidRPr="00117C66">
        <w:t>mysql&gt;  select user,host,host,password from mysql.user;</w:t>
      </w:r>
    </w:p>
    <w:p w:rsidR="008B60F8" w:rsidRDefault="008B60F8" w:rsidP="008B60F8">
      <w:pPr>
        <w:pStyle w:val="3"/>
        <w:spacing w:before="156" w:after="156"/>
      </w:pPr>
      <w:r>
        <w:t>配置</w:t>
      </w:r>
      <w:r>
        <w:rPr>
          <w:rFonts w:hint="eastAsia"/>
        </w:rPr>
        <w:t>hive metastore</w:t>
      </w:r>
    </w:p>
    <w:p w:rsidR="004042B4" w:rsidRPr="004042B4" w:rsidRDefault="004042B4" w:rsidP="004042B4">
      <w:r w:rsidRPr="004042B4">
        <w:rPr>
          <w:rFonts w:hint="eastAsia"/>
        </w:rPr>
        <w:t>拷贝</w:t>
      </w:r>
      <w:r w:rsidRPr="004042B4">
        <w:rPr>
          <w:rFonts w:hint="eastAsia"/>
        </w:rPr>
        <w:t>mysql</w:t>
      </w:r>
      <w:r w:rsidRPr="004042B4">
        <w:rPr>
          <w:rFonts w:hint="eastAsia"/>
        </w:rPr>
        <w:t>驱动</w:t>
      </w:r>
      <w:r w:rsidRPr="004042B4">
        <w:rPr>
          <w:rFonts w:hint="eastAsia"/>
        </w:rPr>
        <w:t>jar</w:t>
      </w:r>
      <w:r w:rsidRPr="004042B4">
        <w:rPr>
          <w:rFonts w:hint="eastAsia"/>
        </w:rPr>
        <w:t>包，到</w:t>
      </w:r>
      <w:r w:rsidRPr="004042B4">
        <w:rPr>
          <w:rFonts w:hint="eastAsia"/>
        </w:rPr>
        <w:t>Hive</w:t>
      </w:r>
      <w:r w:rsidRPr="004042B4">
        <w:rPr>
          <w:rFonts w:hint="eastAsia"/>
        </w:rPr>
        <w:t>安装目录的</w:t>
      </w:r>
      <w:r w:rsidRPr="004042B4">
        <w:rPr>
          <w:rFonts w:hint="eastAsia"/>
        </w:rPr>
        <w:t>lib</w:t>
      </w:r>
      <w:r w:rsidRPr="004042B4">
        <w:rPr>
          <w:rFonts w:hint="eastAsia"/>
        </w:rPr>
        <w:t>下</w:t>
      </w:r>
    </w:p>
    <w:p w:rsidR="004042B4" w:rsidRDefault="004042B4" w:rsidP="004042B4">
      <w:pPr>
        <w:pStyle w:val="a3"/>
      </w:pPr>
      <w:r w:rsidRPr="004042B4">
        <w:t>[beifeng@hadoop-senior mysql-connector-java-5.1.27]$ cp mysql-connector-java-5.1.27-bin.jar /opt/modules/hive-0.13.1/lib/</w:t>
      </w:r>
    </w:p>
    <w:p w:rsidR="004042B4" w:rsidRPr="004042B4" w:rsidRDefault="004042B4" w:rsidP="004042B4"/>
    <w:p w:rsidR="008B60F8" w:rsidRDefault="00135797" w:rsidP="006738D4">
      <w:pPr>
        <w:pStyle w:val="a3"/>
      </w:pPr>
      <w:r w:rsidRPr="00135797">
        <w:t>[beifeng@hadoop-senior conf]$ cp hive-default.xml.template hive-site.xml</w:t>
      </w:r>
    </w:p>
    <w:p w:rsidR="004F60FA" w:rsidRDefault="004F60FA" w:rsidP="004F60FA">
      <w:pPr>
        <w:pStyle w:val="a3"/>
      </w:pPr>
      <w:r>
        <w:t xml:space="preserve">   &lt;property&gt;</w:t>
      </w:r>
    </w:p>
    <w:p w:rsidR="004F60FA" w:rsidRDefault="004F60FA" w:rsidP="004F60FA">
      <w:pPr>
        <w:pStyle w:val="a3"/>
      </w:pPr>
      <w:r>
        <w:tab/>
        <w:t xml:space="preserve">  &lt;name&gt;javax.jdo.option.ConnectionURL&lt;/name&gt;</w:t>
      </w:r>
    </w:p>
    <w:p w:rsidR="004F60FA" w:rsidRDefault="004F60FA" w:rsidP="004F60FA">
      <w:pPr>
        <w:pStyle w:val="a3"/>
      </w:pPr>
      <w:r>
        <w:tab/>
        <w:t xml:space="preserve">  &lt;value&gt;jdbc:mysql://hadoop-senior.ibeifeng.com:3306/metastore?createDatabaseIfNotExist=true&lt;/value&gt;</w:t>
      </w:r>
    </w:p>
    <w:p w:rsidR="004F60FA" w:rsidRDefault="004F60FA" w:rsidP="004F60FA">
      <w:pPr>
        <w:pStyle w:val="a3"/>
      </w:pPr>
      <w:r>
        <w:tab/>
        <w:t xml:space="preserve">  &lt;description&gt;JDBC connect string for a JDBC metastore&lt;/description&gt;</w:t>
      </w:r>
    </w:p>
    <w:p w:rsidR="004F60FA" w:rsidRDefault="004F60FA" w:rsidP="004F60FA">
      <w:pPr>
        <w:pStyle w:val="a3"/>
      </w:pPr>
      <w:r>
        <w:tab/>
        <w:t>&lt;/property&gt;</w:t>
      </w:r>
    </w:p>
    <w:p w:rsidR="004F60FA" w:rsidRDefault="004F60FA" w:rsidP="004F60FA">
      <w:pPr>
        <w:pStyle w:val="a3"/>
      </w:pPr>
    </w:p>
    <w:p w:rsidR="004F60FA" w:rsidRDefault="004F60FA" w:rsidP="004F60FA">
      <w:pPr>
        <w:pStyle w:val="a3"/>
      </w:pPr>
      <w:r>
        <w:tab/>
        <w:t>&lt;property&gt;</w:t>
      </w:r>
    </w:p>
    <w:p w:rsidR="004F60FA" w:rsidRDefault="004F60FA" w:rsidP="004F60FA">
      <w:pPr>
        <w:pStyle w:val="a3"/>
      </w:pPr>
      <w:r>
        <w:tab/>
        <w:t xml:space="preserve">  &lt;name&gt;javax.jdo.option.ConnectionDriverName&lt;/name&gt;</w:t>
      </w:r>
    </w:p>
    <w:p w:rsidR="004F60FA" w:rsidRDefault="004F60FA" w:rsidP="004F60FA">
      <w:pPr>
        <w:pStyle w:val="a3"/>
      </w:pPr>
      <w:r>
        <w:tab/>
        <w:t xml:space="preserve">  &lt;value&gt;com.mysql.jdbc.Driver&lt;/value&gt;</w:t>
      </w:r>
    </w:p>
    <w:p w:rsidR="004F60FA" w:rsidRDefault="004F60FA" w:rsidP="004F60FA">
      <w:pPr>
        <w:pStyle w:val="a3"/>
      </w:pPr>
      <w:r>
        <w:tab/>
        <w:t xml:space="preserve">  &lt;description&gt;Driver class name for a JDBC metastore&lt;/description&gt;</w:t>
      </w:r>
    </w:p>
    <w:p w:rsidR="004F60FA" w:rsidRDefault="004F60FA" w:rsidP="004F60FA">
      <w:pPr>
        <w:pStyle w:val="a3"/>
      </w:pPr>
      <w:r>
        <w:tab/>
        <w:t>&lt;/property&gt;</w:t>
      </w:r>
    </w:p>
    <w:p w:rsidR="004F60FA" w:rsidRDefault="004F60FA" w:rsidP="004F60FA">
      <w:pPr>
        <w:pStyle w:val="a3"/>
      </w:pPr>
      <w:r>
        <w:tab/>
      </w:r>
    </w:p>
    <w:p w:rsidR="004F60FA" w:rsidRDefault="004F60FA" w:rsidP="004F60FA">
      <w:pPr>
        <w:pStyle w:val="a3"/>
      </w:pPr>
      <w:r>
        <w:tab/>
        <w:t>&lt;property&gt;</w:t>
      </w:r>
    </w:p>
    <w:p w:rsidR="004F60FA" w:rsidRDefault="004F60FA" w:rsidP="004F60FA">
      <w:pPr>
        <w:pStyle w:val="a3"/>
      </w:pPr>
      <w:r>
        <w:tab/>
        <w:t xml:space="preserve">  &lt;name&gt;javax.jdo.option.ConnectionUserName&lt;/name&gt;</w:t>
      </w:r>
    </w:p>
    <w:p w:rsidR="004F60FA" w:rsidRDefault="004F60FA" w:rsidP="004F60FA">
      <w:pPr>
        <w:pStyle w:val="a3"/>
      </w:pPr>
      <w:r>
        <w:tab/>
        <w:t xml:space="preserve">  &lt;value&gt;root&lt;/value&gt;</w:t>
      </w:r>
    </w:p>
    <w:p w:rsidR="004F60FA" w:rsidRDefault="004F60FA" w:rsidP="004F60FA">
      <w:pPr>
        <w:pStyle w:val="a3"/>
      </w:pPr>
      <w:r>
        <w:tab/>
        <w:t xml:space="preserve">  &lt;description&gt;username to use against metastore database&lt;/description&gt;</w:t>
      </w:r>
    </w:p>
    <w:p w:rsidR="004F60FA" w:rsidRDefault="004F60FA" w:rsidP="004F60FA">
      <w:pPr>
        <w:pStyle w:val="a3"/>
      </w:pPr>
      <w:r>
        <w:tab/>
        <w:t>&lt;/property&gt;</w:t>
      </w:r>
    </w:p>
    <w:p w:rsidR="004F60FA" w:rsidRDefault="004F60FA" w:rsidP="004F60FA">
      <w:pPr>
        <w:pStyle w:val="a3"/>
      </w:pPr>
    </w:p>
    <w:p w:rsidR="004F60FA" w:rsidRDefault="004F60FA" w:rsidP="004F60FA">
      <w:pPr>
        <w:pStyle w:val="a3"/>
      </w:pPr>
      <w:r>
        <w:tab/>
        <w:t>&lt;property&gt;</w:t>
      </w:r>
    </w:p>
    <w:p w:rsidR="004F60FA" w:rsidRDefault="004F60FA" w:rsidP="004F60FA">
      <w:pPr>
        <w:pStyle w:val="a3"/>
      </w:pPr>
      <w:r>
        <w:tab/>
        <w:t xml:space="preserve">  &lt;name&gt;javax.jdo.option.ConnectionPassword&lt;/name&gt;</w:t>
      </w:r>
    </w:p>
    <w:p w:rsidR="004F60FA" w:rsidRDefault="004F60FA" w:rsidP="004F60FA">
      <w:pPr>
        <w:pStyle w:val="a3"/>
      </w:pPr>
      <w:r>
        <w:tab/>
        <w:t xml:space="preserve">  &lt;value&gt;root&lt;/value&gt;</w:t>
      </w:r>
    </w:p>
    <w:p w:rsidR="004F60FA" w:rsidRDefault="004F60FA" w:rsidP="004F60FA">
      <w:pPr>
        <w:pStyle w:val="a3"/>
      </w:pPr>
      <w:r>
        <w:tab/>
        <w:t xml:space="preserve">  &lt;description&gt;password to use against metastore database&lt;/description&gt;</w:t>
      </w:r>
    </w:p>
    <w:p w:rsidR="004F60FA" w:rsidRDefault="004F60FA" w:rsidP="004F60FA">
      <w:pPr>
        <w:pStyle w:val="a3"/>
      </w:pPr>
      <w:r>
        <w:tab/>
        <w:t>&lt;/property&gt;</w:t>
      </w:r>
    </w:p>
    <w:p w:rsidR="004F60FA" w:rsidRDefault="004F60FA" w:rsidP="004F60FA">
      <w:pPr>
        <w:pStyle w:val="a3"/>
      </w:pPr>
      <w:r>
        <w:tab/>
      </w:r>
    </w:p>
    <w:p w:rsidR="004F60FA" w:rsidRDefault="004F60FA" w:rsidP="004F60FA">
      <w:pPr>
        <w:pStyle w:val="a3"/>
      </w:pPr>
      <w:r>
        <w:tab/>
        <w:t>&lt;property&gt;</w:t>
      </w:r>
    </w:p>
    <w:p w:rsidR="004F60FA" w:rsidRDefault="004F60FA" w:rsidP="004F60FA">
      <w:pPr>
        <w:pStyle w:val="a3"/>
      </w:pPr>
      <w:r>
        <w:tab/>
      </w:r>
      <w:r>
        <w:tab/>
        <w:t>&lt;name&gt;hive.cli.print.header&lt;/name&gt;</w:t>
      </w:r>
    </w:p>
    <w:p w:rsidR="004F60FA" w:rsidRDefault="004F60FA" w:rsidP="004F60FA">
      <w:pPr>
        <w:pStyle w:val="a3"/>
      </w:pPr>
      <w:r>
        <w:tab/>
      </w:r>
      <w:r>
        <w:tab/>
        <w:t>&lt;value&gt;true&lt;/value&gt;</w:t>
      </w:r>
    </w:p>
    <w:p w:rsidR="004F60FA" w:rsidRDefault="004F60FA" w:rsidP="004F60FA">
      <w:pPr>
        <w:pStyle w:val="a3"/>
      </w:pPr>
      <w:r>
        <w:tab/>
      </w:r>
      <w:r>
        <w:tab/>
        <w:t>&lt;description&gt;Whether to print the names of the columns in query output.&lt;/description&gt;</w:t>
      </w:r>
    </w:p>
    <w:p w:rsidR="004F60FA" w:rsidRDefault="004F60FA" w:rsidP="004F60FA">
      <w:pPr>
        <w:pStyle w:val="a3"/>
      </w:pPr>
      <w:r>
        <w:tab/>
        <w:t>&lt;/property&gt;</w:t>
      </w:r>
    </w:p>
    <w:p w:rsidR="004F60FA" w:rsidRDefault="004F60FA" w:rsidP="004F60FA">
      <w:pPr>
        <w:pStyle w:val="a3"/>
      </w:pPr>
    </w:p>
    <w:p w:rsidR="004F60FA" w:rsidRDefault="004F60FA" w:rsidP="004F60FA">
      <w:pPr>
        <w:pStyle w:val="a3"/>
      </w:pPr>
      <w:r>
        <w:tab/>
        <w:t>&lt;property&gt;</w:t>
      </w:r>
    </w:p>
    <w:p w:rsidR="004F60FA" w:rsidRDefault="004F60FA" w:rsidP="004F60FA">
      <w:pPr>
        <w:pStyle w:val="a3"/>
      </w:pPr>
      <w:r>
        <w:tab/>
      </w:r>
      <w:r>
        <w:tab/>
        <w:t>&lt;name&gt;hive.cli.print.current.db&lt;/name&gt;</w:t>
      </w:r>
    </w:p>
    <w:p w:rsidR="004F60FA" w:rsidRDefault="004F60FA" w:rsidP="004F60FA">
      <w:pPr>
        <w:pStyle w:val="a3"/>
      </w:pPr>
      <w:r>
        <w:tab/>
      </w:r>
      <w:r>
        <w:tab/>
        <w:t>&lt;value&gt;true&lt;/value&gt;</w:t>
      </w:r>
    </w:p>
    <w:p w:rsidR="004F60FA" w:rsidRDefault="004F60FA" w:rsidP="004F60FA">
      <w:pPr>
        <w:pStyle w:val="a3"/>
      </w:pPr>
      <w:r>
        <w:tab/>
      </w:r>
      <w:r>
        <w:tab/>
        <w:t>&lt;description&gt;Whether to include the current database in the Hive prompt.&lt;/description&gt;</w:t>
      </w:r>
    </w:p>
    <w:p w:rsidR="004F60FA" w:rsidRDefault="004F60FA" w:rsidP="004F60FA">
      <w:pPr>
        <w:pStyle w:val="a3"/>
      </w:pPr>
      <w:r>
        <w:lastRenderedPageBreak/>
        <w:tab/>
        <w:t>&lt;/property&gt;</w:t>
      </w:r>
    </w:p>
    <w:p w:rsidR="008E005A" w:rsidRDefault="008E005A" w:rsidP="008E005A"/>
    <w:p w:rsidR="008E005A" w:rsidRPr="008E005A" w:rsidRDefault="008E005A" w:rsidP="008E005A">
      <w:pPr>
        <w:pStyle w:val="3"/>
        <w:spacing w:before="156" w:after="156"/>
      </w:pPr>
      <w:r>
        <w:t>元数据介绍</w:t>
      </w:r>
    </w:p>
    <w:p w:rsidR="001727C0" w:rsidRDefault="001727C0" w:rsidP="001727C0">
      <w:pPr>
        <w:pStyle w:val="a3"/>
      </w:pPr>
      <w:r>
        <w:rPr>
          <w:rFonts w:hint="eastAsia"/>
        </w:rPr>
        <w:t>表名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说明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关联键</w:t>
      </w:r>
    </w:p>
    <w:p w:rsidR="001727C0" w:rsidRDefault="001727C0" w:rsidP="001727C0">
      <w:pPr>
        <w:pStyle w:val="a3"/>
      </w:pPr>
      <w:r>
        <w:rPr>
          <w:rFonts w:hint="eastAsia"/>
        </w:rPr>
        <w:t>TBLS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所有</w:t>
      </w:r>
      <w:r>
        <w:rPr>
          <w:rFonts w:hint="eastAsia"/>
        </w:rPr>
        <w:t>hive</w:t>
      </w:r>
      <w:r>
        <w:rPr>
          <w:rFonts w:hint="eastAsia"/>
        </w:rPr>
        <w:t>表的基本信息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TBL_ID,SD_ID</w:t>
      </w:r>
    </w:p>
    <w:p w:rsidR="001727C0" w:rsidRDefault="001727C0" w:rsidP="001727C0">
      <w:pPr>
        <w:pStyle w:val="a3"/>
      </w:pPr>
      <w:r>
        <w:rPr>
          <w:rFonts w:hint="eastAsia"/>
        </w:rPr>
        <w:t>TABLE_PARAM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表级属性，如是否外部表，表注释等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TBL_ID</w:t>
      </w:r>
    </w:p>
    <w:p w:rsidR="001727C0" w:rsidRDefault="001727C0" w:rsidP="001727C0">
      <w:pPr>
        <w:pStyle w:val="a3"/>
      </w:pPr>
      <w:r>
        <w:rPr>
          <w:rFonts w:hint="eastAsia"/>
        </w:rPr>
        <w:t>COLUMNS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Hive</w:t>
      </w:r>
      <w:r>
        <w:rPr>
          <w:rFonts w:hint="eastAsia"/>
        </w:rPr>
        <w:t>表分区信息表字段信息</w:t>
      </w:r>
      <w:r>
        <w:rPr>
          <w:rFonts w:hint="eastAsia"/>
        </w:rPr>
        <w:t>(</w:t>
      </w:r>
      <w:r>
        <w:rPr>
          <w:rFonts w:hint="eastAsia"/>
        </w:rPr>
        <w:t>字段注释，字段名，字段类型，字段序号</w:t>
      </w:r>
      <w:r>
        <w:rPr>
          <w:rFonts w:hint="eastAsia"/>
        </w:rPr>
        <w:t>)SD_ID</w:t>
      </w:r>
    </w:p>
    <w:p w:rsidR="001727C0" w:rsidRDefault="001727C0" w:rsidP="001727C0">
      <w:pPr>
        <w:pStyle w:val="a3"/>
      </w:pPr>
      <w:r>
        <w:rPr>
          <w:rFonts w:hint="eastAsia"/>
        </w:rPr>
        <w:t>SDS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所有</w:t>
      </w:r>
      <w:r>
        <w:rPr>
          <w:rFonts w:hint="eastAsia"/>
        </w:rPr>
        <w:t>hive</w:t>
      </w:r>
      <w:r>
        <w:rPr>
          <w:rFonts w:hint="eastAsia"/>
        </w:rPr>
        <w:t>表、表分区所对应的</w:t>
      </w:r>
      <w:r>
        <w:rPr>
          <w:rFonts w:hint="eastAsia"/>
        </w:rPr>
        <w:t>hdfs</w:t>
      </w:r>
      <w:r>
        <w:rPr>
          <w:rFonts w:hint="eastAsia"/>
        </w:rPr>
        <w:t>数据目录和数据格式</w:t>
      </w:r>
      <w:r>
        <w:rPr>
          <w:rFonts w:hint="eastAsia"/>
        </w:rPr>
        <w:tab/>
      </w:r>
      <w:r>
        <w:rPr>
          <w:rFonts w:hint="eastAsia"/>
        </w:rPr>
        <w:tab/>
        <w:t>SD_ID,SERDE_ID</w:t>
      </w:r>
    </w:p>
    <w:p w:rsidR="001727C0" w:rsidRDefault="001727C0" w:rsidP="001727C0">
      <w:pPr>
        <w:pStyle w:val="a3"/>
      </w:pPr>
      <w:r>
        <w:rPr>
          <w:rFonts w:hint="eastAsia"/>
        </w:rPr>
        <w:t>SERDE_PARAM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序列化反序列化信息，如行分隔符、列分隔符、</w:t>
      </w:r>
      <w:r>
        <w:rPr>
          <w:rFonts w:hint="eastAsia"/>
        </w:rPr>
        <w:t>NULL</w:t>
      </w:r>
      <w:r>
        <w:rPr>
          <w:rFonts w:hint="eastAsia"/>
        </w:rPr>
        <w:t>的表示字符等</w:t>
      </w:r>
      <w:r>
        <w:rPr>
          <w:rFonts w:hint="eastAsia"/>
        </w:rPr>
        <w:tab/>
        <w:t>SERDE_ID</w:t>
      </w:r>
    </w:p>
    <w:p w:rsidR="001727C0" w:rsidRDefault="001727C0" w:rsidP="001727C0">
      <w:pPr>
        <w:pStyle w:val="a3"/>
      </w:pPr>
      <w:r>
        <w:rPr>
          <w:rFonts w:hint="eastAsia"/>
        </w:rPr>
        <w:t>PARTITIONS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Hive</w:t>
      </w:r>
      <w:r>
        <w:rPr>
          <w:rFonts w:hint="eastAsia"/>
        </w:rPr>
        <w:t>表分区信息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PART_ID,SD_ID,TBL_ID</w:t>
      </w:r>
    </w:p>
    <w:p w:rsidR="001727C0" w:rsidRDefault="001727C0" w:rsidP="001727C0">
      <w:pPr>
        <w:pStyle w:val="a3"/>
      </w:pPr>
      <w:r>
        <w:rPr>
          <w:rFonts w:hint="eastAsia"/>
        </w:rPr>
        <w:t>PARTITION_KEYS</w:t>
      </w:r>
      <w:r>
        <w:rPr>
          <w:rFonts w:hint="eastAsia"/>
        </w:rPr>
        <w:tab/>
      </w:r>
      <w:r>
        <w:rPr>
          <w:rFonts w:hint="eastAsia"/>
        </w:rPr>
        <w:tab/>
        <w:t>Hive</w:t>
      </w:r>
      <w:r>
        <w:rPr>
          <w:rFonts w:hint="eastAsia"/>
        </w:rPr>
        <w:t>分区表分区键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TBL_ID</w:t>
      </w:r>
    </w:p>
    <w:p w:rsidR="001727C0" w:rsidRDefault="001727C0" w:rsidP="001727C0">
      <w:pPr>
        <w:pStyle w:val="a3"/>
      </w:pPr>
      <w:r>
        <w:rPr>
          <w:rFonts w:hint="eastAsia"/>
        </w:rPr>
        <w:t>PARTITION_KEY_VALS</w:t>
      </w:r>
      <w:r>
        <w:rPr>
          <w:rFonts w:hint="eastAsia"/>
        </w:rPr>
        <w:tab/>
        <w:t>Hive</w:t>
      </w:r>
      <w:r>
        <w:rPr>
          <w:rFonts w:hint="eastAsia"/>
        </w:rPr>
        <w:t>表分区名</w:t>
      </w:r>
      <w:r>
        <w:rPr>
          <w:rFonts w:hint="eastAsia"/>
        </w:rPr>
        <w:t>(</w:t>
      </w:r>
      <w:r>
        <w:rPr>
          <w:rFonts w:hint="eastAsia"/>
        </w:rPr>
        <w:t>键值</w:t>
      </w:r>
      <w:r>
        <w:rPr>
          <w:rFonts w:hint="eastAsia"/>
        </w:rPr>
        <w:t>)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PART_ID</w:t>
      </w:r>
    </w:p>
    <w:p w:rsidR="001727C0" w:rsidRDefault="001727C0" w:rsidP="001727C0">
      <w:pPr>
        <w:pStyle w:val="a3"/>
      </w:pPr>
    </w:p>
    <w:p w:rsidR="001727C0" w:rsidRDefault="001727C0" w:rsidP="001727C0">
      <w:pPr>
        <w:pStyle w:val="a3"/>
      </w:pPr>
      <w:r>
        <w:rPr>
          <w:rFonts w:hint="eastAsia"/>
        </w:rPr>
        <w:t>TBLS</w:t>
      </w:r>
      <w:r>
        <w:rPr>
          <w:rFonts w:hint="eastAsia"/>
        </w:rPr>
        <w:t>表</w:t>
      </w:r>
      <w:r>
        <w:rPr>
          <w:rFonts w:hint="eastAsia"/>
        </w:rPr>
        <w:t>:</w:t>
      </w:r>
    </w:p>
    <w:p w:rsidR="001727C0" w:rsidRDefault="001727C0" w:rsidP="001727C0">
      <w:pPr>
        <w:pStyle w:val="a3"/>
      </w:pPr>
    </w:p>
    <w:p w:rsidR="001727C0" w:rsidRDefault="001727C0" w:rsidP="001727C0">
      <w:pPr>
        <w:pStyle w:val="a3"/>
      </w:pPr>
      <w:r>
        <w:rPr>
          <w:rFonts w:hint="eastAsia"/>
        </w:rPr>
        <w:t>元数据表字段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说明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示例数据</w:t>
      </w:r>
    </w:p>
    <w:p w:rsidR="001727C0" w:rsidRDefault="001727C0" w:rsidP="001727C0">
      <w:pPr>
        <w:pStyle w:val="a3"/>
      </w:pPr>
      <w:r>
        <w:rPr>
          <w:rFonts w:hint="eastAsia"/>
        </w:rPr>
        <w:t>TBL_ID</w:t>
      </w:r>
      <w:r>
        <w:rPr>
          <w:rFonts w:hint="eastAsia"/>
        </w:rPr>
        <w:tab/>
      </w:r>
      <w:r>
        <w:rPr>
          <w:rFonts w:hint="eastAsia"/>
        </w:rPr>
        <w:tab/>
        <w:t xml:space="preserve">    </w:t>
      </w:r>
      <w:r>
        <w:rPr>
          <w:rFonts w:hint="eastAsia"/>
        </w:rPr>
        <w:tab/>
      </w:r>
      <w:r>
        <w:rPr>
          <w:rFonts w:hint="eastAsia"/>
        </w:rPr>
        <w:t>表</w:t>
      </w:r>
      <w:r>
        <w:rPr>
          <w:rFonts w:hint="eastAsia"/>
        </w:rPr>
        <w:t>ID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1</w:t>
      </w:r>
    </w:p>
    <w:p w:rsidR="001727C0" w:rsidRDefault="001727C0" w:rsidP="001727C0">
      <w:pPr>
        <w:pStyle w:val="a3"/>
      </w:pPr>
      <w:r>
        <w:rPr>
          <w:rFonts w:hint="eastAsia"/>
        </w:rPr>
        <w:t>CREATE_TIME</w:t>
      </w:r>
      <w:r>
        <w:rPr>
          <w:rFonts w:hint="eastAsia"/>
        </w:rPr>
        <w:tab/>
        <w:t xml:space="preserve">    </w:t>
      </w:r>
      <w:r>
        <w:rPr>
          <w:rFonts w:hint="eastAsia"/>
        </w:rPr>
        <w:tab/>
      </w:r>
      <w:r>
        <w:rPr>
          <w:rFonts w:hint="eastAsia"/>
        </w:rPr>
        <w:t>创建时间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1436317071</w:t>
      </w:r>
    </w:p>
    <w:p w:rsidR="001727C0" w:rsidRDefault="001727C0" w:rsidP="001727C0">
      <w:pPr>
        <w:pStyle w:val="a3"/>
      </w:pPr>
      <w:r>
        <w:rPr>
          <w:rFonts w:hint="eastAsia"/>
        </w:rPr>
        <w:t>DB_ID</w:t>
      </w:r>
      <w:r>
        <w:rPr>
          <w:rFonts w:hint="eastAsia"/>
        </w:rPr>
        <w:tab/>
        <w:t xml:space="preserve">        </w:t>
      </w:r>
      <w:r>
        <w:rPr>
          <w:rFonts w:hint="eastAsia"/>
        </w:rPr>
        <w:tab/>
      </w:r>
      <w:r>
        <w:rPr>
          <w:rFonts w:hint="eastAsia"/>
        </w:rPr>
        <w:t>数据库</w:t>
      </w:r>
      <w:r>
        <w:rPr>
          <w:rFonts w:hint="eastAsia"/>
        </w:rPr>
        <w:t>ID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2</w:t>
      </w:r>
      <w:r>
        <w:rPr>
          <w:rFonts w:hint="eastAsia"/>
        </w:rPr>
        <w:t>，对应</w:t>
      </w:r>
      <w:r>
        <w:rPr>
          <w:rFonts w:hint="eastAsia"/>
        </w:rPr>
        <w:t>DBS</w:t>
      </w:r>
      <w:r>
        <w:rPr>
          <w:rFonts w:hint="eastAsia"/>
        </w:rPr>
        <w:t>中的</w:t>
      </w:r>
      <w:r>
        <w:rPr>
          <w:rFonts w:hint="eastAsia"/>
        </w:rPr>
        <w:t>DB_ID</w:t>
      </w:r>
    </w:p>
    <w:p w:rsidR="001727C0" w:rsidRDefault="001727C0" w:rsidP="001727C0">
      <w:pPr>
        <w:pStyle w:val="a3"/>
      </w:pPr>
      <w:r>
        <w:rPr>
          <w:rFonts w:hint="eastAsia"/>
        </w:rPr>
        <w:t>LAST_ACCESS_TIME</w:t>
      </w:r>
      <w:r>
        <w:rPr>
          <w:rFonts w:hint="eastAsia"/>
        </w:rPr>
        <w:tab/>
      </w:r>
      <w:r>
        <w:rPr>
          <w:rFonts w:hint="eastAsia"/>
        </w:rPr>
        <w:t>上次访问时间</w:t>
      </w:r>
      <w:r>
        <w:rPr>
          <w:rFonts w:hint="eastAsia"/>
        </w:rPr>
        <w:tab/>
      </w:r>
      <w:r>
        <w:rPr>
          <w:rFonts w:hint="eastAsia"/>
        </w:rPr>
        <w:tab/>
        <w:t>1436317071</w:t>
      </w:r>
    </w:p>
    <w:p w:rsidR="001727C0" w:rsidRDefault="001727C0" w:rsidP="001727C0">
      <w:pPr>
        <w:pStyle w:val="a3"/>
      </w:pPr>
      <w:r>
        <w:rPr>
          <w:rFonts w:hint="eastAsia"/>
        </w:rPr>
        <w:t>OWNER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所有者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liuxiaowen</w:t>
      </w:r>
    </w:p>
    <w:p w:rsidR="001727C0" w:rsidRDefault="001727C0" w:rsidP="001727C0">
      <w:pPr>
        <w:pStyle w:val="a3"/>
      </w:pPr>
      <w:r>
        <w:rPr>
          <w:rFonts w:hint="eastAsia"/>
        </w:rPr>
        <w:t>RETENTION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保留字段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0</w:t>
      </w:r>
    </w:p>
    <w:p w:rsidR="001727C0" w:rsidRDefault="001727C0" w:rsidP="001727C0">
      <w:pPr>
        <w:pStyle w:val="a3"/>
      </w:pPr>
      <w:r>
        <w:rPr>
          <w:rFonts w:hint="eastAsia"/>
        </w:rPr>
        <w:t>SD_ID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序列化配置信息</w:t>
      </w:r>
      <w:r>
        <w:rPr>
          <w:rFonts w:hint="eastAsia"/>
        </w:rPr>
        <w:tab/>
      </w:r>
      <w:r>
        <w:rPr>
          <w:rFonts w:hint="eastAsia"/>
        </w:rPr>
        <w:tab/>
        <w:t>86</w:t>
      </w:r>
      <w:r>
        <w:rPr>
          <w:rFonts w:hint="eastAsia"/>
        </w:rPr>
        <w:t>，对应</w:t>
      </w:r>
      <w:r>
        <w:rPr>
          <w:rFonts w:hint="eastAsia"/>
        </w:rPr>
        <w:t>SDS</w:t>
      </w:r>
      <w:r>
        <w:rPr>
          <w:rFonts w:hint="eastAsia"/>
        </w:rPr>
        <w:t>表中的</w:t>
      </w:r>
      <w:r>
        <w:rPr>
          <w:rFonts w:hint="eastAsia"/>
        </w:rPr>
        <w:t>SD_ID</w:t>
      </w:r>
    </w:p>
    <w:p w:rsidR="001727C0" w:rsidRDefault="001727C0" w:rsidP="001727C0">
      <w:pPr>
        <w:pStyle w:val="a3"/>
      </w:pPr>
      <w:r>
        <w:rPr>
          <w:rFonts w:hint="eastAsia"/>
        </w:rPr>
        <w:t>TBL_NAME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表名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lxw1234</w:t>
      </w:r>
    </w:p>
    <w:p w:rsidR="001727C0" w:rsidRDefault="001727C0" w:rsidP="001727C0">
      <w:pPr>
        <w:pStyle w:val="a3"/>
      </w:pPr>
      <w:r>
        <w:rPr>
          <w:rFonts w:hint="eastAsia"/>
        </w:rPr>
        <w:t>TBL_TYPE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表类型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MANAGED_TABLE</w:t>
      </w:r>
      <w:r>
        <w:rPr>
          <w:rFonts w:hint="eastAsia"/>
        </w:rPr>
        <w:t>、</w:t>
      </w:r>
      <w:r>
        <w:rPr>
          <w:rFonts w:hint="eastAsia"/>
        </w:rPr>
        <w:t>EXTERNAL_TABLE</w:t>
      </w:r>
      <w:r>
        <w:rPr>
          <w:rFonts w:hint="eastAsia"/>
        </w:rPr>
        <w:t>、</w:t>
      </w:r>
      <w:r>
        <w:rPr>
          <w:rFonts w:hint="eastAsia"/>
        </w:rPr>
        <w:t>INDEX_TABLE</w:t>
      </w:r>
      <w:r>
        <w:rPr>
          <w:rFonts w:hint="eastAsia"/>
        </w:rPr>
        <w:t>、</w:t>
      </w:r>
      <w:r>
        <w:rPr>
          <w:rFonts w:hint="eastAsia"/>
        </w:rPr>
        <w:t>VIRTUAL_VIEW</w:t>
      </w:r>
    </w:p>
    <w:p w:rsidR="001727C0" w:rsidRDefault="001727C0" w:rsidP="001727C0">
      <w:pPr>
        <w:pStyle w:val="a3"/>
      </w:pPr>
      <w:r>
        <w:rPr>
          <w:rFonts w:hint="eastAsia"/>
        </w:rPr>
        <w:t>VIEW_EXPANDED_TEXT</w:t>
      </w:r>
      <w:r>
        <w:rPr>
          <w:rFonts w:hint="eastAsia"/>
        </w:rPr>
        <w:tab/>
      </w:r>
      <w:r>
        <w:rPr>
          <w:rFonts w:hint="eastAsia"/>
        </w:rPr>
        <w:t>视图的详细</w:t>
      </w:r>
      <w:r>
        <w:rPr>
          <w:rFonts w:hint="eastAsia"/>
        </w:rPr>
        <w:t>HQL</w:t>
      </w:r>
      <w:r>
        <w:rPr>
          <w:rFonts w:hint="eastAsia"/>
        </w:rPr>
        <w:t>语句</w:t>
      </w:r>
      <w:r>
        <w:rPr>
          <w:rFonts w:hint="eastAsia"/>
        </w:rPr>
        <w:tab/>
        <w:t>select `lxw1234`.`pt`, `lxw1234`.`pcid` from `liuxiaowen`.`lxw1234`</w:t>
      </w:r>
    </w:p>
    <w:p w:rsidR="001727C0" w:rsidRDefault="001727C0" w:rsidP="001727C0">
      <w:pPr>
        <w:pStyle w:val="a3"/>
      </w:pPr>
      <w:r>
        <w:rPr>
          <w:rFonts w:hint="eastAsia"/>
        </w:rPr>
        <w:t>VIEW_ORIGINAL_TEXT</w:t>
      </w:r>
      <w:r>
        <w:rPr>
          <w:rFonts w:hint="eastAsia"/>
        </w:rPr>
        <w:tab/>
      </w:r>
      <w:r>
        <w:rPr>
          <w:rFonts w:hint="eastAsia"/>
        </w:rPr>
        <w:t>视图的原始</w:t>
      </w:r>
      <w:r>
        <w:rPr>
          <w:rFonts w:hint="eastAsia"/>
        </w:rPr>
        <w:t>HQL</w:t>
      </w:r>
      <w:r>
        <w:rPr>
          <w:rFonts w:hint="eastAsia"/>
        </w:rPr>
        <w:t>语句</w:t>
      </w:r>
      <w:r>
        <w:rPr>
          <w:rFonts w:hint="eastAsia"/>
        </w:rPr>
        <w:tab/>
        <w:t>select * fr</w:t>
      </w:r>
    </w:p>
    <w:p w:rsidR="001727C0" w:rsidRDefault="001727C0" w:rsidP="001727C0">
      <w:pPr>
        <w:pStyle w:val="a3"/>
      </w:pPr>
    </w:p>
    <w:p w:rsidR="001727C0" w:rsidRDefault="001727C0" w:rsidP="001727C0">
      <w:pPr>
        <w:pStyle w:val="a3"/>
      </w:pPr>
      <w:r>
        <w:rPr>
          <w:rFonts w:hint="eastAsia"/>
        </w:rPr>
        <w:t>COLUMNS_V2</w:t>
      </w:r>
      <w:r>
        <w:rPr>
          <w:rFonts w:hint="eastAsia"/>
        </w:rPr>
        <w:t>表</w:t>
      </w:r>
      <w:r>
        <w:rPr>
          <w:rFonts w:hint="eastAsia"/>
        </w:rPr>
        <w:t>:</w:t>
      </w:r>
    </w:p>
    <w:p w:rsidR="001727C0" w:rsidRDefault="001727C0" w:rsidP="001727C0">
      <w:pPr>
        <w:pStyle w:val="a3"/>
      </w:pPr>
    </w:p>
    <w:p w:rsidR="001727C0" w:rsidRDefault="001727C0" w:rsidP="001727C0">
      <w:pPr>
        <w:pStyle w:val="a3"/>
      </w:pPr>
      <w:r>
        <w:rPr>
          <w:rFonts w:hint="eastAsia"/>
        </w:rPr>
        <w:t>元数据表字段</w:t>
      </w:r>
      <w:r>
        <w:rPr>
          <w:rFonts w:hint="eastAsia"/>
        </w:rPr>
        <w:t xml:space="preserve">   </w:t>
      </w:r>
      <w:r>
        <w:rPr>
          <w:rFonts w:hint="eastAsia"/>
        </w:rPr>
        <w:t>说明</w:t>
      </w:r>
      <w:r>
        <w:rPr>
          <w:rFonts w:hint="eastAsia"/>
        </w:rPr>
        <w:tab/>
        <w:t xml:space="preserve">        </w:t>
      </w:r>
      <w:r>
        <w:rPr>
          <w:rFonts w:hint="eastAsia"/>
        </w:rPr>
        <w:t>示例数据</w:t>
      </w:r>
    </w:p>
    <w:p w:rsidR="001727C0" w:rsidRDefault="001727C0" w:rsidP="001727C0">
      <w:pPr>
        <w:pStyle w:val="a3"/>
      </w:pPr>
      <w:r>
        <w:rPr>
          <w:rFonts w:hint="eastAsia"/>
        </w:rPr>
        <w:t>CD_ID</w:t>
      </w:r>
      <w:r>
        <w:rPr>
          <w:rFonts w:hint="eastAsia"/>
        </w:rPr>
        <w:tab/>
        <w:t xml:space="preserve">       </w:t>
      </w:r>
      <w:r>
        <w:rPr>
          <w:rFonts w:hint="eastAsia"/>
        </w:rPr>
        <w:t>字段信息</w:t>
      </w:r>
      <w:r>
        <w:rPr>
          <w:rFonts w:hint="eastAsia"/>
        </w:rPr>
        <w:t>ID</w:t>
      </w:r>
      <w:r>
        <w:rPr>
          <w:rFonts w:hint="eastAsia"/>
        </w:rPr>
        <w:tab/>
        <w:t>1</w:t>
      </w:r>
    </w:p>
    <w:p w:rsidR="001727C0" w:rsidRDefault="001727C0" w:rsidP="001727C0">
      <w:pPr>
        <w:pStyle w:val="a3"/>
      </w:pPr>
      <w:r>
        <w:rPr>
          <w:rFonts w:hint="eastAsia"/>
        </w:rPr>
        <w:t>COMMENT</w:t>
      </w:r>
      <w:r>
        <w:rPr>
          <w:rFonts w:hint="eastAsia"/>
        </w:rPr>
        <w:tab/>
        <w:t xml:space="preserve">       </w:t>
      </w:r>
      <w:r>
        <w:rPr>
          <w:rFonts w:hint="eastAsia"/>
        </w:rPr>
        <w:t>字段注释</w:t>
      </w:r>
      <w:r>
        <w:rPr>
          <w:rFonts w:hint="eastAsia"/>
        </w:rPr>
        <w:tab/>
        <w:t> </w:t>
      </w:r>
    </w:p>
    <w:p w:rsidR="001727C0" w:rsidRDefault="001727C0" w:rsidP="001727C0">
      <w:pPr>
        <w:pStyle w:val="a3"/>
      </w:pPr>
      <w:r>
        <w:rPr>
          <w:rFonts w:hint="eastAsia"/>
        </w:rPr>
        <w:lastRenderedPageBreak/>
        <w:t>COLUMN_NAME</w:t>
      </w:r>
      <w:r>
        <w:rPr>
          <w:rFonts w:hint="eastAsia"/>
        </w:rPr>
        <w:tab/>
        <w:t xml:space="preserve">   </w:t>
      </w:r>
      <w:r>
        <w:rPr>
          <w:rFonts w:hint="eastAsia"/>
        </w:rPr>
        <w:t>字段名</w:t>
      </w:r>
      <w:r>
        <w:rPr>
          <w:rFonts w:hint="eastAsia"/>
        </w:rPr>
        <w:tab/>
        <w:t xml:space="preserve">    pt</w:t>
      </w:r>
    </w:p>
    <w:p w:rsidR="001727C0" w:rsidRDefault="001727C0" w:rsidP="001727C0">
      <w:pPr>
        <w:pStyle w:val="a3"/>
      </w:pPr>
      <w:r>
        <w:rPr>
          <w:rFonts w:hint="eastAsia"/>
        </w:rPr>
        <w:t>TYPE_NAME</w:t>
      </w:r>
      <w:r>
        <w:rPr>
          <w:rFonts w:hint="eastAsia"/>
        </w:rPr>
        <w:tab/>
        <w:t xml:space="preserve">   </w:t>
      </w:r>
      <w:r>
        <w:rPr>
          <w:rFonts w:hint="eastAsia"/>
        </w:rPr>
        <w:t>字段类型</w:t>
      </w:r>
      <w:r>
        <w:rPr>
          <w:rFonts w:hint="eastAsia"/>
        </w:rPr>
        <w:tab/>
        <w:t xml:space="preserve">    string</w:t>
      </w:r>
    </w:p>
    <w:p w:rsidR="004F60FA" w:rsidRPr="004F60FA" w:rsidRDefault="001727C0" w:rsidP="001727C0">
      <w:pPr>
        <w:pStyle w:val="a3"/>
      </w:pPr>
      <w:r>
        <w:rPr>
          <w:rFonts w:hint="eastAsia"/>
        </w:rPr>
        <w:t>INTEGER_IDX</w:t>
      </w:r>
      <w:r>
        <w:rPr>
          <w:rFonts w:hint="eastAsia"/>
        </w:rPr>
        <w:tab/>
        <w:t xml:space="preserve">   </w:t>
      </w:r>
      <w:r>
        <w:rPr>
          <w:rFonts w:hint="eastAsia"/>
        </w:rPr>
        <w:t>字段顺序</w:t>
      </w:r>
      <w:r>
        <w:rPr>
          <w:rFonts w:hint="eastAsia"/>
        </w:rPr>
        <w:tab/>
        <w:t xml:space="preserve">    2</w:t>
      </w:r>
    </w:p>
    <w:p w:rsidR="008B60F8" w:rsidRDefault="00374BD3" w:rsidP="00374BD3">
      <w:pPr>
        <w:pStyle w:val="3"/>
        <w:spacing w:before="156" w:after="156"/>
      </w:pPr>
      <w:r>
        <w:rPr>
          <w:rFonts w:hint="eastAsia"/>
        </w:rPr>
        <w:t>Hive</w:t>
      </w:r>
      <w:r>
        <w:rPr>
          <w:rFonts w:hint="eastAsia"/>
        </w:rPr>
        <w:t>基本操作</w:t>
      </w:r>
    </w:p>
    <w:p w:rsidR="000B4CE6" w:rsidRDefault="000B4CE6" w:rsidP="000B4CE6">
      <w:pPr>
        <w:pStyle w:val="a3"/>
      </w:pPr>
      <w:r>
        <w:t>show databases ;</w:t>
      </w:r>
    </w:p>
    <w:p w:rsidR="000B4CE6" w:rsidRDefault="000B4CE6" w:rsidP="000B4CE6">
      <w:pPr>
        <w:pStyle w:val="a3"/>
      </w:pPr>
      <w:r>
        <w:t>create database db_hive ;</w:t>
      </w:r>
    </w:p>
    <w:p w:rsidR="000B4CE6" w:rsidRDefault="000B4CE6" w:rsidP="000B4CE6">
      <w:pPr>
        <w:pStyle w:val="a3"/>
      </w:pPr>
      <w:r>
        <w:t>create table student(id int, name string) ROW FORMAT DELIMITED FIELDS TERMINATED BY '\t';</w:t>
      </w:r>
    </w:p>
    <w:p w:rsidR="000B4CE6" w:rsidRDefault="000B4CE6" w:rsidP="000B4CE6">
      <w:pPr>
        <w:pStyle w:val="a3"/>
      </w:pPr>
      <w:r>
        <w:t>show tables ;</w:t>
      </w:r>
    </w:p>
    <w:p w:rsidR="000B4CE6" w:rsidRDefault="000B4CE6" w:rsidP="000B4CE6">
      <w:pPr>
        <w:pStyle w:val="a3"/>
      </w:pPr>
      <w:r>
        <w:t>desc student ;</w:t>
      </w:r>
    </w:p>
    <w:p w:rsidR="000B4CE6" w:rsidRDefault="000B4CE6" w:rsidP="000B4CE6">
      <w:pPr>
        <w:pStyle w:val="a3"/>
      </w:pPr>
      <w:r>
        <w:t>desc extended student ;</w:t>
      </w:r>
    </w:p>
    <w:p w:rsidR="000B4CE6" w:rsidRDefault="000B4CE6" w:rsidP="000B4CE6">
      <w:pPr>
        <w:pStyle w:val="a3"/>
      </w:pPr>
      <w:r>
        <w:t>desc formatted student ;</w:t>
      </w:r>
    </w:p>
    <w:p w:rsidR="000B4CE6" w:rsidRDefault="009D626D" w:rsidP="000B4CE6">
      <w:pPr>
        <w:pStyle w:val="a3"/>
      </w:pPr>
      <w:r>
        <w:rPr>
          <w:noProof/>
        </w:rPr>
        <w:drawing>
          <wp:inline distT="0" distB="0" distL="0" distR="0" wp14:anchorId="39DA025B" wp14:editId="49F3BB9F">
            <wp:extent cx="5274310" cy="325628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26D" w:rsidRPr="009D626D" w:rsidRDefault="009D626D" w:rsidP="009D626D"/>
    <w:p w:rsidR="009D626D" w:rsidRPr="009D626D" w:rsidRDefault="009D626D" w:rsidP="009D626D"/>
    <w:p w:rsidR="000B4CE6" w:rsidRDefault="000B4CE6" w:rsidP="000B4CE6">
      <w:pPr>
        <w:pStyle w:val="a3"/>
      </w:pPr>
      <w:r>
        <w:t>use db_hive ;</w:t>
      </w:r>
    </w:p>
    <w:p w:rsidR="000B4CE6" w:rsidRDefault="000B4CE6" w:rsidP="000B4CE6">
      <w:pPr>
        <w:pStyle w:val="a3"/>
      </w:pPr>
      <w:r>
        <w:t>load data local inpath '/opt/datas/student.txt'into table db_hive.student ;</w:t>
      </w:r>
    </w:p>
    <w:p w:rsidR="000B4CE6" w:rsidRDefault="000B4CE6" w:rsidP="000B4CE6">
      <w:pPr>
        <w:pStyle w:val="a3"/>
      </w:pPr>
    </w:p>
    <w:p w:rsidR="000B4CE6" w:rsidRDefault="000B4CE6" w:rsidP="000B4CE6">
      <w:pPr>
        <w:pStyle w:val="a3"/>
      </w:pPr>
      <w:r>
        <w:t>show functions ;</w:t>
      </w:r>
    </w:p>
    <w:p w:rsidR="000B4CE6" w:rsidRDefault="000B4CE6" w:rsidP="000B4CE6">
      <w:pPr>
        <w:pStyle w:val="a3"/>
      </w:pPr>
      <w:r>
        <w:t>desc function upper ;</w:t>
      </w:r>
    </w:p>
    <w:p w:rsidR="000B4CE6" w:rsidRDefault="000B4CE6" w:rsidP="000B4CE6">
      <w:pPr>
        <w:pStyle w:val="a3"/>
      </w:pPr>
      <w:r>
        <w:t>desc function extended upper ;</w:t>
      </w:r>
    </w:p>
    <w:p w:rsidR="000B4CE6" w:rsidRDefault="000B4CE6" w:rsidP="000B4CE6">
      <w:pPr>
        <w:pStyle w:val="a3"/>
      </w:pPr>
      <w:r>
        <w:t>select id ,upper(name) uname from db_hive.student ;</w:t>
      </w:r>
    </w:p>
    <w:p w:rsidR="005953AE" w:rsidRDefault="005953AE" w:rsidP="005953AE">
      <w:pPr>
        <w:pStyle w:val="3"/>
        <w:spacing w:before="156" w:after="156"/>
      </w:pPr>
      <w:r>
        <w:t>日志配置</w:t>
      </w:r>
    </w:p>
    <w:p w:rsidR="00F170AE" w:rsidRPr="00F170AE" w:rsidRDefault="00F170AE" w:rsidP="00F170AE">
      <w:pPr>
        <w:pStyle w:val="a3"/>
      </w:pPr>
      <w:r w:rsidRPr="00F170AE">
        <w:tab/>
        <w:t>$HIVE_HOME/conf/hive-log4j.properties</w:t>
      </w:r>
    </w:p>
    <w:p w:rsidR="00F170AE" w:rsidRPr="00F170AE" w:rsidRDefault="00F170AE" w:rsidP="00F170AE">
      <w:pPr>
        <w:pStyle w:val="a3"/>
      </w:pPr>
      <w:r w:rsidRPr="00F170AE">
        <w:tab/>
      </w:r>
      <w:r w:rsidRPr="00F170AE">
        <w:tab/>
        <w:t>hive.log.dir=/opt/modules/hive-0.13.1/logs</w:t>
      </w:r>
    </w:p>
    <w:p w:rsidR="005953AE" w:rsidRDefault="00F170AE" w:rsidP="00F170AE">
      <w:pPr>
        <w:pStyle w:val="a3"/>
      </w:pPr>
      <w:r w:rsidRPr="00F170AE">
        <w:tab/>
      </w:r>
      <w:r w:rsidRPr="00F170AE">
        <w:tab/>
        <w:t>hive.log.file=hive.log</w:t>
      </w:r>
      <w:r w:rsidR="00207F15">
        <w:rPr>
          <w:rFonts w:hint="eastAsia"/>
        </w:rPr>
        <w:t>命令行显示日志信息：</w:t>
      </w:r>
    </w:p>
    <w:p w:rsidR="00F170AE" w:rsidRPr="00F170AE" w:rsidRDefault="00F170AE" w:rsidP="00F170AE"/>
    <w:p w:rsidR="00207F15" w:rsidRDefault="00207F15" w:rsidP="00F23B80">
      <w:pPr>
        <w:pStyle w:val="a3"/>
      </w:pPr>
      <w:r w:rsidRPr="00207F15">
        <w:t>[beifeng@hadoop-senior hive]$ bin/hive --hiveconf hive.root.logger=INFO,console</w:t>
      </w:r>
    </w:p>
    <w:p w:rsidR="000E3407" w:rsidRDefault="00341E7C" w:rsidP="00341E7C">
      <w:pPr>
        <w:pStyle w:val="3"/>
        <w:spacing w:before="156" w:after="156"/>
      </w:pPr>
      <w:r>
        <w:rPr>
          <w:rFonts w:hint="eastAsia"/>
        </w:rPr>
        <w:t>H</w:t>
      </w:r>
      <w:r>
        <w:t xml:space="preserve">ive </w:t>
      </w:r>
      <w:r>
        <w:rPr>
          <w:rFonts w:hint="eastAsia"/>
        </w:rPr>
        <w:t>命令帮助</w:t>
      </w:r>
    </w:p>
    <w:p w:rsidR="00341E7C" w:rsidRDefault="00341E7C" w:rsidP="00341E7C">
      <w:pPr>
        <w:pStyle w:val="a3"/>
      </w:pPr>
      <w:r>
        <w:t>[beifeng@hadoop-senior hive-0.13.1]$ bin/hive -help</w:t>
      </w:r>
    </w:p>
    <w:p w:rsidR="00341E7C" w:rsidRDefault="00341E7C" w:rsidP="00341E7C">
      <w:pPr>
        <w:pStyle w:val="a3"/>
      </w:pPr>
      <w:r>
        <w:t>usage: hive</w:t>
      </w:r>
    </w:p>
    <w:p w:rsidR="00341E7C" w:rsidRDefault="00341E7C" w:rsidP="00341E7C">
      <w:pPr>
        <w:pStyle w:val="a3"/>
      </w:pPr>
      <w:r>
        <w:t xml:space="preserve"> -d,--define &lt;key=value&gt;          Variable subsitution to apply to hive</w:t>
      </w:r>
    </w:p>
    <w:p w:rsidR="00341E7C" w:rsidRDefault="00341E7C" w:rsidP="00341E7C">
      <w:pPr>
        <w:pStyle w:val="a3"/>
      </w:pPr>
      <w:r>
        <w:t xml:space="preserve">                                  commands. e.g. -d A=B or --define A=B</w:t>
      </w:r>
    </w:p>
    <w:p w:rsidR="00341E7C" w:rsidRDefault="00341E7C" w:rsidP="00341E7C">
      <w:pPr>
        <w:pStyle w:val="a3"/>
      </w:pPr>
      <w:r>
        <w:t xml:space="preserve">    --database &lt;databasename&gt;     Specify the database to use</w:t>
      </w:r>
    </w:p>
    <w:p w:rsidR="00341E7C" w:rsidRDefault="00341E7C" w:rsidP="00341E7C">
      <w:pPr>
        <w:pStyle w:val="a3"/>
      </w:pPr>
      <w:r>
        <w:t xml:space="preserve"> -e &lt;quoted-query-string&gt;         SQL from command line</w:t>
      </w:r>
    </w:p>
    <w:p w:rsidR="00341E7C" w:rsidRDefault="00341E7C" w:rsidP="00341E7C">
      <w:pPr>
        <w:pStyle w:val="a3"/>
      </w:pPr>
      <w:r>
        <w:t xml:space="preserve"> -f &lt;filename&gt;                    SQL from files</w:t>
      </w:r>
    </w:p>
    <w:p w:rsidR="00341E7C" w:rsidRDefault="00341E7C" w:rsidP="00341E7C">
      <w:pPr>
        <w:pStyle w:val="a3"/>
      </w:pPr>
      <w:r>
        <w:t xml:space="preserve"> -H,--help                        Print help information</w:t>
      </w:r>
    </w:p>
    <w:p w:rsidR="00341E7C" w:rsidRDefault="00341E7C" w:rsidP="00341E7C">
      <w:pPr>
        <w:pStyle w:val="a3"/>
      </w:pPr>
      <w:r>
        <w:t xml:space="preserve"> -h &lt;hostname&gt;                    connecting to Hive Server on remote host</w:t>
      </w:r>
    </w:p>
    <w:p w:rsidR="00341E7C" w:rsidRDefault="00341E7C" w:rsidP="00341E7C">
      <w:pPr>
        <w:pStyle w:val="a3"/>
      </w:pPr>
      <w:r>
        <w:t xml:space="preserve">    --hiveconf &lt;property=value&gt;   Use value for given property</w:t>
      </w:r>
    </w:p>
    <w:p w:rsidR="00341E7C" w:rsidRDefault="00341E7C" w:rsidP="00341E7C">
      <w:pPr>
        <w:pStyle w:val="a3"/>
      </w:pPr>
      <w:r>
        <w:t xml:space="preserve">    --hivevar &lt;key=value&gt;         Variable subsitution to apply to hive</w:t>
      </w:r>
    </w:p>
    <w:p w:rsidR="00341E7C" w:rsidRDefault="00341E7C" w:rsidP="00341E7C">
      <w:pPr>
        <w:pStyle w:val="a3"/>
      </w:pPr>
      <w:r>
        <w:t xml:space="preserve">                                  commands. e.g. --hivevar A=B</w:t>
      </w:r>
    </w:p>
    <w:p w:rsidR="00341E7C" w:rsidRDefault="00341E7C" w:rsidP="00341E7C">
      <w:pPr>
        <w:pStyle w:val="a3"/>
      </w:pPr>
      <w:r>
        <w:t xml:space="preserve"> -i &lt;filename&gt;                    Initialization SQL file</w:t>
      </w:r>
    </w:p>
    <w:p w:rsidR="00341E7C" w:rsidRDefault="00341E7C" w:rsidP="00341E7C">
      <w:pPr>
        <w:pStyle w:val="a3"/>
      </w:pPr>
      <w:r>
        <w:t xml:space="preserve"> -p &lt;port&gt;                        connecting to Hive Server on port number</w:t>
      </w:r>
    </w:p>
    <w:p w:rsidR="00341E7C" w:rsidRDefault="00341E7C" w:rsidP="00341E7C">
      <w:pPr>
        <w:pStyle w:val="a3"/>
      </w:pPr>
      <w:r>
        <w:t xml:space="preserve"> -S,--silent                      Silent mode in interactive shell</w:t>
      </w:r>
    </w:p>
    <w:p w:rsidR="00341E7C" w:rsidRDefault="00341E7C" w:rsidP="00341E7C">
      <w:pPr>
        <w:pStyle w:val="a3"/>
      </w:pPr>
      <w:r>
        <w:t xml:space="preserve"> -v,--verbose                     Verbose mode (echo executed SQL to the</w:t>
      </w:r>
    </w:p>
    <w:p w:rsidR="00341E7C" w:rsidRDefault="00341E7C" w:rsidP="00341E7C">
      <w:pPr>
        <w:pStyle w:val="a3"/>
      </w:pPr>
      <w:r>
        <w:t xml:space="preserve">                                 console)</w:t>
      </w:r>
    </w:p>
    <w:p w:rsidR="00341E7C" w:rsidRDefault="00341E7C" w:rsidP="00341E7C">
      <w:pPr>
        <w:pStyle w:val="a3"/>
      </w:pPr>
    </w:p>
    <w:p w:rsidR="00341E7C" w:rsidRDefault="00341E7C" w:rsidP="00341E7C">
      <w:pPr>
        <w:pStyle w:val="a3"/>
      </w:pPr>
      <w:r>
        <w:t>* bin/hive -e &lt;quoted-query-string&gt;</w:t>
      </w:r>
    </w:p>
    <w:p w:rsidR="00341E7C" w:rsidRDefault="00341E7C" w:rsidP="00341E7C">
      <w:pPr>
        <w:pStyle w:val="a3"/>
      </w:pPr>
      <w:r>
        <w:t>eg:</w:t>
      </w:r>
    </w:p>
    <w:p w:rsidR="00341E7C" w:rsidRDefault="00341E7C" w:rsidP="00341E7C">
      <w:pPr>
        <w:pStyle w:val="a3"/>
      </w:pPr>
      <w:r>
        <w:tab/>
        <w:t>bin/hive -e "select * from db_hive.student ;"</w:t>
      </w:r>
    </w:p>
    <w:p w:rsidR="00341E7C" w:rsidRDefault="00341E7C" w:rsidP="00341E7C">
      <w:pPr>
        <w:pStyle w:val="a3"/>
      </w:pPr>
    </w:p>
    <w:p w:rsidR="00341E7C" w:rsidRDefault="00341E7C" w:rsidP="00341E7C">
      <w:pPr>
        <w:pStyle w:val="a3"/>
      </w:pPr>
      <w:r>
        <w:t>* bin/hive -f &lt;filename&gt;</w:t>
      </w:r>
    </w:p>
    <w:p w:rsidR="00341E7C" w:rsidRDefault="00341E7C" w:rsidP="00341E7C">
      <w:pPr>
        <w:pStyle w:val="a3"/>
      </w:pPr>
      <w:r>
        <w:t>eg:</w:t>
      </w:r>
    </w:p>
    <w:p w:rsidR="00341E7C" w:rsidRDefault="00341E7C" w:rsidP="00341E7C">
      <w:pPr>
        <w:pStyle w:val="a3"/>
      </w:pPr>
      <w:r>
        <w:tab/>
        <w:t>$ touch hivef.sql</w:t>
      </w:r>
    </w:p>
    <w:p w:rsidR="00341E7C" w:rsidRDefault="00341E7C" w:rsidP="00341E7C">
      <w:pPr>
        <w:pStyle w:val="a3"/>
      </w:pPr>
      <w:r>
        <w:tab/>
      </w:r>
      <w:r>
        <w:tab/>
        <w:t>select * from db_hive.student ;</w:t>
      </w:r>
    </w:p>
    <w:p w:rsidR="00341E7C" w:rsidRDefault="00341E7C" w:rsidP="00341E7C">
      <w:pPr>
        <w:pStyle w:val="a3"/>
      </w:pPr>
      <w:r>
        <w:tab/>
        <w:t xml:space="preserve">$ bin/hive -f /opt/datas/hivef.sql </w:t>
      </w:r>
    </w:p>
    <w:p w:rsidR="00341E7C" w:rsidRDefault="00341E7C" w:rsidP="00341E7C">
      <w:pPr>
        <w:pStyle w:val="a3"/>
      </w:pPr>
      <w:r>
        <w:tab/>
        <w:t>$ bin/hive -f /opt/datas/hivef.sql &gt; /opt/datas/hivef-res.txt</w:t>
      </w:r>
    </w:p>
    <w:p w:rsidR="00341E7C" w:rsidRDefault="00341E7C" w:rsidP="00341E7C">
      <w:pPr>
        <w:pStyle w:val="a3"/>
      </w:pPr>
    </w:p>
    <w:p w:rsidR="00341E7C" w:rsidRDefault="00341E7C" w:rsidP="00341E7C">
      <w:pPr>
        <w:pStyle w:val="a3"/>
      </w:pPr>
      <w:r>
        <w:t>* bin/hive -i &lt;filename&gt;</w:t>
      </w:r>
    </w:p>
    <w:p w:rsidR="00341E7C" w:rsidRDefault="00341E7C" w:rsidP="00341E7C">
      <w:r>
        <w:rPr>
          <w:rFonts w:hint="eastAsia"/>
        </w:rPr>
        <w:tab/>
      </w:r>
      <w:r>
        <w:rPr>
          <w:rFonts w:hint="eastAsia"/>
        </w:rPr>
        <w:t>与用户</w:t>
      </w:r>
      <w:r>
        <w:rPr>
          <w:rFonts w:hint="eastAsia"/>
        </w:rPr>
        <w:t>udf</w:t>
      </w:r>
      <w:r>
        <w:rPr>
          <w:rFonts w:hint="eastAsia"/>
        </w:rPr>
        <w:t>相互使用</w:t>
      </w:r>
    </w:p>
    <w:p w:rsidR="00341E7C" w:rsidRDefault="00341E7C" w:rsidP="00341E7C"/>
    <w:p w:rsidR="00341E7C" w:rsidRDefault="00341E7C" w:rsidP="00341E7C">
      <w:r>
        <w:rPr>
          <w:rFonts w:hint="eastAsia"/>
        </w:rPr>
        <w:t>在</w:t>
      </w:r>
      <w:r>
        <w:rPr>
          <w:rFonts w:hint="eastAsia"/>
        </w:rPr>
        <w:t>hive cli</w:t>
      </w:r>
      <w:r>
        <w:rPr>
          <w:rFonts w:hint="eastAsia"/>
        </w:rPr>
        <w:t>命令窗口中如何查看</w:t>
      </w:r>
      <w:r>
        <w:rPr>
          <w:rFonts w:hint="eastAsia"/>
        </w:rPr>
        <w:t>hdfs</w:t>
      </w:r>
      <w:r>
        <w:rPr>
          <w:rFonts w:hint="eastAsia"/>
        </w:rPr>
        <w:t>文件系统</w:t>
      </w:r>
    </w:p>
    <w:p w:rsidR="00341E7C" w:rsidRDefault="00341E7C" w:rsidP="008F79BA">
      <w:pPr>
        <w:pStyle w:val="a3"/>
      </w:pPr>
      <w:r>
        <w:tab/>
        <w:t xml:space="preserve">hive (default)&gt; dfs -ls / ;  </w:t>
      </w:r>
    </w:p>
    <w:p w:rsidR="00341E7C" w:rsidRDefault="00341E7C" w:rsidP="00341E7C"/>
    <w:p w:rsidR="00341E7C" w:rsidRDefault="00341E7C" w:rsidP="00341E7C">
      <w:r>
        <w:rPr>
          <w:rFonts w:hint="eastAsia"/>
        </w:rPr>
        <w:t>在</w:t>
      </w:r>
      <w:r>
        <w:rPr>
          <w:rFonts w:hint="eastAsia"/>
        </w:rPr>
        <w:t>hive cli</w:t>
      </w:r>
      <w:r>
        <w:rPr>
          <w:rFonts w:hint="eastAsia"/>
        </w:rPr>
        <w:t>命令窗口中如何查看本地文件系统</w:t>
      </w:r>
    </w:p>
    <w:p w:rsidR="00341E7C" w:rsidRPr="00341E7C" w:rsidRDefault="00341E7C" w:rsidP="008F79BA">
      <w:pPr>
        <w:pStyle w:val="a3"/>
      </w:pPr>
      <w:r>
        <w:rPr>
          <w:rFonts w:hint="eastAsia"/>
        </w:rPr>
        <w:tab/>
        <w:t xml:space="preserve">hive (default)&gt; !ls /opt/datas </w:t>
      </w:r>
      <w:r>
        <w:rPr>
          <w:rFonts w:hint="eastAsia"/>
        </w:rPr>
        <w:t>；</w:t>
      </w:r>
    </w:p>
    <w:p w:rsidR="000E3407" w:rsidRDefault="00867CB8" w:rsidP="00867CB8">
      <w:pPr>
        <w:pStyle w:val="1"/>
      </w:pPr>
      <w:r>
        <w:rPr>
          <w:rFonts w:hint="eastAsia"/>
        </w:rPr>
        <w:lastRenderedPageBreak/>
        <w:t>H</w:t>
      </w:r>
      <w:r>
        <w:t>ive</w:t>
      </w:r>
      <w:r>
        <w:rPr>
          <w:rFonts w:hint="eastAsia"/>
        </w:rPr>
        <w:t>深入使用</w:t>
      </w:r>
    </w:p>
    <w:p w:rsidR="007D3EB6" w:rsidRDefault="00AC344C" w:rsidP="007D3EB6">
      <w:hyperlink r:id="rId19" w:history="1">
        <w:r w:rsidR="007D3EB6" w:rsidRPr="00DA4026">
          <w:rPr>
            <w:rStyle w:val="a6"/>
          </w:rPr>
          <w:t>https://cwiki.apache.org/confluence/display/Hive/LanguageManual</w:t>
        </w:r>
      </w:hyperlink>
    </w:p>
    <w:p w:rsidR="00207F15" w:rsidRDefault="00E55C1E" w:rsidP="00E55C1E">
      <w:pPr>
        <w:pStyle w:val="2"/>
        <w:spacing w:before="156" w:after="156"/>
      </w:pPr>
      <w:r>
        <w:t>建库建表</w:t>
      </w:r>
    </w:p>
    <w:p w:rsidR="007C1DA9" w:rsidRDefault="00AC344C" w:rsidP="00E52992">
      <w:hyperlink r:id="rId20" w:history="1">
        <w:r w:rsidR="007C1DA9" w:rsidRPr="00DA4026">
          <w:rPr>
            <w:rStyle w:val="a6"/>
          </w:rPr>
          <w:t>https://cwiki.apache.org/confluence/display/Hive/LanguageManual+DDL</w:t>
        </w:r>
      </w:hyperlink>
    </w:p>
    <w:p w:rsidR="00E52992" w:rsidRDefault="00E52992" w:rsidP="00E52992">
      <w:pPr>
        <w:pStyle w:val="a3"/>
      </w:pPr>
      <w:r>
        <w:t>create table IF NOT EXISTS default.bf_log_20150913(</w:t>
      </w:r>
    </w:p>
    <w:p w:rsidR="00E52992" w:rsidRDefault="00E52992" w:rsidP="00E52992">
      <w:pPr>
        <w:pStyle w:val="a3"/>
      </w:pPr>
      <w:r>
        <w:t>ip string COMMENT 'remote ip address' ,</w:t>
      </w:r>
    </w:p>
    <w:p w:rsidR="00E52992" w:rsidRDefault="00E52992" w:rsidP="00E52992">
      <w:pPr>
        <w:pStyle w:val="a3"/>
      </w:pPr>
      <w:r>
        <w:t>user string ,</w:t>
      </w:r>
    </w:p>
    <w:p w:rsidR="00E52992" w:rsidRDefault="00E52992" w:rsidP="00E52992">
      <w:pPr>
        <w:pStyle w:val="a3"/>
      </w:pPr>
      <w:r>
        <w:t>req_url string COMMENT 'user request url')</w:t>
      </w:r>
    </w:p>
    <w:p w:rsidR="00E52992" w:rsidRDefault="00E52992" w:rsidP="00E52992">
      <w:pPr>
        <w:pStyle w:val="a3"/>
      </w:pPr>
      <w:r>
        <w:t>COMMENT 'BeiFeng Web Access Logs'</w:t>
      </w:r>
    </w:p>
    <w:p w:rsidR="00E52992" w:rsidRDefault="00E52992" w:rsidP="00E52992">
      <w:pPr>
        <w:pStyle w:val="a3"/>
      </w:pPr>
      <w:r>
        <w:t>ROW FORMAT DELIMITED FIELDS TERMINATED BY ' '</w:t>
      </w:r>
    </w:p>
    <w:p w:rsidR="00207F15" w:rsidRDefault="00E52992" w:rsidP="00E52992">
      <w:pPr>
        <w:pStyle w:val="a3"/>
      </w:pPr>
      <w:r>
        <w:t>STORED AS TEXTFILE ;</w:t>
      </w:r>
    </w:p>
    <w:p w:rsidR="00CD4927" w:rsidRDefault="00CD4927" w:rsidP="00CD4927"/>
    <w:p w:rsidR="00CD4927" w:rsidRDefault="00CD4927" w:rsidP="00C35789">
      <w:pPr>
        <w:pStyle w:val="a3"/>
      </w:pPr>
      <w:r>
        <w:t>load data local inpath '/opt/datas/bf-log.txt' into table default.bf_log_20150913;</w:t>
      </w:r>
    </w:p>
    <w:p w:rsidR="00CD4927" w:rsidRDefault="00CD4927" w:rsidP="00C35789">
      <w:pPr>
        <w:pStyle w:val="a3"/>
      </w:pPr>
    </w:p>
    <w:p w:rsidR="00CD4927" w:rsidRDefault="00CD4927" w:rsidP="00C35789">
      <w:pPr>
        <w:pStyle w:val="a3"/>
      </w:pPr>
      <w:r>
        <w:t>create table IF NOT EXISTS default.bf_log_20150913_sa</w:t>
      </w:r>
    </w:p>
    <w:p w:rsidR="00CD4927" w:rsidRDefault="00CD4927" w:rsidP="00C35789">
      <w:pPr>
        <w:pStyle w:val="a3"/>
      </w:pPr>
      <w:r>
        <w:t>AS select ip,req_url from default.bf_log_20150913 ;</w:t>
      </w:r>
    </w:p>
    <w:p w:rsidR="008D447E" w:rsidRDefault="008D447E" w:rsidP="00C35789">
      <w:pPr>
        <w:pStyle w:val="a3"/>
      </w:pPr>
    </w:p>
    <w:p w:rsidR="008D447E" w:rsidRDefault="008D447E" w:rsidP="00C35789">
      <w:pPr>
        <w:pStyle w:val="a3"/>
      </w:pPr>
      <w:r>
        <w:t>create table IF NOT EXISTS default.bf_log_20150914</w:t>
      </w:r>
    </w:p>
    <w:p w:rsidR="008D447E" w:rsidRDefault="008D447E" w:rsidP="00C35789">
      <w:pPr>
        <w:pStyle w:val="a3"/>
      </w:pPr>
      <w:r>
        <w:t>like default.bf_log_20150913 ;</w:t>
      </w:r>
    </w:p>
    <w:p w:rsidR="00C35789" w:rsidRDefault="00C35789" w:rsidP="00C35789">
      <w:pPr>
        <w:pStyle w:val="a3"/>
      </w:pPr>
    </w:p>
    <w:p w:rsidR="00C35789" w:rsidRDefault="00C35789" w:rsidP="00C35789">
      <w:pPr>
        <w:pStyle w:val="a3"/>
      </w:pPr>
      <w:r>
        <w:t>create database if not exists db_hive_01;</w:t>
      </w:r>
    </w:p>
    <w:p w:rsidR="00C35789" w:rsidRDefault="00C35789" w:rsidP="00C35789">
      <w:pPr>
        <w:pStyle w:val="a3"/>
      </w:pPr>
      <w:r w:rsidRPr="00C35789">
        <w:t>create database if not exists db_hive_02 location '/user/ibeifeng/hive/warehouse/db_hive_02.db';</w:t>
      </w:r>
    </w:p>
    <w:p w:rsidR="00C35789" w:rsidRDefault="00C35789" w:rsidP="00310A72">
      <w:pPr>
        <w:pStyle w:val="a3"/>
      </w:pPr>
    </w:p>
    <w:p w:rsidR="00310A72" w:rsidRDefault="00310A72" w:rsidP="00310A72">
      <w:pPr>
        <w:pStyle w:val="a3"/>
      </w:pPr>
      <w:r>
        <w:t>use db_hive ;</w:t>
      </w:r>
    </w:p>
    <w:p w:rsidR="00310A72" w:rsidRDefault="00310A72" w:rsidP="00310A72">
      <w:pPr>
        <w:pStyle w:val="a3"/>
      </w:pPr>
    </w:p>
    <w:p w:rsidR="00310A72" w:rsidRDefault="00310A72" w:rsidP="00310A72">
      <w:pPr>
        <w:pStyle w:val="a3"/>
      </w:pPr>
      <w:r>
        <w:t>desc database db_hive_03 ;</w:t>
      </w:r>
    </w:p>
    <w:p w:rsidR="00310A72" w:rsidRDefault="00310A72" w:rsidP="00310A72">
      <w:pPr>
        <w:pStyle w:val="a3"/>
      </w:pPr>
      <w:r>
        <w:t>desc database extended db_hive_03 ;</w:t>
      </w:r>
    </w:p>
    <w:p w:rsidR="00310A72" w:rsidRDefault="00310A72" w:rsidP="00310A72">
      <w:pPr>
        <w:pStyle w:val="a3"/>
      </w:pPr>
    </w:p>
    <w:p w:rsidR="00310A72" w:rsidRDefault="00310A72" w:rsidP="00310A72">
      <w:pPr>
        <w:pStyle w:val="a3"/>
      </w:pPr>
      <w:r>
        <w:t>drop database db_hive_03 ;</w:t>
      </w:r>
    </w:p>
    <w:p w:rsidR="00310A72" w:rsidRDefault="00310A72" w:rsidP="00310A72">
      <w:pPr>
        <w:pStyle w:val="a3"/>
      </w:pPr>
      <w:r>
        <w:t>drop database db_hive_03 cascade;</w:t>
      </w:r>
    </w:p>
    <w:p w:rsidR="00310A72" w:rsidRDefault="00310A72" w:rsidP="00310A72">
      <w:pPr>
        <w:pStyle w:val="a3"/>
      </w:pPr>
      <w:r>
        <w:t>drop database if exists db_hive_03 ;</w:t>
      </w:r>
    </w:p>
    <w:p w:rsidR="00321C82" w:rsidRDefault="00321C82" w:rsidP="00321C82">
      <w:pPr>
        <w:pStyle w:val="2"/>
        <w:spacing w:before="156" w:after="156"/>
      </w:pPr>
      <w:r>
        <w:rPr>
          <w:rFonts w:hint="eastAsia"/>
        </w:rPr>
        <w:t>示例</w:t>
      </w:r>
    </w:p>
    <w:p w:rsidR="00321C82" w:rsidRDefault="00321C82" w:rsidP="00321C82">
      <w:pPr>
        <w:pStyle w:val="a3"/>
      </w:pPr>
      <w:r>
        <w:rPr>
          <w:rFonts w:hint="eastAsia"/>
        </w:rPr>
        <w:t>员工表</w:t>
      </w:r>
    </w:p>
    <w:p w:rsidR="00321C82" w:rsidRDefault="00321C82" w:rsidP="00321C82">
      <w:pPr>
        <w:pStyle w:val="a3"/>
      </w:pPr>
      <w:r>
        <w:t>create table IF NOT EXISTS default.emp(</w:t>
      </w:r>
    </w:p>
    <w:p w:rsidR="00321C82" w:rsidRDefault="00321C82" w:rsidP="00321C82">
      <w:pPr>
        <w:pStyle w:val="a3"/>
      </w:pPr>
      <w:r>
        <w:t>empno int,</w:t>
      </w:r>
    </w:p>
    <w:p w:rsidR="00321C82" w:rsidRDefault="00321C82" w:rsidP="00321C82">
      <w:pPr>
        <w:pStyle w:val="a3"/>
      </w:pPr>
      <w:r>
        <w:t>ename string,</w:t>
      </w:r>
    </w:p>
    <w:p w:rsidR="00321C82" w:rsidRDefault="00321C82" w:rsidP="00321C82">
      <w:pPr>
        <w:pStyle w:val="a3"/>
      </w:pPr>
      <w:r>
        <w:t>job string,</w:t>
      </w:r>
    </w:p>
    <w:p w:rsidR="00321C82" w:rsidRDefault="00321C82" w:rsidP="00321C82">
      <w:pPr>
        <w:pStyle w:val="a3"/>
      </w:pPr>
      <w:r>
        <w:t>mgr int,</w:t>
      </w:r>
    </w:p>
    <w:p w:rsidR="00321C82" w:rsidRDefault="00321C82" w:rsidP="00321C82">
      <w:pPr>
        <w:pStyle w:val="a3"/>
      </w:pPr>
      <w:r>
        <w:t>hiredate string,</w:t>
      </w:r>
    </w:p>
    <w:p w:rsidR="00321C82" w:rsidRDefault="00321C82" w:rsidP="00321C82">
      <w:pPr>
        <w:pStyle w:val="a3"/>
      </w:pPr>
      <w:r>
        <w:t>sal double,</w:t>
      </w:r>
    </w:p>
    <w:p w:rsidR="00321C82" w:rsidRDefault="00321C82" w:rsidP="00321C82">
      <w:pPr>
        <w:pStyle w:val="a3"/>
      </w:pPr>
      <w:r>
        <w:lastRenderedPageBreak/>
        <w:t>comm double,</w:t>
      </w:r>
    </w:p>
    <w:p w:rsidR="00321C82" w:rsidRDefault="00321C82" w:rsidP="00321C82">
      <w:pPr>
        <w:pStyle w:val="a3"/>
      </w:pPr>
      <w:r>
        <w:t>deptno int</w:t>
      </w:r>
    </w:p>
    <w:p w:rsidR="00321C82" w:rsidRDefault="00321C82" w:rsidP="00321C82">
      <w:pPr>
        <w:pStyle w:val="a3"/>
      </w:pPr>
      <w:r>
        <w:t>)</w:t>
      </w:r>
    </w:p>
    <w:p w:rsidR="00321C82" w:rsidRDefault="00321C82" w:rsidP="00321C82">
      <w:pPr>
        <w:pStyle w:val="a3"/>
      </w:pPr>
      <w:r>
        <w:t>ROW FORMAT DELIMITED FIELDS TERMINATED BY '\t';</w:t>
      </w:r>
    </w:p>
    <w:p w:rsidR="00321C82" w:rsidRDefault="00321C82" w:rsidP="00321C82">
      <w:pPr>
        <w:pStyle w:val="a3"/>
      </w:pPr>
      <w:r>
        <w:rPr>
          <w:rFonts w:hint="eastAsia"/>
        </w:rPr>
        <w:t>部门表</w:t>
      </w:r>
    </w:p>
    <w:p w:rsidR="00321C82" w:rsidRDefault="00321C82" w:rsidP="00321C82">
      <w:pPr>
        <w:pStyle w:val="a3"/>
      </w:pPr>
      <w:r>
        <w:t>create table IF NOT EXISTS default.dept(</w:t>
      </w:r>
    </w:p>
    <w:p w:rsidR="00321C82" w:rsidRDefault="00321C82" w:rsidP="00321C82">
      <w:pPr>
        <w:pStyle w:val="a3"/>
      </w:pPr>
      <w:r>
        <w:t>deptno int,</w:t>
      </w:r>
    </w:p>
    <w:p w:rsidR="00321C82" w:rsidRDefault="00321C82" w:rsidP="00321C82">
      <w:pPr>
        <w:pStyle w:val="a3"/>
      </w:pPr>
      <w:r>
        <w:t>dname string,</w:t>
      </w:r>
    </w:p>
    <w:p w:rsidR="00321C82" w:rsidRDefault="00321C82" w:rsidP="00321C82">
      <w:pPr>
        <w:pStyle w:val="a3"/>
      </w:pPr>
      <w:r>
        <w:t>loc string</w:t>
      </w:r>
    </w:p>
    <w:p w:rsidR="00321C82" w:rsidRDefault="00321C82" w:rsidP="00321C82">
      <w:pPr>
        <w:pStyle w:val="a3"/>
      </w:pPr>
      <w:r>
        <w:t>)</w:t>
      </w:r>
    </w:p>
    <w:p w:rsidR="00321C82" w:rsidRDefault="00321C82" w:rsidP="00321C82">
      <w:pPr>
        <w:pStyle w:val="a3"/>
      </w:pPr>
      <w:r>
        <w:t>ROW FORMAT DELIMITED FIELDS TERMINATED BY '\t';</w:t>
      </w:r>
    </w:p>
    <w:p w:rsidR="000334D2" w:rsidRDefault="000334D2" w:rsidP="000334D2">
      <w:r>
        <w:rPr>
          <w:rFonts w:hint="eastAsia"/>
        </w:rPr>
        <w:t>导入数据</w:t>
      </w:r>
    </w:p>
    <w:p w:rsidR="000334D2" w:rsidRDefault="000334D2" w:rsidP="000334D2">
      <w:pPr>
        <w:pStyle w:val="a3"/>
      </w:pPr>
      <w:r>
        <w:t>load data local inpath '/opt/datas/emp.txt' overwrite into table emp ;</w:t>
      </w:r>
    </w:p>
    <w:p w:rsidR="000334D2" w:rsidRDefault="000334D2" w:rsidP="000334D2">
      <w:pPr>
        <w:pStyle w:val="a3"/>
      </w:pPr>
      <w:r>
        <w:t>load data local inpath '/opt/datas/dept.txt' overwrite into table dept ;</w:t>
      </w:r>
    </w:p>
    <w:p w:rsidR="008D4030" w:rsidRDefault="008D4030" w:rsidP="008D4030">
      <w:pPr>
        <w:pStyle w:val="a3"/>
      </w:pPr>
      <w:r>
        <w:t>create table if not exists default.dept_cats</w:t>
      </w:r>
    </w:p>
    <w:p w:rsidR="008D4030" w:rsidRDefault="008D4030" w:rsidP="008D4030">
      <w:pPr>
        <w:pStyle w:val="a3"/>
      </w:pPr>
      <w:r>
        <w:t>as</w:t>
      </w:r>
    </w:p>
    <w:p w:rsidR="008D4030" w:rsidRDefault="008D4030" w:rsidP="008D4030">
      <w:pPr>
        <w:pStyle w:val="a3"/>
      </w:pPr>
      <w:r>
        <w:t>select * from dept ;</w:t>
      </w:r>
    </w:p>
    <w:p w:rsidR="008D4030" w:rsidRDefault="008D4030" w:rsidP="008D4030">
      <w:pPr>
        <w:pStyle w:val="a3"/>
      </w:pPr>
    </w:p>
    <w:p w:rsidR="008D4030" w:rsidRDefault="008D4030" w:rsidP="008D4030">
      <w:pPr>
        <w:pStyle w:val="a3"/>
      </w:pPr>
      <w:r>
        <w:t>truncate table dept_cats ;</w:t>
      </w:r>
    </w:p>
    <w:p w:rsidR="008D4030" w:rsidRDefault="008D4030" w:rsidP="008D4030">
      <w:pPr>
        <w:pStyle w:val="a3"/>
      </w:pPr>
    </w:p>
    <w:p w:rsidR="008D4030" w:rsidRDefault="008D4030" w:rsidP="008D4030">
      <w:pPr>
        <w:pStyle w:val="a3"/>
      </w:pPr>
      <w:r>
        <w:t>create table if not exists default.dept_like</w:t>
      </w:r>
    </w:p>
    <w:p w:rsidR="008D4030" w:rsidRDefault="008D4030" w:rsidP="008D4030">
      <w:pPr>
        <w:pStyle w:val="a3"/>
      </w:pPr>
      <w:r>
        <w:t>like</w:t>
      </w:r>
    </w:p>
    <w:p w:rsidR="008D4030" w:rsidRDefault="008D4030" w:rsidP="008D4030">
      <w:pPr>
        <w:pStyle w:val="a3"/>
      </w:pPr>
      <w:r>
        <w:t>default.dept ;</w:t>
      </w:r>
    </w:p>
    <w:p w:rsidR="008D4030" w:rsidRDefault="008D4030" w:rsidP="008D4030">
      <w:pPr>
        <w:pStyle w:val="a3"/>
      </w:pPr>
    </w:p>
    <w:p w:rsidR="008D4030" w:rsidRDefault="008D4030" w:rsidP="008D4030">
      <w:pPr>
        <w:pStyle w:val="a3"/>
      </w:pPr>
      <w:r>
        <w:t>alter table dept_like rename to dept_like_rename ;</w:t>
      </w:r>
    </w:p>
    <w:p w:rsidR="008D4030" w:rsidRDefault="008D4030" w:rsidP="008D4030">
      <w:pPr>
        <w:pStyle w:val="a3"/>
      </w:pPr>
    </w:p>
    <w:p w:rsidR="008D4030" w:rsidRDefault="008D4030" w:rsidP="008D4030">
      <w:pPr>
        <w:pStyle w:val="a3"/>
      </w:pPr>
      <w:r>
        <w:t>drop table if exists dept_like_rename ;</w:t>
      </w:r>
    </w:p>
    <w:p w:rsidR="008D4030" w:rsidRDefault="008D4030" w:rsidP="008D4030"/>
    <w:p w:rsidR="008D4030" w:rsidRDefault="008D4030" w:rsidP="008D4030">
      <w:r>
        <w:rPr>
          <w:rFonts w:hint="eastAsia"/>
        </w:rPr>
        <w:t>在</w:t>
      </w:r>
      <w:r>
        <w:rPr>
          <w:rFonts w:hint="eastAsia"/>
        </w:rPr>
        <w:t>Hive</w:t>
      </w:r>
      <w:r>
        <w:rPr>
          <w:rFonts w:hint="eastAsia"/>
        </w:rPr>
        <w:t>中表的类型</w:t>
      </w:r>
    </w:p>
    <w:p w:rsidR="008D4030" w:rsidRDefault="008D4030" w:rsidP="008D4030">
      <w:r>
        <w:rPr>
          <w:rFonts w:hint="eastAsia"/>
        </w:rPr>
        <w:tab/>
        <w:t xml:space="preserve">* </w:t>
      </w:r>
      <w:r>
        <w:rPr>
          <w:rFonts w:hint="eastAsia"/>
        </w:rPr>
        <w:t>管理表</w:t>
      </w:r>
    </w:p>
    <w:p w:rsidR="008D4030" w:rsidRDefault="008D4030" w:rsidP="008D4030">
      <w:r>
        <w:rPr>
          <w:rFonts w:hint="eastAsia"/>
        </w:rPr>
        <w:tab/>
        <w:t xml:space="preserve">* </w:t>
      </w:r>
      <w:r>
        <w:rPr>
          <w:rFonts w:hint="eastAsia"/>
        </w:rPr>
        <w:t>托管表（外部表）</w:t>
      </w:r>
    </w:p>
    <w:p w:rsidR="008272EB" w:rsidRDefault="008272EB" w:rsidP="008272EB">
      <w:pPr>
        <w:pStyle w:val="2"/>
        <w:spacing w:before="156" w:after="156"/>
      </w:pPr>
      <w:r>
        <w:lastRenderedPageBreak/>
        <w:t>外部表</w:t>
      </w:r>
    </w:p>
    <w:p w:rsidR="008272EB" w:rsidRDefault="008272EB" w:rsidP="008272EB">
      <w:r>
        <w:rPr>
          <w:noProof/>
        </w:rPr>
        <w:drawing>
          <wp:inline distT="0" distB="0" distL="0" distR="0" wp14:anchorId="2146978F" wp14:editId="0313D76E">
            <wp:extent cx="5274310" cy="27806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659" w:rsidRDefault="00012659" w:rsidP="00012659">
      <w:pPr>
        <w:pStyle w:val="a3"/>
      </w:pPr>
    </w:p>
    <w:p w:rsidR="00012659" w:rsidRDefault="00012659" w:rsidP="00012659">
      <w:pPr>
        <w:pStyle w:val="a3"/>
      </w:pPr>
      <w:r>
        <w:t xml:space="preserve">create </w:t>
      </w:r>
      <w:r w:rsidRPr="00012659">
        <w:rPr>
          <w:highlight w:val="yellow"/>
        </w:rPr>
        <w:t>EXTERNAL table</w:t>
      </w:r>
      <w:r>
        <w:t xml:space="preserve"> IF NOT EXISTS default.emp_ext2(</w:t>
      </w:r>
    </w:p>
    <w:p w:rsidR="00012659" w:rsidRDefault="00012659" w:rsidP="00012659">
      <w:pPr>
        <w:pStyle w:val="a3"/>
      </w:pPr>
      <w:r>
        <w:t>empno int,</w:t>
      </w:r>
    </w:p>
    <w:p w:rsidR="00012659" w:rsidRDefault="00012659" w:rsidP="00012659">
      <w:pPr>
        <w:pStyle w:val="a3"/>
      </w:pPr>
      <w:r>
        <w:t>ename string,</w:t>
      </w:r>
    </w:p>
    <w:p w:rsidR="00012659" w:rsidRDefault="00012659" w:rsidP="00012659">
      <w:pPr>
        <w:pStyle w:val="a3"/>
      </w:pPr>
      <w:r>
        <w:t>job string,</w:t>
      </w:r>
    </w:p>
    <w:p w:rsidR="00012659" w:rsidRDefault="00012659" w:rsidP="00012659">
      <w:pPr>
        <w:pStyle w:val="a3"/>
      </w:pPr>
      <w:r>
        <w:t>mgr int,</w:t>
      </w:r>
    </w:p>
    <w:p w:rsidR="00012659" w:rsidRDefault="00012659" w:rsidP="00012659">
      <w:pPr>
        <w:pStyle w:val="a3"/>
      </w:pPr>
      <w:r>
        <w:t>hiredate string,</w:t>
      </w:r>
    </w:p>
    <w:p w:rsidR="00012659" w:rsidRDefault="00012659" w:rsidP="00012659">
      <w:pPr>
        <w:pStyle w:val="a3"/>
      </w:pPr>
      <w:r>
        <w:t>sal double,</w:t>
      </w:r>
    </w:p>
    <w:p w:rsidR="00012659" w:rsidRDefault="00012659" w:rsidP="00012659">
      <w:pPr>
        <w:pStyle w:val="a3"/>
      </w:pPr>
      <w:r>
        <w:t>comm double,</w:t>
      </w:r>
    </w:p>
    <w:p w:rsidR="00012659" w:rsidRDefault="00012659" w:rsidP="00012659">
      <w:pPr>
        <w:pStyle w:val="a3"/>
      </w:pPr>
      <w:r>
        <w:t>deptno int</w:t>
      </w:r>
    </w:p>
    <w:p w:rsidR="00012659" w:rsidRDefault="00012659" w:rsidP="00012659">
      <w:pPr>
        <w:pStyle w:val="a3"/>
      </w:pPr>
      <w:r>
        <w:t>)</w:t>
      </w:r>
    </w:p>
    <w:p w:rsidR="00012659" w:rsidRDefault="00012659" w:rsidP="00012659">
      <w:pPr>
        <w:pStyle w:val="a3"/>
      </w:pPr>
      <w:r>
        <w:t>ROW FORMAT DELIMITED FIELDS TERMINATED BY '\t'</w:t>
      </w:r>
    </w:p>
    <w:p w:rsidR="00012659" w:rsidRDefault="00012659" w:rsidP="00012659">
      <w:pPr>
        <w:pStyle w:val="a3"/>
      </w:pPr>
      <w:r>
        <w:t>location '/user/beifeng/hive/warehouse/emp_ext2';</w:t>
      </w:r>
    </w:p>
    <w:p w:rsidR="00A90E4D" w:rsidRDefault="00A90E4D" w:rsidP="00A90E4D">
      <w:pPr>
        <w:pStyle w:val="2"/>
        <w:spacing w:before="156" w:after="156"/>
      </w:pPr>
      <w:r>
        <w:lastRenderedPageBreak/>
        <w:t>分区表</w:t>
      </w:r>
    </w:p>
    <w:p w:rsidR="00EA5FE7" w:rsidRDefault="00EA5FE7" w:rsidP="00EA5FE7">
      <w:r>
        <w:rPr>
          <w:noProof/>
        </w:rPr>
        <w:drawing>
          <wp:inline distT="0" distB="0" distL="0" distR="0" wp14:anchorId="3C3A374C" wp14:editId="427A6630">
            <wp:extent cx="5274310" cy="293306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FE7" w:rsidRPr="00EA5FE7" w:rsidRDefault="00EA5FE7" w:rsidP="00EA5FE7"/>
    <w:p w:rsidR="00DD3E0B" w:rsidRDefault="00DD3E0B" w:rsidP="00DD3E0B">
      <w:pPr>
        <w:pStyle w:val="a3"/>
      </w:pPr>
      <w:r>
        <w:tab/>
        <w:t>bf_log</w:t>
      </w:r>
    </w:p>
    <w:p w:rsidR="00DD3E0B" w:rsidRDefault="00DD3E0B" w:rsidP="00DD3E0B">
      <w:pPr>
        <w:pStyle w:val="a3"/>
      </w:pPr>
      <w:r>
        <w:tab/>
        <w:t>/user/hive/warehouse/bf_log/</w:t>
      </w:r>
    </w:p>
    <w:p w:rsidR="00DD3E0B" w:rsidRDefault="00DD3E0B" w:rsidP="00DD3E0B">
      <w:pPr>
        <w:pStyle w:val="a3"/>
      </w:pPr>
      <w:r>
        <w:tab/>
      </w:r>
      <w:r>
        <w:tab/>
        <w:t>/20150911/</w:t>
      </w:r>
    </w:p>
    <w:p w:rsidR="00DD3E0B" w:rsidRDefault="00DD3E0B" w:rsidP="00DD3E0B">
      <w:pPr>
        <w:pStyle w:val="a3"/>
      </w:pPr>
      <w:r>
        <w:tab/>
      </w:r>
      <w:r>
        <w:tab/>
      </w:r>
      <w:r>
        <w:tab/>
        <w:t>20150911.log</w:t>
      </w:r>
    </w:p>
    <w:p w:rsidR="00DD3E0B" w:rsidRDefault="00DD3E0B" w:rsidP="00DD3E0B">
      <w:pPr>
        <w:pStyle w:val="a3"/>
      </w:pPr>
      <w:r>
        <w:tab/>
      </w:r>
      <w:r>
        <w:tab/>
        <w:t>/20150912/</w:t>
      </w:r>
    </w:p>
    <w:p w:rsidR="00DD3E0B" w:rsidRDefault="00DD3E0B" w:rsidP="00DD3E0B">
      <w:pPr>
        <w:pStyle w:val="a3"/>
      </w:pPr>
      <w:r>
        <w:tab/>
      </w:r>
      <w:r>
        <w:tab/>
      </w:r>
      <w:r>
        <w:tab/>
        <w:t>20150912.log</w:t>
      </w:r>
    </w:p>
    <w:p w:rsidR="00DD3E0B" w:rsidRDefault="00DD3E0B" w:rsidP="00DD3E0B">
      <w:pPr>
        <w:pStyle w:val="a3"/>
      </w:pPr>
    </w:p>
    <w:p w:rsidR="00DD3E0B" w:rsidRDefault="00DD3E0B" w:rsidP="00DD3E0B">
      <w:pPr>
        <w:pStyle w:val="a3"/>
      </w:pPr>
      <w:r>
        <w:t>create EXTERNAL table IF NOT EXISTS default.emp_partition(</w:t>
      </w:r>
    </w:p>
    <w:p w:rsidR="00DD3E0B" w:rsidRDefault="00DD3E0B" w:rsidP="00DD3E0B">
      <w:pPr>
        <w:pStyle w:val="a3"/>
      </w:pPr>
      <w:r>
        <w:t>empno int,</w:t>
      </w:r>
    </w:p>
    <w:p w:rsidR="00DD3E0B" w:rsidRDefault="00DD3E0B" w:rsidP="00DD3E0B">
      <w:pPr>
        <w:pStyle w:val="a3"/>
      </w:pPr>
      <w:r>
        <w:t>ename string,</w:t>
      </w:r>
    </w:p>
    <w:p w:rsidR="00DD3E0B" w:rsidRDefault="00DD3E0B" w:rsidP="00DD3E0B">
      <w:pPr>
        <w:pStyle w:val="a3"/>
      </w:pPr>
      <w:r>
        <w:t>job string,</w:t>
      </w:r>
    </w:p>
    <w:p w:rsidR="00DD3E0B" w:rsidRDefault="00DD3E0B" w:rsidP="00DD3E0B">
      <w:pPr>
        <w:pStyle w:val="a3"/>
      </w:pPr>
      <w:r>
        <w:t>mgr int,</w:t>
      </w:r>
    </w:p>
    <w:p w:rsidR="00DD3E0B" w:rsidRDefault="00DD3E0B" w:rsidP="00DD3E0B">
      <w:pPr>
        <w:pStyle w:val="a3"/>
      </w:pPr>
      <w:r>
        <w:t>hiredate string,</w:t>
      </w:r>
    </w:p>
    <w:p w:rsidR="00DD3E0B" w:rsidRDefault="00DD3E0B" w:rsidP="00DD3E0B">
      <w:pPr>
        <w:pStyle w:val="a3"/>
      </w:pPr>
      <w:r>
        <w:t>sal double,</w:t>
      </w:r>
    </w:p>
    <w:p w:rsidR="00DD3E0B" w:rsidRDefault="00DD3E0B" w:rsidP="00DD3E0B">
      <w:pPr>
        <w:pStyle w:val="a3"/>
      </w:pPr>
      <w:r>
        <w:t>comm double,</w:t>
      </w:r>
    </w:p>
    <w:p w:rsidR="00DD3E0B" w:rsidRDefault="00DD3E0B" w:rsidP="00DD3E0B">
      <w:pPr>
        <w:pStyle w:val="a3"/>
      </w:pPr>
      <w:r>
        <w:t>deptno int</w:t>
      </w:r>
    </w:p>
    <w:p w:rsidR="00DD3E0B" w:rsidRDefault="00DD3E0B" w:rsidP="00DD3E0B">
      <w:pPr>
        <w:pStyle w:val="a3"/>
      </w:pPr>
      <w:r>
        <w:t>)</w:t>
      </w:r>
    </w:p>
    <w:p w:rsidR="00DD3E0B" w:rsidRDefault="00DD3E0B" w:rsidP="00DD3E0B">
      <w:pPr>
        <w:pStyle w:val="a3"/>
      </w:pPr>
      <w:r>
        <w:t>partitioned by (month string,day string)</w:t>
      </w:r>
    </w:p>
    <w:p w:rsidR="00DD3E0B" w:rsidRDefault="00DD3E0B" w:rsidP="00DD3E0B">
      <w:pPr>
        <w:pStyle w:val="a3"/>
      </w:pPr>
      <w:r>
        <w:t>ROW FORMAT DELIMITED FIELDS TERMINATED BY '\t' ;</w:t>
      </w:r>
    </w:p>
    <w:p w:rsidR="00DD3E0B" w:rsidRDefault="00DD3E0B" w:rsidP="00DD3E0B">
      <w:pPr>
        <w:pStyle w:val="a3"/>
      </w:pPr>
    </w:p>
    <w:p w:rsidR="00A90E4D" w:rsidRDefault="00DD3E0B" w:rsidP="00DD3E0B">
      <w:pPr>
        <w:pStyle w:val="a3"/>
      </w:pPr>
      <w:r>
        <w:t>load data local inpath '/opt/datas/emp.txt' into table default.emp_partition partition (month='201509',day='13') ;</w:t>
      </w:r>
    </w:p>
    <w:p w:rsidR="00E320DF" w:rsidRDefault="00E320DF" w:rsidP="00E320DF"/>
    <w:p w:rsidR="00E320DF" w:rsidRDefault="00E320DF" w:rsidP="000E1D33">
      <w:pPr>
        <w:pStyle w:val="3"/>
        <w:spacing w:before="156" w:after="156"/>
      </w:pPr>
      <w:r>
        <w:rPr>
          <w:rFonts w:hint="eastAsia"/>
        </w:rPr>
        <w:t>注意事项</w:t>
      </w:r>
      <w:r w:rsidR="000E1D33">
        <w:rPr>
          <w:rFonts w:hint="eastAsia"/>
        </w:rPr>
        <w:t>非分区表</w:t>
      </w:r>
    </w:p>
    <w:p w:rsidR="00E320DF" w:rsidRDefault="00E320DF" w:rsidP="00E320DF">
      <w:pPr>
        <w:pStyle w:val="a3"/>
      </w:pPr>
      <w:r>
        <w:t>create table IF NOT EXISTS default.dept_nopart(</w:t>
      </w:r>
    </w:p>
    <w:p w:rsidR="00E320DF" w:rsidRDefault="00E320DF" w:rsidP="00E320DF">
      <w:pPr>
        <w:pStyle w:val="a3"/>
      </w:pPr>
      <w:r>
        <w:lastRenderedPageBreak/>
        <w:t>deptno int,</w:t>
      </w:r>
    </w:p>
    <w:p w:rsidR="00E320DF" w:rsidRDefault="00E320DF" w:rsidP="00E320DF">
      <w:pPr>
        <w:pStyle w:val="a3"/>
      </w:pPr>
      <w:r>
        <w:t>dname string,</w:t>
      </w:r>
    </w:p>
    <w:p w:rsidR="00E320DF" w:rsidRDefault="00E320DF" w:rsidP="00E320DF">
      <w:pPr>
        <w:pStyle w:val="a3"/>
      </w:pPr>
      <w:r>
        <w:t>loc string</w:t>
      </w:r>
    </w:p>
    <w:p w:rsidR="00E320DF" w:rsidRDefault="00E320DF" w:rsidP="00E320DF">
      <w:pPr>
        <w:pStyle w:val="a3"/>
      </w:pPr>
      <w:r>
        <w:t>)</w:t>
      </w:r>
    </w:p>
    <w:p w:rsidR="00E320DF" w:rsidRDefault="00E320DF" w:rsidP="00E320DF">
      <w:pPr>
        <w:pStyle w:val="a3"/>
      </w:pPr>
      <w:r>
        <w:t>ROW FORMAT DELIMITED FIELDS TERMINATED BY '\t';</w:t>
      </w:r>
    </w:p>
    <w:p w:rsidR="00E320DF" w:rsidRDefault="00E320DF" w:rsidP="00E320DF">
      <w:pPr>
        <w:pStyle w:val="a3"/>
      </w:pPr>
    </w:p>
    <w:p w:rsidR="00E320DF" w:rsidRDefault="00E320DF" w:rsidP="00E320DF">
      <w:pPr>
        <w:pStyle w:val="a3"/>
      </w:pPr>
      <w:r>
        <w:t>dfs -put /opt/datas/dept.txt /user/hive/warehouse/dept_nopart ;</w:t>
      </w:r>
    </w:p>
    <w:p w:rsidR="00E320DF" w:rsidRDefault="00E320DF" w:rsidP="00E320DF">
      <w:pPr>
        <w:pStyle w:val="a3"/>
      </w:pPr>
    </w:p>
    <w:p w:rsidR="00E320DF" w:rsidRDefault="00E320DF" w:rsidP="00E320DF">
      <w:pPr>
        <w:pStyle w:val="a3"/>
      </w:pPr>
      <w:r>
        <w:t>select * from dept_nopart ;</w:t>
      </w:r>
    </w:p>
    <w:p w:rsidR="000E1D33" w:rsidRDefault="000E1D33" w:rsidP="000E1D33">
      <w:pPr>
        <w:pStyle w:val="3"/>
        <w:spacing w:before="156" w:after="156"/>
      </w:pPr>
      <w:r>
        <w:t>-----------</w:t>
      </w:r>
      <w:r>
        <w:t>分区表</w:t>
      </w:r>
      <w:r>
        <w:t>---------------</w:t>
      </w:r>
    </w:p>
    <w:p w:rsidR="000E1D33" w:rsidRDefault="000E1D33" w:rsidP="00C4793E">
      <w:pPr>
        <w:pStyle w:val="a3"/>
      </w:pPr>
      <w:r>
        <w:t>create table IF NOT EXISTS default.dept_part(</w:t>
      </w:r>
    </w:p>
    <w:p w:rsidR="000E1D33" w:rsidRDefault="000E1D33" w:rsidP="00C4793E">
      <w:pPr>
        <w:pStyle w:val="a3"/>
      </w:pPr>
      <w:r>
        <w:t>deptno int,</w:t>
      </w:r>
    </w:p>
    <w:p w:rsidR="000E1D33" w:rsidRDefault="000E1D33" w:rsidP="00C4793E">
      <w:pPr>
        <w:pStyle w:val="a3"/>
      </w:pPr>
      <w:r>
        <w:t>dname string,</w:t>
      </w:r>
    </w:p>
    <w:p w:rsidR="000E1D33" w:rsidRDefault="000E1D33" w:rsidP="00C4793E">
      <w:pPr>
        <w:pStyle w:val="a3"/>
      </w:pPr>
      <w:r>
        <w:t>loc string</w:t>
      </w:r>
    </w:p>
    <w:p w:rsidR="000E1D33" w:rsidRDefault="000E1D33" w:rsidP="00C4793E">
      <w:pPr>
        <w:pStyle w:val="a3"/>
      </w:pPr>
      <w:r>
        <w:t>)</w:t>
      </w:r>
    </w:p>
    <w:p w:rsidR="000E1D33" w:rsidRDefault="000E1D33" w:rsidP="00C4793E">
      <w:pPr>
        <w:pStyle w:val="a3"/>
      </w:pPr>
      <w:r>
        <w:t>partitioned by (day string)</w:t>
      </w:r>
    </w:p>
    <w:p w:rsidR="000E1D33" w:rsidRDefault="000E1D33" w:rsidP="00C4793E">
      <w:pPr>
        <w:pStyle w:val="a3"/>
      </w:pPr>
      <w:r>
        <w:t>ROW FORMAT DELIMITED FIELDS TERMINATED BY '\t';</w:t>
      </w:r>
    </w:p>
    <w:p w:rsidR="000E1D33" w:rsidRDefault="000E1D33" w:rsidP="000E1D33">
      <w:r>
        <w:rPr>
          <w:rFonts w:hint="eastAsia"/>
        </w:rPr>
        <w:t>第一种方式</w:t>
      </w:r>
    </w:p>
    <w:p w:rsidR="000E1D33" w:rsidRDefault="000E1D33" w:rsidP="00C4793E">
      <w:pPr>
        <w:pStyle w:val="a3"/>
      </w:pPr>
      <w:r>
        <w:t>dfs -mkdir -p /user/hive/warehouse/dept_part/day=20150913 ;</w:t>
      </w:r>
    </w:p>
    <w:p w:rsidR="000E1D33" w:rsidRDefault="000E1D33" w:rsidP="00C4793E">
      <w:pPr>
        <w:pStyle w:val="a3"/>
      </w:pPr>
      <w:r>
        <w:t>dfs -put /opt/datas/dept.txt /user/hive/warehouse/dept_part/day=20150913 ;</w:t>
      </w:r>
    </w:p>
    <w:p w:rsidR="000E1D33" w:rsidRDefault="000E1D33" w:rsidP="00C4793E">
      <w:pPr>
        <w:pStyle w:val="a3"/>
      </w:pPr>
    </w:p>
    <w:p w:rsidR="000E1D33" w:rsidRDefault="000E1D33" w:rsidP="00C4793E">
      <w:pPr>
        <w:pStyle w:val="a3"/>
      </w:pPr>
      <w:r>
        <w:t>hive (default)&gt; msck repair table dept_part ;</w:t>
      </w:r>
    </w:p>
    <w:p w:rsidR="000E1D33" w:rsidRDefault="000E1D33" w:rsidP="000E1D33"/>
    <w:p w:rsidR="000E1D33" w:rsidRDefault="000E1D33" w:rsidP="000E1D33">
      <w:r>
        <w:rPr>
          <w:rFonts w:hint="eastAsia"/>
        </w:rPr>
        <w:t>第二种方式</w:t>
      </w:r>
    </w:p>
    <w:p w:rsidR="000E1D33" w:rsidRDefault="000E1D33" w:rsidP="00C4793E">
      <w:pPr>
        <w:pStyle w:val="a3"/>
      </w:pPr>
      <w:r>
        <w:t>dfs -mkdir -p /user/hive/warehouse/dept_part/day=20150914 ;</w:t>
      </w:r>
    </w:p>
    <w:p w:rsidR="000E1D33" w:rsidRDefault="000E1D33" w:rsidP="00C4793E">
      <w:pPr>
        <w:pStyle w:val="a3"/>
      </w:pPr>
      <w:r>
        <w:t>dfs -put /opt/datas/dept.txt /user/hive/warehouse/dept_part/day=20150914 ;</w:t>
      </w:r>
    </w:p>
    <w:p w:rsidR="000E1D33" w:rsidRDefault="000E1D33" w:rsidP="00C4793E">
      <w:pPr>
        <w:pStyle w:val="a3"/>
      </w:pPr>
    </w:p>
    <w:p w:rsidR="000E1D33" w:rsidRDefault="000E1D33" w:rsidP="00C4793E">
      <w:pPr>
        <w:pStyle w:val="a3"/>
      </w:pPr>
      <w:r>
        <w:t>alter table dept_part add partition(day='20150914');</w:t>
      </w:r>
    </w:p>
    <w:p w:rsidR="000E1D33" w:rsidRDefault="000E1D33" w:rsidP="00C4793E">
      <w:pPr>
        <w:pStyle w:val="a3"/>
      </w:pPr>
    </w:p>
    <w:p w:rsidR="000E1D33" w:rsidRDefault="000E1D33" w:rsidP="00C4793E">
      <w:pPr>
        <w:pStyle w:val="a3"/>
      </w:pPr>
      <w:r>
        <w:t>show partitions dept_part ;</w:t>
      </w:r>
    </w:p>
    <w:p w:rsidR="000E1D33" w:rsidRDefault="000C273C" w:rsidP="000C273C">
      <w:pPr>
        <w:pStyle w:val="2"/>
        <w:spacing w:before="156" w:after="156"/>
      </w:pPr>
      <w:r>
        <w:rPr>
          <w:rFonts w:hint="eastAsia"/>
        </w:rPr>
        <w:lastRenderedPageBreak/>
        <w:t>H</w:t>
      </w:r>
      <w:r>
        <w:t xml:space="preserve">ive </w:t>
      </w:r>
      <w:r>
        <w:rPr>
          <w:rFonts w:hint="eastAsia"/>
        </w:rPr>
        <w:t>导入导出数据</w:t>
      </w:r>
    </w:p>
    <w:p w:rsidR="006B1D63" w:rsidRPr="006B1D63" w:rsidRDefault="006B1D63" w:rsidP="006B1D63">
      <w:r>
        <w:rPr>
          <w:noProof/>
        </w:rPr>
        <w:drawing>
          <wp:inline distT="0" distB="0" distL="0" distR="0" wp14:anchorId="562422C5" wp14:editId="67979F92">
            <wp:extent cx="5274310" cy="28022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447" w:rsidRDefault="00333447" w:rsidP="00333447">
      <w:pPr>
        <w:pStyle w:val="3"/>
        <w:spacing w:before="156" w:after="156"/>
      </w:pPr>
      <w:r>
        <w:t>导入</w:t>
      </w:r>
    </w:p>
    <w:p w:rsidR="006B1D63" w:rsidRPr="006B1D63" w:rsidRDefault="006B1D63" w:rsidP="006B1D63">
      <w:r>
        <w:rPr>
          <w:noProof/>
        </w:rPr>
        <w:drawing>
          <wp:inline distT="0" distB="0" distL="0" distR="0" wp14:anchorId="12A9D8AB" wp14:editId="31B209B8">
            <wp:extent cx="5274310" cy="252984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027" w:rsidRDefault="00E92027" w:rsidP="00E92027">
      <w:pPr>
        <w:pStyle w:val="a3"/>
      </w:pPr>
      <w:r>
        <w:t xml:space="preserve">LOAD DATA [LOCAL] INPATH 'filepath' </w:t>
      </w:r>
    </w:p>
    <w:p w:rsidR="00E92027" w:rsidRDefault="00E92027" w:rsidP="00E92027">
      <w:pPr>
        <w:pStyle w:val="a3"/>
      </w:pPr>
      <w:r>
        <w:t xml:space="preserve">[OVERWRITE] INTO TABLE tablename </w:t>
      </w:r>
    </w:p>
    <w:p w:rsidR="00E92027" w:rsidRDefault="00E92027" w:rsidP="00E92027">
      <w:pPr>
        <w:pStyle w:val="a3"/>
      </w:pPr>
      <w:r>
        <w:t>[PARTITION (partcol1=val1, partcol2=val2 ...)]</w:t>
      </w:r>
    </w:p>
    <w:p w:rsidR="00E92027" w:rsidRDefault="00E92027" w:rsidP="00E92027"/>
    <w:p w:rsidR="00E92027" w:rsidRDefault="00E92027" w:rsidP="00E92027">
      <w:pPr>
        <w:pStyle w:val="a3"/>
      </w:pPr>
      <w:r>
        <w:t>load data [local] inpath 'filepath' [overwrite] into table tablename [partition (partcol1=val1,...)];</w:t>
      </w:r>
    </w:p>
    <w:p w:rsidR="00E92027" w:rsidRDefault="00E92027" w:rsidP="00E92027"/>
    <w:p w:rsidR="00E92027" w:rsidRDefault="00E92027" w:rsidP="00E92027">
      <w:r>
        <w:rPr>
          <w:rFonts w:hint="eastAsia"/>
        </w:rPr>
        <w:t xml:space="preserve">* </w:t>
      </w:r>
      <w:r>
        <w:rPr>
          <w:rFonts w:hint="eastAsia"/>
        </w:rPr>
        <w:t>原始文件存储的位置</w:t>
      </w:r>
    </w:p>
    <w:p w:rsidR="00E92027" w:rsidRDefault="00E92027" w:rsidP="00E92027">
      <w:r>
        <w:rPr>
          <w:rFonts w:hint="eastAsia"/>
        </w:rPr>
        <w:tab/>
        <w:t xml:space="preserve">* </w:t>
      </w:r>
      <w:r>
        <w:rPr>
          <w:rFonts w:hint="eastAsia"/>
        </w:rPr>
        <w:t>本地</w:t>
      </w:r>
      <w:r>
        <w:rPr>
          <w:rFonts w:hint="eastAsia"/>
        </w:rPr>
        <w:t xml:space="preserve"> local</w:t>
      </w:r>
    </w:p>
    <w:p w:rsidR="00E92027" w:rsidRDefault="00E92027" w:rsidP="00E92027">
      <w:r>
        <w:tab/>
        <w:t>* hdfs</w:t>
      </w:r>
    </w:p>
    <w:p w:rsidR="00E92027" w:rsidRDefault="00E92027" w:rsidP="00E92027">
      <w:r>
        <w:rPr>
          <w:rFonts w:hint="eastAsia"/>
        </w:rPr>
        <w:t xml:space="preserve">* </w:t>
      </w:r>
      <w:r>
        <w:rPr>
          <w:rFonts w:hint="eastAsia"/>
        </w:rPr>
        <w:t>对表的数据是否覆盖</w:t>
      </w:r>
    </w:p>
    <w:p w:rsidR="00E92027" w:rsidRDefault="00E92027" w:rsidP="00E92027">
      <w:r>
        <w:rPr>
          <w:rFonts w:hint="eastAsia"/>
        </w:rPr>
        <w:tab/>
        <w:t xml:space="preserve">* </w:t>
      </w:r>
      <w:r>
        <w:rPr>
          <w:rFonts w:hint="eastAsia"/>
        </w:rPr>
        <w:t>覆盖</w:t>
      </w:r>
      <w:r>
        <w:rPr>
          <w:rFonts w:hint="eastAsia"/>
        </w:rPr>
        <w:t xml:space="preserve"> overwrite</w:t>
      </w:r>
    </w:p>
    <w:p w:rsidR="00E92027" w:rsidRDefault="00E92027" w:rsidP="00E92027">
      <w:r>
        <w:rPr>
          <w:rFonts w:hint="eastAsia"/>
        </w:rPr>
        <w:tab/>
        <w:t xml:space="preserve">* </w:t>
      </w:r>
      <w:r>
        <w:rPr>
          <w:rFonts w:hint="eastAsia"/>
        </w:rPr>
        <w:t>追加</w:t>
      </w:r>
    </w:p>
    <w:p w:rsidR="00E92027" w:rsidRDefault="00E92027" w:rsidP="00E92027">
      <w:r>
        <w:rPr>
          <w:rFonts w:hint="eastAsia"/>
        </w:rPr>
        <w:lastRenderedPageBreak/>
        <w:t xml:space="preserve">* </w:t>
      </w:r>
      <w:r>
        <w:rPr>
          <w:rFonts w:hint="eastAsia"/>
        </w:rPr>
        <w:t>分区表加载，特殊性</w:t>
      </w:r>
    </w:p>
    <w:p w:rsidR="00E92027" w:rsidRDefault="00E92027" w:rsidP="00E92027">
      <w:r>
        <w:tab/>
        <w:t>partition (partcol1=val1,...)</w:t>
      </w:r>
    </w:p>
    <w:p w:rsidR="00E92027" w:rsidRDefault="00E92027" w:rsidP="00E92027"/>
    <w:p w:rsidR="00E92027" w:rsidRDefault="00E92027" w:rsidP="00E92027">
      <w:r>
        <w:rPr>
          <w:rFonts w:hint="eastAsia"/>
        </w:rPr>
        <w:t>1</w:t>
      </w:r>
      <w:r>
        <w:rPr>
          <w:rFonts w:hint="eastAsia"/>
        </w:rPr>
        <w:t>）加载本地文件到</w:t>
      </w:r>
      <w:r>
        <w:rPr>
          <w:rFonts w:hint="eastAsia"/>
        </w:rPr>
        <w:t>hive</w:t>
      </w:r>
      <w:r>
        <w:rPr>
          <w:rFonts w:hint="eastAsia"/>
        </w:rPr>
        <w:t>表</w:t>
      </w:r>
    </w:p>
    <w:p w:rsidR="00E92027" w:rsidRDefault="00E92027" w:rsidP="00E92027">
      <w:pPr>
        <w:pStyle w:val="a3"/>
      </w:pPr>
      <w:r>
        <w:t>load data local inpath '/opt/datas/emp.txt' into table default.emp ;</w:t>
      </w:r>
    </w:p>
    <w:p w:rsidR="00E92027" w:rsidRDefault="00E92027" w:rsidP="00E92027">
      <w:r>
        <w:rPr>
          <w:rFonts w:hint="eastAsia"/>
        </w:rPr>
        <w:t>2</w:t>
      </w:r>
      <w:r>
        <w:rPr>
          <w:rFonts w:hint="eastAsia"/>
        </w:rPr>
        <w:t>）加载</w:t>
      </w:r>
      <w:r>
        <w:rPr>
          <w:rFonts w:hint="eastAsia"/>
        </w:rPr>
        <w:t>hdfs</w:t>
      </w:r>
      <w:r>
        <w:rPr>
          <w:rFonts w:hint="eastAsia"/>
        </w:rPr>
        <w:t>文件到</w:t>
      </w:r>
      <w:r>
        <w:rPr>
          <w:rFonts w:hint="eastAsia"/>
        </w:rPr>
        <w:t>hive</w:t>
      </w:r>
      <w:r>
        <w:rPr>
          <w:rFonts w:hint="eastAsia"/>
        </w:rPr>
        <w:t>中</w:t>
      </w:r>
    </w:p>
    <w:p w:rsidR="00E92027" w:rsidRDefault="00E92027" w:rsidP="00E92027">
      <w:pPr>
        <w:pStyle w:val="a3"/>
      </w:pPr>
      <w:r>
        <w:t>load data inpath '/user/beifeng/hive/datas/emp.txt' overwrite into table default.emp ;</w:t>
      </w:r>
    </w:p>
    <w:p w:rsidR="00E92027" w:rsidRDefault="00E92027" w:rsidP="00E92027">
      <w:r>
        <w:rPr>
          <w:rFonts w:hint="eastAsia"/>
        </w:rPr>
        <w:t>3</w:t>
      </w:r>
      <w:r>
        <w:rPr>
          <w:rFonts w:hint="eastAsia"/>
        </w:rPr>
        <w:t>）加载数据覆盖表中已有的数据</w:t>
      </w:r>
    </w:p>
    <w:p w:rsidR="00E92027" w:rsidRDefault="00E92027" w:rsidP="00E92027">
      <w:pPr>
        <w:pStyle w:val="a3"/>
      </w:pPr>
      <w:r>
        <w:t>load data inpath '/user/beifeng/hive/datas/emp.txt' into table default.emp ;</w:t>
      </w:r>
    </w:p>
    <w:p w:rsidR="00E92027" w:rsidRDefault="00E92027" w:rsidP="00E92027">
      <w:r>
        <w:rPr>
          <w:rFonts w:hint="eastAsia"/>
        </w:rPr>
        <w:t>4</w:t>
      </w:r>
      <w:r>
        <w:rPr>
          <w:rFonts w:hint="eastAsia"/>
        </w:rPr>
        <w:t>）创建表是通过</w:t>
      </w:r>
      <w:r>
        <w:rPr>
          <w:rFonts w:hint="eastAsia"/>
        </w:rPr>
        <w:t>insert</w:t>
      </w:r>
      <w:r>
        <w:rPr>
          <w:rFonts w:hint="eastAsia"/>
        </w:rPr>
        <w:t>加载</w:t>
      </w:r>
    </w:p>
    <w:p w:rsidR="00E92027" w:rsidRDefault="00E92027" w:rsidP="00E92027">
      <w:pPr>
        <w:pStyle w:val="a3"/>
      </w:pPr>
      <w:r>
        <w:t>create table default.emp_ci like emp ;</w:t>
      </w:r>
    </w:p>
    <w:p w:rsidR="00E92027" w:rsidRDefault="00E92027" w:rsidP="00E92027">
      <w:pPr>
        <w:pStyle w:val="a3"/>
      </w:pPr>
      <w:r>
        <w:t>insert into table default.emp_ci select * from default.emp ;</w:t>
      </w:r>
    </w:p>
    <w:p w:rsidR="000C273C" w:rsidRDefault="00E92027" w:rsidP="00E92027">
      <w:r>
        <w:rPr>
          <w:rFonts w:hint="eastAsia"/>
        </w:rPr>
        <w:t>5</w:t>
      </w:r>
      <w:r>
        <w:rPr>
          <w:rFonts w:hint="eastAsia"/>
        </w:rPr>
        <w:t>）创建表的时候通过</w:t>
      </w:r>
      <w:r>
        <w:rPr>
          <w:rFonts w:hint="eastAsia"/>
        </w:rPr>
        <w:t>location</w:t>
      </w:r>
      <w:r>
        <w:rPr>
          <w:rFonts w:hint="eastAsia"/>
        </w:rPr>
        <w:t>指定加载</w:t>
      </w:r>
      <w:r w:rsidR="00333447">
        <w:rPr>
          <w:rFonts w:hint="eastAsia"/>
        </w:rPr>
        <w:t xml:space="preserve"> </w:t>
      </w:r>
      <w:r w:rsidR="00333447">
        <w:rPr>
          <w:rFonts w:hint="eastAsia"/>
        </w:rPr>
        <w:t>见前文</w:t>
      </w:r>
    </w:p>
    <w:p w:rsidR="009F1C71" w:rsidRDefault="009F1C71" w:rsidP="00E92027"/>
    <w:p w:rsidR="009F1C71" w:rsidRDefault="009F1C71" w:rsidP="00E92027">
      <w:r>
        <w:rPr>
          <w:noProof/>
        </w:rPr>
        <w:drawing>
          <wp:inline distT="0" distB="0" distL="0" distR="0" wp14:anchorId="50386A72" wp14:editId="16BD8BBC">
            <wp:extent cx="5274310" cy="2590165"/>
            <wp:effectExtent l="0" t="0" r="254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447" w:rsidRDefault="00333447" w:rsidP="00333447">
      <w:pPr>
        <w:pStyle w:val="3"/>
        <w:spacing w:before="156" w:after="156"/>
      </w:pPr>
      <w:r>
        <w:t>导出</w:t>
      </w:r>
    </w:p>
    <w:p w:rsidR="00781E18" w:rsidRPr="00781E18" w:rsidRDefault="00781E18" w:rsidP="00781E18">
      <w:r>
        <w:rPr>
          <w:noProof/>
        </w:rPr>
        <w:drawing>
          <wp:inline distT="0" distB="0" distL="0" distR="0" wp14:anchorId="474048FE" wp14:editId="083D0B13">
            <wp:extent cx="5274310" cy="21158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04D" w:rsidRDefault="0014304D" w:rsidP="0014304D">
      <w:pPr>
        <w:pStyle w:val="a3"/>
      </w:pPr>
      <w:r>
        <w:t xml:space="preserve">insert overwrite </w:t>
      </w:r>
      <w:r w:rsidRPr="0014304D">
        <w:rPr>
          <w:highlight w:val="yellow"/>
        </w:rPr>
        <w:t>local</w:t>
      </w:r>
      <w:r>
        <w:t xml:space="preserve"> directory '/opt/datas/hive_exp_emp' select * from default.emp ;</w:t>
      </w:r>
    </w:p>
    <w:p w:rsidR="0087434D" w:rsidRPr="0087434D" w:rsidRDefault="0087434D" w:rsidP="0087434D">
      <w:r>
        <w:rPr>
          <w:noProof/>
        </w:rPr>
        <w:lastRenderedPageBreak/>
        <w:drawing>
          <wp:inline distT="0" distB="0" distL="0" distR="0" wp14:anchorId="3AB5069C" wp14:editId="7C97B80B">
            <wp:extent cx="4219575" cy="9525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04D" w:rsidRDefault="0014304D" w:rsidP="0014304D">
      <w:pPr>
        <w:pStyle w:val="a3"/>
      </w:pPr>
      <w:r>
        <w:t>insert overwrite directory '/user/beifeng/hive/hive_exp_emp' select * from default.emp ;</w:t>
      </w:r>
    </w:p>
    <w:p w:rsidR="0014304D" w:rsidRDefault="0014304D" w:rsidP="0014304D"/>
    <w:p w:rsidR="00B31113" w:rsidRPr="00B31113" w:rsidRDefault="00B31113" w:rsidP="0014304D">
      <w:pPr>
        <w:rPr>
          <w:b/>
        </w:rPr>
      </w:pPr>
      <w:r w:rsidRPr="00B31113">
        <w:rPr>
          <w:b/>
        </w:rPr>
        <w:t>同时导出到本地和</w:t>
      </w:r>
      <w:r w:rsidRPr="00B31113">
        <w:rPr>
          <w:rFonts w:hint="eastAsia"/>
          <w:b/>
        </w:rPr>
        <w:t>HDFS</w:t>
      </w:r>
    </w:p>
    <w:p w:rsidR="00B31113" w:rsidRDefault="00B31113" w:rsidP="00B31113">
      <w:r>
        <w:t xml:space="preserve"> </w:t>
      </w:r>
    </w:p>
    <w:p w:rsidR="00B31113" w:rsidRDefault="00B31113" w:rsidP="00B31113">
      <w:pPr>
        <w:pStyle w:val="a3"/>
      </w:pPr>
      <w:r>
        <w:t>hive&gt; from (select students.* from students left semi join classes on students.classid = classes.classid) as tmp insert overwrite local directory '/home/hadoop/hive/student' select * insert overwrite directory '/tmp/students' select *;</w:t>
      </w:r>
    </w:p>
    <w:p w:rsidR="00732EB2" w:rsidRDefault="00732EB2" w:rsidP="00732EB2">
      <w:pPr>
        <w:pStyle w:val="3"/>
        <w:spacing w:before="156" w:after="156"/>
      </w:pPr>
      <w:r>
        <w:rPr>
          <w:rFonts w:hint="eastAsia"/>
        </w:rPr>
        <w:t>Import/Export</w:t>
      </w:r>
    </w:p>
    <w:p w:rsidR="00732EB2" w:rsidRDefault="00AC344C" w:rsidP="00732EB2">
      <w:hyperlink r:id="rId28" w:history="1">
        <w:r w:rsidR="00732EB2" w:rsidRPr="00DA4026">
          <w:rPr>
            <w:rStyle w:val="a6"/>
          </w:rPr>
          <w:t>https://cwiki.apache.org/confluence/display/Hive/LanguageManual+ImportExport</w:t>
        </w:r>
      </w:hyperlink>
    </w:p>
    <w:p w:rsidR="00D50A65" w:rsidRDefault="00D50A65" w:rsidP="00D50A65"/>
    <w:p w:rsidR="00D50A65" w:rsidRDefault="00D50A65" w:rsidP="00D50A65">
      <w:r>
        <w:t xml:space="preserve">Export </w:t>
      </w:r>
    </w:p>
    <w:p w:rsidR="00D50A65" w:rsidRDefault="00D50A65" w:rsidP="00D50A65">
      <w:r>
        <w:rPr>
          <w:rFonts w:hint="eastAsia"/>
        </w:rPr>
        <w:tab/>
      </w:r>
      <w:r>
        <w:rPr>
          <w:rFonts w:hint="eastAsia"/>
        </w:rPr>
        <w:t>导出，将</w:t>
      </w:r>
      <w:r>
        <w:rPr>
          <w:rFonts w:hint="eastAsia"/>
        </w:rPr>
        <w:t>Hive</w:t>
      </w:r>
      <w:r>
        <w:rPr>
          <w:rFonts w:hint="eastAsia"/>
        </w:rPr>
        <w:t>表中的数据，导出到外部</w:t>
      </w:r>
    </w:p>
    <w:p w:rsidR="00D50A65" w:rsidRDefault="00D50A65" w:rsidP="00D50A65">
      <w:r>
        <w:t>Import</w:t>
      </w:r>
    </w:p>
    <w:p w:rsidR="00D50A65" w:rsidRDefault="00D50A65" w:rsidP="00D50A65">
      <w:r>
        <w:rPr>
          <w:rFonts w:hint="eastAsia"/>
        </w:rPr>
        <w:tab/>
      </w:r>
      <w:r>
        <w:rPr>
          <w:rFonts w:hint="eastAsia"/>
        </w:rPr>
        <w:t>导入，将外部数据导入</w:t>
      </w:r>
      <w:r>
        <w:rPr>
          <w:rFonts w:hint="eastAsia"/>
        </w:rPr>
        <w:t>Hive</w:t>
      </w:r>
      <w:r>
        <w:rPr>
          <w:rFonts w:hint="eastAsia"/>
        </w:rPr>
        <w:t>表中</w:t>
      </w:r>
    </w:p>
    <w:p w:rsidR="00D50A65" w:rsidRDefault="00D50A65" w:rsidP="00D50A65">
      <w:pPr>
        <w:pStyle w:val="a3"/>
      </w:pPr>
      <w:r>
        <w:t>EXPORT TABLE default.emp TO '/user/beifeng/hive/export/emp_exp' ;</w:t>
      </w:r>
    </w:p>
    <w:p w:rsidR="00D50A65" w:rsidRDefault="00D50A65" w:rsidP="00D50A65">
      <w:r>
        <w:rPr>
          <w:rFonts w:hint="eastAsia"/>
        </w:rPr>
        <w:t>export_target_path</w:t>
      </w:r>
      <w:r>
        <w:rPr>
          <w:rFonts w:hint="eastAsia"/>
        </w:rPr>
        <w:t>：</w:t>
      </w:r>
    </w:p>
    <w:p w:rsidR="00D50A65" w:rsidRDefault="00D50A65" w:rsidP="00D50A65">
      <w:r>
        <w:rPr>
          <w:rFonts w:hint="eastAsia"/>
        </w:rPr>
        <w:tab/>
      </w:r>
      <w:r>
        <w:rPr>
          <w:rFonts w:hint="eastAsia"/>
        </w:rPr>
        <w:t>指的是</w:t>
      </w:r>
      <w:r>
        <w:rPr>
          <w:rFonts w:hint="eastAsia"/>
        </w:rPr>
        <w:t>HDFS</w:t>
      </w:r>
      <w:r>
        <w:rPr>
          <w:rFonts w:hint="eastAsia"/>
        </w:rPr>
        <w:t>上路径</w:t>
      </w:r>
    </w:p>
    <w:p w:rsidR="00D50A65" w:rsidRDefault="00D50A65" w:rsidP="00D50A65">
      <w:r>
        <w:t>&gt;&gt;&gt;&gt;&gt;&gt;&gt;&gt;&gt;&gt;&gt;&gt;&gt;&gt;&gt;&gt;&gt;&gt;&gt;&gt;&gt;&gt;&gt;&gt;&gt;&gt;&gt;&gt;&gt;&gt;&gt;</w:t>
      </w:r>
    </w:p>
    <w:p w:rsidR="00D50A65" w:rsidRDefault="00D50A65" w:rsidP="00D50A65">
      <w:pPr>
        <w:pStyle w:val="a3"/>
      </w:pPr>
      <w:r>
        <w:t>CREATE [TEMPORARY] [EXTERNAL] TABLE [IF NOT EXISTS] [db_name.]table_name</w:t>
      </w:r>
    </w:p>
    <w:p w:rsidR="00D50A65" w:rsidRDefault="00D50A65" w:rsidP="00D50A65">
      <w:pPr>
        <w:pStyle w:val="a3"/>
      </w:pPr>
      <w:r>
        <w:t xml:space="preserve">  LIKE existing_table_or_view_name</w:t>
      </w:r>
    </w:p>
    <w:p w:rsidR="00D50A65" w:rsidRDefault="00D50A65" w:rsidP="00D50A65">
      <w:pPr>
        <w:pStyle w:val="a3"/>
      </w:pPr>
      <w:r>
        <w:t xml:space="preserve">  [LOCATION hdfs_path];</w:t>
      </w:r>
    </w:p>
    <w:p w:rsidR="00D50A65" w:rsidRDefault="00D50A65" w:rsidP="00D50A65">
      <w:pPr>
        <w:pStyle w:val="a3"/>
      </w:pPr>
    </w:p>
    <w:p w:rsidR="00D50A65" w:rsidRDefault="00D50A65" w:rsidP="00D50A65">
      <w:pPr>
        <w:pStyle w:val="a3"/>
      </w:pPr>
      <w:r>
        <w:t>create table db_hive.emp like default.emp ;</w:t>
      </w:r>
    </w:p>
    <w:p w:rsidR="00732EB2" w:rsidRPr="00732EB2" w:rsidRDefault="00D50A65" w:rsidP="00D50A65">
      <w:pPr>
        <w:pStyle w:val="a3"/>
      </w:pPr>
      <w:r>
        <w:t>import table db_hive.emp from '/user/beifeng/hive/export/emp_exp';</w:t>
      </w:r>
    </w:p>
    <w:p w:rsidR="00715CC0" w:rsidRPr="0014304D" w:rsidRDefault="00715CC0" w:rsidP="00715CC0">
      <w:pPr>
        <w:pStyle w:val="4"/>
      </w:pPr>
      <w:r>
        <w:t>导出指定分隔符</w:t>
      </w:r>
    </w:p>
    <w:p w:rsidR="0014304D" w:rsidRDefault="0014304D" w:rsidP="0014304D">
      <w:pPr>
        <w:pStyle w:val="a3"/>
      </w:pPr>
      <w:r>
        <w:t>insert overwrite local directory '/opt/datas/hive_exp_emp2'</w:t>
      </w:r>
    </w:p>
    <w:p w:rsidR="00333447" w:rsidRPr="00333447" w:rsidRDefault="0014304D" w:rsidP="0014304D">
      <w:pPr>
        <w:pStyle w:val="a3"/>
      </w:pPr>
      <w:r>
        <w:t>ROW FORMAT DELIMITED FIELDS TERMINATED BY '\t' COLLECTION ITEMS TERMINATED BY '\n' select * from default.emp ;</w:t>
      </w:r>
    </w:p>
    <w:p w:rsidR="00333447" w:rsidRDefault="0087434D" w:rsidP="00E92027">
      <w:r>
        <w:rPr>
          <w:noProof/>
        </w:rPr>
        <w:drawing>
          <wp:inline distT="0" distB="0" distL="0" distR="0" wp14:anchorId="31345916" wp14:editId="3C3AE6D4">
            <wp:extent cx="5274310" cy="64325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34D" w:rsidRDefault="0087434D" w:rsidP="00E92027"/>
    <w:p w:rsidR="0014304D" w:rsidRDefault="0014304D" w:rsidP="0014304D">
      <w:pPr>
        <w:pStyle w:val="a3"/>
      </w:pPr>
      <w:r w:rsidRPr="0014304D">
        <w:t>bin/hive -e "select * from default.emp ;" &gt; /opt/datas/exp_res.txt</w:t>
      </w:r>
    </w:p>
    <w:p w:rsidR="0014304D" w:rsidRDefault="00721158" w:rsidP="00721158">
      <w:pPr>
        <w:pStyle w:val="2"/>
        <w:spacing w:before="156" w:after="156"/>
      </w:pPr>
      <w:r>
        <w:lastRenderedPageBreak/>
        <w:t>查询</w:t>
      </w:r>
    </w:p>
    <w:p w:rsidR="00721158" w:rsidRDefault="00AC344C" w:rsidP="00721158">
      <w:hyperlink r:id="rId30" w:history="1">
        <w:r w:rsidR="00017354" w:rsidRPr="00DA4026">
          <w:rPr>
            <w:rStyle w:val="a6"/>
          </w:rPr>
          <w:t>https://cwiki.apache.org/confluence/display/Hive/LanguageManual+Select</w:t>
        </w:r>
      </w:hyperlink>
    </w:p>
    <w:p w:rsidR="00017354" w:rsidRDefault="00A60B4E" w:rsidP="00721158">
      <w:r>
        <w:rPr>
          <w:noProof/>
        </w:rPr>
        <w:drawing>
          <wp:inline distT="0" distB="0" distL="0" distR="0" wp14:anchorId="1319CDDF" wp14:editId="507F78A3">
            <wp:extent cx="5048250" cy="26289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4E" w:rsidRDefault="00A60B4E" w:rsidP="00721158">
      <w:r>
        <w:rPr>
          <w:noProof/>
        </w:rPr>
        <w:drawing>
          <wp:inline distT="0" distB="0" distL="0" distR="0" wp14:anchorId="0C605E2E" wp14:editId="58BDEA03">
            <wp:extent cx="5124450" cy="2286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4E" w:rsidRDefault="00A60B4E" w:rsidP="00A60B4E">
      <w:pPr>
        <w:pStyle w:val="3"/>
        <w:spacing w:before="156" w:after="156"/>
      </w:pPr>
      <w:r>
        <w:rPr>
          <w:rFonts w:hint="eastAsia"/>
        </w:rPr>
        <w:t xml:space="preserve">CTE </w:t>
      </w:r>
    </w:p>
    <w:p w:rsidR="00A60B4E" w:rsidRPr="00A60B4E" w:rsidRDefault="00A60B4E" w:rsidP="00A60B4E">
      <w:r>
        <w:rPr>
          <w:noProof/>
        </w:rPr>
        <w:drawing>
          <wp:inline distT="0" distB="0" distL="0" distR="0" wp14:anchorId="4FE07319" wp14:editId="58C9981A">
            <wp:extent cx="3324225" cy="1000125"/>
            <wp:effectExtent l="0" t="0" r="9525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B4E" w:rsidRDefault="00A60B4E" w:rsidP="00A60B4E">
      <w:r>
        <w:rPr>
          <w:rFonts w:hint="eastAsia"/>
        </w:rPr>
        <w:t>cte</w:t>
      </w:r>
      <w:r>
        <w:rPr>
          <w:rFonts w:hint="eastAsia"/>
        </w:rPr>
        <w:t>语法：</w:t>
      </w:r>
    </w:p>
    <w:p w:rsidR="00A60B4E" w:rsidRDefault="00A60B4E" w:rsidP="00A60B4E">
      <w:r>
        <w:rPr>
          <w:rFonts w:hint="eastAsia"/>
        </w:rPr>
        <w:tab/>
      </w:r>
      <w:r>
        <w:rPr>
          <w:rFonts w:hint="eastAsia"/>
        </w:rPr>
        <w:tab/>
        <w:t xml:space="preserve">1. </w:t>
      </w:r>
      <w:r>
        <w:rPr>
          <w:rFonts w:hint="eastAsia"/>
        </w:rPr>
        <w:t>获取班级号为</w:t>
      </w:r>
      <w:r>
        <w:rPr>
          <w:rFonts w:hint="eastAsia"/>
        </w:rPr>
        <w:t>1</w:t>
      </w:r>
      <w:r>
        <w:rPr>
          <w:rFonts w:hint="eastAsia"/>
        </w:rPr>
        <w:t>的学生信息</w:t>
      </w:r>
      <w:r>
        <w:rPr>
          <w:rFonts w:hint="eastAsia"/>
        </w:rPr>
        <w:t>:</w:t>
      </w:r>
    </w:p>
    <w:p w:rsidR="00A60B4E" w:rsidRDefault="00A60B4E" w:rsidP="00A60B4E">
      <w:r>
        <w:tab/>
      </w:r>
      <w:r>
        <w:tab/>
      </w:r>
      <w:r>
        <w:tab/>
        <w:t>with tmp as (select studentid as sid,classid as cid,studentname as name from students where classid=1) from tmp select *;</w:t>
      </w:r>
    </w:p>
    <w:p w:rsidR="00A60B4E" w:rsidRPr="00A60B4E" w:rsidRDefault="00A60B4E" w:rsidP="00A60B4E"/>
    <w:p w:rsidR="002F5541" w:rsidRDefault="002F5541" w:rsidP="002F5541">
      <w:pPr>
        <w:pStyle w:val="a3"/>
      </w:pPr>
      <w:r>
        <w:t>SELECT [ALL | DISTINCT] select_expr, select_expr, ...</w:t>
      </w:r>
    </w:p>
    <w:p w:rsidR="002F5541" w:rsidRDefault="002F5541" w:rsidP="002F5541">
      <w:pPr>
        <w:pStyle w:val="a3"/>
      </w:pPr>
      <w:r>
        <w:t>FROM table_reference</w:t>
      </w:r>
    </w:p>
    <w:p w:rsidR="002F5541" w:rsidRDefault="002F5541" w:rsidP="002F5541">
      <w:pPr>
        <w:pStyle w:val="a3"/>
      </w:pPr>
      <w:r>
        <w:t>[WHERE where_condition]</w:t>
      </w:r>
    </w:p>
    <w:p w:rsidR="002F5541" w:rsidRDefault="002F5541" w:rsidP="002F5541">
      <w:pPr>
        <w:pStyle w:val="a3"/>
      </w:pPr>
      <w:r>
        <w:lastRenderedPageBreak/>
        <w:t>[GROUP BY col_list]</w:t>
      </w:r>
    </w:p>
    <w:p w:rsidR="002F5541" w:rsidRDefault="002F5541" w:rsidP="002F5541">
      <w:pPr>
        <w:pStyle w:val="a3"/>
      </w:pPr>
      <w:r>
        <w:t>[CLUSTER BY col_list</w:t>
      </w:r>
    </w:p>
    <w:p w:rsidR="002F5541" w:rsidRDefault="002F5541" w:rsidP="002F5541">
      <w:pPr>
        <w:pStyle w:val="a3"/>
      </w:pPr>
      <w:r>
        <w:t xml:space="preserve">  | [DISTRIBUTE BY col_list] [SORT BY col_list]</w:t>
      </w:r>
    </w:p>
    <w:p w:rsidR="002F5541" w:rsidRDefault="002F5541" w:rsidP="002F5541">
      <w:pPr>
        <w:pStyle w:val="a3"/>
      </w:pPr>
      <w:r>
        <w:t>]</w:t>
      </w:r>
    </w:p>
    <w:p w:rsidR="0014304D" w:rsidRDefault="002F5541" w:rsidP="002F5541">
      <w:pPr>
        <w:pStyle w:val="a3"/>
      </w:pPr>
      <w:r>
        <w:t>[LIMIT number]</w:t>
      </w:r>
    </w:p>
    <w:p w:rsidR="0014304D" w:rsidRDefault="0014304D" w:rsidP="00E92027"/>
    <w:p w:rsidR="003A2184" w:rsidRDefault="003A2184" w:rsidP="003A2184">
      <w:r>
        <w:t>group by /having</w:t>
      </w:r>
    </w:p>
    <w:p w:rsidR="003A2184" w:rsidRDefault="003A2184" w:rsidP="003A2184">
      <w:r>
        <w:rPr>
          <w:rFonts w:hint="eastAsia"/>
        </w:rPr>
        <w:tab/>
      </w:r>
      <w:r>
        <w:rPr>
          <w:rFonts w:hint="eastAsia"/>
        </w:rPr>
        <w:t>分组</w:t>
      </w:r>
    </w:p>
    <w:p w:rsidR="003A2184" w:rsidRDefault="003A2184" w:rsidP="003A2184">
      <w:r>
        <w:rPr>
          <w:rFonts w:hint="eastAsia"/>
        </w:rPr>
        <w:t>emp</w:t>
      </w:r>
      <w:r>
        <w:rPr>
          <w:rFonts w:hint="eastAsia"/>
        </w:rPr>
        <w:t>表</w:t>
      </w:r>
    </w:p>
    <w:p w:rsidR="003A2184" w:rsidRDefault="003A2184" w:rsidP="003A2184">
      <w:r>
        <w:rPr>
          <w:rFonts w:hint="eastAsia"/>
        </w:rPr>
        <w:t xml:space="preserve">* </w:t>
      </w:r>
      <w:r>
        <w:rPr>
          <w:rFonts w:hint="eastAsia"/>
        </w:rPr>
        <w:t>每个部门的平均工资</w:t>
      </w:r>
    </w:p>
    <w:p w:rsidR="003A2184" w:rsidRDefault="003A2184" w:rsidP="003A2184">
      <w:r>
        <w:t>select t.deptno, avg(t.sal) avg_sal from emp t group by t.deptno ;</w:t>
      </w:r>
    </w:p>
    <w:p w:rsidR="003A2184" w:rsidRDefault="003A2184" w:rsidP="003A2184">
      <w:r>
        <w:rPr>
          <w:rFonts w:hint="eastAsia"/>
        </w:rPr>
        <w:t xml:space="preserve">* </w:t>
      </w:r>
      <w:r>
        <w:rPr>
          <w:rFonts w:hint="eastAsia"/>
        </w:rPr>
        <w:t>每个部门中每个岗位的做高薪水</w:t>
      </w:r>
    </w:p>
    <w:p w:rsidR="003A2184" w:rsidRDefault="003A2184" w:rsidP="003A2184">
      <w:r>
        <w:t>select t.deptno, t.job, max(t.sal) avg_sal from emp t group by t.deptno, job ;</w:t>
      </w:r>
    </w:p>
    <w:p w:rsidR="003A2184" w:rsidRDefault="003A2184" w:rsidP="003A2184">
      <w:r>
        <w:t>&gt;&gt;&gt;having</w:t>
      </w:r>
    </w:p>
    <w:p w:rsidR="003A2184" w:rsidRDefault="003A2184" w:rsidP="003A2184">
      <w:r>
        <w:rPr>
          <w:rFonts w:hint="eastAsia"/>
        </w:rPr>
        <w:tab/>
        <w:t xml:space="preserve">* where </w:t>
      </w:r>
      <w:r>
        <w:rPr>
          <w:rFonts w:hint="eastAsia"/>
        </w:rPr>
        <w:t>是针对单条记录进行筛选</w:t>
      </w:r>
    </w:p>
    <w:p w:rsidR="003A2184" w:rsidRDefault="003A2184" w:rsidP="003A2184">
      <w:r>
        <w:rPr>
          <w:rFonts w:hint="eastAsia"/>
        </w:rPr>
        <w:tab/>
        <w:t xml:space="preserve">* having </w:t>
      </w:r>
      <w:r>
        <w:rPr>
          <w:rFonts w:hint="eastAsia"/>
        </w:rPr>
        <w:t>是针对分组结果进行筛选</w:t>
      </w:r>
    </w:p>
    <w:p w:rsidR="003A2184" w:rsidRDefault="003A2184" w:rsidP="003A2184">
      <w:r>
        <w:rPr>
          <w:rFonts w:hint="eastAsia"/>
        </w:rPr>
        <w:t>求每个部门的平均薪水大于</w:t>
      </w:r>
      <w:r>
        <w:rPr>
          <w:rFonts w:hint="eastAsia"/>
        </w:rPr>
        <w:t>2000</w:t>
      </w:r>
      <w:r>
        <w:rPr>
          <w:rFonts w:hint="eastAsia"/>
        </w:rPr>
        <w:t>的部门</w:t>
      </w:r>
    </w:p>
    <w:p w:rsidR="003A2184" w:rsidRDefault="003A2184" w:rsidP="003A2184">
      <w:r>
        <w:t>select deptno, avg(sal) from emp group by deptno ;</w:t>
      </w:r>
    </w:p>
    <w:p w:rsidR="003A2184" w:rsidRDefault="003A2184" w:rsidP="003A2184">
      <w:r>
        <w:t>select deptno, avg(sal) avg_sal from emp group by deptno having avg_sal &gt; 2000;</w:t>
      </w:r>
    </w:p>
    <w:p w:rsidR="00D22F72" w:rsidRDefault="00D22F72" w:rsidP="008339D9">
      <w:pPr>
        <w:pStyle w:val="4"/>
      </w:pPr>
      <w:r>
        <w:t>&gt;&gt; order by</w:t>
      </w:r>
    </w:p>
    <w:p w:rsidR="00D22F72" w:rsidRDefault="00D22F72" w:rsidP="00D22F72">
      <w:r>
        <w:rPr>
          <w:rFonts w:hint="eastAsia"/>
        </w:rPr>
        <w:tab/>
      </w:r>
      <w:r w:rsidRPr="009E3F38">
        <w:rPr>
          <w:rFonts w:hint="eastAsia"/>
          <w:highlight w:val="yellow"/>
        </w:rPr>
        <w:t>对全局数据的一个排序，仅仅只有</w:t>
      </w:r>
      <w:r w:rsidR="009E3F38" w:rsidRPr="009E3F38">
        <w:rPr>
          <w:rFonts w:hint="eastAsia"/>
          <w:highlight w:val="yellow"/>
        </w:rPr>
        <w:t>1</w:t>
      </w:r>
      <w:r w:rsidRPr="009E3F38">
        <w:rPr>
          <w:rFonts w:hint="eastAsia"/>
          <w:highlight w:val="yellow"/>
        </w:rPr>
        <w:t>个</w:t>
      </w:r>
      <w:r w:rsidRPr="009E3F38">
        <w:rPr>
          <w:rFonts w:hint="eastAsia"/>
          <w:highlight w:val="yellow"/>
        </w:rPr>
        <w:t>reduce</w:t>
      </w:r>
    </w:p>
    <w:p w:rsidR="00D22F72" w:rsidRDefault="00D22F72" w:rsidP="00D22F72">
      <w:r>
        <w:tab/>
        <w:t>select * from emp order by empno desc ;</w:t>
      </w:r>
    </w:p>
    <w:p w:rsidR="00D22F72" w:rsidRDefault="00D22F72" w:rsidP="008339D9">
      <w:pPr>
        <w:pStyle w:val="4"/>
      </w:pPr>
      <w:r>
        <w:t>&gt;&gt; sort by</w:t>
      </w:r>
    </w:p>
    <w:p w:rsidR="00D22F72" w:rsidRDefault="00D22F72" w:rsidP="00D22F72">
      <w:r>
        <w:rPr>
          <w:rFonts w:hint="eastAsia"/>
        </w:rPr>
        <w:tab/>
      </w:r>
      <w:r>
        <w:rPr>
          <w:rFonts w:hint="eastAsia"/>
        </w:rPr>
        <w:t>对每一个</w:t>
      </w:r>
      <w:r>
        <w:rPr>
          <w:rFonts w:hint="eastAsia"/>
        </w:rPr>
        <w:t>reduce</w:t>
      </w:r>
      <w:r>
        <w:rPr>
          <w:rFonts w:hint="eastAsia"/>
        </w:rPr>
        <w:t>内部数据进行排序的，全局结果集来说不是排序</w:t>
      </w:r>
      <w:r w:rsidR="000D4C8D">
        <w:rPr>
          <w:rFonts w:hint="eastAsia"/>
        </w:rPr>
        <w:t xml:space="preserve"> </w:t>
      </w:r>
      <w:r w:rsidR="000D4C8D">
        <w:rPr>
          <w:rFonts w:hint="eastAsia"/>
        </w:rPr>
        <w:t>局部排序</w:t>
      </w:r>
    </w:p>
    <w:p w:rsidR="00D22F72" w:rsidRDefault="00D22F72" w:rsidP="00D22F72"/>
    <w:p w:rsidR="00D22F72" w:rsidRDefault="00D22F72" w:rsidP="00D22F72">
      <w:r>
        <w:tab/>
        <w:t>set mapreduce.job.reduces= 3;</w:t>
      </w:r>
    </w:p>
    <w:p w:rsidR="00D22F72" w:rsidRDefault="00D22F72" w:rsidP="00D22F72">
      <w:r>
        <w:tab/>
        <w:t>select * from emp sort by empno asc ;</w:t>
      </w:r>
    </w:p>
    <w:p w:rsidR="00D22F72" w:rsidRDefault="00D22F72" w:rsidP="00D22F72">
      <w:r>
        <w:tab/>
        <w:t>insert overwrite local directory '/opt/datas/sortby-res' select * from emp sort by empno asc ;</w:t>
      </w:r>
    </w:p>
    <w:p w:rsidR="00D22F72" w:rsidRDefault="00D22F72" w:rsidP="008339D9">
      <w:pPr>
        <w:pStyle w:val="4"/>
      </w:pPr>
      <w:r>
        <w:t>&gt;&gt; distribute by</w:t>
      </w:r>
    </w:p>
    <w:p w:rsidR="00D22F72" w:rsidRDefault="00D22F72" w:rsidP="00D22F72">
      <w:r>
        <w:rPr>
          <w:rFonts w:hint="eastAsia"/>
        </w:rPr>
        <w:tab/>
      </w:r>
      <w:r>
        <w:rPr>
          <w:rFonts w:hint="eastAsia"/>
        </w:rPr>
        <w:t>分区</w:t>
      </w:r>
      <w:r>
        <w:rPr>
          <w:rFonts w:hint="eastAsia"/>
        </w:rPr>
        <w:t>partition</w:t>
      </w:r>
    </w:p>
    <w:p w:rsidR="00D22F72" w:rsidRDefault="00D22F72" w:rsidP="00D22F72">
      <w:r>
        <w:rPr>
          <w:rFonts w:hint="eastAsia"/>
        </w:rPr>
        <w:tab/>
      </w:r>
      <w:r>
        <w:rPr>
          <w:rFonts w:hint="eastAsia"/>
        </w:rPr>
        <w:t>类似于</w:t>
      </w:r>
      <w:r>
        <w:rPr>
          <w:rFonts w:hint="eastAsia"/>
        </w:rPr>
        <w:t>MapReduce</w:t>
      </w:r>
      <w:r>
        <w:rPr>
          <w:rFonts w:hint="eastAsia"/>
        </w:rPr>
        <w:t>中分区</w:t>
      </w:r>
      <w:r>
        <w:rPr>
          <w:rFonts w:hint="eastAsia"/>
        </w:rPr>
        <w:t>partition,</w:t>
      </w:r>
      <w:r>
        <w:rPr>
          <w:rFonts w:hint="eastAsia"/>
        </w:rPr>
        <w:t>对数据进行分区，结合</w:t>
      </w:r>
      <w:r>
        <w:rPr>
          <w:rFonts w:hint="eastAsia"/>
        </w:rPr>
        <w:t>sort by</w:t>
      </w:r>
      <w:r>
        <w:rPr>
          <w:rFonts w:hint="eastAsia"/>
        </w:rPr>
        <w:t>进行使用</w:t>
      </w:r>
    </w:p>
    <w:p w:rsidR="00D22F72" w:rsidRDefault="00D22F72" w:rsidP="00D22F72">
      <w:r>
        <w:tab/>
        <w:t>insert overwrite local directory '/opt/datas/distby-res' select * from emp distribute by deptno sort by empno asc ;</w:t>
      </w:r>
    </w:p>
    <w:p w:rsidR="00D22F72" w:rsidRDefault="00D22F72" w:rsidP="00D22F72"/>
    <w:p w:rsidR="00D22F72" w:rsidRDefault="00D22F72" w:rsidP="00D22F72">
      <w:r>
        <w:rPr>
          <w:rFonts w:hint="eastAsia"/>
        </w:rPr>
        <w:t>注意事项：</w:t>
      </w:r>
    </w:p>
    <w:p w:rsidR="00D22F72" w:rsidRDefault="00D22F72" w:rsidP="00D22F72">
      <w:r>
        <w:rPr>
          <w:rFonts w:hint="eastAsia"/>
        </w:rPr>
        <w:tab/>
      </w:r>
      <w:r w:rsidRPr="0005104F">
        <w:rPr>
          <w:rFonts w:hint="eastAsia"/>
          <w:highlight w:val="yellow"/>
        </w:rPr>
        <w:t xml:space="preserve">distribute by </w:t>
      </w:r>
      <w:r w:rsidRPr="0005104F">
        <w:rPr>
          <w:rFonts w:hint="eastAsia"/>
          <w:highlight w:val="yellow"/>
        </w:rPr>
        <w:t>必须要在</w:t>
      </w:r>
      <w:r w:rsidRPr="0005104F">
        <w:rPr>
          <w:rFonts w:hint="eastAsia"/>
          <w:highlight w:val="yellow"/>
        </w:rPr>
        <w:t xml:space="preserve">sort by  </w:t>
      </w:r>
      <w:r w:rsidRPr="0005104F">
        <w:rPr>
          <w:rFonts w:hint="eastAsia"/>
          <w:highlight w:val="yellow"/>
        </w:rPr>
        <w:t>前面</w:t>
      </w:r>
      <w:r>
        <w:rPr>
          <w:rFonts w:hint="eastAsia"/>
        </w:rPr>
        <w:t>。</w:t>
      </w:r>
    </w:p>
    <w:p w:rsidR="00D22F72" w:rsidRDefault="00D22F72" w:rsidP="008339D9">
      <w:pPr>
        <w:pStyle w:val="4"/>
      </w:pPr>
      <w:r>
        <w:lastRenderedPageBreak/>
        <w:t>&gt;&gt; cluster by</w:t>
      </w:r>
    </w:p>
    <w:p w:rsidR="00D22F72" w:rsidRDefault="00D22F72" w:rsidP="00D22F72">
      <w:r>
        <w:rPr>
          <w:rFonts w:hint="eastAsia"/>
        </w:rPr>
        <w:tab/>
      </w:r>
      <w:r>
        <w:rPr>
          <w:rFonts w:hint="eastAsia"/>
        </w:rPr>
        <w:t>当</w:t>
      </w:r>
      <w:r>
        <w:rPr>
          <w:rFonts w:hint="eastAsia"/>
        </w:rPr>
        <w:t>distribute by</w:t>
      </w:r>
      <w:r>
        <w:rPr>
          <w:rFonts w:hint="eastAsia"/>
        </w:rPr>
        <w:t>和</w:t>
      </w:r>
      <w:r>
        <w:rPr>
          <w:rFonts w:hint="eastAsia"/>
        </w:rPr>
        <w:t xml:space="preserve">sort by </w:t>
      </w:r>
      <w:r>
        <w:rPr>
          <w:rFonts w:hint="eastAsia"/>
        </w:rPr>
        <w:t>字段相同时，可以使用</w:t>
      </w:r>
      <w:r>
        <w:rPr>
          <w:rFonts w:hint="eastAsia"/>
        </w:rPr>
        <w:t>cluster by ;</w:t>
      </w:r>
    </w:p>
    <w:p w:rsidR="00D22F72" w:rsidRDefault="00D22F72" w:rsidP="00D22F72">
      <w:r>
        <w:tab/>
        <w:t>insert overwrite local directory '/opt/datas/cluster-res' select * from emp cluster by empno ;</w:t>
      </w:r>
    </w:p>
    <w:p w:rsidR="00D42FB5" w:rsidRDefault="00D42FB5" w:rsidP="00D42FB5">
      <w:pPr>
        <w:pStyle w:val="3"/>
        <w:spacing w:before="156" w:after="156"/>
      </w:pPr>
      <w:r>
        <w:t xml:space="preserve">JOIN </w:t>
      </w:r>
    </w:p>
    <w:p w:rsidR="00D42FB5" w:rsidRDefault="00D42FB5" w:rsidP="00D42FB5">
      <w:r>
        <w:rPr>
          <w:noProof/>
        </w:rPr>
        <w:drawing>
          <wp:inline distT="0" distB="0" distL="0" distR="0" wp14:anchorId="17CA7E8A" wp14:editId="0F46AC3B">
            <wp:extent cx="5274310" cy="32962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0E" w:rsidRDefault="00D42FB5" w:rsidP="00D42FB5">
      <w:r>
        <w:rPr>
          <w:noProof/>
        </w:rPr>
        <w:drawing>
          <wp:inline distT="0" distB="0" distL="0" distR="0" wp14:anchorId="5C516B0E" wp14:editId="63C99586">
            <wp:extent cx="5274310" cy="30537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AC9">
        <w:rPr>
          <w:noProof/>
        </w:rPr>
        <w:lastRenderedPageBreak/>
        <w:drawing>
          <wp:inline distT="0" distB="0" distL="0" distR="0" wp14:anchorId="13E869D9" wp14:editId="19A4EC3F">
            <wp:extent cx="5274310" cy="226568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90E" w:rsidRDefault="0015790E" w:rsidP="00A042D0">
      <w:pPr>
        <w:pStyle w:val="a3"/>
      </w:pPr>
      <w:r w:rsidRPr="0015790E">
        <w:t>hive&gt; select students.*, classes.* from classes cross join students on classes.classid=students.classid;</w:t>
      </w:r>
    </w:p>
    <w:p w:rsidR="0015790E" w:rsidRDefault="0015790E" w:rsidP="00D42FB5"/>
    <w:p w:rsidR="00D42FB5" w:rsidRDefault="00676AC9" w:rsidP="00D42FB5">
      <w:r>
        <w:rPr>
          <w:noProof/>
        </w:rPr>
        <w:drawing>
          <wp:inline distT="0" distB="0" distL="0" distR="0" wp14:anchorId="6BF4D681" wp14:editId="233972E9">
            <wp:extent cx="4486275" cy="2895600"/>
            <wp:effectExtent l="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66E" w:rsidRPr="00D42FB5" w:rsidRDefault="0047066E" w:rsidP="00D42FB5">
      <w:r>
        <w:rPr>
          <w:noProof/>
        </w:rPr>
        <w:drawing>
          <wp:inline distT="0" distB="0" distL="0" distR="0" wp14:anchorId="40DA9441" wp14:editId="23545C05">
            <wp:extent cx="4486275" cy="2571750"/>
            <wp:effectExtent l="0" t="0" r="952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7F4">
        <w:rPr>
          <w:noProof/>
        </w:rPr>
        <w:lastRenderedPageBreak/>
        <w:drawing>
          <wp:inline distT="0" distB="0" distL="0" distR="0" wp14:anchorId="108E3C5E" wp14:editId="0FF1EB00">
            <wp:extent cx="4505325" cy="2428875"/>
            <wp:effectExtent l="0" t="0" r="9525" b="952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F72" w:rsidRDefault="00DD189E" w:rsidP="00015A78">
      <w:pPr>
        <w:pStyle w:val="2"/>
        <w:spacing w:before="156" w:after="156"/>
      </w:pPr>
      <w:r>
        <w:rPr>
          <w:rFonts w:hint="eastAsia"/>
        </w:rPr>
        <w:t>H</w:t>
      </w:r>
      <w:r>
        <w:t>ive UDF</w:t>
      </w:r>
      <w:r w:rsidR="00015A78">
        <w:t xml:space="preserve">  (</w:t>
      </w:r>
      <w:r w:rsidR="00986B9C">
        <w:t>User Defined</w:t>
      </w:r>
      <w:r w:rsidR="00015A78" w:rsidRPr="00015A78">
        <w:t xml:space="preserve"> Function</w:t>
      </w:r>
      <w:r w:rsidR="00015A78">
        <w:t>)</w:t>
      </w:r>
    </w:p>
    <w:p w:rsidR="0093048F" w:rsidRDefault="00AC344C" w:rsidP="0093048F">
      <w:hyperlink r:id="rId40" w:history="1">
        <w:r w:rsidR="0093048F" w:rsidRPr="00DA4026">
          <w:rPr>
            <w:rStyle w:val="a6"/>
          </w:rPr>
          <w:t>https://cwiki.apache.org/confluence/display/Hive/LanguageManual+UDF</w:t>
        </w:r>
      </w:hyperlink>
    </w:p>
    <w:p w:rsidR="0093048F" w:rsidRDefault="00A77343" w:rsidP="0093048F">
      <w:r>
        <w:rPr>
          <w:noProof/>
        </w:rPr>
        <w:drawing>
          <wp:inline distT="0" distB="0" distL="0" distR="0" wp14:anchorId="4EE2ECDA" wp14:editId="26854B5A">
            <wp:extent cx="2733675" cy="5905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343" w:rsidRDefault="001F659C" w:rsidP="0093048F">
      <w:r>
        <w:rPr>
          <w:noProof/>
        </w:rPr>
        <w:drawing>
          <wp:inline distT="0" distB="0" distL="0" distR="0" wp14:anchorId="7E619AEA" wp14:editId="2328761A">
            <wp:extent cx="4133850" cy="240982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BDA" w:rsidRDefault="00F47BDA" w:rsidP="0093048F">
      <w:r>
        <w:rPr>
          <w:noProof/>
        </w:rPr>
        <w:drawing>
          <wp:inline distT="0" distB="0" distL="0" distR="0" wp14:anchorId="4F8FDFC9" wp14:editId="6CA5C7E9">
            <wp:extent cx="4286250" cy="21907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9C" w:rsidRPr="0093048F" w:rsidRDefault="001F659C" w:rsidP="0093048F"/>
    <w:p w:rsidR="00AB476E" w:rsidRDefault="00AB476E" w:rsidP="00AB476E">
      <w:r>
        <w:t>pom.xml</w:t>
      </w:r>
    </w:p>
    <w:p w:rsidR="00AB476E" w:rsidRDefault="00AB476E" w:rsidP="00AB476E">
      <w:pPr>
        <w:pStyle w:val="a3"/>
      </w:pPr>
      <w:r>
        <w:lastRenderedPageBreak/>
        <w:tab/>
      </w:r>
      <w:r>
        <w:tab/>
        <w:t>&lt;!-- Hive Client --&gt;</w:t>
      </w:r>
    </w:p>
    <w:p w:rsidR="00AB476E" w:rsidRDefault="00AB476E" w:rsidP="00AB476E">
      <w:pPr>
        <w:pStyle w:val="a3"/>
      </w:pPr>
      <w:r>
        <w:tab/>
      </w:r>
      <w:r>
        <w:tab/>
        <w:t>&lt;dependency&gt;</w:t>
      </w:r>
    </w:p>
    <w:p w:rsidR="00AB476E" w:rsidRDefault="00AB476E" w:rsidP="00AB476E">
      <w:pPr>
        <w:pStyle w:val="a3"/>
      </w:pPr>
      <w:r>
        <w:tab/>
      </w:r>
      <w:r>
        <w:tab/>
      </w:r>
      <w:r>
        <w:tab/>
        <w:t>&lt;groupId&gt;org.apache.hive&lt;/groupId&gt;</w:t>
      </w:r>
    </w:p>
    <w:p w:rsidR="00AB476E" w:rsidRDefault="00AB476E" w:rsidP="00AB476E">
      <w:pPr>
        <w:pStyle w:val="a3"/>
      </w:pPr>
      <w:r>
        <w:tab/>
      </w:r>
      <w:r>
        <w:tab/>
      </w:r>
      <w:r>
        <w:tab/>
        <w:t>&lt;artifactId&gt;hive-jdbc&lt;/artifactId&gt;</w:t>
      </w:r>
    </w:p>
    <w:p w:rsidR="00AB476E" w:rsidRDefault="00AB476E" w:rsidP="00AB476E">
      <w:pPr>
        <w:pStyle w:val="a3"/>
      </w:pPr>
      <w:r>
        <w:tab/>
      </w:r>
      <w:r>
        <w:tab/>
      </w:r>
      <w:r>
        <w:tab/>
        <w:t>&lt;version&gt;${hive.version}&lt;/version&gt;</w:t>
      </w:r>
    </w:p>
    <w:p w:rsidR="00AB476E" w:rsidRDefault="00AB476E" w:rsidP="00AB476E">
      <w:pPr>
        <w:pStyle w:val="a3"/>
      </w:pPr>
      <w:r>
        <w:tab/>
      </w:r>
      <w:r>
        <w:tab/>
        <w:t>&lt;/dependency&gt;</w:t>
      </w:r>
    </w:p>
    <w:p w:rsidR="00AB476E" w:rsidRDefault="00AB476E" w:rsidP="00AB476E">
      <w:pPr>
        <w:pStyle w:val="a3"/>
      </w:pPr>
      <w:r>
        <w:tab/>
      </w:r>
      <w:r>
        <w:tab/>
        <w:t>&lt;dependency&gt;</w:t>
      </w:r>
    </w:p>
    <w:p w:rsidR="00AB476E" w:rsidRDefault="00AB476E" w:rsidP="00AB476E">
      <w:pPr>
        <w:pStyle w:val="a3"/>
      </w:pPr>
      <w:r>
        <w:tab/>
      </w:r>
      <w:r>
        <w:tab/>
      </w:r>
      <w:r>
        <w:tab/>
        <w:t>&lt;groupId&gt;org.apache.hive&lt;/groupId&gt;</w:t>
      </w:r>
    </w:p>
    <w:p w:rsidR="00AB476E" w:rsidRDefault="00AB476E" w:rsidP="00AB476E">
      <w:pPr>
        <w:pStyle w:val="a3"/>
      </w:pPr>
      <w:r>
        <w:tab/>
      </w:r>
      <w:r>
        <w:tab/>
      </w:r>
      <w:r>
        <w:tab/>
        <w:t>&lt;artifactId&gt;hive-exec&lt;/artifactId&gt;</w:t>
      </w:r>
    </w:p>
    <w:p w:rsidR="00AB476E" w:rsidRDefault="00AB476E" w:rsidP="00AB476E">
      <w:pPr>
        <w:pStyle w:val="a3"/>
      </w:pPr>
      <w:r>
        <w:tab/>
      </w:r>
      <w:r>
        <w:tab/>
      </w:r>
      <w:r>
        <w:tab/>
        <w:t>&lt;version&gt;${hive.version}&lt;/version&gt;</w:t>
      </w:r>
    </w:p>
    <w:p w:rsidR="00AB476E" w:rsidRDefault="00AB476E" w:rsidP="00AB476E">
      <w:pPr>
        <w:pStyle w:val="a3"/>
      </w:pPr>
      <w:r>
        <w:tab/>
      </w:r>
      <w:r>
        <w:tab/>
        <w:t>&lt;/dependency&gt;</w:t>
      </w:r>
    </w:p>
    <w:p w:rsidR="00AB476E" w:rsidRDefault="00AB476E" w:rsidP="00AB476E"/>
    <w:p w:rsidR="00AB476E" w:rsidRDefault="00AB476E" w:rsidP="00AB476E">
      <w:r>
        <w:t>Creating Custom UDFs</w:t>
      </w:r>
    </w:p>
    <w:p w:rsidR="00AB476E" w:rsidRDefault="00AB476E" w:rsidP="00AB476E">
      <w:r>
        <w:t>1)First, you need to create a new class that extends UDF, with one or more methods named evaluate.</w:t>
      </w:r>
    </w:p>
    <w:p w:rsidR="00AB476E" w:rsidRDefault="00AB476E" w:rsidP="00AB476E"/>
    <w:p w:rsidR="00AB476E" w:rsidRDefault="00AB476E" w:rsidP="00AB476E">
      <w:r>
        <w:t>2)Usage</w:t>
      </w:r>
    </w:p>
    <w:p w:rsidR="00AB476E" w:rsidRDefault="00AB476E" w:rsidP="00AB476E">
      <w:pPr>
        <w:pStyle w:val="a3"/>
      </w:pPr>
      <w:r>
        <w:t>add jar /opt/datas/hiveudf.jar ;</w:t>
      </w:r>
    </w:p>
    <w:p w:rsidR="00AB476E" w:rsidRDefault="00AB476E" w:rsidP="00AB476E">
      <w:pPr>
        <w:pStyle w:val="a3"/>
      </w:pPr>
      <w:r>
        <w:t>create temporary function my_lower as "com.beifeng.senior.hive.udf.LowerUDF" ;</w:t>
      </w:r>
    </w:p>
    <w:p w:rsidR="00AB476E" w:rsidRDefault="00AB476E" w:rsidP="00AB476E">
      <w:pPr>
        <w:pStyle w:val="a3"/>
      </w:pPr>
      <w:r>
        <w:t>select ename, my_lower(ename) lowername from emp limit 5 ;</w:t>
      </w:r>
    </w:p>
    <w:p w:rsidR="00AB476E" w:rsidRDefault="001071BE" w:rsidP="00AB476E">
      <w:r>
        <w:rPr>
          <w:noProof/>
        </w:rPr>
        <w:drawing>
          <wp:inline distT="0" distB="0" distL="0" distR="0" wp14:anchorId="5C7E32D4" wp14:editId="794A4031">
            <wp:extent cx="4010025" cy="13049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1BE" w:rsidRDefault="001071BE" w:rsidP="00AB476E"/>
    <w:p w:rsidR="00C102B1" w:rsidRDefault="00C102B1" w:rsidP="00AB476E">
      <w:pPr>
        <w:pStyle w:val="a3"/>
      </w:pPr>
      <w:r w:rsidRPr="00C102B1">
        <w:t xml:space="preserve">hive (default)&gt; create function myfunc as 'com.vip.hive.udf.LowerUDF' USING JAR </w:t>
      </w:r>
      <w:r w:rsidRPr="00224A63">
        <w:rPr>
          <w:highlight w:val="yellow"/>
        </w:rPr>
        <w:t>'hdfs:///user/beifeng/hive/jars/hiveudf.'/hive/jars/hiveudf.jar</w:t>
      </w:r>
      <w:r w:rsidRPr="00C102B1">
        <w:t>';</w:t>
      </w:r>
    </w:p>
    <w:p w:rsidR="00C102B1" w:rsidRDefault="00C102B1" w:rsidP="00AB476E">
      <w:pPr>
        <w:pStyle w:val="a3"/>
      </w:pPr>
    </w:p>
    <w:p w:rsidR="00DD189E" w:rsidRDefault="00AB476E" w:rsidP="00AB476E">
      <w:pPr>
        <w:pStyle w:val="a3"/>
      </w:pPr>
      <w:r>
        <w:t>select ename, self_lower(ename) lowername from emp limit 5 ;</w:t>
      </w:r>
    </w:p>
    <w:p w:rsidR="00214F1F" w:rsidRDefault="00214F1F" w:rsidP="006712C6">
      <w:pPr>
        <w:pStyle w:val="2"/>
        <w:spacing w:before="156" w:after="156"/>
      </w:pPr>
      <w:r>
        <w:rPr>
          <w:rFonts w:hint="eastAsia"/>
        </w:rPr>
        <w:t>UDAF</w:t>
      </w:r>
    </w:p>
    <w:p w:rsidR="006712C6" w:rsidRDefault="006712C6" w:rsidP="006712C6">
      <w:r>
        <w:rPr>
          <w:noProof/>
        </w:rPr>
        <w:drawing>
          <wp:inline distT="0" distB="0" distL="0" distR="0" wp14:anchorId="71DC677F" wp14:editId="2E04A25B">
            <wp:extent cx="4133850" cy="19240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1C8EEB" wp14:editId="55D5712E">
            <wp:extent cx="4105275" cy="1457325"/>
            <wp:effectExtent l="0" t="0" r="9525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29DF9A" wp14:editId="3B9A2E32">
            <wp:extent cx="3971925" cy="301942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A4B" w:rsidRDefault="00724A4B" w:rsidP="00724A4B">
      <w:pPr>
        <w:pStyle w:val="2"/>
        <w:spacing w:before="156" w:after="156"/>
      </w:pPr>
      <w:r>
        <w:rPr>
          <w:rFonts w:hint="eastAsia"/>
        </w:rPr>
        <w:t>UDTF</w:t>
      </w:r>
    </w:p>
    <w:p w:rsidR="00724A4B" w:rsidRDefault="00AC344C" w:rsidP="00724A4B">
      <w:r>
        <w:rPr>
          <w:noProof/>
        </w:rPr>
        <w:drawing>
          <wp:inline distT="0" distB="0" distL="0" distR="0" wp14:anchorId="1634F825" wp14:editId="1B6D6AF4">
            <wp:extent cx="3895725" cy="2381250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433" w:rsidRDefault="003F4F93" w:rsidP="003F4F93">
      <w:pPr>
        <w:pStyle w:val="2"/>
        <w:spacing w:before="156" w:after="156"/>
      </w:pPr>
      <w:r w:rsidRPr="003F4F93">
        <w:rPr>
          <w:rFonts w:hint="eastAsia"/>
        </w:rPr>
        <w:t>hive</w:t>
      </w:r>
      <w:r w:rsidRPr="003F4F93">
        <w:rPr>
          <w:rFonts w:hint="eastAsia"/>
        </w:rPr>
        <w:t>集成自定义函数的各种不同的方式</w:t>
      </w:r>
    </w:p>
    <w:p w:rsidR="006257E2" w:rsidRPr="006257E2" w:rsidRDefault="006257E2" w:rsidP="006257E2">
      <w:pPr>
        <w:rPr>
          <w:rFonts w:hint="eastAsia"/>
        </w:rPr>
      </w:pPr>
    </w:p>
    <w:p w:rsidR="003F4F93" w:rsidRDefault="006257E2" w:rsidP="003F4F93">
      <w:r>
        <w:rPr>
          <w:noProof/>
        </w:rPr>
        <w:lastRenderedPageBreak/>
        <w:drawing>
          <wp:inline distT="0" distB="0" distL="0" distR="0" wp14:anchorId="1B208EC1" wp14:editId="2FFAFF72">
            <wp:extent cx="4019550" cy="191452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7E2" w:rsidRDefault="006257E2" w:rsidP="006257E2">
      <w:pPr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修改</w:t>
      </w:r>
      <w:r>
        <w:rPr>
          <w:rFonts w:hint="eastAsia"/>
        </w:rPr>
        <w:t>hive-site.xml</w:t>
      </w:r>
    </w:p>
    <w:p w:rsidR="006257E2" w:rsidRDefault="006257E2" w:rsidP="006257E2">
      <w:pPr>
        <w:pStyle w:val="a3"/>
        <w:ind w:firstLineChars="100" w:firstLine="210"/>
      </w:pPr>
      <w:r>
        <w:t>&lt;property&gt;</w:t>
      </w:r>
    </w:p>
    <w:p w:rsidR="006257E2" w:rsidRDefault="006257E2" w:rsidP="006257E2">
      <w:pPr>
        <w:pStyle w:val="a3"/>
      </w:pPr>
      <w:r>
        <w:t xml:space="preserve">        &lt;name&gt;hive.aux.jars.path&lt;/name&gt;</w:t>
      </w:r>
    </w:p>
    <w:p w:rsidR="006257E2" w:rsidRDefault="006257E2" w:rsidP="006257E2">
      <w:pPr>
        <w:pStyle w:val="a3"/>
      </w:pPr>
      <w:r>
        <w:t xml:space="preserve">        &lt;value&gt;file:///home/hadoop/jobs/beifeng14-0.0.1.jar&lt;/value&gt;</w:t>
      </w:r>
    </w:p>
    <w:p w:rsidR="006257E2" w:rsidRDefault="006257E2" w:rsidP="006257E2">
      <w:pPr>
        <w:pStyle w:val="a3"/>
      </w:pPr>
      <w:r>
        <w:t xml:space="preserve">  &lt;/property&gt;</w:t>
      </w:r>
    </w:p>
    <w:p w:rsidR="006257E2" w:rsidRPr="00A92EF6" w:rsidRDefault="006257E2" w:rsidP="006257E2">
      <w:pPr>
        <w:rPr>
          <w:rFonts w:hint="eastAsia"/>
          <w:b/>
        </w:rPr>
      </w:pPr>
      <w:r w:rsidRPr="00A92EF6">
        <w:rPr>
          <w:rFonts w:hint="eastAsia"/>
          <w:b/>
          <w:highlight w:val="yellow"/>
        </w:rPr>
        <w:t>最常用的：使用将</w:t>
      </w:r>
      <w:r w:rsidRPr="00A92EF6">
        <w:rPr>
          <w:rFonts w:hint="eastAsia"/>
          <w:b/>
          <w:highlight w:val="yellow"/>
        </w:rPr>
        <w:t>jar</w:t>
      </w:r>
      <w:r w:rsidRPr="00A92EF6">
        <w:rPr>
          <w:rFonts w:hint="eastAsia"/>
          <w:b/>
          <w:highlight w:val="yellow"/>
        </w:rPr>
        <w:t>上传到</w:t>
      </w:r>
      <w:r w:rsidRPr="00A92EF6">
        <w:rPr>
          <w:rFonts w:hint="eastAsia"/>
          <w:b/>
          <w:highlight w:val="yellow"/>
        </w:rPr>
        <w:t>hdfs</w:t>
      </w:r>
      <w:r w:rsidRPr="00A92EF6">
        <w:rPr>
          <w:rFonts w:hint="eastAsia"/>
          <w:b/>
          <w:highlight w:val="yellow"/>
        </w:rPr>
        <w:t>中，然后再进行操作的方式。</w:t>
      </w:r>
    </w:p>
    <w:p w:rsidR="006257E2" w:rsidRDefault="006257E2" w:rsidP="006257E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1. </w:t>
      </w:r>
      <w:r>
        <w:rPr>
          <w:rFonts w:hint="eastAsia"/>
        </w:rPr>
        <w:t>上传文件到</w:t>
      </w:r>
      <w:r>
        <w:rPr>
          <w:rFonts w:hint="eastAsia"/>
        </w:rPr>
        <w:t>hdfs: dfs -put /home/hadoop/jobs/beifeng14-0.0.1.jar /beifeng/beifeng14-0.0.1.jar</w:t>
      </w:r>
    </w:p>
    <w:p w:rsidR="006257E2" w:rsidRDefault="006257E2" w:rsidP="006257E2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 xml:space="preserve">2.  </w:t>
      </w:r>
      <w:r>
        <w:rPr>
          <w:rFonts w:hint="eastAsia"/>
        </w:rPr>
        <w:t>创建函数</w:t>
      </w:r>
      <w:r>
        <w:rPr>
          <w:rFonts w:hint="eastAsia"/>
        </w:rPr>
        <w:t>:create function f2 as 'com.beifeng.hive.ql.UDTFCase' using jar 'hdfs://hh:8020/beifeng/beifeng14-0.0.1.jar';</w:t>
      </w:r>
    </w:p>
    <w:p w:rsidR="006257E2" w:rsidRDefault="006257E2" w:rsidP="006257E2">
      <w:r>
        <w:rPr>
          <w:rFonts w:hint="eastAsia"/>
        </w:rPr>
        <w:tab/>
      </w:r>
      <w:r>
        <w:rPr>
          <w:rFonts w:hint="eastAsia"/>
        </w:rPr>
        <w:tab/>
        <w:t xml:space="preserve">3. </w:t>
      </w:r>
      <w:r>
        <w:rPr>
          <w:rFonts w:hint="eastAsia"/>
        </w:rPr>
        <w:t>正常使用</w:t>
      </w:r>
    </w:p>
    <w:p w:rsidR="00311A4E" w:rsidRPr="003F4F93" w:rsidRDefault="00311A4E" w:rsidP="006257E2">
      <w:pPr>
        <w:rPr>
          <w:rFonts w:hint="eastAsia"/>
        </w:rPr>
      </w:pPr>
      <w:r>
        <w:rPr>
          <w:noProof/>
        </w:rPr>
        <w:drawing>
          <wp:inline distT="0" distB="0" distL="0" distR="0" wp14:anchorId="30A60C3D" wp14:editId="14E784F6">
            <wp:extent cx="4048125" cy="2724150"/>
            <wp:effectExtent l="0" t="0" r="952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E1E05" w:rsidRDefault="000E1E05" w:rsidP="000E1E05">
      <w:pPr>
        <w:pStyle w:val="1"/>
      </w:pPr>
      <w:r>
        <w:rPr>
          <w:rFonts w:hint="eastAsia"/>
        </w:rPr>
        <w:t>H</w:t>
      </w:r>
      <w:r>
        <w:t>ive</w:t>
      </w:r>
      <w:r>
        <w:rPr>
          <w:rFonts w:hint="eastAsia"/>
        </w:rPr>
        <w:t>高级</w:t>
      </w:r>
      <w:r w:rsidR="004C4FFC">
        <w:rPr>
          <w:rFonts w:hint="eastAsia"/>
        </w:rPr>
        <w:t>使用</w:t>
      </w:r>
    </w:p>
    <w:p w:rsidR="004C4FFC" w:rsidRDefault="004C4FFC" w:rsidP="00587C3B">
      <w:pPr>
        <w:pStyle w:val="2"/>
        <w:spacing w:before="156" w:after="156"/>
      </w:pPr>
      <w:r>
        <w:rPr>
          <w:rFonts w:hint="eastAsia"/>
        </w:rPr>
        <w:t>H</w:t>
      </w:r>
      <w:r>
        <w:t>iveSever2</w:t>
      </w:r>
    </w:p>
    <w:p w:rsidR="00B3421F" w:rsidRDefault="00AC344C" w:rsidP="00B3421F">
      <w:hyperlink r:id="rId51" w:history="1">
        <w:r w:rsidR="00B3421F" w:rsidRPr="00E97646">
          <w:rPr>
            <w:rStyle w:val="a6"/>
          </w:rPr>
          <w:t>https://cwiki.apache.org/confluence/display/Hive/HiveServer2+Clients</w:t>
        </w:r>
      </w:hyperlink>
    </w:p>
    <w:p w:rsidR="00B3421F" w:rsidRDefault="00B3421F" w:rsidP="00B3421F"/>
    <w:p w:rsidR="00AE0530" w:rsidRDefault="00AE0530" w:rsidP="00AE0530">
      <w:pPr>
        <w:pStyle w:val="a3"/>
      </w:pPr>
      <w:r>
        <w:lastRenderedPageBreak/>
        <w:t>bin/hiveserver2</w:t>
      </w:r>
    </w:p>
    <w:p w:rsidR="00AE0530" w:rsidRDefault="00AE0530" w:rsidP="00AE0530">
      <w:pPr>
        <w:pStyle w:val="a3"/>
      </w:pPr>
      <w:r>
        <w:t>bin/beeline</w:t>
      </w:r>
    </w:p>
    <w:p w:rsidR="00AE0530" w:rsidRDefault="00AE0530" w:rsidP="00AE0530">
      <w:pPr>
        <w:pStyle w:val="a3"/>
      </w:pPr>
      <w:r>
        <w:t>!connect jdbc:hive2://hadoop-senior.ibeifeng.com:10000 beifeng beifeng org.apache.hive.jdbc.HiveDriver</w:t>
      </w:r>
    </w:p>
    <w:p w:rsidR="00AE0530" w:rsidRPr="00AE0530" w:rsidRDefault="00AE0530" w:rsidP="00AE0530">
      <w:r>
        <w:rPr>
          <w:noProof/>
        </w:rPr>
        <w:drawing>
          <wp:inline distT="0" distB="0" distL="0" distR="0" wp14:anchorId="0D05B7E7" wp14:editId="3A3D4604">
            <wp:extent cx="5274310" cy="6019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530" w:rsidRDefault="00AE0530" w:rsidP="00AE0530">
      <w:pPr>
        <w:pStyle w:val="a3"/>
      </w:pPr>
      <w:r>
        <w:tab/>
      </w:r>
    </w:p>
    <w:p w:rsidR="00B3421F" w:rsidRPr="00B3421F" w:rsidRDefault="00AE0530" w:rsidP="00AE0530">
      <w:pPr>
        <w:pStyle w:val="a3"/>
      </w:pPr>
      <w:r>
        <w:t>bin/beeline -u jdbc:hive2://hadoop-senior.ibeifeng.com:10000/default</w:t>
      </w:r>
    </w:p>
    <w:p w:rsidR="004C4FFC" w:rsidRDefault="004C4FFC" w:rsidP="00587C3B">
      <w:pPr>
        <w:pStyle w:val="2"/>
        <w:spacing w:before="156" w:after="156"/>
      </w:pPr>
      <w:r>
        <w:rPr>
          <w:rFonts w:hint="eastAsia"/>
        </w:rPr>
        <w:t>数据压缩</w:t>
      </w:r>
    </w:p>
    <w:p w:rsidR="002A7AAE" w:rsidRPr="002A7AAE" w:rsidRDefault="002A7AAE" w:rsidP="002A7AAE">
      <w:r>
        <w:rPr>
          <w:noProof/>
        </w:rPr>
        <w:drawing>
          <wp:inline distT="0" distB="0" distL="0" distR="0" wp14:anchorId="1B645BB3" wp14:editId="4ECDBF99">
            <wp:extent cx="5274310" cy="18415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9F1" w:rsidRDefault="005E79F1" w:rsidP="005E79F1">
      <w:r>
        <w:rPr>
          <w:rFonts w:hint="eastAsia"/>
        </w:rPr>
        <w:t xml:space="preserve">mapreduce </w:t>
      </w:r>
      <w:r>
        <w:rPr>
          <w:rFonts w:hint="eastAsia"/>
        </w:rPr>
        <w:t>默认不支持压缩</w:t>
      </w:r>
      <w:r>
        <w:t>，需要自己编译</w:t>
      </w:r>
      <w:r>
        <w:rPr>
          <w:rFonts w:hint="eastAsia"/>
        </w:rPr>
        <w:t xml:space="preserve">hadoop </w:t>
      </w:r>
      <w:r>
        <w:rPr>
          <w:rFonts w:hint="eastAsia"/>
        </w:rPr>
        <w:t>源码进行安装</w:t>
      </w:r>
      <w:r>
        <w:rPr>
          <w:rFonts w:hint="eastAsia"/>
        </w:rPr>
        <w:t xml:space="preserve"> </w:t>
      </w:r>
    </w:p>
    <w:p w:rsidR="005E79F1" w:rsidRDefault="005E79F1" w:rsidP="005E79F1"/>
    <w:p w:rsidR="005E79F1" w:rsidRDefault="005E79F1" w:rsidP="00AB28DF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安装</w:t>
      </w:r>
      <w:r w:rsidR="00DB7D3C">
        <w:rPr>
          <w:rFonts w:hint="eastAsia"/>
        </w:rPr>
        <w:t>s</w:t>
      </w:r>
      <w:r w:rsidR="00DB7D3C">
        <w:t>na</w:t>
      </w:r>
      <w:r>
        <w:rPr>
          <w:rFonts w:hint="eastAsia"/>
        </w:rPr>
        <w:t>ppy</w:t>
      </w:r>
    </w:p>
    <w:p w:rsidR="00AB28DF" w:rsidRDefault="00AB28DF" w:rsidP="00AB28DF">
      <w:pPr>
        <w:ind w:left="360"/>
        <w:rPr>
          <w:rStyle w:val="apple-converted-space"/>
          <w:rFonts w:ascii="Helvetica" w:hAnsi="Helvetica" w:cs="Helvetica"/>
          <w:color w:val="000000"/>
          <w:sz w:val="25"/>
          <w:szCs w:val="25"/>
        </w:rPr>
      </w:pPr>
      <w:r>
        <w:rPr>
          <w:rFonts w:ascii="Helvetica" w:hAnsi="Helvetica" w:cs="Helvetica"/>
          <w:color w:val="000000"/>
          <w:sz w:val="25"/>
          <w:szCs w:val="25"/>
        </w:rPr>
        <w:t>下载源码</w:t>
      </w:r>
      <w:r>
        <w:rPr>
          <w:rFonts w:ascii="Helvetica" w:hAnsi="Helvetica" w:cs="Helvetica"/>
          <w:color w:val="000000"/>
          <w:sz w:val="25"/>
          <w:szCs w:val="25"/>
        </w:rPr>
        <w:t xml:space="preserve"> </w:t>
      </w:r>
      <w:r>
        <w:rPr>
          <w:rFonts w:ascii="Helvetica" w:hAnsi="Helvetica" w:cs="Helvetica"/>
          <w:color w:val="000000"/>
          <w:sz w:val="25"/>
          <w:szCs w:val="25"/>
        </w:rPr>
        <w:t>到官网</w:t>
      </w:r>
      <w:r>
        <w:rPr>
          <w:rStyle w:val="apple-converted-space"/>
          <w:rFonts w:ascii="Helvetica" w:hAnsi="Helvetica" w:cs="Helvetica"/>
          <w:color w:val="000000"/>
          <w:sz w:val="25"/>
          <w:szCs w:val="25"/>
        </w:rPr>
        <w:t> </w:t>
      </w:r>
    </w:p>
    <w:p w:rsidR="00AB28DF" w:rsidRDefault="00AC344C" w:rsidP="00AB28DF">
      <w:pPr>
        <w:ind w:left="360"/>
      </w:pPr>
      <w:hyperlink r:id="rId54" w:history="1">
        <w:r w:rsidR="00AB28DF">
          <w:rPr>
            <w:rStyle w:val="a6"/>
            <w:rFonts w:ascii="Helvetica" w:hAnsi="Helvetica" w:cs="Helvetica"/>
            <w:sz w:val="25"/>
            <w:szCs w:val="25"/>
          </w:rPr>
          <w:t>http://code.google.com/p/snappy/</w:t>
        </w:r>
        <w:r w:rsidR="00AB28DF">
          <w:rPr>
            <w:rStyle w:val="apple-converted-space"/>
            <w:rFonts w:ascii="Helvetica" w:hAnsi="Helvetica" w:cs="Helvetica"/>
            <w:color w:val="0000FF"/>
            <w:sz w:val="25"/>
            <w:szCs w:val="25"/>
          </w:rPr>
          <w:t> </w:t>
        </w:r>
      </w:hyperlink>
    </w:p>
    <w:p w:rsidR="00AB28DF" w:rsidRDefault="00AB28DF" w:rsidP="00AB28DF">
      <w:pPr>
        <w:ind w:left="360"/>
        <w:rPr>
          <w:rFonts w:ascii="Helvetica" w:hAnsi="Helvetica" w:cs="Helvetica"/>
          <w:color w:val="000000"/>
          <w:sz w:val="25"/>
          <w:szCs w:val="25"/>
        </w:rPr>
      </w:pPr>
      <w:r>
        <w:rPr>
          <w:rFonts w:ascii="Helvetica" w:hAnsi="Helvetica" w:cs="Helvetica"/>
          <w:color w:val="000000"/>
          <w:sz w:val="25"/>
          <w:szCs w:val="25"/>
        </w:rPr>
        <w:t>或者到</w:t>
      </w:r>
      <w:r>
        <w:rPr>
          <w:rStyle w:val="apple-converted-space"/>
          <w:rFonts w:ascii="Helvetica" w:hAnsi="Helvetica" w:cs="Helvetica"/>
          <w:color w:val="000000"/>
          <w:sz w:val="25"/>
          <w:szCs w:val="25"/>
        </w:rPr>
        <w:t> </w:t>
      </w:r>
      <w:hyperlink r:id="rId55" w:tgtFrame="_blank" w:history="1">
        <w:r>
          <w:rPr>
            <w:rStyle w:val="a6"/>
            <w:rFonts w:ascii="Helvetica" w:hAnsi="Helvetica" w:cs="Helvetica"/>
            <w:sz w:val="25"/>
            <w:szCs w:val="25"/>
          </w:rPr>
          <w:t>https://github.com/google/snappy</w:t>
        </w:r>
        <w:r>
          <w:rPr>
            <w:rStyle w:val="apple-converted-space"/>
            <w:rFonts w:ascii="Helvetica" w:hAnsi="Helvetica" w:cs="Helvetica"/>
            <w:color w:val="0000FF"/>
            <w:sz w:val="25"/>
            <w:szCs w:val="25"/>
          </w:rPr>
          <w:t> </w:t>
        </w:r>
      </w:hyperlink>
      <w:r>
        <w:rPr>
          <w:rFonts w:ascii="Helvetica" w:hAnsi="Helvetica" w:cs="Helvetica"/>
          <w:color w:val="000000"/>
          <w:sz w:val="25"/>
          <w:szCs w:val="25"/>
        </w:rPr>
        <w:t>下载源码，目前版本为</w:t>
      </w:r>
      <w:r>
        <w:rPr>
          <w:rFonts w:ascii="Helvetica" w:hAnsi="Helvetica" w:cs="Helvetica"/>
          <w:color w:val="000000"/>
          <w:sz w:val="25"/>
          <w:szCs w:val="25"/>
        </w:rPr>
        <w:t xml:space="preserve"> 1.1.1</w:t>
      </w:r>
      <w:r>
        <w:rPr>
          <w:rFonts w:ascii="Helvetica" w:hAnsi="Helvetica" w:cs="Helvetica"/>
          <w:color w:val="000000"/>
          <w:sz w:val="25"/>
          <w:szCs w:val="25"/>
        </w:rPr>
        <w:t>。</w:t>
      </w:r>
      <w:r>
        <w:rPr>
          <w:rFonts w:ascii="Helvetica" w:hAnsi="Helvetica" w:cs="Helvetica"/>
          <w:color w:val="000000"/>
          <w:sz w:val="25"/>
          <w:szCs w:val="25"/>
        </w:rPr>
        <w:t xml:space="preserve"> 2.2</w:t>
      </w:r>
      <w:r>
        <w:rPr>
          <w:rFonts w:ascii="Helvetica" w:hAnsi="Helvetica" w:cs="Helvetica"/>
          <w:color w:val="000000"/>
          <w:sz w:val="25"/>
          <w:szCs w:val="25"/>
        </w:rPr>
        <w:t>、编译安装</w:t>
      </w:r>
      <w:r>
        <w:rPr>
          <w:rFonts w:ascii="Helvetica" w:hAnsi="Helvetica" w:cs="Helvetica"/>
          <w:color w:val="000000"/>
          <w:sz w:val="25"/>
          <w:szCs w:val="25"/>
        </w:rPr>
        <w:t xml:space="preserve"> </w:t>
      </w:r>
      <w:r>
        <w:rPr>
          <w:rFonts w:ascii="Helvetica" w:hAnsi="Helvetica" w:cs="Helvetica"/>
          <w:color w:val="000000"/>
          <w:sz w:val="25"/>
          <w:szCs w:val="25"/>
        </w:rPr>
        <w:t>解压</w:t>
      </w:r>
      <w:r>
        <w:rPr>
          <w:rStyle w:val="apple-converted-space"/>
          <w:rFonts w:ascii="Helvetica" w:hAnsi="Helvetica" w:cs="Helvetica"/>
          <w:color w:val="000000"/>
          <w:sz w:val="25"/>
          <w:szCs w:val="25"/>
        </w:rPr>
        <w:t> </w:t>
      </w:r>
      <w:r>
        <w:rPr>
          <w:rStyle w:val="pln"/>
          <w:rFonts w:ascii="Consolas" w:hAnsi="Consolas" w:cs="Consolas"/>
          <w:color w:val="000000"/>
          <w:sz w:val="25"/>
          <w:szCs w:val="25"/>
          <w:shd w:val="clear" w:color="auto" w:fill="F7F7F7"/>
        </w:rPr>
        <w:t>tar</w:t>
      </w:r>
      <w:r>
        <w:rPr>
          <w:rStyle w:val="apple-converted-space"/>
          <w:rFonts w:ascii="Consolas" w:hAnsi="Consolas" w:cs="Consolas"/>
          <w:color w:val="000000"/>
          <w:sz w:val="25"/>
          <w:szCs w:val="25"/>
          <w:shd w:val="clear" w:color="auto" w:fill="F7F7F7"/>
        </w:rPr>
        <w:t> </w:t>
      </w:r>
      <w:r>
        <w:rPr>
          <w:rStyle w:val="pun"/>
          <w:rFonts w:ascii="Consolas" w:hAnsi="Consolas" w:cs="Consolas"/>
          <w:color w:val="000000"/>
          <w:sz w:val="25"/>
          <w:szCs w:val="25"/>
          <w:shd w:val="clear" w:color="auto" w:fill="F7F7F7"/>
        </w:rPr>
        <w:t>-</w:t>
      </w:r>
      <w:r>
        <w:rPr>
          <w:rStyle w:val="pln"/>
          <w:rFonts w:ascii="Consolas" w:hAnsi="Consolas" w:cs="Consolas"/>
          <w:color w:val="000000"/>
          <w:sz w:val="25"/>
          <w:szCs w:val="25"/>
          <w:shd w:val="clear" w:color="auto" w:fill="F7F7F7"/>
        </w:rPr>
        <w:t>zxvf  snappy</w:t>
      </w:r>
      <w:r>
        <w:rPr>
          <w:rStyle w:val="pun"/>
          <w:rFonts w:ascii="Consolas" w:hAnsi="Consolas" w:cs="Consolas"/>
          <w:color w:val="000000"/>
          <w:sz w:val="25"/>
          <w:szCs w:val="25"/>
          <w:shd w:val="clear" w:color="auto" w:fill="F7F7F7"/>
        </w:rPr>
        <w:t>-</w:t>
      </w:r>
      <w:r>
        <w:rPr>
          <w:rStyle w:val="lit"/>
          <w:rFonts w:ascii="Consolas" w:hAnsi="Consolas" w:cs="Consolas"/>
          <w:color w:val="800000"/>
          <w:sz w:val="25"/>
          <w:szCs w:val="25"/>
          <w:shd w:val="clear" w:color="auto" w:fill="F7F7F7"/>
        </w:rPr>
        <w:t>1.1</w:t>
      </w:r>
      <w:r>
        <w:rPr>
          <w:rStyle w:val="pun"/>
          <w:rFonts w:ascii="Consolas" w:hAnsi="Consolas" w:cs="Consolas"/>
          <w:color w:val="000000"/>
          <w:sz w:val="25"/>
          <w:szCs w:val="25"/>
          <w:shd w:val="clear" w:color="auto" w:fill="F7F7F7"/>
        </w:rPr>
        <w:t>.</w:t>
      </w:r>
      <w:r>
        <w:rPr>
          <w:rStyle w:val="lit"/>
          <w:rFonts w:ascii="Consolas" w:hAnsi="Consolas" w:cs="Consolas"/>
          <w:color w:val="800000"/>
          <w:sz w:val="25"/>
          <w:szCs w:val="25"/>
          <w:shd w:val="clear" w:color="auto" w:fill="F7F7F7"/>
        </w:rPr>
        <w:t>1.tar</w:t>
      </w:r>
      <w:r>
        <w:rPr>
          <w:rStyle w:val="pun"/>
          <w:rFonts w:ascii="Consolas" w:hAnsi="Consolas" w:cs="Consolas"/>
          <w:color w:val="000000"/>
          <w:sz w:val="25"/>
          <w:szCs w:val="25"/>
          <w:shd w:val="clear" w:color="auto" w:fill="F7F7F7"/>
        </w:rPr>
        <w:t>.</w:t>
      </w:r>
      <w:r>
        <w:rPr>
          <w:rStyle w:val="pln"/>
          <w:rFonts w:ascii="Consolas" w:hAnsi="Consolas" w:cs="Consolas"/>
          <w:color w:val="000000"/>
          <w:sz w:val="25"/>
          <w:szCs w:val="25"/>
          <w:shd w:val="clear" w:color="auto" w:fill="F7F7F7"/>
        </w:rPr>
        <w:t>gz</w:t>
      </w:r>
      <w:r>
        <w:rPr>
          <w:rStyle w:val="apple-converted-space"/>
          <w:rFonts w:ascii="Consolas" w:hAnsi="Consolas" w:cs="Consolas"/>
          <w:color w:val="000000"/>
          <w:sz w:val="25"/>
          <w:szCs w:val="25"/>
          <w:shd w:val="clear" w:color="auto" w:fill="F7F7F7"/>
        </w:rPr>
        <w:t> </w:t>
      </w:r>
      <w:r>
        <w:rPr>
          <w:rFonts w:ascii="Helvetica" w:hAnsi="Helvetica" w:cs="Helvetica"/>
          <w:color w:val="000000"/>
          <w:sz w:val="25"/>
          <w:szCs w:val="25"/>
        </w:rPr>
        <w:t>,</w:t>
      </w:r>
      <w:r>
        <w:rPr>
          <w:rFonts w:ascii="Helvetica" w:hAnsi="Helvetica" w:cs="Helvetica"/>
          <w:color w:val="000000"/>
          <w:sz w:val="25"/>
          <w:szCs w:val="25"/>
        </w:rPr>
        <w:t>然后以</w:t>
      </w:r>
      <w:r>
        <w:rPr>
          <w:rFonts w:ascii="Helvetica" w:hAnsi="Helvetica" w:cs="Helvetica"/>
          <w:color w:val="000000"/>
          <w:sz w:val="25"/>
          <w:szCs w:val="25"/>
        </w:rPr>
        <w:t> root </w:t>
      </w:r>
      <w:r>
        <w:rPr>
          <w:rFonts w:ascii="Helvetica" w:hAnsi="Helvetica" w:cs="Helvetica"/>
          <w:color w:val="000000"/>
          <w:sz w:val="25"/>
          <w:szCs w:val="25"/>
        </w:rPr>
        <w:t>用户</w:t>
      </w:r>
      <w:r>
        <w:rPr>
          <w:rFonts w:ascii="Helvetica" w:hAnsi="Helvetica" w:cs="Helvetica"/>
          <w:color w:val="000000"/>
          <w:sz w:val="25"/>
          <w:szCs w:val="25"/>
        </w:rPr>
        <w:t xml:space="preserve"> </w:t>
      </w:r>
      <w:r>
        <w:rPr>
          <w:rFonts w:ascii="Helvetica" w:hAnsi="Helvetica" w:cs="Helvetica"/>
          <w:color w:val="000000"/>
          <w:sz w:val="25"/>
          <w:szCs w:val="25"/>
        </w:rPr>
        <w:t>执行标准的三步进行编译安装</w:t>
      </w:r>
    </w:p>
    <w:p w:rsidR="00BD12DD" w:rsidRDefault="00BD12DD" w:rsidP="00AB28DF">
      <w:pPr>
        <w:ind w:left="360"/>
        <w:rPr>
          <w:rFonts w:ascii="Helvetica" w:hAnsi="Helvetica" w:cs="Helvetica"/>
          <w:color w:val="000000"/>
          <w:sz w:val="25"/>
          <w:szCs w:val="25"/>
        </w:rPr>
      </w:pPr>
      <w:r w:rsidRPr="00BD12DD">
        <w:rPr>
          <w:rFonts w:ascii="Helvetica" w:hAnsi="Helvetica" w:cs="Helvetica"/>
          <w:color w:val="000000"/>
          <w:sz w:val="25"/>
          <w:szCs w:val="25"/>
        </w:rPr>
        <w:t>[root@hadoop-senior snappy-1.1.1]# ./configure</w:t>
      </w:r>
    </w:p>
    <w:p w:rsidR="00BD12DD" w:rsidRDefault="00BD12DD" w:rsidP="00AB28DF">
      <w:pPr>
        <w:ind w:left="360"/>
        <w:rPr>
          <w:rFonts w:ascii="Helvetica" w:hAnsi="Helvetica" w:cs="Helvetica"/>
          <w:color w:val="000000"/>
          <w:sz w:val="25"/>
          <w:szCs w:val="25"/>
        </w:rPr>
      </w:pPr>
      <w:r w:rsidRPr="00BD12DD">
        <w:rPr>
          <w:rFonts w:ascii="Helvetica" w:hAnsi="Helvetica" w:cs="Helvetica"/>
          <w:color w:val="000000"/>
          <w:sz w:val="25"/>
          <w:szCs w:val="25"/>
        </w:rPr>
        <w:t>[root@hadoop-s</w:t>
      </w:r>
      <w:r>
        <w:rPr>
          <w:rFonts w:ascii="Helvetica" w:hAnsi="Helvetica" w:cs="Helvetica"/>
          <w:color w:val="000000"/>
          <w:sz w:val="25"/>
          <w:szCs w:val="25"/>
        </w:rPr>
        <w:t>enior snappy-1.1.1]# make</w:t>
      </w:r>
    </w:p>
    <w:p w:rsidR="00BD12DD" w:rsidRDefault="00BD12DD" w:rsidP="00AB28DF">
      <w:pPr>
        <w:ind w:left="360"/>
        <w:rPr>
          <w:rFonts w:ascii="Helvetica" w:hAnsi="Helvetica" w:cs="Helvetica"/>
          <w:color w:val="000000"/>
          <w:sz w:val="25"/>
          <w:szCs w:val="25"/>
        </w:rPr>
      </w:pPr>
      <w:r w:rsidRPr="00BD12DD">
        <w:rPr>
          <w:rFonts w:ascii="Helvetica" w:hAnsi="Helvetica" w:cs="Helvetica"/>
          <w:color w:val="000000"/>
          <w:sz w:val="25"/>
          <w:szCs w:val="25"/>
        </w:rPr>
        <w:t>[root@ha</w:t>
      </w:r>
      <w:r>
        <w:rPr>
          <w:rFonts w:ascii="Helvetica" w:hAnsi="Helvetica" w:cs="Helvetica"/>
          <w:color w:val="000000"/>
          <w:sz w:val="25"/>
          <w:szCs w:val="25"/>
        </w:rPr>
        <w:t>doop-senior snappy-1.1.1]# make install</w:t>
      </w:r>
    </w:p>
    <w:p w:rsidR="00BD12DD" w:rsidRDefault="00BD12DD" w:rsidP="00AB28DF">
      <w:pPr>
        <w:ind w:left="360"/>
        <w:rPr>
          <w:rFonts w:ascii="Helvetica" w:hAnsi="Helvetica" w:cs="Helvetica"/>
          <w:color w:val="000000"/>
          <w:sz w:val="25"/>
          <w:szCs w:val="25"/>
        </w:rPr>
      </w:pPr>
    </w:p>
    <w:p w:rsidR="00BD12DD" w:rsidRDefault="00BD12DD" w:rsidP="00AB28DF">
      <w:pPr>
        <w:ind w:left="360"/>
        <w:rPr>
          <w:rFonts w:ascii="Helvetica" w:hAnsi="Helvetica" w:cs="Helvetica"/>
          <w:color w:val="000000"/>
          <w:sz w:val="25"/>
          <w:szCs w:val="25"/>
        </w:rPr>
      </w:pPr>
      <w:r w:rsidRPr="00BD12DD">
        <w:rPr>
          <w:rFonts w:ascii="Helvetica" w:hAnsi="Helvetica" w:cs="Helvetica"/>
          <w:color w:val="000000"/>
          <w:sz w:val="25"/>
          <w:szCs w:val="25"/>
        </w:rPr>
        <w:t>[root@hadoop-senior snappy-1.1.1]# ls -lh /usr/local/lib |grep snappy</w:t>
      </w:r>
    </w:p>
    <w:p w:rsidR="00BD12DD" w:rsidRDefault="00BD12DD" w:rsidP="00AB28DF">
      <w:pPr>
        <w:ind w:left="360"/>
        <w:rPr>
          <w:rFonts w:ascii="Helvetica" w:hAnsi="Helvetica" w:cs="Helvetica"/>
          <w:color w:val="000000"/>
          <w:sz w:val="25"/>
          <w:szCs w:val="25"/>
        </w:rPr>
      </w:pPr>
      <w:r>
        <w:rPr>
          <w:noProof/>
        </w:rPr>
        <w:drawing>
          <wp:inline distT="0" distB="0" distL="0" distR="0" wp14:anchorId="21D595D0" wp14:editId="62E38714">
            <wp:extent cx="5274310" cy="7874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DD" w:rsidRDefault="00BD12DD" w:rsidP="00AB28DF">
      <w:pPr>
        <w:ind w:left="360"/>
        <w:rPr>
          <w:rFonts w:ascii="Helvetica" w:hAnsi="Helvetica" w:cs="Helvetica"/>
          <w:color w:val="000000"/>
          <w:sz w:val="25"/>
          <w:szCs w:val="25"/>
        </w:rPr>
      </w:pPr>
    </w:p>
    <w:p w:rsidR="00243B0B" w:rsidRDefault="00AC344C" w:rsidP="005E79F1">
      <w:hyperlink r:id="rId57" w:history="1">
        <w:r w:rsidR="00243B0B" w:rsidRPr="00F675EE">
          <w:rPr>
            <w:rStyle w:val="a6"/>
          </w:rPr>
          <w:t>http://chaozi204.github.io/blog/hadoop-v2-snappy-install/</w:t>
        </w:r>
      </w:hyperlink>
    </w:p>
    <w:p w:rsidR="008D41AC" w:rsidRDefault="008D41AC" w:rsidP="005E79F1"/>
    <w:p w:rsidR="005E79F1" w:rsidRDefault="005E79F1" w:rsidP="008D41AC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编译</w:t>
      </w:r>
      <w:r>
        <w:rPr>
          <w:rFonts w:hint="eastAsia"/>
        </w:rPr>
        <w:t>haodop 2.x</w:t>
      </w:r>
      <w:r>
        <w:rPr>
          <w:rFonts w:hint="eastAsia"/>
        </w:rPr>
        <w:t>源码</w:t>
      </w:r>
    </w:p>
    <w:p w:rsidR="008D41AC" w:rsidRDefault="008D41AC" w:rsidP="008D41AC">
      <w:r w:rsidRPr="008D41AC">
        <w:rPr>
          <w:highlight w:val="yellow"/>
        </w:rPr>
        <w:t>编译前安装上</w:t>
      </w:r>
      <w:r w:rsidRPr="008D41AC">
        <w:rPr>
          <w:rFonts w:hint="eastAsia"/>
          <w:highlight w:val="yellow"/>
        </w:rPr>
        <w:t xml:space="preserve"> yum install -y  bzip2-devel</w:t>
      </w:r>
      <w:r w:rsidRPr="008D41AC">
        <w:rPr>
          <w:rFonts w:hint="eastAsia"/>
          <w:highlight w:val="yellow"/>
        </w:rPr>
        <w:t>命令</w:t>
      </w:r>
    </w:p>
    <w:p w:rsidR="00FC2BEA" w:rsidRDefault="00FC2BEA" w:rsidP="005E79F1">
      <w:pPr>
        <w:pStyle w:val="a3"/>
      </w:pPr>
      <w:r w:rsidRPr="00FC2BEA">
        <w:t>[beifeng@hadoop-senior native]$ mvn clean package -Pdist,native -DskipTests -Dtar  -Drequire.snappy  -Dbundle.snappy -Dsnappy.lib=/usr/local/lib</w:t>
      </w:r>
    </w:p>
    <w:p w:rsidR="00FC2BEA" w:rsidRDefault="00FC2BEA" w:rsidP="005E79F1">
      <w:pPr>
        <w:pStyle w:val="a3"/>
      </w:pPr>
    </w:p>
    <w:p w:rsidR="005E79F1" w:rsidRDefault="005E79F1" w:rsidP="005E79F1">
      <w:pPr>
        <w:pStyle w:val="a3"/>
      </w:pPr>
      <w:r>
        <w:t>/opt/modules/hadoop-2.5.0-src/</w:t>
      </w:r>
      <w:r w:rsidR="00FC2BEA">
        <w:t>hadoop-dist/</w:t>
      </w:r>
      <w:r>
        <w:t>target/hadoop-2.5.0/lib/native</w:t>
      </w:r>
    </w:p>
    <w:p w:rsidR="001A1FBB" w:rsidRDefault="001A1FBB" w:rsidP="001A1FBB">
      <w:pPr>
        <w:pStyle w:val="a3"/>
      </w:pPr>
      <w:r>
        <w:t>[beifeng@hadoop-senior lib]$ pwd</w:t>
      </w:r>
    </w:p>
    <w:p w:rsidR="005E79F1" w:rsidRDefault="001A1FBB" w:rsidP="001A1FBB">
      <w:pPr>
        <w:pStyle w:val="a3"/>
      </w:pPr>
      <w:r>
        <w:t>/opt/modules/hadoop2/lib</w:t>
      </w:r>
    </w:p>
    <w:p w:rsidR="001A1FBB" w:rsidRDefault="008D41AC" w:rsidP="008D41AC">
      <w:pPr>
        <w:pStyle w:val="a3"/>
      </w:pPr>
      <w:r w:rsidRPr="008D41AC">
        <w:t>[beifeng@hadoop-senior lib64]$ cp -a /opt/modules/hadoop-2.5.0-src/hadoop-dist/target/hadoop-2.5.0/lib/native .</w:t>
      </w:r>
    </w:p>
    <w:p w:rsidR="008D41AC" w:rsidRPr="001A1FBB" w:rsidRDefault="008D41AC" w:rsidP="001A1FBB"/>
    <w:p w:rsidR="005E79F1" w:rsidRDefault="005E79F1" w:rsidP="005E79F1">
      <w:pPr>
        <w:pStyle w:val="a3"/>
      </w:pPr>
      <w:r>
        <w:t>[beifeng@hadoop-senior hadoop-2.5.0]$ bin/hadoop checknative</w:t>
      </w:r>
    </w:p>
    <w:p w:rsidR="005E79F1" w:rsidRDefault="005E79F1" w:rsidP="005E79F1">
      <w:pPr>
        <w:pStyle w:val="a3"/>
      </w:pPr>
      <w:r>
        <w:t>15/08/31 23:10:16 INFO bzip2.Bzip2Factory: Successfully loaded &amp; initialized native-bzip2 library system-native</w:t>
      </w:r>
    </w:p>
    <w:p w:rsidR="005E79F1" w:rsidRDefault="005E79F1" w:rsidP="005E79F1">
      <w:pPr>
        <w:pStyle w:val="a3"/>
      </w:pPr>
      <w:r>
        <w:t>15/08/31 23:10:16 INFO zlib.ZlibFactory: Successfully loaded &amp; initialized native-zlib library</w:t>
      </w:r>
    </w:p>
    <w:p w:rsidR="005E79F1" w:rsidRDefault="005E79F1" w:rsidP="005E79F1">
      <w:pPr>
        <w:pStyle w:val="a3"/>
      </w:pPr>
      <w:r>
        <w:t>Native library checking:</w:t>
      </w:r>
    </w:p>
    <w:p w:rsidR="005E79F1" w:rsidRDefault="005E79F1" w:rsidP="005E79F1">
      <w:pPr>
        <w:pStyle w:val="a3"/>
      </w:pPr>
      <w:r>
        <w:t>hadoop: true /opt/modules/hadoop-2.5.0/lib/native/libhadoop.so</w:t>
      </w:r>
    </w:p>
    <w:p w:rsidR="005E79F1" w:rsidRDefault="005E79F1" w:rsidP="005E79F1">
      <w:pPr>
        <w:pStyle w:val="a3"/>
      </w:pPr>
      <w:r>
        <w:t>zlib:   true /lib64/libz.so.1</w:t>
      </w:r>
    </w:p>
    <w:p w:rsidR="005E79F1" w:rsidRDefault="005E79F1" w:rsidP="005E79F1">
      <w:pPr>
        <w:pStyle w:val="a3"/>
      </w:pPr>
      <w:r>
        <w:t>snappy: true /opt/modules/hadoop-2.5.0/lib/native/libsnappy.so.1</w:t>
      </w:r>
    </w:p>
    <w:p w:rsidR="005E79F1" w:rsidRDefault="005E79F1" w:rsidP="005E79F1">
      <w:pPr>
        <w:pStyle w:val="a3"/>
      </w:pPr>
      <w:r>
        <w:t>lz4:    true revision:99</w:t>
      </w:r>
    </w:p>
    <w:p w:rsidR="005E79F1" w:rsidRDefault="005E79F1" w:rsidP="005E79F1">
      <w:pPr>
        <w:pStyle w:val="a3"/>
      </w:pPr>
      <w:r>
        <w:t>bzip2:  true /lib64/libbz2.so.1</w:t>
      </w:r>
    </w:p>
    <w:p w:rsidR="005E79F1" w:rsidRDefault="005E79F1" w:rsidP="005E79F1"/>
    <w:p w:rsidR="005E79F1" w:rsidRDefault="005E79F1" w:rsidP="005E79F1">
      <w:r>
        <w:t>&gt;&gt;&gt;&gt;&gt;&gt;&gt;&gt;&gt;&gt;&gt;&gt;&gt;&gt;</w:t>
      </w:r>
    </w:p>
    <w:p w:rsidR="005E79F1" w:rsidRDefault="005E79F1" w:rsidP="005E79F1">
      <w:pPr>
        <w:pStyle w:val="a3"/>
      </w:pPr>
      <w:r>
        <w:t>bin/yarn jar share/hadoop/mapreduce/hadoop-mapreduce-examples-2.5.0.jar wordcount /user/beifeng/mapreduce/wordcount/input /user/beifeng/mapreduce/wordcount/output</w:t>
      </w:r>
    </w:p>
    <w:p w:rsidR="005E79F1" w:rsidRDefault="005E79F1" w:rsidP="005E79F1">
      <w:pPr>
        <w:pStyle w:val="a3"/>
      </w:pPr>
    </w:p>
    <w:p w:rsidR="005E79F1" w:rsidRDefault="005E79F1" w:rsidP="005E79F1">
      <w:pPr>
        <w:pStyle w:val="a3"/>
      </w:pPr>
      <w:r>
        <w:t>bin/yarn jar share/hadoop/mapreduce/hadoop-mapreduce-examples-2.5.0.jar wordcount -Dmapreduce.map.output.compress=true -Dmapreduce.map.output.compress.codec=org.apache.hadoop.io.compress.SnappyCodec /user/beifeng/mapreduce/wordcount/input /user/beifeng/mapreduce/wordcount/output22</w:t>
      </w:r>
    </w:p>
    <w:p w:rsidR="00587383" w:rsidRDefault="00587383" w:rsidP="00587383"/>
    <w:p w:rsidR="00587383" w:rsidRDefault="00587383" w:rsidP="00587383">
      <w:r>
        <w:rPr>
          <w:noProof/>
        </w:rPr>
        <w:lastRenderedPageBreak/>
        <w:drawing>
          <wp:inline distT="0" distB="0" distL="0" distR="0" wp14:anchorId="716CAD20" wp14:editId="052ACD53">
            <wp:extent cx="5274310" cy="35864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83" w:rsidRDefault="00587383" w:rsidP="00587383"/>
    <w:p w:rsidR="00587383" w:rsidRPr="00587383" w:rsidRDefault="00A51C25" w:rsidP="00587383">
      <w:r>
        <w:rPr>
          <w:noProof/>
        </w:rPr>
        <w:drawing>
          <wp:inline distT="0" distB="0" distL="0" distR="0" wp14:anchorId="2DBA1F3A" wp14:editId="50D01BBB">
            <wp:extent cx="5274310" cy="365188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FFC" w:rsidRDefault="004C4FFC" w:rsidP="00587C3B">
      <w:pPr>
        <w:pStyle w:val="2"/>
        <w:spacing w:before="156" w:after="156"/>
      </w:pPr>
      <w:r>
        <w:t>数据存储</w:t>
      </w:r>
    </w:p>
    <w:p w:rsidR="00715451" w:rsidRDefault="00AC344C" w:rsidP="00715451">
      <w:hyperlink r:id="rId60" w:history="1">
        <w:r w:rsidR="00715451" w:rsidRPr="00F675EE">
          <w:rPr>
            <w:rStyle w:val="a6"/>
          </w:rPr>
          <w:t>https://cwiki.apache.org/confluence/display/Hive/SerDe</w:t>
        </w:r>
      </w:hyperlink>
    </w:p>
    <w:p w:rsidR="00715451" w:rsidRPr="00715451" w:rsidRDefault="00715451" w:rsidP="00715451"/>
    <w:p w:rsidR="00715451" w:rsidRDefault="00715451" w:rsidP="00715451">
      <w:pPr>
        <w:pStyle w:val="a3"/>
      </w:pPr>
      <w:r>
        <w:t>file_format:</w:t>
      </w:r>
    </w:p>
    <w:p w:rsidR="00715451" w:rsidRDefault="00715451" w:rsidP="00715451">
      <w:pPr>
        <w:pStyle w:val="a3"/>
      </w:pPr>
      <w:r>
        <w:rPr>
          <w:rFonts w:hint="eastAsia"/>
        </w:rPr>
        <w:t>  </w:t>
      </w:r>
      <w:r>
        <w:t xml:space="preserve">: </w:t>
      </w:r>
    </w:p>
    <w:p w:rsidR="00715451" w:rsidRDefault="00715451" w:rsidP="00715451">
      <w:pPr>
        <w:pStyle w:val="a3"/>
      </w:pPr>
      <w:r>
        <w:lastRenderedPageBreak/>
        <w:t xml:space="preserve">  | SEQUENCEFILE</w:t>
      </w:r>
    </w:p>
    <w:p w:rsidR="00715451" w:rsidRDefault="00715451" w:rsidP="00715451">
      <w:pPr>
        <w:pStyle w:val="a3"/>
      </w:pPr>
      <w:r>
        <w:rPr>
          <w:rFonts w:hint="eastAsia"/>
        </w:rPr>
        <w:t>  </w:t>
      </w:r>
      <w:r>
        <w:t>| TEXTFILE    -- (Default, depending on hive.default.fileformat configuration)</w:t>
      </w:r>
    </w:p>
    <w:p w:rsidR="00715451" w:rsidRDefault="00715451" w:rsidP="00715451">
      <w:pPr>
        <w:pStyle w:val="a3"/>
      </w:pPr>
      <w:r>
        <w:rPr>
          <w:rFonts w:hint="eastAsia"/>
        </w:rPr>
        <w:t>  </w:t>
      </w:r>
      <w:r>
        <w:t>| RCFILE      -- (Note: Available in Hive 0.6.0 and later)</w:t>
      </w:r>
    </w:p>
    <w:p w:rsidR="00715451" w:rsidRDefault="00715451" w:rsidP="00715451">
      <w:pPr>
        <w:pStyle w:val="a3"/>
      </w:pPr>
      <w:r>
        <w:rPr>
          <w:rFonts w:hint="eastAsia"/>
        </w:rPr>
        <w:t>  </w:t>
      </w:r>
      <w:r>
        <w:t>| ORC         -- (Note: Available in Hive 0.11.0 and later)</w:t>
      </w:r>
    </w:p>
    <w:p w:rsidR="00715451" w:rsidRDefault="00715451" w:rsidP="00715451">
      <w:pPr>
        <w:pStyle w:val="a3"/>
      </w:pPr>
      <w:r>
        <w:rPr>
          <w:rFonts w:hint="eastAsia"/>
        </w:rPr>
        <w:t>  </w:t>
      </w:r>
      <w:r>
        <w:t>| PARQUET     -- (Note: Available in Hive 0.13.0 and later)</w:t>
      </w:r>
    </w:p>
    <w:p w:rsidR="00715451" w:rsidRDefault="00715451" w:rsidP="00715451">
      <w:pPr>
        <w:pStyle w:val="a3"/>
      </w:pPr>
      <w:r>
        <w:rPr>
          <w:rFonts w:hint="eastAsia"/>
        </w:rPr>
        <w:t>  </w:t>
      </w:r>
      <w:r>
        <w:t>| AVRO        -- (Note: Available in Hive 0.14.0 and later)</w:t>
      </w:r>
    </w:p>
    <w:p w:rsidR="00715451" w:rsidRDefault="00715451" w:rsidP="00715451">
      <w:pPr>
        <w:pStyle w:val="a3"/>
      </w:pPr>
      <w:r>
        <w:rPr>
          <w:rFonts w:hint="eastAsia"/>
        </w:rPr>
        <w:t>  </w:t>
      </w:r>
      <w:r>
        <w:t>| INPUTFORMAT input_format_classname OUTPUTFORMAT output_format_classname</w:t>
      </w:r>
    </w:p>
    <w:p w:rsidR="00CB16EA" w:rsidRDefault="00CB16EA" w:rsidP="00CB16EA"/>
    <w:p w:rsidR="00CB16EA" w:rsidRPr="00CB16EA" w:rsidRDefault="00CB16EA" w:rsidP="00CB16EA">
      <w:r>
        <w:rPr>
          <w:noProof/>
        </w:rPr>
        <w:drawing>
          <wp:inline distT="0" distB="0" distL="0" distR="0" wp14:anchorId="5890A2BF" wp14:editId="339CFB38">
            <wp:extent cx="5274310" cy="37363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51" w:rsidRDefault="007B7A01" w:rsidP="00715451">
      <w:r>
        <w:rPr>
          <w:noProof/>
        </w:rPr>
        <w:drawing>
          <wp:inline distT="0" distB="0" distL="0" distR="0" wp14:anchorId="1852F9A6" wp14:editId="78011D96">
            <wp:extent cx="5274310" cy="20459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51" w:rsidRDefault="00715451" w:rsidP="00715451">
      <w:r>
        <w:rPr>
          <w:rFonts w:hint="eastAsia"/>
        </w:rPr>
        <w:t>数据存储</w:t>
      </w:r>
    </w:p>
    <w:p w:rsidR="00715451" w:rsidRDefault="00715451" w:rsidP="00715451">
      <w:r>
        <w:rPr>
          <w:rFonts w:hint="eastAsia"/>
        </w:rPr>
        <w:tab/>
        <w:t xml:space="preserve">* </w:t>
      </w:r>
      <w:r>
        <w:rPr>
          <w:rFonts w:hint="eastAsia"/>
        </w:rPr>
        <w:t>按行存储数据</w:t>
      </w:r>
    </w:p>
    <w:p w:rsidR="00715451" w:rsidRDefault="00715451" w:rsidP="00715451">
      <w:r>
        <w:rPr>
          <w:rFonts w:hint="eastAsia"/>
        </w:rPr>
        <w:tab/>
        <w:t xml:space="preserve">* </w:t>
      </w:r>
      <w:r>
        <w:rPr>
          <w:rFonts w:hint="eastAsia"/>
        </w:rPr>
        <w:t>按列存储数据</w:t>
      </w:r>
    </w:p>
    <w:p w:rsidR="00CB16EA" w:rsidRDefault="00CB16EA" w:rsidP="00CB16EA">
      <w:pPr>
        <w:pStyle w:val="3"/>
        <w:spacing w:before="156" w:after="156"/>
      </w:pPr>
      <w:r>
        <w:t>实例</w:t>
      </w:r>
    </w:p>
    <w:p w:rsidR="00CB16EA" w:rsidRDefault="00CB16EA" w:rsidP="00CB16EA">
      <w:pPr>
        <w:pStyle w:val="a3"/>
      </w:pPr>
      <w:r>
        <w:t>create table page_views(</w:t>
      </w:r>
    </w:p>
    <w:p w:rsidR="00CB16EA" w:rsidRDefault="00CB16EA" w:rsidP="00CB16EA">
      <w:pPr>
        <w:pStyle w:val="a3"/>
      </w:pPr>
      <w:r>
        <w:lastRenderedPageBreak/>
        <w:t>track_time string,</w:t>
      </w:r>
    </w:p>
    <w:p w:rsidR="00CB16EA" w:rsidRDefault="00CB16EA" w:rsidP="00CB16EA">
      <w:pPr>
        <w:pStyle w:val="a3"/>
      </w:pPr>
      <w:r>
        <w:t>url string,</w:t>
      </w:r>
    </w:p>
    <w:p w:rsidR="00CB16EA" w:rsidRDefault="00CB16EA" w:rsidP="00CB16EA">
      <w:pPr>
        <w:pStyle w:val="a3"/>
      </w:pPr>
      <w:r>
        <w:t>session_id string,</w:t>
      </w:r>
    </w:p>
    <w:p w:rsidR="00CB16EA" w:rsidRDefault="00CB16EA" w:rsidP="00CB16EA">
      <w:pPr>
        <w:pStyle w:val="a3"/>
      </w:pPr>
      <w:r>
        <w:t>referer string,</w:t>
      </w:r>
    </w:p>
    <w:p w:rsidR="00CB16EA" w:rsidRDefault="00CB16EA" w:rsidP="00CB16EA">
      <w:pPr>
        <w:pStyle w:val="a3"/>
      </w:pPr>
      <w:r>
        <w:t>ip string,</w:t>
      </w:r>
    </w:p>
    <w:p w:rsidR="00CB16EA" w:rsidRDefault="00CB16EA" w:rsidP="00CB16EA">
      <w:pPr>
        <w:pStyle w:val="a3"/>
      </w:pPr>
      <w:r>
        <w:t>end_user_id string,</w:t>
      </w:r>
    </w:p>
    <w:p w:rsidR="00CB16EA" w:rsidRDefault="00CB16EA" w:rsidP="00CB16EA">
      <w:pPr>
        <w:pStyle w:val="a3"/>
      </w:pPr>
      <w:r>
        <w:t>city_id string</w:t>
      </w:r>
    </w:p>
    <w:p w:rsidR="00CB16EA" w:rsidRDefault="00CB16EA" w:rsidP="00CB16EA">
      <w:pPr>
        <w:pStyle w:val="a3"/>
      </w:pPr>
      <w:r>
        <w:t>)</w:t>
      </w:r>
    </w:p>
    <w:p w:rsidR="00CB16EA" w:rsidRDefault="00CB16EA" w:rsidP="00CB16EA">
      <w:pPr>
        <w:pStyle w:val="a3"/>
      </w:pPr>
      <w:r>
        <w:t>ROW FORMAT DELIMITED FIELDS TERMINATED BY '\t'</w:t>
      </w:r>
    </w:p>
    <w:p w:rsidR="00CB16EA" w:rsidRDefault="00CB16EA" w:rsidP="00CB16EA">
      <w:pPr>
        <w:pStyle w:val="a3"/>
      </w:pPr>
      <w:r>
        <w:t>STORED AS TEXTFILE ;</w:t>
      </w:r>
    </w:p>
    <w:p w:rsidR="0085638F" w:rsidRDefault="0085638F" w:rsidP="0085638F"/>
    <w:p w:rsidR="0085638F" w:rsidRDefault="0085638F" w:rsidP="0085638F">
      <w:r w:rsidRPr="0085638F">
        <w:t>load data local inpath '/opt/datas/page_views.data' into table page_views ;</w:t>
      </w:r>
    </w:p>
    <w:p w:rsidR="0085638F" w:rsidRDefault="005376CA" w:rsidP="0085638F">
      <w:r w:rsidRPr="005376CA">
        <w:t>dfs -du -h /user/hive/warehouse/page_views/ ;</w:t>
      </w:r>
    </w:p>
    <w:p w:rsidR="005376CA" w:rsidRDefault="005376CA" w:rsidP="0085638F"/>
    <w:p w:rsidR="005376CA" w:rsidRDefault="005376CA" w:rsidP="005376CA">
      <w:pPr>
        <w:pStyle w:val="a3"/>
      </w:pPr>
      <w:r>
        <w:t>&gt;&gt;&gt;&gt;&gt;&gt;&gt;orc</w:t>
      </w:r>
    </w:p>
    <w:p w:rsidR="005376CA" w:rsidRDefault="005376CA" w:rsidP="005376CA">
      <w:pPr>
        <w:pStyle w:val="a3"/>
      </w:pPr>
      <w:r>
        <w:t>create table page_views_orc(</w:t>
      </w:r>
    </w:p>
    <w:p w:rsidR="005376CA" w:rsidRDefault="005376CA" w:rsidP="005376CA">
      <w:pPr>
        <w:pStyle w:val="a3"/>
      </w:pPr>
      <w:r>
        <w:t>track_time string,</w:t>
      </w:r>
    </w:p>
    <w:p w:rsidR="005376CA" w:rsidRDefault="005376CA" w:rsidP="005376CA">
      <w:pPr>
        <w:pStyle w:val="a3"/>
      </w:pPr>
      <w:r>
        <w:t>url string,</w:t>
      </w:r>
    </w:p>
    <w:p w:rsidR="005376CA" w:rsidRDefault="005376CA" w:rsidP="005376CA">
      <w:pPr>
        <w:pStyle w:val="a3"/>
      </w:pPr>
      <w:r>
        <w:t>session_id string,</w:t>
      </w:r>
    </w:p>
    <w:p w:rsidR="005376CA" w:rsidRDefault="005376CA" w:rsidP="005376CA">
      <w:pPr>
        <w:pStyle w:val="a3"/>
      </w:pPr>
      <w:r>
        <w:t>referer string,</w:t>
      </w:r>
    </w:p>
    <w:p w:rsidR="005376CA" w:rsidRDefault="005376CA" w:rsidP="005376CA">
      <w:pPr>
        <w:pStyle w:val="a3"/>
      </w:pPr>
      <w:r>
        <w:t>ip string,</w:t>
      </w:r>
    </w:p>
    <w:p w:rsidR="005376CA" w:rsidRDefault="005376CA" w:rsidP="005376CA">
      <w:pPr>
        <w:pStyle w:val="a3"/>
      </w:pPr>
      <w:r>
        <w:t>end_user_id string,</w:t>
      </w:r>
    </w:p>
    <w:p w:rsidR="005376CA" w:rsidRDefault="005376CA" w:rsidP="005376CA">
      <w:pPr>
        <w:pStyle w:val="a3"/>
      </w:pPr>
      <w:r>
        <w:t>city_id string</w:t>
      </w:r>
    </w:p>
    <w:p w:rsidR="005376CA" w:rsidRDefault="005376CA" w:rsidP="005376CA">
      <w:pPr>
        <w:pStyle w:val="a3"/>
      </w:pPr>
      <w:r>
        <w:t>)</w:t>
      </w:r>
    </w:p>
    <w:p w:rsidR="005376CA" w:rsidRDefault="005376CA" w:rsidP="005376CA">
      <w:pPr>
        <w:pStyle w:val="a3"/>
      </w:pPr>
      <w:r>
        <w:t>ROW FORMAT DELIMITED FIELDS TERMINATED BY '\t'</w:t>
      </w:r>
    </w:p>
    <w:p w:rsidR="005376CA" w:rsidRDefault="005376CA" w:rsidP="005376CA">
      <w:pPr>
        <w:pStyle w:val="a3"/>
      </w:pPr>
      <w:r>
        <w:t>STORED AS orc ;</w:t>
      </w:r>
    </w:p>
    <w:p w:rsidR="005376CA" w:rsidRDefault="005376CA" w:rsidP="005376CA"/>
    <w:p w:rsidR="005376CA" w:rsidRDefault="005376CA" w:rsidP="005376CA">
      <w:r>
        <w:t>insert into table page_views_orc select * from page_views ;</w:t>
      </w:r>
    </w:p>
    <w:p w:rsidR="005376CA" w:rsidRDefault="005376CA" w:rsidP="005376CA">
      <w:r>
        <w:t>dfs -du -h /user/hive/warehouse/page_views_orc/ ;</w:t>
      </w:r>
    </w:p>
    <w:p w:rsidR="005376CA" w:rsidRDefault="005376CA" w:rsidP="005376CA">
      <w:r>
        <w:t>2.6 M  /user/hive/warehouse/page_views_orc/000000_0</w:t>
      </w:r>
    </w:p>
    <w:p w:rsidR="005376CA" w:rsidRDefault="005376CA" w:rsidP="005376CA"/>
    <w:p w:rsidR="005376CA" w:rsidRDefault="005376CA" w:rsidP="005376CA">
      <w:r>
        <w:t>&gt;&gt;&gt;&gt;&gt;&gt;&gt;&gt; parquet</w:t>
      </w:r>
    </w:p>
    <w:p w:rsidR="005376CA" w:rsidRDefault="005376CA" w:rsidP="005376CA">
      <w:r>
        <w:t>create table page_views_parquet(</w:t>
      </w:r>
    </w:p>
    <w:p w:rsidR="005376CA" w:rsidRDefault="005376CA" w:rsidP="005376CA">
      <w:r>
        <w:t>track_time string,</w:t>
      </w:r>
    </w:p>
    <w:p w:rsidR="005376CA" w:rsidRDefault="005376CA" w:rsidP="005376CA">
      <w:r>
        <w:t>url string,</w:t>
      </w:r>
    </w:p>
    <w:p w:rsidR="005376CA" w:rsidRDefault="005376CA" w:rsidP="005376CA">
      <w:r>
        <w:t>session_id string,</w:t>
      </w:r>
    </w:p>
    <w:p w:rsidR="005376CA" w:rsidRDefault="005376CA" w:rsidP="005376CA">
      <w:r>
        <w:t>referer string,</w:t>
      </w:r>
    </w:p>
    <w:p w:rsidR="005376CA" w:rsidRDefault="005376CA" w:rsidP="005376CA">
      <w:r>
        <w:t>ip string,</w:t>
      </w:r>
    </w:p>
    <w:p w:rsidR="005376CA" w:rsidRDefault="005376CA" w:rsidP="005376CA">
      <w:r>
        <w:t>end_user_id string,</w:t>
      </w:r>
    </w:p>
    <w:p w:rsidR="005376CA" w:rsidRDefault="005376CA" w:rsidP="005376CA">
      <w:r>
        <w:t>city_id string</w:t>
      </w:r>
    </w:p>
    <w:p w:rsidR="005376CA" w:rsidRDefault="005376CA" w:rsidP="005376CA">
      <w:r>
        <w:t>)</w:t>
      </w:r>
    </w:p>
    <w:p w:rsidR="005376CA" w:rsidRDefault="005376CA" w:rsidP="005376CA">
      <w:r>
        <w:t>ROW FORMAT DELIMITED FIELDS TERMINATED BY '\t'</w:t>
      </w:r>
    </w:p>
    <w:p w:rsidR="005376CA" w:rsidRDefault="005376CA" w:rsidP="005376CA">
      <w:r>
        <w:lastRenderedPageBreak/>
        <w:t>STORED AS PARQUET ;</w:t>
      </w:r>
    </w:p>
    <w:p w:rsidR="005376CA" w:rsidRDefault="005376CA" w:rsidP="005376CA"/>
    <w:p w:rsidR="005376CA" w:rsidRDefault="005376CA" w:rsidP="005376CA">
      <w:r>
        <w:t>insert into table page_views_parquet select * from page_views ;</w:t>
      </w:r>
    </w:p>
    <w:p w:rsidR="005376CA" w:rsidRDefault="005376CA" w:rsidP="005376CA">
      <w:r>
        <w:t>dfs -du -h /user/hive/warehouse/page_views_parquet/ ;</w:t>
      </w:r>
    </w:p>
    <w:p w:rsidR="005376CA" w:rsidRDefault="005376CA" w:rsidP="005376CA">
      <w:r>
        <w:t>13.1 M  /user/hive/warehouse/page_views_parquet/000000_0</w:t>
      </w:r>
    </w:p>
    <w:p w:rsidR="005376CA" w:rsidRDefault="005376CA" w:rsidP="005376CA"/>
    <w:p w:rsidR="005376CA" w:rsidRDefault="005376CA" w:rsidP="005376CA">
      <w:r>
        <w:t>select session_id,count(*) cnt from page_views group by session_id order by cnt desc limit 30 ;</w:t>
      </w:r>
    </w:p>
    <w:p w:rsidR="005376CA" w:rsidRDefault="005376CA" w:rsidP="005376CA"/>
    <w:p w:rsidR="005376CA" w:rsidRDefault="005376CA" w:rsidP="005376CA">
      <w:r>
        <w:t>select session_id,count(*) cnt from page_views_orc group by session_id order by cnt desc limit 30 ;</w:t>
      </w:r>
    </w:p>
    <w:p w:rsidR="0085638F" w:rsidRDefault="0085638F" w:rsidP="0085638F"/>
    <w:p w:rsidR="00836305" w:rsidRDefault="00836305" w:rsidP="00836305">
      <w:r>
        <w:t>select session_id from page_views limit 30 ;</w:t>
      </w:r>
    </w:p>
    <w:p w:rsidR="00836305" w:rsidRDefault="00836305" w:rsidP="00836305">
      <w:r>
        <w:t>select session_id from page_views_orc limit 30 ;</w:t>
      </w:r>
    </w:p>
    <w:p w:rsidR="00836305" w:rsidRDefault="00836305" w:rsidP="00836305">
      <w:r>
        <w:t>select session_id from page_views_parquet limit 30 ;</w:t>
      </w:r>
    </w:p>
    <w:p w:rsidR="00130DB9" w:rsidRDefault="00130DB9" w:rsidP="00836305"/>
    <w:p w:rsidR="00130DB9" w:rsidRDefault="00130DB9" w:rsidP="00130DB9">
      <w:r>
        <w:t>========================================================</w:t>
      </w:r>
    </w:p>
    <w:p w:rsidR="00130DB9" w:rsidRDefault="00130DB9" w:rsidP="00130DB9">
      <w:r>
        <w:t>create table page_views_orc_snappy(</w:t>
      </w:r>
    </w:p>
    <w:p w:rsidR="00130DB9" w:rsidRDefault="00130DB9" w:rsidP="00130DB9">
      <w:r>
        <w:t>track_time string,</w:t>
      </w:r>
    </w:p>
    <w:p w:rsidR="00130DB9" w:rsidRDefault="00130DB9" w:rsidP="00130DB9">
      <w:r>
        <w:t>url string,</w:t>
      </w:r>
    </w:p>
    <w:p w:rsidR="00130DB9" w:rsidRDefault="00130DB9" w:rsidP="00130DB9">
      <w:r>
        <w:t>session_id string,</w:t>
      </w:r>
    </w:p>
    <w:p w:rsidR="00130DB9" w:rsidRDefault="00130DB9" w:rsidP="00130DB9">
      <w:r>
        <w:t>referer string,</w:t>
      </w:r>
    </w:p>
    <w:p w:rsidR="00130DB9" w:rsidRDefault="00130DB9" w:rsidP="00130DB9">
      <w:r>
        <w:t>ip string,</w:t>
      </w:r>
    </w:p>
    <w:p w:rsidR="00130DB9" w:rsidRDefault="00130DB9" w:rsidP="00130DB9">
      <w:r>
        <w:t>end_user_id string,</w:t>
      </w:r>
    </w:p>
    <w:p w:rsidR="00130DB9" w:rsidRDefault="00130DB9" w:rsidP="00130DB9">
      <w:r>
        <w:t>city_id string</w:t>
      </w:r>
    </w:p>
    <w:p w:rsidR="00130DB9" w:rsidRDefault="00130DB9" w:rsidP="00130DB9">
      <w:r>
        <w:t>)</w:t>
      </w:r>
    </w:p>
    <w:p w:rsidR="00130DB9" w:rsidRDefault="00130DB9" w:rsidP="00130DB9">
      <w:r>
        <w:t>ROW FORMAT DELIMITED FIELDS TERMINATED BY '\t'</w:t>
      </w:r>
    </w:p>
    <w:p w:rsidR="00130DB9" w:rsidRDefault="00130DB9" w:rsidP="00130DB9">
      <w:r>
        <w:t>STORED AS orc tblproperties ("orc.compress"="SNAPPY");</w:t>
      </w:r>
    </w:p>
    <w:p w:rsidR="00130DB9" w:rsidRDefault="00130DB9" w:rsidP="00130DB9"/>
    <w:p w:rsidR="00130DB9" w:rsidRDefault="00130DB9" w:rsidP="00130DB9">
      <w:r>
        <w:t>insert into table page_views_orc_snappy select * from page_views ;</w:t>
      </w:r>
    </w:p>
    <w:p w:rsidR="00130DB9" w:rsidRDefault="00130DB9" w:rsidP="00130DB9">
      <w:r>
        <w:t>dfs -du -h /user/hive/warehouse/page_views_orc_snappy/ ;</w:t>
      </w:r>
    </w:p>
    <w:p w:rsidR="00130DB9" w:rsidRDefault="00130DB9" w:rsidP="00130DB9"/>
    <w:p w:rsidR="00130DB9" w:rsidRDefault="00130DB9" w:rsidP="00130DB9">
      <w:r>
        <w:t>--------------</w:t>
      </w:r>
    </w:p>
    <w:p w:rsidR="00130DB9" w:rsidRDefault="00130DB9" w:rsidP="00130DB9">
      <w:r>
        <w:t>create table page_views_orc_none(</w:t>
      </w:r>
    </w:p>
    <w:p w:rsidR="00130DB9" w:rsidRDefault="00130DB9" w:rsidP="00130DB9">
      <w:r>
        <w:t>track_time string,</w:t>
      </w:r>
    </w:p>
    <w:p w:rsidR="00130DB9" w:rsidRDefault="00130DB9" w:rsidP="00130DB9">
      <w:r>
        <w:t>url string,</w:t>
      </w:r>
    </w:p>
    <w:p w:rsidR="00130DB9" w:rsidRDefault="00130DB9" w:rsidP="00130DB9">
      <w:r>
        <w:t>session_id string,</w:t>
      </w:r>
    </w:p>
    <w:p w:rsidR="00130DB9" w:rsidRDefault="00130DB9" w:rsidP="00130DB9">
      <w:r>
        <w:t>referer string,</w:t>
      </w:r>
    </w:p>
    <w:p w:rsidR="00130DB9" w:rsidRDefault="00130DB9" w:rsidP="00130DB9">
      <w:r>
        <w:t>ip string,</w:t>
      </w:r>
    </w:p>
    <w:p w:rsidR="00130DB9" w:rsidRDefault="00130DB9" w:rsidP="00130DB9">
      <w:r>
        <w:t>end_user_id string,</w:t>
      </w:r>
    </w:p>
    <w:p w:rsidR="00130DB9" w:rsidRDefault="00130DB9" w:rsidP="00130DB9">
      <w:r>
        <w:lastRenderedPageBreak/>
        <w:t>city_id string</w:t>
      </w:r>
    </w:p>
    <w:p w:rsidR="00130DB9" w:rsidRDefault="00130DB9" w:rsidP="00130DB9">
      <w:r>
        <w:t>)</w:t>
      </w:r>
    </w:p>
    <w:p w:rsidR="00130DB9" w:rsidRDefault="00130DB9" w:rsidP="00130DB9">
      <w:r>
        <w:t>ROW FORMAT DELIMITED FIELDS TERMINATED BY '\t'</w:t>
      </w:r>
    </w:p>
    <w:p w:rsidR="00130DB9" w:rsidRDefault="00130DB9" w:rsidP="00130DB9">
      <w:r>
        <w:t>STORED AS orc tblproperties ("orc.compress"="NONE");</w:t>
      </w:r>
    </w:p>
    <w:p w:rsidR="00130DB9" w:rsidRDefault="00130DB9" w:rsidP="00130DB9"/>
    <w:p w:rsidR="00130DB9" w:rsidRDefault="00130DB9" w:rsidP="00130DB9">
      <w:r>
        <w:t>insert into table page_views_orc_none select * from page_views ;</w:t>
      </w:r>
    </w:p>
    <w:p w:rsidR="00A50BF1" w:rsidRDefault="00A50BF1" w:rsidP="00A50BF1">
      <w:r>
        <w:t>--------------------</w:t>
      </w:r>
    </w:p>
    <w:p w:rsidR="00A50BF1" w:rsidRDefault="00A50BF1" w:rsidP="00A50BF1">
      <w:r>
        <w:t>set parquet.compression=SNAPPY ;</w:t>
      </w:r>
    </w:p>
    <w:p w:rsidR="00A50BF1" w:rsidRDefault="00A50BF1" w:rsidP="00A50BF1">
      <w:r>
        <w:t>create table page_views_parquet_snappy(</w:t>
      </w:r>
    </w:p>
    <w:p w:rsidR="00A50BF1" w:rsidRDefault="00A50BF1" w:rsidP="00A50BF1">
      <w:r>
        <w:t>track_time string,</w:t>
      </w:r>
    </w:p>
    <w:p w:rsidR="00A50BF1" w:rsidRDefault="00A50BF1" w:rsidP="00A50BF1">
      <w:r>
        <w:t>url string,</w:t>
      </w:r>
    </w:p>
    <w:p w:rsidR="00A50BF1" w:rsidRDefault="00A50BF1" w:rsidP="00A50BF1">
      <w:r>
        <w:t>session_id string,</w:t>
      </w:r>
    </w:p>
    <w:p w:rsidR="00A50BF1" w:rsidRDefault="00A50BF1" w:rsidP="00A50BF1">
      <w:r>
        <w:t>referer string,</w:t>
      </w:r>
    </w:p>
    <w:p w:rsidR="00A50BF1" w:rsidRDefault="00A50BF1" w:rsidP="00A50BF1">
      <w:r>
        <w:t>ip string,</w:t>
      </w:r>
    </w:p>
    <w:p w:rsidR="00A50BF1" w:rsidRDefault="00A50BF1" w:rsidP="00A50BF1">
      <w:r>
        <w:t>end_user_id string,</w:t>
      </w:r>
    </w:p>
    <w:p w:rsidR="00A50BF1" w:rsidRDefault="00A50BF1" w:rsidP="00A50BF1">
      <w:r>
        <w:t>city_id string</w:t>
      </w:r>
    </w:p>
    <w:p w:rsidR="00A50BF1" w:rsidRDefault="00A50BF1" w:rsidP="00A50BF1">
      <w:r>
        <w:t>)</w:t>
      </w:r>
    </w:p>
    <w:p w:rsidR="00A50BF1" w:rsidRDefault="00A50BF1" w:rsidP="00A50BF1">
      <w:r>
        <w:t>ROW FORMAT DELIMITED FIELDS TERMINATED BY '\t'</w:t>
      </w:r>
    </w:p>
    <w:p w:rsidR="00A50BF1" w:rsidRDefault="00A50BF1" w:rsidP="00A50BF1">
      <w:r>
        <w:t>STORED AS parquet;</w:t>
      </w:r>
    </w:p>
    <w:p w:rsidR="00A50BF1" w:rsidRDefault="00A50BF1" w:rsidP="00A50BF1">
      <w:r>
        <w:t>insert into table page_views_parquet_snappy select * from page_views ;</w:t>
      </w:r>
    </w:p>
    <w:p w:rsidR="00A50BF1" w:rsidRDefault="00A50BF1" w:rsidP="00A50BF1">
      <w:r>
        <w:t>dfs -du -h /user/hive/warehouse/page_views_parquet_snappy/ ;</w:t>
      </w:r>
    </w:p>
    <w:p w:rsidR="00FB5667" w:rsidRDefault="00FB5667" w:rsidP="00A50BF1"/>
    <w:p w:rsidR="00FB5667" w:rsidRDefault="00FB5667" w:rsidP="00FB5667">
      <w:r>
        <w:rPr>
          <w:rFonts w:hint="eastAsia"/>
        </w:rPr>
        <w:t>总结：</w:t>
      </w:r>
    </w:p>
    <w:p w:rsidR="00FB5667" w:rsidRDefault="00FB5667" w:rsidP="00FB5667">
      <w:r>
        <w:rPr>
          <w:rFonts w:hint="eastAsia"/>
        </w:rPr>
        <w:tab/>
      </w:r>
      <w:r>
        <w:rPr>
          <w:rFonts w:hint="eastAsia"/>
        </w:rPr>
        <w:t>在实际的项目开发当中，</w:t>
      </w:r>
      <w:r>
        <w:rPr>
          <w:rFonts w:hint="eastAsia"/>
        </w:rPr>
        <w:t>hive</w:t>
      </w:r>
      <w:r>
        <w:rPr>
          <w:rFonts w:hint="eastAsia"/>
        </w:rPr>
        <w:t>表的数据</w:t>
      </w:r>
    </w:p>
    <w:p w:rsidR="00FB5667" w:rsidRDefault="00FB5667" w:rsidP="00FB5667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存储格式</w:t>
      </w:r>
    </w:p>
    <w:p w:rsidR="00FB5667" w:rsidRDefault="00FB5667" w:rsidP="00FB5667">
      <w:r>
        <w:tab/>
      </w:r>
      <w:r>
        <w:tab/>
      </w:r>
      <w:r>
        <w:tab/>
        <w:t>orcfile / qarquet</w:t>
      </w:r>
    </w:p>
    <w:p w:rsidR="00FB5667" w:rsidRDefault="00FB5667" w:rsidP="00FB5667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</w:p>
    <w:p w:rsidR="00FB5667" w:rsidRPr="0085638F" w:rsidRDefault="00FB5667" w:rsidP="00FB5667">
      <w:r>
        <w:tab/>
      </w:r>
      <w:r>
        <w:tab/>
      </w:r>
      <w:r>
        <w:tab/>
        <w:t>snappy</w:t>
      </w:r>
    </w:p>
    <w:p w:rsidR="004C4FFC" w:rsidRDefault="004C4FFC" w:rsidP="00587C3B">
      <w:pPr>
        <w:pStyle w:val="2"/>
        <w:spacing w:before="156" w:after="156"/>
      </w:pPr>
      <w:r>
        <w:t>企业优化</w:t>
      </w:r>
    </w:p>
    <w:p w:rsidR="00E36E97" w:rsidRPr="00E36E97" w:rsidRDefault="00E36E97" w:rsidP="00E36E97">
      <w:r w:rsidRPr="00E36E97">
        <w:t>http://shiyanjun.cn/archives/588.html</w:t>
      </w:r>
    </w:p>
    <w:p w:rsidR="009B681E" w:rsidRDefault="009B681E" w:rsidP="009B681E">
      <w:r>
        <w:rPr>
          <w:noProof/>
        </w:rPr>
        <w:lastRenderedPageBreak/>
        <w:drawing>
          <wp:inline distT="0" distB="0" distL="0" distR="0" wp14:anchorId="58A17C7B" wp14:editId="362B523D">
            <wp:extent cx="5274310" cy="302069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7E7">
        <w:rPr>
          <w:rFonts w:hint="eastAsia"/>
        </w:rPr>
        <w:t xml:space="preserve"> </w:t>
      </w:r>
    </w:p>
    <w:p w:rsidR="005537E7" w:rsidRPr="009B681E" w:rsidRDefault="005537E7" w:rsidP="009B681E">
      <w:r>
        <w:rPr>
          <w:noProof/>
        </w:rPr>
        <w:drawing>
          <wp:inline distT="0" distB="0" distL="0" distR="0" wp14:anchorId="0A2574C9" wp14:editId="0048C9C8">
            <wp:extent cx="5274310" cy="300609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9B4" w:rsidRDefault="003509B4" w:rsidP="003509B4">
      <w:pPr>
        <w:pStyle w:val="3"/>
        <w:spacing w:before="156" w:after="156"/>
      </w:pPr>
      <w:r>
        <w:rPr>
          <w:rFonts w:hint="eastAsia"/>
        </w:rPr>
        <w:lastRenderedPageBreak/>
        <w:t>E</w:t>
      </w:r>
      <w:r>
        <w:t>xplain Execution Plan</w:t>
      </w:r>
    </w:p>
    <w:p w:rsidR="000411F5" w:rsidRDefault="003509B4" w:rsidP="003509B4">
      <w:pPr>
        <w:rPr>
          <w:noProof/>
        </w:rPr>
      </w:pPr>
      <w:r>
        <w:rPr>
          <w:noProof/>
        </w:rPr>
        <w:drawing>
          <wp:inline distT="0" distB="0" distL="0" distR="0" wp14:anchorId="121E9903" wp14:editId="6A5874BB">
            <wp:extent cx="5274310" cy="258254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1DE" w:rsidRPr="007E41DE">
        <w:rPr>
          <w:noProof/>
        </w:rPr>
        <w:t xml:space="preserve"> </w:t>
      </w:r>
    </w:p>
    <w:p w:rsidR="000411F5" w:rsidRDefault="000411F5" w:rsidP="000411F5">
      <w:pPr>
        <w:rPr>
          <w:noProof/>
        </w:rPr>
      </w:pPr>
      <w:r>
        <w:rPr>
          <w:noProof/>
        </w:rPr>
        <w:t>EXPLAIN select * from emp ;</w:t>
      </w:r>
    </w:p>
    <w:p w:rsidR="000411F5" w:rsidRDefault="000411F5" w:rsidP="000411F5">
      <w:pPr>
        <w:rPr>
          <w:noProof/>
        </w:rPr>
      </w:pPr>
    </w:p>
    <w:p w:rsidR="000411F5" w:rsidRDefault="000411F5" w:rsidP="000411F5">
      <w:pPr>
        <w:rPr>
          <w:noProof/>
        </w:rPr>
      </w:pPr>
      <w:r>
        <w:rPr>
          <w:noProof/>
        </w:rPr>
        <w:t>EXPLAIN select deptno,avg(sal) avg_sal from emp group by deptno ;</w:t>
      </w:r>
    </w:p>
    <w:p w:rsidR="000411F5" w:rsidRDefault="000411F5" w:rsidP="000411F5">
      <w:pPr>
        <w:rPr>
          <w:noProof/>
        </w:rPr>
      </w:pPr>
    </w:p>
    <w:p w:rsidR="000411F5" w:rsidRDefault="000411F5" w:rsidP="000411F5">
      <w:pPr>
        <w:rPr>
          <w:noProof/>
        </w:rPr>
      </w:pPr>
      <w:r>
        <w:rPr>
          <w:noProof/>
        </w:rPr>
        <w:t>EXPLAIN EXTENDED select deptno,avg(sal) avg_sal from emp group by deptno ;</w:t>
      </w:r>
    </w:p>
    <w:p w:rsidR="000411F5" w:rsidRDefault="000411F5" w:rsidP="003509B4">
      <w:pPr>
        <w:rPr>
          <w:noProof/>
        </w:rPr>
      </w:pPr>
    </w:p>
    <w:p w:rsidR="000411F5" w:rsidRDefault="00AF6FD2" w:rsidP="003509B4">
      <w:pPr>
        <w:rPr>
          <w:noProof/>
        </w:rPr>
      </w:pPr>
      <w:r>
        <w:rPr>
          <w:noProof/>
        </w:rPr>
        <w:t>一个</w:t>
      </w:r>
      <w:r>
        <w:rPr>
          <w:rFonts w:hint="eastAsia"/>
          <w:noProof/>
        </w:rPr>
        <w:t xml:space="preserve">stage </w:t>
      </w:r>
      <w:r>
        <w:rPr>
          <w:rFonts w:hint="eastAsia"/>
          <w:noProof/>
        </w:rPr>
        <w:t>就是一个</w:t>
      </w:r>
      <w:r>
        <w:rPr>
          <w:noProof/>
        </w:rPr>
        <w:t xml:space="preserve">mapreduce </w:t>
      </w:r>
      <w:r>
        <w:rPr>
          <w:rFonts w:hint="eastAsia"/>
          <w:noProof/>
        </w:rPr>
        <w:t>任务</w:t>
      </w:r>
      <w:r>
        <w:rPr>
          <w:rFonts w:hint="eastAsia"/>
          <w:noProof/>
        </w:rPr>
        <w:t xml:space="preserve"> </w:t>
      </w:r>
    </w:p>
    <w:p w:rsidR="000411F5" w:rsidRDefault="000411F5" w:rsidP="003509B4">
      <w:pPr>
        <w:rPr>
          <w:noProof/>
        </w:rPr>
      </w:pPr>
    </w:p>
    <w:p w:rsidR="00177F94" w:rsidRDefault="007E41DE" w:rsidP="003509B4">
      <w:pPr>
        <w:rPr>
          <w:noProof/>
        </w:rPr>
      </w:pPr>
      <w:r>
        <w:rPr>
          <w:noProof/>
        </w:rPr>
        <w:drawing>
          <wp:inline distT="0" distB="0" distL="0" distR="0" wp14:anchorId="28F2B423" wp14:editId="0F873B13">
            <wp:extent cx="5274310" cy="38373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1DE">
        <w:rPr>
          <w:noProof/>
        </w:rPr>
        <w:t xml:space="preserve"> </w:t>
      </w:r>
    </w:p>
    <w:p w:rsidR="006213A1" w:rsidRDefault="006213A1" w:rsidP="003509B4">
      <w:pPr>
        <w:rPr>
          <w:noProof/>
        </w:rPr>
      </w:pPr>
      <w:r>
        <w:rPr>
          <w:noProof/>
        </w:rPr>
        <w:t>并行度</w:t>
      </w:r>
      <w:r>
        <w:rPr>
          <w:rFonts w:hint="eastAsia"/>
          <w:noProof/>
        </w:rPr>
        <w:t>10-20</w:t>
      </w:r>
      <w:r>
        <w:rPr>
          <w:rFonts w:hint="eastAsia"/>
          <w:noProof/>
        </w:rPr>
        <w:t>之间</w:t>
      </w:r>
      <w:r>
        <w:rPr>
          <w:rFonts w:hint="eastAsia"/>
          <w:noProof/>
        </w:rPr>
        <w:t xml:space="preserve">   </w:t>
      </w:r>
    </w:p>
    <w:p w:rsidR="006213A1" w:rsidRDefault="006213A1" w:rsidP="003509B4">
      <w:pPr>
        <w:rPr>
          <w:noProof/>
        </w:rPr>
      </w:pPr>
      <w:r>
        <w:rPr>
          <w:noProof/>
        </w:rPr>
        <w:lastRenderedPageBreak/>
        <w:t xml:space="preserve">JVM </w:t>
      </w:r>
      <w:r>
        <w:rPr>
          <w:noProof/>
        </w:rPr>
        <w:t>重用不要超过</w:t>
      </w:r>
      <w:r>
        <w:rPr>
          <w:rFonts w:hint="eastAsia"/>
          <w:noProof/>
        </w:rPr>
        <w:t>9</w:t>
      </w:r>
      <w:r>
        <w:rPr>
          <w:rFonts w:hint="eastAsia"/>
          <w:noProof/>
        </w:rPr>
        <w:t>个</w:t>
      </w:r>
      <w:r>
        <w:rPr>
          <w:rFonts w:hint="eastAsia"/>
          <w:noProof/>
        </w:rPr>
        <w:t xml:space="preserve">  </w:t>
      </w:r>
    </w:p>
    <w:p w:rsidR="006213A1" w:rsidRDefault="006213A1" w:rsidP="003509B4">
      <w:pPr>
        <w:rPr>
          <w:noProof/>
        </w:rPr>
      </w:pPr>
    </w:p>
    <w:p w:rsidR="00177F94" w:rsidRDefault="00177F94" w:rsidP="00177F94">
      <w:pPr>
        <w:pStyle w:val="3"/>
        <w:spacing w:before="156" w:after="156"/>
        <w:rPr>
          <w:noProof/>
        </w:rPr>
      </w:pPr>
      <w:r>
        <w:rPr>
          <w:rFonts w:hint="eastAsia"/>
          <w:noProof/>
        </w:rPr>
        <w:t>动态分区调整</w:t>
      </w:r>
    </w:p>
    <w:p w:rsidR="003509B4" w:rsidRDefault="007E41DE" w:rsidP="00177F94">
      <w:pPr>
        <w:rPr>
          <w:noProof/>
        </w:rPr>
      </w:pPr>
      <w:r>
        <w:rPr>
          <w:noProof/>
        </w:rPr>
        <w:drawing>
          <wp:inline distT="0" distB="0" distL="0" distR="0" wp14:anchorId="7EF57FFE" wp14:editId="60B0B7B8">
            <wp:extent cx="5274310" cy="43624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BC5" w:rsidRDefault="00703BC5" w:rsidP="00703BC5">
      <w:pPr>
        <w:pStyle w:val="3"/>
        <w:spacing w:before="156" w:after="156"/>
        <w:rPr>
          <w:noProof/>
        </w:rPr>
      </w:pPr>
      <w:r>
        <w:rPr>
          <w:noProof/>
        </w:rPr>
        <w:t>StrictMode</w:t>
      </w:r>
    </w:p>
    <w:p w:rsidR="00703BC5" w:rsidRPr="00703BC5" w:rsidRDefault="00703BC5" w:rsidP="00703BC5">
      <w:r>
        <w:rPr>
          <w:noProof/>
        </w:rPr>
        <w:drawing>
          <wp:inline distT="0" distB="0" distL="0" distR="0" wp14:anchorId="0E6C434C" wp14:editId="6ED06170">
            <wp:extent cx="5274310" cy="23526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06E" w:rsidRDefault="00AC344C" w:rsidP="003509B4">
      <w:hyperlink r:id="rId69" w:history="1">
        <w:r w:rsidR="0075206E" w:rsidRPr="00F675EE">
          <w:rPr>
            <w:rStyle w:val="a6"/>
          </w:rPr>
          <w:t>https://cwiki.apache.org/confluence/display/Hive/LanguageManual+Joins</w:t>
        </w:r>
      </w:hyperlink>
    </w:p>
    <w:p w:rsidR="0075206E" w:rsidRDefault="0075206E" w:rsidP="003509B4">
      <w:r>
        <w:rPr>
          <w:noProof/>
        </w:rPr>
        <w:lastRenderedPageBreak/>
        <w:drawing>
          <wp:inline distT="0" distB="0" distL="0" distR="0" wp14:anchorId="3D9CE269" wp14:editId="6C19CDEB">
            <wp:extent cx="5274310" cy="35083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692" w:rsidRDefault="00915692" w:rsidP="00915692">
      <w:pPr>
        <w:pStyle w:val="3"/>
        <w:spacing w:before="156" w:after="156"/>
      </w:pPr>
      <w:r w:rsidRPr="00915692">
        <w:t>Prior Support for MAPJOIN</w:t>
      </w:r>
    </w:p>
    <w:p w:rsidR="00915692" w:rsidRDefault="00915692" w:rsidP="00915692">
      <w:r>
        <w:rPr>
          <w:noProof/>
        </w:rPr>
        <w:drawing>
          <wp:inline distT="0" distB="0" distL="0" distR="0" wp14:anchorId="0E9700DC" wp14:editId="300C0C18">
            <wp:extent cx="4762500" cy="21336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692" w:rsidRDefault="00E669DB" w:rsidP="00E669DB">
      <w:pPr>
        <w:pStyle w:val="3"/>
        <w:spacing w:before="156" w:after="156"/>
      </w:pPr>
      <w:r w:rsidRPr="00E669DB">
        <w:t>Auto Conversion to SMB Map Join</w:t>
      </w:r>
    </w:p>
    <w:p w:rsidR="0028017D" w:rsidRDefault="0028017D" w:rsidP="0028017D">
      <w:pPr>
        <w:pStyle w:val="HTML"/>
        <w:shd w:val="clear" w:color="auto" w:fill="FFFFFF"/>
        <w:rPr>
          <w:rFonts w:ascii="Courier New" w:hAnsi="Courier New" w:cs="Courier New"/>
          <w:color w:val="333333"/>
          <w:sz w:val="21"/>
          <w:szCs w:val="21"/>
        </w:rPr>
      </w:pPr>
      <w:r>
        <w:rPr>
          <w:rFonts w:ascii="Courier New" w:hAnsi="Courier New" w:cs="Courier New"/>
          <w:color w:val="333333"/>
          <w:sz w:val="21"/>
          <w:szCs w:val="21"/>
        </w:rPr>
        <w:t>set hive.auto.convert.sortmerge.join=true;</w:t>
      </w:r>
    </w:p>
    <w:p w:rsidR="0028017D" w:rsidRDefault="0028017D" w:rsidP="0028017D">
      <w:pPr>
        <w:pStyle w:val="HTML"/>
        <w:shd w:val="clear" w:color="auto" w:fill="FFFFFF"/>
        <w:rPr>
          <w:rFonts w:ascii="Courier New" w:hAnsi="Courier New" w:cs="Courier New"/>
          <w:color w:val="333333"/>
          <w:sz w:val="21"/>
          <w:szCs w:val="21"/>
        </w:rPr>
      </w:pPr>
      <w:r>
        <w:rPr>
          <w:rFonts w:ascii="Courier New" w:hAnsi="Courier New" w:cs="Courier New"/>
          <w:color w:val="333333"/>
          <w:sz w:val="21"/>
          <w:szCs w:val="21"/>
        </w:rPr>
        <w:t>set hive.optimize.bucketmapjoin = true;</w:t>
      </w:r>
    </w:p>
    <w:p w:rsidR="0028017D" w:rsidRDefault="0028017D" w:rsidP="0028017D">
      <w:pPr>
        <w:pStyle w:val="HTML"/>
        <w:shd w:val="clear" w:color="auto" w:fill="FFFFFF"/>
        <w:rPr>
          <w:rFonts w:ascii="Courier New" w:hAnsi="Courier New" w:cs="Courier New"/>
          <w:color w:val="333333"/>
          <w:sz w:val="21"/>
          <w:szCs w:val="21"/>
        </w:rPr>
      </w:pPr>
      <w:r>
        <w:rPr>
          <w:rFonts w:ascii="Courier New" w:hAnsi="Courier New" w:cs="Courier New"/>
          <w:color w:val="333333"/>
          <w:sz w:val="21"/>
          <w:szCs w:val="21"/>
        </w:rPr>
        <w:t>set hive.optimize.bucketmapjoin.sortedmerge = true;</w:t>
      </w:r>
    </w:p>
    <w:p w:rsidR="0028017D" w:rsidRPr="0028017D" w:rsidRDefault="0028017D" w:rsidP="0028017D"/>
    <w:p w:rsidR="004C4FFC" w:rsidRDefault="004C4FFC" w:rsidP="00587C3B">
      <w:pPr>
        <w:pStyle w:val="2"/>
        <w:spacing w:before="156" w:after="156"/>
      </w:pPr>
      <w:r>
        <w:t>实战案例</w:t>
      </w:r>
    </w:p>
    <w:p w:rsidR="0068538C" w:rsidRDefault="0068538C" w:rsidP="0068538C">
      <w:r>
        <w:t></w:t>
      </w:r>
      <w:r>
        <w:rPr>
          <w:rFonts w:hint="eastAsia"/>
        </w:rPr>
        <w:t>依据业务数据表</w:t>
      </w:r>
    </w:p>
    <w:p w:rsidR="0068538C" w:rsidRDefault="0068538C" w:rsidP="0068538C">
      <w:r>
        <w:t></w:t>
      </w:r>
      <w:r>
        <w:rPr>
          <w:rFonts w:hint="eastAsia"/>
        </w:rPr>
        <w:t>方式一、原始表</w:t>
      </w:r>
      <w:r>
        <w:t>bf_log_src</w:t>
      </w:r>
      <w:r>
        <w:rPr>
          <w:rFonts w:hint="eastAsia"/>
        </w:rPr>
        <w:t>，加载数据（预先处理）</w:t>
      </w:r>
    </w:p>
    <w:p w:rsidR="0068538C" w:rsidRDefault="0068538C" w:rsidP="0068538C">
      <w:r>
        <w:t></w:t>
      </w:r>
      <w:r>
        <w:rPr>
          <w:rFonts w:hint="eastAsia"/>
        </w:rPr>
        <w:t>方式二、创建正则表</w:t>
      </w:r>
      <w:r>
        <w:t>RegexSerDe</w:t>
      </w:r>
    </w:p>
    <w:p w:rsidR="0068538C" w:rsidRDefault="0068538C" w:rsidP="0068538C">
      <w:r>
        <w:t>https://cwiki.apache.org/confluence/display/Hive/GettingStarted</w:t>
      </w:r>
    </w:p>
    <w:p w:rsidR="0068538C" w:rsidRDefault="0068538C" w:rsidP="0068538C">
      <w:r>
        <w:lastRenderedPageBreak/>
        <w:t>http://wpjam.qiniudn.com/tool/regexpal/</w:t>
      </w:r>
    </w:p>
    <w:p w:rsidR="0068538C" w:rsidRDefault="0068538C" w:rsidP="0068538C">
      <w:r>
        <w:t></w:t>
      </w:r>
      <w:r>
        <w:rPr>
          <w:rFonts w:hint="eastAsia"/>
        </w:rPr>
        <w:t>数据</w:t>
      </w:r>
      <w:r>
        <w:t>ETL</w:t>
      </w:r>
    </w:p>
    <w:p w:rsidR="0068538C" w:rsidRDefault="0068538C" w:rsidP="0068538C">
      <w:r>
        <w:t></w:t>
      </w:r>
      <w:r>
        <w:rPr>
          <w:rFonts w:hint="eastAsia"/>
        </w:rPr>
        <w:t>拆分表（子表）、数据存储格式</w:t>
      </w:r>
    </w:p>
    <w:p w:rsidR="0068538C" w:rsidRDefault="0068538C" w:rsidP="0068538C">
      <w:r>
        <w:t></w:t>
      </w:r>
      <w:r>
        <w:rPr>
          <w:rFonts w:hint="eastAsia"/>
        </w:rPr>
        <w:t>数据预处理</w:t>
      </w:r>
      <w:r>
        <w:t>ETL</w:t>
      </w:r>
      <w:r>
        <w:rPr>
          <w:rFonts w:hint="eastAsia"/>
        </w:rPr>
        <w:t>（</w:t>
      </w:r>
      <w:r>
        <w:t>udf</w:t>
      </w:r>
      <w:r>
        <w:rPr>
          <w:rFonts w:hint="eastAsia"/>
        </w:rPr>
        <w:t>、</w:t>
      </w:r>
      <w:r>
        <w:t>python</w:t>
      </w:r>
      <w:r>
        <w:rPr>
          <w:rFonts w:hint="eastAsia"/>
        </w:rPr>
        <w:t>）</w:t>
      </w:r>
    </w:p>
    <w:p w:rsidR="004C4FFC" w:rsidRPr="0068538C" w:rsidRDefault="0068538C" w:rsidP="0068538C">
      <w:r>
        <w:t></w:t>
      </w:r>
      <w:r>
        <w:rPr>
          <w:rFonts w:hint="eastAsia"/>
        </w:rPr>
        <w:t>数据分析</w:t>
      </w:r>
      <w:r>
        <w:t>HQL</w:t>
      </w:r>
    </w:p>
    <w:p w:rsidR="000E1E05" w:rsidRDefault="003D3811" w:rsidP="000E1E05">
      <w:r>
        <w:rPr>
          <w:noProof/>
        </w:rPr>
        <w:drawing>
          <wp:inline distT="0" distB="0" distL="0" distR="0" wp14:anchorId="29715765" wp14:editId="12ED2A70">
            <wp:extent cx="5274310" cy="41300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338" w:rsidRDefault="00305338" w:rsidP="00305338">
      <w:pPr>
        <w:pStyle w:val="3"/>
        <w:spacing w:before="156" w:after="156"/>
      </w:pPr>
      <w:r>
        <w:rPr>
          <w:rFonts w:hint="eastAsia"/>
        </w:rPr>
        <w:t>思路</w:t>
      </w:r>
    </w:p>
    <w:p w:rsidR="00305338" w:rsidRDefault="00305338" w:rsidP="00305338">
      <w:r>
        <w:rPr>
          <w:rFonts w:hint="eastAsia"/>
        </w:rPr>
        <w:tab/>
        <w:t xml:space="preserve">* </w:t>
      </w:r>
      <w:r>
        <w:rPr>
          <w:rFonts w:hint="eastAsia"/>
        </w:rPr>
        <w:t>原表</w:t>
      </w:r>
    </w:p>
    <w:p w:rsidR="00305338" w:rsidRDefault="00305338" w:rsidP="00305338">
      <w:r>
        <w:rPr>
          <w:rFonts w:hint="eastAsia"/>
        </w:rPr>
        <w:tab/>
        <w:t xml:space="preserve">* </w:t>
      </w:r>
      <w:r>
        <w:rPr>
          <w:rFonts w:hint="eastAsia"/>
        </w:rPr>
        <w:t>针对不同的业务创建不同的子表</w:t>
      </w:r>
    </w:p>
    <w:p w:rsidR="00305338" w:rsidRDefault="00305338" w:rsidP="00305338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数据存储格式</w:t>
      </w:r>
      <w:r>
        <w:rPr>
          <w:rFonts w:hint="eastAsia"/>
        </w:rPr>
        <w:t>orcfile/parquet</w:t>
      </w:r>
    </w:p>
    <w:p w:rsidR="00305338" w:rsidRDefault="00305338" w:rsidP="00305338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数据压缩</w:t>
      </w:r>
      <w:r>
        <w:rPr>
          <w:rFonts w:hint="eastAsia"/>
        </w:rPr>
        <w:t xml:space="preserve">  snappy</w:t>
      </w:r>
    </w:p>
    <w:p w:rsidR="00305338" w:rsidRDefault="00305338" w:rsidP="00305338">
      <w:r>
        <w:rPr>
          <w:rFonts w:hint="eastAsia"/>
        </w:rPr>
        <w:tab/>
      </w:r>
      <w:r>
        <w:rPr>
          <w:rFonts w:hint="eastAsia"/>
        </w:rPr>
        <w:tab/>
        <w:t xml:space="preserve">* map output </w:t>
      </w:r>
      <w:r>
        <w:rPr>
          <w:rFonts w:hint="eastAsia"/>
        </w:rPr>
        <w:t>数据压缩</w:t>
      </w:r>
      <w:r>
        <w:rPr>
          <w:rFonts w:hint="eastAsia"/>
        </w:rPr>
        <w:t xml:space="preserve"> snappy</w:t>
      </w:r>
    </w:p>
    <w:p w:rsidR="00305338" w:rsidRDefault="00305338" w:rsidP="00305338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外部表</w:t>
      </w:r>
    </w:p>
    <w:p w:rsidR="00305338" w:rsidRDefault="00305338" w:rsidP="00305338"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分区表（演示）</w:t>
      </w:r>
    </w:p>
    <w:p w:rsidR="000878C7" w:rsidRDefault="000878C7" w:rsidP="000878C7">
      <w:pPr>
        <w:pStyle w:val="3"/>
        <w:spacing w:before="156" w:after="156"/>
      </w:pPr>
      <w:r>
        <w:rPr>
          <w:rFonts w:hint="eastAsia"/>
        </w:rPr>
        <w:t>创建源表</w:t>
      </w:r>
    </w:p>
    <w:p w:rsidR="0012226D" w:rsidRDefault="0012226D" w:rsidP="0012226D">
      <w:pPr>
        <w:pStyle w:val="a3"/>
      </w:pPr>
      <w:r>
        <w:t>create table IF NOT EXISTS default.bf_log_src (</w:t>
      </w:r>
    </w:p>
    <w:p w:rsidR="0012226D" w:rsidRDefault="0012226D" w:rsidP="0012226D">
      <w:pPr>
        <w:pStyle w:val="a3"/>
      </w:pPr>
      <w:r>
        <w:t>remote_addr string,</w:t>
      </w:r>
    </w:p>
    <w:p w:rsidR="0012226D" w:rsidRDefault="0012226D" w:rsidP="0012226D">
      <w:pPr>
        <w:pStyle w:val="a3"/>
      </w:pPr>
      <w:r>
        <w:t>remote_user string,</w:t>
      </w:r>
    </w:p>
    <w:p w:rsidR="0012226D" w:rsidRDefault="0012226D" w:rsidP="0012226D">
      <w:pPr>
        <w:pStyle w:val="a3"/>
      </w:pPr>
      <w:r>
        <w:t>time_local string,</w:t>
      </w:r>
    </w:p>
    <w:p w:rsidR="0012226D" w:rsidRDefault="0012226D" w:rsidP="0012226D">
      <w:pPr>
        <w:pStyle w:val="a3"/>
      </w:pPr>
      <w:r>
        <w:lastRenderedPageBreak/>
        <w:t>request string,</w:t>
      </w:r>
    </w:p>
    <w:p w:rsidR="0012226D" w:rsidRDefault="0012226D" w:rsidP="0012226D">
      <w:pPr>
        <w:pStyle w:val="a3"/>
      </w:pPr>
      <w:r>
        <w:t>status string,</w:t>
      </w:r>
    </w:p>
    <w:p w:rsidR="0012226D" w:rsidRDefault="0012226D" w:rsidP="0012226D">
      <w:pPr>
        <w:pStyle w:val="a3"/>
      </w:pPr>
      <w:r>
        <w:t>body_bytes_sent string,</w:t>
      </w:r>
    </w:p>
    <w:p w:rsidR="0012226D" w:rsidRDefault="0012226D" w:rsidP="0012226D">
      <w:pPr>
        <w:pStyle w:val="a3"/>
      </w:pPr>
      <w:r>
        <w:t>request_body string,</w:t>
      </w:r>
    </w:p>
    <w:p w:rsidR="0012226D" w:rsidRDefault="0012226D" w:rsidP="0012226D">
      <w:pPr>
        <w:pStyle w:val="a3"/>
      </w:pPr>
      <w:r>
        <w:t>http_referer string,</w:t>
      </w:r>
    </w:p>
    <w:p w:rsidR="0012226D" w:rsidRDefault="0012226D" w:rsidP="0012226D">
      <w:pPr>
        <w:pStyle w:val="a3"/>
      </w:pPr>
      <w:r>
        <w:t>http_user_agent string,</w:t>
      </w:r>
    </w:p>
    <w:p w:rsidR="0012226D" w:rsidRDefault="0012226D" w:rsidP="0012226D">
      <w:pPr>
        <w:pStyle w:val="a3"/>
      </w:pPr>
      <w:r>
        <w:t>http_x_forwarded_for string,</w:t>
      </w:r>
    </w:p>
    <w:p w:rsidR="0012226D" w:rsidRDefault="0012226D" w:rsidP="0012226D">
      <w:pPr>
        <w:pStyle w:val="a3"/>
      </w:pPr>
      <w:r>
        <w:t>host string</w:t>
      </w:r>
    </w:p>
    <w:p w:rsidR="0012226D" w:rsidRDefault="0012226D" w:rsidP="0012226D">
      <w:pPr>
        <w:pStyle w:val="a3"/>
      </w:pPr>
      <w:r>
        <w:t>)</w:t>
      </w:r>
    </w:p>
    <w:p w:rsidR="0012226D" w:rsidRDefault="0012226D" w:rsidP="0012226D">
      <w:pPr>
        <w:pStyle w:val="a3"/>
      </w:pPr>
      <w:r>
        <w:t>ROW FORMAT DELIMITED FIELDS TERMINATED BY ' '</w:t>
      </w:r>
    </w:p>
    <w:p w:rsidR="00883B89" w:rsidRDefault="0012226D" w:rsidP="0012226D">
      <w:pPr>
        <w:pStyle w:val="a3"/>
      </w:pPr>
      <w:r>
        <w:t>stored as textfile ;</w:t>
      </w:r>
    </w:p>
    <w:p w:rsidR="0012226D" w:rsidRDefault="0012226D" w:rsidP="0012226D"/>
    <w:p w:rsidR="0012226D" w:rsidRDefault="0012226D" w:rsidP="0012226D">
      <w:pPr>
        <w:pStyle w:val="a3"/>
      </w:pPr>
      <w:r>
        <w:t>load data local inpath '/opt/datas/moodle.ibeifeng.access.log' into table default.bf_log_src ;</w:t>
      </w:r>
    </w:p>
    <w:p w:rsidR="0012226D" w:rsidRDefault="0012226D" w:rsidP="0012226D">
      <w:pPr>
        <w:pStyle w:val="a3"/>
      </w:pPr>
    </w:p>
    <w:p w:rsidR="0012226D" w:rsidRDefault="0012226D" w:rsidP="0012226D">
      <w:pPr>
        <w:pStyle w:val="a3"/>
      </w:pPr>
      <w:r>
        <w:t>select count(*) from bf_log_src ;</w:t>
      </w:r>
    </w:p>
    <w:p w:rsidR="0012226D" w:rsidRDefault="0012226D" w:rsidP="0012226D">
      <w:pPr>
        <w:pStyle w:val="a3"/>
      </w:pPr>
    </w:p>
    <w:p w:rsidR="0012226D" w:rsidRDefault="0012226D" w:rsidP="0012226D">
      <w:pPr>
        <w:pStyle w:val="a3"/>
      </w:pPr>
      <w:r>
        <w:t>select * from  bf_log_src limit 5 ;</w:t>
      </w:r>
    </w:p>
    <w:p w:rsidR="0068538C" w:rsidRDefault="0068538C" w:rsidP="0068538C">
      <w:r w:rsidRPr="0068538C">
        <w:rPr>
          <w:highlight w:val="yellow"/>
        </w:rPr>
        <w:t>&gt;&gt;&gt;&gt;&gt;&gt;&gt;&gt;&gt;&gt;&gt;&gt;&gt;&gt;&gt;</w:t>
      </w:r>
    </w:p>
    <w:p w:rsidR="0068538C" w:rsidRDefault="0068538C" w:rsidP="0068538C">
      <w:pPr>
        <w:pStyle w:val="a3"/>
      </w:pPr>
      <w:r>
        <w:t>drop table if exists default.bf_log_src ;</w:t>
      </w:r>
    </w:p>
    <w:p w:rsidR="0068538C" w:rsidRDefault="0068538C" w:rsidP="0068538C">
      <w:pPr>
        <w:pStyle w:val="a3"/>
      </w:pPr>
      <w:r>
        <w:t>create table IF NOT EXISTS default.bf_log_src (</w:t>
      </w:r>
    </w:p>
    <w:p w:rsidR="0068538C" w:rsidRDefault="0068538C" w:rsidP="0068538C">
      <w:pPr>
        <w:pStyle w:val="a3"/>
      </w:pPr>
      <w:r>
        <w:t>remote_addr string,</w:t>
      </w:r>
    </w:p>
    <w:p w:rsidR="0068538C" w:rsidRDefault="0068538C" w:rsidP="0068538C">
      <w:pPr>
        <w:pStyle w:val="a3"/>
      </w:pPr>
      <w:r>
        <w:t>remote_user string,</w:t>
      </w:r>
    </w:p>
    <w:p w:rsidR="0068538C" w:rsidRDefault="0068538C" w:rsidP="0068538C">
      <w:pPr>
        <w:pStyle w:val="a3"/>
      </w:pPr>
      <w:r>
        <w:t>time_local string,</w:t>
      </w:r>
    </w:p>
    <w:p w:rsidR="0068538C" w:rsidRDefault="0068538C" w:rsidP="0068538C">
      <w:pPr>
        <w:pStyle w:val="a3"/>
      </w:pPr>
      <w:r>
        <w:t>request string,</w:t>
      </w:r>
    </w:p>
    <w:p w:rsidR="0068538C" w:rsidRDefault="0068538C" w:rsidP="0068538C">
      <w:pPr>
        <w:pStyle w:val="a3"/>
      </w:pPr>
      <w:r>
        <w:t>status string,</w:t>
      </w:r>
    </w:p>
    <w:p w:rsidR="0068538C" w:rsidRDefault="0068538C" w:rsidP="0068538C">
      <w:pPr>
        <w:pStyle w:val="a3"/>
      </w:pPr>
      <w:r>
        <w:t>body_bytes_sent string,</w:t>
      </w:r>
    </w:p>
    <w:p w:rsidR="0068538C" w:rsidRDefault="0068538C" w:rsidP="0068538C">
      <w:pPr>
        <w:pStyle w:val="a3"/>
      </w:pPr>
      <w:r>
        <w:t>request_body string,</w:t>
      </w:r>
    </w:p>
    <w:p w:rsidR="0068538C" w:rsidRDefault="0068538C" w:rsidP="0068538C">
      <w:pPr>
        <w:pStyle w:val="a3"/>
      </w:pPr>
      <w:r>
        <w:t>http_referer string,</w:t>
      </w:r>
    </w:p>
    <w:p w:rsidR="0068538C" w:rsidRDefault="0068538C" w:rsidP="0068538C">
      <w:pPr>
        <w:pStyle w:val="a3"/>
      </w:pPr>
      <w:r>
        <w:t>http_user_agent string,</w:t>
      </w:r>
    </w:p>
    <w:p w:rsidR="0068538C" w:rsidRDefault="0068538C" w:rsidP="0068538C">
      <w:pPr>
        <w:pStyle w:val="a3"/>
      </w:pPr>
      <w:r>
        <w:t>http_x_forwarded_for string,</w:t>
      </w:r>
    </w:p>
    <w:p w:rsidR="0068538C" w:rsidRDefault="0068538C" w:rsidP="0068538C">
      <w:pPr>
        <w:pStyle w:val="a3"/>
      </w:pPr>
      <w:r>
        <w:t>host string</w:t>
      </w:r>
    </w:p>
    <w:p w:rsidR="0068538C" w:rsidRDefault="0068538C" w:rsidP="0068538C">
      <w:pPr>
        <w:pStyle w:val="a3"/>
      </w:pPr>
      <w:r>
        <w:t>)</w:t>
      </w:r>
    </w:p>
    <w:p w:rsidR="0068538C" w:rsidRDefault="0068538C" w:rsidP="0068538C">
      <w:pPr>
        <w:pStyle w:val="a3"/>
      </w:pPr>
      <w:r>
        <w:t>ROW FORMAT SERDE 'org.apache.hadoop.hive.serde2.RegexSerDe'</w:t>
      </w:r>
    </w:p>
    <w:p w:rsidR="0068538C" w:rsidRDefault="0068538C" w:rsidP="0068538C">
      <w:pPr>
        <w:pStyle w:val="a3"/>
      </w:pPr>
      <w:r>
        <w:t>WITH SERDEPROPERTIES (</w:t>
      </w:r>
    </w:p>
    <w:p w:rsidR="0068538C" w:rsidRDefault="0068538C" w:rsidP="0068538C">
      <w:pPr>
        <w:pStyle w:val="a3"/>
      </w:pPr>
      <w:r>
        <w:t xml:space="preserve">  "input.regex" = "(\"[^ ]*\") (\"-|[^ ]*\") (\"[^\]]*\") (\"[^\"]*\") (\"[0-9]*\") (\"[0-9]*\") (-|[^ ]*) (\"[^ ]*\") (\"[^\"]*\") (-|[^ ]*) (\"[^ ]*\")"</w:t>
      </w:r>
    </w:p>
    <w:p w:rsidR="0068538C" w:rsidRDefault="0068538C" w:rsidP="0068538C">
      <w:pPr>
        <w:pStyle w:val="a3"/>
      </w:pPr>
      <w:r>
        <w:t>)</w:t>
      </w:r>
    </w:p>
    <w:p w:rsidR="0068538C" w:rsidRDefault="0068538C" w:rsidP="0068538C">
      <w:pPr>
        <w:pStyle w:val="a3"/>
      </w:pPr>
      <w:r>
        <w:t>STORED AS TEXTFILE;</w:t>
      </w:r>
    </w:p>
    <w:p w:rsidR="0068538C" w:rsidRDefault="0068538C" w:rsidP="0068538C">
      <w:pPr>
        <w:pStyle w:val="a3"/>
      </w:pPr>
    </w:p>
    <w:p w:rsidR="0068538C" w:rsidRDefault="0068538C" w:rsidP="0068538C">
      <w:pPr>
        <w:pStyle w:val="a3"/>
      </w:pPr>
      <w:r>
        <w:t>load data local inpath '/opt/datas/moodle.ibeifeng.access.log' into table default.bf_log_src ;</w:t>
      </w:r>
    </w:p>
    <w:p w:rsidR="000D5EC0" w:rsidRDefault="000D5EC0" w:rsidP="000D5EC0">
      <w:pPr>
        <w:pStyle w:val="3"/>
        <w:spacing w:before="156" w:after="156"/>
      </w:pPr>
      <w:r>
        <w:t>业务需求表</w:t>
      </w:r>
      <w:r>
        <w:rPr>
          <w:rFonts w:hint="eastAsia"/>
        </w:rPr>
        <w:t>1</w:t>
      </w:r>
    </w:p>
    <w:p w:rsidR="000D5EC0" w:rsidRDefault="000D5EC0" w:rsidP="000D5EC0">
      <w:r>
        <w:t>&gt;&gt;&gt;&gt;&gt;&gt;&gt;&gt;&gt;&gt;&gt;&gt;&gt;&gt;&gt;&gt;&gt;&gt;&gt;&gt;&gt;&gt;&gt;&gt;&gt;&gt;&gt;</w:t>
      </w:r>
    </w:p>
    <w:p w:rsidR="000D5EC0" w:rsidRDefault="000D5EC0" w:rsidP="000D5EC0">
      <w:pPr>
        <w:pStyle w:val="a3"/>
      </w:pPr>
      <w:r>
        <w:t>drop table if exists default.bf_log_comm ;</w:t>
      </w:r>
    </w:p>
    <w:p w:rsidR="000D5EC0" w:rsidRDefault="000D5EC0" w:rsidP="000D5EC0">
      <w:pPr>
        <w:pStyle w:val="a3"/>
      </w:pPr>
      <w:r>
        <w:lastRenderedPageBreak/>
        <w:t>create table IF NOT EXISTS default.bf_log_comm (</w:t>
      </w:r>
    </w:p>
    <w:p w:rsidR="000D5EC0" w:rsidRDefault="000D5EC0" w:rsidP="000D5EC0">
      <w:pPr>
        <w:pStyle w:val="a3"/>
      </w:pPr>
      <w:r>
        <w:t>remote_addr string,</w:t>
      </w:r>
    </w:p>
    <w:p w:rsidR="000D5EC0" w:rsidRDefault="000D5EC0" w:rsidP="000D5EC0">
      <w:pPr>
        <w:pStyle w:val="a3"/>
      </w:pPr>
      <w:r>
        <w:t>time_local string,</w:t>
      </w:r>
    </w:p>
    <w:p w:rsidR="000D5EC0" w:rsidRDefault="000D5EC0" w:rsidP="000D5EC0">
      <w:pPr>
        <w:pStyle w:val="a3"/>
      </w:pPr>
      <w:r>
        <w:t>request string,</w:t>
      </w:r>
    </w:p>
    <w:p w:rsidR="000D5EC0" w:rsidRDefault="000D5EC0" w:rsidP="000D5EC0">
      <w:pPr>
        <w:pStyle w:val="a3"/>
      </w:pPr>
      <w:r>
        <w:t>http_referer string</w:t>
      </w:r>
    </w:p>
    <w:p w:rsidR="000D5EC0" w:rsidRDefault="000D5EC0" w:rsidP="000D5EC0">
      <w:pPr>
        <w:pStyle w:val="a3"/>
      </w:pPr>
      <w:r>
        <w:t>)</w:t>
      </w:r>
    </w:p>
    <w:p w:rsidR="000D5EC0" w:rsidRDefault="000D5EC0" w:rsidP="000D5EC0">
      <w:pPr>
        <w:pStyle w:val="a3"/>
      </w:pPr>
      <w:r>
        <w:t>ROW FORMAT DELIMITED FIELDS TERMINATED BY '\t'</w:t>
      </w:r>
    </w:p>
    <w:p w:rsidR="000D5EC0" w:rsidRDefault="000D5EC0" w:rsidP="000D5EC0">
      <w:pPr>
        <w:pStyle w:val="a3"/>
      </w:pPr>
      <w:r>
        <w:t>STORED AS orc tblproperties ("orc.compress"="SNAPPY");</w:t>
      </w:r>
    </w:p>
    <w:p w:rsidR="000D5EC0" w:rsidRDefault="000D5EC0" w:rsidP="000D5EC0">
      <w:pPr>
        <w:pStyle w:val="a3"/>
      </w:pPr>
    </w:p>
    <w:p w:rsidR="000D5EC0" w:rsidRDefault="000D5EC0" w:rsidP="000D5EC0">
      <w:pPr>
        <w:pStyle w:val="a3"/>
      </w:pPr>
      <w:r>
        <w:t>insert into table default.bf_log_comm select remote_addr, time_local, request,http_referer from  default.bf_log_src ;</w:t>
      </w:r>
    </w:p>
    <w:p w:rsidR="000D5EC0" w:rsidRDefault="000D5EC0" w:rsidP="000D5EC0">
      <w:pPr>
        <w:pStyle w:val="a3"/>
      </w:pPr>
    </w:p>
    <w:p w:rsidR="000D5EC0" w:rsidRDefault="000D5EC0" w:rsidP="000D5EC0">
      <w:pPr>
        <w:pStyle w:val="a3"/>
      </w:pPr>
      <w:r>
        <w:t>select * from bf_log_comm limit 5 ;</w:t>
      </w:r>
    </w:p>
    <w:p w:rsidR="000D5EC0" w:rsidRDefault="000D5EC0" w:rsidP="000D5EC0">
      <w:pPr>
        <w:pBdr>
          <w:bottom w:val="double" w:sz="6" w:space="1" w:color="auto"/>
        </w:pBdr>
      </w:pPr>
    </w:p>
    <w:p w:rsidR="000D5EC0" w:rsidRDefault="000D5EC0" w:rsidP="000D5EC0">
      <w:pPr>
        <w:pStyle w:val="3"/>
        <w:spacing w:before="156" w:after="156"/>
      </w:pPr>
      <w:r>
        <w:t>数据清洗</w:t>
      </w:r>
    </w:p>
    <w:p w:rsidR="000D5EC0" w:rsidRDefault="000D5EC0" w:rsidP="000D5EC0">
      <w:r>
        <w:t>============</w:t>
      </w:r>
    </w:p>
    <w:p w:rsidR="000D5EC0" w:rsidRDefault="000D5EC0" w:rsidP="000D5EC0">
      <w:r>
        <w:rPr>
          <w:rFonts w:hint="eastAsia"/>
        </w:rPr>
        <w:t>定义</w:t>
      </w:r>
      <w:r>
        <w:rPr>
          <w:rFonts w:hint="eastAsia"/>
        </w:rPr>
        <w:t>UDF</w:t>
      </w:r>
      <w:r>
        <w:rPr>
          <w:rFonts w:hint="eastAsia"/>
        </w:rPr>
        <w:t>，对原表数据进行清洗</w:t>
      </w:r>
    </w:p>
    <w:p w:rsidR="000D5EC0" w:rsidRDefault="000D5EC0" w:rsidP="000D5EC0">
      <w:r>
        <w:rPr>
          <w:rFonts w:hint="eastAsia"/>
        </w:rPr>
        <w:t>第一个</w:t>
      </w:r>
      <w:r>
        <w:rPr>
          <w:rFonts w:hint="eastAsia"/>
        </w:rPr>
        <w:t>udf</w:t>
      </w:r>
    </w:p>
    <w:p w:rsidR="000D5EC0" w:rsidRDefault="000D5EC0" w:rsidP="000D5EC0">
      <w:r>
        <w:rPr>
          <w:rFonts w:hint="eastAsia"/>
        </w:rPr>
        <w:tab/>
      </w:r>
      <w:r>
        <w:rPr>
          <w:rFonts w:hint="eastAsia"/>
        </w:rPr>
        <w:t>去除引号</w:t>
      </w:r>
    </w:p>
    <w:p w:rsidR="00A04534" w:rsidRDefault="00A04534" w:rsidP="00A04534">
      <w:pPr>
        <w:pStyle w:val="a3"/>
      </w:pPr>
      <w:r>
        <w:t>public class RemoveQuotoUDF extends UDF {</w:t>
      </w:r>
    </w:p>
    <w:p w:rsidR="00A04534" w:rsidRDefault="00A04534" w:rsidP="00A04534">
      <w:pPr>
        <w:pStyle w:val="a3"/>
      </w:pPr>
    </w:p>
    <w:p w:rsidR="00A04534" w:rsidRDefault="00A04534" w:rsidP="00A04534">
      <w:pPr>
        <w:pStyle w:val="a3"/>
      </w:pPr>
      <w:r>
        <w:tab/>
        <w:t>public Text evaluate(final Text s) {</w:t>
      </w:r>
    </w:p>
    <w:p w:rsidR="00A04534" w:rsidRDefault="00A04534" w:rsidP="00A04534">
      <w:pPr>
        <w:pStyle w:val="a3"/>
      </w:pPr>
      <w:r>
        <w:tab/>
        <w:t xml:space="preserve">    if (s == null) { return </w:t>
      </w:r>
      <w:r w:rsidR="005727A7">
        <w:t>new Text()</w:t>
      </w:r>
      <w:r>
        <w:t>; }</w:t>
      </w:r>
    </w:p>
    <w:p w:rsidR="00A04534" w:rsidRDefault="00A04534" w:rsidP="00A04534">
      <w:pPr>
        <w:pStyle w:val="a3"/>
      </w:pPr>
      <w:r>
        <w:tab/>
        <w:t xml:space="preserve">    return new Text(s.toString().replaceAll("\"", ""));</w:t>
      </w:r>
    </w:p>
    <w:p w:rsidR="00A04534" w:rsidRDefault="00A04534" w:rsidP="00A04534">
      <w:pPr>
        <w:pStyle w:val="a3"/>
      </w:pPr>
      <w:r>
        <w:tab/>
        <w:t xml:space="preserve">  }</w:t>
      </w:r>
    </w:p>
    <w:p w:rsidR="00A04534" w:rsidRDefault="00A04534" w:rsidP="00A04534">
      <w:pPr>
        <w:pStyle w:val="a3"/>
      </w:pPr>
      <w:r>
        <w:tab/>
      </w:r>
    </w:p>
    <w:p w:rsidR="00A04534" w:rsidRDefault="00A04534" w:rsidP="00A04534">
      <w:pPr>
        <w:pStyle w:val="a3"/>
      </w:pPr>
      <w:r>
        <w:tab/>
        <w:t>public static void main(String[] args) {</w:t>
      </w:r>
    </w:p>
    <w:p w:rsidR="00A04534" w:rsidRDefault="00A04534" w:rsidP="00A04534">
      <w:pPr>
        <w:pStyle w:val="a3"/>
      </w:pPr>
      <w:r>
        <w:tab/>
      </w:r>
      <w:r>
        <w:tab/>
        <w:t>System.out.println(new RemoveQuotoUDF().evaluate(new Text("HIVE UDF")));</w:t>
      </w:r>
    </w:p>
    <w:p w:rsidR="00A04534" w:rsidRDefault="00A04534" w:rsidP="00A04534">
      <w:pPr>
        <w:pStyle w:val="a3"/>
      </w:pPr>
      <w:r>
        <w:tab/>
        <w:t>}</w:t>
      </w:r>
    </w:p>
    <w:p w:rsidR="00A04534" w:rsidRDefault="00A04534" w:rsidP="00A04534">
      <w:pPr>
        <w:pStyle w:val="a3"/>
      </w:pPr>
      <w:r>
        <w:t>}</w:t>
      </w:r>
    </w:p>
    <w:p w:rsidR="00A04534" w:rsidRDefault="00A04534" w:rsidP="00A04534"/>
    <w:p w:rsidR="00A04534" w:rsidRPr="00A04534" w:rsidRDefault="00A04534" w:rsidP="00A04534"/>
    <w:p w:rsidR="005727A7" w:rsidRDefault="005727A7" w:rsidP="000D5EC0">
      <w:pPr>
        <w:pStyle w:val="a3"/>
      </w:pPr>
      <w:r w:rsidRPr="005727A7">
        <w:t>hive (default)&gt; add jar /opt/datas/removeQuotoUDF.jar;</w:t>
      </w:r>
    </w:p>
    <w:p w:rsidR="005727A7" w:rsidRDefault="005727A7" w:rsidP="000D5EC0">
      <w:pPr>
        <w:pStyle w:val="a3"/>
      </w:pPr>
    </w:p>
    <w:p w:rsidR="000D5EC0" w:rsidRDefault="005727A7" w:rsidP="000D5EC0">
      <w:pPr>
        <w:pStyle w:val="a3"/>
      </w:pPr>
      <w:r w:rsidRPr="005727A7">
        <w:t>hive (default)&gt; create temporary function my_removequotes as "com.vip.hive.udf.RemoveQuotoUDF";</w:t>
      </w:r>
    </w:p>
    <w:p w:rsidR="005727A7" w:rsidRPr="005727A7" w:rsidRDefault="005727A7" w:rsidP="005727A7"/>
    <w:p w:rsidR="000D5EC0" w:rsidRDefault="000D5EC0" w:rsidP="000D5EC0">
      <w:pPr>
        <w:pStyle w:val="a3"/>
      </w:pPr>
      <w:r>
        <w:t>insert overwrite table default.bf_log_comm select my_removequotes(remote_addr), my_removequotes(time_local), my_removequotes(request), my_removequotes(http_referer) from  default.bf_log_src ;</w:t>
      </w:r>
    </w:p>
    <w:p w:rsidR="000D5EC0" w:rsidRDefault="000D5EC0" w:rsidP="000D5EC0">
      <w:pPr>
        <w:pStyle w:val="a3"/>
      </w:pPr>
    </w:p>
    <w:p w:rsidR="000D5EC0" w:rsidRDefault="000D5EC0" w:rsidP="000D5EC0">
      <w:pPr>
        <w:pStyle w:val="a3"/>
      </w:pPr>
      <w:r>
        <w:t>select * from bf_log_comm limit 5 ;</w:t>
      </w:r>
    </w:p>
    <w:p w:rsidR="000D5EC0" w:rsidRDefault="000D5EC0" w:rsidP="000D5EC0"/>
    <w:p w:rsidR="000D5EC0" w:rsidRDefault="000D5EC0" w:rsidP="000D5EC0">
      <w:r>
        <w:t>============</w:t>
      </w:r>
    </w:p>
    <w:p w:rsidR="000D5EC0" w:rsidRDefault="000D5EC0" w:rsidP="000D5EC0">
      <w:r>
        <w:rPr>
          <w:rFonts w:hint="eastAsia"/>
        </w:rPr>
        <w:t>第二个</w:t>
      </w:r>
      <w:r>
        <w:rPr>
          <w:rFonts w:hint="eastAsia"/>
        </w:rPr>
        <w:t xml:space="preserve"> UDF</w:t>
      </w:r>
    </w:p>
    <w:p w:rsidR="000D5EC0" w:rsidRDefault="000D5EC0" w:rsidP="000D5EC0">
      <w:r>
        <w:rPr>
          <w:rFonts w:hint="eastAsia"/>
        </w:rPr>
        <w:tab/>
      </w:r>
      <w:r>
        <w:rPr>
          <w:rFonts w:hint="eastAsia"/>
        </w:rPr>
        <w:t>处理日期时间字段</w:t>
      </w:r>
    </w:p>
    <w:p w:rsidR="000D5EC0" w:rsidRDefault="000D5EC0" w:rsidP="000D5EC0"/>
    <w:p w:rsidR="000D5EC0" w:rsidRDefault="000D5EC0" w:rsidP="000D5EC0">
      <w:r>
        <w:t>31/Aug/2015:00:04:37 +0800</w:t>
      </w:r>
    </w:p>
    <w:p w:rsidR="000D5EC0" w:rsidRDefault="000D5EC0" w:rsidP="000D5EC0"/>
    <w:p w:rsidR="000D5EC0" w:rsidRDefault="000D5EC0" w:rsidP="000D5EC0">
      <w:r>
        <w:t>20150831000437</w:t>
      </w:r>
    </w:p>
    <w:p w:rsidR="000D5EC0" w:rsidRDefault="000D5EC0" w:rsidP="000D5EC0"/>
    <w:p w:rsidR="007F3140" w:rsidRDefault="007F3140" w:rsidP="000D5EC0">
      <w:pPr>
        <w:pStyle w:val="a3"/>
      </w:pPr>
      <w:r w:rsidRPr="007F3140">
        <w:t>hive (default)&gt; add jar /opt/datas/DateUDF.jar;</w:t>
      </w:r>
    </w:p>
    <w:p w:rsidR="007F3140" w:rsidRDefault="007F3140" w:rsidP="000D5EC0">
      <w:pPr>
        <w:pStyle w:val="a3"/>
      </w:pPr>
    </w:p>
    <w:p w:rsidR="000D5EC0" w:rsidRDefault="007F3140" w:rsidP="000D5EC0">
      <w:pPr>
        <w:pStyle w:val="a3"/>
      </w:pPr>
      <w:r w:rsidRPr="007F3140">
        <w:t>hive (default)&gt; create temporary function my_dat</w:t>
      </w:r>
      <w:r>
        <w:t>e</w:t>
      </w:r>
      <w:r w:rsidRPr="007F3140">
        <w:t>transform as "com.vip.hive.udf.DateProcessUDF";</w:t>
      </w:r>
    </w:p>
    <w:p w:rsidR="007F3140" w:rsidRDefault="007F3140" w:rsidP="007F3140"/>
    <w:p w:rsidR="007F3140" w:rsidRPr="007F3140" w:rsidRDefault="007F3140" w:rsidP="007F3140"/>
    <w:p w:rsidR="000D5EC0" w:rsidRDefault="000D5EC0" w:rsidP="000D5EC0">
      <w:pPr>
        <w:pStyle w:val="a3"/>
      </w:pPr>
      <w:r>
        <w:t>insert overwrite table default.bf_log_comm select my_removequotes(remote_addr), my_datetransform(my_removequotes(time_local)), my_removequotes(request), my_removequotes(http_referer) from  default.bf_log_src ;</w:t>
      </w:r>
    </w:p>
    <w:p w:rsidR="000D5EC0" w:rsidRDefault="000D5EC0" w:rsidP="000D5EC0">
      <w:pPr>
        <w:pStyle w:val="a3"/>
      </w:pPr>
    </w:p>
    <w:p w:rsidR="000D5EC0" w:rsidRDefault="000D5EC0" w:rsidP="000D5EC0">
      <w:pPr>
        <w:pStyle w:val="a3"/>
      </w:pPr>
      <w:r>
        <w:t>select * from bf_log_comm limit 5 ;</w:t>
      </w:r>
    </w:p>
    <w:p w:rsidR="00F73EBE" w:rsidRDefault="00F73EBE" w:rsidP="00F73EBE"/>
    <w:p w:rsidR="00F73EBE" w:rsidRDefault="00F73EBE" w:rsidP="00F73EBE">
      <w:r w:rsidRPr="00F73EBE">
        <w:t>select substring('20150831230437',9,2) hour from bf_log_comm limit 1 ;</w:t>
      </w:r>
    </w:p>
    <w:p w:rsidR="00F73EBE" w:rsidRDefault="00F73EBE" w:rsidP="00F73EBE"/>
    <w:p w:rsidR="0011783A" w:rsidRDefault="0011783A" w:rsidP="00010398">
      <w:pPr>
        <w:pStyle w:val="a3"/>
      </w:pPr>
      <w:r>
        <w:t>select t.hour, count(*) cnt from</w:t>
      </w:r>
    </w:p>
    <w:p w:rsidR="0011783A" w:rsidRDefault="0011783A" w:rsidP="00010398">
      <w:pPr>
        <w:pStyle w:val="a3"/>
      </w:pPr>
      <w:r>
        <w:t>(select substring(time_local,9,2) hour from bf_log_comm ) t</w:t>
      </w:r>
    </w:p>
    <w:p w:rsidR="00F73EBE" w:rsidRDefault="0011783A" w:rsidP="00010398">
      <w:pPr>
        <w:pStyle w:val="a3"/>
      </w:pPr>
      <w:r>
        <w:t>group by t.hour order by  cnt desc ;</w:t>
      </w:r>
    </w:p>
    <w:p w:rsidR="0011783A" w:rsidRDefault="0011783A" w:rsidP="0011783A"/>
    <w:p w:rsidR="00010398" w:rsidRDefault="00010398" w:rsidP="00010398">
      <w:r>
        <w:t>select t.prex_ip, count(*) cnt from</w:t>
      </w:r>
    </w:p>
    <w:p w:rsidR="00010398" w:rsidRDefault="00010398" w:rsidP="00010398">
      <w:r>
        <w:t>(</w:t>
      </w:r>
    </w:p>
    <w:p w:rsidR="00010398" w:rsidRDefault="00010398" w:rsidP="00010398">
      <w:r>
        <w:t>select substring(remote_addr,1,7) prex_ip from bf_log_comm</w:t>
      </w:r>
    </w:p>
    <w:p w:rsidR="00010398" w:rsidRDefault="00010398" w:rsidP="00010398">
      <w:r>
        <w:t>) t</w:t>
      </w:r>
    </w:p>
    <w:p w:rsidR="0011783A" w:rsidRDefault="00010398" w:rsidP="00010398">
      <w:r>
        <w:t>group by t.prex_ip order by  cnt desc limit 20 ;</w:t>
      </w:r>
    </w:p>
    <w:p w:rsidR="0035729F" w:rsidRDefault="0035729F" w:rsidP="00010398"/>
    <w:p w:rsidR="0035729F" w:rsidRDefault="007830AC" w:rsidP="007830AC">
      <w:pPr>
        <w:pStyle w:val="3"/>
        <w:spacing w:before="156" w:after="156"/>
      </w:pPr>
      <w:r>
        <w:t>Python</w:t>
      </w:r>
    </w:p>
    <w:p w:rsidR="00710ED9" w:rsidRDefault="00AC344C" w:rsidP="00710ED9">
      <w:hyperlink r:id="rId73" w:history="1">
        <w:r w:rsidR="00710ED9" w:rsidRPr="00F675EE">
          <w:rPr>
            <w:rStyle w:val="a6"/>
          </w:rPr>
          <w:t>https://cwiki.apache.org/confluence/display/Hive/GettingStarted</w:t>
        </w:r>
      </w:hyperlink>
    </w:p>
    <w:p w:rsidR="00710ED9" w:rsidRPr="00710ED9" w:rsidRDefault="00710ED9" w:rsidP="00710ED9"/>
    <w:p w:rsidR="007830AC" w:rsidRDefault="007830AC" w:rsidP="00710ED9">
      <w:pPr>
        <w:pStyle w:val="a3"/>
      </w:pPr>
      <w:r>
        <w:t>CREATE TABLE u_data (</w:t>
      </w:r>
    </w:p>
    <w:p w:rsidR="007830AC" w:rsidRDefault="007830AC" w:rsidP="00710ED9">
      <w:pPr>
        <w:pStyle w:val="a3"/>
      </w:pPr>
      <w:r>
        <w:t>userid INT,</w:t>
      </w:r>
    </w:p>
    <w:p w:rsidR="007830AC" w:rsidRDefault="007830AC" w:rsidP="00710ED9">
      <w:pPr>
        <w:pStyle w:val="a3"/>
      </w:pPr>
      <w:r>
        <w:t>movieid INT,</w:t>
      </w:r>
    </w:p>
    <w:p w:rsidR="007830AC" w:rsidRDefault="007830AC" w:rsidP="00710ED9">
      <w:pPr>
        <w:pStyle w:val="a3"/>
      </w:pPr>
      <w:r>
        <w:t>rating INT,</w:t>
      </w:r>
    </w:p>
    <w:p w:rsidR="007830AC" w:rsidRDefault="007830AC" w:rsidP="00710ED9">
      <w:pPr>
        <w:pStyle w:val="a3"/>
      </w:pPr>
      <w:r>
        <w:t>unixtime STRING)</w:t>
      </w:r>
    </w:p>
    <w:p w:rsidR="007830AC" w:rsidRDefault="007830AC" w:rsidP="00710ED9">
      <w:pPr>
        <w:pStyle w:val="a3"/>
      </w:pPr>
      <w:r>
        <w:lastRenderedPageBreak/>
        <w:t>ROW FORMAT DELIMITED FIELDS TERMINATED BY '\t'</w:t>
      </w:r>
    </w:p>
    <w:p w:rsidR="007830AC" w:rsidRDefault="007830AC" w:rsidP="00710ED9">
      <w:pPr>
        <w:pStyle w:val="a3"/>
      </w:pPr>
      <w:r>
        <w:t>STORED AS TEXTFILE;</w:t>
      </w:r>
    </w:p>
    <w:p w:rsidR="007830AC" w:rsidRDefault="007830AC" w:rsidP="007830AC"/>
    <w:p w:rsidR="007830AC" w:rsidRDefault="007830AC" w:rsidP="007830AC">
      <w:r>
        <w:t>LOAD DATA LOCAL INPATH '/opt/datas/ml-100k/u.data' OVERWRITE INTO TABLE u_data;</w:t>
      </w:r>
    </w:p>
    <w:p w:rsidR="007830AC" w:rsidRDefault="007830AC" w:rsidP="007830AC"/>
    <w:p w:rsidR="007830AC" w:rsidRDefault="007830AC" w:rsidP="007830AC"/>
    <w:p w:rsidR="007830AC" w:rsidRDefault="007830AC" w:rsidP="007830AC">
      <w:r>
        <w:t>-------</w:t>
      </w:r>
    </w:p>
    <w:p w:rsidR="007830AC" w:rsidRDefault="007830AC" w:rsidP="007830AC">
      <w:r>
        <w:t>CREATE TABLE u_data_new (</w:t>
      </w:r>
    </w:p>
    <w:p w:rsidR="007830AC" w:rsidRDefault="007830AC" w:rsidP="007830AC">
      <w:r>
        <w:t xml:space="preserve">  userid INT,</w:t>
      </w:r>
    </w:p>
    <w:p w:rsidR="007830AC" w:rsidRDefault="007830AC" w:rsidP="007830AC">
      <w:r>
        <w:t xml:space="preserve">  movieid INT,</w:t>
      </w:r>
    </w:p>
    <w:p w:rsidR="007830AC" w:rsidRDefault="007830AC" w:rsidP="007830AC">
      <w:r>
        <w:t xml:space="preserve">  rating INT,</w:t>
      </w:r>
    </w:p>
    <w:p w:rsidR="007830AC" w:rsidRDefault="007830AC" w:rsidP="007830AC">
      <w:r>
        <w:t xml:space="preserve">  weekday INT)</w:t>
      </w:r>
    </w:p>
    <w:p w:rsidR="007830AC" w:rsidRDefault="007830AC" w:rsidP="007830AC">
      <w:r>
        <w:t>ROW FORMAT DELIMITED FIELDS TERMINATED BY '\t';</w:t>
      </w:r>
    </w:p>
    <w:p w:rsidR="007830AC" w:rsidRDefault="007830AC" w:rsidP="007830AC"/>
    <w:p w:rsidR="007830AC" w:rsidRDefault="007830AC" w:rsidP="007830AC">
      <w:r>
        <w:t>add FILE /opt/datas/ml-100k/weekday_mapper.py;</w:t>
      </w:r>
    </w:p>
    <w:p w:rsidR="007830AC" w:rsidRDefault="007830AC" w:rsidP="007830AC"/>
    <w:p w:rsidR="007830AC" w:rsidRDefault="007830AC" w:rsidP="007830AC">
      <w:r>
        <w:t>INSERT OVERWRITE TABLE u_data_new</w:t>
      </w:r>
    </w:p>
    <w:p w:rsidR="007830AC" w:rsidRDefault="007830AC" w:rsidP="007830AC">
      <w:r>
        <w:t>SELECT</w:t>
      </w:r>
    </w:p>
    <w:p w:rsidR="007830AC" w:rsidRDefault="007830AC" w:rsidP="007830AC">
      <w:r>
        <w:t xml:space="preserve">  TRANSFORM (userid, movieid, rating, unixtime)  -- input from source table</w:t>
      </w:r>
    </w:p>
    <w:p w:rsidR="007830AC" w:rsidRDefault="007830AC" w:rsidP="007830AC">
      <w:r>
        <w:t xml:space="preserve">  USING 'python weekday_mapper.py'  -- script </w:t>
      </w:r>
    </w:p>
    <w:p w:rsidR="007830AC" w:rsidRDefault="007830AC" w:rsidP="007830AC">
      <w:r>
        <w:t xml:space="preserve">  AS (userid, movieid, rating, weekday) --output from python</w:t>
      </w:r>
    </w:p>
    <w:p w:rsidR="007830AC" w:rsidRDefault="007830AC" w:rsidP="007830AC">
      <w:r>
        <w:t>FROM u_data;</w:t>
      </w:r>
    </w:p>
    <w:p w:rsidR="007830AC" w:rsidRDefault="007830AC" w:rsidP="007830AC"/>
    <w:p w:rsidR="007830AC" w:rsidRDefault="007830AC" w:rsidP="007830AC"/>
    <w:p w:rsidR="007830AC" w:rsidRDefault="007830AC" w:rsidP="007830AC">
      <w:r>
        <w:t>INSERT OVERWRITE TABLE u_data_new</w:t>
      </w:r>
    </w:p>
    <w:p w:rsidR="007830AC" w:rsidRDefault="007830AC" w:rsidP="007830AC">
      <w:r>
        <w:t>SELECT</w:t>
      </w:r>
    </w:p>
    <w:p w:rsidR="007830AC" w:rsidRDefault="007830AC" w:rsidP="007830AC">
      <w:r>
        <w:t xml:space="preserve">  TRANSFORM (userid, movieid, rating, unixtime)</w:t>
      </w:r>
    </w:p>
    <w:p w:rsidR="007830AC" w:rsidRDefault="007830AC" w:rsidP="007830AC">
      <w:r>
        <w:t xml:space="preserve">  USING 'python weekday_mapper.py'</w:t>
      </w:r>
    </w:p>
    <w:p w:rsidR="007830AC" w:rsidRDefault="007830AC" w:rsidP="007830AC">
      <w:r>
        <w:t xml:space="preserve">  AS (userid, movieid, rating, weekday)</w:t>
      </w:r>
    </w:p>
    <w:p w:rsidR="007830AC" w:rsidRDefault="007830AC" w:rsidP="007830AC">
      <w:r>
        <w:t>FROM u_data;</w:t>
      </w:r>
    </w:p>
    <w:p w:rsidR="007830AC" w:rsidRDefault="007830AC" w:rsidP="007830AC"/>
    <w:p w:rsidR="007830AC" w:rsidRDefault="007830AC" w:rsidP="007830AC">
      <w:r>
        <w:t>SELECT weekday, COUNT(*) FROM u_data_new GROUP BY weekday;</w:t>
      </w:r>
    </w:p>
    <w:p w:rsidR="007830AC" w:rsidRDefault="007830AC" w:rsidP="007830AC"/>
    <w:p w:rsidR="007830AC" w:rsidRDefault="007830AC" w:rsidP="007830AC">
      <w:r>
        <w:t>SELECT weekday, COUNT(1) cnt FROM u_data_new GROUP BY weekday order by cnt desc;</w:t>
      </w:r>
    </w:p>
    <w:p w:rsidR="007830AC" w:rsidRDefault="007830AC" w:rsidP="007830AC"/>
    <w:p w:rsidR="007830AC" w:rsidRDefault="007830AC" w:rsidP="007830AC">
      <w:r>
        <w:t>----</w:t>
      </w:r>
    </w:p>
    <w:p w:rsidR="007830AC" w:rsidRDefault="007830AC" w:rsidP="007830AC">
      <w:r>
        <w:t>import sys</w:t>
      </w:r>
    </w:p>
    <w:p w:rsidR="007830AC" w:rsidRDefault="007830AC" w:rsidP="007830AC">
      <w:r>
        <w:t>import datetime</w:t>
      </w:r>
    </w:p>
    <w:p w:rsidR="007830AC" w:rsidRDefault="007830AC" w:rsidP="007830AC"/>
    <w:p w:rsidR="007830AC" w:rsidRDefault="007830AC" w:rsidP="007830AC">
      <w:r>
        <w:t>for line in sys.stdin:</w:t>
      </w:r>
    </w:p>
    <w:p w:rsidR="007830AC" w:rsidRDefault="007830AC" w:rsidP="007830AC">
      <w:r>
        <w:t xml:space="preserve">  line = line.strip()</w:t>
      </w:r>
    </w:p>
    <w:p w:rsidR="007830AC" w:rsidRDefault="007830AC" w:rsidP="007830AC">
      <w:r>
        <w:t xml:space="preserve">  userid, movieid, rating, unixtime = line.split('\t')</w:t>
      </w:r>
    </w:p>
    <w:p w:rsidR="007830AC" w:rsidRDefault="007830AC" w:rsidP="007830AC">
      <w:r>
        <w:t xml:space="preserve">  weekday = datetime.datetime.fromtimestamp(float(unixtime)).isoweekday()</w:t>
      </w:r>
    </w:p>
    <w:p w:rsidR="007830AC" w:rsidRPr="007830AC" w:rsidRDefault="007830AC" w:rsidP="007830AC">
      <w:r>
        <w:t xml:space="preserve">  print '\t'.join([userid, movieid, rating, str(weekday)])</w:t>
      </w:r>
    </w:p>
    <w:sectPr w:rsidR="007830AC" w:rsidRPr="007830A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2A52" w:rsidRDefault="00E42A52" w:rsidP="001255F2">
      <w:pPr>
        <w:spacing w:line="240" w:lineRule="auto"/>
      </w:pPr>
      <w:r>
        <w:separator/>
      </w:r>
    </w:p>
  </w:endnote>
  <w:endnote w:type="continuationSeparator" w:id="0">
    <w:p w:rsidR="00E42A52" w:rsidRDefault="00E42A52" w:rsidP="001255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2A52" w:rsidRDefault="00E42A52" w:rsidP="001255F2">
      <w:pPr>
        <w:spacing w:line="240" w:lineRule="auto"/>
      </w:pPr>
      <w:r>
        <w:separator/>
      </w:r>
    </w:p>
  </w:footnote>
  <w:footnote w:type="continuationSeparator" w:id="0">
    <w:p w:rsidR="00E42A52" w:rsidRDefault="00E42A52" w:rsidP="001255F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0012FC"/>
    <w:multiLevelType w:val="hybridMultilevel"/>
    <w:tmpl w:val="07AA517E"/>
    <w:lvl w:ilvl="0" w:tplc="8E0CDA2A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792373"/>
    <w:multiLevelType w:val="multilevel"/>
    <w:tmpl w:val="9250A1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2"/>
      <w:numFmt w:val="decimal"/>
      <w:isLgl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8E42211"/>
    <w:multiLevelType w:val="hybridMultilevel"/>
    <w:tmpl w:val="4DD67DF0"/>
    <w:lvl w:ilvl="0" w:tplc="3CEECE2E">
      <w:start w:val="1"/>
      <w:numFmt w:val="bullet"/>
      <w:pStyle w:val="4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E001B01"/>
    <w:multiLevelType w:val="hybridMultilevel"/>
    <w:tmpl w:val="1D246272"/>
    <w:lvl w:ilvl="0" w:tplc="FF5644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673341D"/>
    <w:multiLevelType w:val="hybridMultilevel"/>
    <w:tmpl w:val="58A8A05A"/>
    <w:lvl w:ilvl="0" w:tplc="E4285C16">
      <w:start w:val="1"/>
      <w:numFmt w:val="decimal"/>
      <w:lvlText w:val="1.1.%1"/>
      <w:lvlJc w:val="left"/>
      <w:pPr>
        <w:ind w:left="56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FC64CA8"/>
    <w:multiLevelType w:val="hybridMultilevel"/>
    <w:tmpl w:val="5E381638"/>
    <w:lvl w:ilvl="0" w:tplc="1382E96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7DE5C04"/>
    <w:multiLevelType w:val="hybridMultilevel"/>
    <w:tmpl w:val="2CEEEA68"/>
    <w:lvl w:ilvl="0" w:tplc="F356CFFC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0BA3644"/>
    <w:multiLevelType w:val="multilevel"/>
    <w:tmpl w:val="DFEC1056"/>
    <w:lvl w:ilvl="0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68096FCE"/>
    <w:multiLevelType w:val="hybridMultilevel"/>
    <w:tmpl w:val="78B29FD8"/>
    <w:lvl w:ilvl="0" w:tplc="A6D6CB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112313"/>
    <w:multiLevelType w:val="hybridMultilevel"/>
    <w:tmpl w:val="AFA24C26"/>
    <w:lvl w:ilvl="0" w:tplc="585C202C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B81042A"/>
    <w:multiLevelType w:val="multilevel"/>
    <w:tmpl w:val="1F5A2A8C"/>
    <w:lvl w:ilvl="0">
      <w:start w:val="1"/>
      <w:numFmt w:val="chineseCountingThousand"/>
      <w:pStyle w:val="1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9"/>
  </w:num>
  <w:num w:numId="3">
    <w:abstractNumId w:val="8"/>
  </w:num>
  <w:num w:numId="4">
    <w:abstractNumId w:val="4"/>
  </w:num>
  <w:num w:numId="5">
    <w:abstractNumId w:val="6"/>
  </w:num>
  <w:num w:numId="6">
    <w:abstractNumId w:val="0"/>
  </w:num>
  <w:num w:numId="7">
    <w:abstractNumId w:val="7"/>
  </w:num>
  <w:num w:numId="8">
    <w:abstractNumId w:val="1"/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0"/>
  </w:num>
  <w:num w:numId="11">
    <w:abstractNumId w:val="5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41D"/>
    <w:rsid w:val="00003A89"/>
    <w:rsid w:val="00003E8B"/>
    <w:rsid w:val="00010398"/>
    <w:rsid w:val="00012659"/>
    <w:rsid w:val="00015A78"/>
    <w:rsid w:val="00017354"/>
    <w:rsid w:val="000231DA"/>
    <w:rsid w:val="0002453B"/>
    <w:rsid w:val="000334D2"/>
    <w:rsid w:val="00036EE6"/>
    <w:rsid w:val="00040780"/>
    <w:rsid w:val="000411F5"/>
    <w:rsid w:val="000412C5"/>
    <w:rsid w:val="0004327A"/>
    <w:rsid w:val="00043314"/>
    <w:rsid w:val="000465C9"/>
    <w:rsid w:val="00047433"/>
    <w:rsid w:val="0005104F"/>
    <w:rsid w:val="00053362"/>
    <w:rsid w:val="000627DF"/>
    <w:rsid w:val="0006793E"/>
    <w:rsid w:val="000725B6"/>
    <w:rsid w:val="00072D3D"/>
    <w:rsid w:val="00073277"/>
    <w:rsid w:val="00075B2F"/>
    <w:rsid w:val="00077E2C"/>
    <w:rsid w:val="000806F2"/>
    <w:rsid w:val="000815BC"/>
    <w:rsid w:val="00083D7A"/>
    <w:rsid w:val="000878C7"/>
    <w:rsid w:val="0009084F"/>
    <w:rsid w:val="00094164"/>
    <w:rsid w:val="000A50AF"/>
    <w:rsid w:val="000A6B69"/>
    <w:rsid w:val="000B1895"/>
    <w:rsid w:val="000B308D"/>
    <w:rsid w:val="000B324E"/>
    <w:rsid w:val="000B4CE6"/>
    <w:rsid w:val="000C273C"/>
    <w:rsid w:val="000D0046"/>
    <w:rsid w:val="000D2CDC"/>
    <w:rsid w:val="000D4C8D"/>
    <w:rsid w:val="000D5326"/>
    <w:rsid w:val="000D5EC0"/>
    <w:rsid w:val="000E08E9"/>
    <w:rsid w:val="000E1D33"/>
    <w:rsid w:val="000E1E05"/>
    <w:rsid w:val="000E3407"/>
    <w:rsid w:val="000F0B31"/>
    <w:rsid w:val="000F5F6C"/>
    <w:rsid w:val="00102163"/>
    <w:rsid w:val="001047C1"/>
    <w:rsid w:val="001071BE"/>
    <w:rsid w:val="0011783A"/>
    <w:rsid w:val="00117C66"/>
    <w:rsid w:val="00120382"/>
    <w:rsid w:val="0012226D"/>
    <w:rsid w:val="00124D75"/>
    <w:rsid w:val="001255F2"/>
    <w:rsid w:val="00130DB9"/>
    <w:rsid w:val="00135797"/>
    <w:rsid w:val="0014304D"/>
    <w:rsid w:val="00145CBE"/>
    <w:rsid w:val="00146A64"/>
    <w:rsid w:val="0015523C"/>
    <w:rsid w:val="0015703C"/>
    <w:rsid w:val="0015790E"/>
    <w:rsid w:val="00162CBF"/>
    <w:rsid w:val="00164CFB"/>
    <w:rsid w:val="0016765B"/>
    <w:rsid w:val="001727C0"/>
    <w:rsid w:val="0017450C"/>
    <w:rsid w:val="001766EB"/>
    <w:rsid w:val="00177626"/>
    <w:rsid w:val="00177F94"/>
    <w:rsid w:val="00181093"/>
    <w:rsid w:val="00191683"/>
    <w:rsid w:val="00195AE7"/>
    <w:rsid w:val="001A1FBB"/>
    <w:rsid w:val="001B2AB6"/>
    <w:rsid w:val="001B5DE5"/>
    <w:rsid w:val="001C2025"/>
    <w:rsid w:val="001C50F5"/>
    <w:rsid w:val="001C78D8"/>
    <w:rsid w:val="001D2E47"/>
    <w:rsid w:val="001D4CE3"/>
    <w:rsid w:val="001D7785"/>
    <w:rsid w:val="001E6CBE"/>
    <w:rsid w:val="001F0E73"/>
    <w:rsid w:val="001F1E11"/>
    <w:rsid w:val="001F310A"/>
    <w:rsid w:val="001F659C"/>
    <w:rsid w:val="002002EF"/>
    <w:rsid w:val="00204703"/>
    <w:rsid w:val="00207F15"/>
    <w:rsid w:val="00213AB7"/>
    <w:rsid w:val="00214F1F"/>
    <w:rsid w:val="00224A63"/>
    <w:rsid w:val="00242007"/>
    <w:rsid w:val="00243B0B"/>
    <w:rsid w:val="002449FF"/>
    <w:rsid w:val="00251257"/>
    <w:rsid w:val="002553EC"/>
    <w:rsid w:val="0028017D"/>
    <w:rsid w:val="00281D47"/>
    <w:rsid w:val="00284C9E"/>
    <w:rsid w:val="00286FC5"/>
    <w:rsid w:val="002A7AAE"/>
    <w:rsid w:val="002B23D3"/>
    <w:rsid w:val="002B6B80"/>
    <w:rsid w:val="002C32DC"/>
    <w:rsid w:val="002D1D40"/>
    <w:rsid w:val="002E5A4F"/>
    <w:rsid w:val="002E7D78"/>
    <w:rsid w:val="002F5541"/>
    <w:rsid w:val="00301E5A"/>
    <w:rsid w:val="00302BC2"/>
    <w:rsid w:val="00305338"/>
    <w:rsid w:val="00310A72"/>
    <w:rsid w:val="00311A4E"/>
    <w:rsid w:val="00312A5F"/>
    <w:rsid w:val="00321C82"/>
    <w:rsid w:val="00323223"/>
    <w:rsid w:val="00326CCC"/>
    <w:rsid w:val="00331EC8"/>
    <w:rsid w:val="00333447"/>
    <w:rsid w:val="00334609"/>
    <w:rsid w:val="00341E7C"/>
    <w:rsid w:val="003460AD"/>
    <w:rsid w:val="003509B4"/>
    <w:rsid w:val="003532C6"/>
    <w:rsid w:val="0035729F"/>
    <w:rsid w:val="00363903"/>
    <w:rsid w:val="003642C0"/>
    <w:rsid w:val="00372237"/>
    <w:rsid w:val="00374BD3"/>
    <w:rsid w:val="00376B9F"/>
    <w:rsid w:val="00377BCB"/>
    <w:rsid w:val="00383E10"/>
    <w:rsid w:val="00383FC4"/>
    <w:rsid w:val="003854AB"/>
    <w:rsid w:val="00390634"/>
    <w:rsid w:val="0039561D"/>
    <w:rsid w:val="003A2184"/>
    <w:rsid w:val="003A445C"/>
    <w:rsid w:val="003A7162"/>
    <w:rsid w:val="003B0EA4"/>
    <w:rsid w:val="003B5EBF"/>
    <w:rsid w:val="003C3D10"/>
    <w:rsid w:val="003D139F"/>
    <w:rsid w:val="003D3811"/>
    <w:rsid w:val="003D457B"/>
    <w:rsid w:val="003E2763"/>
    <w:rsid w:val="003F4F93"/>
    <w:rsid w:val="003F726A"/>
    <w:rsid w:val="004007FF"/>
    <w:rsid w:val="004042B4"/>
    <w:rsid w:val="00412B3F"/>
    <w:rsid w:val="004165C7"/>
    <w:rsid w:val="00417E83"/>
    <w:rsid w:val="00423974"/>
    <w:rsid w:val="00425025"/>
    <w:rsid w:val="0043082C"/>
    <w:rsid w:val="004547D6"/>
    <w:rsid w:val="00464121"/>
    <w:rsid w:val="0047066E"/>
    <w:rsid w:val="00473ACC"/>
    <w:rsid w:val="004866A7"/>
    <w:rsid w:val="00487A53"/>
    <w:rsid w:val="00492E0F"/>
    <w:rsid w:val="004A6B96"/>
    <w:rsid w:val="004B0BBF"/>
    <w:rsid w:val="004B1181"/>
    <w:rsid w:val="004B480E"/>
    <w:rsid w:val="004C1518"/>
    <w:rsid w:val="004C1A38"/>
    <w:rsid w:val="004C4FFC"/>
    <w:rsid w:val="004D08DA"/>
    <w:rsid w:val="004D7DA6"/>
    <w:rsid w:val="004F60FA"/>
    <w:rsid w:val="00510E70"/>
    <w:rsid w:val="0051563D"/>
    <w:rsid w:val="005206DA"/>
    <w:rsid w:val="00521F15"/>
    <w:rsid w:val="00525F9C"/>
    <w:rsid w:val="0052750B"/>
    <w:rsid w:val="0053467C"/>
    <w:rsid w:val="005376CA"/>
    <w:rsid w:val="00550283"/>
    <w:rsid w:val="00553665"/>
    <w:rsid w:val="005537E7"/>
    <w:rsid w:val="00553FB8"/>
    <w:rsid w:val="00566467"/>
    <w:rsid w:val="00567FFD"/>
    <w:rsid w:val="005727A7"/>
    <w:rsid w:val="00582541"/>
    <w:rsid w:val="00584380"/>
    <w:rsid w:val="00587383"/>
    <w:rsid w:val="00587C3B"/>
    <w:rsid w:val="005953AE"/>
    <w:rsid w:val="005A078C"/>
    <w:rsid w:val="005A68E2"/>
    <w:rsid w:val="005C08B7"/>
    <w:rsid w:val="005C15D2"/>
    <w:rsid w:val="005C2385"/>
    <w:rsid w:val="005C3378"/>
    <w:rsid w:val="005D2F25"/>
    <w:rsid w:val="005E1C0F"/>
    <w:rsid w:val="005E2341"/>
    <w:rsid w:val="005E3058"/>
    <w:rsid w:val="005E43FE"/>
    <w:rsid w:val="005E79F1"/>
    <w:rsid w:val="005F29D5"/>
    <w:rsid w:val="005F5C33"/>
    <w:rsid w:val="00610F25"/>
    <w:rsid w:val="0061290A"/>
    <w:rsid w:val="00614FE0"/>
    <w:rsid w:val="006161E7"/>
    <w:rsid w:val="006213A1"/>
    <w:rsid w:val="0062184B"/>
    <w:rsid w:val="006249C8"/>
    <w:rsid w:val="006257E2"/>
    <w:rsid w:val="00627A82"/>
    <w:rsid w:val="00630158"/>
    <w:rsid w:val="00640597"/>
    <w:rsid w:val="00652A4C"/>
    <w:rsid w:val="0066216E"/>
    <w:rsid w:val="00666D63"/>
    <w:rsid w:val="006712C6"/>
    <w:rsid w:val="006738D4"/>
    <w:rsid w:val="00675935"/>
    <w:rsid w:val="00676AC9"/>
    <w:rsid w:val="00676E2E"/>
    <w:rsid w:val="00680ADA"/>
    <w:rsid w:val="00684CDD"/>
    <w:rsid w:val="0068538C"/>
    <w:rsid w:val="006901E2"/>
    <w:rsid w:val="00694011"/>
    <w:rsid w:val="006942CF"/>
    <w:rsid w:val="006A17F5"/>
    <w:rsid w:val="006B1D63"/>
    <w:rsid w:val="006B479B"/>
    <w:rsid w:val="006B7A21"/>
    <w:rsid w:val="006C2765"/>
    <w:rsid w:val="006C5799"/>
    <w:rsid w:val="006D4F99"/>
    <w:rsid w:val="006E0921"/>
    <w:rsid w:val="006E5506"/>
    <w:rsid w:val="006E57D6"/>
    <w:rsid w:val="006F07ED"/>
    <w:rsid w:val="006F25D8"/>
    <w:rsid w:val="006F42FD"/>
    <w:rsid w:val="006F4BF9"/>
    <w:rsid w:val="0070241D"/>
    <w:rsid w:val="00703BC5"/>
    <w:rsid w:val="00703C44"/>
    <w:rsid w:val="00704488"/>
    <w:rsid w:val="00705596"/>
    <w:rsid w:val="007073EA"/>
    <w:rsid w:val="00710ED9"/>
    <w:rsid w:val="00715451"/>
    <w:rsid w:val="00715CC0"/>
    <w:rsid w:val="00721158"/>
    <w:rsid w:val="00724A4B"/>
    <w:rsid w:val="00725105"/>
    <w:rsid w:val="0073116E"/>
    <w:rsid w:val="00732EB2"/>
    <w:rsid w:val="0073306F"/>
    <w:rsid w:val="007339AA"/>
    <w:rsid w:val="007379DC"/>
    <w:rsid w:val="00740372"/>
    <w:rsid w:val="00740B5A"/>
    <w:rsid w:val="007410B7"/>
    <w:rsid w:val="007456C2"/>
    <w:rsid w:val="0075206E"/>
    <w:rsid w:val="0075742A"/>
    <w:rsid w:val="0076384F"/>
    <w:rsid w:val="007662E8"/>
    <w:rsid w:val="007677F2"/>
    <w:rsid w:val="0077557D"/>
    <w:rsid w:val="00781E18"/>
    <w:rsid w:val="0078223F"/>
    <w:rsid w:val="00782244"/>
    <w:rsid w:val="007830AC"/>
    <w:rsid w:val="00787758"/>
    <w:rsid w:val="007958E8"/>
    <w:rsid w:val="007967C0"/>
    <w:rsid w:val="007A383A"/>
    <w:rsid w:val="007A4697"/>
    <w:rsid w:val="007A4ECC"/>
    <w:rsid w:val="007B3A04"/>
    <w:rsid w:val="007B419B"/>
    <w:rsid w:val="007B7A01"/>
    <w:rsid w:val="007C1DA9"/>
    <w:rsid w:val="007D3EB6"/>
    <w:rsid w:val="007D5971"/>
    <w:rsid w:val="007E41DE"/>
    <w:rsid w:val="007E775E"/>
    <w:rsid w:val="007F3140"/>
    <w:rsid w:val="007F73F8"/>
    <w:rsid w:val="00801507"/>
    <w:rsid w:val="00802A7D"/>
    <w:rsid w:val="00802ADE"/>
    <w:rsid w:val="008072EF"/>
    <w:rsid w:val="008131B2"/>
    <w:rsid w:val="008272EB"/>
    <w:rsid w:val="008335E3"/>
    <w:rsid w:val="008339D9"/>
    <w:rsid w:val="00836305"/>
    <w:rsid w:val="00843E52"/>
    <w:rsid w:val="0085638F"/>
    <w:rsid w:val="00857A17"/>
    <w:rsid w:val="00863E26"/>
    <w:rsid w:val="008643B7"/>
    <w:rsid w:val="00867CB8"/>
    <w:rsid w:val="0087434D"/>
    <w:rsid w:val="00883B89"/>
    <w:rsid w:val="008854A5"/>
    <w:rsid w:val="00894ECA"/>
    <w:rsid w:val="008A1085"/>
    <w:rsid w:val="008A24A7"/>
    <w:rsid w:val="008A6EBE"/>
    <w:rsid w:val="008B225A"/>
    <w:rsid w:val="008B60F8"/>
    <w:rsid w:val="008D062D"/>
    <w:rsid w:val="008D1352"/>
    <w:rsid w:val="008D2018"/>
    <w:rsid w:val="008D4030"/>
    <w:rsid w:val="008D41AC"/>
    <w:rsid w:val="008D447E"/>
    <w:rsid w:val="008D5815"/>
    <w:rsid w:val="008D7196"/>
    <w:rsid w:val="008E005A"/>
    <w:rsid w:val="008E5C72"/>
    <w:rsid w:val="008E77D6"/>
    <w:rsid w:val="008F2142"/>
    <w:rsid w:val="008F41D8"/>
    <w:rsid w:val="008F79BA"/>
    <w:rsid w:val="0090775E"/>
    <w:rsid w:val="00911AA5"/>
    <w:rsid w:val="00911F86"/>
    <w:rsid w:val="009136FE"/>
    <w:rsid w:val="0091487E"/>
    <w:rsid w:val="00914EE8"/>
    <w:rsid w:val="00915692"/>
    <w:rsid w:val="00924622"/>
    <w:rsid w:val="00925A34"/>
    <w:rsid w:val="0093048F"/>
    <w:rsid w:val="009309A3"/>
    <w:rsid w:val="00936998"/>
    <w:rsid w:val="00942D99"/>
    <w:rsid w:val="00954250"/>
    <w:rsid w:val="0097001C"/>
    <w:rsid w:val="00971308"/>
    <w:rsid w:val="00986B9C"/>
    <w:rsid w:val="0099200D"/>
    <w:rsid w:val="00997978"/>
    <w:rsid w:val="009A2E58"/>
    <w:rsid w:val="009B5EB3"/>
    <w:rsid w:val="009B681E"/>
    <w:rsid w:val="009B7E4A"/>
    <w:rsid w:val="009C2D3F"/>
    <w:rsid w:val="009D1429"/>
    <w:rsid w:val="009D1ACD"/>
    <w:rsid w:val="009D6057"/>
    <w:rsid w:val="009D626D"/>
    <w:rsid w:val="009E3F38"/>
    <w:rsid w:val="009E57A0"/>
    <w:rsid w:val="009F1C71"/>
    <w:rsid w:val="009F79AB"/>
    <w:rsid w:val="00A02C0E"/>
    <w:rsid w:val="00A042D0"/>
    <w:rsid w:val="00A04534"/>
    <w:rsid w:val="00A049CD"/>
    <w:rsid w:val="00A174F9"/>
    <w:rsid w:val="00A20907"/>
    <w:rsid w:val="00A243EE"/>
    <w:rsid w:val="00A253E1"/>
    <w:rsid w:val="00A25CF0"/>
    <w:rsid w:val="00A319C3"/>
    <w:rsid w:val="00A37982"/>
    <w:rsid w:val="00A4169E"/>
    <w:rsid w:val="00A44334"/>
    <w:rsid w:val="00A4534C"/>
    <w:rsid w:val="00A50BF1"/>
    <w:rsid w:val="00A51C25"/>
    <w:rsid w:val="00A55142"/>
    <w:rsid w:val="00A60B4E"/>
    <w:rsid w:val="00A62B37"/>
    <w:rsid w:val="00A77343"/>
    <w:rsid w:val="00A907ED"/>
    <w:rsid w:val="00A90E4D"/>
    <w:rsid w:val="00A92EF6"/>
    <w:rsid w:val="00AB02C5"/>
    <w:rsid w:val="00AB28DF"/>
    <w:rsid w:val="00AB2C94"/>
    <w:rsid w:val="00AB4705"/>
    <w:rsid w:val="00AB476E"/>
    <w:rsid w:val="00AC344C"/>
    <w:rsid w:val="00AC631B"/>
    <w:rsid w:val="00AD5724"/>
    <w:rsid w:val="00AD6CA6"/>
    <w:rsid w:val="00AE0530"/>
    <w:rsid w:val="00AE3752"/>
    <w:rsid w:val="00AE6502"/>
    <w:rsid w:val="00AF6FD2"/>
    <w:rsid w:val="00B00141"/>
    <w:rsid w:val="00B03B05"/>
    <w:rsid w:val="00B11546"/>
    <w:rsid w:val="00B168F9"/>
    <w:rsid w:val="00B22FDA"/>
    <w:rsid w:val="00B31113"/>
    <w:rsid w:val="00B3421F"/>
    <w:rsid w:val="00B343B6"/>
    <w:rsid w:val="00B343E8"/>
    <w:rsid w:val="00B46161"/>
    <w:rsid w:val="00B556F0"/>
    <w:rsid w:val="00B61A0E"/>
    <w:rsid w:val="00B62E44"/>
    <w:rsid w:val="00B75A0F"/>
    <w:rsid w:val="00B817AE"/>
    <w:rsid w:val="00B81A4A"/>
    <w:rsid w:val="00B83035"/>
    <w:rsid w:val="00B86078"/>
    <w:rsid w:val="00B94E1F"/>
    <w:rsid w:val="00B971B6"/>
    <w:rsid w:val="00BA3E26"/>
    <w:rsid w:val="00BA50BF"/>
    <w:rsid w:val="00BA5B42"/>
    <w:rsid w:val="00BB257B"/>
    <w:rsid w:val="00BC408C"/>
    <w:rsid w:val="00BC4AD7"/>
    <w:rsid w:val="00BD12DD"/>
    <w:rsid w:val="00BD2A1B"/>
    <w:rsid w:val="00BD35C9"/>
    <w:rsid w:val="00BD454C"/>
    <w:rsid w:val="00BE52EF"/>
    <w:rsid w:val="00C06801"/>
    <w:rsid w:val="00C102B1"/>
    <w:rsid w:val="00C141EB"/>
    <w:rsid w:val="00C162AE"/>
    <w:rsid w:val="00C17F16"/>
    <w:rsid w:val="00C20EEE"/>
    <w:rsid w:val="00C2779D"/>
    <w:rsid w:val="00C33325"/>
    <w:rsid w:val="00C35789"/>
    <w:rsid w:val="00C4793E"/>
    <w:rsid w:val="00C47C40"/>
    <w:rsid w:val="00C54036"/>
    <w:rsid w:val="00C54C91"/>
    <w:rsid w:val="00C6586F"/>
    <w:rsid w:val="00C77FCB"/>
    <w:rsid w:val="00C81411"/>
    <w:rsid w:val="00C819B7"/>
    <w:rsid w:val="00C81EE0"/>
    <w:rsid w:val="00C8776A"/>
    <w:rsid w:val="00C96F9B"/>
    <w:rsid w:val="00CB16EA"/>
    <w:rsid w:val="00CC745E"/>
    <w:rsid w:val="00CD4927"/>
    <w:rsid w:val="00CD4BDB"/>
    <w:rsid w:val="00CD5101"/>
    <w:rsid w:val="00CD7069"/>
    <w:rsid w:val="00CE181E"/>
    <w:rsid w:val="00CF7023"/>
    <w:rsid w:val="00D003F1"/>
    <w:rsid w:val="00D047F4"/>
    <w:rsid w:val="00D074FC"/>
    <w:rsid w:val="00D22F72"/>
    <w:rsid w:val="00D25484"/>
    <w:rsid w:val="00D37DDA"/>
    <w:rsid w:val="00D42FB5"/>
    <w:rsid w:val="00D43ED9"/>
    <w:rsid w:val="00D457E2"/>
    <w:rsid w:val="00D50A65"/>
    <w:rsid w:val="00D50C7F"/>
    <w:rsid w:val="00D6133D"/>
    <w:rsid w:val="00D655B6"/>
    <w:rsid w:val="00D66106"/>
    <w:rsid w:val="00D71319"/>
    <w:rsid w:val="00D764C5"/>
    <w:rsid w:val="00D77234"/>
    <w:rsid w:val="00D86001"/>
    <w:rsid w:val="00DA34D6"/>
    <w:rsid w:val="00DA4427"/>
    <w:rsid w:val="00DA57AB"/>
    <w:rsid w:val="00DB7D3C"/>
    <w:rsid w:val="00DC3AC5"/>
    <w:rsid w:val="00DC6088"/>
    <w:rsid w:val="00DC7BCE"/>
    <w:rsid w:val="00DD189E"/>
    <w:rsid w:val="00DD3E0B"/>
    <w:rsid w:val="00DD5D64"/>
    <w:rsid w:val="00DD5E6D"/>
    <w:rsid w:val="00DD753E"/>
    <w:rsid w:val="00DE0D75"/>
    <w:rsid w:val="00DE140B"/>
    <w:rsid w:val="00DE43AD"/>
    <w:rsid w:val="00DE5B80"/>
    <w:rsid w:val="00DF0760"/>
    <w:rsid w:val="00DF711E"/>
    <w:rsid w:val="00E01F76"/>
    <w:rsid w:val="00E05C39"/>
    <w:rsid w:val="00E07626"/>
    <w:rsid w:val="00E077F9"/>
    <w:rsid w:val="00E17C9C"/>
    <w:rsid w:val="00E320DF"/>
    <w:rsid w:val="00E36E97"/>
    <w:rsid w:val="00E42A52"/>
    <w:rsid w:val="00E43B3E"/>
    <w:rsid w:val="00E454B5"/>
    <w:rsid w:val="00E47550"/>
    <w:rsid w:val="00E52992"/>
    <w:rsid w:val="00E55C1E"/>
    <w:rsid w:val="00E64024"/>
    <w:rsid w:val="00E669DB"/>
    <w:rsid w:val="00E92027"/>
    <w:rsid w:val="00EA2E66"/>
    <w:rsid w:val="00EA5FE7"/>
    <w:rsid w:val="00EA6A02"/>
    <w:rsid w:val="00EE167E"/>
    <w:rsid w:val="00EF0225"/>
    <w:rsid w:val="00EF0462"/>
    <w:rsid w:val="00EF3EC8"/>
    <w:rsid w:val="00EF6A07"/>
    <w:rsid w:val="00EF714F"/>
    <w:rsid w:val="00F15304"/>
    <w:rsid w:val="00F169C6"/>
    <w:rsid w:val="00F16AA3"/>
    <w:rsid w:val="00F170AE"/>
    <w:rsid w:val="00F17AC8"/>
    <w:rsid w:val="00F20DDE"/>
    <w:rsid w:val="00F23B80"/>
    <w:rsid w:val="00F245ED"/>
    <w:rsid w:val="00F46CBC"/>
    <w:rsid w:val="00F47BDA"/>
    <w:rsid w:val="00F558F2"/>
    <w:rsid w:val="00F56EC8"/>
    <w:rsid w:val="00F725D0"/>
    <w:rsid w:val="00F73EBE"/>
    <w:rsid w:val="00F74CFF"/>
    <w:rsid w:val="00F75CB5"/>
    <w:rsid w:val="00F83CD9"/>
    <w:rsid w:val="00F87F9D"/>
    <w:rsid w:val="00F93659"/>
    <w:rsid w:val="00F9630E"/>
    <w:rsid w:val="00FB1A50"/>
    <w:rsid w:val="00FB2C66"/>
    <w:rsid w:val="00FB5667"/>
    <w:rsid w:val="00FC104F"/>
    <w:rsid w:val="00FC2BEA"/>
    <w:rsid w:val="00FC7653"/>
    <w:rsid w:val="00FD5982"/>
    <w:rsid w:val="00FE2177"/>
    <w:rsid w:val="00FF6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0BD48F0-AB46-4973-A039-0F13F7FD9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2E47"/>
    <w:pPr>
      <w:widowControl w:val="0"/>
      <w:snapToGrid w:val="0"/>
      <w:spacing w:line="30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autoRedefine/>
    <w:qFormat/>
    <w:rsid w:val="00E454B5"/>
    <w:pPr>
      <w:keepNext/>
      <w:keepLines/>
      <w:numPr>
        <w:numId w:val="10"/>
      </w:numPr>
      <w:adjustRightInd w:val="0"/>
      <w:spacing w:before="400" w:after="200" w:line="36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F75CB5"/>
    <w:pPr>
      <w:keepNext/>
      <w:keepLines/>
      <w:numPr>
        <w:ilvl w:val="1"/>
        <w:numId w:val="10"/>
      </w:numPr>
      <w:spacing w:beforeLines="50" w:before="50" w:afterLines="50" w:after="50" w:line="240" w:lineRule="auto"/>
      <w:jc w:val="left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qFormat/>
    <w:rsid w:val="00B556F0"/>
    <w:pPr>
      <w:keepNext/>
      <w:keepLines/>
      <w:numPr>
        <w:ilvl w:val="2"/>
        <w:numId w:val="10"/>
      </w:numPr>
      <w:spacing w:beforeLines="50" w:before="50" w:afterLines="50" w:after="50"/>
      <w:ind w:left="567"/>
      <w:jc w:val="left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3"/>
    <w:unhideWhenUsed/>
    <w:qFormat/>
    <w:rsid w:val="00525F9C"/>
    <w:pPr>
      <w:keepNext/>
      <w:keepLines/>
      <w:numPr>
        <w:numId w:val="1"/>
      </w:numPr>
      <w:spacing w:before="120" w:after="120" w:line="200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454B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E454B5"/>
    <w:rPr>
      <w:rFonts w:ascii="Times New Roman" w:hAnsi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F75CB5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No Spacing"/>
    <w:aliases w:val="代码"/>
    <w:next w:val="a"/>
    <w:qFormat/>
    <w:rsid w:val="003C3D10"/>
    <w:pPr>
      <w:widowControl w:val="0"/>
      <w:shd w:val="clear" w:color="auto" w:fill="E7E6E6" w:themeFill="background2"/>
    </w:pPr>
    <w:rPr>
      <w:rFonts w:ascii="Times New Roman" w:hAnsi="Times New Roman"/>
    </w:rPr>
  </w:style>
  <w:style w:type="character" w:customStyle="1" w:styleId="3Char">
    <w:name w:val="标题 3 Char"/>
    <w:basedOn w:val="a0"/>
    <w:link w:val="3"/>
    <w:rsid w:val="00B556F0"/>
    <w:rPr>
      <w:rFonts w:ascii="Times New Roman" w:hAnsi="Times New Roman"/>
      <w:b/>
      <w:bCs/>
      <w:sz w:val="24"/>
      <w:szCs w:val="32"/>
    </w:rPr>
  </w:style>
  <w:style w:type="paragraph" w:styleId="a4">
    <w:name w:val="Title"/>
    <w:basedOn w:val="a"/>
    <w:next w:val="a"/>
    <w:link w:val="Char"/>
    <w:uiPriority w:val="10"/>
    <w:qFormat/>
    <w:rsid w:val="00B62E4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B62E4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3"/>
    <w:rsid w:val="001D2E4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5A68E2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1047C1"/>
    <w:rPr>
      <w:color w:val="0563C1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7967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967C0"/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676E2E"/>
  </w:style>
  <w:style w:type="character" w:styleId="HTML0">
    <w:name w:val="HTML Code"/>
    <w:basedOn w:val="a0"/>
    <w:uiPriority w:val="99"/>
    <w:semiHidden/>
    <w:unhideWhenUsed/>
    <w:rsid w:val="00043314"/>
    <w:rPr>
      <w:rFonts w:ascii="宋体" w:eastAsia="宋体" w:hAnsi="宋体" w:cs="宋体"/>
      <w:sz w:val="24"/>
      <w:szCs w:val="24"/>
    </w:rPr>
  </w:style>
  <w:style w:type="paragraph" w:styleId="a7">
    <w:name w:val="header"/>
    <w:basedOn w:val="a"/>
    <w:link w:val="Char0"/>
    <w:uiPriority w:val="99"/>
    <w:unhideWhenUsed/>
    <w:rsid w:val="001255F2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1255F2"/>
    <w:rPr>
      <w:rFonts w:ascii="Times New Roman" w:hAnsi="Times New Roman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1255F2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1255F2"/>
    <w:rPr>
      <w:rFonts w:ascii="Times New Roman" w:hAnsi="Times New Roman"/>
      <w:sz w:val="18"/>
      <w:szCs w:val="18"/>
    </w:rPr>
  </w:style>
  <w:style w:type="paragraph" w:styleId="a9">
    <w:name w:val="Balloon Text"/>
    <w:basedOn w:val="a"/>
    <w:link w:val="Char2"/>
    <w:uiPriority w:val="99"/>
    <w:semiHidden/>
    <w:unhideWhenUsed/>
    <w:rsid w:val="001D2E47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1D2E47"/>
    <w:rPr>
      <w:rFonts w:ascii="Times New Roman" w:hAnsi="Times New Roman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E454B5"/>
    <w:rPr>
      <w:rFonts w:ascii="Times New Roman" w:hAnsi="Times New Roman"/>
      <w:b/>
      <w:bCs/>
      <w:sz w:val="28"/>
      <w:szCs w:val="28"/>
    </w:rPr>
  </w:style>
  <w:style w:type="table" w:styleId="aa">
    <w:name w:val="Table Grid"/>
    <w:basedOn w:val="a1"/>
    <w:uiPriority w:val="39"/>
    <w:rsid w:val="008131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6-5">
    <w:name w:val="Grid Table 6 Colorful Accent 5"/>
    <w:basedOn w:val="a1"/>
    <w:uiPriority w:val="51"/>
    <w:rsid w:val="008131B2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6-1">
    <w:name w:val="List Table 6 Colorful Accent 1"/>
    <w:basedOn w:val="a1"/>
    <w:uiPriority w:val="51"/>
    <w:rsid w:val="009D142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b">
    <w:name w:val="Normal (Web)"/>
    <w:basedOn w:val="a"/>
    <w:uiPriority w:val="99"/>
    <w:semiHidden/>
    <w:unhideWhenUsed/>
    <w:rsid w:val="008B225A"/>
    <w:pPr>
      <w:widowControl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pln">
    <w:name w:val="pln"/>
    <w:basedOn w:val="a0"/>
    <w:rsid w:val="00AB28DF"/>
  </w:style>
  <w:style w:type="character" w:customStyle="1" w:styleId="pun">
    <w:name w:val="pun"/>
    <w:basedOn w:val="a0"/>
    <w:rsid w:val="00AB28DF"/>
  </w:style>
  <w:style w:type="character" w:customStyle="1" w:styleId="lit">
    <w:name w:val="lit"/>
    <w:basedOn w:val="a0"/>
    <w:rsid w:val="00AB28DF"/>
  </w:style>
  <w:style w:type="character" w:styleId="ac">
    <w:name w:val="FollowedHyperlink"/>
    <w:basedOn w:val="a0"/>
    <w:uiPriority w:val="99"/>
    <w:semiHidden/>
    <w:unhideWhenUsed/>
    <w:rsid w:val="005C337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57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4457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367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1422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88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87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82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40302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0542658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115495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1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19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909527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865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440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6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05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2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91670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720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17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801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2778160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</w:divsChild>
    </w:div>
    <w:div w:id="204328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4.png"/><Relationship Id="rId68" Type="http://schemas.openxmlformats.org/officeDocument/2006/relationships/image" Target="media/image49.png"/><Relationship Id="rId2" Type="http://schemas.openxmlformats.org/officeDocument/2006/relationships/styles" Target="styles.xml"/><Relationship Id="rId16" Type="http://schemas.openxmlformats.org/officeDocument/2006/relationships/hyperlink" Target="https://github.com/apache/hive" TargetMode="External"/><Relationship Id="rId29" Type="http://schemas.openxmlformats.org/officeDocument/2006/relationships/image" Target="media/image17.png"/><Relationship Id="rId11" Type="http://schemas.openxmlformats.org/officeDocument/2006/relationships/image" Target="media/image5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hyperlink" Target="https://cwiki.apache.org/confluence/display/Hive/LanguageManual+UDF" TargetMode="External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0.png"/><Relationship Id="rId66" Type="http://schemas.openxmlformats.org/officeDocument/2006/relationships/image" Target="media/image47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2.png"/><Relationship Id="rId19" Type="http://schemas.openxmlformats.org/officeDocument/2006/relationships/hyperlink" Target="https://cwiki.apache.org/confluence/display/Hive/LanguageManual" TargetMode="External"/><Relationship Id="rId14" Type="http://schemas.openxmlformats.org/officeDocument/2006/relationships/hyperlink" Target="https://cwiki.apache.org/confluence/display/Hive/Home;jsessionid=6FF03F77C1DFE3AFC97651F27966A128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cwiki.apache.org/confluence/display/Hive/LanguageManual+Select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39.png"/><Relationship Id="rId64" Type="http://schemas.openxmlformats.org/officeDocument/2006/relationships/image" Target="media/image45.png"/><Relationship Id="rId69" Type="http://schemas.openxmlformats.org/officeDocument/2006/relationships/hyperlink" Target="https://cwiki.apache.org/confluence/display/Hive/LanguageManual+Joins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cwiki.apache.org/confluence/display/Hive/HiveServer2+Clients" TargetMode="External"/><Relationship Id="rId72" Type="http://schemas.openxmlformats.org/officeDocument/2006/relationships/image" Target="media/image5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2.png"/><Relationship Id="rId59" Type="http://schemas.openxmlformats.org/officeDocument/2006/relationships/image" Target="media/image41.png"/><Relationship Id="rId67" Type="http://schemas.openxmlformats.org/officeDocument/2006/relationships/image" Target="media/image48.png"/><Relationship Id="rId20" Type="http://schemas.openxmlformats.org/officeDocument/2006/relationships/hyperlink" Target="https://cwiki.apache.org/confluence/display/Hive/LanguageManual+DDL" TargetMode="External"/><Relationship Id="rId41" Type="http://schemas.openxmlformats.org/officeDocument/2006/relationships/image" Target="media/image27.png"/><Relationship Id="rId54" Type="http://schemas.openxmlformats.org/officeDocument/2006/relationships/hyperlink" Target="http://code.google.com/p/snappy/" TargetMode="External"/><Relationship Id="rId62" Type="http://schemas.openxmlformats.org/officeDocument/2006/relationships/image" Target="media/image43.png"/><Relationship Id="rId70" Type="http://schemas.openxmlformats.org/officeDocument/2006/relationships/image" Target="media/image50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cwiki.apache.org/confluence/display/Hive/GettingStarted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s://cwiki.apache.org/confluence/display/Hive/LanguageManual+ImportExport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hyperlink" Target="http://chaozi204.github.io/blog/hadoop-v2-snappy-install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hyperlink" Target="https://cwiki.apache.org/confluence/display/Hive/SerDe" TargetMode="External"/><Relationship Id="rId65" Type="http://schemas.openxmlformats.org/officeDocument/2006/relationships/image" Target="media/image46.png"/><Relationship Id="rId73" Type="http://schemas.openxmlformats.org/officeDocument/2006/relationships/hyperlink" Target="https://cwiki.apache.org/confluence/display/Hive/GettingStarte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hyperlink" Target="https://github.com/google/snappy%20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5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itao\Documents\&#33258;&#23450;&#20041;%20Office%20&#27169;&#26495;\newTemplate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B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newTemplate.dotx</Template>
  <TotalTime>8908</TotalTime>
  <Pages>44</Pages>
  <Words>4410</Words>
  <Characters>25139</Characters>
  <Application>Microsoft Office Word</Application>
  <DocSecurity>0</DocSecurity>
  <Lines>209</Lines>
  <Paragraphs>58</Paragraphs>
  <ScaleCrop>false</ScaleCrop>
  <Company/>
  <LinksUpToDate>false</LinksUpToDate>
  <CharactersWithSpaces>29491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Haitao</dc:creator>
  <cp:keywords/>
  <dc:description/>
  <cp:lastModifiedBy>Leo Song</cp:lastModifiedBy>
  <cp:revision>165</cp:revision>
  <dcterms:created xsi:type="dcterms:W3CDTF">2016-05-20T10:00:00Z</dcterms:created>
  <dcterms:modified xsi:type="dcterms:W3CDTF">2016-09-08T10:35:00Z</dcterms:modified>
</cp:coreProperties>
</file>