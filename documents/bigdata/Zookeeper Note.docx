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30443" w:rsidRDefault="00E97F51" w:rsidP="00E97F51">
      <w:pPr>
        <w:pStyle w:val="a4"/>
      </w:pPr>
      <w:r>
        <w:rPr>
          <w:rFonts w:hint="eastAsia"/>
        </w:rPr>
        <w:t xml:space="preserve">Zookeeper </w:t>
      </w:r>
    </w:p>
    <w:p w:rsidR="001A2080" w:rsidRDefault="00BA6FB0" w:rsidP="00BA6FB0">
      <w:pPr>
        <w:pStyle w:val="1"/>
      </w:pPr>
      <w:r>
        <w:rPr>
          <w:rFonts w:hint="eastAsia"/>
        </w:rPr>
        <w:t>基本介绍</w:t>
      </w:r>
    </w:p>
    <w:p w:rsidR="00A33004" w:rsidRDefault="001D44F3" w:rsidP="001D44F3">
      <w:r>
        <w:rPr>
          <w:rFonts w:hint="eastAsia"/>
        </w:rPr>
        <w:t>Zookeeper</w:t>
      </w:r>
      <w:r>
        <w:rPr>
          <w:rFonts w:hint="eastAsia"/>
        </w:rPr>
        <w:t>是一个高性能，分布式的，开源分布式应用协调服</w:t>
      </w:r>
      <w:r>
        <w:rPr>
          <w:rFonts w:cs="Times New Roman"/>
        </w:rPr>
        <w:t>􀔇</w:t>
      </w:r>
      <w:r>
        <w:rPr>
          <w:rFonts w:hint="eastAsia"/>
        </w:rPr>
        <w:t>。它提供了简单原始的</w:t>
      </w:r>
      <w:r>
        <w:rPr>
          <w:rFonts w:cs="Times New Roman" w:hint="eastAsia"/>
        </w:rPr>
        <w:t>功</w:t>
      </w:r>
      <w:r>
        <w:rPr>
          <w:rFonts w:hint="eastAsia"/>
        </w:rPr>
        <w:t>能，分布式应用可以基于它实</w:t>
      </w:r>
      <w:r>
        <w:rPr>
          <w:rFonts w:cs="Times New Roman"/>
        </w:rPr>
        <w:t>现</w:t>
      </w:r>
      <w:r>
        <w:rPr>
          <w:rFonts w:hint="eastAsia"/>
        </w:rPr>
        <w:t>更高级的服</w:t>
      </w:r>
      <w:r>
        <w:rPr>
          <w:rFonts w:cs="Times New Roman"/>
        </w:rPr>
        <w:t>务</w:t>
      </w:r>
      <w:r>
        <w:rPr>
          <w:rFonts w:hint="eastAsia"/>
        </w:rPr>
        <w:t>，比如同步，配置管理，集群管理，</w:t>
      </w:r>
      <w:r>
        <w:rPr>
          <w:rFonts w:cs="Times New Roman"/>
        </w:rPr>
        <w:t>名</w:t>
      </w:r>
      <w:r>
        <w:rPr>
          <w:rFonts w:hint="eastAsia"/>
        </w:rPr>
        <w:t>空间。它被设计为易于编程，使用文件系统目录树作</w:t>
      </w:r>
      <w:r>
        <w:rPr>
          <w:rFonts w:cs="Times New Roman"/>
        </w:rPr>
        <w:t>􀐞</w:t>
      </w:r>
      <w:r>
        <w:rPr>
          <w:rFonts w:hint="eastAsia"/>
        </w:rPr>
        <w:t>数据模型。服</w:t>
      </w:r>
      <w:r>
        <w:rPr>
          <w:rFonts w:cs="Times New Roman"/>
        </w:rPr>
        <w:t>务</w:t>
      </w:r>
      <w:r>
        <w:rPr>
          <w:rFonts w:hint="eastAsia"/>
        </w:rPr>
        <w:t>端跑在</w:t>
      </w:r>
      <w:r>
        <w:rPr>
          <w:rFonts w:hint="eastAsia"/>
        </w:rPr>
        <w:t>java</w:t>
      </w:r>
      <w:r>
        <w:rPr>
          <w:rFonts w:hint="eastAsia"/>
        </w:rPr>
        <w:t>，提供</w:t>
      </w:r>
      <w:r>
        <w:rPr>
          <w:rFonts w:hint="eastAsia"/>
        </w:rPr>
        <w:t>java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rPr>
          <w:rFonts w:hint="eastAsia"/>
        </w:rPr>
        <w:t>的客户端</w:t>
      </w:r>
      <w:r>
        <w:rPr>
          <w:rFonts w:hint="eastAsia"/>
        </w:rPr>
        <w:t xml:space="preserve"> API</w:t>
      </w:r>
      <w:r>
        <w:rPr>
          <w:rFonts w:hint="eastAsia"/>
        </w:rPr>
        <w:t>。</w:t>
      </w:r>
    </w:p>
    <w:p w:rsidR="00BA6FB0" w:rsidRDefault="00A33004" w:rsidP="001D44F3">
      <w:r>
        <w:rPr>
          <w:noProof/>
        </w:rPr>
        <w:drawing>
          <wp:inline distT="0" distB="0" distL="0" distR="0" wp14:anchorId="79A95558" wp14:editId="7C069C34">
            <wp:extent cx="5274310" cy="245427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8FF" w:rsidRDefault="00CD78FF" w:rsidP="00CD78FF">
      <w:pPr>
        <w:pStyle w:val="2"/>
        <w:spacing w:before="156" w:after="156"/>
      </w:pPr>
      <w:r>
        <w:rPr>
          <w:rFonts w:hint="eastAsia"/>
        </w:rPr>
        <w:t xml:space="preserve">zookeeper </w:t>
      </w:r>
      <w:r>
        <w:rPr>
          <w:rFonts w:hint="eastAsia"/>
        </w:rPr>
        <w:t>分布式系统协调</w:t>
      </w:r>
    </w:p>
    <w:p w:rsidR="006C50FF" w:rsidRDefault="006C50FF" w:rsidP="006C50FF">
      <w:r>
        <w:rPr>
          <w:noProof/>
        </w:rPr>
        <w:drawing>
          <wp:inline distT="0" distB="0" distL="0" distR="0" wp14:anchorId="19AE11CF" wp14:editId="1CF5198C">
            <wp:extent cx="5274310" cy="248031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0FF" w:rsidRDefault="006C50FF" w:rsidP="006C50FF">
      <w:pPr>
        <w:pStyle w:val="2"/>
        <w:spacing w:before="156" w:after="156"/>
      </w:pPr>
      <w:r>
        <w:lastRenderedPageBreak/>
        <w:t>数据模型</w:t>
      </w:r>
    </w:p>
    <w:p w:rsidR="006C50FF" w:rsidRDefault="006C50FF" w:rsidP="006C50FF">
      <w:r>
        <w:rPr>
          <w:noProof/>
        </w:rPr>
        <w:drawing>
          <wp:inline distT="0" distB="0" distL="0" distR="0" wp14:anchorId="2AAE480A" wp14:editId="2383ADE1">
            <wp:extent cx="5274310" cy="22428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B11" w:rsidRDefault="00BA2B11" w:rsidP="006C50FF">
      <w:r>
        <w:t>所有操作都是基于绝对路径来操作，没有相对路径的概念。</w:t>
      </w:r>
    </w:p>
    <w:p w:rsidR="00A65C82" w:rsidRDefault="00A65C82" w:rsidP="006C50FF">
      <w:r>
        <w:t>数据有版本号</w:t>
      </w:r>
      <w:r>
        <w:rPr>
          <w:rFonts w:hint="eastAsia"/>
        </w:rPr>
        <w:t xml:space="preserve"> </w:t>
      </w:r>
    </w:p>
    <w:p w:rsidR="00BA2B11" w:rsidRDefault="00BA2B11" w:rsidP="00BA2B11">
      <w:pPr>
        <w:pStyle w:val="2"/>
        <w:spacing w:before="156" w:after="156"/>
      </w:pPr>
      <w:r>
        <w:t>典型应用场景</w:t>
      </w:r>
    </w:p>
    <w:p w:rsidR="00694FA4" w:rsidRDefault="00694FA4" w:rsidP="00694FA4">
      <w:r>
        <w:rPr>
          <w:rFonts w:hint="eastAsia"/>
        </w:rPr>
        <w:t xml:space="preserve">ZK </w:t>
      </w:r>
      <w:r>
        <w:rPr>
          <w:rFonts w:hint="eastAsia"/>
        </w:rPr>
        <w:t>和应用</w:t>
      </w:r>
      <w:r>
        <w:rPr>
          <w:rFonts w:hint="eastAsia"/>
        </w:rPr>
        <w:t>B/C</w:t>
      </w:r>
      <w:r>
        <w:rPr>
          <w:rFonts w:hint="eastAsia"/>
        </w:rPr>
        <w:t>之间是长连接。</w:t>
      </w:r>
      <w:r>
        <w:rPr>
          <w:rFonts w:hint="eastAsia"/>
        </w:rPr>
        <w:t xml:space="preserve"> </w:t>
      </w:r>
      <w:r w:rsidR="00C51818">
        <w:t>ZK</w:t>
      </w:r>
      <w:r w:rsidR="00C51818">
        <w:t>本身是一个集群，高可用。</w:t>
      </w:r>
      <w:r w:rsidR="00C51818">
        <w:rPr>
          <w:rFonts w:hint="eastAsia"/>
        </w:rPr>
        <w:t xml:space="preserve"> </w:t>
      </w:r>
    </w:p>
    <w:p w:rsidR="009A3DD4" w:rsidRPr="00694FA4" w:rsidRDefault="009A3DD4" w:rsidP="009A3DD4">
      <w:pPr>
        <w:pStyle w:val="3"/>
        <w:spacing w:before="156" w:after="156"/>
      </w:pPr>
      <w:r>
        <w:t>数据发布</w:t>
      </w:r>
      <w:r>
        <w:rPr>
          <w:rFonts w:hint="eastAsia"/>
        </w:rPr>
        <w:t>/</w:t>
      </w:r>
      <w:r>
        <w:rPr>
          <w:rFonts w:hint="eastAsia"/>
        </w:rPr>
        <w:t>订阅</w:t>
      </w:r>
    </w:p>
    <w:p w:rsidR="00315CB4" w:rsidRDefault="00315CB4" w:rsidP="00315CB4">
      <w:r>
        <w:rPr>
          <w:noProof/>
        </w:rPr>
        <w:drawing>
          <wp:inline distT="0" distB="0" distL="0" distR="0" wp14:anchorId="37D62948" wp14:editId="0E699AC7">
            <wp:extent cx="5274310" cy="21532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DD4" w:rsidRDefault="009A3DD4" w:rsidP="009A3DD4">
      <w:pPr>
        <w:pStyle w:val="3"/>
        <w:spacing w:before="156" w:after="156"/>
      </w:pPr>
      <w:r>
        <w:t>负载均衡</w:t>
      </w:r>
    </w:p>
    <w:p w:rsidR="009A3DD4" w:rsidRDefault="009A3DD4" w:rsidP="009A3DD4">
      <w:r>
        <w:rPr>
          <w:noProof/>
        </w:rPr>
        <w:drawing>
          <wp:inline distT="0" distB="0" distL="0" distR="0" wp14:anchorId="48B4BE47" wp14:editId="01588A5C">
            <wp:extent cx="5274310" cy="125920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DD4" w:rsidRDefault="009A3DD4" w:rsidP="009A3DD4">
      <w:pPr>
        <w:pStyle w:val="3"/>
        <w:spacing w:before="156" w:after="156"/>
      </w:pPr>
      <w:r>
        <w:lastRenderedPageBreak/>
        <w:t>命名服务</w:t>
      </w:r>
    </w:p>
    <w:p w:rsidR="009A3DD4" w:rsidRDefault="009A3DD4" w:rsidP="009A3DD4">
      <w:r>
        <w:rPr>
          <w:noProof/>
        </w:rPr>
        <w:drawing>
          <wp:inline distT="0" distB="0" distL="0" distR="0" wp14:anchorId="36F80211" wp14:editId="3627C643">
            <wp:extent cx="5274310" cy="68516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DD4" w:rsidRDefault="009A3DD4" w:rsidP="009A3DD4">
      <w:pPr>
        <w:pStyle w:val="3"/>
        <w:spacing w:before="156" w:after="156"/>
      </w:pPr>
      <w:r>
        <w:t>分布式协调</w:t>
      </w:r>
      <w:r>
        <w:rPr>
          <w:rFonts w:hint="eastAsia"/>
        </w:rPr>
        <w:t>/</w:t>
      </w:r>
      <w:r>
        <w:rPr>
          <w:rFonts w:hint="eastAsia"/>
        </w:rPr>
        <w:t>通知</w:t>
      </w:r>
    </w:p>
    <w:p w:rsidR="003C73C6" w:rsidRDefault="003C73C6" w:rsidP="003C73C6">
      <w:r>
        <w:rPr>
          <w:rFonts w:hint="eastAsia"/>
        </w:rPr>
        <w:t>–</w:t>
      </w:r>
      <w:r>
        <w:rPr>
          <w:rFonts w:hint="eastAsia"/>
        </w:rPr>
        <w:t xml:space="preserve"> </w:t>
      </w:r>
      <w:r>
        <w:rPr>
          <w:rFonts w:hint="eastAsia"/>
        </w:rPr>
        <w:t>通过</w:t>
      </w:r>
      <w:r>
        <w:rPr>
          <w:rFonts w:hint="eastAsia"/>
        </w:rPr>
        <w:t>watcher</w:t>
      </w:r>
      <w:r>
        <w:rPr>
          <w:rFonts w:hint="eastAsia"/>
        </w:rPr>
        <w:t>和通知机制实</w:t>
      </w:r>
      <w:r>
        <w:rPr>
          <w:rFonts w:cs="Times New Roman"/>
        </w:rPr>
        <w:t>现</w:t>
      </w:r>
    </w:p>
    <w:p w:rsidR="003C73C6" w:rsidRDefault="003C73C6" w:rsidP="003C73C6">
      <w:r>
        <w:rPr>
          <w:rFonts w:hint="eastAsia"/>
        </w:rPr>
        <w:t>–</w:t>
      </w:r>
      <w:r>
        <w:rPr>
          <w:rFonts w:hint="eastAsia"/>
        </w:rPr>
        <w:t xml:space="preserve"> </w:t>
      </w:r>
      <w:r>
        <w:rPr>
          <w:rFonts w:hint="eastAsia"/>
        </w:rPr>
        <w:t>分布式锁</w:t>
      </w:r>
    </w:p>
    <w:p w:rsidR="009A3DD4" w:rsidRDefault="003C73C6" w:rsidP="003C73C6">
      <w:pPr>
        <w:rPr>
          <w:rFonts w:cs="Times New Roman"/>
        </w:rPr>
      </w:pPr>
      <w:r>
        <w:rPr>
          <w:rFonts w:hint="eastAsia"/>
        </w:rPr>
        <w:t>–</w:t>
      </w:r>
      <w:r>
        <w:rPr>
          <w:rFonts w:hint="eastAsia"/>
        </w:rPr>
        <w:t xml:space="preserve"> </w:t>
      </w:r>
      <w:r>
        <w:rPr>
          <w:rFonts w:hint="eastAsia"/>
        </w:rPr>
        <w:t>分布式事</w:t>
      </w:r>
      <w:r>
        <w:rPr>
          <w:rFonts w:cs="Times New Roman"/>
        </w:rPr>
        <w:t>务</w:t>
      </w:r>
    </w:p>
    <w:p w:rsidR="00006C11" w:rsidRDefault="00006C11" w:rsidP="00006C11">
      <w:pPr>
        <w:pStyle w:val="3"/>
        <w:spacing w:before="156" w:after="156"/>
      </w:pPr>
      <w:r>
        <w:t>集群管理</w:t>
      </w:r>
    </w:p>
    <w:p w:rsidR="00006C11" w:rsidRDefault="00006C11" w:rsidP="00006C11">
      <w:r>
        <w:rPr>
          <w:rFonts w:hint="eastAsia"/>
        </w:rPr>
        <w:t>–</w:t>
      </w:r>
      <w:r>
        <w:rPr>
          <w:rFonts w:hint="eastAsia"/>
        </w:rPr>
        <w:t xml:space="preserve"> </w:t>
      </w:r>
      <w:r>
        <w:rPr>
          <w:rFonts w:hint="eastAsia"/>
        </w:rPr>
        <w:t>当前集群中的机器数量</w:t>
      </w:r>
    </w:p>
    <w:p w:rsidR="00006C11" w:rsidRDefault="00006C11" w:rsidP="00006C11">
      <w:r>
        <w:rPr>
          <w:rFonts w:hint="eastAsia"/>
        </w:rPr>
        <w:t>–</w:t>
      </w:r>
      <w:r>
        <w:rPr>
          <w:rFonts w:hint="eastAsia"/>
        </w:rPr>
        <w:t xml:space="preserve"> </w:t>
      </w:r>
      <w:r>
        <w:rPr>
          <w:rFonts w:hint="eastAsia"/>
        </w:rPr>
        <w:t>集群中机器的运行时状态</w:t>
      </w:r>
    </w:p>
    <w:p w:rsidR="00006C11" w:rsidRDefault="00006C11" w:rsidP="00006C11">
      <w:r>
        <w:rPr>
          <w:rFonts w:hint="eastAsia"/>
        </w:rPr>
        <w:t>–</w:t>
      </w:r>
      <w:r>
        <w:rPr>
          <w:rFonts w:hint="eastAsia"/>
        </w:rPr>
        <w:t xml:space="preserve"> </w:t>
      </w:r>
      <w:r>
        <w:rPr>
          <w:rFonts w:hint="eastAsia"/>
        </w:rPr>
        <w:t>集群中节点的</w:t>
      </w:r>
      <w:r>
        <w:rPr>
          <w:rFonts w:cs="Times New Roman"/>
        </w:rPr>
        <w:t>上下</w:t>
      </w:r>
      <w:r>
        <w:rPr>
          <w:rFonts w:hint="eastAsia"/>
        </w:rPr>
        <w:t>线操作</w:t>
      </w:r>
    </w:p>
    <w:p w:rsidR="00006C11" w:rsidRDefault="00006C11" w:rsidP="00006C11">
      <w:r>
        <w:rPr>
          <w:rFonts w:hint="eastAsia"/>
        </w:rPr>
        <w:t>–</w:t>
      </w:r>
      <w:r>
        <w:rPr>
          <w:rFonts w:hint="eastAsia"/>
        </w:rPr>
        <w:t xml:space="preserve"> </w:t>
      </w:r>
      <w:r>
        <w:rPr>
          <w:rFonts w:hint="eastAsia"/>
        </w:rPr>
        <w:t>集群节点的统一配置</w:t>
      </w:r>
    </w:p>
    <w:p w:rsidR="00694B29" w:rsidRDefault="00694B29" w:rsidP="00694B29">
      <w:pPr>
        <w:pStyle w:val="3"/>
        <w:spacing w:before="156" w:after="156"/>
      </w:pPr>
      <w:r>
        <w:rPr>
          <w:rFonts w:hint="eastAsia"/>
        </w:rPr>
        <w:t xml:space="preserve">master </w:t>
      </w:r>
      <w:r>
        <w:rPr>
          <w:rFonts w:hint="eastAsia"/>
        </w:rPr>
        <w:t>选举</w:t>
      </w:r>
    </w:p>
    <w:p w:rsidR="00694B29" w:rsidRDefault="00694B29" w:rsidP="00694B29">
      <w:r>
        <w:rPr>
          <w:rFonts w:hint="eastAsia"/>
        </w:rPr>
        <w:t>–</w:t>
      </w:r>
      <w:r>
        <w:rPr>
          <w:rFonts w:hint="eastAsia"/>
        </w:rPr>
        <w:t xml:space="preserve"> </w:t>
      </w:r>
      <w:r>
        <w:rPr>
          <w:rFonts w:hint="eastAsia"/>
        </w:rPr>
        <w:t>临时节点</w:t>
      </w:r>
    </w:p>
    <w:p w:rsidR="00694B29" w:rsidRDefault="00694B29" w:rsidP="00694B29">
      <w:r>
        <w:rPr>
          <w:rFonts w:hint="eastAsia"/>
        </w:rPr>
        <w:t>–</w:t>
      </w:r>
      <w:r>
        <w:rPr>
          <w:rFonts w:hint="eastAsia"/>
        </w:rPr>
        <w:t xml:space="preserve"> </w:t>
      </w:r>
      <w:r>
        <w:rPr>
          <w:rFonts w:cs="Times New Roman"/>
        </w:rPr>
        <w:t>顺</w:t>
      </w:r>
      <w:r>
        <w:rPr>
          <w:rFonts w:hint="eastAsia"/>
        </w:rPr>
        <w:t>序节点</w:t>
      </w:r>
    </w:p>
    <w:p w:rsidR="009E18E5" w:rsidRDefault="009E18E5" w:rsidP="009E18E5">
      <w:pPr>
        <w:pStyle w:val="3"/>
        <w:spacing w:before="156" w:after="156"/>
      </w:pPr>
      <w:r>
        <w:t>分布式锁</w:t>
      </w:r>
    </w:p>
    <w:p w:rsidR="009E18E5" w:rsidRDefault="009E18E5" w:rsidP="009E18E5">
      <w:r>
        <w:t>排他锁</w:t>
      </w:r>
      <w:r>
        <w:rPr>
          <w:rFonts w:hint="eastAsia"/>
        </w:rPr>
        <w:t xml:space="preserve"> </w:t>
      </w:r>
    </w:p>
    <w:p w:rsidR="009E18E5" w:rsidRPr="009E18E5" w:rsidRDefault="009E18E5" w:rsidP="009E18E5">
      <w:r>
        <w:t>共享锁</w:t>
      </w:r>
    </w:p>
    <w:p w:rsidR="009E18E5" w:rsidRDefault="009E18E5" w:rsidP="009E18E5">
      <w:pPr>
        <w:pStyle w:val="3"/>
        <w:spacing w:before="156" w:after="156"/>
      </w:pPr>
      <w:r>
        <w:t>分布式队列</w:t>
      </w:r>
    </w:p>
    <w:p w:rsidR="009E18E5" w:rsidRDefault="009E18E5" w:rsidP="009E18E5">
      <w:r>
        <w:rPr>
          <w:rFonts w:hint="eastAsia"/>
        </w:rPr>
        <w:t xml:space="preserve">FIFO </w:t>
      </w:r>
    </w:p>
    <w:p w:rsidR="0041791A" w:rsidRDefault="0041791A" w:rsidP="0041791A">
      <w:pPr>
        <w:pStyle w:val="2"/>
        <w:spacing w:before="156" w:after="156"/>
      </w:pPr>
      <w:r>
        <w:t>基本概念</w:t>
      </w:r>
    </w:p>
    <w:p w:rsidR="0041791A" w:rsidRDefault="009021F0" w:rsidP="009021F0">
      <w:pPr>
        <w:pStyle w:val="3"/>
        <w:spacing w:before="156" w:after="156"/>
      </w:pPr>
      <w:r>
        <w:t>角色</w:t>
      </w:r>
    </w:p>
    <w:p w:rsidR="009021F0" w:rsidRDefault="009021F0" w:rsidP="009021F0">
      <w:r>
        <w:rPr>
          <w:noProof/>
        </w:rPr>
        <w:drawing>
          <wp:inline distT="0" distB="0" distL="0" distR="0" wp14:anchorId="47032631" wp14:editId="66A23488">
            <wp:extent cx="5274310" cy="7880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1F0" w:rsidRDefault="009021F0" w:rsidP="00CA11C0">
      <w:pPr>
        <w:pStyle w:val="3"/>
        <w:spacing w:before="156" w:after="156"/>
      </w:pPr>
      <w:r>
        <w:t>会话</w:t>
      </w:r>
    </w:p>
    <w:p w:rsidR="009021F0" w:rsidRPr="009021F0" w:rsidRDefault="009021F0" w:rsidP="009021F0"/>
    <w:p w:rsidR="009021F0" w:rsidRDefault="009021F0" w:rsidP="009021F0">
      <w:r>
        <w:rPr>
          <w:noProof/>
        </w:rPr>
        <w:lastRenderedPageBreak/>
        <w:drawing>
          <wp:inline distT="0" distB="0" distL="0" distR="0" wp14:anchorId="4B5D31DC" wp14:editId="4E8F8322">
            <wp:extent cx="3124200" cy="1178169"/>
            <wp:effectExtent l="0" t="0" r="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29656" cy="1180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1C0" w:rsidRDefault="00CA11C0" w:rsidP="00CA11C0">
      <w:pPr>
        <w:pStyle w:val="3"/>
        <w:spacing w:before="156" w:after="156"/>
      </w:pPr>
      <w:r>
        <w:t>数据节点</w:t>
      </w:r>
    </w:p>
    <w:p w:rsidR="00CA11C0" w:rsidRDefault="00CA11C0" w:rsidP="00CA11C0">
      <w:r>
        <w:rPr>
          <w:noProof/>
        </w:rPr>
        <w:drawing>
          <wp:inline distT="0" distB="0" distL="0" distR="0" wp14:anchorId="3DB0C501" wp14:editId="352DA165">
            <wp:extent cx="5274310" cy="130746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D8E" w:rsidRDefault="00157D8E" w:rsidP="00157D8E">
      <w:pPr>
        <w:pStyle w:val="3"/>
        <w:spacing w:before="156" w:after="156"/>
      </w:pPr>
      <w:r>
        <w:t>版本</w:t>
      </w:r>
    </w:p>
    <w:p w:rsidR="00157D8E" w:rsidRDefault="00157D8E" w:rsidP="00CA11C0">
      <w:r>
        <w:rPr>
          <w:noProof/>
        </w:rPr>
        <w:drawing>
          <wp:inline distT="0" distB="0" distL="0" distR="0" wp14:anchorId="16414C40" wp14:editId="23BAFDF3">
            <wp:extent cx="3978440" cy="888023"/>
            <wp:effectExtent l="0" t="0" r="3175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25815" cy="89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D8E" w:rsidRDefault="00157D8E" w:rsidP="00157D8E">
      <w:pPr>
        <w:pStyle w:val="3"/>
        <w:spacing w:before="156" w:after="156"/>
      </w:pPr>
      <w:r>
        <w:t>Watcher</w:t>
      </w:r>
    </w:p>
    <w:p w:rsidR="00157D8E" w:rsidRDefault="00157D8E" w:rsidP="00CA11C0">
      <w:r>
        <w:rPr>
          <w:noProof/>
        </w:rPr>
        <w:drawing>
          <wp:inline distT="0" distB="0" distL="0" distR="0" wp14:anchorId="5E6AC443" wp14:editId="2169C962">
            <wp:extent cx="3524250" cy="69532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D8E" w:rsidRDefault="00157D8E" w:rsidP="00157D8E">
      <w:pPr>
        <w:pStyle w:val="3"/>
        <w:spacing w:before="156" w:after="156"/>
      </w:pPr>
      <w:r>
        <w:rPr>
          <w:rFonts w:hint="eastAsia"/>
        </w:rPr>
        <w:t>ACL</w:t>
      </w:r>
    </w:p>
    <w:p w:rsidR="00157D8E" w:rsidRPr="00157D8E" w:rsidRDefault="00157D8E" w:rsidP="00157D8E"/>
    <w:p w:rsidR="00157D8E" w:rsidRDefault="00157D8E" w:rsidP="00157D8E">
      <w:r>
        <w:rPr>
          <w:noProof/>
        </w:rPr>
        <w:drawing>
          <wp:inline distT="0" distB="0" distL="0" distR="0" wp14:anchorId="337DD9BE" wp14:editId="5897E402">
            <wp:extent cx="3159784" cy="2620108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66111" cy="262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D8E" w:rsidRDefault="00157D8E" w:rsidP="00157D8E">
      <w:pPr>
        <w:pStyle w:val="2"/>
        <w:spacing w:before="156" w:after="156"/>
      </w:pPr>
      <w:r>
        <w:rPr>
          <w:rFonts w:hint="eastAsia"/>
        </w:rPr>
        <w:lastRenderedPageBreak/>
        <w:t>单机模式</w:t>
      </w:r>
    </w:p>
    <w:p w:rsidR="00157D8E" w:rsidRDefault="00DE572F" w:rsidP="00DE572F">
      <w:pPr>
        <w:rPr>
          <w:noProof/>
        </w:rPr>
      </w:pPr>
      <w:r>
        <w:t xml:space="preserve"> </w:t>
      </w:r>
      <w:r>
        <w:rPr>
          <w:noProof/>
        </w:rPr>
        <w:drawing>
          <wp:inline distT="0" distB="0" distL="0" distR="0" wp14:anchorId="69D1074B" wp14:editId="7392F1B2">
            <wp:extent cx="5274310" cy="6413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72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7DAB7A" wp14:editId="52F25B14">
            <wp:extent cx="5274310" cy="200660"/>
            <wp:effectExtent l="0" t="0" r="254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72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FFA9E0" wp14:editId="440561F2">
            <wp:extent cx="5274310" cy="3886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72F" w:rsidRDefault="00DE572F" w:rsidP="00DE572F">
      <w:pPr>
        <w:pStyle w:val="3"/>
        <w:spacing w:before="156" w:after="156"/>
        <w:rPr>
          <w:noProof/>
        </w:rPr>
      </w:pPr>
      <w:r>
        <w:rPr>
          <w:noProof/>
        </w:rPr>
        <w:t>安装</w:t>
      </w:r>
    </w:p>
    <w:p w:rsidR="00DE572F" w:rsidRDefault="00734FE0" w:rsidP="00DE572F">
      <w:r>
        <w:rPr>
          <w:noProof/>
        </w:rPr>
        <w:drawing>
          <wp:inline distT="0" distB="0" distL="0" distR="0" wp14:anchorId="0D9CAE3F" wp14:editId="5AE74650">
            <wp:extent cx="5274310" cy="317817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FE0" w:rsidRDefault="00734FE0" w:rsidP="00734FE0">
      <w:pPr>
        <w:pStyle w:val="3"/>
        <w:spacing w:before="156" w:after="156"/>
      </w:pPr>
      <w:r>
        <w:t>目录结构</w:t>
      </w:r>
    </w:p>
    <w:p w:rsidR="00DD6DC3" w:rsidRDefault="00734FE0" w:rsidP="00DD6DC3">
      <w:r>
        <w:rPr>
          <w:noProof/>
        </w:rPr>
        <w:drawing>
          <wp:inline distT="0" distB="0" distL="0" distR="0" wp14:anchorId="570F1DFE" wp14:editId="54A88BFA">
            <wp:extent cx="5274310" cy="230441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DC3" w:rsidRDefault="00734FE0" w:rsidP="00DD6DC3">
      <w:pPr>
        <w:pStyle w:val="3"/>
        <w:spacing w:before="156" w:after="156"/>
      </w:pPr>
      <w:r>
        <w:rPr>
          <w:rFonts w:hint="eastAsia"/>
        </w:rPr>
        <w:lastRenderedPageBreak/>
        <w:t>运行配置</w:t>
      </w:r>
      <w:r w:rsidR="00DD6DC3">
        <w:rPr>
          <w:rFonts w:hint="eastAsia"/>
        </w:rPr>
        <w:t xml:space="preserve"> </w:t>
      </w:r>
    </w:p>
    <w:p w:rsidR="00DD6DC3" w:rsidRDefault="00DD6DC3" w:rsidP="00DD6DC3">
      <w:pPr>
        <w:rPr>
          <w:noProof/>
        </w:rPr>
      </w:pPr>
      <w:r>
        <w:rPr>
          <w:noProof/>
        </w:rPr>
        <w:drawing>
          <wp:inline distT="0" distB="0" distL="0" distR="0" wp14:anchorId="704F46A0" wp14:editId="57D41478">
            <wp:extent cx="5274310" cy="23323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6DC3">
        <w:rPr>
          <w:noProof/>
        </w:rPr>
        <w:t xml:space="preserve"> </w:t>
      </w:r>
      <w:r>
        <w:rPr>
          <w:noProof/>
        </w:rPr>
        <w:drawing>
          <wp:inline distT="0" distB="0" distL="0" distR="0" wp14:anchorId="2C6DBF43" wp14:editId="4E036891">
            <wp:extent cx="5274310" cy="81280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DAB" w:rsidRDefault="00BB3DAB" w:rsidP="00BB3DAB">
      <w:pPr>
        <w:pStyle w:val="3"/>
        <w:spacing w:before="156" w:after="156"/>
        <w:rPr>
          <w:noProof/>
        </w:rPr>
      </w:pPr>
      <w:r>
        <w:rPr>
          <w:noProof/>
        </w:rPr>
        <w:t>客户端连接</w:t>
      </w:r>
    </w:p>
    <w:p w:rsidR="00BB3DAB" w:rsidRDefault="00BB3DAB" w:rsidP="00BB3DAB">
      <w:r>
        <w:rPr>
          <w:noProof/>
        </w:rPr>
        <w:drawing>
          <wp:inline distT="0" distB="0" distL="0" distR="0" wp14:anchorId="09020745" wp14:editId="288269E3">
            <wp:extent cx="4667250" cy="16002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DAB" w:rsidRDefault="00BB3DAB" w:rsidP="00BB3DAB">
      <w:r>
        <w:rPr>
          <w:noProof/>
        </w:rPr>
        <w:drawing>
          <wp:inline distT="0" distB="0" distL="0" distR="0" wp14:anchorId="0C67FDA8" wp14:editId="3B4C1B90">
            <wp:extent cx="5274310" cy="1594485"/>
            <wp:effectExtent l="0" t="0" r="254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DAB" w:rsidRDefault="00BB3DAB" w:rsidP="00BB3DAB">
      <w:pPr>
        <w:pStyle w:val="3"/>
        <w:spacing w:before="156" w:after="156"/>
      </w:pPr>
      <w:r>
        <w:t>客户端命令</w:t>
      </w:r>
    </w:p>
    <w:p w:rsidR="00BB3DAB" w:rsidRPr="00BB3DAB" w:rsidRDefault="00BB3DAB" w:rsidP="00BB3DAB"/>
    <w:p w:rsidR="00BB3DAB" w:rsidRDefault="00BB3DAB" w:rsidP="00BB3DAB">
      <w:r>
        <w:rPr>
          <w:noProof/>
        </w:rPr>
        <w:lastRenderedPageBreak/>
        <w:drawing>
          <wp:inline distT="0" distB="0" distL="0" distR="0" wp14:anchorId="172A69CA" wp14:editId="571C8E1D">
            <wp:extent cx="5274310" cy="2472055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F30" w:rsidRDefault="00783F30" w:rsidP="00783F30">
      <w:pPr>
        <w:pStyle w:val="4"/>
      </w:pPr>
      <w:r>
        <w:t>读取</w:t>
      </w:r>
    </w:p>
    <w:p w:rsidR="00783F30" w:rsidRDefault="00783F30" w:rsidP="00783F30">
      <w:r>
        <w:rPr>
          <w:noProof/>
        </w:rPr>
        <w:drawing>
          <wp:inline distT="0" distB="0" distL="0" distR="0" wp14:anchorId="54C6682C" wp14:editId="1CD3B8FC">
            <wp:extent cx="5274310" cy="184086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F30" w:rsidRDefault="00783F30" w:rsidP="00783F30">
      <w:pPr>
        <w:pStyle w:val="4"/>
      </w:pPr>
      <w:r>
        <w:t>创建</w:t>
      </w:r>
    </w:p>
    <w:p w:rsidR="00783F30" w:rsidRDefault="00783F30" w:rsidP="00783F30">
      <w:r>
        <w:rPr>
          <w:noProof/>
        </w:rPr>
        <w:drawing>
          <wp:inline distT="0" distB="0" distL="0" distR="0" wp14:anchorId="0FAE5C28" wp14:editId="05030D71">
            <wp:extent cx="5274310" cy="2850515"/>
            <wp:effectExtent l="0" t="0" r="254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5E8" w:rsidRDefault="008575E8" w:rsidP="008575E8">
      <w:pPr>
        <w:pStyle w:val="4"/>
      </w:pPr>
      <w:r>
        <w:t>读取</w:t>
      </w:r>
    </w:p>
    <w:p w:rsidR="008575E8" w:rsidRPr="008575E8" w:rsidRDefault="008575E8" w:rsidP="008575E8"/>
    <w:p w:rsidR="008575E8" w:rsidRDefault="008575E8" w:rsidP="008575E8">
      <w:r>
        <w:rPr>
          <w:noProof/>
        </w:rPr>
        <w:lastRenderedPageBreak/>
        <w:drawing>
          <wp:inline distT="0" distB="0" distL="0" distR="0" wp14:anchorId="5E80AA7C" wp14:editId="29E3CF69">
            <wp:extent cx="5274310" cy="239268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124" w:rsidRDefault="00786124" w:rsidP="00786124">
      <w:pPr>
        <w:pStyle w:val="4"/>
      </w:pPr>
      <w:r>
        <w:t>更新</w:t>
      </w:r>
    </w:p>
    <w:p w:rsidR="00786124" w:rsidRDefault="00786124" w:rsidP="00786124">
      <w:r>
        <w:rPr>
          <w:noProof/>
        </w:rPr>
        <w:drawing>
          <wp:inline distT="0" distB="0" distL="0" distR="0" wp14:anchorId="58F15705" wp14:editId="6DDD006D">
            <wp:extent cx="5274310" cy="2644140"/>
            <wp:effectExtent l="0" t="0" r="254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215" w:rsidRDefault="008C2215" w:rsidP="008C2215">
      <w:pPr>
        <w:pStyle w:val="4"/>
      </w:pPr>
      <w:r>
        <w:t>删除</w:t>
      </w:r>
    </w:p>
    <w:p w:rsidR="008C2215" w:rsidRDefault="008C2215" w:rsidP="008C2215">
      <w:r>
        <w:rPr>
          <w:noProof/>
        </w:rPr>
        <w:drawing>
          <wp:inline distT="0" distB="0" distL="0" distR="0" wp14:anchorId="5EE1BFC2" wp14:editId="6B0DF7F6">
            <wp:extent cx="5274310" cy="165798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A96" w:rsidRDefault="00597A96" w:rsidP="00597A96">
      <w:pPr>
        <w:pStyle w:val="1"/>
      </w:pPr>
      <w:r>
        <w:rPr>
          <w:rFonts w:hint="eastAsia"/>
        </w:rPr>
        <w:t xml:space="preserve">ZK </w:t>
      </w:r>
      <w:r>
        <w:rPr>
          <w:rFonts w:hint="eastAsia"/>
        </w:rPr>
        <w:t>进阶</w:t>
      </w:r>
    </w:p>
    <w:p w:rsidR="00DE30A7" w:rsidRDefault="00DE30A7" w:rsidP="00DE30A7">
      <w:pPr>
        <w:pStyle w:val="2"/>
        <w:spacing w:before="156" w:after="156"/>
      </w:pPr>
      <w:r>
        <w:t>数据节点</w:t>
      </w:r>
      <w:r>
        <w:rPr>
          <w:rFonts w:hint="eastAsia"/>
        </w:rPr>
        <w:t xml:space="preserve"> </w:t>
      </w:r>
      <w:r>
        <w:t>Znode</w:t>
      </w:r>
    </w:p>
    <w:p w:rsidR="00FF56AF" w:rsidRPr="00FF56AF" w:rsidRDefault="00FF56AF" w:rsidP="00FF56AF"/>
    <w:p w:rsidR="00FF56AF" w:rsidRDefault="00FF56AF" w:rsidP="00FF56AF">
      <w:r>
        <w:rPr>
          <w:noProof/>
        </w:rPr>
        <w:lastRenderedPageBreak/>
        <w:drawing>
          <wp:inline distT="0" distB="0" distL="0" distR="0" wp14:anchorId="133802A1" wp14:editId="1713AC78">
            <wp:extent cx="5274310" cy="155702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BB2" w:rsidRDefault="00646BB2" w:rsidP="00646BB2">
      <w:pPr>
        <w:pStyle w:val="3"/>
        <w:spacing w:before="156" w:after="156"/>
      </w:pPr>
      <w:r>
        <w:rPr>
          <w:rFonts w:hint="eastAsia"/>
        </w:rPr>
        <w:t>临时节点</w:t>
      </w:r>
      <w:r>
        <w:rPr>
          <w:rFonts w:hint="eastAsia"/>
        </w:rPr>
        <w:t xml:space="preserve"> </w:t>
      </w:r>
    </w:p>
    <w:p w:rsidR="00646BB2" w:rsidRPr="00646BB2" w:rsidRDefault="00646BB2" w:rsidP="00646BB2">
      <w:r>
        <w:t>与客户端的会话绑定。</w:t>
      </w:r>
      <w:r>
        <w:rPr>
          <w:rFonts w:hint="eastAsia"/>
        </w:rPr>
        <w:t xml:space="preserve"> </w:t>
      </w:r>
    </w:p>
    <w:p w:rsidR="00BE248C" w:rsidRDefault="00646BB2" w:rsidP="00646BB2">
      <w:r>
        <w:t>可以根据临时节点的特点判断某个服务是否存活。</w:t>
      </w:r>
      <w:r>
        <w:rPr>
          <w:rFonts w:hint="eastAsia"/>
        </w:rPr>
        <w:t xml:space="preserve"> </w:t>
      </w:r>
      <w:r>
        <w:rPr>
          <w:rFonts w:hint="eastAsia"/>
        </w:rPr>
        <w:t>创建时加参数</w:t>
      </w:r>
      <w:r>
        <w:rPr>
          <w:rFonts w:hint="eastAsia"/>
        </w:rPr>
        <w:t>-</w:t>
      </w:r>
      <w:r>
        <w:t xml:space="preserve">e </w:t>
      </w:r>
    </w:p>
    <w:p w:rsidR="00646BB2" w:rsidRDefault="00BE248C" w:rsidP="00646BB2">
      <w:r>
        <w:rPr>
          <w:noProof/>
        </w:rPr>
        <w:drawing>
          <wp:inline distT="0" distB="0" distL="0" distR="0" wp14:anchorId="26D97007" wp14:editId="444DB9DB">
            <wp:extent cx="5274310" cy="2430145"/>
            <wp:effectExtent l="0" t="0" r="254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48C" w:rsidRDefault="00BE248C" w:rsidP="00BE248C">
      <w:pPr>
        <w:pStyle w:val="3"/>
        <w:spacing w:before="156" w:after="156"/>
      </w:pPr>
      <w:r>
        <w:t>顺序节点</w:t>
      </w:r>
      <w:r>
        <w:rPr>
          <w:rFonts w:hint="eastAsia"/>
        </w:rPr>
        <w:t xml:space="preserve"> </w:t>
      </w:r>
    </w:p>
    <w:p w:rsidR="00BE248C" w:rsidRDefault="00BE248C" w:rsidP="00BE248C">
      <w:r>
        <w:t>创建时加参数</w:t>
      </w:r>
      <w:r>
        <w:rPr>
          <w:rFonts w:hint="eastAsia"/>
        </w:rPr>
        <w:t xml:space="preserve"> </w:t>
      </w:r>
      <w:r>
        <w:t xml:space="preserve">–s </w:t>
      </w:r>
    </w:p>
    <w:p w:rsidR="00BE248C" w:rsidRPr="00BE248C" w:rsidRDefault="00BE248C" w:rsidP="00BE248C">
      <w:r>
        <w:rPr>
          <w:noProof/>
        </w:rPr>
        <w:drawing>
          <wp:inline distT="0" distB="0" distL="0" distR="0" wp14:anchorId="6841A035" wp14:editId="35827AD9">
            <wp:extent cx="5274310" cy="234759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BB2" w:rsidRDefault="00646BB2" w:rsidP="00646BB2"/>
    <w:p w:rsidR="00C93D43" w:rsidRDefault="00C93D43" w:rsidP="00C93D43">
      <w:pPr>
        <w:pStyle w:val="2"/>
        <w:spacing w:before="156" w:after="156"/>
      </w:pPr>
      <w:r>
        <w:rPr>
          <w:rFonts w:hint="eastAsia"/>
        </w:rPr>
        <w:lastRenderedPageBreak/>
        <w:t>Watcher</w:t>
      </w:r>
      <w:r>
        <w:t xml:space="preserve"> </w:t>
      </w:r>
    </w:p>
    <w:p w:rsidR="00C93D43" w:rsidRDefault="00F539A4" w:rsidP="00C93D43">
      <w:r>
        <w:rPr>
          <w:noProof/>
        </w:rPr>
        <w:drawing>
          <wp:inline distT="0" distB="0" distL="0" distR="0" wp14:anchorId="51836C45" wp14:editId="33708DA5">
            <wp:extent cx="5274310" cy="809625"/>
            <wp:effectExtent l="0" t="0" r="254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9A4" w:rsidRDefault="00F539A4" w:rsidP="00C93D43">
      <w:r>
        <w:rPr>
          <w:noProof/>
        </w:rPr>
        <w:drawing>
          <wp:inline distT="0" distB="0" distL="0" distR="0" wp14:anchorId="76160332" wp14:editId="6F4D1CD0">
            <wp:extent cx="5274310" cy="68643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661" w:rsidRDefault="00B50661" w:rsidP="00B50661">
      <w:pPr>
        <w:pStyle w:val="3"/>
        <w:spacing w:before="156" w:after="156"/>
      </w:pPr>
      <w:r>
        <w:rPr>
          <w:rFonts w:hint="eastAsia"/>
        </w:rPr>
        <w:t>组成和机制</w:t>
      </w:r>
    </w:p>
    <w:p w:rsidR="00B50661" w:rsidRDefault="00B50661" w:rsidP="00B50661">
      <w:r>
        <w:rPr>
          <w:noProof/>
        </w:rPr>
        <w:drawing>
          <wp:inline distT="0" distB="0" distL="0" distR="0" wp14:anchorId="26D1278A" wp14:editId="41705771">
            <wp:extent cx="5274310" cy="23317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661" w:rsidRDefault="00B50661" w:rsidP="00B50661">
      <w:pPr>
        <w:pStyle w:val="3"/>
        <w:spacing w:before="156" w:after="156"/>
      </w:pPr>
      <w:r>
        <w:rPr>
          <w:rFonts w:hint="eastAsia"/>
        </w:rPr>
        <w:t xml:space="preserve">Watcher  </w:t>
      </w:r>
      <w:r>
        <w:rPr>
          <w:rFonts w:hint="eastAsia"/>
        </w:rPr>
        <w:t>接口和事件</w:t>
      </w:r>
    </w:p>
    <w:p w:rsidR="00B50661" w:rsidRDefault="00B50661" w:rsidP="00B50661">
      <w:pPr>
        <w:rPr>
          <w:noProof/>
        </w:rPr>
      </w:pPr>
      <w:r>
        <w:rPr>
          <w:noProof/>
        </w:rPr>
        <w:drawing>
          <wp:inline distT="0" distB="0" distL="0" distR="0" wp14:anchorId="3EEFC549" wp14:editId="6E533D79">
            <wp:extent cx="4371975" cy="96202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0661">
        <w:rPr>
          <w:noProof/>
        </w:rPr>
        <w:t xml:space="preserve"> </w:t>
      </w:r>
    </w:p>
    <w:p w:rsidR="00B50661" w:rsidRDefault="00B50661" w:rsidP="00B50661">
      <w:pPr>
        <w:rPr>
          <w:noProof/>
        </w:rPr>
      </w:pPr>
    </w:p>
    <w:p w:rsidR="00B50661" w:rsidRDefault="00B50661" w:rsidP="00B50661">
      <w:pPr>
        <w:rPr>
          <w:noProof/>
        </w:rPr>
      </w:pPr>
    </w:p>
    <w:p w:rsidR="00B50661" w:rsidRPr="00B50661" w:rsidRDefault="00B50661" w:rsidP="00B50661">
      <w:r>
        <w:rPr>
          <w:noProof/>
        </w:rPr>
        <w:drawing>
          <wp:inline distT="0" distB="0" distL="0" distR="0" wp14:anchorId="34049066" wp14:editId="4395AF31">
            <wp:extent cx="4476750" cy="8763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D43" w:rsidRDefault="00C93D43" w:rsidP="00C93D43"/>
    <w:p w:rsidR="00B50661" w:rsidRDefault="00B50661" w:rsidP="00C93D43"/>
    <w:p w:rsidR="00B50661" w:rsidRDefault="00B50661" w:rsidP="00C93D4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B3137A2" wp14:editId="3D80672A">
            <wp:extent cx="5274310" cy="227076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066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4A2DF9" wp14:editId="6571B9E2">
            <wp:extent cx="5274310" cy="2317750"/>
            <wp:effectExtent l="0" t="0" r="2540" b="63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661" w:rsidRDefault="00B2097C" w:rsidP="00B2097C">
      <w:pPr>
        <w:pStyle w:val="3"/>
        <w:spacing w:before="156" w:after="156"/>
        <w:rPr>
          <w:noProof/>
        </w:rPr>
      </w:pPr>
      <w:r>
        <w:rPr>
          <w:noProof/>
        </w:rPr>
        <w:t>注册</w:t>
      </w:r>
    </w:p>
    <w:p w:rsidR="00B2097C" w:rsidRDefault="00B2097C" w:rsidP="00B2097C">
      <w:pPr>
        <w:pBdr>
          <w:bottom w:val="single" w:sz="6" w:space="1" w:color="auto"/>
        </w:pBdr>
        <w:rPr>
          <w:noProof/>
        </w:rPr>
      </w:pPr>
      <w:r>
        <w:rPr>
          <w:noProof/>
        </w:rPr>
        <w:drawing>
          <wp:inline distT="0" distB="0" distL="0" distR="0" wp14:anchorId="7DC1FA29" wp14:editId="04B97A75">
            <wp:extent cx="5274310" cy="1920875"/>
            <wp:effectExtent l="0" t="0" r="254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097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9D59238" wp14:editId="72322778">
            <wp:extent cx="5274310" cy="226885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097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873295" wp14:editId="13CFBF85">
            <wp:extent cx="5274310" cy="177609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097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B5A382" wp14:editId="76EA48E8">
            <wp:extent cx="5274310" cy="1614170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384F" w:rsidRPr="00E7384F">
        <w:rPr>
          <w:noProof/>
        </w:rPr>
        <w:t xml:space="preserve"> </w:t>
      </w:r>
      <w:r w:rsidR="00E7384F">
        <w:rPr>
          <w:noProof/>
        </w:rPr>
        <w:drawing>
          <wp:inline distT="0" distB="0" distL="0" distR="0" wp14:anchorId="147FC6F7" wp14:editId="360B57F1">
            <wp:extent cx="5274310" cy="225298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384F" w:rsidRPr="00E7384F">
        <w:rPr>
          <w:noProof/>
        </w:rPr>
        <w:t xml:space="preserve"> </w:t>
      </w:r>
      <w:r w:rsidR="00E7384F">
        <w:rPr>
          <w:noProof/>
        </w:rPr>
        <w:lastRenderedPageBreak/>
        <w:drawing>
          <wp:inline distT="0" distB="0" distL="0" distR="0" wp14:anchorId="31381F43" wp14:editId="38711A5B">
            <wp:extent cx="5274310" cy="2466975"/>
            <wp:effectExtent l="0" t="0" r="254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33A6" w:rsidRPr="005333A6">
        <w:rPr>
          <w:noProof/>
        </w:rPr>
        <w:t xml:space="preserve"> </w:t>
      </w:r>
      <w:r w:rsidR="005333A6">
        <w:rPr>
          <w:noProof/>
        </w:rPr>
        <w:drawing>
          <wp:inline distT="0" distB="0" distL="0" distR="0" wp14:anchorId="47EB6806" wp14:editId="49BB73BE">
            <wp:extent cx="5238750" cy="336232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CAA" w:rsidRDefault="00356CAA" w:rsidP="00B2097C">
      <w:pPr>
        <w:rPr>
          <w:noProof/>
        </w:rPr>
      </w:pPr>
      <w:r>
        <w:rPr>
          <w:noProof/>
        </w:rPr>
        <w:drawing>
          <wp:inline distT="0" distB="0" distL="0" distR="0" wp14:anchorId="608E0EF6" wp14:editId="298F8158">
            <wp:extent cx="5274310" cy="228854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6CA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AF3989C" wp14:editId="7C608CEE">
            <wp:extent cx="5274310" cy="299339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C57" w:rsidRDefault="003D5C57" w:rsidP="003D5C57">
      <w:pPr>
        <w:pStyle w:val="3"/>
        <w:spacing w:before="156" w:after="156"/>
      </w:pPr>
      <w:r>
        <w:rPr>
          <w:rFonts w:hint="eastAsia"/>
        </w:rPr>
        <w:t>客户端</w:t>
      </w:r>
      <w:r>
        <w:t>watcher</w:t>
      </w:r>
      <w:r>
        <w:rPr>
          <w:rFonts w:hint="eastAsia"/>
        </w:rPr>
        <w:t>注册流程</w:t>
      </w:r>
    </w:p>
    <w:p w:rsidR="00E707D6" w:rsidRDefault="00704C70" w:rsidP="003D5C57">
      <w:pPr>
        <w:rPr>
          <w:noProof/>
        </w:rPr>
      </w:pPr>
      <w:r>
        <w:rPr>
          <w:noProof/>
        </w:rPr>
        <w:drawing>
          <wp:inline distT="0" distB="0" distL="0" distR="0" wp14:anchorId="449E375A" wp14:editId="02F0A834">
            <wp:extent cx="5274310" cy="1354455"/>
            <wp:effectExtent l="19050" t="0" r="21590" b="41719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445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  <w:r w:rsidRPr="00704C7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FAF70C" wp14:editId="70426EEC">
            <wp:extent cx="5274310" cy="217360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4C70">
        <w:rPr>
          <w:noProof/>
        </w:rPr>
        <w:t xml:space="preserve"> </w:t>
      </w:r>
    </w:p>
    <w:p w:rsidR="00E707D6" w:rsidRDefault="00E707D6" w:rsidP="003D5C57">
      <w:pPr>
        <w:rPr>
          <w:noProof/>
        </w:rPr>
      </w:pPr>
    </w:p>
    <w:p w:rsidR="00E707D6" w:rsidRDefault="00E707D6" w:rsidP="00E707D6">
      <w:pPr>
        <w:pStyle w:val="3"/>
        <w:spacing w:before="156" w:after="156"/>
        <w:rPr>
          <w:noProof/>
        </w:rPr>
      </w:pPr>
      <w:r>
        <w:rPr>
          <w:noProof/>
        </w:rPr>
        <w:t>服务器端处理</w:t>
      </w:r>
      <w:r>
        <w:rPr>
          <w:rFonts w:hint="eastAsia"/>
          <w:noProof/>
        </w:rPr>
        <w:t>W</w:t>
      </w:r>
      <w:r>
        <w:rPr>
          <w:noProof/>
        </w:rPr>
        <w:t>atcher</w:t>
      </w:r>
    </w:p>
    <w:p w:rsidR="00E707D6" w:rsidRDefault="00E707D6" w:rsidP="003D5C57">
      <w:pPr>
        <w:rPr>
          <w:noProof/>
        </w:rPr>
      </w:pPr>
    </w:p>
    <w:p w:rsidR="00E707D6" w:rsidRDefault="00E707D6" w:rsidP="003D5C57">
      <w:pPr>
        <w:rPr>
          <w:noProof/>
        </w:rPr>
      </w:pPr>
    </w:p>
    <w:p w:rsidR="00E707D6" w:rsidRDefault="00E707D6" w:rsidP="003D5C57">
      <w:pPr>
        <w:rPr>
          <w:noProof/>
        </w:rPr>
      </w:pPr>
    </w:p>
    <w:p w:rsidR="00E707D6" w:rsidRDefault="00E707D6" w:rsidP="003D5C57">
      <w:pPr>
        <w:rPr>
          <w:noProof/>
        </w:rPr>
      </w:pPr>
    </w:p>
    <w:p w:rsidR="003D5C57" w:rsidRDefault="00704C70" w:rsidP="003D5C57">
      <w:pPr>
        <w:rPr>
          <w:noProof/>
        </w:rPr>
      </w:pPr>
      <w:r>
        <w:rPr>
          <w:noProof/>
        </w:rPr>
        <w:drawing>
          <wp:inline distT="0" distB="0" distL="0" distR="0" wp14:anchorId="57AC0CE4" wp14:editId="27A26BF5">
            <wp:extent cx="5274310" cy="3326765"/>
            <wp:effectExtent l="0" t="0" r="254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4C7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577A1F" wp14:editId="5B338ACC">
            <wp:extent cx="4200525" cy="3657600"/>
            <wp:effectExtent l="190500" t="190500" r="200025" b="19050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657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9E37CF" w:rsidRPr="009E37CF">
        <w:rPr>
          <w:noProof/>
        </w:rPr>
        <w:t xml:space="preserve"> </w:t>
      </w:r>
      <w:r w:rsidR="009E37CF">
        <w:rPr>
          <w:noProof/>
        </w:rPr>
        <w:lastRenderedPageBreak/>
        <w:drawing>
          <wp:inline distT="0" distB="0" distL="0" distR="0" wp14:anchorId="64592432" wp14:editId="07069E14">
            <wp:extent cx="5274310" cy="2488565"/>
            <wp:effectExtent l="0" t="0" r="2540" b="698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6AB5" w:rsidRPr="00DE6AB5">
        <w:rPr>
          <w:noProof/>
        </w:rPr>
        <w:t xml:space="preserve"> </w:t>
      </w:r>
      <w:r w:rsidR="00DE6AB5">
        <w:rPr>
          <w:noProof/>
        </w:rPr>
        <w:drawing>
          <wp:inline distT="0" distB="0" distL="0" distR="0" wp14:anchorId="1B2F4644" wp14:editId="1BE4D862">
            <wp:extent cx="5274310" cy="243967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AB5" w:rsidRDefault="00DE6AB5" w:rsidP="00DE6AB5">
      <w:pPr>
        <w:pStyle w:val="3"/>
        <w:spacing w:before="156" w:after="156"/>
        <w:rPr>
          <w:noProof/>
        </w:rPr>
      </w:pPr>
      <w:r>
        <w:rPr>
          <w:rFonts w:hint="eastAsia"/>
          <w:noProof/>
        </w:rPr>
        <w:t>客户端回调</w:t>
      </w:r>
      <w:r>
        <w:rPr>
          <w:noProof/>
        </w:rPr>
        <w:t>watcher</w:t>
      </w:r>
    </w:p>
    <w:p w:rsidR="00DE6AB5" w:rsidRDefault="00DE6AB5" w:rsidP="00DE6AB5">
      <w:pPr>
        <w:rPr>
          <w:noProof/>
        </w:rPr>
      </w:pPr>
      <w:r>
        <w:rPr>
          <w:noProof/>
        </w:rPr>
        <w:drawing>
          <wp:inline distT="0" distB="0" distL="0" distR="0" wp14:anchorId="0B164844" wp14:editId="1D85E20D">
            <wp:extent cx="5274310" cy="2340610"/>
            <wp:effectExtent l="0" t="0" r="254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6AB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7B57B7D" wp14:editId="25D19643">
            <wp:extent cx="5038725" cy="3810000"/>
            <wp:effectExtent l="0" t="0" r="952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5AD" w:rsidRDefault="00D125AD" w:rsidP="00D125AD">
      <w:pPr>
        <w:pStyle w:val="2"/>
        <w:spacing w:before="156" w:after="156"/>
        <w:rPr>
          <w:noProof/>
        </w:rPr>
      </w:pPr>
      <w:r>
        <w:rPr>
          <w:noProof/>
        </w:rPr>
        <w:t>ZK ACL</w:t>
      </w:r>
    </w:p>
    <w:p w:rsidR="00D125AD" w:rsidRDefault="00D93CEC" w:rsidP="00D125AD">
      <w:pPr>
        <w:rPr>
          <w:noProof/>
        </w:rPr>
      </w:pPr>
      <w:r>
        <w:rPr>
          <w:noProof/>
        </w:rPr>
        <w:drawing>
          <wp:inline distT="0" distB="0" distL="0" distR="0" wp14:anchorId="16EC7380" wp14:editId="5D11E70B">
            <wp:extent cx="5274310" cy="235077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3CE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A6795DC" wp14:editId="293A4E89">
            <wp:extent cx="5274310" cy="240474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CEC" w:rsidRDefault="00D93CEC" w:rsidP="00D93CEC">
      <w:pPr>
        <w:pStyle w:val="3"/>
        <w:spacing w:before="156" w:after="156"/>
        <w:rPr>
          <w:noProof/>
        </w:rPr>
      </w:pPr>
      <w:r>
        <w:rPr>
          <w:noProof/>
        </w:rPr>
        <w:t xml:space="preserve">Scheme </w:t>
      </w:r>
      <w:r>
        <w:rPr>
          <w:rFonts w:hint="eastAsia"/>
          <w:noProof/>
        </w:rPr>
        <w:t>类型</w:t>
      </w:r>
      <w:r>
        <w:rPr>
          <w:rFonts w:hint="eastAsia"/>
          <w:noProof/>
        </w:rPr>
        <w:t xml:space="preserve"> --- </w:t>
      </w:r>
      <w:r>
        <w:rPr>
          <w:noProof/>
        </w:rPr>
        <w:t xml:space="preserve">auth </w:t>
      </w:r>
    </w:p>
    <w:p w:rsidR="00D93CEC" w:rsidRDefault="00800004" w:rsidP="00D93CEC">
      <w:pPr>
        <w:rPr>
          <w:noProof/>
        </w:rPr>
      </w:pPr>
      <w:r>
        <w:rPr>
          <w:noProof/>
        </w:rPr>
        <w:drawing>
          <wp:inline distT="0" distB="0" distL="0" distR="0" wp14:anchorId="72BAF9E3" wp14:editId="1575210A">
            <wp:extent cx="5274310" cy="198755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000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D028789" wp14:editId="15CBF502">
            <wp:extent cx="5274310" cy="181356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000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410A35" wp14:editId="73FA2524">
            <wp:extent cx="5274310" cy="204216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004" w:rsidRDefault="00800004" w:rsidP="00800004">
      <w:pPr>
        <w:pStyle w:val="3"/>
        <w:spacing w:before="156" w:after="156"/>
        <w:rPr>
          <w:noProof/>
        </w:rPr>
      </w:pPr>
      <w:r>
        <w:rPr>
          <w:noProof/>
        </w:rPr>
        <w:lastRenderedPageBreak/>
        <w:t>Digest</w:t>
      </w:r>
    </w:p>
    <w:p w:rsidR="00800004" w:rsidRDefault="00800004" w:rsidP="00D93CEC">
      <w:r>
        <w:rPr>
          <w:noProof/>
        </w:rPr>
        <w:drawing>
          <wp:inline distT="0" distB="0" distL="0" distR="0" wp14:anchorId="71B53D56" wp14:editId="42539F40">
            <wp:extent cx="5274310" cy="2071370"/>
            <wp:effectExtent l="0" t="0" r="254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730" w:rsidRDefault="00EB2730" w:rsidP="00EB2730">
      <w:pPr>
        <w:pStyle w:val="3"/>
        <w:spacing w:before="156" w:after="156"/>
      </w:pPr>
      <w:r>
        <w:rPr>
          <w:rFonts w:hint="eastAsia"/>
        </w:rPr>
        <w:t>IP</w:t>
      </w:r>
    </w:p>
    <w:p w:rsidR="00EB2730" w:rsidRDefault="00EB2730" w:rsidP="00EB2730">
      <w:r>
        <w:rPr>
          <w:noProof/>
        </w:rPr>
        <w:drawing>
          <wp:inline distT="0" distB="0" distL="0" distR="0" wp14:anchorId="60E506E0" wp14:editId="5A73FDD7">
            <wp:extent cx="5274310" cy="1674495"/>
            <wp:effectExtent l="0" t="0" r="2540" b="19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19E" w:rsidRDefault="00FC219E" w:rsidP="00FC219E">
      <w:pPr>
        <w:pStyle w:val="3"/>
        <w:spacing w:before="156" w:after="156"/>
      </w:pPr>
      <w:r>
        <w:rPr>
          <w:rFonts w:hint="eastAsia"/>
        </w:rPr>
        <w:t>super</w:t>
      </w:r>
    </w:p>
    <w:p w:rsidR="00FC219E" w:rsidRDefault="00FC219E" w:rsidP="00FC219E">
      <w:pPr>
        <w:rPr>
          <w:noProof/>
        </w:rPr>
      </w:pPr>
      <w:r>
        <w:rPr>
          <w:noProof/>
        </w:rPr>
        <w:drawing>
          <wp:inline distT="0" distB="0" distL="0" distR="0" wp14:anchorId="354E0BBB" wp14:editId="5CDE8708">
            <wp:extent cx="5274310" cy="187261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81F" w:rsidRPr="00EC181F">
        <w:rPr>
          <w:noProof/>
        </w:rPr>
        <w:t xml:space="preserve"> </w:t>
      </w:r>
      <w:r w:rsidR="00EC181F">
        <w:rPr>
          <w:noProof/>
        </w:rPr>
        <w:drawing>
          <wp:inline distT="0" distB="0" distL="0" distR="0" wp14:anchorId="23CBA25C" wp14:editId="0C722B1C">
            <wp:extent cx="5274310" cy="1941830"/>
            <wp:effectExtent l="0" t="0" r="2540" b="12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FD3" w:rsidRDefault="00762FD3" w:rsidP="00762FD3">
      <w:pPr>
        <w:pStyle w:val="2"/>
        <w:spacing w:before="156" w:after="156"/>
        <w:rPr>
          <w:noProof/>
        </w:rPr>
      </w:pPr>
      <w:r>
        <w:rPr>
          <w:noProof/>
        </w:rPr>
        <w:lastRenderedPageBreak/>
        <w:t>客户端连接</w:t>
      </w:r>
    </w:p>
    <w:p w:rsidR="00762FD3" w:rsidRDefault="00762FD3" w:rsidP="006A663A">
      <w:pPr>
        <w:rPr>
          <w:noProof/>
        </w:rPr>
      </w:pPr>
      <w:r>
        <w:rPr>
          <w:noProof/>
        </w:rPr>
        <w:drawing>
          <wp:inline distT="0" distB="0" distL="0" distR="0" wp14:anchorId="4218AC36" wp14:editId="05EA959F">
            <wp:extent cx="5274310" cy="225107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FD3" w:rsidRDefault="00762FD3" w:rsidP="00762FD3">
      <w:pPr>
        <w:pStyle w:val="3"/>
        <w:spacing w:before="156" w:after="156"/>
        <w:rPr>
          <w:noProof/>
        </w:rPr>
      </w:pPr>
      <w:r>
        <w:rPr>
          <w:noProof/>
        </w:rPr>
        <w:t>初始化连接地址</w:t>
      </w:r>
    </w:p>
    <w:p w:rsidR="00762FD3" w:rsidRDefault="00762FD3" w:rsidP="006A663A">
      <w:pPr>
        <w:rPr>
          <w:noProof/>
        </w:rPr>
      </w:pPr>
      <w:r>
        <w:rPr>
          <w:noProof/>
        </w:rPr>
        <w:drawing>
          <wp:inline distT="0" distB="0" distL="0" distR="0" wp14:anchorId="2F233748" wp14:editId="7219B694">
            <wp:extent cx="5274310" cy="3011170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FD3" w:rsidRDefault="00762FD3" w:rsidP="00762FD3">
      <w:pPr>
        <w:pStyle w:val="3"/>
        <w:spacing w:before="156" w:after="156"/>
      </w:pPr>
      <w:r>
        <w:lastRenderedPageBreak/>
        <w:t>选择一个地址</w:t>
      </w:r>
    </w:p>
    <w:p w:rsidR="00762FD3" w:rsidRPr="00762FD3" w:rsidRDefault="00762FD3" w:rsidP="00762FD3">
      <w:r>
        <w:rPr>
          <w:noProof/>
        </w:rPr>
        <w:drawing>
          <wp:inline distT="0" distB="0" distL="0" distR="0" wp14:anchorId="3B80F1C0" wp14:editId="007CFA2F">
            <wp:extent cx="5274310" cy="3232150"/>
            <wp:effectExtent l="0" t="0" r="2540" b="635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63A" w:rsidRDefault="006A663A" w:rsidP="006A663A">
      <w:pPr>
        <w:pStyle w:val="2"/>
        <w:spacing w:before="156" w:after="156"/>
        <w:rPr>
          <w:noProof/>
        </w:rPr>
      </w:pPr>
      <w:r>
        <w:rPr>
          <w:noProof/>
        </w:rPr>
        <w:t>会话</w:t>
      </w:r>
    </w:p>
    <w:p w:rsidR="006A663A" w:rsidRDefault="006A663A" w:rsidP="006A663A">
      <w:r>
        <w:rPr>
          <w:noProof/>
        </w:rPr>
        <w:drawing>
          <wp:inline distT="0" distB="0" distL="0" distR="0" wp14:anchorId="4B1FA9E4" wp14:editId="5685D8C1">
            <wp:extent cx="5274310" cy="2212340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82C">
        <w:rPr>
          <w:noProof/>
        </w:rPr>
        <w:drawing>
          <wp:inline distT="0" distB="0" distL="0" distR="0" wp14:anchorId="4B9E2113" wp14:editId="355387B7">
            <wp:extent cx="5274310" cy="2157730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A64" w:rsidRDefault="00985A64" w:rsidP="00985A64">
      <w:pPr>
        <w:pStyle w:val="3"/>
        <w:spacing w:before="156" w:after="156"/>
      </w:pPr>
      <w:r>
        <w:rPr>
          <w:rFonts w:hint="eastAsia"/>
        </w:rPr>
        <w:lastRenderedPageBreak/>
        <w:t>S</w:t>
      </w:r>
      <w:r>
        <w:t>essionTracker</w:t>
      </w:r>
    </w:p>
    <w:p w:rsidR="00985A64" w:rsidRPr="00985A64" w:rsidRDefault="00985A64" w:rsidP="00985A64"/>
    <w:p w:rsidR="00985A64" w:rsidRPr="00985A64" w:rsidRDefault="00985A64" w:rsidP="00985A64">
      <w:r>
        <w:rPr>
          <w:noProof/>
        </w:rPr>
        <w:drawing>
          <wp:inline distT="0" distB="0" distL="0" distR="0" wp14:anchorId="42631145" wp14:editId="6CC7A1A5">
            <wp:extent cx="5274310" cy="2395220"/>
            <wp:effectExtent l="0" t="0" r="2540" b="508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63A" w:rsidRDefault="00985A64" w:rsidP="00985A64">
      <w:pPr>
        <w:pStyle w:val="3"/>
        <w:spacing w:before="156" w:after="156"/>
      </w:pPr>
      <w:r>
        <w:rPr>
          <w:rFonts w:hint="eastAsia"/>
        </w:rPr>
        <w:t>分桶策略</w:t>
      </w:r>
    </w:p>
    <w:p w:rsidR="00985A64" w:rsidRDefault="00985A64" w:rsidP="00985A64"/>
    <w:p w:rsidR="0074582C" w:rsidRDefault="0074582C" w:rsidP="0074582C">
      <w:pPr>
        <w:pStyle w:val="3"/>
        <w:spacing w:before="156" w:after="156"/>
      </w:pPr>
      <w:r>
        <w:t>会话激活</w:t>
      </w:r>
    </w:p>
    <w:p w:rsidR="0074582C" w:rsidRPr="0074582C" w:rsidRDefault="0074582C" w:rsidP="0074582C">
      <w:r>
        <w:rPr>
          <w:noProof/>
        </w:rPr>
        <w:drawing>
          <wp:inline distT="0" distB="0" distL="0" distR="0" wp14:anchorId="6A04E67F" wp14:editId="5978C7B4">
            <wp:extent cx="5274310" cy="2412365"/>
            <wp:effectExtent l="0" t="0" r="2540" b="698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FD3" w:rsidRDefault="00762FD3" w:rsidP="00A42312">
      <w:pPr>
        <w:pStyle w:val="3"/>
        <w:spacing w:before="156" w:after="156"/>
        <w:rPr>
          <w:noProof/>
        </w:rPr>
      </w:pPr>
      <w:r>
        <w:rPr>
          <w:rFonts w:hint="eastAsia"/>
          <w:noProof/>
        </w:rPr>
        <w:t xml:space="preserve"> </w:t>
      </w:r>
      <w:r w:rsidR="00A42312">
        <w:rPr>
          <w:rFonts w:hint="eastAsia"/>
          <w:noProof/>
        </w:rPr>
        <w:t>会话超时检测</w:t>
      </w:r>
    </w:p>
    <w:p w:rsidR="00A42312" w:rsidRDefault="00A42312" w:rsidP="00A42312">
      <w:r>
        <w:rPr>
          <w:noProof/>
        </w:rPr>
        <w:drawing>
          <wp:inline distT="0" distB="0" distL="0" distR="0" wp14:anchorId="04EE2236" wp14:editId="46D1D583">
            <wp:extent cx="5274310" cy="1297940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C74" w:rsidRDefault="005C6C74" w:rsidP="005C6C74">
      <w:pPr>
        <w:pStyle w:val="3"/>
        <w:spacing w:before="156" w:after="156"/>
      </w:pPr>
      <w:r>
        <w:lastRenderedPageBreak/>
        <w:t>会话清理流程</w:t>
      </w:r>
    </w:p>
    <w:p w:rsidR="005C6C74" w:rsidRDefault="005C6C74" w:rsidP="005C6C74">
      <w:r>
        <w:rPr>
          <w:noProof/>
        </w:rPr>
        <w:drawing>
          <wp:inline distT="0" distB="0" distL="0" distR="0" wp14:anchorId="0CEB55F8" wp14:editId="5A83CF08">
            <wp:extent cx="5274310" cy="2814955"/>
            <wp:effectExtent l="0" t="0" r="2540" b="444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C74" w:rsidRDefault="005C6C74" w:rsidP="005C6C74">
      <w:pPr>
        <w:pStyle w:val="3"/>
        <w:spacing w:before="156" w:after="156"/>
      </w:pPr>
      <w:r>
        <w:t>会话重连</w:t>
      </w:r>
    </w:p>
    <w:p w:rsidR="005C6C74" w:rsidRDefault="005C6C74" w:rsidP="005C6C74">
      <w:r>
        <w:rPr>
          <w:noProof/>
        </w:rPr>
        <w:drawing>
          <wp:inline distT="0" distB="0" distL="0" distR="0" wp14:anchorId="72FBB73B" wp14:editId="4B175360">
            <wp:extent cx="5274310" cy="859790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C74" w:rsidRDefault="005C6C74" w:rsidP="005C6C74">
      <w:pPr>
        <w:pStyle w:val="3"/>
        <w:spacing w:before="156" w:after="156"/>
      </w:pPr>
      <w:r>
        <w:t>会话异常</w:t>
      </w:r>
    </w:p>
    <w:p w:rsidR="005C6C74" w:rsidRDefault="00E9474C" w:rsidP="005C6C74">
      <w:r>
        <w:rPr>
          <w:noProof/>
        </w:rPr>
        <w:drawing>
          <wp:inline distT="0" distB="0" distL="0" distR="0" wp14:anchorId="17ED832B" wp14:editId="58A78523">
            <wp:extent cx="5274310" cy="1486535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19A">
        <w:rPr>
          <w:noProof/>
        </w:rPr>
        <w:drawing>
          <wp:inline distT="0" distB="0" distL="0" distR="0" wp14:anchorId="3BB7E336" wp14:editId="60626696">
            <wp:extent cx="5274310" cy="1364615"/>
            <wp:effectExtent l="0" t="0" r="2540" b="6985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19A">
        <w:rPr>
          <w:noProof/>
        </w:rPr>
        <w:lastRenderedPageBreak/>
        <w:drawing>
          <wp:inline distT="0" distB="0" distL="0" distR="0" wp14:anchorId="23790CB1" wp14:editId="388C410B">
            <wp:extent cx="5274310" cy="232981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19A">
        <w:rPr>
          <w:noProof/>
        </w:rPr>
        <w:drawing>
          <wp:inline distT="0" distB="0" distL="0" distR="0" wp14:anchorId="52D96484" wp14:editId="6E3B3986">
            <wp:extent cx="5274310" cy="2651125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19A">
        <w:rPr>
          <w:noProof/>
        </w:rPr>
        <w:drawing>
          <wp:inline distT="0" distB="0" distL="0" distR="0" wp14:anchorId="28B7CF5C" wp14:editId="33716000">
            <wp:extent cx="5274310" cy="2450465"/>
            <wp:effectExtent l="0" t="0" r="2540" b="698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19A" w:rsidRDefault="0005219A" w:rsidP="0005219A">
      <w:pPr>
        <w:pStyle w:val="2"/>
        <w:spacing w:before="156" w:after="156"/>
      </w:pPr>
      <w:r>
        <w:t>数据与存储</w:t>
      </w:r>
    </w:p>
    <w:p w:rsidR="0005219A" w:rsidRDefault="0005219A" w:rsidP="0005219A"/>
    <w:p w:rsidR="0005219A" w:rsidRDefault="0005219A" w:rsidP="0005219A">
      <w:r>
        <w:rPr>
          <w:noProof/>
        </w:rPr>
        <w:lastRenderedPageBreak/>
        <w:drawing>
          <wp:inline distT="0" distB="0" distL="0" distR="0" wp14:anchorId="6301EAC5" wp14:editId="2BA28665">
            <wp:extent cx="5274310" cy="2472690"/>
            <wp:effectExtent l="0" t="0" r="2540" b="381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064B">
        <w:rPr>
          <w:noProof/>
        </w:rPr>
        <w:drawing>
          <wp:inline distT="0" distB="0" distL="0" distR="0" wp14:anchorId="31409E5D" wp14:editId="2A7F06CC">
            <wp:extent cx="5274310" cy="3219450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64B" w:rsidRDefault="0033064B" w:rsidP="0033064B">
      <w:pPr>
        <w:pStyle w:val="2"/>
        <w:spacing w:before="156" w:after="156"/>
      </w:pPr>
      <w:r>
        <w:t>日志文件</w:t>
      </w:r>
    </w:p>
    <w:p w:rsidR="0033064B" w:rsidRPr="0033064B" w:rsidRDefault="0033064B" w:rsidP="0033064B">
      <w:r>
        <w:rPr>
          <w:noProof/>
        </w:rPr>
        <w:drawing>
          <wp:inline distT="0" distB="0" distL="0" distR="0" wp14:anchorId="2B812A44" wp14:editId="2B4B50A8">
            <wp:extent cx="5274310" cy="245745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163892" wp14:editId="20C6B3AB">
            <wp:extent cx="5274310" cy="229044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57C1">
        <w:rPr>
          <w:noProof/>
        </w:rPr>
        <w:drawing>
          <wp:inline distT="0" distB="0" distL="0" distR="0" wp14:anchorId="6877C723" wp14:editId="041B97D4">
            <wp:extent cx="5274310" cy="2055495"/>
            <wp:effectExtent l="0" t="0" r="2540" b="190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57C1">
        <w:rPr>
          <w:noProof/>
        </w:rPr>
        <w:drawing>
          <wp:inline distT="0" distB="0" distL="0" distR="0" wp14:anchorId="77EA9699" wp14:editId="5CAE53D1">
            <wp:extent cx="5274310" cy="3053715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57C1">
        <w:rPr>
          <w:noProof/>
        </w:rPr>
        <w:lastRenderedPageBreak/>
        <w:drawing>
          <wp:inline distT="0" distB="0" distL="0" distR="0" wp14:anchorId="7FBF937E" wp14:editId="756F2E82">
            <wp:extent cx="5274310" cy="2811780"/>
            <wp:effectExtent l="0" t="0" r="2540" b="762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81F" w:rsidRDefault="00EC181F" w:rsidP="0038267E">
      <w:pPr>
        <w:pStyle w:val="1"/>
        <w:rPr>
          <w:noProof/>
        </w:rPr>
      </w:pPr>
      <w:r>
        <w:rPr>
          <w:noProof/>
        </w:rPr>
        <w:t>JAVA</w:t>
      </w:r>
      <w:r>
        <w:rPr>
          <w:rFonts w:hint="eastAsia"/>
          <w:noProof/>
        </w:rPr>
        <w:t>客户端</w:t>
      </w:r>
    </w:p>
    <w:p w:rsidR="0038267E" w:rsidRDefault="0038267E" w:rsidP="0038267E">
      <w:pPr>
        <w:pStyle w:val="2"/>
        <w:spacing w:before="156" w:after="156"/>
      </w:pPr>
      <w:r>
        <w:t>准备</w:t>
      </w:r>
    </w:p>
    <w:p w:rsidR="0038267E" w:rsidRDefault="0038267E" w:rsidP="0038267E">
      <w:r>
        <w:rPr>
          <w:noProof/>
        </w:rPr>
        <w:drawing>
          <wp:inline distT="0" distB="0" distL="0" distR="0" wp14:anchorId="359D7F9C" wp14:editId="0BFEF76C">
            <wp:extent cx="5274310" cy="283908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67E" w:rsidRDefault="0038267E" w:rsidP="0038267E">
      <w:pPr>
        <w:pStyle w:val="2"/>
        <w:spacing w:before="156" w:after="156"/>
      </w:pPr>
      <w:r>
        <w:lastRenderedPageBreak/>
        <w:t>创建会话</w:t>
      </w:r>
    </w:p>
    <w:p w:rsidR="0038267E" w:rsidRDefault="0038267E" w:rsidP="0038267E">
      <w:pPr>
        <w:rPr>
          <w:noProof/>
        </w:rPr>
      </w:pPr>
      <w:r>
        <w:rPr>
          <w:noProof/>
        </w:rPr>
        <w:drawing>
          <wp:inline distT="0" distB="0" distL="0" distR="0" wp14:anchorId="68866D84" wp14:editId="393A7F56">
            <wp:extent cx="5274310" cy="214058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67E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745F88" wp14:editId="4EA8D0E5">
            <wp:extent cx="5274310" cy="190500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267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CA2058" wp14:editId="4F278F1D">
            <wp:extent cx="5274310" cy="195072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B8C" w:rsidRDefault="00EF5B8C" w:rsidP="00EF5B8C">
      <w:pPr>
        <w:pStyle w:val="2"/>
        <w:spacing w:before="156" w:after="156"/>
        <w:rPr>
          <w:noProof/>
        </w:rPr>
      </w:pPr>
      <w:r>
        <w:rPr>
          <w:noProof/>
        </w:rPr>
        <w:t>创建节点</w:t>
      </w:r>
    </w:p>
    <w:p w:rsidR="002A6043" w:rsidRDefault="002A6043" w:rsidP="002A6043">
      <w:pPr>
        <w:rPr>
          <w:noProof/>
        </w:rPr>
      </w:pPr>
      <w:r>
        <w:rPr>
          <w:noProof/>
        </w:rPr>
        <w:drawing>
          <wp:inline distT="0" distB="0" distL="0" distR="0" wp14:anchorId="2F67C0A7" wp14:editId="7EA455CE">
            <wp:extent cx="5274310" cy="168338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3080" w:rsidRPr="00853080">
        <w:rPr>
          <w:noProof/>
        </w:rPr>
        <w:t xml:space="preserve"> </w:t>
      </w:r>
      <w:r w:rsidR="00853080">
        <w:rPr>
          <w:noProof/>
        </w:rPr>
        <w:lastRenderedPageBreak/>
        <w:drawing>
          <wp:inline distT="0" distB="0" distL="0" distR="0" wp14:anchorId="44F0C14C" wp14:editId="4B06CA43">
            <wp:extent cx="5274310" cy="177419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3080" w:rsidRPr="00853080">
        <w:rPr>
          <w:noProof/>
        </w:rPr>
        <w:t xml:space="preserve"> </w:t>
      </w:r>
      <w:r w:rsidR="00853080">
        <w:rPr>
          <w:noProof/>
        </w:rPr>
        <w:drawing>
          <wp:inline distT="0" distB="0" distL="0" distR="0" wp14:anchorId="643FEC94" wp14:editId="280FF930">
            <wp:extent cx="5274310" cy="194500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080" w:rsidRDefault="00853080" w:rsidP="00853080">
      <w:pPr>
        <w:pStyle w:val="2"/>
        <w:spacing w:before="156" w:after="156"/>
        <w:rPr>
          <w:noProof/>
        </w:rPr>
      </w:pPr>
      <w:r>
        <w:rPr>
          <w:noProof/>
        </w:rPr>
        <w:t>删除节点</w:t>
      </w:r>
    </w:p>
    <w:p w:rsidR="00F1598E" w:rsidRPr="00F1598E" w:rsidRDefault="00F1598E" w:rsidP="00F1598E"/>
    <w:p w:rsidR="00D2020C" w:rsidRDefault="00F1598E" w:rsidP="00D2020C">
      <w:r>
        <w:rPr>
          <w:noProof/>
        </w:rPr>
        <w:drawing>
          <wp:inline distT="0" distB="0" distL="0" distR="0" wp14:anchorId="5B4256E9" wp14:editId="0116C130">
            <wp:extent cx="5274310" cy="2113915"/>
            <wp:effectExtent l="0" t="0" r="254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20C" w:rsidRDefault="00D2020C" w:rsidP="00D2020C">
      <w:pPr>
        <w:pStyle w:val="2"/>
        <w:spacing w:before="156" w:after="156"/>
      </w:pPr>
      <w:r>
        <w:lastRenderedPageBreak/>
        <w:t>获取子节点</w:t>
      </w:r>
    </w:p>
    <w:p w:rsidR="00D2020C" w:rsidRDefault="00D2020C" w:rsidP="00D2020C">
      <w:pPr>
        <w:rPr>
          <w:noProof/>
        </w:rPr>
      </w:pPr>
      <w:r>
        <w:rPr>
          <w:noProof/>
        </w:rPr>
        <w:drawing>
          <wp:inline distT="0" distB="0" distL="0" distR="0" wp14:anchorId="0C5F18E8" wp14:editId="5E058DDF">
            <wp:extent cx="5274310" cy="198564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598E" w:rsidRPr="00F1598E">
        <w:rPr>
          <w:noProof/>
        </w:rPr>
        <w:t xml:space="preserve"> </w:t>
      </w:r>
      <w:r w:rsidR="00F1598E">
        <w:rPr>
          <w:noProof/>
        </w:rPr>
        <w:drawing>
          <wp:inline distT="0" distB="0" distL="0" distR="0" wp14:anchorId="36EB912F" wp14:editId="1A6BDB5E">
            <wp:extent cx="5274310" cy="1522730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98E" w:rsidRDefault="00F1598E" w:rsidP="00F1598E">
      <w:pPr>
        <w:pStyle w:val="2"/>
        <w:spacing w:before="156" w:after="156"/>
        <w:rPr>
          <w:noProof/>
        </w:rPr>
      </w:pPr>
      <w:r>
        <w:rPr>
          <w:noProof/>
        </w:rPr>
        <w:t>获取节点数据</w:t>
      </w:r>
    </w:p>
    <w:p w:rsidR="00F1598E" w:rsidRDefault="00F1598E" w:rsidP="00F1598E">
      <w:pPr>
        <w:rPr>
          <w:noProof/>
        </w:rPr>
      </w:pPr>
      <w:r>
        <w:rPr>
          <w:noProof/>
        </w:rPr>
        <w:drawing>
          <wp:inline distT="0" distB="0" distL="0" distR="0" wp14:anchorId="206A7B98" wp14:editId="127008B0">
            <wp:extent cx="5274310" cy="213868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91B" w:rsidRPr="0051491B">
        <w:rPr>
          <w:noProof/>
        </w:rPr>
        <w:t xml:space="preserve"> </w:t>
      </w:r>
      <w:r w:rsidR="0051491B">
        <w:rPr>
          <w:noProof/>
        </w:rPr>
        <w:drawing>
          <wp:inline distT="0" distB="0" distL="0" distR="0" wp14:anchorId="18A1237B" wp14:editId="3BDCEBDF">
            <wp:extent cx="5274310" cy="1655445"/>
            <wp:effectExtent l="0" t="0" r="2540" b="190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91B" w:rsidRPr="0051491B">
        <w:rPr>
          <w:noProof/>
        </w:rPr>
        <w:t xml:space="preserve"> </w:t>
      </w:r>
      <w:r w:rsidR="0051491B">
        <w:rPr>
          <w:noProof/>
        </w:rPr>
        <w:lastRenderedPageBreak/>
        <w:drawing>
          <wp:inline distT="0" distB="0" distL="0" distR="0" wp14:anchorId="3CC9D4D8" wp14:editId="4A8F73C3">
            <wp:extent cx="5274310" cy="207708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91B" w:rsidRDefault="0051491B" w:rsidP="0051491B">
      <w:pPr>
        <w:pStyle w:val="2"/>
        <w:spacing w:before="156" w:after="156"/>
        <w:rPr>
          <w:noProof/>
        </w:rPr>
      </w:pPr>
      <w:r>
        <w:rPr>
          <w:noProof/>
        </w:rPr>
        <w:t>检查节点是否存在</w:t>
      </w:r>
    </w:p>
    <w:p w:rsidR="0051491B" w:rsidRDefault="0051491B" w:rsidP="0051491B">
      <w:pPr>
        <w:rPr>
          <w:noProof/>
        </w:rPr>
      </w:pPr>
      <w:r>
        <w:rPr>
          <w:noProof/>
        </w:rPr>
        <w:drawing>
          <wp:inline distT="0" distB="0" distL="0" distR="0" wp14:anchorId="3749EC0A" wp14:editId="605AD832">
            <wp:extent cx="5274310" cy="1711960"/>
            <wp:effectExtent l="0" t="0" r="2540" b="254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24F0" w:rsidRPr="000C24F0">
        <w:rPr>
          <w:noProof/>
        </w:rPr>
        <w:t xml:space="preserve"> </w:t>
      </w:r>
      <w:r w:rsidR="000C24F0">
        <w:rPr>
          <w:noProof/>
        </w:rPr>
        <w:drawing>
          <wp:inline distT="0" distB="0" distL="0" distR="0" wp14:anchorId="62E5C6C9" wp14:editId="57E98E81">
            <wp:extent cx="5274310" cy="1820545"/>
            <wp:effectExtent l="0" t="0" r="2540" b="825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4F0" w:rsidRPr="0051491B" w:rsidRDefault="000C24F0" w:rsidP="000C24F0">
      <w:pPr>
        <w:pStyle w:val="1"/>
      </w:pPr>
      <w:r>
        <w:rPr>
          <w:noProof/>
        </w:rPr>
        <w:t>ZK</w:t>
      </w:r>
      <w:r>
        <w:rPr>
          <w:noProof/>
        </w:rPr>
        <w:t>集群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分布式系统理解</w:t>
      </w:r>
    </w:p>
    <w:p w:rsidR="00D2020C" w:rsidRDefault="00D2020C" w:rsidP="00D2020C"/>
    <w:p w:rsidR="00D2020C" w:rsidRDefault="005E6F13" w:rsidP="00D2020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9960588" wp14:editId="24ADA09C">
            <wp:extent cx="5274310" cy="221742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6F13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1D95BA" wp14:editId="0311D169">
            <wp:extent cx="2971800" cy="300990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6F1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A9313C" wp14:editId="4B02DBB8">
            <wp:extent cx="5274310" cy="2089785"/>
            <wp:effectExtent l="0" t="0" r="2540" b="571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6F13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102B316" wp14:editId="7CB3071D">
            <wp:extent cx="5274310" cy="213995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6F1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02A984" wp14:editId="65702A50">
            <wp:extent cx="4781550" cy="234315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6F13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30336F" wp14:editId="7064075D">
            <wp:extent cx="5274310" cy="286448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6F13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D2DC969" wp14:editId="68F2353A">
            <wp:extent cx="5274310" cy="2374900"/>
            <wp:effectExtent l="0" t="0" r="2540" b="635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F13" w:rsidRDefault="005E6F13" w:rsidP="005E6F13">
      <w:pPr>
        <w:pStyle w:val="2"/>
        <w:spacing w:before="156" w:after="156"/>
        <w:rPr>
          <w:noProof/>
        </w:rPr>
      </w:pPr>
      <w:r>
        <w:rPr>
          <w:noProof/>
        </w:rPr>
        <w:t xml:space="preserve">Zookeeper </w:t>
      </w:r>
      <w:r>
        <w:rPr>
          <w:rFonts w:hint="eastAsia"/>
          <w:noProof/>
        </w:rPr>
        <w:t>集群</w:t>
      </w:r>
    </w:p>
    <w:p w:rsidR="005E6F13" w:rsidRDefault="007F22C6" w:rsidP="005E6F13">
      <w:pPr>
        <w:rPr>
          <w:noProof/>
        </w:rPr>
      </w:pPr>
      <w:r>
        <w:rPr>
          <w:noProof/>
        </w:rPr>
        <w:drawing>
          <wp:inline distT="0" distB="0" distL="0" distR="0" wp14:anchorId="2A2D4371" wp14:editId="54C93AF6">
            <wp:extent cx="5274310" cy="148844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22C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B2F567B" wp14:editId="292CE2FC">
            <wp:extent cx="5274310" cy="2219960"/>
            <wp:effectExtent l="0" t="0" r="2540" b="889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5E2" w:rsidRDefault="00E535E2" w:rsidP="00E535E2">
      <w:pPr>
        <w:pStyle w:val="3"/>
        <w:spacing w:before="156" w:after="156"/>
        <w:rPr>
          <w:noProof/>
        </w:rPr>
      </w:pPr>
      <w:r>
        <w:rPr>
          <w:noProof/>
        </w:rPr>
        <w:t>部署</w:t>
      </w:r>
    </w:p>
    <w:p w:rsidR="0086782A" w:rsidRPr="0086782A" w:rsidRDefault="0086782A" w:rsidP="0086782A"/>
    <w:p w:rsidR="00E535E2" w:rsidRDefault="0086782A" w:rsidP="00E535E2">
      <w:r>
        <w:rPr>
          <w:noProof/>
        </w:rPr>
        <w:lastRenderedPageBreak/>
        <w:drawing>
          <wp:inline distT="0" distB="0" distL="0" distR="0" wp14:anchorId="35893082" wp14:editId="0C6B46C7">
            <wp:extent cx="5274310" cy="3369310"/>
            <wp:effectExtent l="0" t="0" r="2540" b="254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2A" w:rsidRDefault="0086782A" w:rsidP="00E535E2">
      <w:r>
        <w:rPr>
          <w:noProof/>
        </w:rPr>
        <w:drawing>
          <wp:inline distT="0" distB="0" distL="0" distR="0" wp14:anchorId="6E65265E" wp14:editId="6801DCD7">
            <wp:extent cx="5274310" cy="230505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142B" w:rsidRPr="00B0142B">
        <w:rPr>
          <w:noProof/>
        </w:rPr>
        <w:t xml:space="preserve"> </w:t>
      </w:r>
      <w:r w:rsidR="00B0142B">
        <w:rPr>
          <w:noProof/>
        </w:rPr>
        <w:drawing>
          <wp:inline distT="0" distB="0" distL="0" distR="0" wp14:anchorId="41D38A1C" wp14:editId="564391F4">
            <wp:extent cx="5274310" cy="1022350"/>
            <wp:effectExtent l="0" t="0" r="2540" b="635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22A2" w:rsidRPr="00E822A2">
        <w:rPr>
          <w:noProof/>
        </w:rPr>
        <w:t xml:space="preserve"> </w:t>
      </w:r>
      <w:r w:rsidR="00E822A2">
        <w:rPr>
          <w:noProof/>
        </w:rPr>
        <w:lastRenderedPageBreak/>
        <w:drawing>
          <wp:inline distT="0" distB="0" distL="0" distR="0" wp14:anchorId="1F153A14" wp14:editId="6A965935">
            <wp:extent cx="5274310" cy="210439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82A" w:rsidRPr="00E535E2" w:rsidRDefault="0086782A" w:rsidP="00E535E2"/>
    <w:p w:rsidR="007F22C6" w:rsidRDefault="007F22C6" w:rsidP="007F22C6">
      <w:pPr>
        <w:pStyle w:val="2"/>
        <w:spacing w:before="156" w:after="156"/>
        <w:rPr>
          <w:noProof/>
        </w:rPr>
      </w:pPr>
      <w:r>
        <w:rPr>
          <w:noProof/>
        </w:rPr>
        <w:t>分布式系统理论之</w:t>
      </w:r>
      <w:r>
        <w:rPr>
          <w:rFonts w:hint="eastAsia"/>
          <w:noProof/>
        </w:rPr>
        <w:t>CA</w:t>
      </w:r>
      <w:r>
        <w:rPr>
          <w:noProof/>
        </w:rPr>
        <w:t>P</w:t>
      </w:r>
    </w:p>
    <w:p w:rsidR="007F22C6" w:rsidRDefault="007F22C6" w:rsidP="007F22C6">
      <w:pPr>
        <w:rPr>
          <w:noProof/>
        </w:rPr>
      </w:pPr>
      <w:r>
        <w:rPr>
          <w:noProof/>
        </w:rPr>
        <w:drawing>
          <wp:inline distT="0" distB="0" distL="0" distR="0" wp14:anchorId="07964E91" wp14:editId="6465F271">
            <wp:extent cx="5274310" cy="1979930"/>
            <wp:effectExtent l="0" t="0" r="254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22C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24FCFC" wp14:editId="70B87BA8">
            <wp:extent cx="5274310" cy="196278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22C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0CF64F1" wp14:editId="689DC5D7">
            <wp:extent cx="5274310" cy="216027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77BB" w:rsidRPr="003077BB">
        <w:rPr>
          <w:noProof/>
        </w:rPr>
        <w:t xml:space="preserve"> </w:t>
      </w:r>
      <w:r w:rsidR="003077BB">
        <w:rPr>
          <w:noProof/>
        </w:rPr>
        <w:drawing>
          <wp:inline distT="0" distB="0" distL="0" distR="0" wp14:anchorId="2E687FEF" wp14:editId="7D013A92">
            <wp:extent cx="5274310" cy="1553210"/>
            <wp:effectExtent l="0" t="0" r="2540" b="889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48D" w:rsidRDefault="00E7448D" w:rsidP="003120FF">
      <w:pPr>
        <w:pStyle w:val="1"/>
        <w:rPr>
          <w:noProof/>
        </w:rPr>
      </w:pPr>
      <w:r>
        <w:rPr>
          <w:noProof/>
        </w:rPr>
        <w:t>开源客户端</w:t>
      </w:r>
      <w:r>
        <w:rPr>
          <w:noProof/>
        </w:rPr>
        <w:t>—</w:t>
      </w:r>
      <w:r>
        <w:rPr>
          <w:rFonts w:hint="eastAsia"/>
          <w:noProof/>
        </w:rPr>
        <w:t>C</w:t>
      </w:r>
      <w:r>
        <w:rPr>
          <w:noProof/>
        </w:rPr>
        <w:t>urator</w:t>
      </w:r>
      <w:r>
        <w:rPr>
          <w:rFonts w:hint="eastAsia"/>
          <w:noProof/>
        </w:rPr>
        <w:t>介绍</w:t>
      </w:r>
    </w:p>
    <w:p w:rsidR="003120FF" w:rsidRDefault="00215C50" w:rsidP="003120FF">
      <w:r>
        <w:rPr>
          <w:noProof/>
        </w:rPr>
        <w:drawing>
          <wp:inline distT="0" distB="0" distL="0" distR="0" wp14:anchorId="74997327" wp14:editId="532063DE">
            <wp:extent cx="4105275" cy="303847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C50" w:rsidRDefault="00215C50" w:rsidP="003120FF"/>
    <w:p w:rsidR="00215C50" w:rsidRDefault="00215C50" w:rsidP="00215C50">
      <w:pPr>
        <w:pStyle w:val="2"/>
        <w:spacing w:before="156" w:after="156"/>
      </w:pPr>
      <w:r>
        <w:t>创建会话</w:t>
      </w:r>
    </w:p>
    <w:p w:rsidR="00215C50" w:rsidRDefault="00215C50" w:rsidP="00215C50"/>
    <w:p w:rsidR="00215C50" w:rsidRDefault="00215C50" w:rsidP="00215C5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B607124" wp14:editId="2F7DB8AB">
            <wp:extent cx="5274310" cy="20656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5C50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244A38" wp14:editId="4A00EFF7">
            <wp:extent cx="5274310" cy="2722245"/>
            <wp:effectExtent l="0" t="0" r="2540" b="190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5C5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18A553" wp14:editId="6030A20B">
            <wp:extent cx="5274310" cy="2260600"/>
            <wp:effectExtent l="0" t="0" r="2540" b="635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5C5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45B651" wp14:editId="1543A3F3">
            <wp:extent cx="5274310" cy="160083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913019" wp14:editId="6E33982B">
            <wp:extent cx="5274310" cy="250063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C50" w:rsidRDefault="00215C50" w:rsidP="00215C50">
      <w:pPr>
        <w:pStyle w:val="2"/>
        <w:spacing w:before="156" w:after="156"/>
        <w:rPr>
          <w:noProof/>
        </w:rPr>
      </w:pPr>
      <w:r>
        <w:rPr>
          <w:noProof/>
        </w:rPr>
        <w:t>Fluent</w:t>
      </w:r>
      <w:r>
        <w:rPr>
          <w:rFonts w:hint="eastAsia"/>
          <w:noProof/>
        </w:rPr>
        <w:t>风格</w:t>
      </w:r>
      <w:r>
        <w:rPr>
          <w:rFonts w:hint="eastAsia"/>
          <w:noProof/>
        </w:rPr>
        <w:t>API</w:t>
      </w:r>
    </w:p>
    <w:p w:rsidR="00215C50" w:rsidRDefault="00215C50" w:rsidP="00215C50">
      <w:r>
        <w:rPr>
          <w:noProof/>
        </w:rPr>
        <w:drawing>
          <wp:inline distT="0" distB="0" distL="0" distR="0" wp14:anchorId="4562C2E9" wp14:editId="5BB87D49">
            <wp:extent cx="4991100" cy="1914525"/>
            <wp:effectExtent l="0" t="0" r="0" b="952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B0B" w:rsidRDefault="00FE5B0B" w:rsidP="00FE5B0B">
      <w:pPr>
        <w:pStyle w:val="2"/>
        <w:spacing w:before="156" w:after="156"/>
      </w:pPr>
      <w:r>
        <w:t>创建节点</w:t>
      </w:r>
    </w:p>
    <w:p w:rsidR="00FE5B0B" w:rsidRDefault="00FE5B0B" w:rsidP="00FE5B0B">
      <w:pPr>
        <w:rPr>
          <w:noProof/>
        </w:rPr>
      </w:pPr>
      <w:r>
        <w:rPr>
          <w:noProof/>
        </w:rPr>
        <w:drawing>
          <wp:inline distT="0" distB="0" distL="0" distR="0" wp14:anchorId="670F7242" wp14:editId="57A99F08">
            <wp:extent cx="5274310" cy="136080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B0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D40F08F" wp14:editId="2D9A754E">
            <wp:extent cx="5274310" cy="3406775"/>
            <wp:effectExtent l="0" t="0" r="2540" b="317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8C4" w:rsidRDefault="000A28C4" w:rsidP="000A28C4">
      <w:pPr>
        <w:pStyle w:val="2"/>
        <w:spacing w:before="156" w:after="156"/>
        <w:rPr>
          <w:noProof/>
        </w:rPr>
      </w:pPr>
      <w:r>
        <w:rPr>
          <w:noProof/>
        </w:rPr>
        <w:t>删除节点</w:t>
      </w:r>
    </w:p>
    <w:p w:rsidR="000A28C4" w:rsidRDefault="000A28C4" w:rsidP="000A28C4">
      <w:pPr>
        <w:rPr>
          <w:noProof/>
        </w:rPr>
      </w:pPr>
      <w:r>
        <w:rPr>
          <w:noProof/>
        </w:rPr>
        <w:drawing>
          <wp:inline distT="0" distB="0" distL="0" distR="0" wp14:anchorId="4CE80152" wp14:editId="1A07F5F9">
            <wp:extent cx="5274310" cy="209994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28C4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C9EBE5" wp14:editId="314E1FE8">
            <wp:extent cx="5274310" cy="2332990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28C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C95A48B" wp14:editId="4204ACB8">
            <wp:extent cx="5274310" cy="328549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28C4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42FBBD" wp14:editId="29B3BC25">
            <wp:extent cx="5274310" cy="2302510"/>
            <wp:effectExtent l="0" t="0" r="2540" b="254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28C4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95BC71" wp14:editId="6C85E2D6">
            <wp:extent cx="5274310" cy="1381760"/>
            <wp:effectExtent l="0" t="0" r="2540" b="889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238E" w:rsidRPr="00CC238E">
        <w:rPr>
          <w:noProof/>
        </w:rPr>
        <w:t xml:space="preserve"> </w:t>
      </w:r>
      <w:r w:rsidR="00CC238E">
        <w:rPr>
          <w:noProof/>
        </w:rPr>
        <w:lastRenderedPageBreak/>
        <w:drawing>
          <wp:inline distT="0" distB="0" distL="0" distR="0" wp14:anchorId="537A25D0" wp14:editId="58883108">
            <wp:extent cx="5274310" cy="234505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238E" w:rsidRPr="00CC238E">
        <w:rPr>
          <w:noProof/>
        </w:rPr>
        <w:t xml:space="preserve"> </w:t>
      </w:r>
      <w:r w:rsidR="00CC238E">
        <w:rPr>
          <w:noProof/>
        </w:rPr>
        <w:drawing>
          <wp:inline distT="0" distB="0" distL="0" distR="0" wp14:anchorId="5AA2D7F1" wp14:editId="34090145">
            <wp:extent cx="5274310" cy="2466975"/>
            <wp:effectExtent l="0" t="0" r="2540" b="952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5AA2" w:rsidRPr="00B55AA2">
        <w:rPr>
          <w:noProof/>
        </w:rPr>
        <w:t xml:space="preserve"> </w:t>
      </w:r>
      <w:r w:rsidR="00B55AA2">
        <w:rPr>
          <w:noProof/>
        </w:rPr>
        <w:drawing>
          <wp:inline distT="0" distB="0" distL="0" distR="0" wp14:anchorId="0777ECC5" wp14:editId="36256C3A">
            <wp:extent cx="5274310" cy="225171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AA2" w:rsidRDefault="00B55AA2" w:rsidP="00B55AA2">
      <w:pPr>
        <w:pStyle w:val="2"/>
        <w:spacing w:before="156" w:after="156"/>
        <w:rPr>
          <w:noProof/>
        </w:rPr>
      </w:pPr>
      <w:r>
        <w:rPr>
          <w:noProof/>
        </w:rPr>
        <w:t>读取数据</w:t>
      </w:r>
      <w:r>
        <w:rPr>
          <w:rFonts w:hint="eastAsia"/>
          <w:noProof/>
        </w:rPr>
        <w:t xml:space="preserve"> </w:t>
      </w:r>
    </w:p>
    <w:p w:rsidR="00B55AA2" w:rsidRPr="00B55AA2" w:rsidRDefault="00B55AA2" w:rsidP="00B55AA2"/>
    <w:p w:rsidR="00B55AA2" w:rsidRDefault="00B55AA2" w:rsidP="00B55AA2">
      <w:r>
        <w:rPr>
          <w:noProof/>
        </w:rPr>
        <w:lastRenderedPageBreak/>
        <w:drawing>
          <wp:inline distT="0" distB="0" distL="0" distR="0" wp14:anchorId="5CC8372D" wp14:editId="6DA138C5">
            <wp:extent cx="5274310" cy="2222500"/>
            <wp:effectExtent l="0" t="0" r="2540" b="635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898" w:rsidRDefault="00364898" w:rsidP="00364898">
      <w:pPr>
        <w:pStyle w:val="2"/>
        <w:spacing w:before="156" w:after="156"/>
      </w:pPr>
      <w:r>
        <w:t>更新数据</w:t>
      </w:r>
    </w:p>
    <w:p w:rsidR="00364898" w:rsidRDefault="00364898" w:rsidP="00364898">
      <w:r>
        <w:rPr>
          <w:noProof/>
        </w:rPr>
        <w:drawing>
          <wp:inline distT="0" distB="0" distL="0" distR="0" wp14:anchorId="131CD743" wp14:editId="3E286C3C">
            <wp:extent cx="5274310" cy="190754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661" w:rsidRDefault="002F1661" w:rsidP="002F1661">
      <w:pPr>
        <w:pStyle w:val="2"/>
        <w:spacing w:before="156" w:after="156"/>
      </w:pPr>
      <w:r>
        <w:t>读取子节点</w:t>
      </w:r>
    </w:p>
    <w:p w:rsidR="002F1661" w:rsidRDefault="002F1661" w:rsidP="002F1661">
      <w:r>
        <w:rPr>
          <w:noProof/>
        </w:rPr>
        <w:drawing>
          <wp:inline distT="0" distB="0" distL="0" distR="0" wp14:anchorId="0261F62B" wp14:editId="55D10F9F">
            <wp:extent cx="5274310" cy="217741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110" w:rsidRDefault="00E84110" w:rsidP="00E84110">
      <w:pPr>
        <w:pStyle w:val="2"/>
        <w:spacing w:before="156" w:after="156"/>
      </w:pPr>
      <w:r>
        <w:t>设置</w:t>
      </w:r>
      <w:r>
        <w:rPr>
          <w:rFonts w:hint="eastAsia"/>
        </w:rPr>
        <w:t>W</w:t>
      </w:r>
      <w:r>
        <w:t>atcher</w:t>
      </w:r>
    </w:p>
    <w:p w:rsidR="00E84110" w:rsidRPr="00E84110" w:rsidRDefault="00E84110" w:rsidP="00E84110"/>
    <w:p w:rsidR="00E84110" w:rsidRDefault="00E84110" w:rsidP="00E8411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A7019CD" wp14:editId="24A27C34">
            <wp:extent cx="5274310" cy="1729105"/>
            <wp:effectExtent l="0" t="0" r="2540" b="444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4110">
        <w:rPr>
          <w:noProof/>
        </w:rPr>
        <w:t xml:space="preserve"> </w:t>
      </w:r>
      <w:r>
        <w:rPr>
          <w:noProof/>
        </w:rPr>
        <w:drawing>
          <wp:inline distT="0" distB="0" distL="0" distR="0" wp14:anchorId="1937E523" wp14:editId="40FACFE4">
            <wp:extent cx="5274310" cy="2733675"/>
            <wp:effectExtent l="0" t="0" r="2540" b="952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69A9" w:rsidRPr="006269A9">
        <w:rPr>
          <w:noProof/>
        </w:rPr>
        <w:t xml:space="preserve"> </w:t>
      </w:r>
      <w:r w:rsidR="006269A9">
        <w:rPr>
          <w:noProof/>
        </w:rPr>
        <w:drawing>
          <wp:inline distT="0" distB="0" distL="0" distR="0" wp14:anchorId="4ED971B0" wp14:editId="5F616B6C">
            <wp:extent cx="5274310" cy="312483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9A9" w:rsidRDefault="006269A9" w:rsidP="006269A9">
      <w:pPr>
        <w:pStyle w:val="2"/>
        <w:spacing w:before="156" w:after="156"/>
        <w:rPr>
          <w:noProof/>
        </w:rPr>
      </w:pPr>
      <w:r>
        <w:rPr>
          <w:noProof/>
        </w:rPr>
        <w:lastRenderedPageBreak/>
        <w:t>PathChildrenCache</w:t>
      </w:r>
    </w:p>
    <w:p w:rsidR="006269A9" w:rsidRDefault="006269A9" w:rsidP="006269A9">
      <w:pPr>
        <w:rPr>
          <w:noProof/>
        </w:rPr>
      </w:pPr>
      <w:r>
        <w:rPr>
          <w:noProof/>
        </w:rPr>
        <w:drawing>
          <wp:inline distT="0" distB="0" distL="0" distR="0" wp14:anchorId="7235824D" wp14:editId="0BFE3424">
            <wp:extent cx="5274310" cy="2318385"/>
            <wp:effectExtent l="0" t="0" r="2540" b="571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69A9">
        <w:rPr>
          <w:noProof/>
        </w:rPr>
        <w:t xml:space="preserve"> </w:t>
      </w:r>
      <w:r>
        <w:rPr>
          <w:noProof/>
        </w:rPr>
        <w:drawing>
          <wp:inline distT="0" distB="0" distL="0" distR="0" wp14:anchorId="3D8CE5C9" wp14:editId="33FBF1BA">
            <wp:extent cx="5274310" cy="1907540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69A9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E1FCC1" wp14:editId="35964DE0">
            <wp:extent cx="5274310" cy="1516380"/>
            <wp:effectExtent l="0" t="0" r="2540" b="762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69A9">
        <w:rPr>
          <w:noProof/>
        </w:rPr>
        <w:t xml:space="preserve"> </w:t>
      </w:r>
      <w:r w:rsidR="002849C2">
        <w:rPr>
          <w:noProof/>
        </w:rPr>
        <w:lastRenderedPageBreak/>
        <w:drawing>
          <wp:inline distT="0" distB="0" distL="0" distR="0" wp14:anchorId="324DF88B" wp14:editId="51181C33">
            <wp:extent cx="5274310" cy="3194685"/>
            <wp:effectExtent l="0" t="0" r="2540" b="571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5D7339" wp14:editId="5B027EEB">
            <wp:extent cx="5274310" cy="305244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49C2" w:rsidRPr="002849C2">
        <w:rPr>
          <w:noProof/>
        </w:rPr>
        <w:t xml:space="preserve"> </w:t>
      </w:r>
      <w:r w:rsidR="002849C2">
        <w:rPr>
          <w:noProof/>
        </w:rPr>
        <w:drawing>
          <wp:inline distT="0" distB="0" distL="0" distR="0" wp14:anchorId="33E78C74" wp14:editId="5497BE73">
            <wp:extent cx="5274310" cy="2334260"/>
            <wp:effectExtent l="0" t="0" r="2540" b="889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D68" w:rsidRDefault="001D4D68" w:rsidP="001D4D68">
      <w:pPr>
        <w:pStyle w:val="1"/>
      </w:pPr>
      <w:r>
        <w:lastRenderedPageBreak/>
        <w:t>选举机制及数据一致性</w:t>
      </w:r>
    </w:p>
    <w:p w:rsidR="001D4D68" w:rsidRDefault="00883C67" w:rsidP="00883C67">
      <w:pPr>
        <w:pStyle w:val="2"/>
        <w:spacing w:before="156" w:after="156"/>
      </w:pPr>
      <w:r>
        <w:rPr>
          <w:rFonts w:hint="eastAsia"/>
        </w:rPr>
        <w:t>ZAB</w:t>
      </w:r>
      <w:r>
        <w:rPr>
          <w:rFonts w:hint="eastAsia"/>
        </w:rPr>
        <w:t>协议</w:t>
      </w:r>
    </w:p>
    <w:p w:rsidR="00883C67" w:rsidRDefault="00883C67" w:rsidP="00883C67">
      <w:r>
        <w:rPr>
          <w:noProof/>
        </w:rPr>
        <w:drawing>
          <wp:inline distT="0" distB="0" distL="0" distR="0" wp14:anchorId="5324CF7F" wp14:editId="34B93AF4">
            <wp:extent cx="5274310" cy="2037080"/>
            <wp:effectExtent l="0" t="0" r="2540" b="127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936" w:rsidRDefault="00837936" w:rsidP="00837936">
      <w:pPr>
        <w:pStyle w:val="3"/>
        <w:spacing w:before="156" w:after="156"/>
      </w:pPr>
      <w:r>
        <w:rPr>
          <w:rFonts w:hint="eastAsia"/>
        </w:rPr>
        <w:t>ZAB</w:t>
      </w:r>
      <w:r>
        <w:rPr>
          <w:rFonts w:hint="eastAsia"/>
        </w:rPr>
        <w:t>协议三阶段</w:t>
      </w:r>
    </w:p>
    <w:p w:rsidR="0097512E" w:rsidRDefault="00837936" w:rsidP="0097512E">
      <w:r>
        <w:rPr>
          <w:noProof/>
        </w:rPr>
        <w:drawing>
          <wp:inline distT="0" distB="0" distL="0" distR="0" wp14:anchorId="67B2D5AA" wp14:editId="38A15BA4">
            <wp:extent cx="5274310" cy="89979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512E">
        <w:br/>
      </w:r>
    </w:p>
    <w:p w:rsidR="00837936" w:rsidRDefault="0097512E" w:rsidP="0097512E">
      <w:pPr>
        <w:pStyle w:val="2"/>
        <w:spacing w:before="156" w:after="156"/>
      </w:pPr>
      <w:r>
        <w:t>服务器角色</w:t>
      </w:r>
      <w:r>
        <w:rPr>
          <w:rFonts w:hint="eastAsia"/>
        </w:rPr>
        <w:t>/</w:t>
      </w:r>
      <w:r>
        <w:rPr>
          <w:rFonts w:hint="eastAsia"/>
        </w:rPr>
        <w:t>状态</w:t>
      </w:r>
      <w:r>
        <w:rPr>
          <w:rFonts w:hint="eastAsia"/>
        </w:rPr>
        <w:t xml:space="preserve"> </w:t>
      </w:r>
    </w:p>
    <w:p w:rsidR="0097512E" w:rsidRDefault="0097512E" w:rsidP="0097512E">
      <w:r>
        <w:rPr>
          <w:noProof/>
        </w:rPr>
        <w:drawing>
          <wp:inline distT="0" distB="0" distL="0" distR="0" wp14:anchorId="751C2132" wp14:editId="4FB1398E">
            <wp:extent cx="4724400" cy="337185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64D1">
        <w:rPr>
          <w:noProof/>
        </w:rPr>
        <w:lastRenderedPageBreak/>
        <w:drawing>
          <wp:inline distT="0" distB="0" distL="0" distR="0" wp14:anchorId="47D3F9EA" wp14:editId="68169785">
            <wp:extent cx="5274310" cy="259524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B7D" w:rsidRDefault="008D0B7D" w:rsidP="008D0B7D">
      <w:pPr>
        <w:pStyle w:val="2"/>
        <w:spacing w:before="156" w:after="156"/>
      </w:pPr>
      <w:r>
        <w:t>集群通信</w:t>
      </w:r>
    </w:p>
    <w:p w:rsidR="008D0B7D" w:rsidRDefault="008D0B7D" w:rsidP="008D0B7D">
      <w:r>
        <w:rPr>
          <w:noProof/>
        </w:rPr>
        <w:drawing>
          <wp:inline distT="0" distB="0" distL="0" distR="0" wp14:anchorId="28751F14" wp14:editId="445735EA">
            <wp:extent cx="5274310" cy="647700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BC372C" wp14:editId="37C0CC0E">
            <wp:extent cx="5274310" cy="1122680"/>
            <wp:effectExtent l="0" t="0" r="2540" b="127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092" w:rsidRDefault="00750AF8" w:rsidP="00750AF8">
      <w:pPr>
        <w:pStyle w:val="2"/>
        <w:spacing w:before="156" w:after="156"/>
      </w:pPr>
      <w:r>
        <w:rPr>
          <w:rFonts w:hint="eastAsia"/>
        </w:rPr>
        <w:t>触发时机</w:t>
      </w:r>
    </w:p>
    <w:p w:rsidR="00750AF8" w:rsidRDefault="00750AF8" w:rsidP="00750AF8">
      <w:r>
        <w:rPr>
          <w:noProof/>
        </w:rPr>
        <w:drawing>
          <wp:inline distT="0" distB="0" distL="0" distR="0" wp14:anchorId="6D73659B" wp14:editId="69F82F9E">
            <wp:extent cx="5274310" cy="890270"/>
            <wp:effectExtent l="0" t="0" r="2540" b="508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889DFC" wp14:editId="4024ED3F">
            <wp:extent cx="4057650" cy="106680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039" w:rsidRDefault="00752039" w:rsidP="00752039">
      <w:pPr>
        <w:pStyle w:val="2"/>
        <w:spacing w:before="156" w:after="156"/>
      </w:pPr>
      <w:r>
        <w:t>影响成为</w:t>
      </w:r>
      <w:r>
        <w:rPr>
          <w:rFonts w:hint="eastAsia"/>
        </w:rPr>
        <w:t>Leader</w:t>
      </w:r>
      <w:r>
        <w:rPr>
          <w:rFonts w:hint="eastAsia"/>
        </w:rPr>
        <w:t>的因素</w:t>
      </w:r>
    </w:p>
    <w:p w:rsidR="00752039" w:rsidRPr="00752039" w:rsidRDefault="00752039" w:rsidP="00752039"/>
    <w:p w:rsidR="00752039" w:rsidRDefault="00752039" w:rsidP="00752039">
      <w:r>
        <w:rPr>
          <w:noProof/>
        </w:rPr>
        <w:lastRenderedPageBreak/>
        <w:drawing>
          <wp:inline distT="0" distB="0" distL="0" distR="0" wp14:anchorId="78A6E696" wp14:editId="34150E50">
            <wp:extent cx="5274310" cy="278193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2F" w:rsidRDefault="00100C2F" w:rsidP="00100C2F">
      <w:pPr>
        <w:pStyle w:val="2"/>
        <w:spacing w:before="156" w:after="156"/>
      </w:pPr>
      <w:r>
        <w:t xml:space="preserve">zxid </w:t>
      </w:r>
      <w:r>
        <w:rPr>
          <w:rFonts w:hint="eastAsia"/>
        </w:rPr>
        <w:t>构成</w:t>
      </w:r>
    </w:p>
    <w:p w:rsidR="00100C2F" w:rsidRDefault="00100C2F" w:rsidP="00100C2F">
      <w:r>
        <w:rPr>
          <w:noProof/>
        </w:rPr>
        <w:drawing>
          <wp:inline distT="0" distB="0" distL="0" distR="0" wp14:anchorId="449A4AE5" wp14:editId="2E345FEF">
            <wp:extent cx="4857750" cy="2962275"/>
            <wp:effectExtent l="0" t="0" r="0" b="952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2F" w:rsidRDefault="00100C2F" w:rsidP="00100C2F">
      <w:pPr>
        <w:pStyle w:val="2"/>
        <w:spacing w:before="156" w:after="156"/>
      </w:pPr>
      <w:r>
        <w:t>初次启动</w:t>
      </w:r>
    </w:p>
    <w:p w:rsidR="00100C2F" w:rsidRDefault="00100C2F" w:rsidP="00100C2F">
      <w:r>
        <w:rPr>
          <w:noProof/>
        </w:rPr>
        <w:drawing>
          <wp:inline distT="0" distB="0" distL="0" distR="0" wp14:anchorId="41ABB8D8" wp14:editId="5567DAB5">
            <wp:extent cx="5274310" cy="1120140"/>
            <wp:effectExtent l="0" t="0" r="2540" b="381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3D4" w:rsidRDefault="004B13D4" w:rsidP="004B13D4">
      <w:pPr>
        <w:pStyle w:val="2"/>
        <w:spacing w:before="156" w:after="156"/>
      </w:pPr>
      <w:r>
        <w:lastRenderedPageBreak/>
        <w:t>运行过程</w:t>
      </w:r>
    </w:p>
    <w:p w:rsidR="004B13D4" w:rsidRDefault="004B13D4" w:rsidP="004B13D4">
      <w:r>
        <w:rPr>
          <w:noProof/>
        </w:rPr>
        <w:drawing>
          <wp:inline distT="0" distB="0" distL="0" distR="0" wp14:anchorId="0088A2BB" wp14:editId="0E51974B">
            <wp:extent cx="4543425" cy="3448050"/>
            <wp:effectExtent l="0" t="0" r="952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2AC661" wp14:editId="661BF92D">
            <wp:extent cx="5274310" cy="181356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3D4" w:rsidRDefault="004B13D4" w:rsidP="004B13D4">
      <w:pPr>
        <w:pStyle w:val="2"/>
        <w:spacing w:before="156" w:after="156"/>
      </w:pPr>
      <w:r>
        <w:t>同步</w:t>
      </w:r>
    </w:p>
    <w:p w:rsidR="00C57E1E" w:rsidRDefault="004B13D4" w:rsidP="004B13D4">
      <w:r>
        <w:rPr>
          <w:noProof/>
        </w:rPr>
        <w:drawing>
          <wp:inline distT="0" distB="0" distL="0" distR="0" wp14:anchorId="0ACCDC7E" wp14:editId="3DEEF057">
            <wp:extent cx="5274310" cy="2435860"/>
            <wp:effectExtent l="0" t="0" r="2540" b="254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6605">
        <w:rPr>
          <w:noProof/>
        </w:rPr>
        <w:lastRenderedPageBreak/>
        <w:drawing>
          <wp:inline distT="0" distB="0" distL="0" distR="0" wp14:anchorId="3B77B9A3" wp14:editId="29F581B8">
            <wp:extent cx="5274310" cy="2301875"/>
            <wp:effectExtent l="0" t="0" r="2540" b="317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E1E" w:rsidRDefault="00C57E1E" w:rsidP="00C57E1E">
      <w:pPr>
        <w:pStyle w:val="3"/>
        <w:spacing w:before="156" w:after="156"/>
      </w:pPr>
      <w:r>
        <w:t>场景一</w:t>
      </w:r>
    </w:p>
    <w:p w:rsidR="00C57E1E" w:rsidRDefault="007D6605" w:rsidP="004B13D4">
      <w:r>
        <w:rPr>
          <w:noProof/>
        </w:rPr>
        <w:drawing>
          <wp:inline distT="0" distB="0" distL="0" distR="0" wp14:anchorId="5DB74E16" wp14:editId="0D4AE40F">
            <wp:extent cx="5274310" cy="1951990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AB1665" wp14:editId="628074CA">
            <wp:extent cx="5274310" cy="2468880"/>
            <wp:effectExtent l="0" t="0" r="2540" b="762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273E71" wp14:editId="030D0199">
            <wp:extent cx="5274310" cy="1880870"/>
            <wp:effectExtent l="0" t="0" r="2540" b="508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E1E" w:rsidRDefault="00C57E1E" w:rsidP="00C57E1E">
      <w:pPr>
        <w:pStyle w:val="3"/>
        <w:spacing w:before="156" w:after="156"/>
      </w:pPr>
      <w:r>
        <w:t>场景二</w:t>
      </w:r>
    </w:p>
    <w:p w:rsidR="004B13D4" w:rsidRPr="004B13D4" w:rsidRDefault="00C57E1E" w:rsidP="004B13D4">
      <w:r>
        <w:rPr>
          <w:noProof/>
        </w:rPr>
        <w:drawing>
          <wp:inline distT="0" distB="0" distL="0" distR="0" wp14:anchorId="4ADCA993" wp14:editId="5F73FD3A">
            <wp:extent cx="5274310" cy="196596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12E" w:rsidRDefault="00C57E1E" w:rsidP="0097512E">
      <w:r>
        <w:rPr>
          <w:noProof/>
        </w:rPr>
        <w:drawing>
          <wp:inline distT="0" distB="0" distL="0" distR="0" wp14:anchorId="22CFA7B3" wp14:editId="05552A34">
            <wp:extent cx="5274310" cy="2241550"/>
            <wp:effectExtent l="0" t="0" r="2540" b="635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E1E" w:rsidRDefault="00C57E1E" w:rsidP="00C57E1E">
      <w:pPr>
        <w:pStyle w:val="3"/>
        <w:spacing w:before="156" w:after="156"/>
      </w:pPr>
      <w:r>
        <w:t>场景三</w:t>
      </w:r>
    </w:p>
    <w:p w:rsidR="00C57E1E" w:rsidRPr="00C57E1E" w:rsidRDefault="00C57E1E" w:rsidP="00C57E1E"/>
    <w:p w:rsidR="00C57E1E" w:rsidRDefault="00C57E1E" w:rsidP="00C57E1E">
      <w:r>
        <w:rPr>
          <w:noProof/>
        </w:rPr>
        <w:lastRenderedPageBreak/>
        <w:drawing>
          <wp:inline distT="0" distB="0" distL="0" distR="0" wp14:anchorId="32917C00" wp14:editId="3B58DFCE">
            <wp:extent cx="5274310" cy="245935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FA5" w:rsidRDefault="00A61FA5" w:rsidP="00A61FA5">
      <w:pPr>
        <w:pStyle w:val="3"/>
        <w:spacing w:before="156" w:after="156"/>
      </w:pPr>
      <w:r>
        <w:t>广播流程</w:t>
      </w:r>
    </w:p>
    <w:p w:rsidR="00A61FA5" w:rsidRDefault="00A61FA5" w:rsidP="00A61FA5">
      <w:r>
        <w:rPr>
          <w:noProof/>
        </w:rPr>
        <w:drawing>
          <wp:inline distT="0" distB="0" distL="0" distR="0" wp14:anchorId="5D4767A5" wp14:editId="0FA42B0A">
            <wp:extent cx="5274310" cy="2321560"/>
            <wp:effectExtent l="0" t="0" r="2540" b="254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121" w:rsidRDefault="00A77121" w:rsidP="00A61FA5"/>
    <w:p w:rsidR="00A77121" w:rsidRDefault="00A77121" w:rsidP="00A61FA5"/>
    <w:p w:rsidR="00A77121" w:rsidRDefault="00A77121" w:rsidP="00A77121">
      <w:pPr>
        <w:pStyle w:val="1"/>
      </w:pPr>
      <w:r>
        <w:lastRenderedPageBreak/>
        <w:t>案例</w:t>
      </w:r>
      <w:r>
        <w:rPr>
          <w:rFonts w:hint="eastAsia"/>
        </w:rPr>
        <w:t>-</w:t>
      </w:r>
      <w:r>
        <w:rPr>
          <w:rFonts w:hint="eastAsia"/>
        </w:rPr>
        <w:t>配置管理</w:t>
      </w:r>
    </w:p>
    <w:p w:rsidR="00A77121" w:rsidRDefault="00A77121" w:rsidP="00A77121">
      <w:pPr>
        <w:pStyle w:val="1"/>
      </w:pPr>
      <w:r>
        <w:t>分布式锁</w:t>
      </w:r>
    </w:p>
    <w:p w:rsidR="00A77121" w:rsidRDefault="00353827" w:rsidP="00A77121">
      <w:r>
        <w:rPr>
          <w:noProof/>
        </w:rPr>
        <w:drawing>
          <wp:inline distT="0" distB="0" distL="0" distR="0" wp14:anchorId="283C9973" wp14:editId="157B03DC">
            <wp:extent cx="5274310" cy="3484245"/>
            <wp:effectExtent l="0" t="0" r="2540" b="190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72FF">
        <w:rPr>
          <w:noProof/>
        </w:rPr>
        <w:drawing>
          <wp:inline distT="0" distB="0" distL="0" distR="0" wp14:anchorId="7370D533" wp14:editId="4E338435">
            <wp:extent cx="5274310" cy="1310640"/>
            <wp:effectExtent l="0" t="0" r="2540" b="381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72FF">
        <w:rPr>
          <w:noProof/>
        </w:rPr>
        <w:drawing>
          <wp:inline distT="0" distB="0" distL="0" distR="0" wp14:anchorId="2DBB9853" wp14:editId="54EEA622">
            <wp:extent cx="5274310" cy="1771650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72FF">
        <w:rPr>
          <w:noProof/>
        </w:rPr>
        <w:lastRenderedPageBreak/>
        <w:drawing>
          <wp:inline distT="0" distB="0" distL="0" distR="0" wp14:anchorId="7319B468" wp14:editId="2A86642C">
            <wp:extent cx="5274310" cy="234950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FF" w:rsidRDefault="006372FF" w:rsidP="006372FF">
      <w:pPr>
        <w:pStyle w:val="1"/>
      </w:pPr>
      <w:r>
        <w:t>运维管理</w:t>
      </w:r>
    </w:p>
    <w:p w:rsidR="006372FF" w:rsidRDefault="006372FF" w:rsidP="006372FF">
      <w:pPr>
        <w:pStyle w:val="2"/>
        <w:spacing w:before="156" w:after="156"/>
      </w:pPr>
      <w:r>
        <w:t>日志配置</w:t>
      </w:r>
    </w:p>
    <w:p w:rsidR="006372FF" w:rsidRDefault="006372FF" w:rsidP="006372FF">
      <w:r>
        <w:rPr>
          <w:noProof/>
        </w:rPr>
        <w:drawing>
          <wp:inline distT="0" distB="0" distL="0" distR="0" wp14:anchorId="30B56FF6" wp14:editId="17401B73">
            <wp:extent cx="5274310" cy="1978660"/>
            <wp:effectExtent l="0" t="0" r="2540" b="254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668" w:rsidRDefault="003F6668" w:rsidP="006372FF">
      <w:pPr>
        <w:rPr>
          <w:rFonts w:hint="eastAsia"/>
        </w:rPr>
      </w:pPr>
      <w:r>
        <w:t>生产环境不需要开始</w:t>
      </w:r>
      <w:r>
        <w:rPr>
          <w:rFonts w:hint="eastAsia"/>
        </w:rPr>
        <w:t>CONSOLE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</w:p>
    <w:p w:rsidR="006372FF" w:rsidRDefault="006372FF" w:rsidP="006372FF">
      <w:pPr>
        <w:pStyle w:val="2"/>
        <w:spacing w:before="156" w:after="156"/>
      </w:pPr>
      <w:r>
        <w:t>其它配置</w:t>
      </w:r>
    </w:p>
    <w:p w:rsidR="006372FF" w:rsidRDefault="006372FF" w:rsidP="006372FF">
      <w:r>
        <w:rPr>
          <w:noProof/>
        </w:rPr>
        <w:drawing>
          <wp:inline distT="0" distB="0" distL="0" distR="0" wp14:anchorId="5EC57E22" wp14:editId="4DA4036F">
            <wp:extent cx="5274310" cy="2076450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668">
        <w:rPr>
          <w:noProof/>
        </w:rPr>
        <w:lastRenderedPageBreak/>
        <w:drawing>
          <wp:inline distT="0" distB="0" distL="0" distR="0" wp14:anchorId="42F17A28" wp14:editId="64F7E708">
            <wp:extent cx="5274310" cy="1970405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668">
        <w:rPr>
          <w:noProof/>
        </w:rPr>
        <w:drawing>
          <wp:inline distT="0" distB="0" distL="0" distR="0" wp14:anchorId="4FE591A1" wp14:editId="668AC24E">
            <wp:extent cx="5274310" cy="2326005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668" w:rsidRDefault="003F6668" w:rsidP="003F6668">
      <w:pPr>
        <w:pStyle w:val="2"/>
        <w:spacing w:before="156" w:after="156"/>
      </w:pPr>
      <w:r>
        <w:t>四字命令</w:t>
      </w:r>
    </w:p>
    <w:p w:rsidR="004C1527" w:rsidRDefault="009806C4" w:rsidP="004C1527">
      <w:r>
        <w:rPr>
          <w:noProof/>
        </w:rPr>
        <w:drawing>
          <wp:inline distT="0" distB="0" distL="0" distR="0" wp14:anchorId="6D0CB8F7" wp14:editId="2C031DBB">
            <wp:extent cx="5274310" cy="1765300"/>
            <wp:effectExtent l="0" t="0" r="2540" b="635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527" w:rsidRDefault="004C1527" w:rsidP="004C1527">
      <w:pPr>
        <w:pStyle w:val="3"/>
        <w:spacing w:before="156" w:after="156"/>
      </w:pPr>
      <w:r>
        <w:rPr>
          <w:rFonts w:hint="eastAsia"/>
        </w:rPr>
        <w:t>n</w:t>
      </w:r>
      <w:r>
        <w:t>c</w:t>
      </w:r>
    </w:p>
    <w:p w:rsidR="004C1527" w:rsidRDefault="009806C4" w:rsidP="003F6668">
      <w:r>
        <w:rPr>
          <w:noProof/>
        </w:rPr>
        <w:drawing>
          <wp:inline distT="0" distB="0" distL="0" distR="0" wp14:anchorId="073C6553" wp14:editId="7AE2967C">
            <wp:extent cx="5274310" cy="1614805"/>
            <wp:effectExtent l="0" t="0" r="2540" b="444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527" w:rsidRDefault="004C1527" w:rsidP="004C1527">
      <w:pPr>
        <w:pStyle w:val="3"/>
        <w:spacing w:before="156" w:after="156"/>
      </w:pPr>
      <w:r>
        <w:rPr>
          <w:rFonts w:hint="eastAsia"/>
        </w:rPr>
        <w:lastRenderedPageBreak/>
        <w:t>CONF</w:t>
      </w:r>
    </w:p>
    <w:p w:rsidR="004C1527" w:rsidRDefault="009806C4" w:rsidP="003F6668">
      <w:r>
        <w:rPr>
          <w:noProof/>
        </w:rPr>
        <w:drawing>
          <wp:inline distT="0" distB="0" distL="0" distR="0" wp14:anchorId="56FBD852" wp14:editId="1D03F30A">
            <wp:extent cx="5274310" cy="2409825"/>
            <wp:effectExtent l="0" t="0" r="2540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527" w:rsidRDefault="004C1527" w:rsidP="004C1527">
      <w:pPr>
        <w:pStyle w:val="3"/>
        <w:spacing w:before="156" w:after="156"/>
        <w:rPr>
          <w:rFonts w:hint="eastAsia"/>
        </w:rPr>
      </w:pPr>
      <w:r>
        <w:rPr>
          <w:rFonts w:hint="eastAsia"/>
        </w:rPr>
        <w:t>cons</w:t>
      </w:r>
    </w:p>
    <w:p w:rsidR="004C1527" w:rsidRDefault="004C1527" w:rsidP="003F6668">
      <w:r>
        <w:rPr>
          <w:noProof/>
        </w:rPr>
        <w:drawing>
          <wp:inline distT="0" distB="0" distL="0" distR="0" wp14:anchorId="20B1C836" wp14:editId="0CD25D2D">
            <wp:extent cx="5274310" cy="1330325"/>
            <wp:effectExtent l="0" t="0" r="2540" b="3175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527" w:rsidRDefault="004C1527" w:rsidP="004C1527">
      <w:pPr>
        <w:pStyle w:val="3"/>
        <w:spacing w:before="156" w:after="156"/>
      </w:pPr>
      <w:r>
        <w:rPr>
          <w:rFonts w:hint="eastAsia"/>
        </w:rPr>
        <w:t>dump</w:t>
      </w:r>
    </w:p>
    <w:p w:rsidR="004C1527" w:rsidRDefault="004C1527" w:rsidP="003F6668">
      <w:r>
        <w:rPr>
          <w:noProof/>
        </w:rPr>
        <w:drawing>
          <wp:inline distT="0" distB="0" distL="0" distR="0" wp14:anchorId="378D2A61" wp14:editId="55488664">
            <wp:extent cx="5274310" cy="1993900"/>
            <wp:effectExtent l="0" t="0" r="2540" b="635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527" w:rsidRDefault="004C1527" w:rsidP="003F6668"/>
    <w:p w:rsidR="004C1527" w:rsidRDefault="004C1527" w:rsidP="004C1527">
      <w:pPr>
        <w:pStyle w:val="3"/>
        <w:spacing w:before="156" w:after="156"/>
      </w:pPr>
      <w:r>
        <w:rPr>
          <w:rFonts w:hint="eastAsia"/>
        </w:rPr>
        <w:t>envi</w:t>
      </w:r>
    </w:p>
    <w:p w:rsidR="004C1527" w:rsidRPr="004C1527" w:rsidRDefault="004C1527" w:rsidP="004C1527">
      <w:pPr>
        <w:rPr>
          <w:rFonts w:hint="eastAsia"/>
        </w:rPr>
      </w:pPr>
    </w:p>
    <w:p w:rsidR="003F6668" w:rsidRDefault="004C1527" w:rsidP="003F6668">
      <w:r>
        <w:rPr>
          <w:noProof/>
        </w:rPr>
        <w:lastRenderedPageBreak/>
        <w:drawing>
          <wp:inline distT="0" distB="0" distL="0" distR="0" wp14:anchorId="4D914195" wp14:editId="68140C65">
            <wp:extent cx="5274310" cy="4333875"/>
            <wp:effectExtent l="0" t="0" r="2540" b="952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B0A" w:rsidRDefault="00CD1B0A" w:rsidP="00CD1B0A">
      <w:pPr>
        <w:pStyle w:val="3"/>
        <w:spacing w:before="156" w:after="156"/>
      </w:pPr>
      <w:r>
        <w:rPr>
          <w:rFonts w:hint="eastAsia"/>
        </w:rPr>
        <w:t>ruok</w:t>
      </w:r>
    </w:p>
    <w:p w:rsidR="00CD1B0A" w:rsidRDefault="00CD1B0A" w:rsidP="00CD1B0A">
      <w:r>
        <w:rPr>
          <w:noProof/>
        </w:rPr>
        <w:drawing>
          <wp:inline distT="0" distB="0" distL="0" distR="0" wp14:anchorId="5492B9CE" wp14:editId="34B1CA6A">
            <wp:extent cx="5274310" cy="1510030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01D" w:rsidRDefault="001E701D" w:rsidP="001E701D">
      <w:pPr>
        <w:pStyle w:val="3"/>
        <w:spacing w:before="156" w:after="156"/>
      </w:pPr>
      <w:r>
        <w:rPr>
          <w:rFonts w:hint="eastAsia"/>
        </w:rPr>
        <w:t>stat</w:t>
      </w:r>
    </w:p>
    <w:p w:rsidR="001E701D" w:rsidRPr="001E701D" w:rsidRDefault="001E701D" w:rsidP="001E701D">
      <w:pPr>
        <w:rPr>
          <w:rFonts w:hint="eastAsia"/>
        </w:rPr>
      </w:pPr>
    </w:p>
    <w:p w:rsidR="001E701D" w:rsidRDefault="001E701D" w:rsidP="001E701D">
      <w:r>
        <w:rPr>
          <w:noProof/>
        </w:rPr>
        <w:lastRenderedPageBreak/>
        <w:drawing>
          <wp:inline distT="0" distB="0" distL="0" distR="0" wp14:anchorId="4EBF6E0D" wp14:editId="3063C53A">
            <wp:extent cx="5274310" cy="2349500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06" w:rsidRDefault="00D91106" w:rsidP="00D91106">
      <w:pPr>
        <w:pStyle w:val="3"/>
        <w:spacing w:before="156" w:after="156"/>
      </w:pPr>
      <w:r>
        <w:rPr>
          <w:rFonts w:hint="eastAsia"/>
        </w:rPr>
        <w:t>srvr</w:t>
      </w:r>
    </w:p>
    <w:p w:rsidR="00D91106" w:rsidRDefault="00D91106" w:rsidP="00D91106">
      <w:r>
        <w:rPr>
          <w:noProof/>
        </w:rPr>
        <w:drawing>
          <wp:inline distT="0" distB="0" distL="0" distR="0" wp14:anchorId="26EC5830" wp14:editId="5CD93A37">
            <wp:extent cx="5274310" cy="2317115"/>
            <wp:effectExtent l="0" t="0" r="2540" b="6985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106" w:rsidRDefault="00D91106" w:rsidP="00D91106">
      <w:pPr>
        <w:pStyle w:val="3"/>
        <w:spacing w:before="156" w:after="156"/>
      </w:pPr>
      <w:r>
        <w:rPr>
          <w:rFonts w:hint="eastAsia"/>
        </w:rPr>
        <w:t>srst</w:t>
      </w:r>
    </w:p>
    <w:p w:rsidR="00D91106" w:rsidRDefault="00D91106" w:rsidP="00D91106">
      <w:r>
        <w:rPr>
          <w:noProof/>
        </w:rPr>
        <w:drawing>
          <wp:inline distT="0" distB="0" distL="0" distR="0" wp14:anchorId="5AD63512" wp14:editId="7A983240">
            <wp:extent cx="5274310" cy="1990725"/>
            <wp:effectExtent l="0" t="0" r="2540" b="952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8E3" w:rsidRDefault="00FB58E3" w:rsidP="00D91106"/>
    <w:p w:rsidR="00FB58E3" w:rsidRPr="00D91106" w:rsidRDefault="00FB58E3" w:rsidP="00FB58E3">
      <w:pPr>
        <w:pStyle w:val="3"/>
        <w:spacing w:before="156" w:after="156"/>
        <w:rPr>
          <w:rFonts w:hint="eastAsia"/>
        </w:rPr>
      </w:pPr>
      <w:bookmarkStart w:id="0" w:name="_GoBack"/>
      <w:bookmarkEnd w:id="0"/>
      <w:r>
        <w:rPr>
          <w:rFonts w:hint="eastAsia"/>
        </w:rPr>
        <w:t>wchs</w:t>
      </w:r>
    </w:p>
    <w:p w:rsidR="00D91106" w:rsidRDefault="00D91106" w:rsidP="00D91106"/>
    <w:p w:rsidR="00FB58E3" w:rsidRDefault="00FB58E3" w:rsidP="00D91106">
      <w:r>
        <w:rPr>
          <w:noProof/>
        </w:rPr>
        <w:lastRenderedPageBreak/>
        <w:drawing>
          <wp:inline distT="0" distB="0" distL="0" distR="0" wp14:anchorId="279BFBFA" wp14:editId="48559E4A">
            <wp:extent cx="5274310" cy="1229995"/>
            <wp:effectExtent l="0" t="0" r="2540" b="825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8E3" w:rsidRDefault="00FB58E3" w:rsidP="00FB58E3">
      <w:pPr>
        <w:pStyle w:val="3"/>
        <w:spacing w:before="156" w:after="156"/>
      </w:pPr>
      <w:r>
        <w:rPr>
          <w:rFonts w:hint="eastAsia"/>
        </w:rPr>
        <w:t>wchc</w:t>
      </w:r>
    </w:p>
    <w:p w:rsidR="00FB58E3" w:rsidRDefault="00FB58E3" w:rsidP="00FB58E3">
      <w:r>
        <w:rPr>
          <w:noProof/>
        </w:rPr>
        <w:drawing>
          <wp:inline distT="0" distB="0" distL="0" distR="0" wp14:anchorId="352FC22C" wp14:editId="36ED3FBC">
            <wp:extent cx="5274310" cy="1301115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8E3" w:rsidRDefault="00FB58E3" w:rsidP="00FB58E3">
      <w:pPr>
        <w:pStyle w:val="3"/>
        <w:spacing w:before="156" w:after="156"/>
      </w:pPr>
      <w:r>
        <w:rPr>
          <w:rFonts w:hint="eastAsia"/>
        </w:rPr>
        <w:t>wchp</w:t>
      </w:r>
    </w:p>
    <w:p w:rsidR="00FB58E3" w:rsidRDefault="00FB58E3" w:rsidP="00FB58E3">
      <w:r>
        <w:rPr>
          <w:noProof/>
        </w:rPr>
        <w:drawing>
          <wp:inline distT="0" distB="0" distL="0" distR="0" wp14:anchorId="6F300354" wp14:editId="2182386F">
            <wp:extent cx="5274310" cy="1445260"/>
            <wp:effectExtent l="0" t="0" r="2540" b="254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56F" w:rsidRDefault="00F2256F" w:rsidP="00F2256F">
      <w:pPr>
        <w:pStyle w:val="3"/>
        <w:spacing w:before="156" w:after="156"/>
      </w:pPr>
      <w:r>
        <w:rPr>
          <w:rFonts w:hint="eastAsia"/>
        </w:rPr>
        <w:t>mntr</w:t>
      </w:r>
    </w:p>
    <w:p w:rsidR="00F2256F" w:rsidRDefault="00F2256F" w:rsidP="00F2256F">
      <w:r>
        <w:rPr>
          <w:noProof/>
        </w:rPr>
        <w:drawing>
          <wp:inline distT="0" distB="0" distL="0" distR="0" wp14:anchorId="6CF5FCB1" wp14:editId="1BCA3870">
            <wp:extent cx="5274310" cy="2096770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8A6115" wp14:editId="6BCBA865">
            <wp:extent cx="5274310" cy="2319020"/>
            <wp:effectExtent l="0" t="0" r="2540" b="508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56F" w:rsidRDefault="00F2256F" w:rsidP="00F2256F">
      <w:pPr>
        <w:pStyle w:val="2"/>
        <w:spacing w:before="156" w:after="156"/>
      </w:pPr>
      <w:r>
        <w:rPr>
          <w:rFonts w:hint="eastAsia"/>
        </w:rPr>
        <w:t>性能优化</w:t>
      </w:r>
    </w:p>
    <w:p w:rsidR="00F2256F" w:rsidRDefault="00F2256F" w:rsidP="00F2256F">
      <w:r>
        <w:rPr>
          <w:noProof/>
        </w:rPr>
        <w:drawing>
          <wp:inline distT="0" distB="0" distL="0" distR="0" wp14:anchorId="7E1A8166" wp14:editId="64EB7CC6">
            <wp:extent cx="5274310" cy="1981835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057" w:rsidRDefault="008F7057" w:rsidP="008F7057">
      <w:pPr>
        <w:pStyle w:val="2"/>
        <w:spacing w:before="156" w:after="156"/>
      </w:pPr>
      <w:r>
        <w:t>扩容</w:t>
      </w:r>
    </w:p>
    <w:p w:rsidR="008F7057" w:rsidRDefault="00501F4B" w:rsidP="008F7057">
      <w:r>
        <w:rPr>
          <w:noProof/>
        </w:rPr>
        <w:drawing>
          <wp:inline distT="0" distB="0" distL="0" distR="0" wp14:anchorId="6543F179" wp14:editId="1F8F736C">
            <wp:extent cx="5274310" cy="231394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F4B" w:rsidRDefault="00501F4B" w:rsidP="00501F4B">
      <w:pPr>
        <w:pStyle w:val="2"/>
        <w:spacing w:before="156" w:after="156"/>
      </w:pPr>
      <w:r>
        <w:t>容灾</w:t>
      </w:r>
    </w:p>
    <w:p w:rsidR="00501F4B" w:rsidRPr="00501F4B" w:rsidRDefault="00501F4B" w:rsidP="00501F4B">
      <w:pPr>
        <w:rPr>
          <w:rFonts w:hint="eastAsia"/>
        </w:rPr>
      </w:pPr>
    </w:p>
    <w:p w:rsidR="00501F4B" w:rsidRDefault="00501F4B" w:rsidP="00501F4B">
      <w:r>
        <w:rPr>
          <w:noProof/>
        </w:rPr>
        <w:lastRenderedPageBreak/>
        <w:drawing>
          <wp:inline distT="0" distB="0" distL="0" distR="0" wp14:anchorId="2A27FB62" wp14:editId="098AE9E7">
            <wp:extent cx="5274310" cy="1330325"/>
            <wp:effectExtent l="0" t="0" r="2540" b="317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65B" w:rsidRDefault="00DF565B" w:rsidP="00DF565B">
      <w:pPr>
        <w:pStyle w:val="2"/>
        <w:spacing w:before="156" w:after="156"/>
      </w:pPr>
      <w:r>
        <w:t>重点监控指标</w:t>
      </w:r>
    </w:p>
    <w:p w:rsidR="00DF565B" w:rsidRPr="00DF565B" w:rsidRDefault="00DF565B" w:rsidP="00DF565B">
      <w:pPr>
        <w:rPr>
          <w:rFonts w:hint="eastAsia"/>
        </w:rPr>
      </w:pPr>
      <w:r>
        <w:rPr>
          <w:noProof/>
        </w:rPr>
        <w:drawing>
          <wp:inline distT="0" distB="0" distL="0" distR="0" wp14:anchorId="348E7D77" wp14:editId="382AEC52">
            <wp:extent cx="3543300" cy="2876550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01D" w:rsidRPr="001E701D" w:rsidRDefault="001E701D" w:rsidP="001E701D">
      <w:pPr>
        <w:rPr>
          <w:rFonts w:hint="eastAsia"/>
        </w:rPr>
      </w:pPr>
    </w:p>
    <w:sectPr w:rsidR="001E701D" w:rsidRPr="001E701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34BC1" w:rsidRDefault="00834BC1" w:rsidP="001255F2">
      <w:pPr>
        <w:spacing w:line="240" w:lineRule="auto"/>
      </w:pPr>
      <w:r>
        <w:separator/>
      </w:r>
    </w:p>
  </w:endnote>
  <w:endnote w:type="continuationSeparator" w:id="0">
    <w:p w:rsidR="00834BC1" w:rsidRDefault="00834BC1" w:rsidP="001255F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34BC1" w:rsidRDefault="00834BC1" w:rsidP="001255F2">
      <w:pPr>
        <w:spacing w:line="240" w:lineRule="auto"/>
      </w:pPr>
      <w:r>
        <w:separator/>
      </w:r>
    </w:p>
  </w:footnote>
  <w:footnote w:type="continuationSeparator" w:id="0">
    <w:p w:rsidR="00834BC1" w:rsidRDefault="00834BC1" w:rsidP="001255F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C0012FC"/>
    <w:multiLevelType w:val="hybridMultilevel"/>
    <w:tmpl w:val="07AA517E"/>
    <w:lvl w:ilvl="0" w:tplc="8E0CDA2A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792373"/>
    <w:multiLevelType w:val="multilevel"/>
    <w:tmpl w:val="9250A19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2"/>
      <w:numFmt w:val="decimal"/>
      <w:isLgl/>
      <w:lvlText w:val="%1.%2.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18E42211"/>
    <w:multiLevelType w:val="hybridMultilevel"/>
    <w:tmpl w:val="FB22D472"/>
    <w:lvl w:ilvl="0" w:tplc="3CEECE2E">
      <w:start w:val="1"/>
      <w:numFmt w:val="bullet"/>
      <w:pStyle w:val="4"/>
      <w:lvlText w:val="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673341D"/>
    <w:multiLevelType w:val="hybridMultilevel"/>
    <w:tmpl w:val="58A8A05A"/>
    <w:lvl w:ilvl="0" w:tplc="E4285C16">
      <w:start w:val="1"/>
      <w:numFmt w:val="decimal"/>
      <w:lvlText w:val="1.1.%1"/>
      <w:lvlJc w:val="left"/>
      <w:pPr>
        <w:ind w:left="562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FC64CA8"/>
    <w:multiLevelType w:val="hybridMultilevel"/>
    <w:tmpl w:val="5E381638"/>
    <w:lvl w:ilvl="0" w:tplc="1382E96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7DE5C04"/>
    <w:multiLevelType w:val="hybridMultilevel"/>
    <w:tmpl w:val="2CEEEA68"/>
    <w:lvl w:ilvl="0" w:tplc="F356CFFC">
      <w:start w:val="1"/>
      <w:numFmt w:val="decimal"/>
      <w:lvlText w:val="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0BA3644"/>
    <w:multiLevelType w:val="multilevel"/>
    <w:tmpl w:val="DFEC1056"/>
    <w:lvl w:ilvl="0">
      <w:start w:val="1"/>
      <w:numFmt w:val="chineseCountingThousand"/>
      <w:lvlText w:val="%1、"/>
      <w:lvlJc w:val="left"/>
      <w:pPr>
        <w:ind w:left="420" w:hanging="420"/>
      </w:pPr>
      <w:rPr>
        <w:rFonts w:hint="eastAsia"/>
      </w:rPr>
    </w:lvl>
    <w:lvl w:ilvl="1">
      <w:start w:val="1"/>
      <w:numFmt w:val="decimal"/>
      <w:lvlText w:val="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7" w15:restartNumberingAfterBreak="0">
    <w:nsid w:val="68096FCE"/>
    <w:multiLevelType w:val="hybridMultilevel"/>
    <w:tmpl w:val="78B29FD8"/>
    <w:lvl w:ilvl="0" w:tplc="A6D6CB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8112313"/>
    <w:multiLevelType w:val="hybridMultilevel"/>
    <w:tmpl w:val="AFA24C26"/>
    <w:lvl w:ilvl="0" w:tplc="585C202C">
      <w:start w:val="1"/>
      <w:numFmt w:val="japaneseCounting"/>
      <w:lvlText w:val="%1、"/>
      <w:lvlJc w:val="left"/>
      <w:pPr>
        <w:ind w:left="660" w:hanging="6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B81042A"/>
    <w:multiLevelType w:val="multilevel"/>
    <w:tmpl w:val="1F5A2A8C"/>
    <w:lvl w:ilvl="0">
      <w:start w:val="1"/>
      <w:numFmt w:val="chineseCountingThousand"/>
      <w:pStyle w:val="1"/>
      <w:lvlText w:val="第%1章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isLgl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isLgl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2"/>
  </w:num>
  <w:num w:numId="2">
    <w:abstractNumId w:val="8"/>
  </w:num>
  <w:num w:numId="3">
    <w:abstractNumId w:val="7"/>
  </w:num>
  <w:num w:numId="4">
    <w:abstractNumId w:val="3"/>
  </w:num>
  <w:num w:numId="5">
    <w:abstractNumId w:val="5"/>
  </w:num>
  <w:num w:numId="6">
    <w:abstractNumId w:val="0"/>
  </w:num>
  <w:num w:numId="7">
    <w:abstractNumId w:val="6"/>
  </w:num>
  <w:num w:numId="8">
    <w:abstractNumId w:val="1"/>
  </w:num>
  <w:num w:numId="9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9"/>
  </w:num>
  <w:num w:numId="11">
    <w:abstractNumId w:val="4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attachedTemplate r:id="rId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3BD2"/>
    <w:rsid w:val="00003A89"/>
    <w:rsid w:val="00003D74"/>
    <w:rsid w:val="00003E8B"/>
    <w:rsid w:val="00006C11"/>
    <w:rsid w:val="00010398"/>
    <w:rsid w:val="00012659"/>
    <w:rsid w:val="00015A78"/>
    <w:rsid w:val="00017354"/>
    <w:rsid w:val="000231DA"/>
    <w:rsid w:val="0002453B"/>
    <w:rsid w:val="000334D2"/>
    <w:rsid w:val="00036EE6"/>
    <w:rsid w:val="00040780"/>
    <w:rsid w:val="000411F5"/>
    <w:rsid w:val="000412C5"/>
    <w:rsid w:val="0004327A"/>
    <w:rsid w:val="00043314"/>
    <w:rsid w:val="000465C9"/>
    <w:rsid w:val="0005104F"/>
    <w:rsid w:val="0005219A"/>
    <w:rsid w:val="00053362"/>
    <w:rsid w:val="00054696"/>
    <w:rsid w:val="000627DF"/>
    <w:rsid w:val="000674C0"/>
    <w:rsid w:val="0006793E"/>
    <w:rsid w:val="000725B6"/>
    <w:rsid w:val="00072D3D"/>
    <w:rsid w:val="00073277"/>
    <w:rsid w:val="00075B2F"/>
    <w:rsid w:val="00077E2C"/>
    <w:rsid w:val="000806F2"/>
    <w:rsid w:val="000815BC"/>
    <w:rsid w:val="00083D7A"/>
    <w:rsid w:val="000878C7"/>
    <w:rsid w:val="00094164"/>
    <w:rsid w:val="000A20F9"/>
    <w:rsid w:val="000A28C4"/>
    <w:rsid w:val="000A50AF"/>
    <w:rsid w:val="000A6B69"/>
    <w:rsid w:val="000B1895"/>
    <w:rsid w:val="000B308D"/>
    <w:rsid w:val="000B324E"/>
    <w:rsid w:val="000B4CE6"/>
    <w:rsid w:val="000C20BD"/>
    <w:rsid w:val="000C24F0"/>
    <w:rsid w:val="000C273C"/>
    <w:rsid w:val="000D0046"/>
    <w:rsid w:val="000D2C36"/>
    <w:rsid w:val="000D2CDC"/>
    <w:rsid w:val="000D3571"/>
    <w:rsid w:val="000D4712"/>
    <w:rsid w:val="000D4C8D"/>
    <w:rsid w:val="000D5326"/>
    <w:rsid w:val="000D5EC0"/>
    <w:rsid w:val="000E08E9"/>
    <w:rsid w:val="000E1D33"/>
    <w:rsid w:val="000E1E05"/>
    <w:rsid w:val="000E331E"/>
    <w:rsid w:val="000E3407"/>
    <w:rsid w:val="000F0B31"/>
    <w:rsid w:val="000F5F6C"/>
    <w:rsid w:val="00100C2F"/>
    <w:rsid w:val="00102163"/>
    <w:rsid w:val="001047C1"/>
    <w:rsid w:val="001071BE"/>
    <w:rsid w:val="0011783A"/>
    <w:rsid w:val="00117C66"/>
    <w:rsid w:val="00120382"/>
    <w:rsid w:val="0012226D"/>
    <w:rsid w:val="00124D75"/>
    <w:rsid w:val="001255F2"/>
    <w:rsid w:val="00127C9A"/>
    <w:rsid w:val="00130DB9"/>
    <w:rsid w:val="001314F4"/>
    <w:rsid w:val="00135797"/>
    <w:rsid w:val="0014304D"/>
    <w:rsid w:val="00145CBE"/>
    <w:rsid w:val="00146A64"/>
    <w:rsid w:val="0015523C"/>
    <w:rsid w:val="0015703C"/>
    <w:rsid w:val="00157D8E"/>
    <w:rsid w:val="00162CBF"/>
    <w:rsid w:val="00164CFB"/>
    <w:rsid w:val="00165736"/>
    <w:rsid w:val="0016765B"/>
    <w:rsid w:val="0017450C"/>
    <w:rsid w:val="001766EB"/>
    <w:rsid w:val="00177626"/>
    <w:rsid w:val="00177F94"/>
    <w:rsid w:val="00181093"/>
    <w:rsid w:val="00191683"/>
    <w:rsid w:val="00195AE7"/>
    <w:rsid w:val="001A1FBB"/>
    <w:rsid w:val="001A2080"/>
    <w:rsid w:val="001A72FF"/>
    <w:rsid w:val="001B2AB6"/>
    <w:rsid w:val="001B482A"/>
    <w:rsid w:val="001B5DE5"/>
    <w:rsid w:val="001C2025"/>
    <w:rsid w:val="001C50F5"/>
    <w:rsid w:val="001C6504"/>
    <w:rsid w:val="001C78D8"/>
    <w:rsid w:val="001D2E47"/>
    <w:rsid w:val="001D44F3"/>
    <w:rsid w:val="001D4CE3"/>
    <w:rsid w:val="001D4D68"/>
    <w:rsid w:val="001D7785"/>
    <w:rsid w:val="001E6CBE"/>
    <w:rsid w:val="001E701D"/>
    <w:rsid w:val="001F0E73"/>
    <w:rsid w:val="001F1E11"/>
    <w:rsid w:val="001F310A"/>
    <w:rsid w:val="001F659C"/>
    <w:rsid w:val="0020022E"/>
    <w:rsid w:val="002002EF"/>
    <w:rsid w:val="00204703"/>
    <w:rsid w:val="00207F15"/>
    <w:rsid w:val="00213AB7"/>
    <w:rsid w:val="00213D37"/>
    <w:rsid w:val="00215C50"/>
    <w:rsid w:val="00224A63"/>
    <w:rsid w:val="00233870"/>
    <w:rsid w:val="00233BD2"/>
    <w:rsid w:val="00234BC3"/>
    <w:rsid w:val="0023614A"/>
    <w:rsid w:val="00242007"/>
    <w:rsid w:val="00243B0B"/>
    <w:rsid w:val="002449FF"/>
    <w:rsid w:val="00247DA6"/>
    <w:rsid w:val="00247F58"/>
    <w:rsid w:val="00251257"/>
    <w:rsid w:val="002553EC"/>
    <w:rsid w:val="0028017D"/>
    <w:rsid w:val="00281D47"/>
    <w:rsid w:val="002849C2"/>
    <w:rsid w:val="00284C9E"/>
    <w:rsid w:val="00286FC5"/>
    <w:rsid w:val="00291743"/>
    <w:rsid w:val="002A249F"/>
    <w:rsid w:val="002A6043"/>
    <w:rsid w:val="002A7AAE"/>
    <w:rsid w:val="002B14A7"/>
    <w:rsid w:val="002B23D3"/>
    <w:rsid w:val="002B56BF"/>
    <w:rsid w:val="002B6B80"/>
    <w:rsid w:val="002B6BE1"/>
    <w:rsid w:val="002C2825"/>
    <w:rsid w:val="002C32DC"/>
    <w:rsid w:val="002D075D"/>
    <w:rsid w:val="002D19B9"/>
    <w:rsid w:val="002D1D40"/>
    <w:rsid w:val="002E5A4F"/>
    <w:rsid w:val="002E7D78"/>
    <w:rsid w:val="002F1661"/>
    <w:rsid w:val="002F5541"/>
    <w:rsid w:val="00301E5A"/>
    <w:rsid w:val="00302BC2"/>
    <w:rsid w:val="00305338"/>
    <w:rsid w:val="003077BB"/>
    <w:rsid w:val="00310A72"/>
    <w:rsid w:val="003120FF"/>
    <w:rsid w:val="00312A5F"/>
    <w:rsid w:val="00315CB4"/>
    <w:rsid w:val="00321C82"/>
    <w:rsid w:val="00323223"/>
    <w:rsid w:val="00326CCC"/>
    <w:rsid w:val="00327198"/>
    <w:rsid w:val="0033064B"/>
    <w:rsid w:val="00331EC8"/>
    <w:rsid w:val="0033284C"/>
    <w:rsid w:val="00333447"/>
    <w:rsid w:val="00334609"/>
    <w:rsid w:val="00341E7C"/>
    <w:rsid w:val="003460AD"/>
    <w:rsid w:val="003509B4"/>
    <w:rsid w:val="00351D86"/>
    <w:rsid w:val="003532C6"/>
    <w:rsid w:val="00353827"/>
    <w:rsid w:val="00355EA2"/>
    <w:rsid w:val="00356CAA"/>
    <w:rsid w:val="0035729F"/>
    <w:rsid w:val="00363903"/>
    <w:rsid w:val="003642C0"/>
    <w:rsid w:val="00364898"/>
    <w:rsid w:val="00372237"/>
    <w:rsid w:val="00374BD3"/>
    <w:rsid w:val="00376B9F"/>
    <w:rsid w:val="00377BCB"/>
    <w:rsid w:val="0038267E"/>
    <w:rsid w:val="00382DCC"/>
    <w:rsid w:val="00383E10"/>
    <w:rsid w:val="00383FC4"/>
    <w:rsid w:val="003854AB"/>
    <w:rsid w:val="00387A2E"/>
    <w:rsid w:val="00390634"/>
    <w:rsid w:val="00393FBE"/>
    <w:rsid w:val="0039561D"/>
    <w:rsid w:val="003A2184"/>
    <w:rsid w:val="003A445C"/>
    <w:rsid w:val="003A7162"/>
    <w:rsid w:val="003B03F0"/>
    <w:rsid w:val="003B0EA4"/>
    <w:rsid w:val="003B5EBF"/>
    <w:rsid w:val="003C3D10"/>
    <w:rsid w:val="003C73C6"/>
    <w:rsid w:val="003D139F"/>
    <w:rsid w:val="003D3811"/>
    <w:rsid w:val="003D457B"/>
    <w:rsid w:val="003D5C57"/>
    <w:rsid w:val="003E0AC6"/>
    <w:rsid w:val="003E2763"/>
    <w:rsid w:val="003E7546"/>
    <w:rsid w:val="003F3B2E"/>
    <w:rsid w:val="003F6668"/>
    <w:rsid w:val="003F726A"/>
    <w:rsid w:val="004007FF"/>
    <w:rsid w:val="004042B4"/>
    <w:rsid w:val="00412B3F"/>
    <w:rsid w:val="004165C7"/>
    <w:rsid w:val="0041791A"/>
    <w:rsid w:val="00417E83"/>
    <w:rsid w:val="00423974"/>
    <w:rsid w:val="00425025"/>
    <w:rsid w:val="0043082C"/>
    <w:rsid w:val="004346D4"/>
    <w:rsid w:val="004547D6"/>
    <w:rsid w:val="00464121"/>
    <w:rsid w:val="00471456"/>
    <w:rsid w:val="00473ACC"/>
    <w:rsid w:val="00474902"/>
    <w:rsid w:val="00481BEA"/>
    <w:rsid w:val="004866A7"/>
    <w:rsid w:val="00487A53"/>
    <w:rsid w:val="00487B71"/>
    <w:rsid w:val="00492E0F"/>
    <w:rsid w:val="004A4922"/>
    <w:rsid w:val="004A6B96"/>
    <w:rsid w:val="004B0BBF"/>
    <w:rsid w:val="004B1181"/>
    <w:rsid w:val="004B13D4"/>
    <w:rsid w:val="004B1FC5"/>
    <w:rsid w:val="004B480E"/>
    <w:rsid w:val="004C1518"/>
    <w:rsid w:val="004C1527"/>
    <w:rsid w:val="004C1A38"/>
    <w:rsid w:val="004C4FFC"/>
    <w:rsid w:val="004C6FBF"/>
    <w:rsid w:val="004D08DA"/>
    <w:rsid w:val="004D7DA6"/>
    <w:rsid w:val="004E5BE7"/>
    <w:rsid w:val="004F49BA"/>
    <w:rsid w:val="004F60FA"/>
    <w:rsid w:val="004F69B1"/>
    <w:rsid w:val="00501F4B"/>
    <w:rsid w:val="00510E70"/>
    <w:rsid w:val="0051491B"/>
    <w:rsid w:val="0051563D"/>
    <w:rsid w:val="005206DA"/>
    <w:rsid w:val="00521F15"/>
    <w:rsid w:val="00525F9C"/>
    <w:rsid w:val="0052750B"/>
    <w:rsid w:val="005333A6"/>
    <w:rsid w:val="0053467C"/>
    <w:rsid w:val="005376CA"/>
    <w:rsid w:val="00542396"/>
    <w:rsid w:val="00550283"/>
    <w:rsid w:val="00553665"/>
    <w:rsid w:val="005537E7"/>
    <w:rsid w:val="00553FB8"/>
    <w:rsid w:val="00556994"/>
    <w:rsid w:val="00561892"/>
    <w:rsid w:val="00565A71"/>
    <w:rsid w:val="00566467"/>
    <w:rsid w:val="00567FFD"/>
    <w:rsid w:val="005727A7"/>
    <w:rsid w:val="00575F75"/>
    <w:rsid w:val="00582541"/>
    <w:rsid w:val="00584380"/>
    <w:rsid w:val="00584E08"/>
    <w:rsid w:val="00585B01"/>
    <w:rsid w:val="00587383"/>
    <w:rsid w:val="00587C3B"/>
    <w:rsid w:val="00593A71"/>
    <w:rsid w:val="005953AE"/>
    <w:rsid w:val="00597313"/>
    <w:rsid w:val="00597A96"/>
    <w:rsid w:val="005A078C"/>
    <w:rsid w:val="005A68E2"/>
    <w:rsid w:val="005B2A4B"/>
    <w:rsid w:val="005C08B7"/>
    <w:rsid w:val="005C15D2"/>
    <w:rsid w:val="005C2385"/>
    <w:rsid w:val="005C3378"/>
    <w:rsid w:val="005C6C74"/>
    <w:rsid w:val="005D2F25"/>
    <w:rsid w:val="005E1C0F"/>
    <w:rsid w:val="005E2341"/>
    <w:rsid w:val="005E3058"/>
    <w:rsid w:val="005E43FE"/>
    <w:rsid w:val="005E6F13"/>
    <w:rsid w:val="005E79F1"/>
    <w:rsid w:val="005F29D5"/>
    <w:rsid w:val="005F5C33"/>
    <w:rsid w:val="00610F25"/>
    <w:rsid w:val="0061290A"/>
    <w:rsid w:val="00614FE0"/>
    <w:rsid w:val="00615FBC"/>
    <w:rsid w:val="006161E7"/>
    <w:rsid w:val="006213A1"/>
    <w:rsid w:val="0062184B"/>
    <w:rsid w:val="006249C8"/>
    <w:rsid w:val="006269A9"/>
    <w:rsid w:val="00627A82"/>
    <w:rsid w:val="00630158"/>
    <w:rsid w:val="006372FF"/>
    <w:rsid w:val="00640597"/>
    <w:rsid w:val="00641261"/>
    <w:rsid w:val="00644C95"/>
    <w:rsid w:val="00646BB2"/>
    <w:rsid w:val="00652A4C"/>
    <w:rsid w:val="00656FB7"/>
    <w:rsid w:val="0066216E"/>
    <w:rsid w:val="00663615"/>
    <w:rsid w:val="00666D63"/>
    <w:rsid w:val="006738D4"/>
    <w:rsid w:val="00675935"/>
    <w:rsid w:val="00676E2E"/>
    <w:rsid w:val="00680ADA"/>
    <w:rsid w:val="00682ABA"/>
    <w:rsid w:val="00684CDD"/>
    <w:rsid w:val="00685140"/>
    <w:rsid w:val="0068538C"/>
    <w:rsid w:val="006901E2"/>
    <w:rsid w:val="00694011"/>
    <w:rsid w:val="006942CF"/>
    <w:rsid w:val="00694B29"/>
    <w:rsid w:val="00694FA4"/>
    <w:rsid w:val="006A17F5"/>
    <w:rsid w:val="006A663A"/>
    <w:rsid w:val="006B479B"/>
    <w:rsid w:val="006B7A21"/>
    <w:rsid w:val="006C12EB"/>
    <w:rsid w:val="006C2765"/>
    <w:rsid w:val="006C50FF"/>
    <w:rsid w:val="006C5799"/>
    <w:rsid w:val="006D4F99"/>
    <w:rsid w:val="006E0921"/>
    <w:rsid w:val="006E5506"/>
    <w:rsid w:val="006E57D6"/>
    <w:rsid w:val="006F07ED"/>
    <w:rsid w:val="006F25D8"/>
    <w:rsid w:val="006F42FD"/>
    <w:rsid w:val="006F4BF9"/>
    <w:rsid w:val="0070241D"/>
    <w:rsid w:val="00703BC5"/>
    <w:rsid w:val="00703C44"/>
    <w:rsid w:val="00704488"/>
    <w:rsid w:val="00704C70"/>
    <w:rsid w:val="00705596"/>
    <w:rsid w:val="007073EA"/>
    <w:rsid w:val="00710C3F"/>
    <w:rsid w:val="00710ED9"/>
    <w:rsid w:val="00715451"/>
    <w:rsid w:val="00715CC0"/>
    <w:rsid w:val="00721158"/>
    <w:rsid w:val="00725105"/>
    <w:rsid w:val="00730443"/>
    <w:rsid w:val="0073116E"/>
    <w:rsid w:val="00732EB2"/>
    <w:rsid w:val="0073306F"/>
    <w:rsid w:val="007339AA"/>
    <w:rsid w:val="00734FE0"/>
    <w:rsid w:val="007379DC"/>
    <w:rsid w:val="00740372"/>
    <w:rsid w:val="00740B5A"/>
    <w:rsid w:val="007410B7"/>
    <w:rsid w:val="007420E6"/>
    <w:rsid w:val="007456C2"/>
    <w:rsid w:val="0074582C"/>
    <w:rsid w:val="00750AF8"/>
    <w:rsid w:val="00751E74"/>
    <w:rsid w:val="00752039"/>
    <w:rsid w:val="0075206E"/>
    <w:rsid w:val="0075742A"/>
    <w:rsid w:val="00757DAF"/>
    <w:rsid w:val="00762FD3"/>
    <w:rsid w:val="0076384F"/>
    <w:rsid w:val="007662E8"/>
    <w:rsid w:val="007677F2"/>
    <w:rsid w:val="0077557D"/>
    <w:rsid w:val="0078223F"/>
    <w:rsid w:val="00782244"/>
    <w:rsid w:val="00782B63"/>
    <w:rsid w:val="007830AC"/>
    <w:rsid w:val="00783F30"/>
    <w:rsid w:val="00786124"/>
    <w:rsid w:val="00787758"/>
    <w:rsid w:val="007958E8"/>
    <w:rsid w:val="007967C0"/>
    <w:rsid w:val="007A383A"/>
    <w:rsid w:val="007A4697"/>
    <w:rsid w:val="007A4ECC"/>
    <w:rsid w:val="007A53CB"/>
    <w:rsid w:val="007B3A04"/>
    <w:rsid w:val="007B419B"/>
    <w:rsid w:val="007B7A01"/>
    <w:rsid w:val="007C1DA9"/>
    <w:rsid w:val="007D2ED8"/>
    <w:rsid w:val="007D3EB6"/>
    <w:rsid w:val="007D5971"/>
    <w:rsid w:val="007D6605"/>
    <w:rsid w:val="007E41DE"/>
    <w:rsid w:val="007E775E"/>
    <w:rsid w:val="007F1A41"/>
    <w:rsid w:val="007F22C6"/>
    <w:rsid w:val="007F3140"/>
    <w:rsid w:val="007F73F8"/>
    <w:rsid w:val="00800004"/>
    <w:rsid w:val="00801507"/>
    <w:rsid w:val="00802A7D"/>
    <w:rsid w:val="00802ADE"/>
    <w:rsid w:val="008064D1"/>
    <w:rsid w:val="008064F9"/>
    <w:rsid w:val="008072EF"/>
    <w:rsid w:val="008131B2"/>
    <w:rsid w:val="00820ABB"/>
    <w:rsid w:val="008272EB"/>
    <w:rsid w:val="008335E3"/>
    <w:rsid w:val="008339D9"/>
    <w:rsid w:val="00834BC1"/>
    <w:rsid w:val="00835BB0"/>
    <w:rsid w:val="00836305"/>
    <w:rsid w:val="00837936"/>
    <w:rsid w:val="00842BDF"/>
    <w:rsid w:val="00843E52"/>
    <w:rsid w:val="008522EC"/>
    <w:rsid w:val="00853080"/>
    <w:rsid w:val="0085638F"/>
    <w:rsid w:val="008575E8"/>
    <w:rsid w:val="00857A17"/>
    <w:rsid w:val="00863E26"/>
    <w:rsid w:val="008643B7"/>
    <w:rsid w:val="00867785"/>
    <w:rsid w:val="0086782A"/>
    <w:rsid w:val="00867CB8"/>
    <w:rsid w:val="0087434D"/>
    <w:rsid w:val="00883B89"/>
    <w:rsid w:val="00883C67"/>
    <w:rsid w:val="00885411"/>
    <w:rsid w:val="008854A5"/>
    <w:rsid w:val="00894ECA"/>
    <w:rsid w:val="008A1085"/>
    <w:rsid w:val="008A24A7"/>
    <w:rsid w:val="008A6EBE"/>
    <w:rsid w:val="008B225A"/>
    <w:rsid w:val="008B60F8"/>
    <w:rsid w:val="008C2215"/>
    <w:rsid w:val="008D062D"/>
    <w:rsid w:val="008D0B7D"/>
    <w:rsid w:val="008D1DE2"/>
    <w:rsid w:val="008D2018"/>
    <w:rsid w:val="008D4030"/>
    <w:rsid w:val="008D41AC"/>
    <w:rsid w:val="008D447E"/>
    <w:rsid w:val="008D5815"/>
    <w:rsid w:val="008D7196"/>
    <w:rsid w:val="008E5C72"/>
    <w:rsid w:val="008E6311"/>
    <w:rsid w:val="008E77D6"/>
    <w:rsid w:val="008F2142"/>
    <w:rsid w:val="008F41D8"/>
    <w:rsid w:val="008F7057"/>
    <w:rsid w:val="008F79BA"/>
    <w:rsid w:val="009021F0"/>
    <w:rsid w:val="0090775E"/>
    <w:rsid w:val="009108F2"/>
    <w:rsid w:val="00911AA5"/>
    <w:rsid w:val="009136FE"/>
    <w:rsid w:val="0091487E"/>
    <w:rsid w:val="00914EE8"/>
    <w:rsid w:val="00915692"/>
    <w:rsid w:val="00924622"/>
    <w:rsid w:val="00925A34"/>
    <w:rsid w:val="0093048F"/>
    <w:rsid w:val="00936998"/>
    <w:rsid w:val="00942D99"/>
    <w:rsid w:val="009518DF"/>
    <w:rsid w:val="00954250"/>
    <w:rsid w:val="0096288B"/>
    <w:rsid w:val="00962C89"/>
    <w:rsid w:val="0097001C"/>
    <w:rsid w:val="00971308"/>
    <w:rsid w:val="0097512E"/>
    <w:rsid w:val="009806C4"/>
    <w:rsid w:val="00985A64"/>
    <w:rsid w:val="00986B9C"/>
    <w:rsid w:val="0099200D"/>
    <w:rsid w:val="00997978"/>
    <w:rsid w:val="009A2E58"/>
    <w:rsid w:val="009A3DD4"/>
    <w:rsid w:val="009B5EB3"/>
    <w:rsid w:val="009B681E"/>
    <w:rsid w:val="009B7E4A"/>
    <w:rsid w:val="009C2D3F"/>
    <w:rsid w:val="009C57C1"/>
    <w:rsid w:val="009D1429"/>
    <w:rsid w:val="009D1ACD"/>
    <w:rsid w:val="009D6057"/>
    <w:rsid w:val="009D626D"/>
    <w:rsid w:val="009E18E5"/>
    <w:rsid w:val="009E37CF"/>
    <w:rsid w:val="009E3F38"/>
    <w:rsid w:val="009E57A0"/>
    <w:rsid w:val="009E768C"/>
    <w:rsid w:val="009F79AB"/>
    <w:rsid w:val="00A02C0E"/>
    <w:rsid w:val="00A04534"/>
    <w:rsid w:val="00A049CD"/>
    <w:rsid w:val="00A10574"/>
    <w:rsid w:val="00A174F9"/>
    <w:rsid w:val="00A20907"/>
    <w:rsid w:val="00A20AB7"/>
    <w:rsid w:val="00A243EE"/>
    <w:rsid w:val="00A253E1"/>
    <w:rsid w:val="00A25CF0"/>
    <w:rsid w:val="00A319C3"/>
    <w:rsid w:val="00A33004"/>
    <w:rsid w:val="00A37982"/>
    <w:rsid w:val="00A4169E"/>
    <w:rsid w:val="00A42312"/>
    <w:rsid w:val="00A44334"/>
    <w:rsid w:val="00A4534C"/>
    <w:rsid w:val="00A50BF1"/>
    <w:rsid w:val="00A51C25"/>
    <w:rsid w:val="00A53092"/>
    <w:rsid w:val="00A55142"/>
    <w:rsid w:val="00A61FA5"/>
    <w:rsid w:val="00A62B37"/>
    <w:rsid w:val="00A65C82"/>
    <w:rsid w:val="00A77121"/>
    <w:rsid w:val="00A77343"/>
    <w:rsid w:val="00A819D3"/>
    <w:rsid w:val="00A907ED"/>
    <w:rsid w:val="00A90E4D"/>
    <w:rsid w:val="00A942A2"/>
    <w:rsid w:val="00A952CC"/>
    <w:rsid w:val="00AA64E9"/>
    <w:rsid w:val="00AB02C5"/>
    <w:rsid w:val="00AB28DF"/>
    <w:rsid w:val="00AB2C94"/>
    <w:rsid w:val="00AB4705"/>
    <w:rsid w:val="00AB476E"/>
    <w:rsid w:val="00AC1550"/>
    <w:rsid w:val="00AC631B"/>
    <w:rsid w:val="00AD2AFC"/>
    <w:rsid w:val="00AD5724"/>
    <w:rsid w:val="00AD621B"/>
    <w:rsid w:val="00AD6CA6"/>
    <w:rsid w:val="00AE0530"/>
    <w:rsid w:val="00AE3752"/>
    <w:rsid w:val="00AE5DE4"/>
    <w:rsid w:val="00AE6502"/>
    <w:rsid w:val="00AF0148"/>
    <w:rsid w:val="00AF1181"/>
    <w:rsid w:val="00AF6FD2"/>
    <w:rsid w:val="00B00141"/>
    <w:rsid w:val="00B0142B"/>
    <w:rsid w:val="00B03B05"/>
    <w:rsid w:val="00B110A9"/>
    <w:rsid w:val="00B11546"/>
    <w:rsid w:val="00B138E4"/>
    <w:rsid w:val="00B168F9"/>
    <w:rsid w:val="00B2097C"/>
    <w:rsid w:val="00B21685"/>
    <w:rsid w:val="00B22FDA"/>
    <w:rsid w:val="00B33BDC"/>
    <w:rsid w:val="00B3421F"/>
    <w:rsid w:val="00B343B6"/>
    <w:rsid w:val="00B343E8"/>
    <w:rsid w:val="00B46161"/>
    <w:rsid w:val="00B47149"/>
    <w:rsid w:val="00B50661"/>
    <w:rsid w:val="00B556F0"/>
    <w:rsid w:val="00B55AA2"/>
    <w:rsid w:val="00B61A0E"/>
    <w:rsid w:val="00B62E44"/>
    <w:rsid w:val="00B75A0F"/>
    <w:rsid w:val="00B817AE"/>
    <w:rsid w:val="00B81A4A"/>
    <w:rsid w:val="00B83035"/>
    <w:rsid w:val="00B86078"/>
    <w:rsid w:val="00B948C5"/>
    <w:rsid w:val="00B94E1F"/>
    <w:rsid w:val="00B971B6"/>
    <w:rsid w:val="00BA287F"/>
    <w:rsid w:val="00BA2B11"/>
    <w:rsid w:val="00BA3E26"/>
    <w:rsid w:val="00BA50BF"/>
    <w:rsid w:val="00BA5B42"/>
    <w:rsid w:val="00BA6FB0"/>
    <w:rsid w:val="00BB257B"/>
    <w:rsid w:val="00BB3DAB"/>
    <w:rsid w:val="00BC0908"/>
    <w:rsid w:val="00BC313B"/>
    <w:rsid w:val="00BC408C"/>
    <w:rsid w:val="00BC4AD7"/>
    <w:rsid w:val="00BD12DD"/>
    <w:rsid w:val="00BD2A1B"/>
    <w:rsid w:val="00BD35C9"/>
    <w:rsid w:val="00BD454C"/>
    <w:rsid w:val="00BE248C"/>
    <w:rsid w:val="00BE52EF"/>
    <w:rsid w:val="00BF424C"/>
    <w:rsid w:val="00C05ECA"/>
    <w:rsid w:val="00C06801"/>
    <w:rsid w:val="00C102B1"/>
    <w:rsid w:val="00C12AE5"/>
    <w:rsid w:val="00C141EB"/>
    <w:rsid w:val="00C144D8"/>
    <w:rsid w:val="00C14E54"/>
    <w:rsid w:val="00C162AE"/>
    <w:rsid w:val="00C17F16"/>
    <w:rsid w:val="00C20EEE"/>
    <w:rsid w:val="00C2779D"/>
    <w:rsid w:val="00C33325"/>
    <w:rsid w:val="00C35789"/>
    <w:rsid w:val="00C37FAF"/>
    <w:rsid w:val="00C41E97"/>
    <w:rsid w:val="00C4793E"/>
    <w:rsid w:val="00C47C40"/>
    <w:rsid w:val="00C50452"/>
    <w:rsid w:val="00C51818"/>
    <w:rsid w:val="00C52E79"/>
    <w:rsid w:val="00C54036"/>
    <w:rsid w:val="00C54C91"/>
    <w:rsid w:val="00C57E1E"/>
    <w:rsid w:val="00C63810"/>
    <w:rsid w:val="00C6523B"/>
    <w:rsid w:val="00C6586F"/>
    <w:rsid w:val="00C77FCB"/>
    <w:rsid w:val="00C81411"/>
    <w:rsid w:val="00C819B7"/>
    <w:rsid w:val="00C81EE0"/>
    <w:rsid w:val="00C93D43"/>
    <w:rsid w:val="00C96F9B"/>
    <w:rsid w:val="00CA11C0"/>
    <w:rsid w:val="00CA1A25"/>
    <w:rsid w:val="00CB16EA"/>
    <w:rsid w:val="00CB4E1F"/>
    <w:rsid w:val="00CB751F"/>
    <w:rsid w:val="00CC238E"/>
    <w:rsid w:val="00CC368E"/>
    <w:rsid w:val="00CC4A53"/>
    <w:rsid w:val="00CC745E"/>
    <w:rsid w:val="00CD1B0A"/>
    <w:rsid w:val="00CD43F4"/>
    <w:rsid w:val="00CD4927"/>
    <w:rsid w:val="00CD4B8B"/>
    <w:rsid w:val="00CD4BDB"/>
    <w:rsid w:val="00CD5101"/>
    <w:rsid w:val="00CD7069"/>
    <w:rsid w:val="00CD78FF"/>
    <w:rsid w:val="00CE181E"/>
    <w:rsid w:val="00CE6EB4"/>
    <w:rsid w:val="00CF7023"/>
    <w:rsid w:val="00D003F1"/>
    <w:rsid w:val="00D074FC"/>
    <w:rsid w:val="00D125AD"/>
    <w:rsid w:val="00D126C0"/>
    <w:rsid w:val="00D2020C"/>
    <w:rsid w:val="00D22F72"/>
    <w:rsid w:val="00D25484"/>
    <w:rsid w:val="00D26466"/>
    <w:rsid w:val="00D26A2E"/>
    <w:rsid w:val="00D3039A"/>
    <w:rsid w:val="00D37DDA"/>
    <w:rsid w:val="00D43ED9"/>
    <w:rsid w:val="00D457E2"/>
    <w:rsid w:val="00D50A65"/>
    <w:rsid w:val="00D50C7F"/>
    <w:rsid w:val="00D6133D"/>
    <w:rsid w:val="00D655B6"/>
    <w:rsid w:val="00D66106"/>
    <w:rsid w:val="00D71319"/>
    <w:rsid w:val="00D764C5"/>
    <w:rsid w:val="00D77234"/>
    <w:rsid w:val="00D86001"/>
    <w:rsid w:val="00D91106"/>
    <w:rsid w:val="00D93CEC"/>
    <w:rsid w:val="00DA34D6"/>
    <w:rsid w:val="00DA4427"/>
    <w:rsid w:val="00DA57AB"/>
    <w:rsid w:val="00DB7D3C"/>
    <w:rsid w:val="00DC3AC5"/>
    <w:rsid w:val="00DC7BCE"/>
    <w:rsid w:val="00DD096F"/>
    <w:rsid w:val="00DD189E"/>
    <w:rsid w:val="00DD3E0B"/>
    <w:rsid w:val="00DD5D64"/>
    <w:rsid w:val="00DD5E6D"/>
    <w:rsid w:val="00DD6DC3"/>
    <w:rsid w:val="00DD753E"/>
    <w:rsid w:val="00DE0D75"/>
    <w:rsid w:val="00DE140B"/>
    <w:rsid w:val="00DE30A7"/>
    <w:rsid w:val="00DE43AD"/>
    <w:rsid w:val="00DE572F"/>
    <w:rsid w:val="00DE5B80"/>
    <w:rsid w:val="00DE5E2B"/>
    <w:rsid w:val="00DE6AB5"/>
    <w:rsid w:val="00DF0760"/>
    <w:rsid w:val="00DF1192"/>
    <w:rsid w:val="00DF565B"/>
    <w:rsid w:val="00DF711E"/>
    <w:rsid w:val="00E01F76"/>
    <w:rsid w:val="00E05C39"/>
    <w:rsid w:val="00E07626"/>
    <w:rsid w:val="00E077F9"/>
    <w:rsid w:val="00E1167B"/>
    <w:rsid w:val="00E17C9C"/>
    <w:rsid w:val="00E31521"/>
    <w:rsid w:val="00E31B72"/>
    <w:rsid w:val="00E31C5B"/>
    <w:rsid w:val="00E320DF"/>
    <w:rsid w:val="00E36E97"/>
    <w:rsid w:val="00E375D3"/>
    <w:rsid w:val="00E43B3E"/>
    <w:rsid w:val="00E454B5"/>
    <w:rsid w:val="00E47550"/>
    <w:rsid w:val="00E52992"/>
    <w:rsid w:val="00E535E2"/>
    <w:rsid w:val="00E55C1E"/>
    <w:rsid w:val="00E61D65"/>
    <w:rsid w:val="00E63889"/>
    <w:rsid w:val="00E64024"/>
    <w:rsid w:val="00E669DB"/>
    <w:rsid w:val="00E707D6"/>
    <w:rsid w:val="00E70905"/>
    <w:rsid w:val="00E7384F"/>
    <w:rsid w:val="00E7448D"/>
    <w:rsid w:val="00E75BD6"/>
    <w:rsid w:val="00E822A2"/>
    <w:rsid w:val="00E84110"/>
    <w:rsid w:val="00E92027"/>
    <w:rsid w:val="00E9474C"/>
    <w:rsid w:val="00E97F51"/>
    <w:rsid w:val="00EA2E66"/>
    <w:rsid w:val="00EA5FE7"/>
    <w:rsid w:val="00EB2730"/>
    <w:rsid w:val="00EB3F92"/>
    <w:rsid w:val="00EC181F"/>
    <w:rsid w:val="00EC5BAA"/>
    <w:rsid w:val="00ED747E"/>
    <w:rsid w:val="00EE167E"/>
    <w:rsid w:val="00EE4B15"/>
    <w:rsid w:val="00EF0225"/>
    <w:rsid w:val="00EF0462"/>
    <w:rsid w:val="00EF3159"/>
    <w:rsid w:val="00EF3EC8"/>
    <w:rsid w:val="00EF5B8C"/>
    <w:rsid w:val="00EF6A07"/>
    <w:rsid w:val="00EF714F"/>
    <w:rsid w:val="00F000BB"/>
    <w:rsid w:val="00F14B04"/>
    <w:rsid w:val="00F15304"/>
    <w:rsid w:val="00F1598E"/>
    <w:rsid w:val="00F169C6"/>
    <w:rsid w:val="00F16AA3"/>
    <w:rsid w:val="00F16D3E"/>
    <w:rsid w:val="00F170AE"/>
    <w:rsid w:val="00F17AC8"/>
    <w:rsid w:val="00F20DDE"/>
    <w:rsid w:val="00F2256F"/>
    <w:rsid w:val="00F23B80"/>
    <w:rsid w:val="00F245ED"/>
    <w:rsid w:val="00F3328F"/>
    <w:rsid w:val="00F357E2"/>
    <w:rsid w:val="00F42F4D"/>
    <w:rsid w:val="00F46CBC"/>
    <w:rsid w:val="00F47BDA"/>
    <w:rsid w:val="00F527CF"/>
    <w:rsid w:val="00F539A4"/>
    <w:rsid w:val="00F54F79"/>
    <w:rsid w:val="00F558F2"/>
    <w:rsid w:val="00F56EC8"/>
    <w:rsid w:val="00F5755B"/>
    <w:rsid w:val="00F61A86"/>
    <w:rsid w:val="00F725D0"/>
    <w:rsid w:val="00F72F2A"/>
    <w:rsid w:val="00F73EBE"/>
    <w:rsid w:val="00F74CFF"/>
    <w:rsid w:val="00F75CB5"/>
    <w:rsid w:val="00F76137"/>
    <w:rsid w:val="00F83CD9"/>
    <w:rsid w:val="00F85909"/>
    <w:rsid w:val="00F87F9D"/>
    <w:rsid w:val="00F93659"/>
    <w:rsid w:val="00F9630E"/>
    <w:rsid w:val="00FB1A50"/>
    <w:rsid w:val="00FB2C66"/>
    <w:rsid w:val="00FB5667"/>
    <w:rsid w:val="00FB58E3"/>
    <w:rsid w:val="00FC104F"/>
    <w:rsid w:val="00FC219E"/>
    <w:rsid w:val="00FC2BEA"/>
    <w:rsid w:val="00FC53D8"/>
    <w:rsid w:val="00FC69D5"/>
    <w:rsid w:val="00FC7653"/>
    <w:rsid w:val="00FD3815"/>
    <w:rsid w:val="00FD5982"/>
    <w:rsid w:val="00FE2177"/>
    <w:rsid w:val="00FE5B0B"/>
    <w:rsid w:val="00FF56AF"/>
    <w:rsid w:val="00FF66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228C9DC-79E9-461D-B9C8-69F7E6A149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semiHidden="1" w:uiPriority="3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D2E47"/>
    <w:pPr>
      <w:widowControl w:val="0"/>
      <w:snapToGrid w:val="0"/>
      <w:spacing w:line="300" w:lineRule="auto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Char"/>
    <w:autoRedefine/>
    <w:qFormat/>
    <w:rsid w:val="00E454B5"/>
    <w:pPr>
      <w:keepNext/>
      <w:keepLines/>
      <w:numPr>
        <w:numId w:val="10"/>
      </w:numPr>
      <w:adjustRightInd w:val="0"/>
      <w:spacing w:before="400" w:after="200" w:line="360" w:lineRule="auto"/>
      <w:jc w:val="left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qFormat/>
    <w:rsid w:val="00F75CB5"/>
    <w:pPr>
      <w:keepNext/>
      <w:keepLines/>
      <w:numPr>
        <w:ilvl w:val="1"/>
        <w:numId w:val="10"/>
      </w:numPr>
      <w:spacing w:beforeLines="50" w:before="50" w:afterLines="50" w:after="50" w:line="240" w:lineRule="auto"/>
      <w:jc w:val="left"/>
      <w:outlineLvl w:val="1"/>
    </w:pPr>
    <w:rPr>
      <w:rFonts w:eastAsiaTheme="majorEastAsia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Char"/>
    <w:qFormat/>
    <w:rsid w:val="00B556F0"/>
    <w:pPr>
      <w:keepNext/>
      <w:keepLines/>
      <w:numPr>
        <w:ilvl w:val="2"/>
        <w:numId w:val="10"/>
      </w:numPr>
      <w:spacing w:beforeLines="50" w:before="50" w:afterLines="50" w:after="50"/>
      <w:ind w:left="567"/>
      <w:jc w:val="left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Char"/>
    <w:uiPriority w:val="3"/>
    <w:unhideWhenUsed/>
    <w:qFormat/>
    <w:rsid w:val="00E75BD6"/>
    <w:pPr>
      <w:keepNext/>
      <w:keepLines/>
      <w:numPr>
        <w:numId w:val="1"/>
      </w:numPr>
      <w:spacing w:before="120" w:after="120" w:line="200" w:lineRule="atLeast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E454B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rsid w:val="00E454B5"/>
    <w:rPr>
      <w:rFonts w:ascii="Times New Roman" w:hAnsi="Times New Roman"/>
      <w:b/>
      <w:bCs/>
      <w:kern w:val="44"/>
      <w:sz w:val="32"/>
      <w:szCs w:val="44"/>
    </w:rPr>
  </w:style>
  <w:style w:type="character" w:customStyle="1" w:styleId="2Char">
    <w:name w:val="标题 2 Char"/>
    <w:basedOn w:val="a0"/>
    <w:link w:val="2"/>
    <w:rsid w:val="00F75CB5"/>
    <w:rPr>
      <w:rFonts w:ascii="Times New Roman" w:eastAsiaTheme="majorEastAsia" w:hAnsi="Times New Roman" w:cstheme="majorBidi"/>
      <w:b/>
      <w:bCs/>
      <w:sz w:val="28"/>
      <w:szCs w:val="32"/>
    </w:rPr>
  </w:style>
  <w:style w:type="paragraph" w:styleId="a3">
    <w:name w:val="No Spacing"/>
    <w:aliases w:val="代码"/>
    <w:next w:val="a"/>
    <w:qFormat/>
    <w:rsid w:val="003C3D10"/>
    <w:pPr>
      <w:widowControl w:val="0"/>
      <w:shd w:val="clear" w:color="auto" w:fill="E7E6E6" w:themeFill="background2"/>
    </w:pPr>
    <w:rPr>
      <w:rFonts w:ascii="Times New Roman" w:hAnsi="Times New Roman"/>
    </w:rPr>
  </w:style>
  <w:style w:type="character" w:customStyle="1" w:styleId="3Char">
    <w:name w:val="标题 3 Char"/>
    <w:basedOn w:val="a0"/>
    <w:link w:val="3"/>
    <w:rsid w:val="00B556F0"/>
    <w:rPr>
      <w:rFonts w:ascii="Times New Roman" w:hAnsi="Times New Roman"/>
      <w:b/>
      <w:bCs/>
      <w:sz w:val="24"/>
      <w:szCs w:val="32"/>
    </w:rPr>
  </w:style>
  <w:style w:type="paragraph" w:styleId="a4">
    <w:name w:val="Title"/>
    <w:basedOn w:val="a"/>
    <w:next w:val="a"/>
    <w:link w:val="Char"/>
    <w:uiPriority w:val="10"/>
    <w:qFormat/>
    <w:rsid w:val="00B62E44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4"/>
    <w:uiPriority w:val="10"/>
    <w:rsid w:val="00B62E44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3"/>
    <w:rsid w:val="00E75BD6"/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a5">
    <w:name w:val="List Paragraph"/>
    <w:basedOn w:val="a"/>
    <w:uiPriority w:val="34"/>
    <w:qFormat/>
    <w:rsid w:val="005A68E2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1047C1"/>
    <w:rPr>
      <w:color w:val="0563C1" w:themeColor="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7967C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napToGrid/>
      <w:spacing w:line="240" w:lineRule="auto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967C0"/>
    <w:rPr>
      <w:rFonts w:ascii="宋体" w:eastAsia="宋体" w:hAnsi="宋体" w:cs="宋体"/>
      <w:kern w:val="0"/>
      <w:sz w:val="24"/>
      <w:szCs w:val="24"/>
    </w:rPr>
  </w:style>
  <w:style w:type="character" w:customStyle="1" w:styleId="apple-converted-space">
    <w:name w:val="apple-converted-space"/>
    <w:basedOn w:val="a0"/>
    <w:rsid w:val="00676E2E"/>
  </w:style>
  <w:style w:type="character" w:styleId="HTML0">
    <w:name w:val="HTML Code"/>
    <w:basedOn w:val="a0"/>
    <w:uiPriority w:val="99"/>
    <w:semiHidden/>
    <w:unhideWhenUsed/>
    <w:rsid w:val="00043314"/>
    <w:rPr>
      <w:rFonts w:ascii="宋体" w:eastAsia="宋体" w:hAnsi="宋体" w:cs="宋体"/>
      <w:sz w:val="24"/>
      <w:szCs w:val="24"/>
    </w:rPr>
  </w:style>
  <w:style w:type="paragraph" w:styleId="a7">
    <w:name w:val="header"/>
    <w:basedOn w:val="a"/>
    <w:link w:val="Char0"/>
    <w:uiPriority w:val="99"/>
    <w:unhideWhenUsed/>
    <w:rsid w:val="001255F2"/>
    <w:pPr>
      <w:pBdr>
        <w:bottom w:val="single" w:sz="6" w:space="1" w:color="auto"/>
      </w:pBdr>
      <w:tabs>
        <w:tab w:val="center" w:pos="4153"/>
        <w:tab w:val="right" w:pos="8306"/>
      </w:tabs>
      <w:spacing w:line="240" w:lineRule="auto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rsid w:val="001255F2"/>
    <w:rPr>
      <w:rFonts w:ascii="Times New Roman" w:hAnsi="Times New Roman"/>
      <w:sz w:val="18"/>
      <w:szCs w:val="18"/>
    </w:rPr>
  </w:style>
  <w:style w:type="paragraph" w:styleId="a8">
    <w:name w:val="footer"/>
    <w:basedOn w:val="a"/>
    <w:link w:val="Char1"/>
    <w:uiPriority w:val="99"/>
    <w:unhideWhenUsed/>
    <w:rsid w:val="001255F2"/>
    <w:pPr>
      <w:tabs>
        <w:tab w:val="center" w:pos="4153"/>
        <w:tab w:val="right" w:pos="8306"/>
      </w:tabs>
      <w:spacing w:line="240" w:lineRule="auto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rsid w:val="001255F2"/>
    <w:rPr>
      <w:rFonts w:ascii="Times New Roman" w:hAnsi="Times New Roman"/>
      <w:sz w:val="18"/>
      <w:szCs w:val="18"/>
    </w:rPr>
  </w:style>
  <w:style w:type="paragraph" w:styleId="a9">
    <w:name w:val="Balloon Text"/>
    <w:basedOn w:val="a"/>
    <w:link w:val="Char2"/>
    <w:uiPriority w:val="99"/>
    <w:semiHidden/>
    <w:unhideWhenUsed/>
    <w:rsid w:val="001D2E47"/>
    <w:pPr>
      <w:spacing w:line="240" w:lineRule="auto"/>
    </w:pPr>
    <w:rPr>
      <w:sz w:val="18"/>
      <w:szCs w:val="18"/>
    </w:rPr>
  </w:style>
  <w:style w:type="character" w:customStyle="1" w:styleId="Char2">
    <w:name w:val="批注框文本 Char"/>
    <w:basedOn w:val="a0"/>
    <w:link w:val="a9"/>
    <w:uiPriority w:val="99"/>
    <w:semiHidden/>
    <w:rsid w:val="001D2E47"/>
    <w:rPr>
      <w:rFonts w:ascii="Times New Roman" w:hAnsi="Times New Roman"/>
      <w:sz w:val="18"/>
      <w:szCs w:val="18"/>
    </w:rPr>
  </w:style>
  <w:style w:type="character" w:customStyle="1" w:styleId="5Char">
    <w:name w:val="标题 5 Char"/>
    <w:basedOn w:val="a0"/>
    <w:link w:val="5"/>
    <w:uiPriority w:val="9"/>
    <w:rsid w:val="00E454B5"/>
    <w:rPr>
      <w:rFonts w:ascii="Times New Roman" w:hAnsi="Times New Roman"/>
      <w:b/>
      <w:bCs/>
      <w:sz w:val="28"/>
      <w:szCs w:val="28"/>
    </w:rPr>
  </w:style>
  <w:style w:type="table" w:styleId="aa">
    <w:name w:val="Table Grid"/>
    <w:basedOn w:val="a1"/>
    <w:uiPriority w:val="39"/>
    <w:rsid w:val="008131B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6-5">
    <w:name w:val="Grid Table 6 Colorful Accent 5"/>
    <w:basedOn w:val="a1"/>
    <w:uiPriority w:val="51"/>
    <w:rsid w:val="008131B2"/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6-1">
    <w:name w:val="List Table 6 Colorful Accent 1"/>
    <w:basedOn w:val="a1"/>
    <w:uiPriority w:val="51"/>
    <w:rsid w:val="009D1429"/>
    <w:rPr>
      <w:color w:val="2E74B5" w:themeColor="accent1" w:themeShade="BF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ab">
    <w:name w:val="Normal (Web)"/>
    <w:basedOn w:val="a"/>
    <w:uiPriority w:val="99"/>
    <w:semiHidden/>
    <w:unhideWhenUsed/>
    <w:rsid w:val="008B225A"/>
    <w:pPr>
      <w:widowControl/>
      <w:snapToGrid/>
      <w:spacing w:before="100" w:beforeAutospacing="1" w:after="100" w:afterAutospacing="1" w:line="240" w:lineRule="auto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pln">
    <w:name w:val="pln"/>
    <w:basedOn w:val="a0"/>
    <w:rsid w:val="00AB28DF"/>
  </w:style>
  <w:style w:type="character" w:customStyle="1" w:styleId="pun">
    <w:name w:val="pun"/>
    <w:basedOn w:val="a0"/>
    <w:rsid w:val="00AB28DF"/>
  </w:style>
  <w:style w:type="character" w:customStyle="1" w:styleId="lit">
    <w:name w:val="lit"/>
    <w:basedOn w:val="a0"/>
    <w:rsid w:val="00AB28DF"/>
  </w:style>
  <w:style w:type="character" w:styleId="ac">
    <w:name w:val="FollowedHyperlink"/>
    <w:basedOn w:val="a0"/>
    <w:uiPriority w:val="99"/>
    <w:semiHidden/>
    <w:unhideWhenUsed/>
    <w:rsid w:val="005C3378"/>
    <w:rPr>
      <w:color w:val="954F72" w:themeColor="followedHyperlink"/>
      <w:u w:val="single"/>
    </w:rPr>
  </w:style>
  <w:style w:type="character" w:styleId="HTML1">
    <w:name w:val="HTML Typewriter"/>
    <w:basedOn w:val="a0"/>
    <w:uiPriority w:val="99"/>
    <w:semiHidden/>
    <w:unhideWhenUsed/>
    <w:rsid w:val="00CC4A53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857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14457">
          <w:marLeft w:val="0"/>
          <w:marRight w:val="0"/>
          <w:marTop w:val="30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53673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14222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08824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68724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16824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0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040302">
          <w:marLeft w:val="105"/>
          <w:marRight w:val="105"/>
          <w:marTop w:val="240"/>
          <w:marBottom w:val="240"/>
          <w:divBdr>
            <w:top w:val="single" w:sz="6" w:space="9" w:color="999999"/>
            <w:left w:val="single" w:sz="6" w:space="9" w:color="999999"/>
            <w:bottom w:val="single" w:sz="6" w:space="9" w:color="999999"/>
            <w:right w:val="single" w:sz="6" w:space="9" w:color="999999"/>
          </w:divBdr>
        </w:div>
        <w:div w:id="605426588">
          <w:marLeft w:val="105"/>
          <w:marRight w:val="105"/>
          <w:marTop w:val="240"/>
          <w:marBottom w:val="240"/>
          <w:divBdr>
            <w:top w:val="single" w:sz="6" w:space="9" w:color="999999"/>
            <w:left w:val="single" w:sz="6" w:space="9" w:color="999999"/>
            <w:bottom w:val="single" w:sz="6" w:space="9" w:color="999999"/>
            <w:right w:val="single" w:sz="6" w:space="9" w:color="999999"/>
          </w:divBdr>
        </w:div>
        <w:div w:id="115495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11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96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77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4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23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4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909527">
          <w:marLeft w:val="0"/>
          <w:marRight w:val="0"/>
          <w:marTop w:val="150"/>
          <w:marBottom w:val="15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88652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40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02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4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0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6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96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48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05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2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36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57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27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0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03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08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23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2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92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691670">
          <w:marLeft w:val="0"/>
          <w:marRight w:val="0"/>
          <w:marTop w:val="150"/>
          <w:marBottom w:val="15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7209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17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758018">
          <w:marLeft w:val="105"/>
          <w:marRight w:val="105"/>
          <w:marTop w:val="240"/>
          <w:marBottom w:val="240"/>
          <w:divBdr>
            <w:top w:val="single" w:sz="6" w:space="9" w:color="999999"/>
            <w:left w:val="single" w:sz="6" w:space="9" w:color="999999"/>
            <w:bottom w:val="single" w:sz="6" w:space="9" w:color="999999"/>
            <w:right w:val="single" w:sz="6" w:space="9" w:color="999999"/>
          </w:divBdr>
        </w:div>
        <w:div w:id="627781608">
          <w:marLeft w:val="105"/>
          <w:marRight w:val="105"/>
          <w:marTop w:val="240"/>
          <w:marBottom w:val="240"/>
          <w:divBdr>
            <w:top w:val="single" w:sz="6" w:space="9" w:color="999999"/>
            <w:left w:val="single" w:sz="6" w:space="9" w:color="999999"/>
            <w:bottom w:val="single" w:sz="6" w:space="9" w:color="999999"/>
            <w:right w:val="single" w:sz="6" w:space="9" w:color="999999"/>
          </w:divBdr>
        </w:div>
      </w:divsChild>
    </w:div>
    <w:div w:id="189504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8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28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1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190" Type="http://schemas.openxmlformats.org/officeDocument/2006/relationships/image" Target="media/image18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fontTable" Target="fontTable.xml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aitao\Documents\&#33258;&#23450;&#20041;%20Office%20&#27169;&#26495;\20160715-temp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B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20160715-temp.dotx</Template>
  <TotalTime>3503</TotalTime>
  <Pages>62</Pages>
  <Words>238</Words>
  <Characters>1363</Characters>
  <Application>Microsoft Office Word</Application>
  <DocSecurity>0</DocSecurity>
  <Lines>11</Lines>
  <Paragraphs>3</Paragraphs>
  <ScaleCrop>false</ScaleCrop>
  <Company/>
  <LinksUpToDate>false</LinksUpToDate>
  <CharactersWithSpaces>1598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Haitao</dc:creator>
  <cp:keywords/>
  <dc:description/>
  <cp:lastModifiedBy>Leo Song</cp:lastModifiedBy>
  <cp:revision>106</cp:revision>
  <dcterms:created xsi:type="dcterms:W3CDTF">2016-09-07T09:46:00Z</dcterms:created>
  <dcterms:modified xsi:type="dcterms:W3CDTF">2016-09-18T10:50:00Z</dcterms:modified>
</cp:coreProperties>
</file>