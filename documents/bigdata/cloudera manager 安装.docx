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0AC" w:rsidRDefault="00B95AD1" w:rsidP="00B95AD1">
      <w:pPr>
        <w:pStyle w:val="a4"/>
      </w:pPr>
      <w:r w:rsidRPr="00B95AD1">
        <w:rPr>
          <w:rFonts w:hint="eastAsia"/>
        </w:rPr>
        <w:t xml:space="preserve">cloudera manager </w:t>
      </w:r>
      <w:r w:rsidRPr="00B95AD1">
        <w:rPr>
          <w:rFonts w:hint="eastAsia"/>
        </w:rPr>
        <w:t>安装</w:t>
      </w:r>
    </w:p>
    <w:p w:rsidR="00E77888" w:rsidRDefault="00E77888" w:rsidP="00E77888">
      <w:pPr>
        <w:pStyle w:val="1"/>
      </w:pPr>
      <w:r>
        <w:t>基本概念</w:t>
      </w:r>
    </w:p>
    <w:p w:rsidR="00E77888" w:rsidRDefault="00E77888" w:rsidP="00E77888">
      <w:pPr>
        <w:rPr>
          <w:rFonts w:hint="eastAsia"/>
        </w:rPr>
      </w:pPr>
      <w:r>
        <w:rPr>
          <w:rFonts w:hint="eastAsia"/>
        </w:rPr>
        <w:t xml:space="preserve">Cloudera Manager </w:t>
      </w:r>
      <w:r>
        <w:rPr>
          <w:rFonts w:hint="eastAsia"/>
        </w:rPr>
        <w:t>是一个集群监控管理部署工具</w:t>
      </w:r>
    </w:p>
    <w:p w:rsidR="00E77888" w:rsidRDefault="00E77888" w:rsidP="00E77888">
      <w:pPr>
        <w:rPr>
          <w:rFonts w:hint="eastAsia"/>
        </w:rPr>
      </w:pPr>
      <w:r>
        <w:rPr>
          <w:rFonts w:hint="eastAsia"/>
        </w:rPr>
        <w:t xml:space="preserve">CDH </w:t>
      </w:r>
      <w:r>
        <w:rPr>
          <w:rFonts w:hint="eastAsia"/>
        </w:rPr>
        <w:t>是</w:t>
      </w:r>
      <w:r>
        <w:rPr>
          <w:rFonts w:hint="eastAsia"/>
        </w:rPr>
        <w:t xml:space="preserve">cloudera </w:t>
      </w:r>
      <w:r>
        <w:rPr>
          <w:rFonts w:hint="eastAsia"/>
        </w:rPr>
        <w:t>公司的</w:t>
      </w:r>
      <w:r>
        <w:rPr>
          <w:rFonts w:hint="eastAsia"/>
        </w:rPr>
        <w:t xml:space="preserve"> hadoop </w:t>
      </w:r>
      <w:r>
        <w:rPr>
          <w:rFonts w:hint="eastAsia"/>
        </w:rPr>
        <w:t>发行版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Cloudera Manager </w:t>
      </w:r>
      <w:r>
        <w:rPr>
          <w:rFonts w:hint="eastAsia"/>
        </w:rPr>
        <w:t>本身就是一个集群</w:t>
      </w:r>
    </w:p>
    <w:p w:rsidR="00E77888" w:rsidRDefault="00E77888" w:rsidP="00E77888">
      <w:pPr>
        <w:rPr>
          <w:rFonts w:hint="eastAsia"/>
        </w:rPr>
      </w:pPr>
      <w:r>
        <w:rPr>
          <w:rFonts w:hint="eastAsia"/>
        </w:rPr>
        <w:t>遵从主从架构</w:t>
      </w:r>
      <w:r>
        <w:rPr>
          <w:rFonts w:hint="eastAsia"/>
        </w:rPr>
        <w:t>(Master--&gt;Slaves)</w:t>
      </w:r>
    </w:p>
    <w:p w:rsidR="00E77888" w:rsidRDefault="00E77888" w:rsidP="00E77888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 xml:space="preserve">          </w:t>
      </w:r>
      <w:r>
        <w:t>webui</w:t>
      </w:r>
    </w:p>
    <w:p w:rsidR="00E77888" w:rsidRDefault="00E77888" w:rsidP="00E77888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>Server</w:t>
      </w:r>
    </w:p>
    <w:p w:rsidR="00E77888" w:rsidRDefault="00E77888" w:rsidP="00E77888">
      <w:r>
        <w:t xml:space="preserve">   Cloudera Management Service      </w:t>
      </w:r>
      <w:r>
        <w:t xml:space="preserve">       </w:t>
      </w:r>
      <w:r>
        <w:t xml:space="preserve"> </w:t>
      </w:r>
      <w:r>
        <w:t xml:space="preserve"> </w:t>
      </w:r>
      <w:r>
        <w:t>/  |   \    database</w:t>
      </w:r>
    </w:p>
    <w:p w:rsidR="00E77888" w:rsidRDefault="00E77888" w:rsidP="00E77888"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</w:t>
      </w:r>
      <w:r>
        <w:t>agent agent agent</w:t>
      </w:r>
    </w:p>
    <w:p w:rsidR="00E77888" w:rsidRDefault="00E77888" w:rsidP="00E77888">
      <w:r>
        <w:t xml:space="preserve"> </w:t>
      </w:r>
    </w:p>
    <w:p w:rsidR="00E77888" w:rsidRDefault="00E77888" w:rsidP="00E77888">
      <w:pPr>
        <w:rPr>
          <w:rFonts w:hint="eastAsia"/>
        </w:rPr>
      </w:pPr>
      <w:r>
        <w:rPr>
          <w:rFonts w:hint="eastAsia"/>
        </w:rPr>
        <w:t xml:space="preserve"> 1) </w:t>
      </w:r>
      <w:r>
        <w:rPr>
          <w:rFonts w:hint="eastAsia"/>
        </w:rPr>
        <w:t>实现采用</w:t>
      </w:r>
      <w:r>
        <w:rPr>
          <w:rFonts w:hint="eastAsia"/>
        </w:rPr>
        <w:t xml:space="preserve">C/S </w:t>
      </w:r>
      <w:r>
        <w:rPr>
          <w:rFonts w:hint="eastAsia"/>
        </w:rPr>
        <w:t>结构，</w:t>
      </w:r>
    </w:p>
    <w:p w:rsidR="00E77888" w:rsidRDefault="00E77888" w:rsidP="00E77888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2) Aagent </w:t>
      </w:r>
      <w:r>
        <w:rPr>
          <w:rFonts w:hint="eastAsia"/>
        </w:rPr>
        <w:t>为客户端负责执行服务端发来的命令，执行方式一般为使用调用响应的服务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E77888" w:rsidRDefault="00E77888" w:rsidP="00E77888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3) Server </w:t>
      </w:r>
      <w:r>
        <w:rPr>
          <w:rFonts w:hint="eastAsia"/>
        </w:rPr>
        <w:t>端为</w:t>
      </w:r>
      <w:r>
        <w:rPr>
          <w:rFonts w:hint="eastAsia"/>
        </w:rPr>
        <w:t xml:space="preserve">Java Rest </w:t>
      </w:r>
      <w:r>
        <w:rPr>
          <w:rFonts w:hint="eastAsia"/>
        </w:rPr>
        <w:t>服务，提供</w:t>
      </w:r>
      <w:r>
        <w:rPr>
          <w:rFonts w:hint="eastAsia"/>
        </w:rPr>
        <w:t>Rest API</w:t>
      </w:r>
    </w:p>
    <w:p w:rsidR="00E77888" w:rsidRDefault="00E77888" w:rsidP="00E77888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4) Web </w:t>
      </w:r>
      <w:r>
        <w:rPr>
          <w:rFonts w:hint="eastAsia"/>
        </w:rPr>
        <w:t>管理端通过</w:t>
      </w:r>
      <w:r>
        <w:rPr>
          <w:rFonts w:hint="eastAsia"/>
        </w:rPr>
        <w:t xml:space="preserve">Rest API </w:t>
      </w:r>
      <w:r>
        <w:rPr>
          <w:rFonts w:hint="eastAsia"/>
        </w:rPr>
        <w:t>调用</w:t>
      </w:r>
      <w:r>
        <w:rPr>
          <w:rFonts w:hint="eastAsia"/>
        </w:rPr>
        <w:t xml:space="preserve"> Server </w:t>
      </w:r>
      <w:r>
        <w:rPr>
          <w:rFonts w:hint="eastAsia"/>
        </w:rPr>
        <w:t>端功能</w:t>
      </w:r>
    </w:p>
    <w:p w:rsidR="00E77888" w:rsidRPr="00E77888" w:rsidRDefault="00E77888" w:rsidP="00E77888">
      <w:pPr>
        <w:rPr>
          <w:rFonts w:hint="eastAsia"/>
        </w:rPr>
      </w:pPr>
      <w:r>
        <w:rPr>
          <w:rFonts w:hint="eastAsia"/>
        </w:rPr>
        <w:t xml:space="preserve"> 5) Web </w:t>
      </w:r>
      <w:r>
        <w:rPr>
          <w:rFonts w:hint="eastAsia"/>
        </w:rPr>
        <w:t>界面使用富客户端技术</w:t>
      </w:r>
    </w:p>
    <w:p w:rsidR="00B95AD1" w:rsidRDefault="00E77888" w:rsidP="00B95AD1">
      <w:r>
        <w:rPr>
          <w:noProof/>
        </w:rPr>
        <w:drawing>
          <wp:inline distT="0" distB="0" distL="0" distR="0" wp14:anchorId="73CF6DC9" wp14:editId="024EFA6A">
            <wp:extent cx="5274310" cy="2421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6E" w:rsidRDefault="00EC586E" w:rsidP="00EC586E">
      <w:pPr>
        <w:pStyle w:val="1"/>
      </w:pPr>
      <w:r>
        <w:t>安装准备</w:t>
      </w:r>
    </w:p>
    <w:p w:rsidR="00EC586E" w:rsidRDefault="00EC586E" w:rsidP="00EC586E">
      <w:pPr>
        <w:pStyle w:val="2"/>
        <w:spacing w:before="156" w:after="156"/>
      </w:pPr>
      <w:r>
        <w:rPr>
          <w:rFonts w:hint="eastAsia"/>
        </w:rPr>
        <w:t>版本约定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版本约定</w:t>
      </w:r>
    </w:p>
    <w:p w:rsidR="00EC586E" w:rsidRDefault="00EC586E" w:rsidP="00EC586E">
      <w:r>
        <w:t xml:space="preserve">        CM5.3.6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      CDH5.3.6 (</w:t>
      </w:r>
      <w:r>
        <w:rPr>
          <w:rFonts w:hint="eastAsia"/>
        </w:rPr>
        <w:t>面试的时候不要说漏嘴</w:t>
      </w:r>
      <w:r>
        <w:rPr>
          <w:rFonts w:hint="eastAsia"/>
        </w:rPr>
        <w:t>)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lastRenderedPageBreak/>
        <w:t xml:space="preserve">  b.</w:t>
      </w:r>
      <w:r>
        <w:rPr>
          <w:rFonts w:hint="eastAsia"/>
        </w:rPr>
        <w:t>目录约定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   1) </w:t>
      </w:r>
      <w:r>
        <w:rPr>
          <w:rFonts w:hint="eastAsia"/>
        </w:rPr>
        <w:t>软件目录</w:t>
      </w:r>
      <w:r>
        <w:rPr>
          <w:rFonts w:hint="eastAsia"/>
        </w:rPr>
        <w:t xml:space="preserve">: </w:t>
      </w:r>
      <w:r>
        <w:rPr>
          <w:rFonts w:hint="eastAsia"/>
        </w:rPr>
        <w:tab/>
        <w:t xml:space="preserve">  /opt/softwares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   2) </w:t>
      </w:r>
      <w:r>
        <w:rPr>
          <w:rFonts w:hint="eastAsia"/>
        </w:rPr>
        <w:t>软件安装目录</w:t>
      </w:r>
      <w:r>
        <w:rPr>
          <w:rFonts w:hint="eastAsia"/>
        </w:rPr>
        <w:t>: /opt/modules</w:t>
      </w:r>
    </w:p>
    <w:p w:rsidR="00EC586E" w:rsidRDefault="00EC586E" w:rsidP="00EC586E">
      <w:r>
        <w:rPr>
          <w:rFonts w:hint="eastAsia"/>
        </w:rPr>
        <w:t xml:space="preserve">     3) cm </w:t>
      </w:r>
      <w:r>
        <w:rPr>
          <w:rFonts w:hint="eastAsia"/>
        </w:rPr>
        <w:t>安装目录</w:t>
      </w:r>
      <w:r>
        <w:rPr>
          <w:rFonts w:hint="eastAsia"/>
        </w:rPr>
        <w:t>:  /opt/clouera-manager</w:t>
      </w:r>
    </w:p>
    <w:p w:rsidR="00EC586E" w:rsidRDefault="00EC586E" w:rsidP="00EC586E">
      <w:pPr>
        <w:pStyle w:val="2"/>
        <w:spacing w:before="156" w:after="156"/>
      </w:pPr>
      <w:r>
        <w:t>系统要求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安装系统要求</w:t>
      </w:r>
      <w:r>
        <w:rPr>
          <w:rFonts w:hint="eastAsia"/>
        </w:rPr>
        <w:t>: Linux centos 6.4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b. jdk </w:t>
      </w:r>
      <w:r>
        <w:rPr>
          <w:rFonts w:hint="eastAsia"/>
        </w:rPr>
        <w:t>安装要求</w:t>
      </w:r>
      <w:r>
        <w:rPr>
          <w:rFonts w:hint="eastAsia"/>
        </w:rPr>
        <w:t>: Oracle JDK 1.7.0_67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数据库安装要求</w:t>
      </w:r>
      <w:r>
        <w:rPr>
          <w:rFonts w:hint="eastAsia"/>
        </w:rPr>
        <w:t>: MySQL 5.6</w:t>
      </w:r>
    </w:p>
    <w:p w:rsidR="00EC586E" w:rsidRDefault="00EC586E" w:rsidP="00EC586E">
      <w:r>
        <w:t xml:space="preserve">       MySQL - 5.5 and 5.6</w:t>
      </w:r>
    </w:p>
    <w:p w:rsidR="00EC586E" w:rsidRDefault="00EC586E" w:rsidP="00EC586E">
      <w:r>
        <w:tab/>
      </w:r>
      <w:r>
        <w:tab/>
        <w:t>Oracle 11gR2</w:t>
      </w:r>
    </w:p>
    <w:p w:rsidR="00EC586E" w:rsidRDefault="00EC586E" w:rsidP="00EC586E">
      <w:r>
        <w:tab/>
      </w:r>
      <w:r>
        <w:tab/>
        <w:t>PostgreSQL - 8.4, 9.2, and 9.3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资源要求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    1) </w:t>
      </w:r>
      <w:r>
        <w:rPr>
          <w:rFonts w:hint="eastAsia"/>
        </w:rPr>
        <w:t>内存</w:t>
      </w:r>
      <w:r>
        <w:rPr>
          <w:rFonts w:hint="eastAsia"/>
        </w:rPr>
        <w:t>: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         server  </w:t>
      </w:r>
      <w:r>
        <w:rPr>
          <w:rFonts w:hint="eastAsia"/>
        </w:rPr>
        <w:t>主节点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>8G+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         agent   </w:t>
      </w:r>
      <w:r>
        <w:rPr>
          <w:rFonts w:hint="eastAsia"/>
        </w:rPr>
        <w:t>从节点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>2G+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         agent </w:t>
      </w:r>
      <w:r>
        <w:rPr>
          <w:rFonts w:hint="eastAsia"/>
        </w:rPr>
        <w:t>所在的服务器内存需要结合这台服务器上面的安装进程综合考虑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    2) </w:t>
      </w:r>
      <w:r>
        <w:rPr>
          <w:rFonts w:hint="eastAsia"/>
        </w:rPr>
        <w:t>磁盘：</w:t>
      </w:r>
    </w:p>
    <w:p w:rsidR="00EC586E" w:rsidRDefault="00EC586E" w:rsidP="00EC586E">
      <w:r>
        <w:t xml:space="preserve">          30G+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实际配置要结合具体的角色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datanode </w:t>
      </w:r>
      <w:r>
        <w:rPr>
          <w:rFonts w:hint="eastAsia"/>
        </w:rPr>
        <w:t>磁盘就需要额外大点</w:t>
      </w:r>
      <w:r>
        <w:rPr>
          <w:rFonts w:hint="eastAsia"/>
        </w:rPr>
        <w:t>)</w:t>
      </w:r>
    </w:p>
    <w:p w:rsidR="00EC586E" w:rsidRDefault="00EC586E" w:rsidP="00EC586E">
      <w:r>
        <w:t xml:space="preserve">      3) 100M/S</w:t>
      </w:r>
    </w:p>
    <w:p w:rsidR="00EC586E" w:rsidRDefault="00EC586E" w:rsidP="00EC586E">
      <w:r>
        <w:rPr>
          <w:rFonts w:hint="eastAsia"/>
        </w:rPr>
        <w:t xml:space="preserve">          zookeeper </w:t>
      </w:r>
      <w:r>
        <w:rPr>
          <w:rFonts w:hint="eastAsia"/>
        </w:rPr>
        <w:t>越高越好</w:t>
      </w:r>
    </w:p>
    <w:p w:rsidR="00AC69EC" w:rsidRDefault="00AC69EC" w:rsidP="00AC69EC">
      <w:pPr>
        <w:pStyle w:val="2"/>
        <w:spacing w:before="156" w:after="156"/>
        <w:rPr>
          <w:rFonts w:hint="eastAsia"/>
        </w:rPr>
      </w:pPr>
      <w:r>
        <w:t>安装准备</w:t>
      </w:r>
    </w:p>
    <w:p w:rsidR="00EC586E" w:rsidRDefault="00AC69EC" w:rsidP="00EC586E">
      <w:pPr>
        <w:pStyle w:val="3"/>
        <w:spacing w:before="156" w:after="156"/>
      </w:pPr>
      <w:r>
        <w:t>网络</w:t>
      </w:r>
      <w:r w:rsidR="00EC586E">
        <w:t>操作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a. </w:t>
      </w:r>
      <w:r>
        <w:rPr>
          <w:rFonts w:hint="eastAsia"/>
        </w:rPr>
        <w:t>安装系统要求</w:t>
      </w:r>
      <w:r>
        <w:rPr>
          <w:rFonts w:hint="eastAsia"/>
        </w:rPr>
        <w:t>: Linux centos 6.4</w:t>
      </w:r>
      <w:r>
        <w:rPr>
          <w:rFonts w:hint="eastAsia"/>
        </w:rPr>
        <w:t>、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b.</w:t>
      </w:r>
      <w:r>
        <w:rPr>
          <w:rFonts w:hint="eastAsia"/>
        </w:rPr>
        <w:t>网络配置</w:t>
      </w:r>
      <w:r>
        <w:rPr>
          <w:rFonts w:hint="eastAsia"/>
        </w:rPr>
        <w:t>(</w:t>
      </w:r>
      <w:r>
        <w:rPr>
          <w:rFonts w:hint="eastAsia"/>
        </w:rPr>
        <w:t>内网</w:t>
      </w:r>
      <w:r>
        <w:rPr>
          <w:rFonts w:hint="eastAsia"/>
        </w:rPr>
        <w:t>)</w:t>
      </w:r>
    </w:p>
    <w:p w:rsidR="00EC586E" w:rsidRDefault="00EC586E" w:rsidP="00EC586E">
      <w:r>
        <w:rPr>
          <w:rFonts w:hint="eastAsia"/>
        </w:rPr>
        <w:t xml:space="preserve">     0. </w:t>
      </w:r>
      <w:r>
        <w:rPr>
          <w:rFonts w:hint="eastAsia"/>
        </w:rPr>
        <w:t>网络环境</w:t>
      </w:r>
    </w:p>
    <w:p w:rsidR="00AC69EC" w:rsidRDefault="00AC69EC" w:rsidP="00AC69EC">
      <w:pPr>
        <w:ind w:left="420" w:firstLine="420"/>
        <w:rPr>
          <w:rFonts w:hint="eastAsia"/>
        </w:rPr>
      </w:pPr>
      <w:r w:rsidRPr="00AC69EC">
        <w:t>ping www.baidu.com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   1. </w:t>
      </w:r>
      <w:r>
        <w:rPr>
          <w:rFonts w:hint="eastAsia"/>
        </w:rPr>
        <w:t>主机名</w:t>
      </w:r>
    </w:p>
    <w:p w:rsidR="00EC586E" w:rsidRDefault="00EC586E" w:rsidP="00EC586E">
      <w:r>
        <w:rPr>
          <w:rFonts w:hint="eastAsia"/>
        </w:rPr>
        <w:t xml:space="preserve">     2. </w:t>
      </w:r>
      <w:r>
        <w:rPr>
          <w:rFonts w:hint="eastAsia"/>
        </w:rPr>
        <w:t>主机名</w:t>
      </w:r>
      <w:r>
        <w:rPr>
          <w:rFonts w:hint="eastAsia"/>
        </w:rPr>
        <w:t xml:space="preserve"> IP</w:t>
      </w:r>
      <w:r>
        <w:rPr>
          <w:rFonts w:hint="eastAsia"/>
        </w:rPr>
        <w:t>映射</w:t>
      </w:r>
      <w:r>
        <w:rPr>
          <w:rFonts w:hint="eastAsia"/>
        </w:rPr>
        <w:t>(windows</w:t>
      </w:r>
      <w:r>
        <w:rPr>
          <w:rFonts w:hint="eastAsia"/>
        </w:rPr>
        <w:t>和</w:t>
      </w:r>
      <w:r>
        <w:rPr>
          <w:rFonts w:hint="eastAsia"/>
        </w:rPr>
        <w:t>linux)</w:t>
      </w:r>
    </w:p>
    <w:p w:rsidR="00AC69EC" w:rsidRDefault="00AC69EC" w:rsidP="00AC69EC">
      <w:pPr>
        <w:ind w:left="420" w:firstLine="420"/>
        <w:rPr>
          <w:rFonts w:hint="eastAsia"/>
        </w:rPr>
      </w:pPr>
      <w:r>
        <w:rPr>
          <w:rFonts w:hint="eastAsia"/>
        </w:rPr>
        <w:t>永久配置</w:t>
      </w:r>
      <w:r>
        <w:rPr>
          <w:rFonts w:hint="eastAsia"/>
        </w:rPr>
        <w:t xml:space="preserve">: </w:t>
      </w:r>
    </w:p>
    <w:p w:rsidR="00AC69EC" w:rsidRDefault="00AC69EC" w:rsidP="00AC69EC">
      <w:r>
        <w:t xml:space="preserve">  </w:t>
      </w:r>
      <w:r>
        <w:tab/>
      </w:r>
      <w:r>
        <w:tab/>
        <w:t xml:space="preserve"> vim /etc/sysconfig/network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临时配置</w:t>
      </w:r>
      <w:r>
        <w:rPr>
          <w:rFonts w:hint="eastAsia"/>
        </w:rPr>
        <w:t xml:space="preserve">: </w:t>
      </w:r>
    </w:p>
    <w:p w:rsidR="00AC69EC" w:rsidRDefault="00AC69EC" w:rsidP="00AC69EC">
      <w:pPr>
        <w:rPr>
          <w:rFonts w:hint="eastAsia"/>
        </w:rPr>
      </w:pPr>
      <w:r>
        <w:tab/>
        <w:t xml:space="preserve">     hostname bigdata-spark01.ibeifeng.com</w:t>
      </w:r>
    </w:p>
    <w:p w:rsidR="00EC586E" w:rsidRDefault="00EC586E" w:rsidP="00EC586E">
      <w:r>
        <w:rPr>
          <w:rFonts w:hint="eastAsia"/>
        </w:rPr>
        <w:t xml:space="preserve">     3. </w:t>
      </w:r>
      <w:r>
        <w:rPr>
          <w:rFonts w:hint="eastAsia"/>
        </w:rPr>
        <w:t>防火墙关闭</w:t>
      </w:r>
      <w:r>
        <w:rPr>
          <w:rFonts w:hint="eastAsia"/>
        </w:rPr>
        <w:t>(windows</w:t>
      </w:r>
      <w:r>
        <w:rPr>
          <w:rFonts w:hint="eastAsia"/>
        </w:rPr>
        <w:t>和</w:t>
      </w:r>
      <w:r>
        <w:rPr>
          <w:rFonts w:hint="eastAsia"/>
        </w:rPr>
        <w:t>linux)</w:t>
      </w:r>
    </w:p>
    <w:p w:rsidR="00AC69EC" w:rsidRDefault="00AC69EC" w:rsidP="00AC69EC">
      <w:pPr>
        <w:ind w:left="420" w:firstLine="420"/>
      </w:pPr>
      <w:r>
        <w:lastRenderedPageBreak/>
        <w:t>linux:</w:t>
      </w:r>
    </w:p>
    <w:p w:rsidR="00AC69EC" w:rsidRDefault="00AC69EC" w:rsidP="00AC69EC">
      <w:r>
        <w:t xml:space="preserve">       </w:t>
      </w:r>
      <w:r>
        <w:tab/>
        <w:t># service iptables status</w:t>
      </w:r>
    </w:p>
    <w:p w:rsidR="00AC69EC" w:rsidRDefault="00AC69EC" w:rsidP="00AC69EC">
      <w:r>
        <w:t xml:space="preserve">       </w:t>
      </w:r>
      <w:r>
        <w:tab/>
        <w:t># service iptables stop</w:t>
      </w:r>
    </w:p>
    <w:p w:rsidR="00AC69EC" w:rsidRDefault="00AC69EC" w:rsidP="00AC69EC">
      <w:r>
        <w:t xml:space="preserve">       </w:t>
      </w:r>
      <w:r>
        <w:tab/>
        <w:t># chkconfig iptables off</w:t>
      </w:r>
    </w:p>
    <w:p w:rsidR="00AC69EC" w:rsidRDefault="00AC69EC" w:rsidP="00AC69EC">
      <w:r>
        <w:t xml:space="preserve">       </w:t>
      </w:r>
      <w:r>
        <w:tab/>
        <w:t># chkconfig --list|grep iptables</w:t>
      </w:r>
    </w:p>
    <w:p w:rsidR="00AC69EC" w:rsidRDefault="00AC69EC" w:rsidP="00AC69EC">
      <w:r>
        <w:t xml:space="preserve">  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5:off</w:t>
      </w:r>
      <w:r>
        <w:tab/>
        <w:t>6:off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  <w:t>1(</w:t>
      </w:r>
      <w:r>
        <w:rPr>
          <w:rFonts w:hint="eastAsia"/>
        </w:rPr>
        <w:t>单用户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3(</w:t>
      </w:r>
      <w:r>
        <w:rPr>
          <w:rFonts w:hint="eastAsia"/>
        </w:rPr>
        <w:t>纯命令行操作的用户）、</w:t>
      </w:r>
      <w:r>
        <w:rPr>
          <w:rFonts w:hint="eastAsia"/>
        </w:rPr>
        <w:t>5(</w:t>
      </w:r>
      <w:r>
        <w:rPr>
          <w:rFonts w:hint="eastAsia"/>
        </w:rPr>
        <w:t>带桌面的用户</w:t>
      </w:r>
      <w:r>
        <w:rPr>
          <w:rFonts w:hint="eastAsia"/>
        </w:rPr>
        <w:t>)</w:t>
      </w:r>
    </w:p>
    <w:p w:rsidR="00AC69EC" w:rsidRDefault="00AC69EC" w:rsidP="00AC69EC">
      <w:r>
        <w:t xml:space="preserve">       windows: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控制面板</w:t>
      </w:r>
      <w:r>
        <w:rPr>
          <w:rFonts w:hint="eastAsia"/>
        </w:rPr>
        <w:t>---&gt;windows</w:t>
      </w:r>
      <w:r>
        <w:rPr>
          <w:rFonts w:hint="eastAsia"/>
        </w:rPr>
        <w:t>防火墙</w:t>
      </w:r>
    </w:p>
    <w:p w:rsidR="00EC586E" w:rsidRDefault="00EC586E" w:rsidP="00EC586E">
      <w:r>
        <w:rPr>
          <w:rFonts w:hint="eastAsia"/>
        </w:rPr>
        <w:t xml:space="preserve">     4. SELINUX </w:t>
      </w:r>
      <w:r>
        <w:rPr>
          <w:rFonts w:hint="eastAsia"/>
        </w:rPr>
        <w:t>关闭</w:t>
      </w:r>
    </w:p>
    <w:p w:rsidR="00AC69EC" w:rsidRDefault="00AC69EC" w:rsidP="00AC69EC">
      <w:pPr>
        <w:ind w:left="420" w:firstLineChars="100" w:firstLine="240"/>
        <w:rPr>
          <w:rFonts w:hint="eastAsia"/>
        </w:rPr>
      </w:pPr>
      <w:r>
        <w:rPr>
          <w:rFonts w:hint="eastAsia"/>
        </w:rPr>
        <w:t>永久配置</w:t>
      </w:r>
      <w:r>
        <w:rPr>
          <w:rFonts w:hint="eastAsia"/>
        </w:rPr>
        <w:t>:</w:t>
      </w:r>
    </w:p>
    <w:p w:rsidR="00AC69EC" w:rsidRDefault="00AC69EC" w:rsidP="00AC69EC">
      <w:r>
        <w:t xml:space="preserve">        </w:t>
      </w:r>
      <w:r>
        <w:tab/>
        <w:t>vim /etc/config/selinux</w:t>
      </w:r>
    </w:p>
    <w:p w:rsidR="00AC69EC" w:rsidRDefault="00AC69EC" w:rsidP="00AC69EC">
      <w:r>
        <w:t xml:space="preserve">        </w:t>
      </w:r>
      <w:r>
        <w:tab/>
        <w:t>vim /etc/sysconfig/selinux</w:t>
      </w:r>
    </w:p>
    <w:p w:rsidR="00AC69EC" w:rsidRDefault="00AC69EC" w:rsidP="00AC69EC">
      <w:r>
        <w:t xml:space="preserve">        </w:t>
      </w:r>
      <w:r>
        <w:tab/>
        <w:t xml:space="preserve">  SELINUX=disabled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临时配置</w:t>
      </w:r>
      <w:r>
        <w:rPr>
          <w:rFonts w:hint="eastAsia"/>
        </w:rPr>
        <w:t>:</w:t>
      </w:r>
    </w:p>
    <w:p w:rsidR="00AC69EC" w:rsidRDefault="00AC69EC" w:rsidP="00AC69EC">
      <w:pPr>
        <w:rPr>
          <w:rFonts w:hint="eastAsia"/>
        </w:rPr>
      </w:pPr>
      <w:r>
        <w:t xml:space="preserve">            setenforce 0</w:t>
      </w:r>
    </w:p>
    <w:p w:rsidR="00EC586E" w:rsidRDefault="00EC586E" w:rsidP="00EC586E">
      <w:r>
        <w:rPr>
          <w:rFonts w:hint="eastAsia"/>
        </w:rPr>
        <w:t xml:space="preserve">     5. </w:t>
      </w:r>
      <w:r>
        <w:rPr>
          <w:rFonts w:hint="eastAsia"/>
        </w:rPr>
        <w:t>禁用</w:t>
      </w:r>
      <w:r>
        <w:rPr>
          <w:rFonts w:hint="eastAsia"/>
        </w:rPr>
        <w:t>IPV6</w:t>
      </w:r>
    </w:p>
    <w:p w:rsidR="00AC69EC" w:rsidRDefault="00AC69EC" w:rsidP="00AC69EC">
      <w:pPr>
        <w:pStyle w:val="a3"/>
      </w:pPr>
      <w:r>
        <w:tab/>
      </w:r>
      <w:r>
        <w:tab/>
      </w:r>
      <w:r>
        <w:t xml:space="preserve"># ifconfig </w:t>
      </w:r>
    </w:p>
    <w:p w:rsidR="00AC69EC" w:rsidRDefault="00AC69EC" w:rsidP="00AC69EC">
      <w:pPr>
        <w:pStyle w:val="a3"/>
      </w:pPr>
      <w:r>
        <w:t xml:space="preserve">          eth1      Link encap:Ethernet  HWaddr 00:50:56:A8:37:DD  </w:t>
      </w:r>
    </w:p>
    <w:p w:rsidR="00AC69EC" w:rsidRDefault="00AC69EC" w:rsidP="00AC69EC">
      <w:pPr>
        <w:pStyle w:val="a3"/>
      </w:pPr>
      <w:r>
        <w:t xml:space="preserve">          inet addr:172.23.101.233  Bcast:172.23.255.255  Mask:255.255.0.0</w:t>
      </w:r>
    </w:p>
    <w:p w:rsidR="00AC69EC" w:rsidRDefault="00AC69EC" w:rsidP="00AC69EC">
      <w:pPr>
        <w:pStyle w:val="a3"/>
      </w:pPr>
      <w:r>
        <w:t xml:space="preserve">          inet6 addr: fe80::250:56ff:fea8:37dd/64 Scope:Link</w:t>
      </w:r>
    </w:p>
    <w:p w:rsidR="00AC69EC" w:rsidRDefault="00AC69EC" w:rsidP="00AC69EC">
      <w:pPr>
        <w:pStyle w:val="a3"/>
      </w:pPr>
      <w:r>
        <w:t xml:space="preserve">          UP BROADCAST RUNNING MULTICAST  MTU:1500  Metric:1</w:t>
      </w:r>
    </w:p>
    <w:p w:rsidR="00AC69EC" w:rsidRDefault="00AC69EC" w:rsidP="00AC69EC">
      <w:pPr>
        <w:pStyle w:val="a3"/>
      </w:pPr>
      <w:r>
        <w:t xml:space="preserve">          RX packets:110956 errors:0 dropped:0 overruns:0 frame:0</w:t>
      </w:r>
    </w:p>
    <w:p w:rsidR="00AC69EC" w:rsidRDefault="00AC69EC" w:rsidP="00AC69EC">
      <w:pPr>
        <w:pStyle w:val="a3"/>
      </w:pPr>
      <w:r>
        <w:t xml:space="preserve">          TX packets:1383 errors:0 dropped:0 overruns:0 carrier:0</w:t>
      </w:r>
    </w:p>
    <w:p w:rsidR="00AC69EC" w:rsidRDefault="00AC69EC" w:rsidP="00AC69EC">
      <w:pPr>
        <w:pStyle w:val="a3"/>
      </w:pPr>
      <w:r>
        <w:t xml:space="preserve">          collisions:0 txqueuelen:1000 </w:t>
      </w:r>
    </w:p>
    <w:p w:rsidR="00AC69EC" w:rsidRDefault="00AC69EC" w:rsidP="00AC69EC">
      <w:pPr>
        <w:pStyle w:val="a3"/>
      </w:pPr>
      <w:r>
        <w:t xml:space="preserve">          RX bytes:8978242 (8.5 MiB)  TX bytes:165534 (161.6 KiB)</w:t>
      </w:r>
    </w:p>
    <w:p w:rsidR="00AC69EC" w:rsidRDefault="00AC69EC" w:rsidP="00AC69EC">
      <w:pPr>
        <w:pStyle w:val="a3"/>
      </w:pPr>
      <w:r>
        <w:t xml:space="preserve">         # echo " "&gt;&gt; /etc/modprobe.d/dist.conf </w:t>
      </w:r>
    </w:p>
    <w:p w:rsidR="00AC69EC" w:rsidRDefault="00AC69EC" w:rsidP="00AC69EC">
      <w:pPr>
        <w:pStyle w:val="a3"/>
      </w:pPr>
      <w:r>
        <w:tab/>
      </w:r>
      <w:r>
        <w:tab/>
        <w:t xml:space="preserve"> # echo "alias net-pf-10 off"&gt;&gt; /etc/modprobe.d/dist.conf </w:t>
      </w:r>
    </w:p>
    <w:p w:rsidR="00AC69EC" w:rsidRDefault="00AC69EC" w:rsidP="00AC69EC">
      <w:pPr>
        <w:pStyle w:val="a3"/>
      </w:pPr>
      <w:r>
        <w:tab/>
      </w:r>
      <w:r>
        <w:tab/>
        <w:t xml:space="preserve"> # echo "alias ipv6 off"&gt;&gt; /etc/modprobe.d/dist.conf</w:t>
      </w:r>
    </w:p>
    <w:p w:rsidR="00AC69EC" w:rsidRDefault="00AC69EC" w:rsidP="00AC69EC">
      <w:pPr>
        <w:pStyle w:val="a3"/>
      </w:pPr>
      <w:r>
        <w:tab/>
      </w:r>
      <w:r>
        <w:tab/>
        <w:t xml:space="preserve"> # cat /etc/modprobe.d/dist.conf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NOTE:</w:t>
      </w:r>
      <w:r>
        <w:rPr>
          <w:rFonts w:hint="eastAsia"/>
        </w:rPr>
        <w:t>如果要生效的话</w:t>
      </w:r>
      <w:r>
        <w:rPr>
          <w:rFonts w:hint="eastAsia"/>
        </w:rPr>
        <w:t xml:space="preserve"> </w:t>
      </w:r>
      <w:r>
        <w:rPr>
          <w:rFonts w:hint="eastAsia"/>
        </w:rPr>
        <w:t>一定要重启每台机器</w:t>
      </w:r>
    </w:p>
    <w:p w:rsidR="00EC586E" w:rsidRDefault="00EC586E" w:rsidP="00EC586E">
      <w:pPr>
        <w:rPr>
          <w:rFonts w:hint="eastAsia"/>
        </w:rPr>
      </w:pPr>
      <w:r>
        <w:rPr>
          <w:rFonts w:hint="eastAsia"/>
        </w:rPr>
        <w:t xml:space="preserve">     6. </w:t>
      </w:r>
      <w:r>
        <w:rPr>
          <w:rFonts w:hint="eastAsia"/>
        </w:rPr>
        <w:t>安装用户</w:t>
      </w:r>
      <w:r>
        <w:rPr>
          <w:rFonts w:hint="eastAsia"/>
        </w:rPr>
        <w:t xml:space="preserve">: root or sudo </w:t>
      </w:r>
      <w:r>
        <w:rPr>
          <w:rFonts w:hint="eastAsia"/>
        </w:rPr>
        <w:t>权限用户</w:t>
      </w:r>
    </w:p>
    <w:p w:rsidR="00AC69EC" w:rsidRDefault="00AC69EC" w:rsidP="00AC69EC">
      <w:pPr>
        <w:pStyle w:val="3"/>
        <w:spacing w:before="156" w:after="156"/>
        <w:rPr>
          <w:rFonts w:hint="eastAsia"/>
        </w:rPr>
      </w:pPr>
      <w:r>
        <w:t xml:space="preserve"> </w:t>
      </w:r>
      <w:r>
        <w:rPr>
          <w:rFonts w:hint="eastAsia"/>
        </w:rPr>
        <w:t xml:space="preserve">jdk </w:t>
      </w:r>
      <w:r>
        <w:rPr>
          <w:rFonts w:hint="eastAsia"/>
        </w:rPr>
        <w:t>安装</w:t>
      </w:r>
      <w:r>
        <w:rPr>
          <w:rFonts w:hint="eastAsia"/>
        </w:rPr>
        <w:t>(</w:t>
      </w:r>
      <w:r>
        <w:rPr>
          <w:rFonts w:hint="eastAsia"/>
        </w:rPr>
        <w:t>每台机器</w:t>
      </w:r>
      <w:r>
        <w:rPr>
          <w:rFonts w:hint="eastAsia"/>
        </w:rPr>
        <w:t>)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a) </w:t>
      </w:r>
      <w:r>
        <w:rPr>
          <w:rFonts w:hint="eastAsia"/>
        </w:rPr>
        <w:t>卸载系统自带的</w:t>
      </w:r>
      <w:r>
        <w:rPr>
          <w:rFonts w:hint="eastAsia"/>
        </w:rPr>
        <w:t>jdk</w:t>
      </w:r>
    </w:p>
    <w:p w:rsidR="00AC69EC" w:rsidRDefault="00AC69EC" w:rsidP="00AC69EC">
      <w:r>
        <w:t xml:space="preserve">    # rpm -qa|grep java</w:t>
      </w:r>
    </w:p>
    <w:p w:rsidR="00AC69EC" w:rsidRDefault="00AC69EC" w:rsidP="00AC69EC">
      <w:r>
        <w:t xml:space="preserve">    # rpm -e --nodeps java-1.7.0-openjdk-1.7.0.45-2.4.3.3.el6.x86_64 java-1.6.0-openjdk-1.6.0.0-1.66.1.13.0.el6.x86_64 tzdata-java-2013g-1.el6.noarch</w:t>
      </w:r>
    </w:p>
    <w:p w:rsidR="00AC69EC" w:rsidRDefault="00AC69EC" w:rsidP="00AC69EC">
      <w:r>
        <w:t xml:space="preserve">    # rpm -qa|grep java</w:t>
      </w:r>
    </w:p>
    <w:p w:rsidR="00AC69EC" w:rsidRDefault="00AC69EC" w:rsidP="00AC69EC">
      <w:r>
        <w:t xml:space="preserve"> b) Oracle JDK 1.7.0_67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选择复制链接地址</w:t>
      </w:r>
      <w:r>
        <w:rPr>
          <w:rFonts w:hint="eastAsia"/>
        </w:rPr>
        <w:t xml:space="preserve"> </w:t>
      </w:r>
      <w:r>
        <w:rPr>
          <w:rFonts w:hint="eastAsia"/>
        </w:rPr>
        <w:t>用迅雷下载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上传并解压</w:t>
      </w:r>
    </w:p>
    <w:p w:rsidR="00AC69EC" w:rsidRDefault="00AC69EC" w:rsidP="00AC69EC">
      <w:r>
        <w:t xml:space="preserve">    # chmod u+x jdk-7u67-linux-x64.tar.gz</w:t>
      </w:r>
    </w:p>
    <w:p w:rsidR="00AC69EC" w:rsidRDefault="00AC69EC" w:rsidP="00AC69EC">
      <w:r>
        <w:t xml:space="preserve">    # tar -zxf jdk-7u67-linux-x64.tar.gz -C /opt/modules/</w:t>
      </w:r>
    </w:p>
    <w:p w:rsidR="00AC69EC" w:rsidRDefault="00AC69EC" w:rsidP="00AC69EC"/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c) </w:t>
      </w:r>
      <w:r>
        <w:rPr>
          <w:rFonts w:hint="eastAsia"/>
        </w:rPr>
        <w:t>环境变量配置</w:t>
      </w:r>
    </w:p>
    <w:p w:rsidR="00AC69EC" w:rsidRDefault="00AC69EC" w:rsidP="00AC69EC">
      <w:r>
        <w:t xml:space="preserve">    # vim /etc/profile</w:t>
      </w:r>
    </w:p>
    <w:p w:rsidR="00AC69EC" w:rsidRDefault="00AC69EC" w:rsidP="00AC69EC">
      <w:r>
        <w:t xml:space="preserve">    export JAVA_HOME=/opt/modules/jdk1.7.0_67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  export PATH=$JAVA_HOME/bin:$PATH (JAVA_HOME</w:t>
      </w:r>
      <w:r>
        <w:rPr>
          <w:rFonts w:hint="eastAsia"/>
        </w:rPr>
        <w:t>顶格前行</w:t>
      </w:r>
      <w:r>
        <w:rPr>
          <w:rFonts w:hint="eastAsia"/>
        </w:rPr>
        <w:t>)</w:t>
      </w:r>
    </w:p>
    <w:p w:rsidR="00AC69EC" w:rsidRDefault="00AC69EC" w:rsidP="00AC69EC"/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d) </w:t>
      </w:r>
      <w:r>
        <w:rPr>
          <w:rFonts w:hint="eastAsia"/>
        </w:rPr>
        <w:t>验证</w:t>
      </w:r>
      <w:r>
        <w:rPr>
          <w:rFonts w:hint="eastAsia"/>
        </w:rPr>
        <w:t xml:space="preserve">JAVA </w:t>
      </w:r>
      <w:r>
        <w:rPr>
          <w:rFonts w:hint="eastAsia"/>
        </w:rPr>
        <w:t>环境</w:t>
      </w:r>
    </w:p>
    <w:p w:rsidR="00AC69EC" w:rsidRDefault="00AC69EC" w:rsidP="00AC69EC">
      <w:r>
        <w:t xml:space="preserve"> </w:t>
      </w:r>
      <w:r>
        <w:tab/>
        <w:t># source /etc/profile</w:t>
      </w:r>
    </w:p>
    <w:p w:rsidR="00AC69EC" w:rsidRDefault="00AC69EC" w:rsidP="00AC69EC">
      <w:r>
        <w:t xml:space="preserve"> </w:t>
      </w:r>
      <w:r>
        <w:tab/>
        <w:t>java -version</w:t>
      </w:r>
    </w:p>
    <w:p w:rsidR="00AC69EC" w:rsidRDefault="00AC69EC" w:rsidP="00AC69EC">
      <w:r>
        <w:t xml:space="preserve"> </w:t>
      </w:r>
      <w:r>
        <w:tab/>
        <w:t>javac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只安装了一台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e) ssh</w:t>
      </w:r>
      <w:r>
        <w:rPr>
          <w:rFonts w:hint="eastAsia"/>
        </w:rPr>
        <w:t>分发</w:t>
      </w:r>
      <w:r>
        <w:rPr>
          <w:rFonts w:hint="eastAsia"/>
        </w:rPr>
        <w:t xml:space="preserve"> java</w:t>
      </w:r>
      <w:r>
        <w:rPr>
          <w:rFonts w:hint="eastAsia"/>
        </w:rPr>
        <w:t>安装目录</w:t>
      </w:r>
    </w:p>
    <w:p w:rsidR="00EC586E" w:rsidRDefault="00AC69EC" w:rsidP="00AC69EC">
      <w:r>
        <w:t xml:space="preserve">  scp -r /opt/modules/jdk1.7.0_67 </w:t>
      </w:r>
      <w:hyperlink r:id="rId8" w:history="1">
        <w:r w:rsidRPr="0087620D">
          <w:rPr>
            <w:rStyle w:val="a6"/>
          </w:rPr>
          <w:t>root@bigdata-spark01.ibeifeng.com:/opt/modules</w:t>
        </w:r>
      </w:hyperlink>
    </w:p>
    <w:p w:rsidR="00AC69EC" w:rsidRDefault="00AC69EC" w:rsidP="00AC69EC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</w:rPr>
        <w:t>免密码登录</w:t>
      </w:r>
      <w:r>
        <w:rPr>
          <w:rFonts w:hint="eastAsia"/>
        </w:rPr>
        <w:t>(</w:t>
      </w:r>
      <w:r>
        <w:rPr>
          <w:rFonts w:hint="eastAsia"/>
        </w:rPr>
        <w:t>每台机器</w:t>
      </w:r>
      <w:r>
        <w:rPr>
          <w:rFonts w:hint="eastAsia"/>
        </w:rPr>
        <w:t xml:space="preserve"> </w:t>
      </w:r>
      <w:r>
        <w:rPr>
          <w:rFonts w:hint="eastAsia"/>
        </w:rPr>
        <w:t>本机</w:t>
      </w:r>
      <w:r>
        <w:rPr>
          <w:rFonts w:hint="eastAsia"/>
        </w:rPr>
        <w:t>+</w:t>
      </w:r>
      <w:r>
        <w:rPr>
          <w:rFonts w:hint="eastAsia"/>
        </w:rPr>
        <w:t>主机名</w:t>
      </w:r>
      <w:r>
        <w:rPr>
          <w:rFonts w:hint="eastAsia"/>
        </w:rPr>
        <w:t>)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#NOTE: </w:t>
      </w:r>
      <w:r>
        <w:rPr>
          <w:rFonts w:hint="eastAsia"/>
        </w:rPr>
        <w:t>切记不要忘记</w:t>
      </w:r>
      <w:r>
        <w:rPr>
          <w:rFonts w:hint="eastAsia"/>
        </w:rPr>
        <w:t>ssh localhost</w:t>
      </w:r>
    </w:p>
    <w:p w:rsidR="00AC69EC" w:rsidRDefault="00AC69EC" w:rsidP="00AC69EC">
      <w:r>
        <w:t xml:space="preserve">  0) rpm -qa|grep ssh</w:t>
      </w:r>
    </w:p>
    <w:p w:rsidR="00AC69EC" w:rsidRDefault="00AC69EC" w:rsidP="00AC69EC"/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a) </w:t>
      </w:r>
      <w:r>
        <w:rPr>
          <w:rFonts w:hint="eastAsia"/>
        </w:rPr>
        <w:t>生成公钥</w:t>
      </w:r>
      <w:r>
        <w:rPr>
          <w:rFonts w:hint="eastAsia"/>
        </w:rPr>
        <w:t>(</w:t>
      </w:r>
      <w:r>
        <w:rPr>
          <w:rFonts w:hint="eastAsia"/>
        </w:rPr>
        <w:t>每台机器</w:t>
      </w:r>
      <w:r>
        <w:rPr>
          <w:rFonts w:hint="eastAsia"/>
        </w:rPr>
        <w:t>)</w:t>
      </w:r>
    </w:p>
    <w:p w:rsidR="00AC69EC" w:rsidRDefault="00AC69EC" w:rsidP="00AC69EC">
      <w:r>
        <w:t xml:space="preserve">    # ssh-keygen -t rsa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b) </w:t>
      </w:r>
      <w:r>
        <w:rPr>
          <w:rFonts w:hint="eastAsia"/>
        </w:rPr>
        <w:t>分发公钥</w:t>
      </w:r>
    </w:p>
    <w:p w:rsidR="00AC69EC" w:rsidRDefault="00AC69EC" w:rsidP="00AC69EC">
      <w:pPr>
        <w:pStyle w:val="a3"/>
      </w:pPr>
      <w:r>
        <w:t xml:space="preserve">    # ssh-copy-id  localhost</w:t>
      </w:r>
    </w:p>
    <w:p w:rsidR="00AC69EC" w:rsidRDefault="00AC69EC" w:rsidP="00AC69EC">
      <w:pPr>
        <w:pStyle w:val="a3"/>
      </w:pPr>
      <w:r>
        <w:t xml:space="preserve">    # ssh-copy-id bigdata-spark01.ibeifeng.com</w:t>
      </w:r>
    </w:p>
    <w:p w:rsidR="00AC69EC" w:rsidRDefault="00AC69EC" w:rsidP="00AC69EC">
      <w:pPr>
        <w:pStyle w:val="a3"/>
      </w:pPr>
      <w:r>
        <w:t xml:space="preserve">    # ssh-copy-id bigdata-spark02.ibeifeng.com</w:t>
      </w:r>
    </w:p>
    <w:p w:rsidR="00AC69EC" w:rsidRDefault="00AC69EC" w:rsidP="00AC69EC">
      <w:pPr>
        <w:pStyle w:val="a3"/>
      </w:pPr>
      <w:r>
        <w:t xml:space="preserve">    # ssh-copy-id bigdata-spark03.ibeifeng.com</w:t>
      </w:r>
    </w:p>
    <w:p w:rsidR="00AC69EC" w:rsidRDefault="00AC69EC" w:rsidP="00AC69EC">
      <w:pPr>
        <w:pStyle w:val="a3"/>
      </w:pPr>
      <w:r>
        <w:t xml:space="preserve">    # ssh-copy-id bigdata-spark04.ibeifeng.com</w:t>
      </w:r>
    </w:p>
    <w:p w:rsidR="00AC69EC" w:rsidRDefault="00AC69EC" w:rsidP="00AC69EC">
      <w:pPr>
        <w:pStyle w:val="a3"/>
      </w:pPr>
      <w:r>
        <w:t xml:space="preserve">    # ssh-copy-id bigdata-spark05.ibeifeng.com</w:t>
      </w:r>
    </w:p>
    <w:p w:rsidR="00AC69EC" w:rsidRDefault="00AC69EC" w:rsidP="00AC69EC">
      <w:r>
        <w:t xml:space="preserve">  c) ssh localhost </w:t>
      </w:r>
    </w:p>
    <w:p w:rsidR="00AC69EC" w:rsidRDefault="00AC69EC" w:rsidP="00AC69EC">
      <w:pPr>
        <w:pStyle w:val="a3"/>
      </w:pPr>
      <w:r>
        <w:t xml:space="preserve">    # ssh bigdata-spark01.ibeifeng.com</w:t>
      </w:r>
    </w:p>
    <w:p w:rsidR="00AC69EC" w:rsidRDefault="00AC69EC" w:rsidP="00AC69EC">
      <w:pPr>
        <w:pStyle w:val="a3"/>
      </w:pPr>
      <w:r>
        <w:t xml:space="preserve">    # ssh bigdata-spark02.ibeifeng.com</w:t>
      </w:r>
    </w:p>
    <w:p w:rsidR="00AC69EC" w:rsidRDefault="00AC69EC" w:rsidP="00AC69EC">
      <w:pPr>
        <w:pStyle w:val="a3"/>
      </w:pPr>
      <w:r>
        <w:t xml:space="preserve">    # ssh bigdata-spark03.ibeifeng.com</w:t>
      </w:r>
    </w:p>
    <w:p w:rsidR="00AC69EC" w:rsidRDefault="00AC69EC" w:rsidP="00AC69EC">
      <w:pPr>
        <w:pStyle w:val="a3"/>
      </w:pPr>
      <w:r>
        <w:t xml:space="preserve">    # ssh bigdata-spark04.ibeifeng.com</w:t>
      </w:r>
    </w:p>
    <w:p w:rsidR="00AC69EC" w:rsidRDefault="00AC69EC" w:rsidP="00AC69EC">
      <w:pPr>
        <w:pStyle w:val="a3"/>
      </w:pPr>
      <w:r>
        <w:t xml:space="preserve">    # ssh bigdata-spark05.ibeifeng.com</w:t>
      </w:r>
    </w:p>
    <w:p w:rsidR="00AC69EC" w:rsidRDefault="00AC69EC" w:rsidP="00AC69EC">
      <w:r>
        <w:t xml:space="preserve">  d) exit</w:t>
      </w:r>
    </w:p>
    <w:p w:rsidR="00AC69EC" w:rsidRDefault="00AC69EC" w:rsidP="00AC69EC">
      <w:r>
        <w:t xml:space="preserve">  Permission denied (publickey,gssapi-keyex,gssapi-with-mic,password).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ssh </w:t>
      </w:r>
      <w:r>
        <w:rPr>
          <w:rFonts w:hint="eastAsia"/>
        </w:rPr>
        <w:t>可同时支持</w:t>
      </w:r>
      <w:r>
        <w:rPr>
          <w:rFonts w:hint="eastAsia"/>
        </w:rPr>
        <w:t xml:space="preserve"> publickey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两种方式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publickey </w:t>
      </w:r>
      <w:r>
        <w:rPr>
          <w:rFonts w:hint="eastAsia"/>
        </w:rPr>
        <w:t>不开启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lastRenderedPageBreak/>
        <w:t>配置为</w:t>
      </w:r>
      <w:r>
        <w:rPr>
          <w:rFonts w:hint="eastAsia"/>
        </w:rPr>
        <w:t xml:space="preserve">yes 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客户端不存在</w:t>
      </w:r>
      <w:r>
        <w:rPr>
          <w:rFonts w:hint="eastAsia"/>
        </w:rPr>
        <w:t xml:space="preserve"> publickey </w:t>
      </w:r>
      <w:r>
        <w:rPr>
          <w:rFonts w:hint="eastAsia"/>
        </w:rPr>
        <w:t>则使用</w:t>
      </w:r>
      <w:r>
        <w:rPr>
          <w:rFonts w:hint="eastAsia"/>
        </w:rPr>
        <w:t xml:space="preserve">password </w:t>
      </w:r>
      <w:r>
        <w:rPr>
          <w:rFonts w:hint="eastAsia"/>
        </w:rPr>
        <w:t>授权</w:t>
      </w:r>
      <w:r>
        <w:rPr>
          <w:rFonts w:hint="eastAsia"/>
        </w:rPr>
        <w:t>;</w:t>
      </w:r>
      <w:r>
        <w:rPr>
          <w:rFonts w:hint="eastAsia"/>
        </w:rPr>
        <w:t>若</w:t>
      </w:r>
      <w:r>
        <w:rPr>
          <w:rFonts w:hint="eastAsia"/>
        </w:rPr>
        <w:t xml:space="preserve">publickey </w:t>
      </w:r>
      <w:r>
        <w:rPr>
          <w:rFonts w:hint="eastAsia"/>
        </w:rPr>
        <w:t>存在则使用</w:t>
      </w:r>
      <w:r>
        <w:rPr>
          <w:rFonts w:hint="eastAsia"/>
        </w:rPr>
        <w:t xml:space="preserve"> publickey</w:t>
      </w:r>
      <w:r>
        <w:rPr>
          <w:rFonts w:hint="eastAsia"/>
        </w:rPr>
        <w:t>，如果</w:t>
      </w:r>
      <w:r>
        <w:rPr>
          <w:rFonts w:hint="eastAsia"/>
        </w:rPr>
        <w:t xml:space="preserve">publickey </w:t>
      </w:r>
      <w:r>
        <w:rPr>
          <w:rFonts w:hint="eastAsia"/>
        </w:rPr>
        <w:t>授权失败</w:t>
      </w:r>
      <w:r>
        <w:rPr>
          <w:rFonts w:hint="eastAsia"/>
        </w:rPr>
        <w:t xml:space="preserve"> </w:t>
      </w:r>
      <w:r>
        <w:rPr>
          <w:rFonts w:hint="eastAsia"/>
        </w:rPr>
        <w:t>依然会继续使用</w:t>
      </w:r>
      <w:r>
        <w:rPr>
          <w:rFonts w:hint="eastAsia"/>
        </w:rPr>
        <w:t xml:space="preserve">password </w:t>
      </w:r>
      <w:r>
        <w:rPr>
          <w:rFonts w:hint="eastAsia"/>
        </w:rPr>
        <w:t>授权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## cat /etc/ssh/sshd_config </w:t>
      </w:r>
      <w:r>
        <w:rPr>
          <w:rFonts w:hint="eastAsia"/>
        </w:rPr>
        <w:t>进行修改</w:t>
      </w:r>
    </w:p>
    <w:p w:rsidR="00AC69EC" w:rsidRDefault="00AC69EC" w:rsidP="00AC69EC">
      <w:r>
        <w:t xml:space="preserve">  ssh-copy-id -i ~/.ssh/id_rsa.pub localhost</w:t>
      </w:r>
    </w:p>
    <w:p w:rsidR="00AC69EC" w:rsidRDefault="00AC69EC" w:rsidP="00AC69EC">
      <w:r>
        <w:t xml:space="preserve">  ## [-I pkcs11] [-i identity_file]</w:t>
      </w:r>
    </w:p>
    <w:p w:rsidR="00AC69EC" w:rsidRDefault="00AC69EC" w:rsidP="00AC69EC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 xml:space="preserve">MySQL(5.6) </w:t>
      </w:r>
      <w:r>
        <w:rPr>
          <w:rFonts w:hint="eastAsia"/>
        </w:rPr>
        <w:t>数据库安装</w:t>
      </w:r>
      <w:r>
        <w:rPr>
          <w:rFonts w:hint="eastAsia"/>
        </w:rPr>
        <w:t xml:space="preserve">(yum </w:t>
      </w:r>
      <w:r>
        <w:rPr>
          <w:rFonts w:hint="eastAsia"/>
        </w:rPr>
        <w:t>安装</w:t>
      </w:r>
      <w:r>
        <w:rPr>
          <w:rFonts w:hint="eastAsia"/>
        </w:rPr>
        <w:t>)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卸载系统自带</w:t>
      </w:r>
    </w:p>
    <w:p w:rsidR="00AC69EC" w:rsidRDefault="00AC69EC" w:rsidP="00AC69EC">
      <w:pPr>
        <w:pStyle w:val="a3"/>
      </w:pPr>
      <w:r>
        <w:t xml:space="preserve"> # rpm -qa|grep -i mysql</w:t>
      </w:r>
    </w:p>
    <w:p w:rsidR="00AC69EC" w:rsidRDefault="00AC69EC" w:rsidP="00AC69EC">
      <w:pPr>
        <w:pStyle w:val="a3"/>
      </w:pPr>
      <w:r>
        <w:t xml:space="preserve"> # rpm -e --nodeps xxx</w:t>
      </w:r>
    </w:p>
    <w:p w:rsidR="00AC69EC" w:rsidRDefault="00AC69EC" w:rsidP="00AC69EC">
      <w:pPr>
        <w:pStyle w:val="a3"/>
      </w:pPr>
      <w:r>
        <w:t xml:space="preserve"> # rpm -qa|grep -i mysql</w:t>
      </w:r>
    </w:p>
    <w:p w:rsidR="00AC69EC" w:rsidRDefault="00AC69EC" w:rsidP="00AC69EC"/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b.yum </w:t>
      </w:r>
      <w:r>
        <w:rPr>
          <w:rFonts w:hint="eastAsia"/>
        </w:rPr>
        <w:t>安装</w:t>
      </w:r>
    </w:p>
    <w:p w:rsidR="00AC69EC" w:rsidRDefault="00AC69EC" w:rsidP="00AC69EC">
      <w:r>
        <w:t xml:space="preserve"> # yum install -y mysql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直接使用使用默认这种方式安装的</w:t>
      </w:r>
      <w:r>
        <w:rPr>
          <w:rFonts w:hint="eastAsia"/>
        </w:rPr>
        <w:t>mysql</w:t>
      </w:r>
      <w:r>
        <w:rPr>
          <w:rFonts w:hint="eastAsia"/>
        </w:rPr>
        <w:t>版本是</w:t>
      </w:r>
      <w:r>
        <w:rPr>
          <w:rFonts w:hint="eastAsia"/>
        </w:rPr>
        <w:t>5.1.7x</w:t>
      </w:r>
      <w:r>
        <w:rPr>
          <w:rFonts w:hint="eastAsia"/>
        </w:rPr>
        <w:t>版本</w:t>
      </w:r>
    </w:p>
    <w:p w:rsidR="00AC69EC" w:rsidRDefault="00AC69EC" w:rsidP="00AC69EC">
      <w:r>
        <w:t xml:space="preserve"> # yum list|grep -i mysql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更新</w:t>
      </w:r>
      <w:r>
        <w:rPr>
          <w:rFonts w:hint="eastAsia"/>
        </w:rPr>
        <w:t>yum</w:t>
      </w:r>
      <w:r>
        <w:rPr>
          <w:rFonts w:hint="eastAsia"/>
        </w:rPr>
        <w:t>园中的</w:t>
      </w:r>
      <w:r>
        <w:rPr>
          <w:rFonts w:hint="eastAsia"/>
        </w:rPr>
        <w:t xml:space="preserve"> mysql </w:t>
      </w:r>
      <w:r>
        <w:rPr>
          <w:rFonts w:hint="eastAsia"/>
        </w:rPr>
        <w:t>版本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参考文档：</w:t>
      </w:r>
      <w:r>
        <w:rPr>
          <w:rFonts w:hint="eastAsia"/>
        </w:rPr>
        <w:t>http://mirrors.aliyun.com/help/centos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 1)</w:t>
      </w:r>
      <w:r>
        <w:rPr>
          <w:rFonts w:hint="eastAsia"/>
        </w:rPr>
        <w:t>、备份</w:t>
      </w:r>
    </w:p>
    <w:p w:rsidR="00AC69EC" w:rsidRDefault="00AC69EC" w:rsidP="00AC69EC">
      <w:pPr>
        <w:pStyle w:val="a3"/>
      </w:pPr>
      <w:r>
        <w:tab/>
        <w:t>mv /etc/yum.repos.d/CentOS-Base.repo /etc/yum.repos.d/CentOS-Base.repo.backup</w:t>
      </w:r>
    </w:p>
    <w:p w:rsidR="00AC69EC" w:rsidRDefault="00AC69EC" w:rsidP="00AC69EC"/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 2)</w:t>
      </w:r>
      <w:r>
        <w:rPr>
          <w:rFonts w:hint="eastAsia"/>
        </w:rPr>
        <w:t>、下载新的</w:t>
      </w:r>
      <w:r>
        <w:rPr>
          <w:rFonts w:hint="eastAsia"/>
        </w:rPr>
        <w:t xml:space="preserve">CentOS-Base.repo </w:t>
      </w:r>
      <w:r>
        <w:rPr>
          <w:rFonts w:hint="eastAsia"/>
        </w:rPr>
        <w:t>到</w:t>
      </w:r>
      <w:r>
        <w:rPr>
          <w:rFonts w:hint="eastAsia"/>
        </w:rPr>
        <w:t>/etc/yum.repos.d/</w:t>
      </w:r>
    </w:p>
    <w:p w:rsidR="00AC69EC" w:rsidRDefault="00AC69EC" w:rsidP="00AC69EC">
      <w:r>
        <w:tab/>
        <w:t>CentOS 6</w:t>
      </w:r>
    </w:p>
    <w:p w:rsidR="00AC69EC" w:rsidRDefault="00AC69EC" w:rsidP="00AC69EC">
      <w:pPr>
        <w:pStyle w:val="a3"/>
      </w:pPr>
      <w:r>
        <w:tab/>
        <w:t>wget -O /etc/yum.repos.d/CentOS-Base.repo http://mirrors.aliyun.com/repo/Centos-6.repo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 3)</w:t>
      </w:r>
      <w:r>
        <w:rPr>
          <w:rFonts w:hint="eastAsia"/>
        </w:rPr>
        <w:t>、之后运行</w:t>
      </w:r>
      <w:r>
        <w:rPr>
          <w:rFonts w:hint="eastAsia"/>
        </w:rPr>
        <w:t>yum makecache</w:t>
      </w:r>
      <w:r>
        <w:rPr>
          <w:rFonts w:hint="eastAsia"/>
        </w:rPr>
        <w:t>生成缓存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d. mysql </w:t>
      </w:r>
      <w:r>
        <w:rPr>
          <w:rFonts w:hint="eastAsia"/>
        </w:rPr>
        <w:t>官网下载</w:t>
      </w:r>
      <w:r>
        <w:rPr>
          <w:rFonts w:hint="eastAsia"/>
        </w:rPr>
        <w:t xml:space="preserve"> </w:t>
      </w:r>
      <w:r>
        <w:rPr>
          <w:rFonts w:hint="eastAsia"/>
        </w:rPr>
        <w:t>指定的</w:t>
      </w:r>
      <w:r>
        <w:rPr>
          <w:rFonts w:hint="eastAsia"/>
        </w:rPr>
        <w:t xml:space="preserve"> rpm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mysql ---&gt;downloads---&gt;MySQL Community Edition ---&gt;MySQL Yum Repository---&gt;</w:t>
      </w:r>
      <w:r>
        <w:rPr>
          <w:rFonts w:hint="eastAsia"/>
        </w:rPr>
        <w:t>下载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e. </w:t>
      </w:r>
      <w:r>
        <w:rPr>
          <w:rFonts w:hint="eastAsia"/>
        </w:rPr>
        <w:t>更新</w:t>
      </w:r>
      <w:r>
        <w:rPr>
          <w:rFonts w:hint="eastAsia"/>
        </w:rPr>
        <w:t>yum</w:t>
      </w:r>
      <w:r>
        <w:rPr>
          <w:rFonts w:hint="eastAsia"/>
        </w:rPr>
        <w:t>源中的</w:t>
      </w:r>
      <w:r>
        <w:rPr>
          <w:rFonts w:hint="eastAsia"/>
        </w:rPr>
        <w:t>mysql</w:t>
      </w:r>
    </w:p>
    <w:p w:rsidR="00AC69EC" w:rsidRDefault="00AC69EC" w:rsidP="00AC69EC">
      <w:pPr>
        <w:pStyle w:val="a3"/>
      </w:pPr>
      <w:r>
        <w:t xml:space="preserve">    1) # rpm -Uvh mysql57-community-release-el6-9.noarch.rpm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在该</w:t>
      </w:r>
      <w:r>
        <w:rPr>
          <w:rFonts w:hint="eastAsia"/>
        </w:rPr>
        <w:t>/etc/yum.repos.d/</w:t>
      </w:r>
      <w:r>
        <w:rPr>
          <w:rFonts w:hint="eastAsia"/>
        </w:rPr>
        <w:t>目录下多了两个文件：</w:t>
      </w:r>
    </w:p>
    <w:p w:rsidR="00AC69EC" w:rsidRDefault="00AC69EC" w:rsidP="00AC69EC">
      <w:pPr>
        <w:pStyle w:val="a3"/>
      </w:pPr>
      <w:r>
        <w:t xml:space="preserve">  </w:t>
      </w:r>
      <w:r>
        <w:tab/>
        <w:t>mysql-community-source.repo</w:t>
      </w:r>
    </w:p>
    <w:p w:rsidR="00AC69EC" w:rsidRDefault="00AC69EC" w:rsidP="00AC69EC">
      <w:pPr>
        <w:pStyle w:val="a3"/>
      </w:pPr>
      <w:r>
        <w:t xml:space="preserve">  </w:t>
      </w:r>
      <w:r>
        <w:tab/>
        <w:t>mysql-community.repo</w:t>
      </w:r>
    </w:p>
    <w:p w:rsidR="00AC69EC" w:rsidRDefault="00AC69EC" w:rsidP="00AC69EC">
      <w:r>
        <w:t xml:space="preserve">  </w:t>
      </w:r>
      <w:r>
        <w:tab/>
        <w:t>2) # vim  mysql-community-source.repo</w:t>
      </w:r>
    </w:p>
    <w:p w:rsidR="00AC69EC" w:rsidRDefault="00AC69EC" w:rsidP="00AC69EC">
      <w:pPr>
        <w:pStyle w:val="a3"/>
      </w:pPr>
      <w:r>
        <w:t xml:space="preserve">  </w:t>
      </w:r>
      <w:r>
        <w:tab/>
        <w:t>[mysql56-community-source]</w:t>
      </w:r>
    </w:p>
    <w:p w:rsidR="00AC69EC" w:rsidRDefault="00AC69EC" w:rsidP="00AC69EC">
      <w:pPr>
        <w:pStyle w:val="a3"/>
      </w:pPr>
      <w:r>
        <w:tab/>
        <w:t>name=MySQL 5.6 Community Server - Source</w:t>
      </w:r>
    </w:p>
    <w:p w:rsidR="00AC69EC" w:rsidRDefault="00AC69EC" w:rsidP="00AC69EC">
      <w:pPr>
        <w:pStyle w:val="a3"/>
      </w:pPr>
      <w:r>
        <w:tab/>
        <w:t>baseurl=http://repo.mysql.com/yum/mysql-5.6-community/el/6/SRPMS</w:t>
      </w:r>
    </w:p>
    <w:p w:rsidR="00AC69EC" w:rsidRDefault="00AC69EC" w:rsidP="00AC69EC">
      <w:pPr>
        <w:pStyle w:val="a3"/>
      </w:pPr>
      <w:r>
        <w:tab/>
        <w:t>enabled=1</w:t>
      </w:r>
    </w:p>
    <w:p w:rsidR="00AC69EC" w:rsidRDefault="00AC69EC" w:rsidP="00AC69EC">
      <w:pPr>
        <w:pStyle w:val="a3"/>
      </w:pPr>
      <w:r>
        <w:lastRenderedPageBreak/>
        <w:tab/>
        <w:t>gpgcheck=1</w:t>
      </w:r>
    </w:p>
    <w:p w:rsidR="00AC69EC" w:rsidRDefault="00AC69EC" w:rsidP="00AC69EC">
      <w:pPr>
        <w:pStyle w:val="a3"/>
      </w:pPr>
      <w:r>
        <w:tab/>
        <w:t>gpgkey=file:///etc/pki/rpm-gpg/RPM-GPG-KEY-mysql</w:t>
      </w:r>
    </w:p>
    <w:p w:rsidR="00AC69EC" w:rsidRDefault="00AC69EC" w:rsidP="00AC69EC">
      <w:pPr>
        <w:pStyle w:val="a3"/>
      </w:pPr>
    </w:p>
    <w:p w:rsidR="00AC69EC" w:rsidRDefault="00AC69EC" w:rsidP="00AC69EC">
      <w:pPr>
        <w:pStyle w:val="a3"/>
      </w:pPr>
      <w:r>
        <w:tab/>
        <w:t>3) # vim  mysql-community.repo</w:t>
      </w:r>
    </w:p>
    <w:p w:rsidR="00AC69EC" w:rsidRDefault="00AC69EC" w:rsidP="00AC69EC">
      <w:pPr>
        <w:pStyle w:val="a3"/>
      </w:pPr>
      <w:r>
        <w:tab/>
        <w:t># Enable to use MySQL 5.6</w:t>
      </w:r>
    </w:p>
    <w:p w:rsidR="00AC69EC" w:rsidRDefault="00AC69EC" w:rsidP="00AC69EC">
      <w:pPr>
        <w:pStyle w:val="a3"/>
      </w:pPr>
      <w:r>
        <w:tab/>
        <w:t>[mysql56-community]</w:t>
      </w:r>
    </w:p>
    <w:p w:rsidR="00AC69EC" w:rsidRDefault="00AC69EC" w:rsidP="00AC69EC">
      <w:pPr>
        <w:pStyle w:val="a3"/>
      </w:pPr>
      <w:r>
        <w:tab/>
        <w:t>name=MySQL 5.6 Community Server</w:t>
      </w:r>
    </w:p>
    <w:p w:rsidR="00AC69EC" w:rsidRDefault="00AC69EC" w:rsidP="00AC69EC">
      <w:pPr>
        <w:pStyle w:val="a3"/>
      </w:pPr>
      <w:r>
        <w:tab/>
        <w:t>baseurl=http://repo.mysql.com/yum/mysql-5.6-community/el/6/$basearch/</w:t>
      </w:r>
    </w:p>
    <w:p w:rsidR="00AC69EC" w:rsidRDefault="00AC69EC" w:rsidP="00AC69EC">
      <w:pPr>
        <w:pStyle w:val="a3"/>
      </w:pPr>
      <w:r>
        <w:tab/>
        <w:t>enabled=1</w:t>
      </w:r>
    </w:p>
    <w:p w:rsidR="00AC69EC" w:rsidRDefault="00AC69EC" w:rsidP="00AC69EC">
      <w:pPr>
        <w:pStyle w:val="a3"/>
      </w:pPr>
      <w:r>
        <w:tab/>
        <w:t>gpgcheck=1</w:t>
      </w:r>
    </w:p>
    <w:p w:rsidR="00AC69EC" w:rsidRDefault="00AC69EC" w:rsidP="00AC69EC">
      <w:pPr>
        <w:pStyle w:val="a3"/>
      </w:pPr>
      <w:r>
        <w:tab/>
        <w:t>gpgkey=file:///etc/pki/rpm-gpg/RPM-GPG-KEY-mysql</w:t>
      </w:r>
    </w:p>
    <w:p w:rsidR="00AC69EC" w:rsidRDefault="00AC69EC" w:rsidP="00AC69EC">
      <w:pPr>
        <w:pStyle w:val="a3"/>
      </w:pPr>
    </w:p>
    <w:p w:rsidR="00AC69EC" w:rsidRDefault="00AC69EC" w:rsidP="00AC69EC">
      <w:pPr>
        <w:pStyle w:val="a3"/>
      </w:pPr>
      <w:r>
        <w:tab/>
        <w:t>[mysql57-community]</w:t>
      </w:r>
    </w:p>
    <w:p w:rsidR="00AC69EC" w:rsidRDefault="00AC69EC" w:rsidP="00AC69EC">
      <w:pPr>
        <w:pStyle w:val="a3"/>
      </w:pPr>
      <w:r>
        <w:tab/>
        <w:t>name=MySQL 5.7 Community Server</w:t>
      </w:r>
    </w:p>
    <w:p w:rsidR="00AC69EC" w:rsidRDefault="00AC69EC" w:rsidP="00AC69EC">
      <w:pPr>
        <w:pStyle w:val="a3"/>
      </w:pPr>
      <w:r>
        <w:tab/>
        <w:t>baseurl=http://repo.mysql.com/yum/mysql-5.7-community/el/6/$basearch/</w:t>
      </w:r>
    </w:p>
    <w:p w:rsidR="00AC69EC" w:rsidRDefault="00AC69EC" w:rsidP="00AC69EC">
      <w:pPr>
        <w:pStyle w:val="a3"/>
      </w:pPr>
      <w:r>
        <w:tab/>
        <w:t>enabled=0</w:t>
      </w:r>
    </w:p>
    <w:p w:rsidR="00AC69EC" w:rsidRDefault="00AC69EC" w:rsidP="00AC69EC">
      <w:pPr>
        <w:pStyle w:val="a3"/>
      </w:pPr>
      <w:r>
        <w:tab/>
        <w:t>gpgcheck=1</w:t>
      </w:r>
    </w:p>
    <w:p w:rsidR="00AC69EC" w:rsidRDefault="00AC69EC" w:rsidP="00AC69EC">
      <w:pPr>
        <w:pStyle w:val="a3"/>
      </w:pPr>
      <w:r>
        <w:tab/>
        <w:t>gpgkey=file:///etc/pki/rpm-gpg/RPM-GPG-KEY-mysql</w:t>
      </w:r>
    </w:p>
    <w:p w:rsidR="00AC69EC" w:rsidRDefault="00AC69EC" w:rsidP="00AC69EC">
      <w:pPr>
        <w:pStyle w:val="a3"/>
      </w:pPr>
      <w:r>
        <w:tab/>
        <w:t>4) # yum repolist enabled|grep -i mysql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正式安装</w:t>
      </w:r>
      <w:r>
        <w:rPr>
          <w:rFonts w:hint="eastAsia"/>
        </w:rPr>
        <w:t xml:space="preserve"> mysql</w:t>
      </w:r>
    </w:p>
    <w:p w:rsidR="00AC69EC" w:rsidRDefault="00AC69EC" w:rsidP="00AC69EC">
      <w:pPr>
        <w:pStyle w:val="a3"/>
      </w:pPr>
      <w:r>
        <w:t xml:space="preserve">   # yum install -y mysql-community-server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g. </w:t>
      </w:r>
      <w:r>
        <w:rPr>
          <w:rFonts w:hint="eastAsia"/>
        </w:rPr>
        <w:t>操作</w:t>
      </w:r>
      <w:r>
        <w:rPr>
          <w:rFonts w:hint="eastAsia"/>
        </w:rPr>
        <w:t xml:space="preserve">mysql 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启动</w:t>
      </w:r>
      <w:r>
        <w:rPr>
          <w:rFonts w:hint="eastAsia"/>
        </w:rPr>
        <w:t xml:space="preserve">mysql </w:t>
      </w:r>
      <w:r>
        <w:rPr>
          <w:rFonts w:hint="eastAsia"/>
        </w:rPr>
        <w:t>服务</w:t>
      </w:r>
    </w:p>
    <w:p w:rsidR="00AC69EC" w:rsidRDefault="00AC69EC" w:rsidP="00AC69EC">
      <w:pPr>
        <w:pStyle w:val="a3"/>
      </w:pPr>
      <w:r>
        <w:t xml:space="preserve">   # service mysqld status</w:t>
      </w:r>
    </w:p>
    <w:p w:rsidR="00AC69EC" w:rsidRDefault="00AC69EC" w:rsidP="00AC69EC">
      <w:pPr>
        <w:pStyle w:val="a3"/>
      </w:pPr>
      <w:r>
        <w:t xml:space="preserve">   # service mysqld start</w:t>
      </w:r>
    </w:p>
    <w:p w:rsidR="00AC69EC" w:rsidRDefault="00AC69EC" w:rsidP="00AC69EC"/>
    <w:p w:rsidR="00AC69EC" w:rsidRDefault="00AC69EC" w:rsidP="00AC69EC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初始化</w:t>
      </w:r>
      <w:r>
        <w:rPr>
          <w:rFonts w:hint="eastAsia"/>
        </w:rPr>
        <w:t xml:space="preserve"> mysql </w:t>
      </w:r>
      <w:r>
        <w:rPr>
          <w:rFonts w:hint="eastAsia"/>
        </w:rPr>
        <w:t>权限</w:t>
      </w:r>
    </w:p>
    <w:p w:rsidR="00AC69EC" w:rsidRDefault="00AC69EC" w:rsidP="00AC69EC">
      <w:pPr>
        <w:pStyle w:val="a3"/>
      </w:pPr>
      <w:r>
        <w:t xml:space="preserve">   # /usr/bin/mysql_secure_installation</w:t>
      </w:r>
    </w:p>
    <w:p w:rsidR="00AC69EC" w:rsidRDefault="00AC69EC" w:rsidP="00AC69EC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集群时间同步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NOTE: somtimes </w:t>
      </w:r>
      <w:r>
        <w:rPr>
          <w:rFonts w:hint="eastAsia"/>
        </w:rPr>
        <w:t>集群不正常</w:t>
      </w:r>
      <w:r>
        <w:rPr>
          <w:rFonts w:hint="eastAsia"/>
        </w:rPr>
        <w:t xml:space="preserve"> </w:t>
      </w:r>
      <w:r>
        <w:rPr>
          <w:rFonts w:hint="eastAsia"/>
        </w:rPr>
        <w:t>怎么去找错误都找不到原因？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       </w:t>
      </w:r>
      <w:r>
        <w:rPr>
          <w:rFonts w:hint="eastAsia"/>
        </w:rPr>
        <w:t>可能是集群时间不同步造成的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实现思路：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选择一台服务器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 xml:space="preserve">ntp 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一台服务器</w:t>
      </w:r>
      <w:r>
        <w:rPr>
          <w:rFonts w:hint="eastAsia"/>
        </w:rPr>
        <w:t>)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开启</w:t>
      </w:r>
      <w:r>
        <w:rPr>
          <w:rFonts w:hint="eastAsia"/>
        </w:rPr>
        <w:t xml:space="preserve"> ntp </w:t>
      </w:r>
      <w:r>
        <w:rPr>
          <w:rFonts w:hint="eastAsia"/>
        </w:rPr>
        <w:t>进程服务</w:t>
      </w:r>
    </w:p>
    <w:p w:rsidR="00AC69EC" w:rsidRDefault="00AC69EC" w:rsidP="00484A06">
      <w:pPr>
        <w:pStyle w:val="a3"/>
      </w:pPr>
      <w:r>
        <w:tab/>
        <w:t xml:space="preserve"> # service ntpd status</w:t>
      </w:r>
    </w:p>
    <w:p w:rsidR="00AC69EC" w:rsidRDefault="00AC69EC" w:rsidP="00484A06">
      <w:pPr>
        <w:pStyle w:val="a3"/>
      </w:pPr>
      <w:r>
        <w:tab/>
        <w:t xml:space="preserve"> # service ntpd start</w:t>
      </w:r>
    </w:p>
    <w:p w:rsidR="00AC69EC" w:rsidRDefault="00AC69EC" w:rsidP="00484A06">
      <w:pPr>
        <w:pStyle w:val="a3"/>
      </w:pPr>
      <w:r>
        <w:tab/>
        <w:t xml:space="preserve"> # chkconfig ntpd on</w:t>
      </w:r>
    </w:p>
    <w:p w:rsidR="00AC69EC" w:rsidRDefault="00AC69EC" w:rsidP="00484A06">
      <w:pPr>
        <w:pStyle w:val="a3"/>
      </w:pPr>
      <w:r>
        <w:tab/>
        <w:t xml:space="preserve"> # chkconfig --list|grep ntpd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b) </w:t>
      </w:r>
      <w:r>
        <w:rPr>
          <w:rFonts w:hint="eastAsia"/>
        </w:rPr>
        <w:t>修改</w:t>
      </w:r>
      <w:r>
        <w:rPr>
          <w:rFonts w:hint="eastAsia"/>
        </w:rPr>
        <w:t xml:space="preserve"> ntpd </w:t>
      </w:r>
      <w:r>
        <w:rPr>
          <w:rFonts w:hint="eastAsia"/>
        </w:rPr>
        <w:t>配置文件</w:t>
      </w:r>
    </w:p>
    <w:p w:rsidR="00AC69EC" w:rsidRDefault="00AC69EC" w:rsidP="00AC69EC">
      <w:r>
        <w:tab/>
        <w:t xml:space="preserve"> # vim /etc/ntp.conf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lastRenderedPageBreak/>
        <w:tab/>
        <w:t xml:space="preserve">  1) </w:t>
      </w:r>
      <w:r>
        <w:rPr>
          <w:rFonts w:hint="eastAsia"/>
        </w:rPr>
        <w:t>取消注释</w:t>
      </w:r>
      <w:r>
        <w:rPr>
          <w:rFonts w:hint="eastAsia"/>
        </w:rPr>
        <w:t xml:space="preserve"> </w:t>
      </w:r>
      <w:r>
        <w:rPr>
          <w:rFonts w:hint="eastAsia"/>
        </w:rPr>
        <w:t>保持同一网段</w:t>
      </w:r>
    </w:p>
    <w:p w:rsidR="00AC69EC" w:rsidRDefault="00AC69EC" w:rsidP="00484A06">
      <w:pPr>
        <w:pStyle w:val="a3"/>
      </w:pPr>
      <w:r>
        <w:tab/>
        <w:t xml:space="preserve">  </w:t>
      </w:r>
      <w:r>
        <w:tab/>
        <w:t># Hosts on local network are less restricted.</w:t>
      </w:r>
    </w:p>
    <w:p w:rsidR="00AC69EC" w:rsidRDefault="00AC69EC" w:rsidP="00484A06">
      <w:pPr>
        <w:pStyle w:val="a3"/>
      </w:pPr>
      <w:r>
        <w:tab/>
      </w:r>
      <w:r>
        <w:tab/>
        <w:t>restrict 172.23.101.0 mask 255.255.255.0 nomodify notrap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  2) </w:t>
      </w:r>
      <w:r>
        <w:rPr>
          <w:rFonts w:hint="eastAsia"/>
        </w:rPr>
        <w:t>注释服务</w:t>
      </w:r>
    </w:p>
    <w:p w:rsidR="00AC69EC" w:rsidRDefault="00AC69EC" w:rsidP="00484A06">
      <w:pPr>
        <w:pStyle w:val="a3"/>
      </w:pPr>
      <w:r>
        <w:tab/>
        <w:t xml:space="preserve">  # Please consider joining the pool (http://www.pool.ntp.org/join.html).</w:t>
      </w:r>
    </w:p>
    <w:p w:rsidR="00AC69EC" w:rsidRDefault="00AC69EC" w:rsidP="00484A06">
      <w:pPr>
        <w:pStyle w:val="a3"/>
      </w:pPr>
      <w:r>
        <w:tab/>
        <w:t xml:space="preserve">  #server 0.centos.pool.ntp.org iburst</w:t>
      </w:r>
    </w:p>
    <w:p w:rsidR="00AC69EC" w:rsidRDefault="00AC69EC" w:rsidP="00484A06">
      <w:pPr>
        <w:pStyle w:val="a3"/>
      </w:pPr>
      <w:r>
        <w:tab/>
        <w:t xml:space="preserve">  #server 1.centos.pool.ntp.org iburst</w:t>
      </w:r>
    </w:p>
    <w:p w:rsidR="00AC69EC" w:rsidRDefault="00AC69EC" w:rsidP="00484A06">
      <w:pPr>
        <w:pStyle w:val="a3"/>
      </w:pPr>
      <w:r>
        <w:tab/>
        <w:t xml:space="preserve">  #server 2.centos.pool.ntp.org iburst</w:t>
      </w:r>
    </w:p>
    <w:p w:rsidR="00AC69EC" w:rsidRDefault="00AC69EC" w:rsidP="00484A06">
      <w:pPr>
        <w:pStyle w:val="a3"/>
      </w:pPr>
      <w:r>
        <w:tab/>
        <w:t xml:space="preserve">  #server 3.centos.pool.ntp.org iburst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  3) </w:t>
      </w:r>
      <w:r>
        <w:rPr>
          <w:rFonts w:hint="eastAsia"/>
        </w:rPr>
        <w:t>添加配置</w:t>
      </w:r>
      <w:r>
        <w:rPr>
          <w:rFonts w:hint="eastAsia"/>
        </w:rPr>
        <w:t xml:space="preserve"> </w:t>
      </w:r>
    </w:p>
    <w:p w:rsidR="00AC69EC" w:rsidRDefault="00AC69EC" w:rsidP="00484A06">
      <w:pPr>
        <w:pStyle w:val="a3"/>
      </w:pPr>
      <w:r>
        <w:tab/>
        <w:t xml:space="preserve">  server 127.127.1.0  #local clock</w:t>
      </w:r>
    </w:p>
    <w:p w:rsidR="00AC69EC" w:rsidRDefault="00AC69EC" w:rsidP="00484A06">
      <w:pPr>
        <w:pStyle w:val="a3"/>
      </w:pPr>
      <w:r>
        <w:tab/>
        <w:t xml:space="preserve">  fudge  127.127.1.0 startum 10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c) </w:t>
      </w:r>
      <w:r>
        <w:rPr>
          <w:rFonts w:hint="eastAsia"/>
        </w:rPr>
        <w:t>重启</w:t>
      </w:r>
      <w:r>
        <w:rPr>
          <w:rFonts w:hint="eastAsia"/>
        </w:rPr>
        <w:t xml:space="preserve">ntp </w:t>
      </w:r>
      <w:r>
        <w:rPr>
          <w:rFonts w:hint="eastAsia"/>
        </w:rPr>
        <w:t>服务</w:t>
      </w:r>
    </w:p>
    <w:p w:rsidR="00AC69EC" w:rsidRDefault="00AC69EC" w:rsidP="00AC69EC">
      <w:r>
        <w:tab/>
        <w:t xml:space="preserve"> # service ntpd restart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d) </w:t>
      </w:r>
      <w:r>
        <w:rPr>
          <w:rFonts w:hint="eastAsia"/>
        </w:rPr>
        <w:t>校准时间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   1. </w:t>
      </w:r>
      <w:r>
        <w:rPr>
          <w:rFonts w:hint="eastAsia"/>
        </w:rPr>
        <w:t>系统时间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       </w:t>
      </w:r>
      <w:r>
        <w:rPr>
          <w:rFonts w:hint="eastAsia"/>
        </w:rPr>
        <w:t>将本机时间与网络</w:t>
      </w:r>
      <w:r>
        <w:rPr>
          <w:rFonts w:hint="eastAsia"/>
        </w:rPr>
        <w:t>ntp</w:t>
      </w:r>
      <w:r>
        <w:rPr>
          <w:rFonts w:hint="eastAsia"/>
        </w:rPr>
        <w:t>服务器进行同步</w:t>
      </w:r>
    </w:p>
    <w:p w:rsidR="00AC69EC" w:rsidRDefault="00AC69EC" w:rsidP="00484A06">
      <w:pPr>
        <w:pStyle w:val="a3"/>
      </w:pPr>
      <w:r>
        <w:tab/>
        <w:t xml:space="preserve">       #ntpdate -u 133.100.11.8</w:t>
      </w:r>
    </w:p>
    <w:p w:rsidR="00AC69EC" w:rsidRDefault="00AC69EC" w:rsidP="00484A06">
      <w:pPr>
        <w:pStyle w:val="a3"/>
      </w:pPr>
      <w:r>
        <w:tab/>
      </w:r>
      <w:r>
        <w:tab/>
        <w:t xml:space="preserve">   18 Oct 20:36:43 ntpdate[18576]: no server suitable for synchronization found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解决方案的</w:t>
      </w:r>
      <w:r>
        <w:rPr>
          <w:rFonts w:hint="eastAsia"/>
        </w:rPr>
        <w:t xml:space="preserve"> </w:t>
      </w:r>
      <w:r>
        <w:rPr>
          <w:rFonts w:hint="eastAsia"/>
        </w:rPr>
        <w:t>不断的去测试别的网路</w:t>
      </w:r>
      <w:r>
        <w:rPr>
          <w:rFonts w:hint="eastAsia"/>
        </w:rPr>
        <w:t>ntp</w:t>
      </w:r>
      <w:r>
        <w:rPr>
          <w:rFonts w:hint="eastAsia"/>
        </w:rPr>
        <w:t>服务器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国内</w:t>
      </w:r>
      <w:r>
        <w:rPr>
          <w:rFonts w:hint="eastAsia"/>
        </w:rPr>
        <w:t>ntp</w:t>
      </w:r>
      <w:r>
        <w:rPr>
          <w:rFonts w:hint="eastAsia"/>
        </w:rPr>
        <w:t>常用网络服务器地址</w:t>
      </w:r>
      <w:r>
        <w:rPr>
          <w:rFonts w:hint="eastAsia"/>
        </w:rPr>
        <w:t>:https://www.douban.com/note/171309770/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NOTE:</w:t>
      </w:r>
      <w:r>
        <w:rPr>
          <w:rFonts w:hint="eastAsia"/>
        </w:rPr>
        <w:t>执行多次出现如下语句</w:t>
      </w:r>
    </w:p>
    <w:p w:rsidR="00AC69EC" w:rsidRDefault="00AC69EC" w:rsidP="00AC69EC">
      <w:r>
        <w:tab/>
      </w:r>
      <w:r>
        <w:tab/>
        <w:t xml:space="preserve">   adjust time server 133.100.11.8 offset 0.005813 sec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硬件时钟时间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a.</w:t>
      </w:r>
      <w:r>
        <w:rPr>
          <w:rFonts w:hint="eastAsia"/>
        </w:rPr>
        <w:t>电脑系统暂停</w:t>
      </w:r>
      <w:r>
        <w:rPr>
          <w:rFonts w:hint="eastAsia"/>
        </w:rPr>
        <w:t xml:space="preserve"> </w:t>
      </w:r>
      <w:r>
        <w:rPr>
          <w:rFonts w:hint="eastAsia"/>
        </w:rPr>
        <w:t>系统时间暂停</w:t>
      </w:r>
      <w:r>
        <w:rPr>
          <w:rFonts w:hint="eastAsia"/>
        </w:rPr>
        <w:t xml:space="preserve"> </w:t>
      </w:r>
      <w:r>
        <w:rPr>
          <w:rFonts w:hint="eastAsia"/>
        </w:rPr>
        <w:t>硬件时钟时间继续执行</w:t>
      </w:r>
    </w:p>
    <w:p w:rsidR="00AC69EC" w:rsidRDefault="00AC69EC" w:rsidP="00484A06">
      <w:pPr>
        <w:pStyle w:val="a3"/>
      </w:pPr>
      <w:r>
        <w:tab/>
      </w:r>
      <w:r>
        <w:tab/>
        <w:t xml:space="preserve">  # hwclock --localtime</w:t>
      </w:r>
    </w:p>
    <w:p w:rsidR="00AC69EC" w:rsidRDefault="00AC69EC" w:rsidP="00484A06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# hwclock --localtime -w (</w:t>
      </w:r>
      <w:r>
        <w:rPr>
          <w:rFonts w:hint="eastAsia"/>
        </w:rPr>
        <w:t>更改</w:t>
      </w:r>
      <w:r>
        <w:rPr>
          <w:rFonts w:hint="eastAsia"/>
        </w:rPr>
        <w:t xml:space="preserve"> </w:t>
      </w:r>
      <w:r>
        <w:rPr>
          <w:rFonts w:hint="eastAsia"/>
        </w:rPr>
        <w:t>用系统时间更新硬件时钟时间</w:t>
      </w:r>
      <w:r>
        <w:rPr>
          <w:rFonts w:hint="eastAsia"/>
        </w:rPr>
        <w:t>)</w:t>
      </w:r>
    </w:p>
    <w:p w:rsidR="00AC69EC" w:rsidRDefault="00AC69EC" w:rsidP="00484A06">
      <w:pPr>
        <w:pStyle w:val="a3"/>
      </w:pPr>
      <w:r>
        <w:tab/>
      </w:r>
      <w:r>
        <w:tab/>
        <w:t xml:space="preserve">  # hwclock --localtime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b. </w:t>
      </w:r>
      <w:r>
        <w:rPr>
          <w:rFonts w:hint="eastAsia"/>
        </w:rPr>
        <w:t>重启服务后</w:t>
      </w:r>
      <w:r>
        <w:rPr>
          <w:rFonts w:hint="eastAsia"/>
        </w:rPr>
        <w:t xml:space="preserve"> </w:t>
      </w:r>
      <w:r>
        <w:rPr>
          <w:rFonts w:hint="eastAsia"/>
        </w:rPr>
        <w:t>用硬件时钟时间更细系统时间</w:t>
      </w:r>
    </w:p>
    <w:p w:rsidR="00AC69EC" w:rsidRDefault="00AC69EC" w:rsidP="00484A06">
      <w:pPr>
        <w:pStyle w:val="a3"/>
      </w:pPr>
      <w:r>
        <w:tab/>
      </w:r>
      <w:r>
        <w:tab/>
        <w:t xml:space="preserve">  # vim  /etc/sysconfig/ntpd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首行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SYNC_HWCLOCK=yes</w:t>
      </w:r>
    </w:p>
    <w:p w:rsidR="00AC69EC" w:rsidRDefault="00AC69EC" w:rsidP="00484A06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# vim /etc/sysconfig/ntpdate  </w:t>
      </w:r>
      <w:r>
        <w:rPr>
          <w:rFonts w:hint="eastAsia"/>
        </w:rPr>
        <w:t>系统时间更新的同时更新硬时钟的时间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SYNC_HWCLOCK=yes(no</w:t>
      </w:r>
      <w:r>
        <w:rPr>
          <w:rFonts w:hint="eastAsia"/>
        </w:rPr>
        <w:t>修改为</w:t>
      </w:r>
      <w:r>
        <w:rPr>
          <w:rFonts w:hint="eastAsia"/>
        </w:rPr>
        <w:t>yes)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二、其他机器定时与定义的</w:t>
      </w:r>
      <w:r>
        <w:rPr>
          <w:rFonts w:hint="eastAsia"/>
        </w:rPr>
        <w:t>ntp</w:t>
      </w:r>
      <w:r>
        <w:rPr>
          <w:rFonts w:hint="eastAsia"/>
        </w:rPr>
        <w:t>服务器进行时间同步</w:t>
      </w:r>
      <w:r>
        <w:rPr>
          <w:rFonts w:hint="eastAsia"/>
        </w:rPr>
        <w:t>(</w:t>
      </w:r>
      <w:r>
        <w:rPr>
          <w:rFonts w:hint="eastAsia"/>
        </w:rPr>
        <w:t>除去</w:t>
      </w:r>
      <w:r>
        <w:rPr>
          <w:rFonts w:hint="eastAsia"/>
        </w:rPr>
        <w:t>ntp server</w:t>
      </w:r>
      <w:r>
        <w:rPr>
          <w:rFonts w:hint="eastAsia"/>
        </w:rPr>
        <w:t>外的四台机器</w:t>
      </w:r>
      <w:r>
        <w:rPr>
          <w:rFonts w:hint="eastAsia"/>
        </w:rPr>
        <w:t>)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a. </w:t>
      </w:r>
      <w:r>
        <w:rPr>
          <w:rFonts w:hint="eastAsia"/>
        </w:rPr>
        <w:t>手动执行</w:t>
      </w:r>
    </w:p>
    <w:p w:rsidR="00AC69EC" w:rsidRDefault="00AC69EC" w:rsidP="00AC69EC">
      <w:r>
        <w:tab/>
        <w:t xml:space="preserve"> </w:t>
      </w:r>
      <w:r>
        <w:tab/>
        <w:t xml:space="preserve"># ntpdate -u bigdata-spark01.ibeifeng.com </w:t>
      </w:r>
    </w:p>
    <w:p w:rsidR="00AC69EC" w:rsidRDefault="00AC69EC" w:rsidP="00AC69EC">
      <w:r>
        <w:tab/>
        <w:t xml:space="preserve"> </w:t>
      </w:r>
      <w:r>
        <w:tab/>
        <w:t>no server suitable for synchronization found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ntp server </w:t>
      </w:r>
      <w:r>
        <w:rPr>
          <w:rFonts w:hint="eastAsia"/>
        </w:rPr>
        <w:t>重新启动</w:t>
      </w:r>
      <w:r>
        <w:rPr>
          <w:rFonts w:hint="eastAsia"/>
        </w:rPr>
        <w:t xml:space="preserve">ntp </w:t>
      </w:r>
      <w:r>
        <w:rPr>
          <w:rFonts w:hint="eastAsia"/>
        </w:rPr>
        <w:t>服务后</w:t>
      </w:r>
      <w:r>
        <w:rPr>
          <w:rFonts w:hint="eastAsia"/>
        </w:rPr>
        <w:t xml:space="preserve"> ntp server </w:t>
      </w:r>
      <w:r>
        <w:rPr>
          <w:rFonts w:hint="eastAsia"/>
        </w:rPr>
        <w:t>自身或者与其</w:t>
      </w:r>
      <w:r>
        <w:rPr>
          <w:rFonts w:hint="eastAsia"/>
        </w:rPr>
        <w:t>server</w:t>
      </w:r>
      <w:r>
        <w:rPr>
          <w:rFonts w:hint="eastAsia"/>
        </w:rPr>
        <w:t>的同步需要一个时间段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过程为</w:t>
      </w:r>
      <w:r>
        <w:rPr>
          <w:rFonts w:hint="eastAsia"/>
        </w:rPr>
        <w:t>5</w:t>
      </w:r>
      <w:r>
        <w:rPr>
          <w:rFonts w:hint="eastAsia"/>
        </w:rPr>
        <w:t>分钟左右</w:t>
      </w:r>
      <w:r>
        <w:rPr>
          <w:rFonts w:hint="eastAsia"/>
        </w:rPr>
        <w:t xml:space="preserve"> </w:t>
      </w:r>
      <w:r>
        <w:rPr>
          <w:rFonts w:hint="eastAsia"/>
        </w:rPr>
        <w:t>这个时间段内</w:t>
      </w:r>
      <w:r>
        <w:rPr>
          <w:rFonts w:hint="eastAsia"/>
        </w:rPr>
        <w:t xml:space="preserve"> </w:t>
      </w:r>
      <w:r>
        <w:rPr>
          <w:rFonts w:hint="eastAsia"/>
        </w:rPr>
        <w:t>执行上面就会出现</w:t>
      </w:r>
      <w:r>
        <w:rPr>
          <w:rFonts w:hint="eastAsia"/>
        </w:rPr>
        <w:t xml:space="preserve"> no server suitable for synchronization found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# watch ntpq -p (</w:t>
      </w:r>
      <w:r>
        <w:rPr>
          <w:rFonts w:hint="eastAsia"/>
        </w:rPr>
        <w:t>监测命令</w:t>
      </w:r>
      <w:r>
        <w:rPr>
          <w:rFonts w:hint="eastAsia"/>
        </w:rPr>
        <w:t>)</w:t>
      </w:r>
    </w:p>
    <w:p w:rsidR="00AC69EC" w:rsidRDefault="00AC69EC" w:rsidP="00AC69EC">
      <w:r>
        <w:tab/>
        <w:t xml:space="preserve"> </w:t>
      </w:r>
      <w:r>
        <w:tab/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b. </w:t>
      </w:r>
      <w:r>
        <w:rPr>
          <w:rFonts w:hint="eastAsia"/>
        </w:rPr>
        <w:t>脚本定时执行</w:t>
      </w:r>
    </w:p>
    <w:p w:rsidR="00AC69EC" w:rsidRDefault="00AC69EC" w:rsidP="00AC69EC">
      <w:r>
        <w:tab/>
        <w:t xml:space="preserve"> </w:t>
      </w:r>
      <w:r>
        <w:tab/>
        <w:t xml:space="preserve"> # crontab -l</w:t>
      </w:r>
    </w:p>
    <w:p w:rsidR="00AC69EC" w:rsidRDefault="00AC69EC" w:rsidP="00AC69EC">
      <w:r>
        <w:tab/>
        <w:t xml:space="preserve"> </w:t>
      </w:r>
      <w:r>
        <w:tab/>
        <w:t xml:space="preserve"> # crontab -e</w:t>
      </w:r>
    </w:p>
    <w:p w:rsidR="00AC69EC" w:rsidRDefault="00AC69EC" w:rsidP="00AC69EC">
      <w:r>
        <w:tab/>
        <w:t xml:space="preserve"> </w:t>
      </w:r>
      <w:r>
        <w:tab/>
        <w:t xml:space="preserve"> 0-59/3 * * * * /usr/sbin/ntpdate -u bigdata-spark01.ibeifeng.com</w:t>
      </w:r>
    </w:p>
    <w:p w:rsidR="00AC69EC" w:rsidRDefault="00AC69EC" w:rsidP="00AC69EC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# </w:t>
      </w:r>
      <w:r>
        <w:rPr>
          <w:rFonts w:hint="eastAsia"/>
        </w:rPr>
        <w:t>判断定时任务是否执行？</w:t>
      </w:r>
      <w:r>
        <w:rPr>
          <w:rFonts w:hint="eastAsia"/>
        </w:rPr>
        <w:t xml:space="preserve"> </w:t>
      </w:r>
      <w:r>
        <w:rPr>
          <w:rFonts w:hint="eastAsia"/>
        </w:rPr>
        <w:t>邮件的方式</w:t>
      </w:r>
    </w:p>
    <w:p w:rsidR="00AC69EC" w:rsidRDefault="00AC69EC" w:rsidP="00AC69EC">
      <w:r>
        <w:tab/>
        <w:t xml:space="preserve"> </w:t>
      </w:r>
      <w:r>
        <w:tab/>
        <w:t xml:space="preserve"> # mail</w:t>
      </w:r>
    </w:p>
    <w:p w:rsidR="00484A06" w:rsidRDefault="00484A06" w:rsidP="00484A06">
      <w:pPr>
        <w:pStyle w:val="3"/>
        <w:spacing w:before="156" w:after="156"/>
      </w:pPr>
      <w:r>
        <w:rPr>
          <w:rFonts w:hint="eastAsia"/>
        </w:rPr>
        <w:t>设置用户能打开的文件最大数量</w:t>
      </w:r>
      <w:r>
        <w:rPr>
          <w:rFonts w:hint="eastAsia"/>
        </w:rPr>
        <w:t xml:space="preserve"> </w:t>
      </w:r>
      <w:r>
        <w:rPr>
          <w:rFonts w:hint="eastAsia"/>
        </w:rPr>
        <w:t>进程最大数、使用的内存量</w:t>
      </w:r>
    </w:p>
    <w:p w:rsidR="00484A06" w:rsidRDefault="00484A06" w:rsidP="00484A0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所有节点</w:t>
      </w:r>
      <w:r>
        <w:rPr>
          <w:rFonts w:hint="eastAsia"/>
        </w:rPr>
        <w:t>)(</w:t>
      </w:r>
      <w:r>
        <w:rPr>
          <w:rFonts w:hint="eastAsia"/>
        </w:rPr>
        <w:t>针对所有机器</w:t>
      </w:r>
      <w:r>
        <w:rPr>
          <w:rFonts w:hint="eastAsia"/>
        </w:rPr>
        <w:t>)</w:t>
      </w:r>
    </w:p>
    <w:p w:rsidR="00484A06" w:rsidRDefault="00484A06" w:rsidP="00484A06">
      <w:pPr>
        <w:rPr>
          <w:rFonts w:hint="eastAsia"/>
        </w:rPr>
      </w:pPr>
      <w:r>
        <w:rPr>
          <w:rFonts w:hint="eastAsia"/>
        </w:rPr>
        <w:t xml:space="preserve"> # </w:t>
      </w:r>
      <w:r>
        <w:rPr>
          <w:rFonts w:hint="eastAsia"/>
        </w:rPr>
        <w:t>选取一台修改</w:t>
      </w:r>
      <w:r>
        <w:rPr>
          <w:rFonts w:hint="eastAsia"/>
        </w:rPr>
        <w:t xml:space="preserve"> </w:t>
      </w:r>
    </w:p>
    <w:p w:rsidR="00484A06" w:rsidRDefault="00484A06" w:rsidP="00484A06">
      <w:pPr>
        <w:rPr>
          <w:rFonts w:hint="eastAsia"/>
        </w:rPr>
      </w:pPr>
      <w:r>
        <w:rPr>
          <w:rFonts w:hint="eastAsia"/>
        </w:rPr>
        <w:tab/>
        <w:t xml:space="preserve"># ulimit -a  </w:t>
      </w:r>
      <w:r>
        <w:rPr>
          <w:rFonts w:hint="eastAsia"/>
        </w:rPr>
        <w:t>查看当前用户的系统资源</w:t>
      </w:r>
    </w:p>
    <w:p w:rsidR="00484A06" w:rsidRDefault="00484A06" w:rsidP="00484A06">
      <w:r>
        <w:tab/>
        <w:t># vim /etc/security/limits.conf</w:t>
      </w:r>
    </w:p>
    <w:p w:rsidR="00484A06" w:rsidRDefault="00484A06" w:rsidP="00484A06">
      <w:pPr>
        <w:rPr>
          <w:rFonts w:hint="eastAsia"/>
        </w:rPr>
      </w:pPr>
      <w:r>
        <w:rPr>
          <w:rFonts w:hint="eastAsia"/>
        </w:rPr>
        <w:tab/>
        <w:t># NOTE:</w:t>
      </w:r>
      <w:r>
        <w:rPr>
          <w:rFonts w:hint="eastAsia"/>
        </w:rPr>
        <w:t>强调修改文件严格按照格式来修改</w:t>
      </w:r>
    </w:p>
    <w:p w:rsidR="00484A06" w:rsidRDefault="00484A06" w:rsidP="00484A06">
      <w:pPr>
        <w:pStyle w:val="a3"/>
      </w:pPr>
      <w:r>
        <w:t xml:space="preserve">*               soft    nofile          32728 </w:t>
      </w:r>
    </w:p>
    <w:p w:rsidR="00484A06" w:rsidRDefault="00484A06" w:rsidP="00484A06">
      <w:pPr>
        <w:pStyle w:val="a3"/>
      </w:pPr>
      <w:r>
        <w:t>*               hard    nofile          1024567</w:t>
      </w:r>
    </w:p>
    <w:p w:rsidR="00484A06" w:rsidRDefault="00484A06" w:rsidP="00484A06">
      <w:pPr>
        <w:pStyle w:val="a3"/>
      </w:pPr>
      <w:r>
        <w:t>*               soft    nproc           65535</w:t>
      </w:r>
    </w:p>
    <w:p w:rsidR="00484A06" w:rsidRDefault="00484A06" w:rsidP="00484A06">
      <w:pPr>
        <w:pStyle w:val="a3"/>
      </w:pPr>
      <w:r>
        <w:t>*               hard    nproc           unlimited</w:t>
      </w:r>
    </w:p>
    <w:p w:rsidR="00484A06" w:rsidRDefault="00484A06" w:rsidP="00484A06">
      <w:pPr>
        <w:pStyle w:val="a3"/>
      </w:pPr>
      <w:r>
        <w:t>*               soft    memlock         unlimited</w:t>
      </w:r>
    </w:p>
    <w:p w:rsidR="00484A06" w:rsidRDefault="00484A06" w:rsidP="00484A06">
      <w:pPr>
        <w:pStyle w:val="a3"/>
      </w:pPr>
      <w:r>
        <w:t>*               hard    memlock         unlimited</w:t>
      </w:r>
    </w:p>
    <w:p w:rsidR="00484A06" w:rsidRDefault="00484A06" w:rsidP="00484A06">
      <w:pPr>
        <w:rPr>
          <w:rFonts w:hint="eastAsia"/>
        </w:rPr>
      </w:pPr>
      <w:r>
        <w:rPr>
          <w:rFonts w:hint="eastAsia"/>
        </w:rPr>
        <w:t>节点分发</w:t>
      </w:r>
    </w:p>
    <w:p w:rsidR="00484A06" w:rsidRDefault="00484A06" w:rsidP="00484A06">
      <w:r>
        <w:t xml:space="preserve"># scp -r /etc/security/limits.conf </w:t>
      </w:r>
      <w:hyperlink r:id="rId9" w:history="1">
        <w:r w:rsidRPr="0087620D">
          <w:rPr>
            <w:rStyle w:val="a6"/>
          </w:rPr>
          <w:t>root@bigdata-spark02.ibeifeng.com:/etc/security/</w:t>
        </w:r>
      </w:hyperlink>
    </w:p>
    <w:p w:rsidR="00484A06" w:rsidRDefault="00484A06" w:rsidP="00484A06"/>
    <w:p w:rsidR="00484A06" w:rsidRDefault="00484A06" w:rsidP="00484A06">
      <w:pPr>
        <w:pStyle w:val="a3"/>
      </w:pPr>
      <w:r w:rsidRPr="00E76A3C">
        <w:rPr>
          <w:highlight w:val="yellow"/>
        </w:rPr>
        <w:t>for i in {1..8}; do scp /etc/modprobe.d/dist.conf root@vm-worker0$i:/etc/modprobe.d/; done</w:t>
      </w:r>
    </w:p>
    <w:p w:rsidR="008E72E3" w:rsidRDefault="00680C63" w:rsidP="008E72E3">
      <w:pPr>
        <w:pStyle w:val="1"/>
      </w:pPr>
      <w:r>
        <w:rPr>
          <w:rFonts w:hint="eastAsia"/>
        </w:rPr>
        <w:t>cloudera manager</w:t>
      </w:r>
      <w:r>
        <w:t xml:space="preserve"> </w:t>
      </w:r>
      <w:r>
        <w:t>安装</w:t>
      </w:r>
    </w:p>
    <w:p w:rsidR="008E72E3" w:rsidRDefault="008E72E3" w:rsidP="008E72E3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官方操作文档：</w:t>
      </w:r>
    </w:p>
    <w:p w:rsidR="008E72E3" w:rsidRDefault="008E72E3" w:rsidP="0059026D">
      <w:pPr>
        <w:pStyle w:val="a3"/>
      </w:pPr>
      <w:r>
        <w:t xml:space="preserve">  http://www.cloudera.com/documentation/enterprise/5-3-x/topics/installation_installation.html</w:t>
      </w:r>
    </w:p>
    <w:p w:rsidR="008E72E3" w:rsidRDefault="0059026D" w:rsidP="0059026D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安装</w:t>
      </w:r>
      <w:r w:rsidR="008E72E3">
        <w:rPr>
          <w:rFonts w:hint="eastAsia"/>
        </w:rPr>
        <w:t>方式：</w:t>
      </w:r>
    </w:p>
    <w:p w:rsidR="008E72E3" w:rsidRPr="008E72E3" w:rsidRDefault="008E72E3" w:rsidP="008E72E3">
      <w:pPr>
        <w:rPr>
          <w:rFonts w:hint="eastAsia"/>
        </w:rPr>
      </w:pPr>
      <w:r>
        <w:t xml:space="preserve">  a. yum</w:t>
      </w:r>
      <w:r w:rsidR="0059026D">
        <w:t xml:space="preserve">   </w:t>
      </w:r>
      <w:r>
        <w:t xml:space="preserve">  b. rpm</w:t>
      </w:r>
      <w:r w:rsidR="0059026D">
        <w:t xml:space="preserve">    </w:t>
      </w:r>
      <w:r>
        <w:rPr>
          <w:rFonts w:hint="eastAsia"/>
        </w:rPr>
        <w:t xml:space="preserve">  c. tar (</w:t>
      </w:r>
      <w:r>
        <w:rPr>
          <w:rFonts w:hint="eastAsia"/>
        </w:rPr>
        <w:t>离线安装</w:t>
      </w:r>
      <w:r>
        <w:rPr>
          <w:rFonts w:hint="eastAsia"/>
        </w:rPr>
        <w:t>)</w:t>
      </w:r>
    </w:p>
    <w:p w:rsidR="008E72E3" w:rsidRPr="008E72E3" w:rsidRDefault="008E72E3" w:rsidP="008E72E3">
      <w:pPr>
        <w:rPr>
          <w:rFonts w:hint="eastAsia"/>
        </w:rPr>
      </w:pPr>
    </w:p>
    <w:p w:rsidR="0059026D" w:rsidRDefault="0059026D" w:rsidP="0059026D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lastRenderedPageBreak/>
        <w:t>下载</w:t>
      </w:r>
      <w:r>
        <w:rPr>
          <w:rFonts w:hint="eastAsia"/>
        </w:rPr>
        <w:t xml:space="preserve">cloudera manager tar </w:t>
      </w:r>
      <w:r>
        <w:rPr>
          <w:rFonts w:hint="eastAsia"/>
        </w:rPr>
        <w:t>包</w:t>
      </w:r>
    </w:p>
    <w:p w:rsidR="0059026D" w:rsidRDefault="0059026D" w:rsidP="0059026D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下载地址：</w:t>
      </w:r>
    </w:p>
    <w:p w:rsidR="0059026D" w:rsidRDefault="0059026D" w:rsidP="0059026D">
      <w:pPr>
        <w:pStyle w:val="a3"/>
        <w:rPr>
          <w:rFonts w:hint="eastAsia"/>
        </w:rPr>
      </w:pPr>
      <w:r>
        <w:rPr>
          <w:rFonts w:hint="eastAsia"/>
        </w:rPr>
        <w:t>http://archive.cloudera.com/cm5/</w:t>
      </w:r>
    </w:p>
    <w:p w:rsidR="008E72E3" w:rsidRDefault="0059026D" w:rsidP="0059026D">
      <w:pPr>
        <w:pStyle w:val="a3"/>
      </w:pPr>
      <w:hyperlink r:id="rId10" w:history="1">
        <w:r w:rsidRPr="0087620D">
          <w:rPr>
            <w:rStyle w:val="a6"/>
          </w:rPr>
          <w:t>http://archive.cloudera.com/cm5/cm/5/cloudera-manager-el6-cm5.3.6_x86_64.tar.gz</w:t>
        </w:r>
      </w:hyperlink>
    </w:p>
    <w:p w:rsidR="0059026D" w:rsidRDefault="0059026D" w:rsidP="0059026D">
      <w:pPr>
        <w:rPr>
          <w:rFonts w:hint="eastAsia"/>
        </w:rPr>
      </w:pPr>
      <w:r>
        <w:rPr>
          <w:rFonts w:hint="eastAsia"/>
        </w:rPr>
        <w:t>解压上传到服务器上面</w:t>
      </w:r>
    </w:p>
    <w:p w:rsidR="0059026D" w:rsidRDefault="0059026D" w:rsidP="0059026D">
      <w:pPr>
        <w:pStyle w:val="a3"/>
      </w:pPr>
      <w:r>
        <w:t xml:space="preserve">  # mkdir  /opt/cloudera-manager</w:t>
      </w:r>
    </w:p>
    <w:p w:rsidR="0059026D" w:rsidRDefault="0059026D" w:rsidP="0059026D">
      <w:pPr>
        <w:pStyle w:val="a3"/>
      </w:pPr>
      <w:r>
        <w:t xml:space="preserve">  # chmod u+x cloudera-manager-el6-cm5.3.6_x86_64.tar.gz </w:t>
      </w:r>
    </w:p>
    <w:p w:rsidR="0059026D" w:rsidRPr="0059026D" w:rsidRDefault="0059026D" w:rsidP="0059026D">
      <w:pPr>
        <w:pStyle w:val="a3"/>
        <w:rPr>
          <w:rFonts w:hint="eastAsia"/>
        </w:rPr>
      </w:pPr>
      <w:r>
        <w:t xml:space="preserve">  # tar -zxf cloudera-manager-el6-cm5.3.6_x86_64.tar.gz -C /opt/cloudera-manager/</w:t>
      </w:r>
    </w:p>
    <w:p w:rsidR="00971922" w:rsidRDefault="00971922" w:rsidP="00971922">
      <w:pPr>
        <w:rPr>
          <w:rFonts w:hint="eastAsia"/>
        </w:rPr>
      </w:pPr>
      <w:r>
        <w:rPr>
          <w:rFonts w:hint="eastAsia"/>
        </w:rPr>
        <w:t>cloudera :</w:t>
      </w:r>
      <w:r>
        <w:rPr>
          <w:rFonts w:hint="eastAsia"/>
        </w:rPr>
        <w:t>存放安装组件的</w:t>
      </w:r>
      <w:r>
        <w:rPr>
          <w:rFonts w:hint="eastAsia"/>
        </w:rPr>
        <w:t xml:space="preserve">(hdfs hive base 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59026D" w:rsidRDefault="00971922" w:rsidP="00971922">
      <w:r>
        <w:rPr>
          <w:rFonts w:hint="eastAsia"/>
        </w:rPr>
        <w:t xml:space="preserve">cm-5.3.6: cloudera manager </w:t>
      </w:r>
      <w:r>
        <w:rPr>
          <w:rFonts w:hint="eastAsia"/>
        </w:rPr>
        <w:t>安装文件</w:t>
      </w:r>
    </w:p>
    <w:p w:rsidR="00971922" w:rsidRDefault="00971922" w:rsidP="00971922">
      <w:pPr>
        <w:pStyle w:val="2"/>
        <w:spacing w:before="156" w:after="156"/>
      </w:pPr>
      <w:r>
        <w:t>安装第三方依赖</w:t>
      </w:r>
    </w:p>
    <w:p w:rsidR="00971922" w:rsidRDefault="00DC7760" w:rsidP="00DC7760">
      <w:pPr>
        <w:pStyle w:val="a3"/>
      </w:pPr>
      <w:r w:rsidRPr="00DC7760">
        <w:t># yum install -y chkconfig python bind-utils psmisc libxslt zlib sqlite cyrus-sasl-plain cyrus-sasl-gssapi fuse portmap fuse-libs redhat-lsb</w:t>
      </w:r>
    </w:p>
    <w:p w:rsidR="00951594" w:rsidRDefault="00951594" w:rsidP="00C85304">
      <w:pPr>
        <w:pStyle w:val="2"/>
        <w:spacing w:before="156" w:after="156"/>
      </w:pPr>
      <w:r w:rsidRPr="00951594">
        <w:rPr>
          <w:rFonts w:hint="eastAsia"/>
        </w:rPr>
        <w:t xml:space="preserve">cloudera manager server </w:t>
      </w:r>
      <w:r w:rsidRPr="00951594">
        <w:rPr>
          <w:rFonts w:hint="eastAsia"/>
        </w:rPr>
        <w:t>安装</w:t>
      </w:r>
      <w:r w:rsidRPr="00951594">
        <w:rPr>
          <w:rFonts w:hint="eastAsia"/>
        </w:rPr>
        <w:t>(master)</w:t>
      </w:r>
    </w:p>
    <w:p w:rsidR="00C85304" w:rsidRDefault="00C85304" w:rsidP="00C85304">
      <w:pPr>
        <w:pStyle w:val="3"/>
        <w:spacing w:before="156" w:after="156"/>
      </w:pPr>
      <w:r w:rsidRPr="00C85304">
        <w:rPr>
          <w:rFonts w:hint="eastAsia"/>
        </w:rPr>
        <w:t>初始化</w:t>
      </w:r>
      <w:r w:rsidRPr="00C85304">
        <w:rPr>
          <w:rFonts w:hint="eastAsia"/>
        </w:rPr>
        <w:t xml:space="preserve"> clouder manager </w:t>
      </w:r>
      <w:r w:rsidRPr="00C85304">
        <w:rPr>
          <w:rFonts w:hint="eastAsia"/>
        </w:rPr>
        <w:t>数据库</w:t>
      </w:r>
      <w:r w:rsidRPr="00C85304">
        <w:rPr>
          <w:rFonts w:hint="eastAsia"/>
        </w:rPr>
        <w:t>(</w:t>
      </w:r>
      <w:r w:rsidRPr="00C85304">
        <w:rPr>
          <w:rFonts w:hint="eastAsia"/>
        </w:rPr>
        <w:t>一台机器执行</w:t>
      </w:r>
      <w:r w:rsidRPr="00C85304">
        <w:rPr>
          <w:rFonts w:hint="eastAsia"/>
        </w:rPr>
        <w:t>)</w:t>
      </w:r>
    </w:p>
    <w:p w:rsidR="00C85304" w:rsidRDefault="00C85304" w:rsidP="00C85304">
      <w:pPr>
        <w:pStyle w:val="a3"/>
      </w:pPr>
      <w:r>
        <w:t xml:space="preserve">/opt/cloudera-manager/cm-5.3.6/share/cmf/schema/scm_prepare_database.sh mysql </w:t>
      </w:r>
      <w:r>
        <w:t>–</w:t>
      </w:r>
      <w:r>
        <w:t>h</w:t>
      </w:r>
      <w:r>
        <w:t xml:space="preserve"> vm-master</w:t>
      </w:r>
      <w:r>
        <w:t xml:space="preserve"> -uroot -p1233456 --scm-host bigdata-spark01.ibeifeng.com scm scm scm</w:t>
      </w:r>
    </w:p>
    <w:p w:rsidR="00C85304" w:rsidRDefault="00C85304" w:rsidP="00C85304"/>
    <w:p w:rsidR="00C85304" w:rsidRDefault="00C85304" w:rsidP="00C85304">
      <w:r>
        <w:t xml:space="preserve"> -h The IP address or hostname of the host where the database is installed</w:t>
      </w:r>
    </w:p>
    <w:p w:rsidR="00C85304" w:rsidRDefault="00C85304" w:rsidP="00C85304">
      <w:r>
        <w:t xml:space="preserve"> --scm-host The hostname where the Cloudera Manager Server is installed</w:t>
      </w:r>
    </w:p>
    <w:p w:rsidR="00C85304" w:rsidRDefault="00C85304" w:rsidP="00C85304">
      <w:pPr>
        <w:rPr>
          <w:rFonts w:hint="eastAsia"/>
        </w:rPr>
      </w:pPr>
      <w:r>
        <w:rPr>
          <w:rFonts w:hint="eastAsia"/>
        </w:rPr>
        <w:t xml:space="preserve"> -scm </w:t>
      </w:r>
      <w:r>
        <w:rPr>
          <w:rFonts w:hint="eastAsia"/>
        </w:rPr>
        <w:t>数据库名</w:t>
      </w:r>
    </w:p>
    <w:p w:rsidR="00C85304" w:rsidRDefault="00C85304" w:rsidP="00C85304">
      <w:pPr>
        <w:rPr>
          <w:rFonts w:hint="eastAsia"/>
        </w:rPr>
      </w:pPr>
      <w:r>
        <w:rPr>
          <w:rFonts w:hint="eastAsia"/>
        </w:rPr>
        <w:t xml:space="preserve"> -scm </w:t>
      </w:r>
      <w:r>
        <w:rPr>
          <w:rFonts w:hint="eastAsia"/>
        </w:rPr>
        <w:t>针对创建的数据创建的访问用户名</w:t>
      </w:r>
    </w:p>
    <w:p w:rsidR="00C85304" w:rsidRDefault="00C85304" w:rsidP="00C85304">
      <w:pPr>
        <w:rPr>
          <w:rFonts w:hint="eastAsia"/>
        </w:rPr>
      </w:pPr>
      <w:r>
        <w:rPr>
          <w:rFonts w:hint="eastAsia"/>
        </w:rPr>
        <w:t xml:space="preserve"> -scm </w:t>
      </w:r>
      <w:r>
        <w:rPr>
          <w:rFonts w:hint="eastAsia"/>
        </w:rPr>
        <w:t>针对创建的数据创建的访问用户密码</w:t>
      </w:r>
    </w:p>
    <w:p w:rsidR="00C85304" w:rsidRDefault="00C85304" w:rsidP="00C85304">
      <w:pPr>
        <w:rPr>
          <w:rFonts w:hint="eastAsia"/>
        </w:rPr>
      </w:pPr>
      <w:r>
        <w:rPr>
          <w:rFonts w:hint="eastAsia"/>
        </w:rPr>
        <w:t>出现如下提示就代表成功</w:t>
      </w:r>
      <w:r>
        <w:rPr>
          <w:rFonts w:hint="eastAsia"/>
        </w:rPr>
        <w:t>:</w:t>
      </w:r>
    </w:p>
    <w:p w:rsidR="00C85304" w:rsidRDefault="00C85304" w:rsidP="00C85304">
      <w:r>
        <w:t xml:space="preserve"> All done, your SCM database is configured correctly!</w:t>
      </w:r>
    </w:p>
    <w:p w:rsidR="00E713CF" w:rsidRDefault="00E713CF" w:rsidP="00E713CF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修改配置文件</w:t>
      </w:r>
    </w:p>
    <w:p w:rsidR="00E713CF" w:rsidRDefault="00E713CF" w:rsidP="00E713CF">
      <w:r>
        <w:t xml:space="preserve"> </w:t>
      </w:r>
      <w:r>
        <w:tab/>
        <w:t xml:space="preserve"> # vim /opt/cloudera-manager/cm-5.3.6/etc/cloudera-scm-agent/config.ini</w:t>
      </w:r>
    </w:p>
    <w:p w:rsidR="00E713CF" w:rsidRDefault="00E713CF" w:rsidP="00E713CF">
      <w:r>
        <w:t xml:space="preserve"> </w:t>
      </w:r>
      <w:r>
        <w:tab/>
        <w:t xml:space="preserve"> # Hostname of the CM server.</w:t>
      </w:r>
    </w:p>
    <w:p w:rsidR="00E713CF" w:rsidRDefault="00E713CF" w:rsidP="00E713CF">
      <w:r>
        <w:tab/>
        <w:t>server_host=</w:t>
      </w:r>
      <w:r>
        <w:t>vm-master</w:t>
      </w:r>
    </w:p>
    <w:p w:rsidR="00E713CF" w:rsidRDefault="00E713CF" w:rsidP="00E713CF"/>
    <w:p w:rsidR="00E713CF" w:rsidRDefault="00E713CF" w:rsidP="00E713CF">
      <w:r>
        <w:tab/>
        <w:t># Port that the CM server is listening on.</w:t>
      </w:r>
    </w:p>
    <w:p w:rsidR="00E713CF" w:rsidRDefault="00E713CF" w:rsidP="00E713CF">
      <w:r>
        <w:tab/>
        <w:t>server_port=7182</w:t>
      </w:r>
    </w:p>
    <w:p w:rsidR="00656F8D" w:rsidRDefault="00656F8D" w:rsidP="00656F8D">
      <w:pPr>
        <w:pStyle w:val="4"/>
        <w:rPr>
          <w:rFonts w:hint="eastAsia"/>
        </w:rPr>
      </w:pPr>
      <w:r>
        <w:rPr>
          <w:rFonts w:hint="eastAsia"/>
        </w:rPr>
        <w:t>其他节点同步</w:t>
      </w:r>
      <w:r>
        <w:rPr>
          <w:rFonts w:hint="eastAsia"/>
        </w:rPr>
        <w:t xml:space="preserve"> agent </w:t>
      </w:r>
    </w:p>
    <w:p w:rsidR="00656F8D" w:rsidRDefault="00656F8D" w:rsidP="00656F8D">
      <w:pPr>
        <w:rPr>
          <w:rFonts w:hint="eastAsia"/>
        </w:rPr>
      </w:pPr>
      <w:r>
        <w:rPr>
          <w:rFonts w:hint="eastAsia"/>
        </w:rPr>
        <w:tab/>
        <w:t># mkdir  /opt/cloudera-manager/ (</w:t>
      </w:r>
      <w:r>
        <w:rPr>
          <w:rFonts w:hint="eastAsia"/>
        </w:rPr>
        <w:t>其他节点</w:t>
      </w:r>
      <w:r>
        <w:rPr>
          <w:rFonts w:hint="eastAsia"/>
        </w:rPr>
        <w:t>)</w:t>
      </w:r>
    </w:p>
    <w:p w:rsidR="00656F8D" w:rsidRDefault="00656F8D" w:rsidP="00656F8D">
      <w:r>
        <w:tab/>
        <w:t># scp -r /opt/cloudera-manager/cm-5.3.6</w:t>
      </w:r>
    </w:p>
    <w:p w:rsidR="00656F8D" w:rsidRDefault="00656F8D" w:rsidP="00656F8D">
      <w:r>
        <w:lastRenderedPageBreak/>
        <w:tab/>
        <w:t>root@bigdata-spark02.ibeifeng.com:/opt/cloudera-manager/</w:t>
      </w:r>
    </w:p>
    <w:p w:rsidR="00656F8D" w:rsidRDefault="00656F8D" w:rsidP="00656F8D"/>
    <w:p w:rsidR="00C85304" w:rsidRDefault="00C85304" w:rsidP="00C85304"/>
    <w:p w:rsidR="00C85304" w:rsidRDefault="00C85304" w:rsidP="00C85304"/>
    <w:p w:rsidR="00C85304" w:rsidRDefault="00C85304" w:rsidP="00C85304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cloudera manager </w:t>
      </w:r>
      <w:r>
        <w:rPr>
          <w:rFonts w:hint="eastAsia"/>
        </w:rPr>
        <w:t>专属用户</w:t>
      </w:r>
      <w:r>
        <w:rPr>
          <w:rFonts w:hint="eastAsia"/>
        </w:rPr>
        <w:t xml:space="preserve"> cloudera-scm(</w:t>
      </w:r>
      <w:r>
        <w:rPr>
          <w:rFonts w:hint="eastAsia"/>
        </w:rPr>
        <w:t>所有节点</w:t>
      </w:r>
      <w:r>
        <w:rPr>
          <w:rFonts w:hint="eastAsia"/>
        </w:rPr>
        <w:t xml:space="preserve">) </w:t>
      </w:r>
    </w:p>
    <w:p w:rsidR="00C85304" w:rsidRDefault="00C85304" w:rsidP="00656F8D">
      <w:pPr>
        <w:pStyle w:val="a3"/>
      </w:pPr>
      <w:r>
        <w:t xml:space="preserve"> useradd --system --home=/opt/cloudera-manager/cm-5.3.6/run/cloudera-scm-server --no-create-home --shell=/bin/false --comment "Cloudera SCM User" cloudera-scm</w:t>
      </w:r>
    </w:p>
    <w:p w:rsidR="00680C63" w:rsidRDefault="00680C63" w:rsidP="00680C63"/>
    <w:p w:rsidR="00680C63" w:rsidRDefault="00680C63" w:rsidP="00680C63">
      <w:pPr>
        <w:pStyle w:val="2"/>
        <w:spacing w:before="156" w:after="156"/>
      </w:pPr>
      <w:r w:rsidRPr="00680C63">
        <w:rPr>
          <w:rFonts w:hint="eastAsia"/>
        </w:rPr>
        <w:t>准备</w:t>
      </w:r>
      <w:r w:rsidRPr="00680C63">
        <w:rPr>
          <w:rFonts w:hint="eastAsia"/>
        </w:rPr>
        <w:t xml:space="preserve">Parcels </w:t>
      </w:r>
      <w:r w:rsidRPr="00680C63">
        <w:rPr>
          <w:rFonts w:hint="eastAsia"/>
        </w:rPr>
        <w:t>用以安装</w:t>
      </w:r>
      <w:r w:rsidRPr="00680C63">
        <w:rPr>
          <w:rFonts w:hint="eastAsia"/>
        </w:rPr>
        <w:t>CDH5</w:t>
      </w:r>
    </w:p>
    <w:p w:rsidR="00E73834" w:rsidRDefault="00E73834" w:rsidP="00E73834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CDH parcles </w:t>
      </w:r>
      <w:r>
        <w:rPr>
          <w:rFonts w:hint="eastAsia"/>
        </w:rPr>
        <w:t>文件目录且目录固定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agent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E73834" w:rsidRDefault="00E73834" w:rsidP="00E73834">
      <w:pPr>
        <w:ind w:firstLine="480"/>
      </w:pPr>
      <w:r>
        <w:t># mkdir -p /opt/cloudera/parcels</w:t>
      </w:r>
    </w:p>
    <w:p w:rsidR="00E73834" w:rsidRDefault="00E73834" w:rsidP="00E73834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.server</w:t>
      </w:r>
      <w:r>
        <w:rPr>
          <w:rFonts w:hint="eastAsia"/>
        </w:rPr>
        <w:t>端创建</w:t>
      </w:r>
      <w:r>
        <w:rPr>
          <w:rFonts w:hint="eastAsia"/>
        </w:rPr>
        <w:t xml:space="preserve">CDH </w:t>
      </w:r>
      <w:r>
        <w:rPr>
          <w:rFonts w:hint="eastAsia"/>
        </w:rPr>
        <w:t>源目录且目录固定</w:t>
      </w:r>
      <w:r>
        <w:rPr>
          <w:rFonts w:hint="eastAsia"/>
        </w:rPr>
        <w:t xml:space="preserve">(server </w:t>
      </w:r>
      <w:r>
        <w:rPr>
          <w:rFonts w:hint="eastAsia"/>
        </w:rPr>
        <w:t>节点</w:t>
      </w:r>
      <w:r>
        <w:rPr>
          <w:rFonts w:hint="eastAsia"/>
        </w:rPr>
        <w:t xml:space="preserve">) </w:t>
      </w:r>
    </w:p>
    <w:p w:rsidR="00E73834" w:rsidRDefault="00E73834" w:rsidP="00E73834">
      <w:r>
        <w:t xml:space="preserve">     # mkdir -p /opt/cloudera/parcel-repo</w:t>
      </w:r>
      <w:r w:rsidRPr="00E73834">
        <w:rPr>
          <w:rFonts w:hint="eastAsia"/>
        </w:rPr>
        <w:t xml:space="preserve"> </w:t>
      </w:r>
    </w:p>
    <w:p w:rsidR="00E73834" w:rsidRDefault="00E73834" w:rsidP="00E73834">
      <w:r w:rsidRPr="00E73834">
        <w:rPr>
          <w:rFonts w:hint="eastAsia"/>
        </w:rPr>
        <w:t xml:space="preserve">CDH </w:t>
      </w:r>
      <w:r w:rsidRPr="00E73834">
        <w:rPr>
          <w:rFonts w:hint="eastAsia"/>
        </w:rPr>
        <w:t>源放到</w:t>
      </w:r>
      <w:r w:rsidRPr="00E73834">
        <w:rPr>
          <w:rFonts w:hint="eastAsia"/>
        </w:rPr>
        <w:t>server</w:t>
      </w:r>
      <w:r w:rsidRPr="00E73834">
        <w:rPr>
          <w:rFonts w:hint="eastAsia"/>
        </w:rPr>
        <w:t>节点</w:t>
      </w:r>
      <w:r w:rsidRPr="00E73834">
        <w:rPr>
          <w:rFonts w:hint="eastAsia"/>
        </w:rPr>
        <w:t xml:space="preserve"> /opt/cloudera/parcel-repo </w:t>
      </w:r>
      <w:r w:rsidRPr="00E73834">
        <w:rPr>
          <w:rFonts w:hint="eastAsia"/>
        </w:rPr>
        <w:t>目录下面</w:t>
      </w:r>
    </w:p>
    <w:p w:rsidR="00E73834" w:rsidRDefault="00E73834" w:rsidP="00E73834">
      <w:pPr>
        <w:rPr>
          <w:rFonts w:hint="eastAsia"/>
        </w:rPr>
      </w:pPr>
    </w:p>
    <w:p w:rsidR="00E73834" w:rsidRDefault="00E73834" w:rsidP="00E73834">
      <w:r>
        <w:rPr>
          <w:rFonts w:hint="eastAsia"/>
        </w:rPr>
        <w:t>重命名</w:t>
      </w:r>
      <w:r>
        <w:rPr>
          <w:rFonts w:hint="eastAsia"/>
        </w:rPr>
        <w:t xml:space="preserve"> CDH-5.3.6-1.cdh5.3.6.p0.11-el6.parcel.sha1 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CDH-5.3.6-1.cdh5.3.6.p0.11-el6.parcel.sha</w:t>
      </w:r>
    </w:p>
    <w:p w:rsidR="00E73834" w:rsidRDefault="00E73834" w:rsidP="00E73834">
      <w:pPr>
        <w:pStyle w:val="a3"/>
      </w:pPr>
      <w:r>
        <w:t># mv CDH-5.3.6-1.cdh5.3.6.p0.11-el6.parcel.sha1 CDH-5.3.6-1.cdh5.3.6.p0.11-el6.parcel.sha</w:t>
      </w:r>
    </w:p>
    <w:p w:rsidR="00E73834" w:rsidRDefault="00E73834" w:rsidP="00E73834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启动节点服务</w:t>
      </w:r>
    </w:p>
    <w:p w:rsidR="00E73834" w:rsidRDefault="00E73834" w:rsidP="00E73834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 xml:space="preserve">server </w:t>
      </w:r>
      <w:r>
        <w:rPr>
          <w:rFonts w:hint="eastAsia"/>
        </w:rPr>
        <w:t>端</w:t>
      </w:r>
      <w:r>
        <w:rPr>
          <w:rFonts w:hint="eastAsia"/>
        </w:rPr>
        <w:t>:</w:t>
      </w:r>
    </w:p>
    <w:p w:rsidR="00E73834" w:rsidRDefault="00E73834" w:rsidP="00E73834">
      <w:pPr>
        <w:pStyle w:val="a3"/>
      </w:pPr>
      <w:r>
        <w:t xml:space="preserve">   </w:t>
      </w:r>
      <w:r>
        <w:t># /opt/cloudera-manager/cm-5.3.6/etc/init.d/cloudera-scm-server start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  # </w:t>
      </w:r>
      <w:r>
        <w:rPr>
          <w:rFonts w:hint="eastAsia"/>
        </w:rPr>
        <w:t>查看服务端是否启动成功</w:t>
      </w:r>
    </w:p>
    <w:p w:rsidR="00E73834" w:rsidRDefault="00E73834" w:rsidP="00E73834">
      <w:pPr>
        <w:pStyle w:val="a3"/>
      </w:pPr>
      <w:r>
        <w:t xml:space="preserve">   # netstat -tlunp|grep 7180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  # </w:t>
      </w:r>
      <w:r>
        <w:rPr>
          <w:rFonts w:hint="eastAsia"/>
        </w:rPr>
        <w:t>查看日志信息</w:t>
      </w:r>
    </w:p>
    <w:p w:rsidR="00E73834" w:rsidRDefault="00E73834" w:rsidP="00E73834">
      <w:pPr>
        <w:pStyle w:val="a3"/>
      </w:pPr>
      <w:r>
        <w:t xml:space="preserve">   # tail -f /opt/cloudera-manager/cm-5.3.6/log/cloudera-scm-server/cloudera-scm-server.log</w:t>
      </w:r>
    </w:p>
    <w:p w:rsidR="00E73834" w:rsidRDefault="00E73834" w:rsidP="00E73834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 xml:space="preserve">agent </w:t>
      </w:r>
      <w:r>
        <w:rPr>
          <w:rFonts w:hint="eastAsia"/>
        </w:rPr>
        <w:t>端：</w:t>
      </w:r>
    </w:p>
    <w:p w:rsidR="00E73834" w:rsidRDefault="00E73834" w:rsidP="00E73834">
      <w:pPr>
        <w:pStyle w:val="a3"/>
      </w:pPr>
      <w:r>
        <w:t>#  /opt/cloudera-manager/cm-5.3.6/etc/init.d/cloudera-scm-agent start</w:t>
      </w:r>
    </w:p>
    <w:p w:rsidR="00E73834" w:rsidRDefault="00E73834" w:rsidP="00E73834"/>
    <w:p w:rsidR="00E73834" w:rsidRDefault="00E73834" w:rsidP="00E73834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浏览器界面访问</w:t>
      </w:r>
      <w:r>
        <w:rPr>
          <w:rFonts w:hint="eastAsia"/>
        </w:rPr>
        <w:t>: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>地址：</w:t>
      </w:r>
      <w:r>
        <w:rPr>
          <w:rFonts w:hint="eastAsia"/>
        </w:rPr>
        <w:t>http://</w:t>
      </w:r>
      <w:r w:rsidR="00E162A1">
        <w:t>vm-master</w:t>
      </w:r>
      <w:r>
        <w:rPr>
          <w:rFonts w:hint="eastAsia"/>
        </w:rPr>
        <w:t>:7180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>:admin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>密码</w:t>
      </w:r>
      <w:r>
        <w:rPr>
          <w:rFonts w:hint="eastAsia"/>
        </w:rPr>
        <w:t>:admin</w:t>
      </w:r>
    </w:p>
    <w:p w:rsidR="00E73834" w:rsidRDefault="00E73834" w:rsidP="00E73834"/>
    <w:p w:rsidR="00E73834" w:rsidRDefault="00E73834" w:rsidP="00E7383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  <w:t>g.</w:t>
      </w:r>
      <w:r>
        <w:rPr>
          <w:rFonts w:hint="eastAsia"/>
        </w:rPr>
        <w:t>界面操作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1) </w:t>
      </w:r>
      <w:r>
        <w:rPr>
          <w:rFonts w:hint="eastAsia"/>
        </w:rPr>
        <w:t>点击安装免费版本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2) </w:t>
      </w:r>
      <w:r>
        <w:rPr>
          <w:rFonts w:hint="eastAsia"/>
        </w:rPr>
        <w:t>点击继续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3) </w:t>
      </w:r>
      <w:r>
        <w:rPr>
          <w:rFonts w:hint="eastAsia"/>
        </w:rPr>
        <w:t>添加主机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NOTE: </w:t>
      </w:r>
      <w:r>
        <w:rPr>
          <w:rFonts w:hint="eastAsia"/>
        </w:rPr>
        <w:t>主机命名规则是为了这里的模式匹配</w:t>
      </w:r>
      <w:r>
        <w:rPr>
          <w:rFonts w:hint="eastAsia"/>
        </w:rPr>
        <w:t xml:space="preserve"> bigdata-spark0[1-4].ibeifeng.com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</w:t>
      </w:r>
      <w:r>
        <w:rPr>
          <w:rFonts w:hint="eastAsia"/>
        </w:rPr>
        <w:t>前提条件</w:t>
      </w:r>
      <w:r>
        <w:rPr>
          <w:rFonts w:hint="eastAsia"/>
        </w:rPr>
        <w:t>: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1. </w:t>
      </w:r>
      <w:r>
        <w:rPr>
          <w:rFonts w:hint="eastAsia"/>
        </w:rPr>
        <w:t>拷贝已经安装好的</w:t>
      </w:r>
      <w:r>
        <w:rPr>
          <w:rFonts w:hint="eastAsia"/>
        </w:rPr>
        <w:t xml:space="preserve"> cloudera manager </w:t>
      </w:r>
      <w:r>
        <w:rPr>
          <w:rFonts w:hint="eastAsia"/>
        </w:rPr>
        <w:t>安装文件目录</w:t>
      </w:r>
      <w:r>
        <w:rPr>
          <w:rFonts w:hint="eastAsia"/>
        </w:rPr>
        <w:t>(/opt/cloudera-manager/cm-5.3.6)</w:t>
      </w:r>
    </w:p>
    <w:p w:rsidR="00E73834" w:rsidRDefault="00E73834" w:rsidP="00E73834">
      <w:r>
        <w:t xml:space="preserve"> </w:t>
      </w:r>
      <w:r>
        <w:tab/>
        <w:t xml:space="preserve">       # scp -r  /opt/cloudera-manager/cm-5.3.6</w:t>
      </w:r>
    </w:p>
    <w:p w:rsidR="00E73834" w:rsidRDefault="00E73834" w:rsidP="00E73834"/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2. </w:t>
      </w:r>
      <w:r>
        <w:rPr>
          <w:rFonts w:hint="eastAsia"/>
        </w:rPr>
        <w:t>机器上创建</w:t>
      </w:r>
      <w:r>
        <w:rPr>
          <w:rFonts w:hint="eastAsia"/>
        </w:rPr>
        <w:t xml:space="preserve"> cloudera-scm </w:t>
      </w:r>
      <w:r>
        <w:rPr>
          <w:rFonts w:hint="eastAsia"/>
        </w:rPr>
        <w:t>用户</w:t>
      </w:r>
    </w:p>
    <w:p w:rsidR="00E73834" w:rsidRDefault="00E73834" w:rsidP="00E73834">
      <w:r>
        <w:t xml:space="preserve"> </w:t>
      </w:r>
      <w:r>
        <w:tab/>
        <w:t xml:space="preserve">       # useradd --system --home=/opt/cloudera-manager/cm-5.3.6/run/cloudera-scm-server --no-create-home --shell=/bin/false --comment "Cloudera SCM User" cloudera-scm</w:t>
      </w:r>
    </w:p>
    <w:p w:rsidR="00E73834" w:rsidRDefault="00E73834" w:rsidP="00E73834"/>
    <w:p w:rsidR="00E73834" w:rsidRDefault="00E73834" w:rsidP="00E73834">
      <w:r>
        <w:t xml:space="preserve">   </w:t>
      </w:r>
      <w:r>
        <w:tab/>
      </w:r>
      <w:r>
        <w:tab/>
        <w:t xml:space="preserve">   # cat /etc/passwd|grep cloudera-scm</w:t>
      </w:r>
    </w:p>
    <w:p w:rsidR="00E73834" w:rsidRDefault="00E73834" w:rsidP="00E73834"/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3. </w:t>
      </w:r>
      <w:r>
        <w:rPr>
          <w:rFonts w:hint="eastAsia"/>
        </w:rPr>
        <w:t>创建</w:t>
      </w:r>
      <w:r>
        <w:rPr>
          <w:rFonts w:hint="eastAsia"/>
        </w:rPr>
        <w:t xml:space="preserve"> CDH parcles </w:t>
      </w:r>
      <w:r>
        <w:rPr>
          <w:rFonts w:hint="eastAsia"/>
        </w:rPr>
        <w:t>文件目录且目录固定</w:t>
      </w:r>
    </w:p>
    <w:p w:rsidR="00E73834" w:rsidRDefault="00E73834" w:rsidP="00E73834">
      <w:r>
        <w:t xml:space="preserve">   </w:t>
      </w:r>
      <w:r>
        <w:tab/>
      </w:r>
      <w:r>
        <w:tab/>
        <w:t xml:space="preserve">   # mkdir -p /opt/cloudera/parcels</w:t>
      </w:r>
    </w:p>
    <w:p w:rsidR="00E73834" w:rsidRDefault="00E73834" w:rsidP="00E73834"/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4. </w:t>
      </w:r>
      <w:r>
        <w:rPr>
          <w:rFonts w:hint="eastAsia"/>
        </w:rPr>
        <w:t>启动</w:t>
      </w:r>
      <w:r>
        <w:rPr>
          <w:rFonts w:hint="eastAsia"/>
        </w:rPr>
        <w:t xml:space="preserve"> agent </w:t>
      </w:r>
      <w:r>
        <w:rPr>
          <w:rFonts w:hint="eastAsia"/>
        </w:rPr>
        <w:t>进程</w:t>
      </w:r>
    </w:p>
    <w:p w:rsidR="00E73834" w:rsidRDefault="00E73834" w:rsidP="00E73834">
      <w:r>
        <w:t xml:space="preserve">   </w:t>
      </w:r>
      <w:r>
        <w:tab/>
      </w:r>
      <w:r>
        <w:tab/>
        <w:t xml:space="preserve">   #  /opt/cloudera-manager/cm-5.3.6/etc/init.d/cloudera-scm-agent start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     4) </w:t>
      </w:r>
      <w:r>
        <w:rPr>
          <w:rFonts w:hint="eastAsia"/>
        </w:rPr>
        <w:t>指定数据源</w:t>
      </w:r>
      <w:r>
        <w:rPr>
          <w:rFonts w:hint="eastAsia"/>
        </w:rPr>
        <w:t xml:space="preserve"> Parcel </w:t>
      </w:r>
      <w:r>
        <w:rPr>
          <w:rFonts w:hint="eastAsia"/>
        </w:rPr>
        <w:t>安装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    #</w:t>
      </w:r>
      <w:r>
        <w:rPr>
          <w:rFonts w:hint="eastAsia"/>
        </w:rPr>
        <w:t>警告</w:t>
      </w:r>
      <w:r>
        <w:rPr>
          <w:rFonts w:hint="eastAsia"/>
        </w:rPr>
        <w:t xml:space="preserve">: Cloudera </w:t>
      </w:r>
      <w:r>
        <w:rPr>
          <w:rFonts w:hint="eastAsia"/>
        </w:rPr>
        <w:t>建议将</w:t>
      </w:r>
      <w:r>
        <w:rPr>
          <w:rFonts w:hint="eastAsia"/>
        </w:rPr>
        <w:t xml:space="preserve"> /proc/sys/vm/swappiness </w:t>
      </w:r>
      <w:r>
        <w:rPr>
          <w:rFonts w:hint="eastAsia"/>
        </w:rPr>
        <w:t>设置为</w:t>
      </w:r>
      <w:r>
        <w:rPr>
          <w:rFonts w:hint="eastAsia"/>
        </w:rPr>
        <w:t xml:space="preserve"> 0</w:t>
      </w:r>
      <w:r>
        <w:rPr>
          <w:rFonts w:hint="eastAsia"/>
        </w:rPr>
        <w:t>。当前设置为</w:t>
      </w:r>
      <w:r>
        <w:rPr>
          <w:rFonts w:hint="eastAsia"/>
        </w:rPr>
        <w:t xml:space="preserve"> 60</w:t>
      </w:r>
      <w:r>
        <w:rPr>
          <w:rFonts w:hint="eastAsia"/>
        </w:rPr>
        <w:t>。使用</w:t>
      </w:r>
      <w:r>
        <w:rPr>
          <w:rFonts w:hint="eastAsia"/>
        </w:rPr>
        <w:t xml:space="preserve"> sysctl </w:t>
      </w:r>
      <w:r>
        <w:rPr>
          <w:rFonts w:hint="eastAsia"/>
        </w:rPr>
        <w:t>命令在运行时更改该设置并编辑</w:t>
      </w:r>
      <w:r>
        <w:rPr>
          <w:rFonts w:hint="eastAsia"/>
        </w:rPr>
        <w:t xml:space="preserve"> /etc/sysctl.conf </w:t>
      </w:r>
      <w:r>
        <w:rPr>
          <w:rFonts w:hint="eastAsia"/>
        </w:rPr>
        <w:t>以在重启后保存该设置。您可以继续进行安装，但可能会遇到问题，</w:t>
      </w:r>
      <w:r>
        <w:rPr>
          <w:rFonts w:hint="eastAsia"/>
        </w:rPr>
        <w:t xml:space="preserve">Cloudera Manager </w:t>
      </w:r>
      <w:r>
        <w:rPr>
          <w:rFonts w:hint="eastAsia"/>
        </w:rPr>
        <w:t>报告您的主机由于交换运行状况不佳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临时设置</w:t>
      </w:r>
      <w:r>
        <w:rPr>
          <w:rFonts w:hint="eastAsia"/>
        </w:rPr>
        <w:t xml:space="preserve"> # echo 0 &gt; /proc/sys/vm/swappiness</w:t>
      </w:r>
    </w:p>
    <w:p w:rsidR="00E73834" w:rsidRDefault="00E73834" w:rsidP="00E73834">
      <w:r>
        <w:t xml:space="preserve">     </w:t>
      </w:r>
      <w:r>
        <w:tab/>
      </w:r>
      <w:r>
        <w:tab/>
        <w:t xml:space="preserve">  # sysctl -w vm.swappiness=0 </w:t>
      </w:r>
    </w:p>
    <w:p w:rsidR="00E73834" w:rsidRDefault="00E73834" w:rsidP="00E7383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永久设置</w:t>
      </w:r>
      <w:r>
        <w:rPr>
          <w:rFonts w:hint="eastAsia"/>
        </w:rPr>
        <w:t xml:space="preserve"> # echo "vm.swappiness=0" &gt;&gt; /etc/sysctl.conf</w:t>
      </w:r>
    </w:p>
    <w:p w:rsidR="00E73834" w:rsidRDefault="00E73834" w:rsidP="00E73834"/>
    <w:p w:rsidR="00E73834" w:rsidRDefault="00E73834" w:rsidP="00E73834"/>
    <w:p w:rsidR="00E73834" w:rsidRDefault="00E73834" w:rsidP="00E73834"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clouera manager service</w:t>
      </w:r>
    </w:p>
    <w:p w:rsidR="00E73834" w:rsidRDefault="00E73834" w:rsidP="00E73834">
      <w:r>
        <w:rPr>
          <w:rFonts w:hint="eastAsia"/>
        </w:rPr>
        <w:t xml:space="preserve">     </w:t>
      </w:r>
      <w:r>
        <w:rPr>
          <w:rFonts w:hint="eastAsia"/>
        </w:rPr>
        <w:t>界面安装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next next</w:t>
      </w:r>
    </w:p>
    <w:p w:rsidR="00E0351D" w:rsidRDefault="00E0351D" w:rsidP="00E0351D">
      <w:pPr>
        <w:pStyle w:val="2"/>
        <w:spacing w:before="156" w:after="156"/>
      </w:pPr>
      <w:r w:rsidRPr="00E0351D">
        <w:rPr>
          <w:rFonts w:hint="eastAsia"/>
        </w:rPr>
        <w:lastRenderedPageBreak/>
        <w:t xml:space="preserve">#cloudera manager </w:t>
      </w:r>
      <w:r w:rsidRPr="00E0351D">
        <w:rPr>
          <w:rFonts w:hint="eastAsia"/>
        </w:rPr>
        <w:t>组件安装</w:t>
      </w:r>
    </w:p>
    <w:p w:rsidR="00E0351D" w:rsidRDefault="00E0351D" w:rsidP="0034507C">
      <w:pPr>
        <w:pStyle w:val="3"/>
        <w:spacing w:before="156" w:after="156"/>
      </w:pPr>
      <w:r>
        <w:t xml:space="preserve">hadoop </w:t>
      </w:r>
    </w:p>
    <w:p w:rsidR="00E0351D" w:rsidRDefault="00E0351D" w:rsidP="00E0351D">
      <w:r>
        <w:t xml:space="preserve">          hdfs 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非</w:t>
      </w:r>
      <w:r>
        <w:rPr>
          <w:rFonts w:hint="eastAsia"/>
        </w:rPr>
        <w:t>HA: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yarn </w:t>
      </w:r>
      <w:r>
        <w:rPr>
          <w:rFonts w:hint="eastAsia"/>
        </w:rPr>
        <w:t>是对</w:t>
      </w:r>
      <w:r>
        <w:rPr>
          <w:rFonts w:hint="eastAsia"/>
        </w:rPr>
        <w:t xml:space="preserve">hdfs </w:t>
      </w:r>
      <w:r>
        <w:rPr>
          <w:rFonts w:hint="eastAsia"/>
        </w:rPr>
        <w:t>进行资源调度及监督管理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所以要先有</w:t>
      </w:r>
      <w:r>
        <w:rPr>
          <w:rFonts w:hint="eastAsia"/>
        </w:rPr>
        <w:t xml:space="preserve"> hdfs </w:t>
      </w:r>
      <w:r>
        <w:rPr>
          <w:rFonts w:hint="eastAsia"/>
        </w:rPr>
        <w:t>然后</w:t>
      </w:r>
      <w:r>
        <w:rPr>
          <w:rFonts w:hint="eastAsia"/>
        </w:rPr>
        <w:t xml:space="preserve">yarn </w:t>
      </w:r>
      <w:r>
        <w:rPr>
          <w:rFonts w:hint="eastAsia"/>
        </w:rPr>
        <w:t>才能对</w:t>
      </w:r>
      <w:r>
        <w:rPr>
          <w:rFonts w:hint="eastAsia"/>
        </w:rPr>
        <w:t xml:space="preserve">hdfs </w:t>
      </w:r>
      <w:r>
        <w:rPr>
          <w:rFonts w:hint="eastAsia"/>
        </w:rPr>
        <w:t>进行响应的操作</w:t>
      </w:r>
    </w:p>
    <w:p w:rsidR="00E0351D" w:rsidRDefault="00E0351D" w:rsidP="00E0351D">
      <w:r>
        <w:t xml:space="preserve">            namenode: bigdata-spark02.ibeifeng.com </w:t>
      </w:r>
    </w:p>
    <w:p w:rsidR="00E0351D" w:rsidRDefault="00E0351D" w:rsidP="00E0351D">
      <w:r>
        <w:t xml:space="preserve">            </w:t>
      </w:r>
    </w:p>
    <w:p w:rsidR="00E0351D" w:rsidRDefault="00E0351D" w:rsidP="00E0351D">
      <w:r>
        <w:t xml:space="preserve">            datanode: bigdata-spark02-05.ibeifeng.com 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公司对大数据进行一个初步试水</w:t>
      </w:r>
      <w:r>
        <w:rPr>
          <w:rFonts w:hint="eastAsia"/>
        </w:rPr>
        <w:t xml:space="preserve"> </w:t>
      </w:r>
      <w:r>
        <w:rPr>
          <w:rFonts w:hint="eastAsia"/>
        </w:rPr>
        <w:t>建议</w:t>
      </w:r>
      <w:r>
        <w:rPr>
          <w:rFonts w:hint="eastAsia"/>
        </w:rPr>
        <w:t>datanode 4</w:t>
      </w:r>
      <w:r>
        <w:rPr>
          <w:rFonts w:hint="eastAsia"/>
        </w:rPr>
        <w:t>台</w:t>
      </w:r>
      <w:r>
        <w:rPr>
          <w:rFonts w:hint="eastAsia"/>
        </w:rPr>
        <w:t>+</w:t>
      </w:r>
    </w:p>
    <w:p w:rsidR="00E0351D" w:rsidRDefault="00E0351D" w:rsidP="00E0351D"/>
    <w:p w:rsidR="00E0351D" w:rsidRDefault="00E0351D" w:rsidP="00E0351D">
      <w:r>
        <w:t xml:space="preserve">            secondarynamenode:bigdata-spark03.ibeifeng.com (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    NOTE: </w:t>
      </w:r>
      <w:r>
        <w:rPr>
          <w:rFonts w:hint="eastAsia"/>
        </w:rPr>
        <w:t>和</w:t>
      </w:r>
      <w:r>
        <w:rPr>
          <w:rFonts w:hint="eastAsia"/>
        </w:rPr>
        <w:t>namenode</w:t>
      </w:r>
      <w:r>
        <w:rPr>
          <w:rFonts w:hint="eastAsia"/>
        </w:rPr>
        <w:t>非一台机器</w:t>
      </w:r>
    </w:p>
    <w:p w:rsidR="00E0351D" w:rsidRDefault="00E0351D" w:rsidP="00E0351D">
      <w:r>
        <w:t xml:space="preserve">            HttpFS: bigdata-spark04.ibeifeng.com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http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允许客户端以</w:t>
      </w:r>
      <w:r>
        <w:rPr>
          <w:rFonts w:hint="eastAsia"/>
        </w:rPr>
        <w:t>http</w:t>
      </w:r>
      <w:r>
        <w:rPr>
          <w:rFonts w:hint="eastAsia"/>
        </w:rPr>
        <w:t>的访问方式来访问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Hue</w:t>
      </w:r>
      <w:r>
        <w:rPr>
          <w:rFonts w:hint="eastAsia"/>
        </w:rPr>
        <w:t>中会用到</w:t>
      </w:r>
      <w:r>
        <w:rPr>
          <w:rFonts w:hint="eastAsia"/>
        </w:rPr>
        <w:t xml:space="preserve">   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脚本执行目录：</w:t>
      </w:r>
      <w:r>
        <w:rPr>
          <w:rFonts w:hint="eastAsia"/>
        </w:rPr>
        <w:t>/opt/cloudera/parcels/CDH/bin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/opt/cloudera/parcels/CDH/ </w:t>
      </w:r>
      <w:r>
        <w:rPr>
          <w:rFonts w:hint="eastAsia"/>
        </w:rPr>
        <w:t>急群众放置各种框架命令执行文件</w:t>
      </w:r>
      <w:r>
        <w:rPr>
          <w:rFonts w:hint="eastAsia"/>
        </w:rPr>
        <w:t xml:space="preserve"> </w:t>
      </w:r>
      <w:r>
        <w:rPr>
          <w:rFonts w:hint="eastAsia"/>
        </w:rPr>
        <w:t>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0351D" w:rsidRDefault="00E0351D" w:rsidP="00E0351D">
      <w:r>
        <w:t xml:space="preserve">            # hdfs dfs -ls -R</w:t>
      </w:r>
    </w:p>
    <w:p w:rsidR="00E0351D" w:rsidRDefault="00E0351D" w:rsidP="00E0351D">
      <w:r>
        <w:t xml:space="preserve">            # hdfs dfs -mkdir -p /user/root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问题</w:t>
      </w:r>
      <w:r>
        <w:rPr>
          <w:rFonts w:hint="eastAsia"/>
        </w:rPr>
        <w:t>:Permission denied: user=root, access=WRITE, inode="/":hdfs:supergroup:drwxr-xr-x</w:t>
      </w:r>
    </w:p>
    <w:p w:rsidR="00E0351D" w:rsidRDefault="00E0351D" w:rsidP="00E0351D">
      <w:r>
        <w:t xml:space="preserve">            export HADOOP_USER_NAME=hdfs</w:t>
      </w:r>
    </w:p>
    <w:p w:rsidR="00E0351D" w:rsidRDefault="00E0351D" w:rsidP="00E0351D">
      <w:r>
        <w:t xml:space="preserve">            HA</w:t>
      </w:r>
    </w:p>
    <w:p w:rsidR="00E0351D" w:rsidRDefault="00E0351D" w:rsidP="0034507C">
      <w:pPr>
        <w:pStyle w:val="3"/>
        <w:spacing w:before="156" w:after="156"/>
      </w:pPr>
      <w:r>
        <w:t>yarn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非</w:t>
      </w:r>
      <w:r>
        <w:rPr>
          <w:rFonts w:hint="eastAsia"/>
        </w:rPr>
        <w:t>HA:</w:t>
      </w:r>
    </w:p>
    <w:p w:rsidR="00E0351D" w:rsidRDefault="00E0351D" w:rsidP="00E0351D">
      <w:r>
        <w:t xml:space="preserve">             resourcemanager:bigdata-spark05.ibeifeng.com</w:t>
      </w:r>
    </w:p>
    <w:p w:rsidR="00E0351D" w:rsidRDefault="00E0351D" w:rsidP="00E0351D"/>
    <w:p w:rsidR="00E0351D" w:rsidRDefault="00E0351D" w:rsidP="00E0351D">
      <w:r>
        <w:t xml:space="preserve">             nodemanager:bigdata-spark02-05.ibeifeng.com</w:t>
      </w:r>
    </w:p>
    <w:p w:rsidR="00E0351D" w:rsidRDefault="00E0351D" w:rsidP="00E0351D"/>
    <w:p w:rsidR="00E0351D" w:rsidRDefault="00E0351D" w:rsidP="00E0351D">
      <w:r>
        <w:t xml:space="preserve">             jobhistoryserver: bigdata-spark04.ibeifeng.com</w:t>
      </w:r>
    </w:p>
    <w:p w:rsidR="00E0351D" w:rsidRDefault="00E0351D" w:rsidP="00E0351D">
      <w:r>
        <w:t xml:space="preserve">           </w:t>
      </w:r>
    </w:p>
    <w:p w:rsidR="00E0351D" w:rsidRDefault="00E0351D" w:rsidP="00E0351D">
      <w:r>
        <w:t xml:space="preserve">            # vi wc.input</w:t>
      </w:r>
    </w:p>
    <w:p w:rsidR="00E0351D" w:rsidRDefault="00E0351D" w:rsidP="00E0351D">
      <w:r>
        <w:t xml:space="preserve">            </w:t>
      </w:r>
    </w:p>
    <w:p w:rsidR="00E0351D" w:rsidRDefault="00E0351D" w:rsidP="00E0351D">
      <w:r>
        <w:t xml:space="preserve">            # mkdir -p /user/root/wordcount/input</w:t>
      </w:r>
    </w:p>
    <w:p w:rsidR="00E0351D" w:rsidRDefault="00E0351D" w:rsidP="00E0351D">
      <w:r>
        <w:t xml:space="preserve">            </w:t>
      </w:r>
    </w:p>
    <w:p w:rsidR="00E0351D" w:rsidRDefault="00E0351D" w:rsidP="00E0351D">
      <w:r>
        <w:t xml:space="preserve">            # hdfs dfs -put wc.input /user/root/wordcount/input</w:t>
      </w:r>
    </w:p>
    <w:p w:rsidR="00E0351D" w:rsidRDefault="00E0351D" w:rsidP="00E0351D">
      <w:r>
        <w:lastRenderedPageBreak/>
        <w:t xml:space="preserve">            </w:t>
      </w:r>
    </w:p>
    <w:p w:rsidR="00E0351D" w:rsidRDefault="00E0351D" w:rsidP="00E0351D">
      <w:r>
        <w:t xml:space="preserve">            # hdfs dfs -ls /user/root/wordcount/input</w:t>
      </w:r>
    </w:p>
    <w:p w:rsidR="00E0351D" w:rsidRDefault="00E0351D" w:rsidP="00E0351D">
      <w:r>
        <w:t xml:space="preserve">            </w:t>
      </w:r>
    </w:p>
    <w:p w:rsidR="00E0351D" w:rsidRDefault="00E0351D" w:rsidP="00E0351D">
      <w:r>
        <w:t xml:space="preserve">            # yarn jar /opt/cloudera/parcels/CDH/jars/hadoop-examples.jar wordcount /user/root/wordcount/input /user/root/wordcount/output1</w:t>
      </w:r>
    </w:p>
    <w:p w:rsidR="00E0351D" w:rsidRDefault="00E0351D" w:rsidP="00E0351D">
      <w:r>
        <w:t xml:space="preserve">            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# mapreduce.job.reduces </w:t>
      </w:r>
      <w:r>
        <w:rPr>
          <w:rFonts w:hint="eastAsia"/>
        </w:rPr>
        <w:t>修改</w:t>
      </w:r>
      <w:r>
        <w:rPr>
          <w:rFonts w:hint="eastAsia"/>
        </w:rPr>
        <w:t>reduce</w:t>
      </w:r>
      <w:r>
        <w:rPr>
          <w:rFonts w:hint="eastAsia"/>
        </w:rPr>
        <w:t>个数</w:t>
      </w:r>
      <w:r>
        <w:rPr>
          <w:rFonts w:hint="eastAsia"/>
        </w:rPr>
        <w:t>----&gt;</w:t>
      </w:r>
      <w:r>
        <w:rPr>
          <w:rFonts w:hint="eastAsia"/>
        </w:rPr>
        <w:t>配置进行修改</w:t>
      </w:r>
      <w:r>
        <w:rPr>
          <w:rFonts w:hint="eastAsia"/>
        </w:rPr>
        <w:t>,</w:t>
      </w:r>
      <w:r>
        <w:rPr>
          <w:rFonts w:hint="eastAsia"/>
        </w:rPr>
        <w:t>记得更新配置文件到客户端</w:t>
      </w:r>
    </w:p>
    <w:p w:rsidR="00E0351D" w:rsidRDefault="00E0351D" w:rsidP="00E0351D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代码方式修改为</w:t>
      </w:r>
      <w:r>
        <w:rPr>
          <w:rFonts w:hint="eastAsia"/>
        </w:rPr>
        <w:t xml:space="preserve"> setNumReduceTasks(1)</w:t>
      </w:r>
    </w:p>
    <w:p w:rsidR="00E0351D" w:rsidRDefault="00E0351D" w:rsidP="00E0351D">
      <w:r>
        <w:t xml:space="preserve">            </w:t>
      </w:r>
    </w:p>
    <w:p w:rsidR="00E0351D" w:rsidRDefault="00E0351D" w:rsidP="00E0351D">
      <w:r>
        <w:t xml:space="preserve">            # hdfs dfs -ls /user/root/wordcount/output1</w:t>
      </w:r>
    </w:p>
    <w:p w:rsidR="00E0351D" w:rsidRDefault="00E0351D" w:rsidP="00E0351D"/>
    <w:p w:rsidR="00E0351D" w:rsidRDefault="00E0351D" w:rsidP="00E0351D">
      <w:r>
        <w:t xml:space="preserve">            # hdfs dfs -text /user/root/wordcount/output1/p*</w:t>
      </w:r>
    </w:p>
    <w:p w:rsidR="00E0351D" w:rsidRPr="00E0351D" w:rsidRDefault="00E0351D" w:rsidP="00E0351D">
      <w:pPr>
        <w:rPr>
          <w:rFonts w:hint="eastAsia"/>
        </w:rPr>
      </w:pPr>
      <w:r>
        <w:t xml:space="preserve">             HA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HA HDFS </w:t>
      </w:r>
      <w:r>
        <w:rPr>
          <w:rFonts w:hint="eastAsia"/>
        </w:rPr>
        <w:t>依赖于</w:t>
      </w:r>
      <w:r>
        <w:rPr>
          <w:rFonts w:hint="eastAsia"/>
        </w:rPr>
        <w:t>zookeeper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a) </w:t>
      </w: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前提条件</w:t>
      </w:r>
      <w:r>
        <w:rPr>
          <w:rFonts w:hint="eastAsia"/>
        </w:rPr>
        <w:t xml:space="preserve"> : zookeeper </w:t>
      </w:r>
      <w:r>
        <w:rPr>
          <w:rFonts w:hint="eastAsia"/>
        </w:rPr>
        <w:t>超过半数以上选举机制</w:t>
      </w:r>
      <w:r>
        <w:rPr>
          <w:rFonts w:hint="eastAsia"/>
        </w:rPr>
        <w:t xml:space="preserve"> (</w:t>
      </w:r>
      <w:r>
        <w:rPr>
          <w:rFonts w:hint="eastAsia"/>
        </w:rPr>
        <w:t>容错</w:t>
      </w:r>
      <w:r>
        <w:rPr>
          <w:rFonts w:hint="eastAsia"/>
        </w:rPr>
        <w:t>)</w:t>
      </w:r>
    </w:p>
    <w:p w:rsidR="00823A32" w:rsidRDefault="00823A32" w:rsidP="00823A32">
      <w:r>
        <w:t xml:space="preserve">             3 5 7</w:t>
      </w:r>
    </w:p>
    <w:p w:rsidR="00823A32" w:rsidRDefault="00823A32" w:rsidP="00823A32">
      <w:r>
        <w:t xml:space="preserve">             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3  2</w:t>
      </w:r>
      <w:r>
        <w:rPr>
          <w:rFonts w:hint="eastAsia"/>
        </w:rPr>
        <w:t>台可用</w:t>
      </w:r>
      <w:r>
        <w:rPr>
          <w:rFonts w:hint="eastAsia"/>
        </w:rPr>
        <w:t xml:space="preserve"> </w:t>
      </w:r>
      <w:r>
        <w:rPr>
          <w:rFonts w:hint="eastAsia"/>
        </w:rPr>
        <w:t>集群可用</w:t>
      </w:r>
      <w:r>
        <w:rPr>
          <w:rFonts w:hint="eastAsia"/>
        </w:rPr>
        <w:t xml:space="preserve">  </w:t>
      </w:r>
      <w:r>
        <w:rPr>
          <w:rFonts w:hint="eastAsia"/>
        </w:rPr>
        <w:t>容错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 xml:space="preserve">  </w:t>
      </w:r>
      <w:r>
        <w:rPr>
          <w:rFonts w:hint="eastAsia"/>
        </w:rPr>
        <w:t>容错率</w:t>
      </w:r>
      <w:r>
        <w:rPr>
          <w:rFonts w:hint="eastAsia"/>
        </w:rPr>
        <w:t xml:space="preserve"> 1/3=33%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4  3</w:t>
      </w:r>
      <w:r>
        <w:rPr>
          <w:rFonts w:hint="eastAsia"/>
        </w:rPr>
        <w:t>台可用</w:t>
      </w:r>
      <w:r>
        <w:rPr>
          <w:rFonts w:hint="eastAsia"/>
        </w:rPr>
        <w:t xml:space="preserve"> </w:t>
      </w:r>
      <w:r>
        <w:rPr>
          <w:rFonts w:hint="eastAsia"/>
        </w:rPr>
        <w:t>集群可用</w:t>
      </w:r>
      <w:r>
        <w:rPr>
          <w:rFonts w:hint="eastAsia"/>
        </w:rPr>
        <w:t xml:space="preserve">  </w:t>
      </w:r>
      <w:r>
        <w:rPr>
          <w:rFonts w:hint="eastAsia"/>
        </w:rPr>
        <w:t>容错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 xml:space="preserve">  </w:t>
      </w:r>
      <w:r>
        <w:rPr>
          <w:rFonts w:hint="eastAsia"/>
        </w:rPr>
        <w:t>容错率</w:t>
      </w:r>
      <w:r>
        <w:rPr>
          <w:rFonts w:hint="eastAsia"/>
        </w:rPr>
        <w:t xml:space="preserve"> 1/4=25%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面试题：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3</w:t>
      </w:r>
      <w:r>
        <w:rPr>
          <w:rFonts w:hint="eastAsia"/>
        </w:rPr>
        <w:t>台</w:t>
      </w:r>
      <w:r>
        <w:rPr>
          <w:rFonts w:hint="eastAsia"/>
        </w:rPr>
        <w:t xml:space="preserve"> zookeeper A B C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问题：那一台机器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 xml:space="preserve"> leader </w:t>
      </w:r>
      <w:r>
        <w:rPr>
          <w:rFonts w:hint="eastAsia"/>
        </w:rPr>
        <w:t>为什么？</w:t>
      </w:r>
    </w:p>
    <w:p w:rsidR="00823A32" w:rsidRDefault="00823A32" w:rsidP="00823A32">
      <w:r>
        <w:t xml:space="preserve">             A leader  </w:t>
      </w:r>
    </w:p>
    <w:p w:rsidR="00823A32" w:rsidRDefault="00823A32" w:rsidP="00823A32">
      <w:r>
        <w:t xml:space="preserve">             A follower</w:t>
      </w:r>
    </w:p>
    <w:p w:rsidR="00823A32" w:rsidRDefault="00823A32" w:rsidP="00823A32">
      <w:r>
        <w:t xml:space="preserve">             B leader </w:t>
      </w:r>
    </w:p>
    <w:p w:rsidR="00823A32" w:rsidRDefault="00823A32" w:rsidP="00823A32">
      <w:r>
        <w:t xml:space="preserve">             B leader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B </w:t>
      </w:r>
      <w:r>
        <w:rPr>
          <w:rFonts w:hint="eastAsia"/>
        </w:rPr>
        <w:t>可能性最大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b) </w:t>
      </w:r>
      <w:r>
        <w:rPr>
          <w:rFonts w:hint="eastAsia"/>
        </w:rPr>
        <w:t>安装</w:t>
      </w:r>
      <w:r>
        <w:rPr>
          <w:rFonts w:hint="eastAsia"/>
        </w:rPr>
        <w:t xml:space="preserve"> HA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 secondarynamenode : </w:t>
      </w:r>
      <w:r>
        <w:rPr>
          <w:rFonts w:hint="eastAsia"/>
        </w:rPr>
        <w:t>协助</w:t>
      </w:r>
      <w:r>
        <w:rPr>
          <w:rFonts w:hint="eastAsia"/>
        </w:rPr>
        <w:t xml:space="preserve"> namenode </w:t>
      </w:r>
      <w:r>
        <w:rPr>
          <w:rFonts w:hint="eastAsia"/>
        </w:rPr>
        <w:t>合并</w:t>
      </w:r>
      <w:r>
        <w:rPr>
          <w:rFonts w:hint="eastAsia"/>
        </w:rPr>
        <w:t xml:space="preserve"> fsimage</w:t>
      </w:r>
      <w:r>
        <w:rPr>
          <w:rFonts w:hint="eastAsia"/>
        </w:rPr>
        <w:t>与</w:t>
      </w:r>
      <w:r>
        <w:rPr>
          <w:rFonts w:hint="eastAsia"/>
        </w:rPr>
        <w:t>edits</w:t>
      </w:r>
      <w:r>
        <w:rPr>
          <w:rFonts w:hint="eastAsia"/>
        </w:rPr>
        <w:t>文件</w:t>
      </w:r>
      <w:r>
        <w:rPr>
          <w:rFonts w:hint="eastAsia"/>
        </w:rPr>
        <w:t xml:space="preserve"> (</w:t>
      </w:r>
      <w:r>
        <w:rPr>
          <w:rFonts w:hint="eastAsia"/>
        </w:rPr>
        <w:t>不需要</w:t>
      </w:r>
      <w:r>
        <w:rPr>
          <w:rFonts w:hint="eastAsia"/>
        </w:rPr>
        <w:t>)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 journalnode: </w:t>
      </w:r>
      <w:r>
        <w:rPr>
          <w:rFonts w:hint="eastAsia"/>
        </w:rPr>
        <w:t>仅仅只是备份</w:t>
      </w:r>
      <w:r>
        <w:rPr>
          <w:rFonts w:hint="eastAsia"/>
        </w:rPr>
        <w:t xml:space="preserve"> edits</w:t>
      </w:r>
      <w:r>
        <w:rPr>
          <w:rFonts w:hint="eastAsia"/>
        </w:rPr>
        <w:t>文件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仅仅只是将</w:t>
      </w:r>
      <w:r>
        <w:rPr>
          <w:rFonts w:hint="eastAsia"/>
        </w:rPr>
        <w:t xml:space="preserve">edits </w:t>
      </w:r>
      <w:r>
        <w:rPr>
          <w:rFonts w:hint="eastAsia"/>
        </w:rPr>
        <w:t>文件从当前</w:t>
      </w:r>
      <w:r>
        <w:rPr>
          <w:rFonts w:hint="eastAsia"/>
        </w:rPr>
        <w:t xml:space="preserve">active namenode </w:t>
      </w:r>
      <w:r>
        <w:rPr>
          <w:rFonts w:hint="eastAsia"/>
        </w:rPr>
        <w:t>节点获取到</w:t>
      </w:r>
      <w:r>
        <w:rPr>
          <w:rFonts w:hint="eastAsia"/>
        </w:rPr>
        <w:t>(</w:t>
      </w:r>
      <w:r>
        <w:rPr>
          <w:rFonts w:hint="eastAsia"/>
        </w:rPr>
        <w:t>同步过来</w:t>
      </w:r>
      <w:r>
        <w:rPr>
          <w:rFonts w:hint="eastAsia"/>
        </w:rPr>
        <w:t>)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  Standy Namenode: </w:t>
      </w:r>
      <w:r>
        <w:rPr>
          <w:rFonts w:hint="eastAsia"/>
        </w:rPr>
        <w:t>需要从</w:t>
      </w:r>
      <w:r>
        <w:rPr>
          <w:rFonts w:hint="eastAsia"/>
        </w:rPr>
        <w:t xml:space="preserve">journalnode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edits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rPr>
          <w:rFonts w:hint="eastAsia"/>
        </w:rPr>
        <w:t xml:space="preserve"> fsimage </w:t>
      </w:r>
      <w:r>
        <w:rPr>
          <w:rFonts w:hint="eastAsia"/>
        </w:rPr>
        <w:t>与</w:t>
      </w:r>
      <w:r>
        <w:rPr>
          <w:rFonts w:hint="eastAsia"/>
        </w:rPr>
        <w:t xml:space="preserve">edits </w:t>
      </w:r>
      <w:r>
        <w:rPr>
          <w:rFonts w:hint="eastAsia"/>
        </w:rPr>
        <w:t>文件</w:t>
      </w:r>
    </w:p>
    <w:p w:rsidR="00823A32" w:rsidRDefault="00823A32" w:rsidP="00823A32">
      <w:r>
        <w:t xml:space="preserve">              # hdfs namenode -bootstrapStandby 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lastRenderedPageBreak/>
        <w:t xml:space="preserve">              </w:t>
      </w:r>
      <w:r>
        <w:rPr>
          <w:rFonts w:hint="eastAsia"/>
        </w:rPr>
        <w:t>将</w:t>
      </w:r>
      <w:r>
        <w:rPr>
          <w:rFonts w:hint="eastAsia"/>
        </w:rPr>
        <w:t xml:space="preserve">fsimage </w:t>
      </w:r>
      <w:r>
        <w:rPr>
          <w:rFonts w:hint="eastAsia"/>
        </w:rPr>
        <w:t>文件从已经格式化好的</w:t>
      </w:r>
      <w:r>
        <w:rPr>
          <w:rFonts w:hint="eastAsia"/>
        </w:rPr>
        <w:t xml:space="preserve">namenode </w:t>
      </w:r>
      <w:r>
        <w:rPr>
          <w:rFonts w:hint="eastAsia"/>
        </w:rPr>
        <w:t>上拷贝到当前这个</w:t>
      </w:r>
      <w:r>
        <w:rPr>
          <w:rFonts w:hint="eastAsia"/>
        </w:rPr>
        <w:t>namenode</w:t>
      </w:r>
      <w:r>
        <w:rPr>
          <w:rFonts w:hint="eastAsia"/>
        </w:rPr>
        <w:t>上</w:t>
      </w:r>
    </w:p>
    <w:p w:rsidR="00823A32" w:rsidRDefault="00823A32" w:rsidP="00823A32">
      <w:r>
        <w:t xml:space="preserve">            NOTE: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如果从已有的非</w:t>
      </w:r>
      <w:r>
        <w:rPr>
          <w:rFonts w:hint="eastAsia"/>
        </w:rPr>
        <w:t xml:space="preserve">HA </w:t>
      </w:r>
      <w:r>
        <w:rPr>
          <w:rFonts w:hint="eastAsia"/>
        </w:rPr>
        <w:t>升级为</w:t>
      </w:r>
      <w:r>
        <w:rPr>
          <w:rFonts w:hint="eastAsia"/>
        </w:rPr>
        <w:t xml:space="preserve">HA 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出现格式化目录已经存在的错误</w:t>
      </w:r>
      <w:r>
        <w:rPr>
          <w:rFonts w:hint="eastAsia"/>
        </w:rPr>
        <w:t xml:space="preserve"> </w:t>
      </w:r>
      <w:r>
        <w:rPr>
          <w:rFonts w:hint="eastAsia"/>
        </w:rPr>
        <w:t>这是正常情况</w:t>
      </w:r>
    </w:p>
    <w:p w:rsidR="00823A32" w:rsidRDefault="00823A32" w:rsidP="00823A32">
      <w:r>
        <w:t xml:space="preserve">    hive:</w:t>
      </w:r>
    </w:p>
    <w:p w:rsidR="00823A32" w:rsidRDefault="00823A32" w:rsidP="00823A32">
      <w:r>
        <w:t xml:space="preserve">      # create database hive default character set latin1;</w:t>
      </w:r>
    </w:p>
    <w:p w:rsidR="00823A32" w:rsidRDefault="00823A32" w:rsidP="00823A32">
      <w:r>
        <w:t xml:space="preserve">      # grant all privileges on hive.* to 'hive'@'%' identified by 'hive';</w:t>
      </w:r>
    </w:p>
    <w:p w:rsidR="00823A32" w:rsidRDefault="00823A32" w:rsidP="00823A32">
      <w:r>
        <w:t xml:space="preserve">      # flush privileges;</w:t>
      </w:r>
    </w:p>
    <w:p w:rsidR="00823A32" w:rsidRDefault="00823A32" w:rsidP="00823A32">
      <w:pPr>
        <w:rPr>
          <w:rFonts w:hint="eastAsia"/>
        </w:rPr>
      </w:pPr>
      <w:r>
        <w:rPr>
          <w:rFonts w:hint="eastAsia"/>
        </w:rPr>
        <w:t xml:space="preserve">      # </w:t>
      </w:r>
      <w:r>
        <w:rPr>
          <w:rFonts w:hint="eastAsia"/>
        </w:rPr>
        <w:t>问题</w:t>
      </w:r>
      <w:r>
        <w:rPr>
          <w:rFonts w:hint="eastAsia"/>
        </w:rPr>
        <w:t xml:space="preserve"> Caused by: java.lang.ClassNotFoundException: com.mysql.jdbc.Driver</w:t>
      </w:r>
    </w:p>
    <w:p w:rsidR="00823A32" w:rsidRDefault="00823A32" w:rsidP="00823A32">
      <w:r>
        <w:t xml:space="preserve">      </w:t>
      </w:r>
    </w:p>
    <w:p w:rsidR="00823A32" w:rsidRDefault="00823A32" w:rsidP="00823A32">
      <w:r>
        <w:t xml:space="preserve">      # scp mysql-connector-java-5.1.40-bin.jar root@bigdata-spark05.ibeifeng.com:/usr/share/java</w:t>
      </w:r>
    </w:p>
    <w:p w:rsidR="00823A32" w:rsidRDefault="00823A32" w:rsidP="00823A32">
      <w:r>
        <w:t xml:space="preserve">      </w:t>
      </w:r>
    </w:p>
    <w:p w:rsidR="00823A32" w:rsidRDefault="00823A32" w:rsidP="00823A32">
      <w:r>
        <w:t xml:space="preserve">      # mv mysql-connector-java-5.1.40-bin.jar mysql-connector-java.jar</w:t>
      </w:r>
    </w:p>
    <w:p w:rsidR="00823A32" w:rsidRDefault="00823A32" w:rsidP="00823A32"/>
    <w:p w:rsidR="00823A32" w:rsidRDefault="00823A32" w:rsidP="00823A32">
      <w:r>
        <w:t xml:space="preserve">      # create table company(id int,name string) ROW FORMAT DELIMITED FIELDS TERMINATED BY '\t'</w:t>
      </w:r>
    </w:p>
    <w:p w:rsidR="00823A32" w:rsidRDefault="00823A32" w:rsidP="00823A32">
      <w:r>
        <w:t xml:space="preserve">      # vi hive.txt</w:t>
      </w:r>
    </w:p>
    <w:p w:rsidR="00823A32" w:rsidRDefault="00823A32" w:rsidP="00823A32">
      <w:r>
        <w:t xml:space="preserve">      1001  google</w:t>
      </w:r>
    </w:p>
    <w:p w:rsidR="00823A32" w:rsidRDefault="00823A32" w:rsidP="00823A32">
      <w:r>
        <w:t xml:space="preserve">      1002  baidu</w:t>
      </w:r>
    </w:p>
    <w:p w:rsidR="00823A32" w:rsidRDefault="00823A32" w:rsidP="00823A32">
      <w:r>
        <w:t xml:space="preserve">      1003  ali</w:t>
      </w:r>
    </w:p>
    <w:p w:rsidR="00823A32" w:rsidRDefault="00823A32" w:rsidP="00823A32">
      <w:r>
        <w:t xml:space="preserve">      1004  360</w:t>
      </w:r>
    </w:p>
    <w:p w:rsidR="00823A32" w:rsidRDefault="00823A32" w:rsidP="00823A32">
      <w:r>
        <w:t xml:space="preserve">      # load data local inpath '/opt/datas/hive.txt' into table default.company</w:t>
      </w:r>
    </w:p>
    <w:p w:rsidR="00823A32" w:rsidRDefault="00823A32" w:rsidP="00823A32"/>
    <w:p w:rsidR="00E73834" w:rsidRPr="00E73834" w:rsidRDefault="00823A32" w:rsidP="00823A32">
      <w:pPr>
        <w:rPr>
          <w:rFonts w:hint="eastAsia"/>
        </w:rPr>
      </w:pPr>
      <w:r>
        <w:t xml:space="preserve">      # select count(id) from default.company</w:t>
      </w:r>
      <w:bookmarkStart w:id="0" w:name="_GoBack"/>
      <w:bookmarkEnd w:id="0"/>
    </w:p>
    <w:sectPr w:rsidR="00E73834" w:rsidRPr="00E73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90" w:rsidRDefault="00616490" w:rsidP="001255F2">
      <w:pPr>
        <w:spacing w:line="240" w:lineRule="auto"/>
      </w:pPr>
      <w:r>
        <w:separator/>
      </w:r>
    </w:p>
  </w:endnote>
  <w:endnote w:type="continuationSeparator" w:id="0">
    <w:p w:rsidR="00616490" w:rsidRDefault="00616490" w:rsidP="00125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90" w:rsidRDefault="00616490" w:rsidP="001255F2">
      <w:pPr>
        <w:spacing w:line="240" w:lineRule="auto"/>
      </w:pPr>
      <w:r>
        <w:separator/>
      </w:r>
    </w:p>
  </w:footnote>
  <w:footnote w:type="continuationSeparator" w:id="0">
    <w:p w:rsidR="00616490" w:rsidRDefault="00616490" w:rsidP="00125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12FC"/>
    <w:multiLevelType w:val="hybridMultilevel"/>
    <w:tmpl w:val="07AA517E"/>
    <w:lvl w:ilvl="0" w:tplc="8E0CDA2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2373"/>
    <w:multiLevelType w:val="multilevel"/>
    <w:tmpl w:val="9250A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2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E42211"/>
    <w:multiLevelType w:val="hybridMultilevel"/>
    <w:tmpl w:val="4DD67DF0"/>
    <w:lvl w:ilvl="0" w:tplc="3CEECE2E">
      <w:start w:val="1"/>
      <w:numFmt w:val="bullet"/>
      <w:pStyle w:val="4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001B01"/>
    <w:multiLevelType w:val="hybridMultilevel"/>
    <w:tmpl w:val="1D246272"/>
    <w:lvl w:ilvl="0" w:tplc="FF564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73341D"/>
    <w:multiLevelType w:val="hybridMultilevel"/>
    <w:tmpl w:val="58A8A05A"/>
    <w:lvl w:ilvl="0" w:tplc="E4285C16">
      <w:start w:val="1"/>
      <w:numFmt w:val="decimal"/>
      <w:lvlText w:val="1.1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C64CA8"/>
    <w:multiLevelType w:val="hybridMultilevel"/>
    <w:tmpl w:val="5E381638"/>
    <w:lvl w:ilvl="0" w:tplc="1382E9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DE5C04"/>
    <w:multiLevelType w:val="hybridMultilevel"/>
    <w:tmpl w:val="2CEEEA68"/>
    <w:lvl w:ilvl="0" w:tplc="F356CFF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BA3644"/>
    <w:multiLevelType w:val="multilevel"/>
    <w:tmpl w:val="DFEC105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8096FCE"/>
    <w:multiLevelType w:val="hybridMultilevel"/>
    <w:tmpl w:val="78B29FD8"/>
    <w:lvl w:ilvl="0" w:tplc="A6D6C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112313"/>
    <w:multiLevelType w:val="hybridMultilevel"/>
    <w:tmpl w:val="AFA24C26"/>
    <w:lvl w:ilvl="0" w:tplc="585C20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81042A"/>
    <w:multiLevelType w:val="multilevel"/>
    <w:tmpl w:val="1F5A2A8C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1D"/>
    <w:rsid w:val="00003A89"/>
    <w:rsid w:val="00003E8B"/>
    <w:rsid w:val="00010398"/>
    <w:rsid w:val="00012659"/>
    <w:rsid w:val="00015A78"/>
    <w:rsid w:val="00017354"/>
    <w:rsid w:val="000231DA"/>
    <w:rsid w:val="0002453B"/>
    <w:rsid w:val="000334D2"/>
    <w:rsid w:val="00036EE6"/>
    <w:rsid w:val="00040780"/>
    <w:rsid w:val="000411F5"/>
    <w:rsid w:val="000412C5"/>
    <w:rsid w:val="0004327A"/>
    <w:rsid w:val="00043314"/>
    <w:rsid w:val="000465C9"/>
    <w:rsid w:val="00047433"/>
    <w:rsid w:val="0005104F"/>
    <w:rsid w:val="00053362"/>
    <w:rsid w:val="000627DF"/>
    <w:rsid w:val="0006793E"/>
    <w:rsid w:val="000725B6"/>
    <w:rsid w:val="00072D3D"/>
    <w:rsid w:val="00073277"/>
    <w:rsid w:val="00075B2F"/>
    <w:rsid w:val="00077E2C"/>
    <w:rsid w:val="000806F2"/>
    <w:rsid w:val="000815BC"/>
    <w:rsid w:val="00083D7A"/>
    <w:rsid w:val="000878C7"/>
    <w:rsid w:val="0009084F"/>
    <w:rsid w:val="00094164"/>
    <w:rsid w:val="000A50AF"/>
    <w:rsid w:val="000A6B69"/>
    <w:rsid w:val="000B1895"/>
    <w:rsid w:val="000B308D"/>
    <w:rsid w:val="000B324E"/>
    <w:rsid w:val="000B4CE6"/>
    <w:rsid w:val="000C273C"/>
    <w:rsid w:val="000D0046"/>
    <w:rsid w:val="000D2CDC"/>
    <w:rsid w:val="000D4C8D"/>
    <w:rsid w:val="000D5326"/>
    <w:rsid w:val="000D5EC0"/>
    <w:rsid w:val="000E08E9"/>
    <w:rsid w:val="000E1D33"/>
    <w:rsid w:val="000E1E05"/>
    <w:rsid w:val="000E3407"/>
    <w:rsid w:val="000F0B31"/>
    <w:rsid w:val="000F5F6C"/>
    <w:rsid w:val="00102163"/>
    <w:rsid w:val="001047C1"/>
    <w:rsid w:val="001071BE"/>
    <w:rsid w:val="0011783A"/>
    <w:rsid w:val="00117C66"/>
    <w:rsid w:val="00120382"/>
    <w:rsid w:val="0012226D"/>
    <w:rsid w:val="00124D75"/>
    <w:rsid w:val="001255F2"/>
    <w:rsid w:val="00130DB9"/>
    <w:rsid w:val="00135797"/>
    <w:rsid w:val="0014304D"/>
    <w:rsid w:val="00145CBE"/>
    <w:rsid w:val="00146A64"/>
    <w:rsid w:val="0015523C"/>
    <w:rsid w:val="0015703C"/>
    <w:rsid w:val="0015790E"/>
    <w:rsid w:val="00162CBF"/>
    <w:rsid w:val="00164CFB"/>
    <w:rsid w:val="0016765B"/>
    <w:rsid w:val="001727C0"/>
    <w:rsid w:val="0017450C"/>
    <w:rsid w:val="001766EB"/>
    <w:rsid w:val="00177626"/>
    <w:rsid w:val="00177F94"/>
    <w:rsid w:val="00181093"/>
    <w:rsid w:val="00191683"/>
    <w:rsid w:val="00195AE7"/>
    <w:rsid w:val="001A1FBB"/>
    <w:rsid w:val="001B2AB6"/>
    <w:rsid w:val="001B5DE5"/>
    <w:rsid w:val="001C2025"/>
    <w:rsid w:val="001C50F5"/>
    <w:rsid w:val="001C78D8"/>
    <w:rsid w:val="001D2E47"/>
    <w:rsid w:val="001D4CE3"/>
    <w:rsid w:val="001D7785"/>
    <w:rsid w:val="001E6CBE"/>
    <w:rsid w:val="001F0E73"/>
    <w:rsid w:val="001F1E11"/>
    <w:rsid w:val="001F310A"/>
    <w:rsid w:val="001F659C"/>
    <w:rsid w:val="002002EF"/>
    <w:rsid w:val="00204703"/>
    <w:rsid w:val="00207F15"/>
    <w:rsid w:val="00213AB7"/>
    <w:rsid w:val="00214F1F"/>
    <w:rsid w:val="00224A63"/>
    <w:rsid w:val="00242007"/>
    <w:rsid w:val="00243B0B"/>
    <w:rsid w:val="002449FF"/>
    <w:rsid w:val="00251257"/>
    <w:rsid w:val="002553EC"/>
    <w:rsid w:val="0028017D"/>
    <w:rsid w:val="00281D47"/>
    <w:rsid w:val="00284C9E"/>
    <w:rsid w:val="00286FC5"/>
    <w:rsid w:val="002A7AAE"/>
    <w:rsid w:val="002B23D3"/>
    <w:rsid w:val="002B6B80"/>
    <w:rsid w:val="002C32DC"/>
    <w:rsid w:val="002D1D40"/>
    <w:rsid w:val="002E5A4F"/>
    <w:rsid w:val="002E7D78"/>
    <w:rsid w:val="002F5541"/>
    <w:rsid w:val="00301E5A"/>
    <w:rsid w:val="00302BC2"/>
    <w:rsid w:val="00305338"/>
    <w:rsid w:val="00310A72"/>
    <w:rsid w:val="00311A4E"/>
    <w:rsid w:val="00312A5F"/>
    <w:rsid w:val="00321C82"/>
    <w:rsid w:val="00323223"/>
    <w:rsid w:val="00326CCC"/>
    <w:rsid w:val="00331EC8"/>
    <w:rsid w:val="00333447"/>
    <w:rsid w:val="00334609"/>
    <w:rsid w:val="00341E7C"/>
    <w:rsid w:val="0034507C"/>
    <w:rsid w:val="003460AD"/>
    <w:rsid w:val="003509B4"/>
    <w:rsid w:val="003532C6"/>
    <w:rsid w:val="0035729F"/>
    <w:rsid w:val="00363903"/>
    <w:rsid w:val="003642C0"/>
    <w:rsid w:val="00372237"/>
    <w:rsid w:val="00374BD3"/>
    <w:rsid w:val="00376B9F"/>
    <w:rsid w:val="00377BCB"/>
    <w:rsid w:val="00383E10"/>
    <w:rsid w:val="00383FC4"/>
    <w:rsid w:val="003854AB"/>
    <w:rsid w:val="00390634"/>
    <w:rsid w:val="0039561D"/>
    <w:rsid w:val="003A2184"/>
    <w:rsid w:val="003A445C"/>
    <w:rsid w:val="003A7162"/>
    <w:rsid w:val="003B0EA4"/>
    <w:rsid w:val="003B5EBF"/>
    <w:rsid w:val="003C3D10"/>
    <w:rsid w:val="003D139F"/>
    <w:rsid w:val="003D3811"/>
    <w:rsid w:val="003D457B"/>
    <w:rsid w:val="003E2763"/>
    <w:rsid w:val="003F4F93"/>
    <w:rsid w:val="003F726A"/>
    <w:rsid w:val="004007FF"/>
    <w:rsid w:val="004042B4"/>
    <w:rsid w:val="00412B3F"/>
    <w:rsid w:val="004165C7"/>
    <w:rsid w:val="00417E83"/>
    <w:rsid w:val="00423974"/>
    <w:rsid w:val="00425025"/>
    <w:rsid w:val="0043082C"/>
    <w:rsid w:val="004547D6"/>
    <w:rsid w:val="00464121"/>
    <w:rsid w:val="0047066E"/>
    <w:rsid w:val="00473ACC"/>
    <w:rsid w:val="00484A06"/>
    <w:rsid w:val="004866A7"/>
    <w:rsid w:val="00487A53"/>
    <w:rsid w:val="00492E0F"/>
    <w:rsid w:val="004A6B96"/>
    <w:rsid w:val="004B0BBF"/>
    <w:rsid w:val="004B1181"/>
    <w:rsid w:val="004B480E"/>
    <w:rsid w:val="004C1518"/>
    <w:rsid w:val="004C1A38"/>
    <w:rsid w:val="004C4FFC"/>
    <w:rsid w:val="004D08DA"/>
    <w:rsid w:val="004D7DA6"/>
    <w:rsid w:val="004F60FA"/>
    <w:rsid w:val="00510E70"/>
    <w:rsid w:val="0051563D"/>
    <w:rsid w:val="005206DA"/>
    <w:rsid w:val="00521F15"/>
    <w:rsid w:val="00525F9C"/>
    <w:rsid w:val="0052750B"/>
    <w:rsid w:val="0053467C"/>
    <w:rsid w:val="005376CA"/>
    <w:rsid w:val="00550283"/>
    <w:rsid w:val="00553665"/>
    <w:rsid w:val="005537E7"/>
    <w:rsid w:val="00553FB8"/>
    <w:rsid w:val="00566467"/>
    <w:rsid w:val="00567FFD"/>
    <w:rsid w:val="005727A7"/>
    <w:rsid w:val="00582541"/>
    <w:rsid w:val="00584380"/>
    <w:rsid w:val="00587383"/>
    <w:rsid w:val="00587C3B"/>
    <w:rsid w:val="0059026D"/>
    <w:rsid w:val="005953AE"/>
    <w:rsid w:val="005A078C"/>
    <w:rsid w:val="005A68E2"/>
    <w:rsid w:val="005C08B7"/>
    <w:rsid w:val="005C15D2"/>
    <w:rsid w:val="005C2385"/>
    <w:rsid w:val="005C3378"/>
    <w:rsid w:val="005D2F25"/>
    <w:rsid w:val="005E1C0F"/>
    <w:rsid w:val="005E2341"/>
    <w:rsid w:val="005E3058"/>
    <w:rsid w:val="005E43FE"/>
    <w:rsid w:val="005E79F1"/>
    <w:rsid w:val="005F29D5"/>
    <w:rsid w:val="005F5C33"/>
    <w:rsid w:val="00610F25"/>
    <w:rsid w:val="0061290A"/>
    <w:rsid w:val="00614FE0"/>
    <w:rsid w:val="006161E7"/>
    <w:rsid w:val="00616490"/>
    <w:rsid w:val="006213A1"/>
    <w:rsid w:val="0062184B"/>
    <w:rsid w:val="006249C8"/>
    <w:rsid w:val="006257E2"/>
    <w:rsid w:val="00627A82"/>
    <w:rsid w:val="00630158"/>
    <w:rsid w:val="00640597"/>
    <w:rsid w:val="00652A4C"/>
    <w:rsid w:val="00656F8D"/>
    <w:rsid w:val="0066216E"/>
    <w:rsid w:val="00666D63"/>
    <w:rsid w:val="006712C6"/>
    <w:rsid w:val="006738D4"/>
    <w:rsid w:val="00675935"/>
    <w:rsid w:val="00676AC9"/>
    <w:rsid w:val="00676E2E"/>
    <w:rsid w:val="00680ADA"/>
    <w:rsid w:val="00680C63"/>
    <w:rsid w:val="00684CDD"/>
    <w:rsid w:val="0068538C"/>
    <w:rsid w:val="006901E2"/>
    <w:rsid w:val="00694011"/>
    <w:rsid w:val="006942CF"/>
    <w:rsid w:val="006A17F5"/>
    <w:rsid w:val="006B1D63"/>
    <w:rsid w:val="006B479B"/>
    <w:rsid w:val="006B7A21"/>
    <w:rsid w:val="006C2765"/>
    <w:rsid w:val="006C5799"/>
    <w:rsid w:val="006D4F99"/>
    <w:rsid w:val="006E0921"/>
    <w:rsid w:val="006E5506"/>
    <w:rsid w:val="006E57D6"/>
    <w:rsid w:val="006F07ED"/>
    <w:rsid w:val="006F25D8"/>
    <w:rsid w:val="006F42FD"/>
    <w:rsid w:val="006F4BF9"/>
    <w:rsid w:val="0070241D"/>
    <w:rsid w:val="00703BC5"/>
    <w:rsid w:val="00703C44"/>
    <w:rsid w:val="00704488"/>
    <w:rsid w:val="00705596"/>
    <w:rsid w:val="007073EA"/>
    <w:rsid w:val="00710ED9"/>
    <w:rsid w:val="00715451"/>
    <w:rsid w:val="00715CC0"/>
    <w:rsid w:val="00721158"/>
    <w:rsid w:val="00724A4B"/>
    <w:rsid w:val="00725105"/>
    <w:rsid w:val="0073116E"/>
    <w:rsid w:val="00732EB2"/>
    <w:rsid w:val="0073306F"/>
    <w:rsid w:val="007339AA"/>
    <w:rsid w:val="007379DC"/>
    <w:rsid w:val="00740372"/>
    <w:rsid w:val="00740B5A"/>
    <w:rsid w:val="007410B7"/>
    <w:rsid w:val="007456C2"/>
    <w:rsid w:val="0075206E"/>
    <w:rsid w:val="0075742A"/>
    <w:rsid w:val="0076384F"/>
    <w:rsid w:val="007662E8"/>
    <w:rsid w:val="007677F2"/>
    <w:rsid w:val="0077557D"/>
    <w:rsid w:val="00781E18"/>
    <w:rsid w:val="0078223F"/>
    <w:rsid w:val="00782244"/>
    <w:rsid w:val="007830AC"/>
    <w:rsid w:val="00787758"/>
    <w:rsid w:val="007958E8"/>
    <w:rsid w:val="007967C0"/>
    <w:rsid w:val="007A383A"/>
    <w:rsid w:val="007A4697"/>
    <w:rsid w:val="007A4ECC"/>
    <w:rsid w:val="007B3A04"/>
    <w:rsid w:val="007B419B"/>
    <w:rsid w:val="007B7A01"/>
    <w:rsid w:val="007C1DA9"/>
    <w:rsid w:val="007D3EB6"/>
    <w:rsid w:val="007D5971"/>
    <w:rsid w:val="007E41DE"/>
    <w:rsid w:val="007E775E"/>
    <w:rsid w:val="007F3140"/>
    <w:rsid w:val="007F73F8"/>
    <w:rsid w:val="00801507"/>
    <w:rsid w:val="00802A7D"/>
    <w:rsid w:val="00802ADE"/>
    <w:rsid w:val="008072EF"/>
    <w:rsid w:val="008131B2"/>
    <w:rsid w:val="00823A32"/>
    <w:rsid w:val="008272EB"/>
    <w:rsid w:val="008335E3"/>
    <w:rsid w:val="008339D9"/>
    <w:rsid w:val="00836305"/>
    <w:rsid w:val="00843E52"/>
    <w:rsid w:val="0085638F"/>
    <w:rsid w:val="00857A17"/>
    <w:rsid w:val="00863E26"/>
    <w:rsid w:val="008643B7"/>
    <w:rsid w:val="00867CB8"/>
    <w:rsid w:val="0087434D"/>
    <w:rsid w:val="00883B89"/>
    <w:rsid w:val="008854A5"/>
    <w:rsid w:val="00894ECA"/>
    <w:rsid w:val="008A1085"/>
    <w:rsid w:val="008A24A7"/>
    <w:rsid w:val="008A6EBE"/>
    <w:rsid w:val="008B225A"/>
    <w:rsid w:val="008B60F8"/>
    <w:rsid w:val="008D062D"/>
    <w:rsid w:val="008D1352"/>
    <w:rsid w:val="008D2018"/>
    <w:rsid w:val="008D4030"/>
    <w:rsid w:val="008D41AC"/>
    <w:rsid w:val="008D447E"/>
    <w:rsid w:val="008D5815"/>
    <w:rsid w:val="008D7196"/>
    <w:rsid w:val="008E005A"/>
    <w:rsid w:val="008E5C72"/>
    <w:rsid w:val="008E72E3"/>
    <w:rsid w:val="008E77D6"/>
    <w:rsid w:val="008F2142"/>
    <w:rsid w:val="008F41D8"/>
    <w:rsid w:val="008F79BA"/>
    <w:rsid w:val="0090775E"/>
    <w:rsid w:val="00911AA5"/>
    <w:rsid w:val="00911F86"/>
    <w:rsid w:val="009136FE"/>
    <w:rsid w:val="0091487E"/>
    <w:rsid w:val="00914EE8"/>
    <w:rsid w:val="00915692"/>
    <w:rsid w:val="00924622"/>
    <w:rsid w:val="00925A34"/>
    <w:rsid w:val="0093048F"/>
    <w:rsid w:val="009309A3"/>
    <w:rsid w:val="00936998"/>
    <w:rsid w:val="00942D99"/>
    <w:rsid w:val="00951594"/>
    <w:rsid w:val="00954250"/>
    <w:rsid w:val="0097001C"/>
    <w:rsid w:val="00971308"/>
    <w:rsid w:val="00971922"/>
    <w:rsid w:val="00986B9C"/>
    <w:rsid w:val="0099200D"/>
    <w:rsid w:val="00997978"/>
    <w:rsid w:val="009A2E58"/>
    <w:rsid w:val="009B5EB3"/>
    <w:rsid w:val="009B681E"/>
    <w:rsid w:val="009B7E4A"/>
    <w:rsid w:val="009C2D3F"/>
    <w:rsid w:val="009D1429"/>
    <w:rsid w:val="009D1ACD"/>
    <w:rsid w:val="009D6057"/>
    <w:rsid w:val="009D626D"/>
    <w:rsid w:val="009E3F38"/>
    <w:rsid w:val="009E57A0"/>
    <w:rsid w:val="009F1C71"/>
    <w:rsid w:val="009F79AB"/>
    <w:rsid w:val="00A02C0E"/>
    <w:rsid w:val="00A042D0"/>
    <w:rsid w:val="00A04534"/>
    <w:rsid w:val="00A049CD"/>
    <w:rsid w:val="00A174F9"/>
    <w:rsid w:val="00A20907"/>
    <w:rsid w:val="00A243EE"/>
    <w:rsid w:val="00A253E1"/>
    <w:rsid w:val="00A25CF0"/>
    <w:rsid w:val="00A319C3"/>
    <w:rsid w:val="00A37982"/>
    <w:rsid w:val="00A4169E"/>
    <w:rsid w:val="00A44334"/>
    <w:rsid w:val="00A4534C"/>
    <w:rsid w:val="00A50BF1"/>
    <w:rsid w:val="00A51C25"/>
    <w:rsid w:val="00A55142"/>
    <w:rsid w:val="00A60B4E"/>
    <w:rsid w:val="00A62B37"/>
    <w:rsid w:val="00A77343"/>
    <w:rsid w:val="00A907ED"/>
    <w:rsid w:val="00A90E4D"/>
    <w:rsid w:val="00A92EF6"/>
    <w:rsid w:val="00AB02C5"/>
    <w:rsid w:val="00AB28DF"/>
    <w:rsid w:val="00AB2C94"/>
    <w:rsid w:val="00AB4705"/>
    <w:rsid w:val="00AB476E"/>
    <w:rsid w:val="00AC344C"/>
    <w:rsid w:val="00AC631B"/>
    <w:rsid w:val="00AC69EC"/>
    <w:rsid w:val="00AD5724"/>
    <w:rsid w:val="00AD6CA6"/>
    <w:rsid w:val="00AE0530"/>
    <w:rsid w:val="00AE3752"/>
    <w:rsid w:val="00AE6502"/>
    <w:rsid w:val="00AF6FD2"/>
    <w:rsid w:val="00B00141"/>
    <w:rsid w:val="00B03B05"/>
    <w:rsid w:val="00B11546"/>
    <w:rsid w:val="00B168F9"/>
    <w:rsid w:val="00B22FDA"/>
    <w:rsid w:val="00B31113"/>
    <w:rsid w:val="00B3421F"/>
    <w:rsid w:val="00B343B6"/>
    <w:rsid w:val="00B343E8"/>
    <w:rsid w:val="00B46161"/>
    <w:rsid w:val="00B556F0"/>
    <w:rsid w:val="00B61A0E"/>
    <w:rsid w:val="00B62E44"/>
    <w:rsid w:val="00B75A0F"/>
    <w:rsid w:val="00B817AE"/>
    <w:rsid w:val="00B81A4A"/>
    <w:rsid w:val="00B83035"/>
    <w:rsid w:val="00B86078"/>
    <w:rsid w:val="00B94E1F"/>
    <w:rsid w:val="00B95AD1"/>
    <w:rsid w:val="00B971B6"/>
    <w:rsid w:val="00BA3E26"/>
    <w:rsid w:val="00BA50BF"/>
    <w:rsid w:val="00BA5B42"/>
    <w:rsid w:val="00BB257B"/>
    <w:rsid w:val="00BC408C"/>
    <w:rsid w:val="00BC4AD7"/>
    <w:rsid w:val="00BD12DD"/>
    <w:rsid w:val="00BD2A1B"/>
    <w:rsid w:val="00BD35C9"/>
    <w:rsid w:val="00BD454C"/>
    <w:rsid w:val="00BE52EF"/>
    <w:rsid w:val="00C06801"/>
    <w:rsid w:val="00C102B1"/>
    <w:rsid w:val="00C141EB"/>
    <w:rsid w:val="00C162AE"/>
    <w:rsid w:val="00C17F16"/>
    <w:rsid w:val="00C20EEE"/>
    <w:rsid w:val="00C2779D"/>
    <w:rsid w:val="00C33325"/>
    <w:rsid w:val="00C35789"/>
    <w:rsid w:val="00C4793E"/>
    <w:rsid w:val="00C47C40"/>
    <w:rsid w:val="00C54036"/>
    <w:rsid w:val="00C54C91"/>
    <w:rsid w:val="00C6586F"/>
    <w:rsid w:val="00C77FCB"/>
    <w:rsid w:val="00C81411"/>
    <w:rsid w:val="00C819B7"/>
    <w:rsid w:val="00C81EE0"/>
    <w:rsid w:val="00C85304"/>
    <w:rsid w:val="00C8776A"/>
    <w:rsid w:val="00C96F9B"/>
    <w:rsid w:val="00CB16EA"/>
    <w:rsid w:val="00CC745E"/>
    <w:rsid w:val="00CD4927"/>
    <w:rsid w:val="00CD4BDB"/>
    <w:rsid w:val="00CD5101"/>
    <w:rsid w:val="00CD7069"/>
    <w:rsid w:val="00CE181E"/>
    <w:rsid w:val="00CF7023"/>
    <w:rsid w:val="00D003F1"/>
    <w:rsid w:val="00D047F4"/>
    <w:rsid w:val="00D074FC"/>
    <w:rsid w:val="00D22F72"/>
    <w:rsid w:val="00D25484"/>
    <w:rsid w:val="00D37DDA"/>
    <w:rsid w:val="00D42FB5"/>
    <w:rsid w:val="00D43ED9"/>
    <w:rsid w:val="00D457E2"/>
    <w:rsid w:val="00D50A65"/>
    <w:rsid w:val="00D50C7F"/>
    <w:rsid w:val="00D6133D"/>
    <w:rsid w:val="00D655B6"/>
    <w:rsid w:val="00D66106"/>
    <w:rsid w:val="00D71319"/>
    <w:rsid w:val="00D764C5"/>
    <w:rsid w:val="00D77234"/>
    <w:rsid w:val="00D86001"/>
    <w:rsid w:val="00DA34D6"/>
    <w:rsid w:val="00DA4427"/>
    <w:rsid w:val="00DA57AB"/>
    <w:rsid w:val="00DB7D3C"/>
    <w:rsid w:val="00DC3AC5"/>
    <w:rsid w:val="00DC6088"/>
    <w:rsid w:val="00DC7760"/>
    <w:rsid w:val="00DC7BCE"/>
    <w:rsid w:val="00DD189E"/>
    <w:rsid w:val="00DD3E0B"/>
    <w:rsid w:val="00DD5D64"/>
    <w:rsid w:val="00DD5E6D"/>
    <w:rsid w:val="00DD753E"/>
    <w:rsid w:val="00DE0D75"/>
    <w:rsid w:val="00DE140B"/>
    <w:rsid w:val="00DE43AD"/>
    <w:rsid w:val="00DE5B80"/>
    <w:rsid w:val="00DF0760"/>
    <w:rsid w:val="00DF711E"/>
    <w:rsid w:val="00E01F76"/>
    <w:rsid w:val="00E0351D"/>
    <w:rsid w:val="00E05C39"/>
    <w:rsid w:val="00E07626"/>
    <w:rsid w:val="00E077F9"/>
    <w:rsid w:val="00E162A1"/>
    <w:rsid w:val="00E17C9C"/>
    <w:rsid w:val="00E320DF"/>
    <w:rsid w:val="00E36E97"/>
    <w:rsid w:val="00E42A52"/>
    <w:rsid w:val="00E43B3E"/>
    <w:rsid w:val="00E454B5"/>
    <w:rsid w:val="00E47550"/>
    <w:rsid w:val="00E52992"/>
    <w:rsid w:val="00E55C1E"/>
    <w:rsid w:val="00E64024"/>
    <w:rsid w:val="00E669DB"/>
    <w:rsid w:val="00E713CF"/>
    <w:rsid w:val="00E73834"/>
    <w:rsid w:val="00E76A3C"/>
    <w:rsid w:val="00E77888"/>
    <w:rsid w:val="00E92027"/>
    <w:rsid w:val="00EA2E66"/>
    <w:rsid w:val="00EA5FE7"/>
    <w:rsid w:val="00EA6A02"/>
    <w:rsid w:val="00EC586E"/>
    <w:rsid w:val="00EE167E"/>
    <w:rsid w:val="00EF0225"/>
    <w:rsid w:val="00EF0462"/>
    <w:rsid w:val="00EF3EC8"/>
    <w:rsid w:val="00EF6A07"/>
    <w:rsid w:val="00EF714F"/>
    <w:rsid w:val="00F15304"/>
    <w:rsid w:val="00F169C6"/>
    <w:rsid w:val="00F16AA3"/>
    <w:rsid w:val="00F170AE"/>
    <w:rsid w:val="00F17AC8"/>
    <w:rsid w:val="00F20DDE"/>
    <w:rsid w:val="00F23B80"/>
    <w:rsid w:val="00F245ED"/>
    <w:rsid w:val="00F46CBC"/>
    <w:rsid w:val="00F47BDA"/>
    <w:rsid w:val="00F558F2"/>
    <w:rsid w:val="00F56EC8"/>
    <w:rsid w:val="00F725D0"/>
    <w:rsid w:val="00F73EBE"/>
    <w:rsid w:val="00F74CFF"/>
    <w:rsid w:val="00F75CB5"/>
    <w:rsid w:val="00F83CD9"/>
    <w:rsid w:val="00F87F9D"/>
    <w:rsid w:val="00F93659"/>
    <w:rsid w:val="00F9630E"/>
    <w:rsid w:val="00FB1A50"/>
    <w:rsid w:val="00FB2C66"/>
    <w:rsid w:val="00FB5667"/>
    <w:rsid w:val="00FC104F"/>
    <w:rsid w:val="00FC2BEA"/>
    <w:rsid w:val="00FC7653"/>
    <w:rsid w:val="00FD5982"/>
    <w:rsid w:val="00FE2177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BD48F0-AB46-4973-A039-0F13F7FD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E47"/>
    <w:pPr>
      <w:widowControl w:val="0"/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qFormat/>
    <w:rsid w:val="00E454B5"/>
    <w:pPr>
      <w:keepNext/>
      <w:keepLines/>
      <w:numPr>
        <w:numId w:val="10"/>
      </w:numPr>
      <w:adjustRightInd w:val="0"/>
      <w:spacing w:before="400" w:after="20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F75CB5"/>
    <w:pPr>
      <w:keepNext/>
      <w:keepLines/>
      <w:numPr>
        <w:ilvl w:val="1"/>
        <w:numId w:val="10"/>
      </w:numPr>
      <w:spacing w:beforeLines="50" w:before="50" w:afterLines="50" w:after="50" w:line="240" w:lineRule="auto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B556F0"/>
    <w:pPr>
      <w:keepNext/>
      <w:keepLines/>
      <w:numPr>
        <w:ilvl w:val="2"/>
        <w:numId w:val="10"/>
      </w:numPr>
      <w:spacing w:beforeLines="50" w:before="50" w:afterLines="50" w:after="50"/>
      <w:ind w:left="567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3"/>
    <w:unhideWhenUsed/>
    <w:qFormat/>
    <w:rsid w:val="00525F9C"/>
    <w:pPr>
      <w:keepNext/>
      <w:keepLines/>
      <w:numPr>
        <w:numId w:val="1"/>
      </w:numPr>
      <w:spacing w:before="120" w:after="120" w:line="200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54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54B5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75CB5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3C3D10"/>
    <w:pPr>
      <w:widowControl w:val="0"/>
      <w:shd w:val="clear" w:color="auto" w:fill="E7E6E6" w:themeFill="background2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rsid w:val="00B556F0"/>
    <w:rPr>
      <w:rFonts w:ascii="Times New Roman" w:hAnsi="Times New Roman"/>
      <w:b/>
      <w:bCs/>
      <w:sz w:val="24"/>
      <w:szCs w:val="32"/>
    </w:rPr>
  </w:style>
  <w:style w:type="paragraph" w:styleId="a4">
    <w:name w:val="Title"/>
    <w:basedOn w:val="a"/>
    <w:next w:val="a"/>
    <w:link w:val="Char"/>
    <w:uiPriority w:val="10"/>
    <w:qFormat/>
    <w:rsid w:val="00B62E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2E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3"/>
    <w:rsid w:val="001D2E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A68E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47C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6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67C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6E2E"/>
  </w:style>
  <w:style w:type="character" w:styleId="HTML0">
    <w:name w:val="HTML Code"/>
    <w:basedOn w:val="a0"/>
    <w:uiPriority w:val="99"/>
    <w:semiHidden/>
    <w:unhideWhenUsed/>
    <w:rsid w:val="00043314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255F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55F2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55F2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55F2"/>
    <w:rPr>
      <w:rFonts w:ascii="Times New Roman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1D2E4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D2E47"/>
    <w:rPr>
      <w:rFonts w:ascii="Times New Roman" w:hAnsi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454B5"/>
    <w:rPr>
      <w:rFonts w:ascii="Times New Roman" w:hAnsi="Times New Roman"/>
      <w:b/>
      <w:bCs/>
      <w:sz w:val="28"/>
      <w:szCs w:val="28"/>
    </w:rPr>
  </w:style>
  <w:style w:type="table" w:styleId="aa">
    <w:name w:val="Table Grid"/>
    <w:basedOn w:val="a1"/>
    <w:uiPriority w:val="39"/>
    <w:rsid w:val="0081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8131B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9D142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b">
    <w:name w:val="Normal (Web)"/>
    <w:basedOn w:val="a"/>
    <w:uiPriority w:val="99"/>
    <w:semiHidden/>
    <w:unhideWhenUsed/>
    <w:rsid w:val="008B225A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pln">
    <w:name w:val="pln"/>
    <w:basedOn w:val="a0"/>
    <w:rsid w:val="00AB28DF"/>
  </w:style>
  <w:style w:type="character" w:customStyle="1" w:styleId="pun">
    <w:name w:val="pun"/>
    <w:basedOn w:val="a0"/>
    <w:rsid w:val="00AB28DF"/>
  </w:style>
  <w:style w:type="character" w:customStyle="1" w:styleId="lit">
    <w:name w:val="lit"/>
    <w:basedOn w:val="a0"/>
    <w:rsid w:val="00AB28DF"/>
  </w:style>
  <w:style w:type="character" w:styleId="ac">
    <w:name w:val="FollowedHyperlink"/>
    <w:basedOn w:val="a0"/>
    <w:uiPriority w:val="99"/>
    <w:semiHidden/>
    <w:unhideWhenUsed/>
    <w:rsid w:val="005C33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4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6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302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0542658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154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8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6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0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01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2778160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</w:divsChild>
    </w:div>
    <w:div w:id="2043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bigdata-spark01.ibeifeng.com:/opt/modu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rchive.cloudera.com/cm5/cm/5/cloudera-manager-el6-cm5.3.6_x86_64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ot@bigdata-spark02.ibeifeng.com:/etc/securit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tao\Documents\&#33258;&#23450;&#20041;%20Office%20&#27169;&#26495;\new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newTemplate.dotx</Template>
  <TotalTime>9322</TotalTime>
  <Pages>14</Pages>
  <Words>2329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</dc:creator>
  <cp:keywords/>
  <dc:description/>
  <cp:lastModifiedBy>Leo Song</cp:lastModifiedBy>
  <cp:revision>177</cp:revision>
  <dcterms:created xsi:type="dcterms:W3CDTF">2016-05-20T10:00:00Z</dcterms:created>
  <dcterms:modified xsi:type="dcterms:W3CDTF">2016-10-24T10:33:00Z</dcterms:modified>
</cp:coreProperties>
</file>