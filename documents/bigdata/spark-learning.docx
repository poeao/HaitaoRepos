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2778" w:rsidRDefault="001E7C83" w:rsidP="001E5662">
      <w:pPr>
        <w:pStyle w:val="a4"/>
      </w:pPr>
      <w:r>
        <w:rPr>
          <w:rFonts w:hint="eastAsia"/>
        </w:rPr>
        <w:t>S</w:t>
      </w:r>
      <w:r>
        <w:t>park</w:t>
      </w:r>
    </w:p>
    <w:p w:rsidR="001E5662" w:rsidRDefault="009978E3" w:rsidP="009978E3">
      <w:pPr>
        <w:pStyle w:val="1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基础语法</w:t>
      </w:r>
    </w:p>
    <w:p w:rsidR="009978E3" w:rsidRDefault="004A0F4B" w:rsidP="004A0F4B">
      <w:pPr>
        <w:pStyle w:val="2"/>
        <w:spacing w:before="156" w:after="156"/>
      </w:pPr>
      <w:r>
        <w:t>if</w:t>
      </w:r>
      <w:r>
        <w:rPr>
          <w:rFonts w:hint="eastAsia"/>
        </w:rPr>
        <w:t>表达式</w:t>
      </w:r>
    </w:p>
    <w:p w:rsidR="004A0F4B" w:rsidRDefault="003E5253" w:rsidP="004A0F4B">
      <w:pPr>
        <w:rPr>
          <w:noProof/>
        </w:rPr>
      </w:pPr>
      <w:r>
        <w:rPr>
          <w:noProof/>
        </w:rPr>
        <w:drawing>
          <wp:inline distT="0" distB="0" distL="0" distR="0" wp14:anchorId="0F0FA07E" wp14:editId="0F51ABF9">
            <wp:extent cx="5274310" cy="11988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9AFE4E" wp14:editId="380EA6A8">
            <wp:extent cx="5274310" cy="4514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0A7B7B" wp14:editId="0E346357">
            <wp:extent cx="5274310" cy="18516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253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06BB97" wp14:editId="299CA5BC">
            <wp:extent cx="4429125" cy="19621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53" w:rsidRDefault="003E5253" w:rsidP="003E5253">
      <w:pPr>
        <w:pStyle w:val="2"/>
        <w:spacing w:before="156" w:after="156"/>
        <w:rPr>
          <w:noProof/>
        </w:rPr>
      </w:pPr>
      <w:r>
        <w:rPr>
          <w:noProof/>
        </w:rPr>
        <w:t>语句终结符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块表达式</w:t>
      </w:r>
    </w:p>
    <w:p w:rsidR="003E5253" w:rsidRDefault="007176FC" w:rsidP="003E5253">
      <w:r>
        <w:rPr>
          <w:noProof/>
        </w:rPr>
        <w:drawing>
          <wp:inline distT="0" distB="0" distL="0" distR="0" wp14:anchorId="0FB0C5A1" wp14:editId="513F10C1">
            <wp:extent cx="4714875" cy="257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6FC" w:rsidRDefault="007176FC" w:rsidP="003E5253">
      <w:r>
        <w:rPr>
          <w:noProof/>
        </w:rPr>
        <w:drawing>
          <wp:inline distT="0" distB="0" distL="0" distR="0" wp14:anchorId="303DD2DE" wp14:editId="5F40F94A">
            <wp:extent cx="4419600" cy="2190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A2" w:rsidRDefault="00717DA2" w:rsidP="003E5253">
      <w:r>
        <w:rPr>
          <w:noProof/>
        </w:rPr>
        <w:lastRenderedPageBreak/>
        <w:drawing>
          <wp:inline distT="0" distB="0" distL="0" distR="0" wp14:anchorId="749074BE" wp14:editId="38EEC1E9">
            <wp:extent cx="5274310" cy="7556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175" w:rsidRDefault="00BF4175" w:rsidP="00BF4175">
      <w:pPr>
        <w:pStyle w:val="2"/>
        <w:spacing w:before="156" w:after="156"/>
      </w:pPr>
      <w:r>
        <w:t>输入和输出</w:t>
      </w:r>
    </w:p>
    <w:p w:rsidR="00BF4175" w:rsidRDefault="00D65F0A" w:rsidP="00BF4175">
      <w:r>
        <w:rPr>
          <w:noProof/>
        </w:rPr>
        <w:drawing>
          <wp:inline distT="0" distB="0" distL="0" distR="0" wp14:anchorId="2984AA2C" wp14:editId="18970CEB">
            <wp:extent cx="5274310" cy="13716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F0A" w:rsidRDefault="00D65F0A" w:rsidP="00BF4175">
      <w:r>
        <w:rPr>
          <w:noProof/>
        </w:rPr>
        <w:drawing>
          <wp:inline distT="0" distB="0" distL="0" distR="0" wp14:anchorId="1E5CCE10" wp14:editId="7C1A49E3">
            <wp:extent cx="5274310" cy="19970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9D1" w:rsidRDefault="009E79D1" w:rsidP="009E79D1">
      <w:pPr>
        <w:pStyle w:val="2"/>
        <w:spacing w:before="156" w:after="156"/>
      </w:pPr>
      <w:r>
        <w:rPr>
          <w:rFonts w:hint="eastAsia"/>
        </w:rPr>
        <w:t>循环</w:t>
      </w:r>
    </w:p>
    <w:p w:rsidR="009E79D1" w:rsidRDefault="00392330" w:rsidP="009E79D1">
      <w:pPr>
        <w:rPr>
          <w:noProof/>
        </w:rPr>
      </w:pPr>
      <w:r>
        <w:rPr>
          <w:noProof/>
        </w:rPr>
        <w:drawing>
          <wp:inline distT="0" distB="0" distL="0" distR="0" wp14:anchorId="001FDE95" wp14:editId="163ED9E1">
            <wp:extent cx="5274310" cy="30841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330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F1C5AAA" wp14:editId="2878A2E1">
            <wp:extent cx="2228850" cy="21907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3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98DD1F" wp14:editId="1EE8FEA2">
            <wp:extent cx="2971800" cy="50482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30" w:rsidRDefault="00392330" w:rsidP="009E79D1">
      <w:r>
        <w:rPr>
          <w:noProof/>
        </w:rPr>
        <w:drawing>
          <wp:inline distT="0" distB="0" distL="0" distR="0" wp14:anchorId="10CB417C" wp14:editId="5725DE56">
            <wp:extent cx="1695450" cy="609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30" w:rsidRDefault="00392330" w:rsidP="00392330">
      <w:pPr>
        <w:pStyle w:val="2"/>
        <w:spacing w:before="156" w:after="156"/>
      </w:pPr>
      <w:r>
        <w:t>函数</w:t>
      </w:r>
    </w:p>
    <w:p w:rsidR="00392330" w:rsidRDefault="008E4ABD" w:rsidP="00392330">
      <w:pPr>
        <w:rPr>
          <w:noProof/>
        </w:rPr>
      </w:pPr>
      <w:r>
        <w:rPr>
          <w:noProof/>
        </w:rPr>
        <w:drawing>
          <wp:inline distT="0" distB="0" distL="0" distR="0" wp14:anchorId="463FE18D" wp14:editId="2E22EA96">
            <wp:extent cx="5274310" cy="29019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4AB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4B66F" wp14:editId="6F2C362E">
            <wp:extent cx="5274310" cy="12674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419" w:rsidRPr="00C27419">
        <w:rPr>
          <w:noProof/>
        </w:rPr>
        <w:t xml:space="preserve"> </w:t>
      </w:r>
      <w:r w:rsidR="00C27419">
        <w:rPr>
          <w:noProof/>
        </w:rPr>
        <w:drawing>
          <wp:inline distT="0" distB="0" distL="0" distR="0" wp14:anchorId="6E303F91" wp14:editId="375DD0CB">
            <wp:extent cx="5274310" cy="14109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E56" w:rsidRPr="00392330" w:rsidRDefault="00052E56" w:rsidP="00052E56">
      <w:pPr>
        <w:jc w:val="left"/>
      </w:pPr>
      <w:r>
        <w:rPr>
          <w:noProof/>
        </w:rPr>
        <w:t xml:space="preserve">age </w:t>
      </w:r>
      <w:r>
        <w:rPr>
          <w:rFonts w:hint="eastAsia"/>
          <w:noProof/>
        </w:rPr>
        <w:t>是返回值。</w:t>
      </w:r>
      <w:r>
        <w:rPr>
          <w:rFonts w:hint="eastAsia"/>
          <w:noProof/>
        </w:rPr>
        <w:t xml:space="preserve"> </w:t>
      </w:r>
    </w:p>
    <w:p w:rsidR="007176FC" w:rsidRDefault="00052E56" w:rsidP="003E5253">
      <w:pPr>
        <w:rPr>
          <w:noProof/>
        </w:rPr>
      </w:pPr>
      <w:r>
        <w:rPr>
          <w:noProof/>
        </w:rPr>
        <w:drawing>
          <wp:inline distT="0" distB="0" distL="0" distR="0" wp14:anchorId="539333FA" wp14:editId="4FAEFBBA">
            <wp:extent cx="3257550" cy="7048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1D" w:rsidRPr="005C251D">
        <w:rPr>
          <w:noProof/>
        </w:rPr>
        <w:t xml:space="preserve"> </w:t>
      </w:r>
      <w:r w:rsidR="005C251D">
        <w:rPr>
          <w:noProof/>
        </w:rPr>
        <w:drawing>
          <wp:inline distT="0" distB="0" distL="0" distR="0" wp14:anchorId="71DE07C7" wp14:editId="6F9F59C3">
            <wp:extent cx="5274310" cy="8604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51D" w:rsidRPr="005C251D">
        <w:rPr>
          <w:noProof/>
        </w:rPr>
        <w:t xml:space="preserve"> </w:t>
      </w:r>
      <w:r w:rsidR="005C251D">
        <w:rPr>
          <w:noProof/>
        </w:rPr>
        <w:lastRenderedPageBreak/>
        <w:drawing>
          <wp:inline distT="0" distB="0" distL="0" distR="0" wp14:anchorId="5BE62F64" wp14:editId="54650381">
            <wp:extent cx="5274310" cy="3759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51D" w:rsidRDefault="005C251D" w:rsidP="005C251D">
      <w:pPr>
        <w:pStyle w:val="3"/>
        <w:spacing w:before="156" w:after="156"/>
        <w:rPr>
          <w:noProof/>
        </w:rPr>
      </w:pPr>
      <w:r>
        <w:rPr>
          <w:noProof/>
        </w:rPr>
        <w:t>递归函数</w:t>
      </w:r>
    </w:p>
    <w:p w:rsidR="005C251D" w:rsidRDefault="005C251D" w:rsidP="003E5253">
      <w:pPr>
        <w:rPr>
          <w:noProof/>
        </w:rPr>
      </w:pPr>
      <w:r>
        <w:rPr>
          <w:noProof/>
        </w:rPr>
        <w:drawing>
          <wp:inline distT="0" distB="0" distL="0" distR="0" wp14:anchorId="3F850E04" wp14:editId="33AF24AF">
            <wp:extent cx="5274310" cy="3282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28BA" w:rsidRPr="00CD28BA">
        <w:rPr>
          <w:noProof/>
        </w:rPr>
        <w:t xml:space="preserve"> </w:t>
      </w:r>
      <w:r w:rsidR="00CD28BA">
        <w:rPr>
          <w:noProof/>
        </w:rPr>
        <w:drawing>
          <wp:inline distT="0" distB="0" distL="0" distR="0" wp14:anchorId="127D4622" wp14:editId="05D86CAD">
            <wp:extent cx="1676400" cy="8286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0C" w:rsidRDefault="006E150C" w:rsidP="006E150C">
      <w:pPr>
        <w:pStyle w:val="3"/>
        <w:spacing w:before="156" w:after="156"/>
        <w:rPr>
          <w:noProof/>
        </w:rPr>
      </w:pPr>
      <w:r>
        <w:rPr>
          <w:noProof/>
        </w:rPr>
        <w:t>默认参数</w:t>
      </w:r>
    </w:p>
    <w:p w:rsidR="006E150C" w:rsidRDefault="006E150C" w:rsidP="006E150C">
      <w:r>
        <w:rPr>
          <w:noProof/>
        </w:rPr>
        <w:drawing>
          <wp:inline distT="0" distB="0" distL="0" distR="0" wp14:anchorId="4DF3A0A5" wp14:editId="58DEAA61">
            <wp:extent cx="5274310" cy="22523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50C" w:rsidRDefault="006E150C" w:rsidP="006E150C">
      <w:pPr>
        <w:pStyle w:val="3"/>
        <w:spacing w:before="156" w:after="156"/>
      </w:pPr>
      <w:r>
        <w:t>带名参数</w:t>
      </w:r>
    </w:p>
    <w:p w:rsidR="006E150C" w:rsidRDefault="00D4435B" w:rsidP="006E150C">
      <w:r>
        <w:rPr>
          <w:noProof/>
        </w:rPr>
        <w:drawing>
          <wp:inline distT="0" distB="0" distL="0" distR="0" wp14:anchorId="7076341E" wp14:editId="3FFF6BBE">
            <wp:extent cx="5274310" cy="5238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35B" w:rsidRDefault="00D4435B" w:rsidP="006E150C">
      <w:r>
        <w:rPr>
          <w:noProof/>
        </w:rPr>
        <w:drawing>
          <wp:inline distT="0" distB="0" distL="0" distR="0" wp14:anchorId="22016A97" wp14:editId="2F2E0C13">
            <wp:extent cx="5274310" cy="527685"/>
            <wp:effectExtent l="0" t="0" r="254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D6470" wp14:editId="42F62548">
            <wp:extent cx="5274310" cy="2654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D81" w:rsidRDefault="00481D81" w:rsidP="00481D81">
      <w:pPr>
        <w:pStyle w:val="3"/>
        <w:spacing w:before="156" w:after="156"/>
      </w:pPr>
      <w:r>
        <w:t>变长参数</w:t>
      </w:r>
    </w:p>
    <w:p w:rsidR="00F23577" w:rsidRDefault="00F23577" w:rsidP="00F23577">
      <w:pPr>
        <w:rPr>
          <w:noProof/>
        </w:rPr>
      </w:pPr>
      <w:r>
        <w:t>定义函数的时候</w:t>
      </w:r>
      <w:r>
        <w:rPr>
          <w:rFonts w:hint="eastAsia"/>
        </w:rPr>
        <w:t xml:space="preserve"> </w:t>
      </w:r>
      <w:r>
        <w:rPr>
          <w:rFonts w:hint="eastAsia"/>
        </w:rPr>
        <w:t>有等号才会有返回值，否则不会有返回值。</w:t>
      </w:r>
      <w:r w:rsidR="00293B93">
        <w:rPr>
          <w:noProof/>
        </w:rPr>
        <w:drawing>
          <wp:inline distT="0" distB="0" distL="0" distR="0" wp14:anchorId="07DD59AA" wp14:editId="1D8D6A0A">
            <wp:extent cx="5274310" cy="5365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B93" w:rsidRPr="00293B93">
        <w:rPr>
          <w:noProof/>
        </w:rPr>
        <w:t xml:space="preserve"> </w:t>
      </w:r>
      <w:r w:rsidR="00293B93">
        <w:rPr>
          <w:noProof/>
        </w:rPr>
        <w:lastRenderedPageBreak/>
        <w:drawing>
          <wp:inline distT="0" distB="0" distL="0" distR="0" wp14:anchorId="51076D23" wp14:editId="407CE622">
            <wp:extent cx="2924175" cy="16002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B93" w:rsidRDefault="00293B93" w:rsidP="00293B93">
      <w:pPr>
        <w:pStyle w:val="4"/>
        <w:rPr>
          <w:noProof/>
        </w:rPr>
      </w:pPr>
      <w:r>
        <w:rPr>
          <w:noProof/>
        </w:rPr>
        <w:t>使用序列调用变长参数</w:t>
      </w:r>
    </w:p>
    <w:p w:rsidR="002600FE" w:rsidRPr="002600FE" w:rsidRDefault="002600FE" w:rsidP="002600FE">
      <w:r>
        <w:rPr>
          <w:noProof/>
        </w:rPr>
        <w:drawing>
          <wp:inline distT="0" distB="0" distL="0" distR="0" wp14:anchorId="40584540" wp14:editId="70550FD6">
            <wp:extent cx="5274310" cy="11601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00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5562088" wp14:editId="6FC5AB76">
            <wp:extent cx="3609975" cy="26384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253" w:rsidRDefault="005425DC" w:rsidP="004A0F4B">
      <w:pPr>
        <w:rPr>
          <w:noProof/>
        </w:rPr>
      </w:pPr>
      <w:r>
        <w:rPr>
          <w:noProof/>
        </w:rPr>
        <w:drawing>
          <wp:inline distT="0" distB="0" distL="0" distR="0" wp14:anchorId="48234FCE" wp14:editId="72DD3F39">
            <wp:extent cx="2828925" cy="1028700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25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15563F" wp14:editId="27C1ED98">
            <wp:extent cx="5274310" cy="6623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E0D" w:rsidRDefault="00C34E0D" w:rsidP="00C34E0D">
      <w:pPr>
        <w:pStyle w:val="2"/>
        <w:spacing w:before="156" w:after="156"/>
        <w:rPr>
          <w:noProof/>
        </w:rPr>
      </w:pPr>
      <w:r>
        <w:rPr>
          <w:noProof/>
        </w:rPr>
        <w:lastRenderedPageBreak/>
        <w:t>过程</w:t>
      </w:r>
    </w:p>
    <w:p w:rsidR="00C34E0D" w:rsidRDefault="00754005" w:rsidP="00C34E0D">
      <w:pPr>
        <w:rPr>
          <w:noProof/>
        </w:rPr>
      </w:pPr>
      <w:r>
        <w:rPr>
          <w:noProof/>
        </w:rPr>
        <w:drawing>
          <wp:inline distT="0" distB="0" distL="0" distR="0" wp14:anchorId="0DB8BFAC" wp14:editId="4B4E1B2B">
            <wp:extent cx="5274310" cy="84899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7A3" w:rsidRPr="009517A3">
        <w:rPr>
          <w:noProof/>
        </w:rPr>
        <w:t xml:space="preserve"> </w:t>
      </w:r>
      <w:r w:rsidR="009517A3">
        <w:rPr>
          <w:noProof/>
        </w:rPr>
        <w:drawing>
          <wp:inline distT="0" distB="0" distL="0" distR="0" wp14:anchorId="306044CF" wp14:editId="0D30A0CF">
            <wp:extent cx="5274310" cy="1463040"/>
            <wp:effectExtent l="0" t="0" r="2540" b="381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A3" w:rsidRDefault="009517A3" w:rsidP="009517A3">
      <w:pPr>
        <w:pStyle w:val="2"/>
        <w:spacing w:before="156" w:after="156"/>
        <w:rPr>
          <w:noProof/>
        </w:rPr>
      </w:pPr>
      <w:r>
        <w:rPr>
          <w:noProof/>
        </w:rPr>
        <w:t>Lazy</w:t>
      </w:r>
      <w:r>
        <w:rPr>
          <w:rFonts w:hint="eastAsia"/>
          <w:noProof/>
        </w:rPr>
        <w:t>值</w:t>
      </w:r>
    </w:p>
    <w:p w:rsidR="009517A3" w:rsidRDefault="006E43C1" w:rsidP="009517A3">
      <w:pPr>
        <w:rPr>
          <w:noProof/>
        </w:rPr>
      </w:pPr>
      <w:r>
        <w:rPr>
          <w:noProof/>
        </w:rPr>
        <w:drawing>
          <wp:inline distT="0" distB="0" distL="0" distR="0" wp14:anchorId="33AE2BED" wp14:editId="0E316EA6">
            <wp:extent cx="5274310" cy="11049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43C1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1090D8" wp14:editId="6541C995">
            <wp:extent cx="5274310" cy="110490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3C1" w:rsidRDefault="006E43C1" w:rsidP="006E43C1">
      <w:pPr>
        <w:pStyle w:val="2"/>
        <w:spacing w:before="156" w:after="156"/>
        <w:rPr>
          <w:noProof/>
        </w:rPr>
      </w:pPr>
      <w:r>
        <w:rPr>
          <w:noProof/>
        </w:rPr>
        <w:t>异常</w:t>
      </w:r>
    </w:p>
    <w:p w:rsidR="006E43C1" w:rsidRDefault="00446DD9" w:rsidP="006E43C1">
      <w:r>
        <w:rPr>
          <w:noProof/>
        </w:rPr>
        <w:drawing>
          <wp:inline distT="0" distB="0" distL="0" distR="0" wp14:anchorId="65309DD2" wp14:editId="5DE9894C">
            <wp:extent cx="4638675" cy="333375"/>
            <wp:effectExtent l="0" t="0" r="9525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F25" w:rsidRDefault="00F32F25" w:rsidP="006E43C1">
      <w:r>
        <w:t>模式匹配：</w:t>
      </w:r>
    </w:p>
    <w:p w:rsidR="00F32F25" w:rsidRDefault="00F32F25" w:rsidP="006E43C1">
      <w:r>
        <w:rPr>
          <w:noProof/>
        </w:rPr>
        <w:lastRenderedPageBreak/>
        <w:drawing>
          <wp:inline distT="0" distB="0" distL="0" distR="0" wp14:anchorId="7ADC02DA" wp14:editId="24584B49">
            <wp:extent cx="3943350" cy="32956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041" w:rsidRDefault="004C1F43" w:rsidP="00E95041">
      <w:pPr>
        <w:pStyle w:val="2"/>
        <w:spacing w:before="156" w:after="156"/>
      </w:pPr>
      <w:r>
        <w:rPr>
          <w:rFonts w:hint="eastAsia"/>
        </w:rPr>
        <w:t>数组</w:t>
      </w:r>
      <w:r w:rsidR="00E95041">
        <w:rPr>
          <w:rFonts w:hint="eastAsia"/>
        </w:rPr>
        <w:t>操作</w:t>
      </w:r>
    </w:p>
    <w:p w:rsidR="008E55E1" w:rsidRDefault="008E55E1" w:rsidP="008E55E1">
      <w:pPr>
        <w:pStyle w:val="3"/>
        <w:spacing w:before="156" w:after="156"/>
      </w:pPr>
      <w:r>
        <w:rPr>
          <w:rFonts w:hint="eastAsia"/>
        </w:rPr>
        <w:t>A</w:t>
      </w:r>
      <w:r>
        <w:t>rray</w:t>
      </w:r>
    </w:p>
    <w:p w:rsidR="008E55E1" w:rsidRDefault="008E55E1" w:rsidP="008E55E1">
      <w:r>
        <w:rPr>
          <w:noProof/>
        </w:rPr>
        <w:drawing>
          <wp:inline distT="0" distB="0" distL="0" distR="0" wp14:anchorId="0866ECD1" wp14:editId="60450346">
            <wp:extent cx="5274310" cy="11747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10124A" wp14:editId="122B889B">
            <wp:extent cx="4905375" cy="186690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5E1" w:rsidRDefault="008E55E1" w:rsidP="008E55E1">
      <w:pPr>
        <w:pStyle w:val="3"/>
        <w:spacing w:before="156" w:after="156"/>
      </w:pPr>
      <w:r>
        <w:rPr>
          <w:rFonts w:hint="eastAsia"/>
        </w:rPr>
        <w:t>ArrayBuffer</w:t>
      </w:r>
    </w:p>
    <w:p w:rsidR="008E55E1" w:rsidRDefault="00E607F8" w:rsidP="008E55E1">
      <w:r>
        <w:rPr>
          <w:noProof/>
        </w:rPr>
        <w:drawing>
          <wp:inline distT="0" distB="0" distL="0" distR="0" wp14:anchorId="4889535D" wp14:editId="5C09E016">
            <wp:extent cx="5274310" cy="5524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E29E63" wp14:editId="689D2832">
            <wp:extent cx="4448175" cy="3095625"/>
            <wp:effectExtent l="0" t="0" r="9525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F1">
        <w:rPr>
          <w:noProof/>
        </w:rPr>
        <w:drawing>
          <wp:inline distT="0" distB="0" distL="0" distR="0" wp14:anchorId="48B50811" wp14:editId="4EBE1241">
            <wp:extent cx="5057775" cy="3095625"/>
            <wp:effectExtent l="0" t="0" r="9525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4F1" w:rsidRDefault="00CE64F1" w:rsidP="00CE64F1">
      <w:pPr>
        <w:pStyle w:val="3"/>
        <w:spacing w:before="156" w:after="156"/>
      </w:pPr>
      <w:r>
        <w:rPr>
          <w:rFonts w:hint="eastAsia"/>
        </w:rPr>
        <w:lastRenderedPageBreak/>
        <w:t>遍历</w:t>
      </w:r>
    </w:p>
    <w:p w:rsidR="00CE64F1" w:rsidRDefault="001050C0" w:rsidP="00CE64F1">
      <w:r>
        <w:rPr>
          <w:noProof/>
        </w:rPr>
        <w:drawing>
          <wp:inline distT="0" distB="0" distL="0" distR="0" wp14:anchorId="3D22CC83" wp14:editId="4DBCF506">
            <wp:extent cx="3314700" cy="36099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FEB" w:rsidRDefault="00BE2FEB" w:rsidP="00BE2FEB">
      <w:pPr>
        <w:pStyle w:val="3"/>
        <w:spacing w:before="156" w:after="156"/>
      </w:pPr>
      <w:r>
        <w:t>常见操作</w:t>
      </w:r>
    </w:p>
    <w:p w:rsidR="00BE2FEB" w:rsidRDefault="00BE2FEB" w:rsidP="00BE2FEB">
      <w:r>
        <w:rPr>
          <w:noProof/>
        </w:rPr>
        <w:drawing>
          <wp:inline distT="0" distB="0" distL="0" distR="0" wp14:anchorId="3661020E" wp14:editId="2733F01E">
            <wp:extent cx="2171700" cy="349567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113" w:rsidRDefault="005E2113" w:rsidP="005E2113">
      <w:pPr>
        <w:pStyle w:val="3"/>
        <w:spacing w:before="156" w:after="156"/>
      </w:pPr>
      <w:r>
        <w:lastRenderedPageBreak/>
        <w:t>使用</w:t>
      </w:r>
      <w:r>
        <w:rPr>
          <w:rFonts w:hint="eastAsia"/>
        </w:rPr>
        <w:t>yield</w:t>
      </w:r>
      <w:r>
        <w:rPr>
          <w:rFonts w:hint="eastAsia"/>
        </w:rPr>
        <w:t>和函数式编程转换数组</w:t>
      </w:r>
    </w:p>
    <w:p w:rsidR="005E2113" w:rsidRDefault="00C32504" w:rsidP="005E2113">
      <w:r>
        <w:rPr>
          <w:noProof/>
        </w:rPr>
        <w:drawing>
          <wp:inline distT="0" distB="0" distL="0" distR="0" wp14:anchorId="09BC93EA" wp14:editId="660C591D">
            <wp:extent cx="3181350" cy="31718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28B" w:rsidRDefault="00D4328B" w:rsidP="00D4328B">
      <w:pPr>
        <w:pStyle w:val="4"/>
      </w:pPr>
      <w:r>
        <w:t>案例：移除第一个负数之后的所有负数</w:t>
      </w:r>
    </w:p>
    <w:p w:rsidR="00D4328B" w:rsidRDefault="00D4328B" w:rsidP="00D4328B">
      <w:r>
        <w:rPr>
          <w:noProof/>
        </w:rPr>
        <w:drawing>
          <wp:inline distT="0" distB="0" distL="0" distR="0" wp14:anchorId="69D4C99D" wp14:editId="3013B2F1">
            <wp:extent cx="4876800" cy="3914775"/>
            <wp:effectExtent l="0" t="0" r="0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E4577" wp14:editId="2A0C8B6A">
            <wp:extent cx="5143500" cy="22383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8" w:rsidRDefault="00CB1068" w:rsidP="00CB1068">
      <w:pPr>
        <w:pStyle w:val="2"/>
        <w:spacing w:before="156" w:after="156"/>
      </w:pPr>
      <w:r>
        <w:rPr>
          <w:rFonts w:hint="eastAsia"/>
        </w:rPr>
        <w:t>M</w:t>
      </w:r>
      <w:r>
        <w:t>ap</w:t>
      </w:r>
      <w:r>
        <w:t>与</w:t>
      </w:r>
      <w:r>
        <w:rPr>
          <w:rFonts w:hint="eastAsia"/>
        </w:rPr>
        <w:t>T</w:t>
      </w:r>
      <w:r>
        <w:t>uple</w:t>
      </w:r>
    </w:p>
    <w:p w:rsidR="006437F2" w:rsidRPr="006437F2" w:rsidRDefault="006437F2" w:rsidP="006437F2">
      <w:pPr>
        <w:pStyle w:val="3"/>
        <w:spacing w:before="156" w:after="156"/>
      </w:pPr>
      <w:r>
        <w:t>创建</w:t>
      </w:r>
      <w:r>
        <w:rPr>
          <w:rFonts w:hint="eastAsia"/>
        </w:rPr>
        <w:t>M</w:t>
      </w:r>
      <w:r>
        <w:t>ap</w:t>
      </w:r>
    </w:p>
    <w:p w:rsidR="006437F2" w:rsidRDefault="00CB1068" w:rsidP="00CB1068">
      <w:r>
        <w:rPr>
          <w:noProof/>
        </w:rPr>
        <w:drawing>
          <wp:inline distT="0" distB="0" distL="0" distR="0" wp14:anchorId="371D7D26" wp14:editId="3A71A6F3">
            <wp:extent cx="5274310" cy="36264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2" w:rsidRDefault="006437F2" w:rsidP="00CB1068"/>
    <w:p w:rsidR="006437F2" w:rsidRDefault="006437F2" w:rsidP="006437F2">
      <w:pPr>
        <w:pStyle w:val="3"/>
        <w:spacing w:before="156" w:after="156"/>
      </w:pPr>
      <w:r>
        <w:rPr>
          <w:rFonts w:hint="eastAsia"/>
        </w:rPr>
        <w:t>获取</w:t>
      </w:r>
    </w:p>
    <w:p w:rsidR="00CB1068" w:rsidRDefault="004463DF" w:rsidP="00CB1068">
      <w:r>
        <w:rPr>
          <w:noProof/>
        </w:rPr>
        <w:drawing>
          <wp:inline distT="0" distB="0" distL="0" distR="0" wp14:anchorId="31E6DC49" wp14:editId="04DDBC22">
            <wp:extent cx="4686300" cy="10191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51D79C" wp14:editId="78769FA7">
            <wp:extent cx="4676775" cy="72390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F03EE8" wp14:editId="71B86152">
            <wp:extent cx="3390900" cy="6858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3DF" w:rsidRDefault="004463DF" w:rsidP="004463DF">
      <w:pPr>
        <w:pStyle w:val="3"/>
        <w:spacing w:before="156" w:after="156"/>
      </w:pPr>
      <w:r>
        <w:rPr>
          <w:rFonts w:hint="eastAsia"/>
        </w:rPr>
        <w:t>修改</w:t>
      </w:r>
      <w:r>
        <w:rPr>
          <w:rFonts w:hint="eastAsia"/>
        </w:rPr>
        <w:t>MAP</w:t>
      </w:r>
    </w:p>
    <w:p w:rsidR="004463DF" w:rsidRDefault="004463DF" w:rsidP="004463DF">
      <w:r>
        <w:rPr>
          <w:noProof/>
        </w:rPr>
        <w:drawing>
          <wp:inline distT="0" distB="0" distL="0" distR="0" wp14:anchorId="72809EA5" wp14:editId="35132656">
            <wp:extent cx="4010025" cy="34480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7F2" w:rsidRDefault="006437F2" w:rsidP="006437F2">
      <w:pPr>
        <w:pStyle w:val="3"/>
        <w:spacing w:before="156" w:after="156"/>
      </w:pPr>
      <w:r>
        <w:t>遍历</w:t>
      </w:r>
    </w:p>
    <w:p w:rsidR="006437F2" w:rsidRDefault="006437F2" w:rsidP="006437F2">
      <w:r>
        <w:rPr>
          <w:noProof/>
        </w:rPr>
        <w:drawing>
          <wp:inline distT="0" distB="0" distL="0" distR="0" wp14:anchorId="55DBBC32" wp14:editId="5DFBCA39">
            <wp:extent cx="4267200" cy="27813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E4C" w:rsidRDefault="00417E4C" w:rsidP="00417E4C">
      <w:pPr>
        <w:pStyle w:val="3"/>
        <w:spacing w:before="156" w:after="156"/>
      </w:pPr>
      <w:r>
        <w:rPr>
          <w:rFonts w:hint="eastAsia"/>
        </w:rPr>
        <w:lastRenderedPageBreak/>
        <w:t>S</w:t>
      </w:r>
      <w:r>
        <w:t xml:space="preserve">ortedMap </w:t>
      </w:r>
      <w:r>
        <w:rPr>
          <w:rFonts w:hint="eastAsia"/>
        </w:rPr>
        <w:t>和</w:t>
      </w:r>
      <w:r>
        <w:rPr>
          <w:rFonts w:hint="eastAsia"/>
        </w:rPr>
        <w:t xml:space="preserve"> L</w:t>
      </w:r>
      <w:r>
        <w:t>inkedHashMap</w:t>
      </w:r>
    </w:p>
    <w:p w:rsidR="00417E4C" w:rsidRDefault="00417E4C" w:rsidP="00417E4C">
      <w:r>
        <w:rPr>
          <w:noProof/>
        </w:rPr>
        <w:drawing>
          <wp:inline distT="0" distB="0" distL="0" distR="0" wp14:anchorId="1C260C20" wp14:editId="5A036255">
            <wp:extent cx="5274310" cy="27609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A73" w:rsidRDefault="00292A73" w:rsidP="00292A73">
      <w:pPr>
        <w:pStyle w:val="3"/>
        <w:spacing w:before="156" w:after="156"/>
      </w:pPr>
      <w:r>
        <w:rPr>
          <w:rFonts w:hint="eastAsia"/>
        </w:rPr>
        <w:t>Tupple</w:t>
      </w:r>
    </w:p>
    <w:p w:rsidR="00292A73" w:rsidRDefault="00292A73" w:rsidP="00292A73">
      <w:r>
        <w:rPr>
          <w:noProof/>
        </w:rPr>
        <w:drawing>
          <wp:inline distT="0" distB="0" distL="0" distR="0" wp14:anchorId="6CF4E96D" wp14:editId="789FFD89">
            <wp:extent cx="5038725" cy="373380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7D3" w:rsidRDefault="00FF1283" w:rsidP="00DF47D3">
      <w:pPr>
        <w:pStyle w:val="2"/>
        <w:spacing w:before="156" w:after="156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面向对象</w:t>
      </w:r>
      <w:r>
        <w:rPr>
          <w:rFonts w:hint="eastAsia"/>
        </w:rPr>
        <w:t xml:space="preserve"> </w:t>
      </w:r>
    </w:p>
    <w:p w:rsidR="00DF47D3" w:rsidRDefault="00EF2E7D" w:rsidP="00EF2E7D">
      <w:pPr>
        <w:pStyle w:val="3"/>
        <w:spacing w:before="156" w:after="156"/>
      </w:pPr>
      <w:r>
        <w:t>HelloWorld Class</w:t>
      </w:r>
    </w:p>
    <w:p w:rsidR="00392B06" w:rsidRPr="00392B06" w:rsidRDefault="00392B06" w:rsidP="00392B06"/>
    <w:p w:rsidR="00EF2E7D" w:rsidRDefault="00EF2E7D" w:rsidP="00EF2E7D">
      <w:r>
        <w:rPr>
          <w:noProof/>
        </w:rPr>
        <w:lastRenderedPageBreak/>
        <w:drawing>
          <wp:inline distT="0" distB="0" distL="0" distR="0" wp14:anchorId="137FEEE2" wp14:editId="390C06D1">
            <wp:extent cx="5048250" cy="30670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BB9" w:rsidRPr="00EF2E7D" w:rsidRDefault="00FA6BB9" w:rsidP="00EF2E7D">
      <w:r>
        <w:rPr>
          <w:noProof/>
        </w:rPr>
        <w:drawing>
          <wp:inline distT="0" distB="0" distL="0" distR="0" wp14:anchorId="4A5FE1BC" wp14:editId="1E75798D">
            <wp:extent cx="3924300" cy="12763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68" w:rsidRDefault="0062038D" w:rsidP="0062038D">
      <w:pPr>
        <w:pStyle w:val="3"/>
        <w:spacing w:before="156" w:after="156"/>
      </w:pPr>
      <w:r>
        <w:rPr>
          <w:rFonts w:hint="eastAsia"/>
        </w:rPr>
        <w:t>getter &amp; setter</w:t>
      </w:r>
    </w:p>
    <w:p w:rsidR="0062038D" w:rsidRDefault="005A4077" w:rsidP="0062038D">
      <w:r>
        <w:rPr>
          <w:noProof/>
        </w:rPr>
        <w:drawing>
          <wp:inline distT="0" distB="0" distL="0" distR="0" wp14:anchorId="51212D5B" wp14:editId="29FA9CB4">
            <wp:extent cx="4972050" cy="1781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A14EED" wp14:editId="571223C6">
            <wp:extent cx="3086100" cy="9144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760C">
        <w:rPr>
          <w:noProof/>
        </w:rPr>
        <w:lastRenderedPageBreak/>
        <w:drawing>
          <wp:inline distT="0" distB="0" distL="0" distR="0" wp14:anchorId="0E519A58" wp14:editId="06DD53C5">
            <wp:extent cx="5274310" cy="25361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60C" w:rsidRDefault="00E2760C" w:rsidP="00E2760C">
      <w:pPr>
        <w:pStyle w:val="3"/>
        <w:spacing w:before="156" w:after="156"/>
      </w:pPr>
      <w:r>
        <w:rPr>
          <w:rFonts w:hint="eastAsia"/>
        </w:rPr>
        <w:t>仅暴露</w:t>
      </w:r>
      <w:r>
        <w:t>field</w:t>
      </w:r>
      <w:r>
        <w:rPr>
          <w:rFonts w:hint="eastAsia"/>
        </w:rPr>
        <w:t>的</w:t>
      </w:r>
      <w:r>
        <w:t>getter</w:t>
      </w:r>
      <w:r>
        <w:rPr>
          <w:rFonts w:hint="eastAsia"/>
        </w:rPr>
        <w:t>方法</w:t>
      </w:r>
    </w:p>
    <w:p w:rsidR="00E2760C" w:rsidRDefault="00E2760C" w:rsidP="00E2760C">
      <w:r>
        <w:rPr>
          <w:noProof/>
        </w:rPr>
        <w:drawing>
          <wp:inline distT="0" distB="0" distL="0" distR="0" wp14:anchorId="7AE310FF" wp14:editId="108E9C52">
            <wp:extent cx="5274310" cy="34867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5C" w:rsidRDefault="00603E5C" w:rsidP="00603E5C">
      <w:pPr>
        <w:pStyle w:val="3"/>
        <w:spacing w:before="156" w:after="156"/>
      </w:pPr>
      <w:r>
        <w:rPr>
          <w:rFonts w:hint="eastAsia"/>
        </w:rPr>
        <w:lastRenderedPageBreak/>
        <w:t>private[this]</w:t>
      </w:r>
      <w:r>
        <w:rPr>
          <w:rFonts w:hint="eastAsia"/>
        </w:rPr>
        <w:t>的使用</w:t>
      </w:r>
    </w:p>
    <w:p w:rsidR="00603E5C" w:rsidRDefault="00603E5C" w:rsidP="00603E5C">
      <w:r>
        <w:rPr>
          <w:noProof/>
        </w:rPr>
        <w:drawing>
          <wp:inline distT="0" distB="0" distL="0" distR="0" wp14:anchorId="5E9465D4" wp14:editId="65BD38D0">
            <wp:extent cx="5274310" cy="341693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25F3">
        <w:rPr>
          <w:noProof/>
        </w:rPr>
        <w:drawing>
          <wp:inline distT="0" distB="0" distL="0" distR="0" wp14:anchorId="38B3ED66" wp14:editId="39AFF923">
            <wp:extent cx="5274310" cy="30626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5A" w:rsidRDefault="00B11F5A" w:rsidP="00C80A13">
      <w:pPr>
        <w:pStyle w:val="3"/>
        <w:spacing w:before="156" w:after="156"/>
      </w:pPr>
      <w:r>
        <w:rPr>
          <w:rFonts w:hint="eastAsia"/>
        </w:rPr>
        <w:lastRenderedPageBreak/>
        <w:t xml:space="preserve">java </w:t>
      </w:r>
      <w:r>
        <w:rPr>
          <w:rFonts w:hint="eastAsia"/>
        </w:rPr>
        <w:t>风格的</w:t>
      </w:r>
      <w:r>
        <w:t>getter</w:t>
      </w:r>
      <w:r>
        <w:rPr>
          <w:rFonts w:hint="eastAsia"/>
        </w:rPr>
        <w:t>和</w:t>
      </w:r>
      <w:r>
        <w:t>setter</w:t>
      </w:r>
    </w:p>
    <w:p w:rsidR="00B11F5A" w:rsidRDefault="00B11F5A" w:rsidP="00603E5C">
      <w:r>
        <w:rPr>
          <w:noProof/>
        </w:rPr>
        <w:drawing>
          <wp:inline distT="0" distB="0" distL="0" distR="0" wp14:anchorId="1F765588" wp14:editId="1A4C3B15">
            <wp:extent cx="5274310" cy="32594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C8A" w:rsidRDefault="00FD5C8A" w:rsidP="00FD5C8A">
      <w:pPr>
        <w:pStyle w:val="3"/>
        <w:spacing w:before="156" w:after="156"/>
      </w:pPr>
      <w:r>
        <w:rPr>
          <w:rFonts w:hint="eastAsia"/>
        </w:rPr>
        <w:t>主</w:t>
      </w:r>
      <w:r>
        <w:rPr>
          <w:rFonts w:hint="eastAsia"/>
        </w:rPr>
        <w:t>C</w:t>
      </w:r>
      <w:r>
        <w:t>onstructor</w:t>
      </w:r>
    </w:p>
    <w:p w:rsidR="00FD5C8A" w:rsidRDefault="00FD5C8A" w:rsidP="00FD5C8A">
      <w:r>
        <w:rPr>
          <w:noProof/>
        </w:rPr>
        <w:drawing>
          <wp:inline distT="0" distB="0" distL="0" distR="0" wp14:anchorId="58D38BE3" wp14:editId="59B795A0">
            <wp:extent cx="5274310" cy="339090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3EEF">
        <w:rPr>
          <w:noProof/>
        </w:rPr>
        <w:drawing>
          <wp:inline distT="0" distB="0" distL="0" distR="0" wp14:anchorId="639F118E" wp14:editId="257FEBBB">
            <wp:extent cx="5274310" cy="11899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EF" w:rsidRDefault="00823EEF" w:rsidP="00FD5C8A"/>
    <w:p w:rsidR="00FD5C8A" w:rsidRDefault="00FD5C8A" w:rsidP="00FD5C8A">
      <w:pPr>
        <w:pStyle w:val="3"/>
        <w:spacing w:before="156" w:after="156"/>
      </w:pPr>
      <w:r>
        <w:rPr>
          <w:rFonts w:hint="eastAsia"/>
        </w:rPr>
        <w:t>辅助</w:t>
      </w:r>
      <w:r>
        <w:t>Constructor</w:t>
      </w:r>
    </w:p>
    <w:p w:rsidR="00823EEF" w:rsidRDefault="00FD5C8A" w:rsidP="00FD5C8A">
      <w:r>
        <w:rPr>
          <w:noProof/>
        </w:rPr>
        <w:drawing>
          <wp:inline distT="0" distB="0" distL="0" distR="0" wp14:anchorId="2F4FE290" wp14:editId="0D25E6E4">
            <wp:extent cx="5274310" cy="375793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EF" w:rsidRDefault="00823EEF" w:rsidP="00823EEF">
      <w:pPr>
        <w:pStyle w:val="3"/>
        <w:spacing w:before="156" w:after="156"/>
      </w:pPr>
      <w:r>
        <w:rPr>
          <w:rFonts w:hint="eastAsia"/>
        </w:rPr>
        <w:t>内部类</w:t>
      </w:r>
    </w:p>
    <w:p w:rsidR="00C80A13" w:rsidRDefault="00C80A13" w:rsidP="00C80A13">
      <w:r w:rsidRPr="00C80A13">
        <w:rPr>
          <w:highlight w:val="yellow"/>
        </w:rPr>
        <w:t>每个外部类的对象的内部的类</w:t>
      </w:r>
      <w:r w:rsidRPr="00C80A13">
        <w:rPr>
          <w:rFonts w:hint="eastAsia"/>
          <w:highlight w:val="yellow"/>
        </w:rPr>
        <w:t xml:space="preserve"> </w:t>
      </w:r>
      <w:r w:rsidRPr="00C80A13">
        <w:rPr>
          <w:rFonts w:hint="eastAsia"/>
          <w:highlight w:val="yellow"/>
        </w:rPr>
        <w:t>都是不同的类。</w:t>
      </w:r>
    </w:p>
    <w:p w:rsidR="00C80A13" w:rsidRDefault="00C80A13" w:rsidP="00C80A13">
      <w:r>
        <w:rPr>
          <w:noProof/>
        </w:rPr>
        <w:drawing>
          <wp:inline distT="0" distB="0" distL="0" distR="0" wp14:anchorId="4EFB8CC0" wp14:editId="656B6821">
            <wp:extent cx="5274310" cy="31743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A13" w:rsidRDefault="00C80A13" w:rsidP="00C80A13">
      <w:r>
        <w:rPr>
          <w:noProof/>
        </w:rPr>
        <w:lastRenderedPageBreak/>
        <w:drawing>
          <wp:inline distT="0" distB="0" distL="0" distR="0" wp14:anchorId="1048C3A6" wp14:editId="0953D0FD">
            <wp:extent cx="3829050" cy="12382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7C5" w:rsidRDefault="006927C5" w:rsidP="006927C5">
      <w:pPr>
        <w:pStyle w:val="3"/>
        <w:spacing w:before="156" w:after="156"/>
      </w:pPr>
      <w:r>
        <w:rPr>
          <w:rFonts w:hint="eastAsia"/>
        </w:rPr>
        <w:t>O</w:t>
      </w:r>
      <w:r>
        <w:t>bject</w:t>
      </w:r>
    </w:p>
    <w:p w:rsidR="006927C5" w:rsidRDefault="004A784C" w:rsidP="006927C5">
      <w:r>
        <w:rPr>
          <w:noProof/>
        </w:rPr>
        <w:drawing>
          <wp:inline distT="0" distB="0" distL="0" distR="0" wp14:anchorId="4E5694E0" wp14:editId="321C648F">
            <wp:extent cx="5274310" cy="32613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319">
        <w:rPr>
          <w:noProof/>
        </w:rPr>
        <w:drawing>
          <wp:inline distT="0" distB="0" distL="0" distR="0" wp14:anchorId="51B7A2D9" wp14:editId="1EEF699E">
            <wp:extent cx="2676525" cy="11620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A20" w:rsidRDefault="00895A20" w:rsidP="00895A20">
      <w:pPr>
        <w:pStyle w:val="3"/>
        <w:spacing w:before="156" w:after="156"/>
      </w:pPr>
      <w:r>
        <w:rPr>
          <w:rFonts w:hint="eastAsia"/>
        </w:rPr>
        <w:lastRenderedPageBreak/>
        <w:t>伴生对象</w:t>
      </w:r>
      <w:r>
        <w:rPr>
          <w:rFonts w:hint="eastAsia"/>
        </w:rPr>
        <w:t xml:space="preserve"> </w:t>
      </w:r>
    </w:p>
    <w:p w:rsidR="00895A20" w:rsidRDefault="00895A20" w:rsidP="00895A20">
      <w:r>
        <w:rPr>
          <w:noProof/>
        </w:rPr>
        <w:drawing>
          <wp:inline distT="0" distB="0" distL="0" distR="0" wp14:anchorId="7844F712" wp14:editId="4FDFE5ED">
            <wp:extent cx="5274310" cy="335978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66B" w:rsidRDefault="00BE166B" w:rsidP="00BE166B">
      <w:pPr>
        <w:pStyle w:val="3"/>
        <w:spacing w:before="156" w:after="156"/>
      </w:pPr>
      <w:r>
        <w:rPr>
          <w:rFonts w:hint="eastAsia"/>
        </w:rPr>
        <w:t xml:space="preserve">object </w:t>
      </w:r>
      <w:r>
        <w:t xml:space="preserve">extends </w:t>
      </w:r>
      <w:r>
        <w:rPr>
          <w:rFonts w:hint="eastAsia"/>
        </w:rPr>
        <w:t>抽象类</w:t>
      </w:r>
      <w:r>
        <w:rPr>
          <w:rFonts w:hint="eastAsia"/>
        </w:rPr>
        <w:t xml:space="preserve"> </w:t>
      </w:r>
    </w:p>
    <w:p w:rsidR="00BE166B" w:rsidRDefault="00BE166B" w:rsidP="00895A20">
      <w:r>
        <w:rPr>
          <w:noProof/>
        </w:rPr>
        <w:drawing>
          <wp:inline distT="0" distB="0" distL="0" distR="0" wp14:anchorId="48692C04" wp14:editId="244B357C">
            <wp:extent cx="5274310" cy="33337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186" w:rsidRDefault="00F56186" w:rsidP="00F56186">
      <w:pPr>
        <w:pStyle w:val="a3"/>
      </w:pPr>
      <w:r>
        <w:t>abstract class Hello(var message: String) {</w:t>
      </w:r>
    </w:p>
    <w:p w:rsidR="00F56186" w:rsidRDefault="00F56186" w:rsidP="00F56186">
      <w:pPr>
        <w:pStyle w:val="a3"/>
        <w:ind w:firstLine="420"/>
      </w:pPr>
      <w:r>
        <w:t>def sayHello(name: String): Unit</w:t>
      </w: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object HelloImpl extends Hello("hello") {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lastRenderedPageBreak/>
        <w:t>override def sayHello(name: String) = {</w:t>
      </w:r>
    </w:p>
    <w:p w:rsidR="00F56186" w:rsidRDefault="00F56186" w:rsidP="00F56186">
      <w:pPr>
        <w:pStyle w:val="a3"/>
        <w:ind w:firstLine="420"/>
      </w:pPr>
      <w:r>
        <w:t>println(message + ", " + name)</w:t>
      </w: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}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// Exiting paste mode, now interpreting.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defined class Hello</w:t>
      </w:r>
    </w:p>
    <w:p w:rsidR="00F56186" w:rsidRDefault="00F56186" w:rsidP="00F56186">
      <w:pPr>
        <w:pStyle w:val="a3"/>
      </w:pPr>
      <w:r>
        <w:t>defined module HelloImpl</w:t>
      </w:r>
    </w:p>
    <w:p w:rsidR="00F56186" w:rsidRDefault="00F56186" w:rsidP="00F56186">
      <w:pPr>
        <w:pStyle w:val="a3"/>
      </w:pPr>
    </w:p>
    <w:p w:rsidR="00F56186" w:rsidRDefault="00F56186" w:rsidP="00F56186">
      <w:pPr>
        <w:pStyle w:val="a3"/>
      </w:pPr>
      <w:r>
        <w:t>scala&gt; HelloImpl.sayHello("kai")</w:t>
      </w:r>
    </w:p>
    <w:p w:rsidR="00F56186" w:rsidRPr="00895A20" w:rsidRDefault="00F56186" w:rsidP="00F56186">
      <w:pPr>
        <w:pStyle w:val="a3"/>
      </w:pPr>
      <w:r>
        <w:t>hello, kai</w:t>
      </w:r>
    </w:p>
    <w:p w:rsidR="00823EEF" w:rsidRDefault="00F56186" w:rsidP="00F56186">
      <w:pPr>
        <w:pStyle w:val="3"/>
        <w:spacing w:before="156" w:after="156"/>
      </w:pPr>
      <w:r>
        <w:t xml:space="preserve">apply </w:t>
      </w:r>
      <w:r>
        <w:rPr>
          <w:rFonts w:hint="eastAsia"/>
        </w:rPr>
        <w:t>方法</w:t>
      </w:r>
    </w:p>
    <w:p w:rsidR="00F56186" w:rsidRDefault="00583700" w:rsidP="00F56186">
      <w:r>
        <w:rPr>
          <w:noProof/>
        </w:rPr>
        <w:drawing>
          <wp:inline distT="0" distB="0" distL="0" distR="0" wp14:anchorId="5E77B454" wp14:editId="6FC93091">
            <wp:extent cx="5274310" cy="31851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FB" w:rsidRDefault="006470FB" w:rsidP="006470FB">
      <w:pPr>
        <w:pStyle w:val="3"/>
        <w:spacing w:before="156" w:after="156"/>
      </w:pPr>
      <w:r>
        <w:rPr>
          <w:rFonts w:hint="eastAsia"/>
        </w:rPr>
        <w:t xml:space="preserve">main </w:t>
      </w:r>
      <w:r>
        <w:rPr>
          <w:rFonts w:hint="eastAsia"/>
        </w:rPr>
        <w:t>方法</w:t>
      </w:r>
    </w:p>
    <w:p w:rsidR="00294199" w:rsidRDefault="002F6F08" w:rsidP="006470FB">
      <w:r>
        <w:rPr>
          <w:noProof/>
        </w:rPr>
        <w:drawing>
          <wp:inline distT="0" distB="0" distL="0" distR="0" wp14:anchorId="02A8FC25" wp14:editId="69ABFDAD">
            <wp:extent cx="5274310" cy="1917065"/>
            <wp:effectExtent l="0" t="0" r="2540" b="698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C20">
        <w:rPr>
          <w:noProof/>
        </w:rPr>
        <w:lastRenderedPageBreak/>
        <w:drawing>
          <wp:inline distT="0" distB="0" distL="0" distR="0" wp14:anchorId="6B65186D" wp14:editId="29E2E1BE">
            <wp:extent cx="5257800" cy="14097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199" w:rsidRDefault="00294199" w:rsidP="006470FB"/>
    <w:p w:rsidR="006470FB" w:rsidRDefault="002F6F08" w:rsidP="006470FB">
      <w:r>
        <w:rPr>
          <w:noProof/>
        </w:rPr>
        <w:drawing>
          <wp:inline distT="0" distB="0" distL="0" distR="0" wp14:anchorId="5932DBF7" wp14:editId="4801E67D">
            <wp:extent cx="5274310" cy="154432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99">
        <w:rPr>
          <w:noProof/>
        </w:rPr>
        <w:drawing>
          <wp:inline distT="0" distB="0" distL="0" distR="0" wp14:anchorId="19537249" wp14:editId="496D6F0A">
            <wp:extent cx="5274310" cy="259778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5B8" w:rsidRDefault="00BA45B8" w:rsidP="00BA45B8">
      <w:pPr>
        <w:pStyle w:val="3"/>
        <w:spacing w:before="156" w:after="156"/>
      </w:pPr>
      <w:r>
        <w:lastRenderedPageBreak/>
        <w:t>用</w:t>
      </w:r>
      <w:r>
        <w:rPr>
          <w:rFonts w:hint="eastAsia"/>
        </w:rPr>
        <w:t xml:space="preserve">object </w:t>
      </w:r>
      <w:r>
        <w:rPr>
          <w:rFonts w:hint="eastAsia"/>
        </w:rPr>
        <w:t>实现枚举</w:t>
      </w:r>
    </w:p>
    <w:p w:rsidR="00BA45B8" w:rsidRDefault="00BA45B8" w:rsidP="00BA45B8">
      <w:r>
        <w:rPr>
          <w:noProof/>
        </w:rPr>
        <w:drawing>
          <wp:inline distT="0" distB="0" distL="0" distR="0" wp14:anchorId="723C41B6" wp14:editId="13F75507">
            <wp:extent cx="5274310" cy="35344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F1" w:rsidRDefault="00461AF1" w:rsidP="00461AF1">
      <w:pPr>
        <w:pStyle w:val="3"/>
        <w:spacing w:before="156" w:after="156"/>
      </w:pPr>
      <w:r>
        <w:rPr>
          <w:rFonts w:hint="eastAsia"/>
        </w:rPr>
        <w:t>extends</w:t>
      </w:r>
    </w:p>
    <w:p w:rsidR="00461AF1" w:rsidRPr="00461AF1" w:rsidRDefault="00A001C4" w:rsidP="00461AF1">
      <w:r>
        <w:rPr>
          <w:noProof/>
        </w:rPr>
        <w:drawing>
          <wp:inline distT="0" distB="0" distL="0" distR="0" wp14:anchorId="23429D6A" wp14:editId="5FD80E14">
            <wp:extent cx="5274310" cy="111760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04C827" wp14:editId="604DC928">
            <wp:extent cx="2476500" cy="22860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0FB" w:rsidRPr="00F56186" w:rsidRDefault="006470FB" w:rsidP="00F56186">
      <w:r>
        <w:rPr>
          <w:rFonts w:hint="eastAsia"/>
        </w:rPr>
        <w:t xml:space="preserve"> </w:t>
      </w:r>
    </w:p>
    <w:p w:rsidR="00FD5C8A" w:rsidRDefault="00FD5C8A" w:rsidP="00603E5C"/>
    <w:p w:rsidR="003B4159" w:rsidRPr="00603E5C" w:rsidRDefault="003B4159" w:rsidP="00603E5C"/>
    <w:p w:rsidR="00E2760C" w:rsidRPr="0062038D" w:rsidRDefault="00E2760C" w:rsidP="0062038D"/>
    <w:p w:rsidR="00CB1068" w:rsidRPr="00D4328B" w:rsidRDefault="00CB1068" w:rsidP="00D4328B"/>
    <w:p w:rsidR="00E95041" w:rsidRDefault="007E44AE" w:rsidP="00E95041">
      <w:r>
        <w:rPr>
          <w:noProof/>
        </w:rPr>
        <w:drawing>
          <wp:inline distT="0" distB="0" distL="0" distR="0" wp14:anchorId="58888C1F" wp14:editId="00F01F47">
            <wp:extent cx="5274310" cy="1237615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E7012" wp14:editId="0B6A4410">
            <wp:extent cx="3943350" cy="25717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F5A2D" wp14:editId="792FA802">
            <wp:extent cx="5274310" cy="2792095"/>
            <wp:effectExtent l="0" t="0" r="2540" b="825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9CD" w:rsidRDefault="004759CD" w:rsidP="004759CD">
      <w:pPr>
        <w:pStyle w:val="3"/>
        <w:spacing w:before="156" w:after="156"/>
      </w:pPr>
      <w:r>
        <w:rPr>
          <w:rFonts w:hint="eastAsia"/>
        </w:rPr>
        <w:lastRenderedPageBreak/>
        <w:t>isInstanceOf &amp; asInstanceOf</w:t>
      </w:r>
    </w:p>
    <w:p w:rsidR="004759CD" w:rsidRDefault="004759CD" w:rsidP="004759CD">
      <w:r>
        <w:rPr>
          <w:noProof/>
        </w:rPr>
        <w:drawing>
          <wp:inline distT="0" distB="0" distL="0" distR="0" wp14:anchorId="35E6022A" wp14:editId="476E5E3D">
            <wp:extent cx="5274310" cy="30556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pPr>
        <w:pStyle w:val="3"/>
        <w:spacing w:before="156" w:after="156"/>
      </w:pPr>
      <w:r>
        <w:rPr>
          <w:rFonts w:hint="eastAsia"/>
        </w:rPr>
        <w:t xml:space="preserve">getClass &amp; classOf </w:t>
      </w:r>
    </w:p>
    <w:p w:rsidR="00E519F8" w:rsidRDefault="00E519F8" w:rsidP="00E519F8">
      <w:r>
        <w:rPr>
          <w:noProof/>
        </w:rPr>
        <w:drawing>
          <wp:inline distT="0" distB="0" distL="0" distR="0" wp14:anchorId="1A163959" wp14:editId="2C71A254">
            <wp:extent cx="5274310" cy="286067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r>
        <w:rPr>
          <w:noProof/>
        </w:rPr>
        <w:drawing>
          <wp:inline distT="0" distB="0" distL="0" distR="0" wp14:anchorId="12833BF4" wp14:editId="3C0901AD">
            <wp:extent cx="4381500" cy="14763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F8" w:rsidRDefault="00E519F8" w:rsidP="00E519F8">
      <w:pPr>
        <w:pStyle w:val="3"/>
        <w:spacing w:before="156" w:after="156"/>
      </w:pPr>
      <w:r>
        <w:rPr>
          <w:rFonts w:hint="eastAsia"/>
        </w:rPr>
        <w:lastRenderedPageBreak/>
        <w:t>使用模式匹配进行类型判断</w:t>
      </w:r>
    </w:p>
    <w:p w:rsidR="00E519F8" w:rsidRDefault="00E519F8" w:rsidP="00E519F8">
      <w:r>
        <w:rPr>
          <w:noProof/>
        </w:rPr>
        <w:drawing>
          <wp:inline distT="0" distB="0" distL="0" distR="0" wp14:anchorId="5175D4E0" wp14:editId="41824B9A">
            <wp:extent cx="5274310" cy="303720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F3" w:rsidRDefault="00D564F3" w:rsidP="00D564F3">
      <w:pPr>
        <w:pStyle w:val="3"/>
        <w:spacing w:before="156" w:after="156"/>
      </w:pPr>
      <w:r>
        <w:rPr>
          <w:rFonts w:hint="eastAsia"/>
        </w:rPr>
        <w:t>protected</w:t>
      </w:r>
    </w:p>
    <w:p w:rsidR="00D564F3" w:rsidRDefault="00D564F3" w:rsidP="00D564F3">
      <w:r>
        <w:rPr>
          <w:noProof/>
        </w:rPr>
        <w:drawing>
          <wp:inline distT="0" distB="0" distL="0" distR="0" wp14:anchorId="3D9817CC" wp14:editId="2F282209">
            <wp:extent cx="5274310" cy="35420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91" w:rsidRDefault="00AD4891" w:rsidP="00AD4891">
      <w:pPr>
        <w:pStyle w:val="3"/>
        <w:spacing w:before="156" w:after="156"/>
      </w:pPr>
      <w:r>
        <w:rPr>
          <w:rFonts w:hint="eastAsia"/>
        </w:rPr>
        <w:lastRenderedPageBreak/>
        <w:t>调用父类的</w:t>
      </w:r>
      <w:r>
        <w:t xml:space="preserve">constructor </w:t>
      </w:r>
    </w:p>
    <w:p w:rsidR="00AD4891" w:rsidRDefault="00AD4891" w:rsidP="00AD4891">
      <w:r>
        <w:rPr>
          <w:noProof/>
        </w:rPr>
        <w:drawing>
          <wp:inline distT="0" distB="0" distL="0" distR="0" wp14:anchorId="355EF99E" wp14:editId="07E7DF5B">
            <wp:extent cx="5274310" cy="36830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B9" w:rsidRDefault="009F49B9" w:rsidP="009F49B9">
      <w:pPr>
        <w:pStyle w:val="3"/>
        <w:spacing w:before="156" w:after="156"/>
      </w:pPr>
      <w:r>
        <w:rPr>
          <w:rFonts w:hint="eastAsia"/>
        </w:rPr>
        <w:t>匿名内部类</w:t>
      </w:r>
      <w:r>
        <w:rPr>
          <w:rFonts w:hint="eastAsia"/>
        </w:rPr>
        <w:t xml:space="preserve"> </w:t>
      </w:r>
    </w:p>
    <w:p w:rsidR="009F49B9" w:rsidRDefault="009F49B9" w:rsidP="009F49B9">
      <w:r>
        <w:rPr>
          <w:noProof/>
        </w:rPr>
        <w:drawing>
          <wp:inline distT="0" distB="0" distL="0" distR="0" wp14:anchorId="37D12DE2" wp14:editId="42B5A2D0">
            <wp:extent cx="5274310" cy="32042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A0F" w:rsidRDefault="007F3A0F" w:rsidP="007F3A0F">
      <w:pPr>
        <w:pStyle w:val="a3"/>
      </w:pPr>
      <w:r>
        <w:t>class Person(protected val name: String) {</w:t>
      </w:r>
    </w:p>
    <w:p w:rsidR="007F3A0F" w:rsidRDefault="007F3A0F" w:rsidP="007F3A0F">
      <w:pPr>
        <w:pStyle w:val="a3"/>
      </w:pPr>
      <w:r>
        <w:t>def sayHi="Hello, I'm " + name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val p = new Person("leo") {</w:t>
      </w:r>
    </w:p>
    <w:p w:rsidR="007F3A0F" w:rsidRDefault="007F3A0F" w:rsidP="007F3A0F">
      <w:pPr>
        <w:pStyle w:val="a3"/>
      </w:pPr>
      <w:r>
        <w:lastRenderedPageBreak/>
        <w:t xml:space="preserve">    override def sayHi="Hi, I'm " + name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def greeting(p: Person { def sayHi: String} ) {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 xml:space="preserve">    println(p.sayHi)</w:t>
      </w:r>
    </w:p>
    <w:p w:rsidR="007F3A0F" w:rsidRDefault="007F3A0F" w:rsidP="007F3A0F">
      <w:pPr>
        <w:pStyle w:val="a3"/>
      </w:pPr>
      <w:r>
        <w:t>}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// Exiting paste mode, now interpreting.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defined class Person</w:t>
      </w:r>
    </w:p>
    <w:p w:rsidR="007F3A0F" w:rsidRDefault="007F3A0F" w:rsidP="007F3A0F">
      <w:pPr>
        <w:pStyle w:val="a3"/>
      </w:pPr>
      <w:r>
        <w:t>p: Person = $anon$1@64967f9e</w:t>
      </w:r>
    </w:p>
    <w:p w:rsidR="007F3A0F" w:rsidRDefault="007F3A0F" w:rsidP="007F3A0F">
      <w:pPr>
        <w:pStyle w:val="a3"/>
      </w:pPr>
      <w:r>
        <w:t>greeting: (p: Person{def sayHi: String})Unit</w:t>
      </w:r>
    </w:p>
    <w:p w:rsidR="007F3A0F" w:rsidRDefault="007F3A0F" w:rsidP="007F3A0F">
      <w:pPr>
        <w:pStyle w:val="a3"/>
      </w:pPr>
    </w:p>
    <w:p w:rsidR="007F3A0F" w:rsidRDefault="007F3A0F" w:rsidP="007F3A0F">
      <w:pPr>
        <w:pStyle w:val="a3"/>
      </w:pPr>
      <w:r>
        <w:t>scala&gt; greeting(p)</w:t>
      </w:r>
    </w:p>
    <w:p w:rsidR="007F3A0F" w:rsidRPr="009F49B9" w:rsidRDefault="007F3A0F" w:rsidP="007F3A0F">
      <w:pPr>
        <w:pStyle w:val="a3"/>
      </w:pPr>
      <w:r>
        <w:t>Hi, I'm leo</w:t>
      </w:r>
    </w:p>
    <w:p w:rsidR="00E519F8" w:rsidRDefault="007F3A0F" w:rsidP="007F3A0F">
      <w:pPr>
        <w:pStyle w:val="3"/>
        <w:spacing w:before="156" w:after="156"/>
      </w:pPr>
      <w:r>
        <w:rPr>
          <w:rFonts w:hint="eastAsia"/>
        </w:rPr>
        <w:t>抽象类</w:t>
      </w:r>
    </w:p>
    <w:p w:rsidR="007F3A0F" w:rsidRDefault="007F3A0F" w:rsidP="007F3A0F">
      <w:r>
        <w:rPr>
          <w:noProof/>
        </w:rPr>
        <w:drawing>
          <wp:inline distT="0" distB="0" distL="0" distR="0" wp14:anchorId="16D88DC9" wp14:editId="70ABD185">
            <wp:extent cx="5274310" cy="301053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220" w:rsidRDefault="00B02220" w:rsidP="00B02220">
      <w:pPr>
        <w:pStyle w:val="3"/>
        <w:spacing w:before="156" w:after="156"/>
      </w:pPr>
      <w:r>
        <w:lastRenderedPageBreak/>
        <w:t>抽象</w:t>
      </w:r>
      <w:r>
        <w:rPr>
          <w:rFonts w:hint="eastAsia"/>
        </w:rPr>
        <w:t>field</w:t>
      </w:r>
    </w:p>
    <w:p w:rsidR="00B02220" w:rsidRDefault="00B02220" w:rsidP="00B02220">
      <w:r>
        <w:rPr>
          <w:noProof/>
        </w:rPr>
        <w:drawing>
          <wp:inline distT="0" distB="0" distL="0" distR="0" wp14:anchorId="08616F23" wp14:editId="6E5A50B1">
            <wp:extent cx="5274310" cy="29565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1F" w:rsidRDefault="00144C1F" w:rsidP="00144C1F">
      <w:pPr>
        <w:pStyle w:val="2"/>
        <w:spacing w:before="156" w:after="156"/>
      </w:pPr>
      <w:r>
        <w:rPr>
          <w:rFonts w:hint="eastAsia"/>
        </w:rPr>
        <w:t>T</w:t>
      </w:r>
      <w:r>
        <w:t>rait</w:t>
      </w:r>
    </w:p>
    <w:p w:rsidR="00CF1CD7" w:rsidRDefault="00CF1CD7" w:rsidP="00CF1CD7">
      <w:pPr>
        <w:pStyle w:val="3"/>
        <w:spacing w:before="156" w:after="156"/>
      </w:pPr>
      <w:r>
        <w:rPr>
          <w:rFonts w:hint="eastAsia"/>
        </w:rPr>
        <w:t>Trait As Interface</w:t>
      </w:r>
    </w:p>
    <w:p w:rsidR="00CF1CD7" w:rsidRDefault="00CF1CD7" w:rsidP="00CF1CD7">
      <w:r>
        <w:rPr>
          <w:noProof/>
        </w:rPr>
        <w:drawing>
          <wp:inline distT="0" distB="0" distL="0" distR="0" wp14:anchorId="2176AF15" wp14:editId="5FB95E65">
            <wp:extent cx="5274310" cy="37458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AB" w:rsidRDefault="00D20AAB" w:rsidP="00D20AAB">
      <w:pPr>
        <w:pStyle w:val="3"/>
        <w:spacing w:before="156" w:after="156"/>
      </w:pPr>
      <w:r>
        <w:rPr>
          <w:rFonts w:hint="eastAsia"/>
        </w:rPr>
        <w:lastRenderedPageBreak/>
        <w:t xml:space="preserve">Trait </w:t>
      </w:r>
      <w:r>
        <w:rPr>
          <w:rFonts w:hint="eastAsia"/>
        </w:rPr>
        <w:t>中定义具体方法</w:t>
      </w:r>
    </w:p>
    <w:p w:rsidR="00D20AAB" w:rsidRDefault="00D20AAB" w:rsidP="00D20AAB">
      <w:r>
        <w:rPr>
          <w:noProof/>
        </w:rPr>
        <w:drawing>
          <wp:inline distT="0" distB="0" distL="0" distR="0" wp14:anchorId="79E5811F" wp14:editId="140AF30E">
            <wp:extent cx="5274310" cy="37426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AAB" w:rsidRDefault="00D20AAB" w:rsidP="00D20AAB">
      <w:pPr>
        <w:pStyle w:val="3"/>
        <w:spacing w:before="156" w:after="156"/>
      </w:pPr>
      <w:r>
        <w:t>在</w:t>
      </w:r>
      <w:r>
        <w:rPr>
          <w:rFonts w:hint="eastAsia"/>
        </w:rPr>
        <w:t>T</w:t>
      </w:r>
      <w:r>
        <w:t>rait</w:t>
      </w:r>
      <w:r>
        <w:rPr>
          <w:rFonts w:hint="eastAsia"/>
        </w:rPr>
        <w:t>中定义</w:t>
      </w:r>
      <w:r>
        <w:rPr>
          <w:rFonts w:hint="eastAsia"/>
        </w:rPr>
        <w:t>F</w:t>
      </w:r>
      <w:r>
        <w:t>ield</w:t>
      </w:r>
    </w:p>
    <w:p w:rsidR="00D20AAB" w:rsidRDefault="00BA7B76" w:rsidP="00D20AAB">
      <w:r>
        <w:rPr>
          <w:noProof/>
        </w:rPr>
        <w:drawing>
          <wp:inline distT="0" distB="0" distL="0" distR="0" wp14:anchorId="71B58AD7" wp14:editId="3D716EF9">
            <wp:extent cx="5274310" cy="2583815"/>
            <wp:effectExtent l="0" t="0" r="2540" b="698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76" w:rsidRDefault="00BA7B76" w:rsidP="00BA7B76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T</w:t>
      </w:r>
      <w:r>
        <w:t>rait</w:t>
      </w:r>
      <w:r>
        <w:rPr>
          <w:rFonts w:hint="eastAsia"/>
        </w:rPr>
        <w:t>中定义抽象字段</w:t>
      </w:r>
      <w:r>
        <w:rPr>
          <w:rFonts w:hint="eastAsia"/>
        </w:rPr>
        <w:t xml:space="preserve"> </w:t>
      </w:r>
    </w:p>
    <w:p w:rsidR="00BA7B76" w:rsidRPr="00BA7B76" w:rsidRDefault="00BA7B76" w:rsidP="00BA7B76"/>
    <w:p w:rsidR="00BA7B76" w:rsidRDefault="00BA7B76" w:rsidP="00BA7B76">
      <w:r>
        <w:rPr>
          <w:noProof/>
        </w:rPr>
        <w:lastRenderedPageBreak/>
        <w:drawing>
          <wp:inline distT="0" distB="0" distL="0" distR="0" wp14:anchorId="04A30BD7" wp14:editId="7E4F22DE">
            <wp:extent cx="5274310" cy="374015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FFC" w:rsidRDefault="00715FFC" w:rsidP="00715FFC">
      <w:pPr>
        <w:pStyle w:val="3"/>
        <w:spacing w:before="156" w:after="156"/>
      </w:pPr>
      <w:r>
        <w:t>为实例混</w:t>
      </w:r>
      <w:r>
        <w:rPr>
          <w:rFonts w:hint="eastAsia"/>
        </w:rPr>
        <w:t xml:space="preserve"> </w:t>
      </w:r>
      <w:r>
        <w:rPr>
          <w:rFonts w:hint="eastAsia"/>
        </w:rPr>
        <w:t>入</w:t>
      </w:r>
      <w:r>
        <w:rPr>
          <w:rFonts w:hint="eastAsia"/>
        </w:rPr>
        <w:t>T</w:t>
      </w:r>
      <w:r>
        <w:t>rait</w:t>
      </w:r>
    </w:p>
    <w:p w:rsidR="00715FFC" w:rsidRDefault="00715FFC" w:rsidP="00715FFC">
      <w:r>
        <w:rPr>
          <w:noProof/>
        </w:rPr>
        <w:drawing>
          <wp:inline distT="0" distB="0" distL="0" distR="0" wp14:anchorId="511602D2" wp14:editId="4917A410">
            <wp:extent cx="5274310" cy="4140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48F64" wp14:editId="3D26AAD1">
            <wp:extent cx="4495800" cy="3514725"/>
            <wp:effectExtent l="0" t="0" r="0" b="952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1113">
        <w:rPr>
          <w:noProof/>
        </w:rPr>
        <w:lastRenderedPageBreak/>
        <w:drawing>
          <wp:inline distT="0" distB="0" distL="0" distR="0" wp14:anchorId="1703D53B" wp14:editId="08595E5D">
            <wp:extent cx="5274310" cy="145034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113" w:rsidRDefault="00841113" w:rsidP="00841113">
      <w:pPr>
        <w:pStyle w:val="3"/>
        <w:spacing w:before="156" w:after="156"/>
      </w:pPr>
      <w:r>
        <w:rPr>
          <w:rFonts w:hint="eastAsia"/>
        </w:rPr>
        <w:t xml:space="preserve">Trait </w:t>
      </w:r>
      <w:r>
        <w:rPr>
          <w:rFonts w:hint="eastAsia"/>
        </w:rPr>
        <w:t>调用链</w:t>
      </w:r>
      <w:r>
        <w:rPr>
          <w:rFonts w:hint="eastAsia"/>
        </w:rPr>
        <w:t xml:space="preserve">  </w:t>
      </w:r>
    </w:p>
    <w:p w:rsidR="00841113" w:rsidRDefault="00B41F4B" w:rsidP="00715FFC">
      <w:r>
        <w:rPr>
          <w:noProof/>
        </w:rPr>
        <w:drawing>
          <wp:inline distT="0" distB="0" distL="0" distR="0" wp14:anchorId="1BC392FD" wp14:editId="25D86C0A">
            <wp:extent cx="5274310" cy="362394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0F" w:rsidRDefault="003E3E0F" w:rsidP="003E3E0F">
      <w:pPr>
        <w:pStyle w:val="3"/>
        <w:spacing w:before="156" w:after="156"/>
      </w:pPr>
      <w:r>
        <w:rPr>
          <w:rFonts w:hint="eastAsia"/>
        </w:rPr>
        <w:t xml:space="preserve">trait </w:t>
      </w:r>
      <w:r>
        <w:rPr>
          <w:rFonts w:hint="eastAsia"/>
        </w:rPr>
        <w:t>中覆盖抽象方法</w:t>
      </w:r>
    </w:p>
    <w:p w:rsidR="003E3E0F" w:rsidRPr="003E3E0F" w:rsidRDefault="00293640" w:rsidP="003E3E0F">
      <w:r>
        <w:rPr>
          <w:noProof/>
        </w:rPr>
        <w:drawing>
          <wp:inline distT="0" distB="0" distL="0" distR="0" wp14:anchorId="7F4405AF" wp14:editId="6E0580C5">
            <wp:extent cx="5274310" cy="2792095"/>
            <wp:effectExtent l="0" t="0" r="2540" b="825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1F" w:rsidRDefault="00293640" w:rsidP="00293640">
      <w:pPr>
        <w:pStyle w:val="3"/>
        <w:spacing w:before="156" w:after="156"/>
      </w:pPr>
      <w:r>
        <w:rPr>
          <w:rFonts w:hint="eastAsia"/>
        </w:rPr>
        <w:lastRenderedPageBreak/>
        <w:t>混合使用</w:t>
      </w:r>
      <w:r>
        <w:t>trait</w:t>
      </w:r>
      <w:r>
        <w:rPr>
          <w:rFonts w:hint="eastAsia"/>
        </w:rPr>
        <w:t>的具体方法和抽象方法</w:t>
      </w:r>
    </w:p>
    <w:p w:rsidR="00293640" w:rsidRDefault="00293640" w:rsidP="00144C1F">
      <w:r>
        <w:rPr>
          <w:noProof/>
        </w:rPr>
        <w:drawing>
          <wp:inline distT="0" distB="0" distL="0" distR="0" wp14:anchorId="0D13369B" wp14:editId="00FA6E59">
            <wp:extent cx="5274310" cy="3865880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4E7" w:rsidRDefault="008554E7" w:rsidP="008554E7">
      <w:pPr>
        <w:pStyle w:val="3"/>
        <w:spacing w:before="156" w:after="156"/>
      </w:pPr>
      <w:r>
        <w:t xml:space="preserve">trait </w:t>
      </w:r>
      <w:r>
        <w:rPr>
          <w:rFonts w:hint="eastAsia"/>
        </w:rPr>
        <w:t>的构造机制</w:t>
      </w:r>
    </w:p>
    <w:p w:rsidR="008554E7" w:rsidRDefault="008554E7" w:rsidP="008554E7">
      <w:r>
        <w:rPr>
          <w:noProof/>
        </w:rPr>
        <w:drawing>
          <wp:inline distT="0" distB="0" distL="0" distR="0" wp14:anchorId="500E7F0E" wp14:editId="39EA7D1A">
            <wp:extent cx="5274310" cy="270827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C4" w:rsidRDefault="00F931C4" w:rsidP="00F931C4">
      <w:pPr>
        <w:pStyle w:val="3"/>
        <w:spacing w:before="156" w:after="156"/>
      </w:pPr>
      <w:r>
        <w:rPr>
          <w:rFonts w:hint="eastAsia"/>
        </w:rPr>
        <w:t>T</w:t>
      </w:r>
      <w:r>
        <w:t>rait field</w:t>
      </w:r>
      <w:r>
        <w:rPr>
          <w:rFonts w:hint="eastAsia"/>
        </w:rPr>
        <w:t>的初始化</w:t>
      </w:r>
      <w:r>
        <w:rPr>
          <w:rFonts w:hint="eastAsia"/>
        </w:rPr>
        <w:t xml:space="preserve"> </w:t>
      </w:r>
    </w:p>
    <w:p w:rsidR="00390F59" w:rsidRDefault="00390F59" w:rsidP="00390F59"/>
    <w:p w:rsidR="00390F59" w:rsidRPr="00390F59" w:rsidRDefault="00390F59" w:rsidP="00390F59">
      <w:r>
        <w:rPr>
          <w:noProof/>
        </w:rPr>
        <w:lastRenderedPageBreak/>
        <w:drawing>
          <wp:inline distT="0" distB="0" distL="0" distR="0" wp14:anchorId="7611653D" wp14:editId="66434FCA">
            <wp:extent cx="5274310" cy="3901440"/>
            <wp:effectExtent l="0" t="0" r="2540" b="381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1C4" w:rsidRDefault="00B53470" w:rsidP="00F931C4">
      <w:r>
        <w:rPr>
          <w:rFonts w:hint="eastAsia"/>
        </w:rPr>
        <w:t xml:space="preserve">Trait </w:t>
      </w:r>
      <w:r>
        <w:rPr>
          <w:rFonts w:hint="eastAsia"/>
        </w:rPr>
        <w:t>继承</w:t>
      </w:r>
      <w:r>
        <w:rPr>
          <w:rFonts w:hint="eastAsia"/>
        </w:rPr>
        <w:t xml:space="preserve"> </w:t>
      </w:r>
      <w:r>
        <w:t xml:space="preserve">class </w:t>
      </w:r>
    </w:p>
    <w:p w:rsidR="00B53470" w:rsidRDefault="00B53470" w:rsidP="00F931C4">
      <w:r>
        <w:rPr>
          <w:noProof/>
        </w:rPr>
        <w:drawing>
          <wp:inline distT="0" distB="0" distL="0" distR="0" wp14:anchorId="424BAF36" wp14:editId="086B6EDE">
            <wp:extent cx="5274310" cy="3362325"/>
            <wp:effectExtent l="0" t="0" r="254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86" w:rsidRDefault="00825586" w:rsidP="00825586">
      <w:pPr>
        <w:pStyle w:val="2"/>
        <w:spacing w:before="156" w:after="156"/>
      </w:pPr>
      <w:r>
        <w:rPr>
          <w:rFonts w:hint="eastAsia"/>
        </w:rPr>
        <w:lastRenderedPageBreak/>
        <w:t>函数式编程</w:t>
      </w:r>
    </w:p>
    <w:p w:rsidR="00F21614" w:rsidRDefault="00F21614" w:rsidP="00F21614">
      <w:pPr>
        <w:pStyle w:val="3"/>
        <w:spacing w:before="156" w:after="156"/>
      </w:pPr>
      <w:r>
        <w:t>将函数赋赋值给变量</w:t>
      </w:r>
    </w:p>
    <w:p w:rsidR="00F21614" w:rsidRDefault="00F21614" w:rsidP="00F21614">
      <w:r>
        <w:rPr>
          <w:noProof/>
        </w:rPr>
        <w:drawing>
          <wp:inline distT="0" distB="0" distL="0" distR="0" wp14:anchorId="4324258F" wp14:editId="71BD9A91">
            <wp:extent cx="5274310" cy="1972945"/>
            <wp:effectExtent l="0" t="0" r="254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F21614">
      <w:r>
        <w:rPr>
          <w:noProof/>
        </w:rPr>
        <w:drawing>
          <wp:inline distT="0" distB="0" distL="0" distR="0" wp14:anchorId="78E6F41A" wp14:editId="3153E6E0">
            <wp:extent cx="5274310" cy="61341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F21614"/>
    <w:p w:rsidR="00A62735" w:rsidRDefault="00A62735" w:rsidP="00F21614">
      <w:r>
        <w:rPr>
          <w:noProof/>
        </w:rPr>
        <w:drawing>
          <wp:inline distT="0" distB="0" distL="0" distR="0" wp14:anchorId="68C95265" wp14:editId="4B5FBFED">
            <wp:extent cx="5274310" cy="88201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Default="00A62735" w:rsidP="00A62735">
      <w:pPr>
        <w:pStyle w:val="3"/>
        <w:spacing w:before="156" w:after="156"/>
      </w:pPr>
      <w:r>
        <w:t>匿名函数</w:t>
      </w:r>
    </w:p>
    <w:p w:rsidR="00393EF7" w:rsidRPr="00393EF7" w:rsidRDefault="00393EF7" w:rsidP="00393EF7">
      <w:r w:rsidRPr="00393EF7">
        <w:rPr>
          <w:highlight w:val="yellow"/>
        </w:rPr>
        <w:t>(name: String)=&gt;println("hello" + name)</w:t>
      </w:r>
    </w:p>
    <w:p w:rsidR="00A62735" w:rsidRDefault="00A62735" w:rsidP="00A62735">
      <w:r>
        <w:rPr>
          <w:noProof/>
        </w:rPr>
        <w:drawing>
          <wp:inline distT="0" distB="0" distL="0" distR="0" wp14:anchorId="41ED3EDE" wp14:editId="4892F817">
            <wp:extent cx="5274310" cy="2987040"/>
            <wp:effectExtent l="0" t="0" r="254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735" w:rsidRPr="00A62735" w:rsidRDefault="00A62735" w:rsidP="00A62735">
      <w:r>
        <w:rPr>
          <w:noProof/>
        </w:rPr>
        <w:lastRenderedPageBreak/>
        <w:drawing>
          <wp:inline distT="0" distB="0" distL="0" distR="0" wp14:anchorId="5AFC2D5D" wp14:editId="0F2E92F1">
            <wp:extent cx="5274310" cy="71183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86" w:rsidRDefault="001F5C28" w:rsidP="001F5C28">
      <w:pPr>
        <w:pStyle w:val="3"/>
        <w:spacing w:before="156" w:after="156"/>
      </w:pPr>
      <w:r>
        <w:rPr>
          <w:rFonts w:hint="eastAsia"/>
        </w:rPr>
        <w:t>高阶函数</w:t>
      </w:r>
    </w:p>
    <w:p w:rsidR="001F5C28" w:rsidRDefault="001F5C28" w:rsidP="001F5C28">
      <w:r>
        <w:rPr>
          <w:noProof/>
        </w:rPr>
        <w:drawing>
          <wp:inline distT="0" distB="0" distL="0" distR="0" wp14:anchorId="6714490A" wp14:editId="4B077064">
            <wp:extent cx="5274310" cy="303530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AF" w:rsidRDefault="00FE6FAF" w:rsidP="00FE6FAF">
      <w:pPr>
        <w:pStyle w:val="3"/>
        <w:spacing w:before="156" w:after="156"/>
      </w:pPr>
      <w:r>
        <w:t>高阶函数的类型推断</w:t>
      </w:r>
      <w:r>
        <w:rPr>
          <w:rFonts w:hint="eastAsia"/>
        </w:rPr>
        <w:t xml:space="preserve"> </w:t>
      </w:r>
    </w:p>
    <w:p w:rsidR="00EE2617" w:rsidRDefault="00EE2617" w:rsidP="00EE2617">
      <w:r>
        <w:rPr>
          <w:noProof/>
        </w:rPr>
        <w:drawing>
          <wp:inline distT="0" distB="0" distL="0" distR="0" wp14:anchorId="1E43C109" wp14:editId="189B9E58">
            <wp:extent cx="5274310" cy="311277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F7" w:rsidRDefault="00393EF7" w:rsidP="00393EF7">
      <w:r>
        <w:rPr>
          <w:noProof/>
        </w:rPr>
        <w:lastRenderedPageBreak/>
        <w:drawing>
          <wp:inline distT="0" distB="0" distL="0" distR="0" wp14:anchorId="607CB4B9" wp14:editId="7218F149">
            <wp:extent cx="5274310" cy="14116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617" w:rsidRPr="00EE2617" w:rsidRDefault="00EE2617" w:rsidP="00EE2617">
      <w:pPr>
        <w:pStyle w:val="3"/>
        <w:spacing w:before="156" w:after="156"/>
      </w:pPr>
      <w:r>
        <w:rPr>
          <w:rFonts w:hint="eastAsia"/>
        </w:rPr>
        <w:t>S</w:t>
      </w:r>
      <w:r>
        <w:t xml:space="preserve">cala </w:t>
      </w:r>
      <w:r>
        <w:rPr>
          <w:rFonts w:hint="eastAsia"/>
        </w:rPr>
        <w:t>常用高阶函数</w:t>
      </w:r>
    </w:p>
    <w:p w:rsidR="00EE2617" w:rsidRDefault="002462E1" w:rsidP="00393EF7">
      <w:r>
        <w:rPr>
          <w:noProof/>
        </w:rPr>
        <w:drawing>
          <wp:inline distT="0" distB="0" distL="0" distR="0" wp14:anchorId="15720850" wp14:editId="434CFA26">
            <wp:extent cx="5274310" cy="333375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E1" w:rsidRDefault="002462E1" w:rsidP="002462E1">
      <w:pPr>
        <w:pStyle w:val="3"/>
        <w:spacing w:before="156" w:after="156"/>
      </w:pPr>
      <w:r>
        <w:t>闭包</w:t>
      </w:r>
    </w:p>
    <w:p w:rsidR="002462E1" w:rsidRDefault="00ED4513" w:rsidP="002462E1">
      <w:r>
        <w:rPr>
          <w:noProof/>
        </w:rPr>
        <w:drawing>
          <wp:inline distT="0" distB="0" distL="0" distR="0" wp14:anchorId="4D4F893B" wp14:editId="0D407C56">
            <wp:extent cx="5274310" cy="2587625"/>
            <wp:effectExtent l="0" t="0" r="2540" b="317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13" w:rsidRDefault="00ED4513" w:rsidP="00ED4513">
      <w:pPr>
        <w:pStyle w:val="3"/>
        <w:spacing w:before="156" w:after="156"/>
      </w:pPr>
      <w:r>
        <w:rPr>
          <w:rFonts w:hint="eastAsia"/>
        </w:rPr>
        <w:lastRenderedPageBreak/>
        <w:t xml:space="preserve">SAM </w:t>
      </w:r>
      <w:r>
        <w:rPr>
          <w:rFonts w:hint="eastAsia"/>
        </w:rPr>
        <w:t>转换</w:t>
      </w:r>
    </w:p>
    <w:p w:rsidR="00D63320" w:rsidRDefault="00D63320" w:rsidP="00D63320">
      <w:pPr>
        <w:rPr>
          <w:noProof/>
        </w:rPr>
      </w:pPr>
      <w:r>
        <w:rPr>
          <w:noProof/>
        </w:rPr>
        <w:drawing>
          <wp:inline distT="0" distB="0" distL="0" distR="0" wp14:anchorId="2B11A381" wp14:editId="213EC168">
            <wp:extent cx="5274310" cy="2660015"/>
            <wp:effectExtent l="0" t="0" r="2540" b="698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332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C72986" wp14:editId="2CE7FE8A">
            <wp:extent cx="5274310" cy="349377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00" w:rsidRPr="00D63320" w:rsidRDefault="00944B17" w:rsidP="00490800">
      <w:pPr>
        <w:pStyle w:val="3"/>
        <w:spacing w:before="156" w:after="156"/>
      </w:pPr>
      <w:r>
        <w:rPr>
          <w:rFonts w:hint="eastAsia"/>
          <w:noProof/>
        </w:rPr>
        <w:t>C</w:t>
      </w:r>
      <w:r>
        <w:rPr>
          <w:noProof/>
        </w:rPr>
        <w:t>urrying</w:t>
      </w:r>
      <w:r w:rsidR="00490800">
        <w:rPr>
          <w:noProof/>
        </w:rPr>
        <w:t>柯里函数</w:t>
      </w:r>
    </w:p>
    <w:p w:rsidR="00ED4513" w:rsidRDefault="00944B17" w:rsidP="00ED4513">
      <w:r>
        <w:rPr>
          <w:noProof/>
        </w:rPr>
        <w:drawing>
          <wp:inline distT="0" distB="0" distL="0" distR="0" wp14:anchorId="4EE6DE2D" wp14:editId="022893C7">
            <wp:extent cx="5274310" cy="83820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A" w:rsidRDefault="00A96EAA" w:rsidP="00ED4513">
      <w:r>
        <w:rPr>
          <w:noProof/>
        </w:rPr>
        <w:lastRenderedPageBreak/>
        <w:drawing>
          <wp:inline distT="0" distB="0" distL="0" distR="0" wp14:anchorId="1456466D" wp14:editId="4AF6FDF1">
            <wp:extent cx="3000375" cy="2400300"/>
            <wp:effectExtent l="0" t="0" r="9525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EAA" w:rsidRDefault="00A96EAA" w:rsidP="00A96EAA">
      <w:pPr>
        <w:pStyle w:val="3"/>
        <w:spacing w:before="156" w:after="156"/>
      </w:pPr>
      <w:r>
        <w:rPr>
          <w:rFonts w:hint="eastAsia"/>
        </w:rPr>
        <w:t>return</w:t>
      </w:r>
    </w:p>
    <w:p w:rsidR="00A96EAA" w:rsidRDefault="00A96EAA" w:rsidP="00A96EAA">
      <w:r>
        <w:rPr>
          <w:noProof/>
        </w:rPr>
        <w:drawing>
          <wp:inline distT="0" distB="0" distL="0" distR="0" wp14:anchorId="4FB60EBB" wp14:editId="69EA1D0A">
            <wp:extent cx="5274310" cy="2943225"/>
            <wp:effectExtent l="0" t="0" r="254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1AA" w:rsidRDefault="00E321AA" w:rsidP="00E321AA">
      <w:pPr>
        <w:pStyle w:val="2"/>
        <w:spacing w:before="156" w:after="156"/>
      </w:pPr>
      <w:r>
        <w:t>函数式编程之集合操作</w:t>
      </w:r>
    </w:p>
    <w:p w:rsidR="00E321AA" w:rsidRDefault="00C4172F" w:rsidP="00C4172F">
      <w:pPr>
        <w:pStyle w:val="3"/>
        <w:spacing w:before="156" w:after="156"/>
      </w:pPr>
      <w:r>
        <w:t>集合体系结构</w:t>
      </w:r>
    </w:p>
    <w:p w:rsidR="00C4172F" w:rsidRDefault="00C019BC" w:rsidP="00C4172F">
      <w:r>
        <w:rPr>
          <w:noProof/>
        </w:rPr>
        <w:drawing>
          <wp:inline distT="0" distB="0" distL="0" distR="0" wp14:anchorId="69511070" wp14:editId="06CDA1B2">
            <wp:extent cx="5274310" cy="61277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3E330A" wp14:editId="04ED91A3">
            <wp:extent cx="5274310" cy="1161415"/>
            <wp:effectExtent l="0" t="0" r="2540" b="63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F1A">
        <w:rPr>
          <w:noProof/>
        </w:rPr>
        <w:lastRenderedPageBreak/>
        <w:drawing>
          <wp:inline distT="0" distB="0" distL="0" distR="0" wp14:anchorId="41C69BB2" wp14:editId="069BE5A6">
            <wp:extent cx="5274310" cy="85979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633">
        <w:rPr>
          <w:noProof/>
        </w:rPr>
        <w:drawing>
          <wp:inline distT="0" distB="0" distL="0" distR="0" wp14:anchorId="66E309CF" wp14:editId="496E9C42">
            <wp:extent cx="5274310" cy="132969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33" w:rsidRDefault="006C0633" w:rsidP="006C0633">
      <w:pPr>
        <w:pStyle w:val="3"/>
        <w:spacing w:before="156" w:after="156"/>
      </w:pPr>
      <w:r>
        <w:rPr>
          <w:rFonts w:hint="eastAsia"/>
        </w:rPr>
        <w:t>L</w:t>
      </w:r>
      <w:r>
        <w:t>ist</w:t>
      </w:r>
    </w:p>
    <w:p w:rsidR="006C0633" w:rsidRDefault="00F80214" w:rsidP="006C0633">
      <w:r>
        <w:rPr>
          <w:noProof/>
        </w:rPr>
        <w:drawing>
          <wp:inline distT="0" distB="0" distL="0" distR="0" wp14:anchorId="76F3E8DF" wp14:editId="62B79C5B">
            <wp:extent cx="5274310" cy="3275965"/>
            <wp:effectExtent l="0" t="0" r="254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14" w:rsidRDefault="00F80214" w:rsidP="00F80214">
      <w:pPr>
        <w:pStyle w:val="3"/>
        <w:spacing w:before="156" w:after="156"/>
      </w:pPr>
      <w:r>
        <w:rPr>
          <w:rFonts w:hint="eastAsia"/>
        </w:rPr>
        <w:t>LinkedList</w:t>
      </w:r>
    </w:p>
    <w:p w:rsidR="00F80214" w:rsidRPr="00F80214" w:rsidRDefault="00F80214" w:rsidP="00F80214"/>
    <w:p w:rsidR="00F80214" w:rsidRDefault="00F80214" w:rsidP="00F80214">
      <w:r>
        <w:rPr>
          <w:noProof/>
        </w:rPr>
        <w:lastRenderedPageBreak/>
        <w:drawing>
          <wp:inline distT="0" distB="0" distL="0" distR="0" wp14:anchorId="1D24445A" wp14:editId="3F5DA45D">
            <wp:extent cx="4819650" cy="42481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6A3" w:rsidRDefault="006E06A3" w:rsidP="006E06A3">
      <w:pPr>
        <w:pStyle w:val="3"/>
        <w:spacing w:before="156" w:after="156"/>
      </w:pPr>
      <w:r>
        <w:rPr>
          <w:rFonts w:hint="eastAsia"/>
        </w:rPr>
        <w:t>Set</w:t>
      </w:r>
    </w:p>
    <w:p w:rsidR="006E06A3" w:rsidRDefault="006E06A3" w:rsidP="006E06A3">
      <w:r>
        <w:rPr>
          <w:noProof/>
        </w:rPr>
        <w:drawing>
          <wp:inline distT="0" distB="0" distL="0" distR="0" wp14:anchorId="432CB4C4" wp14:editId="0ECDE9B9">
            <wp:extent cx="5274310" cy="2989580"/>
            <wp:effectExtent l="0" t="0" r="2540" b="127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CA2" w:rsidRDefault="00F94CA2" w:rsidP="00F94CA2">
      <w:pPr>
        <w:pStyle w:val="3"/>
        <w:spacing w:before="156" w:after="156"/>
      </w:pPr>
      <w:r>
        <w:rPr>
          <w:rFonts w:hint="eastAsia"/>
        </w:rPr>
        <w:t>集合函数式编程</w:t>
      </w:r>
    </w:p>
    <w:p w:rsidR="00F94CA2" w:rsidRDefault="00F94CA2" w:rsidP="006E06A3"/>
    <w:p w:rsidR="00F94CA2" w:rsidRDefault="00F94CA2" w:rsidP="006E06A3">
      <w:r>
        <w:rPr>
          <w:noProof/>
        </w:rPr>
        <w:lastRenderedPageBreak/>
        <w:drawing>
          <wp:inline distT="0" distB="0" distL="0" distR="0" wp14:anchorId="5BAFCE0D" wp14:editId="4915D963">
            <wp:extent cx="5274310" cy="394906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5EE">
        <w:rPr>
          <w:noProof/>
        </w:rPr>
        <w:drawing>
          <wp:inline distT="0" distB="0" distL="0" distR="0" wp14:anchorId="468664B5" wp14:editId="76D49572">
            <wp:extent cx="5274310" cy="109220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EE" w:rsidRDefault="007555EE" w:rsidP="007555EE">
      <w:pPr>
        <w:pStyle w:val="3"/>
        <w:spacing w:before="156" w:after="156"/>
      </w:pPr>
      <w:r>
        <w:t>综合示例：单词计数</w:t>
      </w:r>
    </w:p>
    <w:p w:rsidR="007555EE" w:rsidRDefault="001F7FCA" w:rsidP="007555EE">
      <w:r>
        <w:rPr>
          <w:noProof/>
        </w:rPr>
        <w:drawing>
          <wp:inline distT="0" distB="0" distL="0" distR="0" wp14:anchorId="79924884" wp14:editId="1417EE60">
            <wp:extent cx="5274310" cy="3244215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FCA" w:rsidRDefault="001F7FCA" w:rsidP="001F7FCA">
      <w:pPr>
        <w:pStyle w:val="2"/>
        <w:spacing w:before="156" w:after="156"/>
      </w:pPr>
      <w:r>
        <w:lastRenderedPageBreak/>
        <w:t>模式匹配</w:t>
      </w:r>
    </w:p>
    <w:p w:rsidR="001F7FCA" w:rsidRPr="001F7FCA" w:rsidRDefault="00E33DB7" w:rsidP="001F7FCA">
      <w:r>
        <w:rPr>
          <w:noProof/>
        </w:rPr>
        <w:drawing>
          <wp:inline distT="0" distB="0" distL="0" distR="0" wp14:anchorId="08C952EC" wp14:editId="42F04715">
            <wp:extent cx="5274310" cy="3196590"/>
            <wp:effectExtent l="0" t="0" r="2540" b="381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F7" w:rsidRDefault="000E5ECD" w:rsidP="0016213D">
      <w:pPr>
        <w:pStyle w:val="3"/>
        <w:spacing w:before="156" w:after="156"/>
      </w:pPr>
      <w:r>
        <w:t>模式匹配基础语法</w:t>
      </w:r>
    </w:p>
    <w:p w:rsidR="0016213D" w:rsidRDefault="0016213D" w:rsidP="0016213D">
      <w:r>
        <w:rPr>
          <w:noProof/>
        </w:rPr>
        <w:drawing>
          <wp:inline distT="0" distB="0" distL="0" distR="0" wp14:anchorId="0DE9F8DB" wp14:editId="54CB4175">
            <wp:extent cx="5274310" cy="144907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3D" w:rsidRDefault="0016213D" w:rsidP="0016213D">
      <w:pPr>
        <w:pStyle w:val="a3"/>
      </w:pPr>
      <w:r>
        <w:t>scala&gt; def judgeGrade(grade: String) {</w:t>
      </w:r>
    </w:p>
    <w:p w:rsidR="0016213D" w:rsidRDefault="0016213D" w:rsidP="0016213D">
      <w:pPr>
        <w:pStyle w:val="a3"/>
      </w:pPr>
      <w:r>
        <w:t xml:space="preserve">    </w:t>
      </w:r>
      <w:r>
        <w:tab/>
        <w:t>grade match {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"A" =&gt; println("Excellent")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"B" =&gt; println("Good")</w:t>
      </w:r>
    </w:p>
    <w:p w:rsidR="0016213D" w:rsidRDefault="0016213D" w:rsidP="0016213D">
      <w:pPr>
        <w:pStyle w:val="a3"/>
      </w:pPr>
      <w:r>
        <w:t xml:space="preserve">     </w:t>
      </w:r>
      <w:r>
        <w:tab/>
      </w:r>
      <w:r>
        <w:tab/>
        <w:t>case "C" =&gt; println("Just so so ")</w:t>
      </w:r>
    </w:p>
    <w:p w:rsidR="0016213D" w:rsidRDefault="0016213D" w:rsidP="0016213D">
      <w:pPr>
        <w:pStyle w:val="a3"/>
      </w:pPr>
      <w:r>
        <w:t xml:space="preserve">    </w:t>
      </w:r>
      <w:r>
        <w:tab/>
      </w:r>
      <w:r>
        <w:tab/>
        <w:t>case _ =&gt; println("Your need study harder.")</w:t>
      </w:r>
    </w:p>
    <w:p w:rsidR="0016213D" w:rsidRDefault="0016213D" w:rsidP="0016213D">
      <w:pPr>
        <w:pStyle w:val="a3"/>
      </w:pPr>
      <w:r>
        <w:t xml:space="preserve">     </w:t>
      </w:r>
      <w:r>
        <w:tab/>
        <w:t>}</w:t>
      </w:r>
    </w:p>
    <w:p w:rsidR="0016213D" w:rsidRDefault="0016213D" w:rsidP="0016213D">
      <w:pPr>
        <w:pStyle w:val="a3"/>
      </w:pPr>
      <w:r>
        <w:t xml:space="preserve">      }</w:t>
      </w:r>
    </w:p>
    <w:p w:rsidR="0016213D" w:rsidRDefault="0016213D" w:rsidP="0016213D">
      <w:pPr>
        <w:pStyle w:val="a3"/>
      </w:pPr>
      <w:r>
        <w:t>judgeGrade: (grade: String)Unit</w:t>
      </w:r>
    </w:p>
    <w:p w:rsidR="0016213D" w:rsidRDefault="004C741B" w:rsidP="004C741B">
      <w:pPr>
        <w:pStyle w:val="3"/>
        <w:spacing w:before="156" w:after="156"/>
      </w:pPr>
      <w:r>
        <w:rPr>
          <w:rFonts w:hint="eastAsia"/>
        </w:rPr>
        <w:lastRenderedPageBreak/>
        <w:t>模式匹配中使用</w:t>
      </w:r>
      <w:r>
        <w:t xml:space="preserve">if </w:t>
      </w:r>
      <w:r>
        <w:rPr>
          <w:rFonts w:hint="eastAsia"/>
        </w:rPr>
        <w:t>守卫</w:t>
      </w:r>
    </w:p>
    <w:p w:rsidR="004C741B" w:rsidRDefault="00F346A2" w:rsidP="004C741B">
      <w:r>
        <w:rPr>
          <w:noProof/>
        </w:rPr>
        <w:drawing>
          <wp:inline distT="0" distB="0" distL="0" distR="0" wp14:anchorId="07EDA2C3" wp14:editId="72264A0E">
            <wp:extent cx="5274310" cy="35325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C5" w:rsidRDefault="00C645C5" w:rsidP="00C645C5">
      <w:pPr>
        <w:pStyle w:val="3"/>
        <w:spacing w:before="156" w:after="156"/>
      </w:pPr>
      <w:r>
        <w:t>模式匹配中进行变量赋值</w:t>
      </w:r>
    </w:p>
    <w:p w:rsidR="00853706" w:rsidRPr="00853706" w:rsidRDefault="00853706" w:rsidP="00853706">
      <w:r>
        <w:rPr>
          <w:noProof/>
        </w:rPr>
        <w:drawing>
          <wp:inline distT="0" distB="0" distL="0" distR="0" wp14:anchorId="1B8FEB3C" wp14:editId="46083935">
            <wp:extent cx="5274310" cy="108966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5C5" w:rsidRPr="00C645C5" w:rsidRDefault="00853706" w:rsidP="00C645C5">
      <w:r>
        <w:rPr>
          <w:noProof/>
        </w:rPr>
        <w:drawing>
          <wp:inline distT="0" distB="0" distL="0" distR="0" wp14:anchorId="2FF14A15" wp14:editId="0BB6CB72">
            <wp:extent cx="5274310" cy="2564765"/>
            <wp:effectExtent l="0" t="0" r="2540" b="698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lastRenderedPageBreak/>
        <w:t>对类型进行模式匹配</w:t>
      </w:r>
    </w:p>
    <w:p w:rsidR="003D3F59" w:rsidRDefault="00AC7E6F" w:rsidP="003D3F59">
      <w:r>
        <w:rPr>
          <w:noProof/>
        </w:rPr>
        <w:drawing>
          <wp:inline distT="0" distB="0" distL="0" distR="0" wp14:anchorId="4CB69C69" wp14:editId="497316E7">
            <wp:extent cx="5274310" cy="469265"/>
            <wp:effectExtent l="0" t="0" r="254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F59" w:rsidRPr="003D3F59" w:rsidRDefault="003D3F59" w:rsidP="003D3F59">
      <w:r>
        <w:rPr>
          <w:noProof/>
        </w:rPr>
        <w:drawing>
          <wp:inline distT="0" distB="0" distL="0" distR="0" wp14:anchorId="09416C4D" wp14:editId="555D0CC3">
            <wp:extent cx="5274310" cy="2519045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t>对</w:t>
      </w:r>
      <w:r>
        <w:rPr>
          <w:rFonts w:hint="eastAsia"/>
        </w:rPr>
        <w:t>A</w:t>
      </w:r>
      <w:r>
        <w:t>rray</w:t>
      </w:r>
      <w:r>
        <w:rPr>
          <w:rFonts w:hint="eastAsia"/>
        </w:rPr>
        <w:t>和</w:t>
      </w:r>
      <w:r>
        <w:t>List</w:t>
      </w:r>
      <w:r>
        <w:rPr>
          <w:rFonts w:hint="eastAsia"/>
        </w:rPr>
        <w:t>元素进行模式匹配</w:t>
      </w:r>
    </w:p>
    <w:p w:rsidR="00753FE8" w:rsidRPr="00753FE8" w:rsidRDefault="00753FE8" w:rsidP="00753FE8">
      <w:r>
        <w:rPr>
          <w:noProof/>
        </w:rPr>
        <w:drawing>
          <wp:inline distT="0" distB="0" distL="0" distR="0" wp14:anchorId="412DB07E" wp14:editId="254B2C9E">
            <wp:extent cx="5274310" cy="3949065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F54">
        <w:rPr>
          <w:noProof/>
        </w:rPr>
        <w:lastRenderedPageBreak/>
        <w:drawing>
          <wp:inline distT="0" distB="0" distL="0" distR="0" wp14:anchorId="7A07D3A3" wp14:editId="22CE1E58">
            <wp:extent cx="3971925" cy="1000125"/>
            <wp:effectExtent l="0" t="0" r="9525" b="952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Default="000E5ECD" w:rsidP="0016213D">
      <w:pPr>
        <w:pStyle w:val="3"/>
        <w:spacing w:before="156" w:after="156"/>
      </w:pPr>
      <w:r>
        <w:rPr>
          <w:rFonts w:hint="eastAsia"/>
        </w:rPr>
        <w:t xml:space="preserve">Case Class </w:t>
      </w:r>
      <w:r>
        <w:rPr>
          <w:rFonts w:hint="eastAsia"/>
        </w:rPr>
        <w:t>与模式匹配</w:t>
      </w:r>
    </w:p>
    <w:p w:rsidR="00723143" w:rsidRDefault="00723143" w:rsidP="00723143">
      <w:r>
        <w:rPr>
          <w:noProof/>
        </w:rPr>
        <w:drawing>
          <wp:inline distT="0" distB="0" distL="0" distR="0" wp14:anchorId="77C780D9" wp14:editId="20AA423C">
            <wp:extent cx="5274310" cy="3193415"/>
            <wp:effectExtent l="0" t="0" r="2540" b="698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143" w:rsidRPr="00723143" w:rsidRDefault="00723143" w:rsidP="00723143">
      <w:r>
        <w:rPr>
          <w:noProof/>
        </w:rPr>
        <w:drawing>
          <wp:inline distT="0" distB="0" distL="0" distR="0" wp14:anchorId="29E6C340" wp14:editId="6720F114">
            <wp:extent cx="5274310" cy="1995170"/>
            <wp:effectExtent l="0" t="0" r="2540" b="508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CD" w:rsidRPr="00393EF7" w:rsidRDefault="000E5ECD" w:rsidP="0016213D">
      <w:pPr>
        <w:pStyle w:val="3"/>
        <w:spacing w:before="156" w:after="156"/>
      </w:pPr>
      <w:r>
        <w:rPr>
          <w:rFonts w:hint="eastAsia"/>
        </w:rPr>
        <w:t>O</w:t>
      </w:r>
      <w:r>
        <w:t>ption</w:t>
      </w:r>
      <w:r>
        <w:rPr>
          <w:rFonts w:hint="eastAsia"/>
        </w:rPr>
        <w:t>与模式匹配</w:t>
      </w:r>
    </w:p>
    <w:p w:rsidR="00FE6FAF" w:rsidRDefault="00FE6FAF" w:rsidP="001F5C28"/>
    <w:p w:rsidR="002C14B4" w:rsidRPr="001F5C28" w:rsidRDefault="002C14B4" w:rsidP="001F5C28"/>
    <w:p w:rsidR="00B53470" w:rsidRDefault="002C14B4" w:rsidP="00F931C4">
      <w:r>
        <w:rPr>
          <w:noProof/>
        </w:rPr>
        <w:lastRenderedPageBreak/>
        <w:drawing>
          <wp:inline distT="0" distB="0" distL="0" distR="0" wp14:anchorId="6295FD2B" wp14:editId="67F11E75">
            <wp:extent cx="5274310" cy="3193415"/>
            <wp:effectExtent l="0" t="0" r="2540" b="698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4B4" w:rsidRDefault="002C14B4" w:rsidP="00BF001D">
      <w:pPr>
        <w:pStyle w:val="2"/>
        <w:spacing w:before="156" w:after="156"/>
      </w:pPr>
      <w:r>
        <w:t>类型参数</w:t>
      </w:r>
    </w:p>
    <w:p w:rsidR="00BF001D" w:rsidRDefault="00BF001D" w:rsidP="00BF001D">
      <w:r>
        <w:rPr>
          <w:noProof/>
        </w:rPr>
        <w:drawing>
          <wp:inline distT="0" distB="0" distL="0" distR="0" wp14:anchorId="71539C62" wp14:editId="4120C347">
            <wp:extent cx="5274310" cy="283845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泛型类</w:t>
      </w:r>
    </w:p>
    <w:p w:rsidR="004E7F41" w:rsidRPr="004E7F41" w:rsidRDefault="009B4B2B" w:rsidP="004E7F41">
      <w:r>
        <w:rPr>
          <w:noProof/>
        </w:rPr>
        <w:drawing>
          <wp:inline distT="0" distB="0" distL="0" distR="0" wp14:anchorId="005D205E" wp14:editId="4D1C6D5D">
            <wp:extent cx="4752975" cy="1123950"/>
            <wp:effectExtent l="0" t="0" r="9525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F41" w:rsidRPr="004E7F41" w:rsidRDefault="004E7F41" w:rsidP="004E7F41">
      <w:r>
        <w:rPr>
          <w:noProof/>
        </w:rPr>
        <w:lastRenderedPageBreak/>
        <w:drawing>
          <wp:inline distT="0" distB="0" distL="0" distR="0" wp14:anchorId="40CB2769" wp14:editId="13D6882D">
            <wp:extent cx="5274310" cy="2741930"/>
            <wp:effectExtent l="0" t="0" r="2540" b="127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泛型函数</w:t>
      </w:r>
    </w:p>
    <w:p w:rsidR="009B4B2B" w:rsidRPr="009B4B2B" w:rsidRDefault="009B4B2B" w:rsidP="009B4B2B">
      <w:r>
        <w:rPr>
          <w:noProof/>
        </w:rPr>
        <w:drawing>
          <wp:inline distT="0" distB="0" distL="0" distR="0" wp14:anchorId="5C62F6DC" wp14:editId="7E419605">
            <wp:extent cx="5274310" cy="29921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>上边界</w:t>
      </w:r>
      <w:r>
        <w:rPr>
          <w:rFonts w:hint="eastAsia"/>
        </w:rPr>
        <w:t xml:space="preserve"> B</w:t>
      </w:r>
      <w:r>
        <w:t>ounds</w:t>
      </w:r>
    </w:p>
    <w:p w:rsidR="00C34894" w:rsidRPr="00C34894" w:rsidRDefault="00C34894" w:rsidP="00C34894"/>
    <w:p w:rsidR="00C34894" w:rsidRPr="00C34894" w:rsidRDefault="00C34894" w:rsidP="00C34894">
      <w:r>
        <w:rPr>
          <w:noProof/>
        </w:rPr>
        <w:lastRenderedPageBreak/>
        <w:drawing>
          <wp:inline distT="0" distB="0" distL="0" distR="0" wp14:anchorId="2FB476C9" wp14:editId="5531F0B7">
            <wp:extent cx="5274310" cy="3535045"/>
            <wp:effectExtent l="0" t="0" r="2540" b="8255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rPr>
          <w:rFonts w:hint="eastAsia"/>
        </w:rPr>
        <w:t>下边界</w:t>
      </w:r>
      <w:r>
        <w:rPr>
          <w:rFonts w:hint="eastAsia"/>
        </w:rPr>
        <w:t xml:space="preserve"> B</w:t>
      </w:r>
      <w:r>
        <w:t>ounds</w:t>
      </w:r>
    </w:p>
    <w:p w:rsidR="00C34894" w:rsidRPr="00C34894" w:rsidRDefault="00C34894" w:rsidP="00C34894">
      <w:r>
        <w:rPr>
          <w:noProof/>
        </w:rPr>
        <w:drawing>
          <wp:inline distT="0" distB="0" distL="0" distR="0" wp14:anchorId="3C58A952" wp14:editId="400BD26F">
            <wp:extent cx="5274310" cy="282829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lastRenderedPageBreak/>
        <w:t xml:space="preserve">View Bounds </w:t>
      </w:r>
    </w:p>
    <w:p w:rsidR="007429E7" w:rsidRPr="007429E7" w:rsidRDefault="007429E7" w:rsidP="007429E7">
      <w:r>
        <w:rPr>
          <w:noProof/>
        </w:rPr>
        <w:drawing>
          <wp:inline distT="0" distB="0" distL="0" distR="0" wp14:anchorId="515A5A35" wp14:editId="51ACF046">
            <wp:extent cx="5274310" cy="341693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t xml:space="preserve">Context Bounds </w:t>
      </w:r>
    </w:p>
    <w:p w:rsidR="00026E61" w:rsidRDefault="00026E61" w:rsidP="00026E61">
      <w:r>
        <w:rPr>
          <w:noProof/>
        </w:rPr>
        <w:drawing>
          <wp:inline distT="0" distB="0" distL="0" distR="0" wp14:anchorId="63C2FEA8" wp14:editId="442511FC">
            <wp:extent cx="5274310" cy="296799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61" w:rsidRDefault="00026E61" w:rsidP="00026E61">
      <w:r>
        <w:rPr>
          <w:rFonts w:hint="eastAsia"/>
        </w:rPr>
        <w:t xml:space="preserve">Ordering </w:t>
      </w:r>
      <w:r>
        <w:t>是</w:t>
      </w:r>
      <w:r>
        <w:rPr>
          <w:rFonts w:hint="eastAsia"/>
        </w:rPr>
        <w:t xml:space="preserve">scala </w:t>
      </w:r>
      <w:r>
        <w:rPr>
          <w:rFonts w:hint="eastAsia"/>
        </w:rPr>
        <w:t>的内置类型</w:t>
      </w:r>
      <w:r>
        <w:rPr>
          <w:rFonts w:hint="eastAsia"/>
        </w:rPr>
        <w:t xml:space="preserve"> </w:t>
      </w:r>
      <w:r w:rsidR="00677692">
        <w:rPr>
          <w:noProof/>
        </w:rPr>
        <w:drawing>
          <wp:inline distT="0" distB="0" distL="0" distR="0" wp14:anchorId="786F290C" wp14:editId="2D10778A">
            <wp:extent cx="3095625" cy="781050"/>
            <wp:effectExtent l="0" t="0" r="9525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BF001D" w:rsidRDefault="00BF001D" w:rsidP="00BF001D">
      <w:pPr>
        <w:pStyle w:val="3"/>
        <w:spacing w:before="156" w:after="156"/>
      </w:pPr>
      <w:r>
        <w:t>Manifest Context Bounds</w:t>
      </w:r>
    </w:p>
    <w:p w:rsidR="00026E61" w:rsidRDefault="00026E61" w:rsidP="00026E61"/>
    <w:p w:rsidR="00026E61" w:rsidRPr="00026E61" w:rsidRDefault="00026E61" w:rsidP="00026E61">
      <w:r>
        <w:rPr>
          <w:noProof/>
        </w:rPr>
        <w:lastRenderedPageBreak/>
        <w:drawing>
          <wp:inline distT="0" distB="0" distL="0" distR="0" wp14:anchorId="1785A23F" wp14:editId="04B4778D">
            <wp:extent cx="5274310" cy="284607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Default="00BF001D" w:rsidP="00BF001D">
      <w:pPr>
        <w:pStyle w:val="3"/>
        <w:spacing w:before="156" w:after="156"/>
      </w:pPr>
      <w:r>
        <w:rPr>
          <w:rFonts w:hint="eastAsia"/>
        </w:rPr>
        <w:t>协变与逆变</w:t>
      </w:r>
    </w:p>
    <w:p w:rsidR="005B35AA" w:rsidRPr="005B35AA" w:rsidRDefault="005B35AA" w:rsidP="005B35AA">
      <w:r>
        <w:rPr>
          <w:noProof/>
        </w:rPr>
        <w:drawing>
          <wp:inline distT="0" distB="0" distL="0" distR="0" wp14:anchorId="1912D625" wp14:editId="42D7924F">
            <wp:extent cx="5274310" cy="3286125"/>
            <wp:effectExtent l="0" t="0" r="2540" b="952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01D" w:rsidRPr="00BF001D" w:rsidRDefault="00BF001D" w:rsidP="00BF001D">
      <w:pPr>
        <w:pStyle w:val="3"/>
        <w:spacing w:before="156" w:after="156"/>
      </w:pPr>
      <w:r>
        <w:rPr>
          <w:rFonts w:hint="eastAsia"/>
        </w:rPr>
        <w:lastRenderedPageBreak/>
        <w:t>E</w:t>
      </w:r>
      <w:r>
        <w:t>xistential Type</w:t>
      </w:r>
    </w:p>
    <w:p w:rsidR="002C14B4" w:rsidRDefault="00273B9F" w:rsidP="00F931C4">
      <w:r>
        <w:rPr>
          <w:noProof/>
        </w:rPr>
        <w:drawing>
          <wp:inline distT="0" distB="0" distL="0" distR="0" wp14:anchorId="7C124C49" wp14:editId="43FF35FD">
            <wp:extent cx="5274310" cy="191198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B9F" w:rsidRDefault="00273B9F" w:rsidP="00273B9F">
      <w:pPr>
        <w:pStyle w:val="2"/>
        <w:spacing w:before="156" w:after="156"/>
      </w:pPr>
      <w:r>
        <w:t>隐式转换和隐式参数</w:t>
      </w:r>
    </w:p>
    <w:p w:rsidR="00273B9F" w:rsidRDefault="00CE2266" w:rsidP="00273B9F">
      <w:r>
        <w:rPr>
          <w:noProof/>
        </w:rPr>
        <w:drawing>
          <wp:inline distT="0" distB="0" distL="0" distR="0" wp14:anchorId="3590BA9C" wp14:editId="62969492">
            <wp:extent cx="5274310" cy="1878965"/>
            <wp:effectExtent l="0" t="0" r="2540" b="6985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隐式转换</w:t>
      </w:r>
    </w:p>
    <w:p w:rsidR="00B7294D" w:rsidRPr="00B7294D" w:rsidRDefault="00B7294D" w:rsidP="00B7294D">
      <w:r>
        <w:rPr>
          <w:noProof/>
        </w:rPr>
        <w:drawing>
          <wp:inline distT="0" distB="0" distL="0" distR="0" wp14:anchorId="6E0E1CDD" wp14:editId="0FC34ECD">
            <wp:extent cx="5274310" cy="3209925"/>
            <wp:effectExtent l="0" t="0" r="2540" b="952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lastRenderedPageBreak/>
        <w:t>使用隐式转换加强现有类型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1EB5AB58" wp14:editId="1850E0D8">
            <wp:extent cx="5274310" cy="308991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导入隐式转换函数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4EACF7DF" wp14:editId="73FD4248">
            <wp:extent cx="5274310" cy="3016885"/>
            <wp:effectExtent l="0" t="0" r="254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lastRenderedPageBreak/>
        <w:t>隐式转换的发生时机</w:t>
      </w:r>
    </w:p>
    <w:p w:rsidR="0000321A" w:rsidRPr="0000321A" w:rsidRDefault="0000321A" w:rsidP="0000321A">
      <w:r>
        <w:rPr>
          <w:noProof/>
        </w:rPr>
        <w:drawing>
          <wp:inline distT="0" distB="0" distL="0" distR="0" wp14:anchorId="3F2DD6B0" wp14:editId="31BA99E1">
            <wp:extent cx="5274310" cy="3478530"/>
            <wp:effectExtent l="0" t="0" r="2540" b="762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D0" w:rsidRDefault="008668D0" w:rsidP="00F94349">
      <w:pPr>
        <w:pStyle w:val="3"/>
        <w:spacing w:before="156" w:after="156"/>
      </w:pPr>
      <w:r>
        <w:t>隐式参数</w:t>
      </w:r>
      <w:r>
        <w:rPr>
          <w:rFonts w:hint="eastAsia"/>
        </w:rPr>
        <w:t xml:space="preserve"> </w:t>
      </w:r>
    </w:p>
    <w:p w:rsidR="008A5EB0" w:rsidRDefault="008A5EB0" w:rsidP="008A5EB0">
      <w:r>
        <w:rPr>
          <w:noProof/>
        </w:rPr>
        <w:drawing>
          <wp:inline distT="0" distB="0" distL="0" distR="0" wp14:anchorId="1240442A" wp14:editId="775474D4">
            <wp:extent cx="5274310" cy="3281680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1D" w:rsidRDefault="00A8241D" w:rsidP="00A8241D">
      <w:pPr>
        <w:pStyle w:val="2"/>
        <w:spacing w:before="156" w:after="156"/>
      </w:pPr>
      <w:r>
        <w:rPr>
          <w:rFonts w:hint="eastAsia"/>
        </w:rPr>
        <w:t>A</w:t>
      </w:r>
      <w:r>
        <w:t xml:space="preserve">ctor </w:t>
      </w:r>
      <w:r>
        <w:rPr>
          <w:rFonts w:hint="eastAsia"/>
        </w:rPr>
        <w:t>入门</w:t>
      </w:r>
    </w:p>
    <w:p w:rsidR="00A8241D" w:rsidRDefault="00A8241D" w:rsidP="00A8241D"/>
    <w:p w:rsidR="00077505" w:rsidRDefault="00077505" w:rsidP="00A8241D">
      <w:r>
        <w:rPr>
          <w:noProof/>
        </w:rPr>
        <w:lastRenderedPageBreak/>
        <w:drawing>
          <wp:inline distT="0" distB="0" distL="0" distR="0" wp14:anchorId="4816384D" wp14:editId="2A3FD5A7">
            <wp:extent cx="5274310" cy="274955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rPr>
          <w:rFonts w:hint="eastAsia"/>
        </w:rPr>
        <w:t>A</w:t>
      </w:r>
      <w:r>
        <w:t xml:space="preserve">ctor </w:t>
      </w:r>
      <w:r>
        <w:t>的创建，启动和消息收发</w:t>
      </w:r>
    </w:p>
    <w:p w:rsidR="00077505" w:rsidRPr="00077505" w:rsidRDefault="00077505" w:rsidP="00077505">
      <w:r>
        <w:rPr>
          <w:noProof/>
        </w:rPr>
        <w:drawing>
          <wp:inline distT="0" distB="0" distL="0" distR="0" wp14:anchorId="0E57A92A" wp14:editId="4C2461B8">
            <wp:extent cx="5274310" cy="3482975"/>
            <wp:effectExtent l="0" t="0" r="2540" b="317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t>收发</w:t>
      </w:r>
      <w:r>
        <w:rPr>
          <w:rFonts w:hint="eastAsia"/>
        </w:rPr>
        <w:t>C</w:t>
      </w:r>
      <w:r>
        <w:t xml:space="preserve">ase Class </w:t>
      </w:r>
      <w:r>
        <w:rPr>
          <w:rFonts w:hint="eastAsia"/>
        </w:rPr>
        <w:t>类型的消息</w:t>
      </w:r>
      <w:r>
        <w:rPr>
          <w:rFonts w:hint="eastAsia"/>
        </w:rPr>
        <w:t xml:space="preserve"> </w:t>
      </w:r>
    </w:p>
    <w:p w:rsidR="00077505" w:rsidRPr="00077505" w:rsidRDefault="00077505" w:rsidP="00077505"/>
    <w:p w:rsidR="00077505" w:rsidRDefault="00077505" w:rsidP="00A8241D">
      <w:r>
        <w:rPr>
          <w:noProof/>
        </w:rPr>
        <w:lastRenderedPageBreak/>
        <w:drawing>
          <wp:inline distT="0" distB="0" distL="0" distR="0" wp14:anchorId="67AB44B9" wp14:editId="431DD4BC">
            <wp:extent cx="5274310" cy="335851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505" w:rsidRDefault="00077505" w:rsidP="00077505">
      <w:pPr>
        <w:pStyle w:val="3"/>
        <w:spacing w:before="156" w:after="156"/>
      </w:pPr>
      <w:r>
        <w:t xml:space="preserve">Actor </w:t>
      </w:r>
      <w:r>
        <w:rPr>
          <w:rFonts w:hint="eastAsia"/>
        </w:rPr>
        <w:t>之间的互相收发消息</w:t>
      </w:r>
    </w:p>
    <w:p w:rsidR="00077505" w:rsidRDefault="00077505" w:rsidP="00A8241D">
      <w:r>
        <w:rPr>
          <w:noProof/>
        </w:rPr>
        <w:drawing>
          <wp:inline distT="0" distB="0" distL="0" distR="0" wp14:anchorId="21DEDBAC" wp14:editId="208CA687">
            <wp:extent cx="5274310" cy="360108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9DD" w:rsidRDefault="00DA19DD" w:rsidP="00DA19DD">
      <w:pPr>
        <w:pStyle w:val="3"/>
        <w:spacing w:before="156" w:after="156"/>
      </w:pPr>
      <w:r>
        <w:t>同步消息和</w:t>
      </w:r>
      <w:r>
        <w:rPr>
          <w:rFonts w:hint="eastAsia"/>
        </w:rPr>
        <w:t>F</w:t>
      </w:r>
      <w:r>
        <w:t>uture</w:t>
      </w:r>
    </w:p>
    <w:p w:rsidR="00DA19DD" w:rsidRDefault="00DA19DD" w:rsidP="00A8241D"/>
    <w:p w:rsidR="00DA19DD" w:rsidRDefault="00DA19DD" w:rsidP="00A8241D">
      <w:r>
        <w:rPr>
          <w:noProof/>
        </w:rPr>
        <w:lastRenderedPageBreak/>
        <w:drawing>
          <wp:inline distT="0" distB="0" distL="0" distR="0" wp14:anchorId="420A11C8" wp14:editId="67F80969">
            <wp:extent cx="5274310" cy="234886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597" w:rsidRDefault="00846597" w:rsidP="00846597">
      <w:pPr>
        <w:pStyle w:val="2"/>
        <w:spacing w:before="156" w:after="156"/>
      </w:pPr>
      <w:r>
        <w:rPr>
          <w:rFonts w:hint="eastAsia"/>
        </w:rPr>
        <w:t>S</w:t>
      </w:r>
      <w:r>
        <w:t xml:space="preserve">cala DOC </w:t>
      </w:r>
    </w:p>
    <w:p w:rsidR="00846597" w:rsidRDefault="002F0802" w:rsidP="00846597">
      <w:hyperlink r:id="rId174" w:anchor="package" w:history="1">
        <w:r w:rsidR="00846597" w:rsidRPr="00EE4543">
          <w:rPr>
            <w:rStyle w:val="a6"/>
          </w:rPr>
          <w:t>http://www.scala-lang.org/api/current/#package</w:t>
        </w:r>
      </w:hyperlink>
    </w:p>
    <w:p w:rsidR="00846597" w:rsidRPr="00846597" w:rsidRDefault="00846597" w:rsidP="00846597">
      <w:r w:rsidRPr="00846597">
        <w:rPr>
          <w:rFonts w:hint="eastAsia"/>
        </w:rPr>
        <w:t>以下是一些</w:t>
      </w:r>
      <w:r w:rsidRPr="00846597">
        <w:rPr>
          <w:rFonts w:hint="eastAsia"/>
        </w:rPr>
        <w:t>Scaladoc</w:t>
      </w:r>
      <w:r w:rsidRPr="00846597">
        <w:rPr>
          <w:rFonts w:hint="eastAsia"/>
        </w:rPr>
        <w:t>使用的</w:t>
      </w:r>
      <w:r w:rsidRPr="00846597">
        <w:rPr>
          <w:rFonts w:hint="eastAsia"/>
        </w:rPr>
        <w:t>tips</w:t>
      </w:r>
      <w:r w:rsidRPr="00846597">
        <w:rPr>
          <w:rFonts w:hint="eastAsia"/>
        </w:rPr>
        <w:t>（小贴士，小备注）：</w:t>
      </w:r>
    </w:p>
    <w:p w:rsidR="00846597" w:rsidRPr="00846597" w:rsidRDefault="00846597" w:rsidP="00846597">
      <w:r w:rsidRPr="00846597">
        <w:rPr>
          <w:rFonts w:hint="eastAsia"/>
        </w:rPr>
        <w:t>1</w:t>
      </w:r>
      <w:r w:rsidRPr="00846597">
        <w:rPr>
          <w:rFonts w:hint="eastAsia"/>
        </w:rPr>
        <w:t>、直接在左上角的搜索框中，搜索你需要的寻找的包、类即可</w:t>
      </w:r>
    </w:p>
    <w:p w:rsidR="00846597" w:rsidRPr="00846597" w:rsidRDefault="00846597" w:rsidP="00846597">
      <w:r w:rsidRPr="00846597">
        <w:rPr>
          <w:rFonts w:hint="eastAsia"/>
        </w:rPr>
        <w:t>2</w:t>
      </w:r>
      <w:r w:rsidRPr="00846597">
        <w:rPr>
          <w:rFonts w:hint="eastAsia"/>
        </w:rPr>
        <w:t>、</w:t>
      </w:r>
      <w:r w:rsidRPr="00846597">
        <w:rPr>
          <w:rFonts w:hint="eastAsia"/>
        </w:rPr>
        <w:t>O</w:t>
      </w:r>
      <w:r w:rsidRPr="00846597">
        <w:rPr>
          <w:rFonts w:hint="eastAsia"/>
        </w:rPr>
        <w:t>和</w:t>
      </w:r>
      <w:r w:rsidRPr="00846597">
        <w:rPr>
          <w:rFonts w:hint="eastAsia"/>
        </w:rPr>
        <w:t>C</w:t>
      </w:r>
      <w:r w:rsidRPr="00846597">
        <w:rPr>
          <w:rFonts w:hint="eastAsia"/>
        </w:rPr>
        <w:t>，分别代表了某个类的伴生对象以及伴生类的概念</w:t>
      </w:r>
    </w:p>
    <w:p w:rsidR="00846597" w:rsidRPr="00846597" w:rsidRDefault="00846597" w:rsidP="00846597">
      <w:r w:rsidRPr="00846597">
        <w:rPr>
          <w:rFonts w:hint="eastAsia"/>
        </w:rPr>
        <w:t>3</w:t>
      </w:r>
      <w:r w:rsidRPr="00846597">
        <w:rPr>
          <w:rFonts w:hint="eastAsia"/>
        </w:rPr>
        <w:t>、标记为</w:t>
      </w:r>
      <w:r w:rsidRPr="00846597">
        <w:rPr>
          <w:rFonts w:hint="eastAsia"/>
        </w:rPr>
        <w:t>implicit</w:t>
      </w:r>
      <w:r w:rsidRPr="00846597">
        <w:rPr>
          <w:rFonts w:hint="eastAsia"/>
        </w:rPr>
        <w:t>的方法，代表的是隐式转换</w:t>
      </w:r>
    </w:p>
    <w:p w:rsidR="00846597" w:rsidRDefault="00846597" w:rsidP="00846597">
      <w:r w:rsidRPr="00846597">
        <w:rPr>
          <w:rFonts w:hint="eastAsia"/>
        </w:rPr>
        <w:t>4</w:t>
      </w:r>
      <w:r w:rsidRPr="00846597">
        <w:rPr>
          <w:rFonts w:hint="eastAsia"/>
        </w:rPr>
        <w:t>、举例：搜索</w:t>
      </w:r>
      <w:r w:rsidRPr="00846597">
        <w:rPr>
          <w:rFonts w:hint="eastAsia"/>
        </w:rPr>
        <w:t>StringOps</w:t>
      </w:r>
      <w:r w:rsidRPr="00846597">
        <w:rPr>
          <w:rFonts w:hint="eastAsia"/>
        </w:rPr>
        <w:t>，可以看到</w:t>
      </w:r>
      <w:r w:rsidRPr="00846597">
        <w:rPr>
          <w:rFonts w:hint="eastAsia"/>
        </w:rPr>
        <w:t>String</w:t>
      </w:r>
      <w:r w:rsidRPr="00846597">
        <w:rPr>
          <w:rFonts w:hint="eastAsia"/>
        </w:rPr>
        <w:t>的增强类，</w:t>
      </w:r>
      <w:r w:rsidRPr="00846597">
        <w:rPr>
          <w:rFonts w:hint="eastAsia"/>
        </w:rPr>
        <w:t>StringOps</w:t>
      </w:r>
      <w:r w:rsidRPr="00846597">
        <w:rPr>
          <w:rFonts w:hint="eastAsia"/>
        </w:rPr>
        <w:t>的所有方法说明</w:t>
      </w:r>
    </w:p>
    <w:p w:rsidR="00C40E19" w:rsidRDefault="00C40E19" w:rsidP="00C40E19">
      <w:pPr>
        <w:pStyle w:val="2"/>
        <w:spacing w:before="156" w:after="156"/>
      </w:pPr>
      <w:r>
        <w:t>跳出循的三种方法</w:t>
      </w:r>
    </w:p>
    <w:p w:rsidR="00C40E19" w:rsidRDefault="00DC39DE" w:rsidP="00DC39D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基于</w:t>
      </w:r>
      <w:r>
        <w:t>boolean</w:t>
      </w:r>
      <w:r>
        <w:rPr>
          <w:rFonts w:hint="eastAsia"/>
        </w:rPr>
        <w:t>类型的控制变量</w:t>
      </w:r>
    </w:p>
    <w:p w:rsidR="00925D0B" w:rsidRPr="00925D0B" w:rsidRDefault="00925D0B" w:rsidP="00925D0B">
      <w:pPr>
        <w:pStyle w:val="a5"/>
        <w:ind w:left="360" w:firstLineChars="0" w:firstLine="0"/>
      </w:pPr>
      <w:r w:rsidRPr="00925D0B">
        <w:rPr>
          <w:rFonts w:hint="eastAsia"/>
        </w:rPr>
        <w:t>while</w:t>
      </w:r>
      <w:r w:rsidRPr="00925D0B">
        <w:rPr>
          <w:rFonts w:hint="eastAsia"/>
        </w:rPr>
        <w:t>循环：</w:t>
      </w:r>
    </w:p>
    <w:p w:rsidR="00925D0B" w:rsidRPr="00925D0B" w:rsidRDefault="00925D0B" w:rsidP="00925D0B">
      <w:pPr>
        <w:pStyle w:val="a5"/>
        <w:ind w:left="360" w:firstLineChars="0" w:firstLine="0"/>
      </w:pPr>
    </w:p>
    <w:p w:rsidR="00925D0B" w:rsidRDefault="00925D0B" w:rsidP="00925D0B">
      <w:pPr>
        <w:pStyle w:val="a3"/>
        <w:sectPr w:rsidR="00925D0B">
          <w:headerReference w:type="default" r:id="rId175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925D0B" w:rsidRPr="00925D0B" w:rsidRDefault="00925D0B" w:rsidP="00925D0B">
      <w:pPr>
        <w:pStyle w:val="a3"/>
      </w:pPr>
      <w:r w:rsidRPr="00925D0B">
        <w:t>var flag = true</w:t>
      </w:r>
    </w:p>
    <w:p w:rsidR="00925D0B" w:rsidRPr="00925D0B" w:rsidRDefault="00925D0B" w:rsidP="00925D0B">
      <w:pPr>
        <w:pStyle w:val="a3"/>
      </w:pPr>
      <w:r w:rsidRPr="00925D0B">
        <w:t>var res = 0</w:t>
      </w:r>
    </w:p>
    <w:p w:rsidR="00925D0B" w:rsidRPr="00925D0B" w:rsidRDefault="00925D0B" w:rsidP="00925D0B">
      <w:pPr>
        <w:pStyle w:val="a3"/>
      </w:pPr>
      <w:r w:rsidRPr="00925D0B">
        <w:t>var n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while(flag) {</w:t>
      </w:r>
    </w:p>
    <w:p w:rsidR="00925D0B" w:rsidRPr="00925D0B" w:rsidRDefault="00925D0B" w:rsidP="00925D0B">
      <w:pPr>
        <w:pStyle w:val="a3"/>
      </w:pPr>
      <w:r w:rsidRPr="00925D0B">
        <w:t xml:space="preserve">  res += n</w:t>
      </w:r>
    </w:p>
    <w:p w:rsidR="00925D0B" w:rsidRPr="00925D0B" w:rsidRDefault="00925D0B" w:rsidP="00925D0B">
      <w:pPr>
        <w:pStyle w:val="a3"/>
      </w:pPr>
      <w:r w:rsidRPr="00925D0B">
        <w:t xml:space="preserve">  n += 1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if (n == 5) {</w:t>
      </w:r>
    </w:p>
    <w:p w:rsidR="00925D0B" w:rsidRPr="00925D0B" w:rsidRDefault="00925D0B" w:rsidP="00925D0B">
      <w:pPr>
        <w:pStyle w:val="a3"/>
      </w:pPr>
      <w:r w:rsidRPr="00925D0B">
        <w:t xml:space="preserve">    flag = false</w:t>
      </w:r>
    </w:p>
    <w:p w:rsidR="00925D0B" w:rsidRDefault="00925D0B" w:rsidP="00925D0B">
      <w:pPr>
        <w:pStyle w:val="a3"/>
        <w:tabs>
          <w:tab w:val="left" w:pos="4815"/>
        </w:tabs>
      </w:pPr>
      <w:r w:rsidRPr="00925D0B">
        <w:t xml:space="preserve">  }</w:t>
      </w:r>
    </w:p>
    <w:p w:rsidR="00925D0B" w:rsidRDefault="00925D0B" w:rsidP="00925D0B">
      <w:pPr>
        <w:pStyle w:val="a3"/>
        <w:tabs>
          <w:tab w:val="left" w:pos="4815"/>
        </w:tabs>
      </w:pPr>
      <w:r>
        <w:t>}</w:t>
      </w:r>
    </w:p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Pr="00925D0B" w:rsidRDefault="00925D0B" w:rsidP="00925D0B">
      <w:r>
        <w:rPr>
          <w:rFonts w:hint="eastAsia"/>
        </w:rPr>
        <w:t xml:space="preserve">for </w:t>
      </w:r>
      <w:r>
        <w:rPr>
          <w:rFonts w:hint="eastAsia"/>
        </w:rPr>
        <w:t>循环：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var flag = true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var res = 0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for (i &lt;- 0 until 10 if flag) {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 xml:space="preserve">  res += i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 xml:space="preserve">  if (i == 4) flag = false</w:t>
      </w:r>
    </w:p>
    <w:p w:rsidR="00925D0B" w:rsidRPr="00925D0B" w:rsidRDefault="00925D0B" w:rsidP="00925D0B">
      <w:pPr>
        <w:pStyle w:val="a3"/>
        <w:tabs>
          <w:tab w:val="left" w:pos="4815"/>
        </w:tabs>
      </w:pPr>
      <w:r w:rsidRPr="00925D0B">
        <w:t>}</w:t>
      </w:r>
    </w:p>
    <w:p w:rsidR="00925D0B" w:rsidRPr="00925D0B" w:rsidRDefault="00925D0B" w:rsidP="00925D0B">
      <w:pPr>
        <w:pStyle w:val="a3"/>
        <w:tabs>
          <w:tab w:val="left" w:pos="4815"/>
        </w:tabs>
      </w:pPr>
      <w:r>
        <w:tab/>
      </w:r>
    </w:p>
    <w:p w:rsidR="00925D0B" w:rsidRDefault="00925D0B" w:rsidP="00925D0B">
      <w:pPr>
        <w:pStyle w:val="a3"/>
      </w:pPr>
      <w:r w:rsidRPr="00925D0B">
        <w:t>}</w:t>
      </w:r>
    </w:p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/>
    <w:p w:rsidR="00925D0B" w:rsidRDefault="00925D0B" w:rsidP="00925D0B">
      <w:pPr>
        <w:sectPr w:rsidR="00925D0B" w:rsidSect="00925D0B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DC39DE" w:rsidRDefault="00DC39DE" w:rsidP="00DC39DE">
      <w:pPr>
        <w:pStyle w:val="a5"/>
        <w:numPr>
          <w:ilvl w:val="0"/>
          <w:numId w:val="13"/>
        </w:numPr>
        <w:ind w:firstLineChars="0"/>
      </w:pPr>
      <w:r>
        <w:t>使用嵌套函数以及</w:t>
      </w:r>
      <w:r>
        <w:rPr>
          <w:rFonts w:hint="eastAsia"/>
        </w:rPr>
        <w:t xml:space="preserve">return </w:t>
      </w:r>
    </w:p>
    <w:p w:rsidR="00925D0B" w:rsidRPr="00925D0B" w:rsidRDefault="00925D0B" w:rsidP="00925D0B">
      <w:pPr>
        <w:pStyle w:val="a3"/>
      </w:pPr>
      <w:r w:rsidRPr="00925D0B">
        <w:t>def add_outer() = {</w:t>
      </w:r>
    </w:p>
    <w:p w:rsidR="00925D0B" w:rsidRPr="00925D0B" w:rsidRDefault="00925D0B" w:rsidP="00925D0B">
      <w:pPr>
        <w:pStyle w:val="a3"/>
      </w:pPr>
      <w:r w:rsidRPr="00925D0B">
        <w:t xml:space="preserve">  var res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def add_inner() {</w:t>
      </w:r>
    </w:p>
    <w:p w:rsidR="00925D0B" w:rsidRPr="00925D0B" w:rsidRDefault="00925D0B" w:rsidP="00925D0B">
      <w:pPr>
        <w:pStyle w:val="a3"/>
      </w:pPr>
      <w:r w:rsidRPr="00925D0B">
        <w:t xml:space="preserve">    for (i &lt;- 0 until 10) {</w:t>
      </w:r>
    </w:p>
    <w:p w:rsidR="00925D0B" w:rsidRPr="00925D0B" w:rsidRDefault="00925D0B" w:rsidP="00925D0B">
      <w:pPr>
        <w:pStyle w:val="a3"/>
      </w:pPr>
      <w:r w:rsidRPr="00925D0B">
        <w:t xml:space="preserve">      if (i == 5) {</w:t>
      </w:r>
    </w:p>
    <w:p w:rsidR="00925D0B" w:rsidRPr="00925D0B" w:rsidRDefault="00925D0B" w:rsidP="00925D0B">
      <w:pPr>
        <w:pStyle w:val="a3"/>
      </w:pPr>
      <w:r w:rsidRPr="00925D0B">
        <w:t xml:space="preserve">        return</w:t>
      </w:r>
    </w:p>
    <w:p w:rsidR="00925D0B" w:rsidRPr="00925D0B" w:rsidRDefault="00925D0B" w:rsidP="00925D0B">
      <w:pPr>
        <w:pStyle w:val="a3"/>
      </w:pPr>
      <w:r w:rsidRPr="00925D0B">
        <w:t xml:space="preserve">      }</w:t>
      </w:r>
    </w:p>
    <w:p w:rsidR="00925D0B" w:rsidRPr="00925D0B" w:rsidRDefault="00925D0B" w:rsidP="00925D0B">
      <w:pPr>
        <w:pStyle w:val="a3"/>
      </w:pPr>
      <w:r w:rsidRPr="00925D0B">
        <w:t xml:space="preserve">      res += i</w:t>
      </w:r>
    </w:p>
    <w:p w:rsidR="00925D0B" w:rsidRPr="00925D0B" w:rsidRDefault="00925D0B" w:rsidP="00925D0B">
      <w:pPr>
        <w:pStyle w:val="a3"/>
      </w:pPr>
      <w:r w:rsidRPr="00925D0B">
        <w:t xml:space="preserve">    }</w:t>
      </w:r>
    </w:p>
    <w:p w:rsidR="00925D0B" w:rsidRPr="00925D0B" w:rsidRDefault="00925D0B" w:rsidP="00925D0B">
      <w:pPr>
        <w:pStyle w:val="a3"/>
      </w:pPr>
      <w:r w:rsidRPr="00925D0B">
        <w:t xml:space="preserve">  }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 xml:space="preserve">  add_inner()</w:t>
      </w:r>
    </w:p>
    <w:p w:rsidR="00925D0B" w:rsidRPr="00925D0B" w:rsidRDefault="00925D0B" w:rsidP="00925D0B">
      <w:pPr>
        <w:pStyle w:val="a3"/>
      </w:pPr>
      <w:r w:rsidRPr="00925D0B">
        <w:t xml:space="preserve">  res</w:t>
      </w:r>
    </w:p>
    <w:p w:rsidR="00925D0B" w:rsidRDefault="00925D0B" w:rsidP="00925D0B">
      <w:pPr>
        <w:pStyle w:val="a3"/>
      </w:pPr>
      <w:r w:rsidRPr="00925D0B">
        <w:t>}</w:t>
      </w:r>
    </w:p>
    <w:p w:rsidR="00DC39DE" w:rsidRDefault="00DC39DE" w:rsidP="00DC39DE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B</w:t>
      </w:r>
      <w:r>
        <w:t>reaks</w:t>
      </w:r>
      <w:r w:rsidR="00EE50C2">
        <w:rPr>
          <w:rFonts w:hint="eastAsia"/>
        </w:rPr>
        <w:t>类的</w:t>
      </w:r>
      <w:r w:rsidR="00EE50C2">
        <w:t>break</w:t>
      </w:r>
      <w:r w:rsidR="00EE50C2">
        <w:rPr>
          <w:rFonts w:hint="eastAsia"/>
        </w:rPr>
        <w:t>方法</w:t>
      </w:r>
    </w:p>
    <w:p w:rsidR="00925D0B" w:rsidRPr="00925D0B" w:rsidRDefault="00925D0B" w:rsidP="00925D0B">
      <w:pPr>
        <w:pStyle w:val="a3"/>
      </w:pPr>
      <w:r w:rsidRPr="00925D0B">
        <w:t>import scala.util.control.Breaks._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var res = 0</w:t>
      </w:r>
    </w:p>
    <w:p w:rsidR="00925D0B" w:rsidRPr="00925D0B" w:rsidRDefault="00925D0B" w:rsidP="00925D0B">
      <w:pPr>
        <w:pStyle w:val="a3"/>
      </w:pPr>
    </w:p>
    <w:p w:rsidR="00925D0B" w:rsidRPr="00925D0B" w:rsidRDefault="00925D0B" w:rsidP="00925D0B">
      <w:pPr>
        <w:pStyle w:val="a3"/>
      </w:pPr>
      <w:r w:rsidRPr="00925D0B">
        <w:t>breakable {</w:t>
      </w:r>
    </w:p>
    <w:p w:rsidR="00925D0B" w:rsidRPr="00925D0B" w:rsidRDefault="00925D0B" w:rsidP="00925D0B">
      <w:pPr>
        <w:pStyle w:val="a3"/>
      </w:pPr>
      <w:r w:rsidRPr="00925D0B">
        <w:t xml:space="preserve">  for (i &lt;- 0 until 10) {</w:t>
      </w:r>
    </w:p>
    <w:p w:rsidR="00925D0B" w:rsidRPr="00925D0B" w:rsidRDefault="00925D0B" w:rsidP="00925D0B">
      <w:pPr>
        <w:pStyle w:val="a3"/>
      </w:pPr>
      <w:r w:rsidRPr="00925D0B">
        <w:t xml:space="preserve">    if (i == 5) {</w:t>
      </w:r>
    </w:p>
    <w:p w:rsidR="00925D0B" w:rsidRPr="00925D0B" w:rsidRDefault="00925D0B" w:rsidP="00925D0B">
      <w:pPr>
        <w:pStyle w:val="a3"/>
      </w:pPr>
      <w:r w:rsidRPr="00925D0B">
        <w:t xml:space="preserve">      break;</w:t>
      </w:r>
    </w:p>
    <w:p w:rsidR="00925D0B" w:rsidRPr="00925D0B" w:rsidRDefault="00925D0B" w:rsidP="00925D0B">
      <w:pPr>
        <w:pStyle w:val="a3"/>
      </w:pPr>
      <w:r w:rsidRPr="00925D0B">
        <w:t xml:space="preserve">    }</w:t>
      </w:r>
    </w:p>
    <w:p w:rsidR="00925D0B" w:rsidRPr="00925D0B" w:rsidRDefault="00925D0B" w:rsidP="00925D0B">
      <w:pPr>
        <w:pStyle w:val="a3"/>
      </w:pPr>
      <w:r w:rsidRPr="00925D0B">
        <w:t xml:space="preserve">    res += i</w:t>
      </w:r>
    </w:p>
    <w:p w:rsidR="00925D0B" w:rsidRPr="00925D0B" w:rsidRDefault="00925D0B" w:rsidP="00925D0B">
      <w:pPr>
        <w:pStyle w:val="a3"/>
      </w:pPr>
      <w:r w:rsidRPr="00925D0B">
        <w:t xml:space="preserve">  }</w:t>
      </w:r>
    </w:p>
    <w:p w:rsidR="00925D0B" w:rsidRDefault="00925D0B" w:rsidP="00925D0B">
      <w:pPr>
        <w:pStyle w:val="a3"/>
      </w:pPr>
      <w:r w:rsidRPr="00925D0B">
        <w:t>}</w:t>
      </w:r>
    </w:p>
    <w:p w:rsidR="006427CC" w:rsidRDefault="006427CC" w:rsidP="006427CC">
      <w:pPr>
        <w:pStyle w:val="2"/>
        <w:spacing w:before="156" w:after="156"/>
      </w:pPr>
      <w:r>
        <w:t>多维数组</w:t>
      </w:r>
      <w:r>
        <w:rPr>
          <w:rFonts w:hint="eastAsia"/>
        </w:rPr>
        <w:t xml:space="preserve"> </w:t>
      </w:r>
    </w:p>
    <w:p w:rsidR="006427CC" w:rsidRPr="006427CC" w:rsidRDefault="006427CC" w:rsidP="006427CC">
      <w:r w:rsidRPr="006427CC">
        <w:rPr>
          <w:rFonts w:hint="eastAsia"/>
        </w:rPr>
        <w:t>什么是多维数组？：数组的元素，还是数组，数组套数组，就是多维数组</w:t>
      </w:r>
    </w:p>
    <w:p w:rsidR="006427CC" w:rsidRPr="006427CC" w:rsidRDefault="006427CC" w:rsidP="006427CC">
      <w:r w:rsidRPr="006427CC">
        <w:rPr>
          <w:rFonts w:hint="eastAsia"/>
        </w:rPr>
        <w:t>构造指定行与列的二维数组：</w:t>
      </w:r>
      <w:r w:rsidRPr="006427CC">
        <w:t>Array.ofDim</w:t>
      </w:r>
      <w:r w:rsidRPr="006427CC">
        <w:rPr>
          <w:rFonts w:hint="eastAsia"/>
        </w:rPr>
        <w:t>方法</w:t>
      </w:r>
    </w:p>
    <w:p w:rsidR="006427CC" w:rsidRPr="006427CC" w:rsidRDefault="006427CC" w:rsidP="006427CC">
      <w:r w:rsidRPr="006427CC">
        <w:t>val multiDimArr1 = Array.ofDim[Double](3, 4)</w:t>
      </w:r>
    </w:p>
    <w:p w:rsidR="006427CC" w:rsidRPr="006427CC" w:rsidRDefault="006427CC" w:rsidP="006427CC">
      <w:r w:rsidRPr="006427CC">
        <w:t>multiDimArr1(0)(0) = 1.0</w:t>
      </w:r>
    </w:p>
    <w:p w:rsidR="006427CC" w:rsidRPr="006427CC" w:rsidRDefault="006427CC" w:rsidP="006427CC">
      <w:r w:rsidRPr="006427CC">
        <w:rPr>
          <w:rFonts w:hint="eastAsia"/>
        </w:rPr>
        <w:t>构造不规则多维数组：</w:t>
      </w:r>
    </w:p>
    <w:p w:rsidR="006427CC" w:rsidRPr="006427CC" w:rsidRDefault="006427CC" w:rsidP="006427CC">
      <w:r w:rsidRPr="006427CC">
        <w:t>val multiDimArr2 = new Array[Array[Int]](3)</w:t>
      </w:r>
    </w:p>
    <w:p w:rsidR="006427CC" w:rsidRPr="006427CC" w:rsidRDefault="006427CC" w:rsidP="006427CC">
      <w:r w:rsidRPr="006427CC">
        <w:t>multiDimArr2(0) = new Array[Int] (1)</w:t>
      </w:r>
    </w:p>
    <w:p w:rsidR="006427CC" w:rsidRPr="006427CC" w:rsidRDefault="006427CC" w:rsidP="006427CC">
      <w:r w:rsidRPr="006427CC">
        <w:t>multiDimArr2(1) = new Array[Int] (2)</w:t>
      </w:r>
    </w:p>
    <w:p w:rsidR="006427CC" w:rsidRPr="006427CC" w:rsidRDefault="006427CC" w:rsidP="006427CC">
      <w:r w:rsidRPr="006427CC">
        <w:t>multiDimArr2(2) = new Array[Int] (3)</w:t>
      </w:r>
    </w:p>
    <w:p w:rsidR="006427CC" w:rsidRPr="006427CC" w:rsidRDefault="006427CC" w:rsidP="006427CC">
      <w:r w:rsidRPr="006427CC">
        <w:lastRenderedPageBreak/>
        <w:t>multiDimArr2(1)(1) = 1</w:t>
      </w:r>
    </w:p>
    <w:p w:rsidR="006427CC" w:rsidRPr="006427CC" w:rsidRDefault="006427CC" w:rsidP="006427CC"/>
    <w:p w:rsidR="006427CC" w:rsidRDefault="006427CC" w:rsidP="006427CC">
      <w:pPr>
        <w:pStyle w:val="2"/>
        <w:spacing w:before="156" w:after="156"/>
      </w:pPr>
      <w:r w:rsidRPr="006427CC">
        <w:rPr>
          <w:rFonts w:hint="eastAsia"/>
        </w:rPr>
        <w:t>Java</w:t>
      </w:r>
      <w:r w:rsidRPr="006427CC">
        <w:rPr>
          <w:rFonts w:hint="eastAsia"/>
        </w:rPr>
        <w:t>数组与</w:t>
      </w:r>
      <w:r w:rsidRPr="006427CC">
        <w:rPr>
          <w:rFonts w:hint="eastAsia"/>
        </w:rPr>
        <w:t>Scala</w:t>
      </w:r>
      <w:r w:rsidRPr="006427CC">
        <w:rPr>
          <w:rFonts w:hint="eastAsia"/>
        </w:rPr>
        <w:t>数组的隐式转换</w:t>
      </w:r>
    </w:p>
    <w:p w:rsidR="008B241F" w:rsidRDefault="006427CC" w:rsidP="006427CC">
      <w:r w:rsidRPr="006427CC">
        <w:t>Scala</w:t>
      </w:r>
      <w:r w:rsidRPr="006427CC">
        <w:rPr>
          <w:rFonts w:hint="eastAsia"/>
        </w:rPr>
        <w:t>代码中，直接调用</w:t>
      </w:r>
      <w:r w:rsidRPr="006427CC">
        <w:t>JDK</w:t>
      </w:r>
      <w:r w:rsidRPr="006427CC">
        <w:rPr>
          <w:rFonts w:hint="eastAsia"/>
        </w:rPr>
        <w:t>（</w:t>
      </w:r>
      <w:r w:rsidRPr="006427CC">
        <w:t>Java</w:t>
      </w:r>
      <w:r w:rsidRPr="006427CC">
        <w:rPr>
          <w:rFonts w:hint="eastAsia"/>
        </w:rPr>
        <w:t>）的</w:t>
      </w:r>
      <w:r w:rsidRPr="006427CC">
        <w:t>API</w:t>
      </w:r>
      <w:r w:rsidRPr="006427CC">
        <w:rPr>
          <w:rFonts w:hint="eastAsia"/>
        </w:rPr>
        <w:t>，比如调用一个</w:t>
      </w:r>
      <w:r w:rsidRPr="006427CC">
        <w:t>Java</w:t>
      </w:r>
      <w:r w:rsidRPr="006427CC">
        <w:rPr>
          <w:rFonts w:hint="eastAsia"/>
        </w:rPr>
        <w:t>类的方法，势必可能会传入</w:t>
      </w:r>
      <w:r w:rsidRPr="006427CC">
        <w:t>Java</w:t>
      </w:r>
      <w:r w:rsidRPr="006427CC">
        <w:rPr>
          <w:rFonts w:hint="eastAsia"/>
        </w:rPr>
        <w:t>类型的</w:t>
      </w:r>
      <w:r w:rsidRPr="006427CC">
        <w:t>list</w:t>
      </w:r>
      <w:r w:rsidRPr="006427CC">
        <w:rPr>
          <w:rFonts w:hint="eastAsia"/>
        </w:rPr>
        <w:t>；</w:t>
      </w:r>
    </w:p>
    <w:p w:rsidR="006427CC" w:rsidRDefault="006427CC" w:rsidP="006427CC">
      <w:r w:rsidRPr="006427CC">
        <w:t>Scala</w:t>
      </w:r>
      <w:r w:rsidRPr="006427CC">
        <w:rPr>
          <w:rFonts w:hint="eastAsia"/>
        </w:rPr>
        <w:t>中构造出来的</w:t>
      </w:r>
      <w:r w:rsidRPr="006427CC">
        <w:t>list</w:t>
      </w:r>
      <w:r w:rsidRPr="006427CC">
        <w:rPr>
          <w:rFonts w:hint="eastAsia"/>
        </w:rPr>
        <w:t>，其实是</w:t>
      </w:r>
      <w:r w:rsidRPr="006427CC">
        <w:t>ArrayBuffer</w:t>
      </w:r>
      <w:r w:rsidRPr="006427CC">
        <w:rPr>
          <w:rFonts w:hint="eastAsia"/>
        </w:rPr>
        <w:t>；你直接把</w:t>
      </w:r>
      <w:r w:rsidRPr="006427CC">
        <w:t>Scala</w:t>
      </w:r>
      <w:r w:rsidRPr="006427CC">
        <w:rPr>
          <w:rFonts w:hint="eastAsia"/>
        </w:rPr>
        <w:t>的</w:t>
      </w:r>
      <w:r w:rsidRPr="006427CC">
        <w:t>ArrayBuffer</w:t>
      </w:r>
      <w:r w:rsidRPr="006427CC">
        <w:rPr>
          <w:rFonts w:hint="eastAsia"/>
        </w:rPr>
        <w:t>传入</w:t>
      </w:r>
      <w:r w:rsidRPr="006427CC">
        <w:t>Java</w:t>
      </w:r>
      <w:r w:rsidRPr="006427CC">
        <w:rPr>
          <w:rFonts w:hint="eastAsia"/>
        </w:rPr>
        <w:t>接收</w:t>
      </w:r>
      <w:r w:rsidRPr="006427CC">
        <w:t>ArrayList</w:t>
      </w:r>
      <w:r w:rsidRPr="006427CC">
        <w:rPr>
          <w:rFonts w:hint="eastAsia"/>
        </w:rPr>
        <w:t>的方法，肯定不行。</w:t>
      </w:r>
    </w:p>
    <w:p w:rsidR="006427CC" w:rsidRPr="006427CC" w:rsidRDefault="006427CC" w:rsidP="006427CC"/>
    <w:p w:rsidR="006427CC" w:rsidRPr="006427CC" w:rsidRDefault="006427CC" w:rsidP="006427CC">
      <w:pPr>
        <w:pStyle w:val="a3"/>
      </w:pPr>
      <w:r w:rsidRPr="006427CC">
        <w:t>import scala.collection.JavaConversions.bufferAsJavaList</w:t>
      </w:r>
    </w:p>
    <w:p w:rsidR="006427CC" w:rsidRPr="006427CC" w:rsidRDefault="006427CC" w:rsidP="006427CC">
      <w:pPr>
        <w:pStyle w:val="a3"/>
      </w:pPr>
      <w:r w:rsidRPr="006427CC">
        <w:t>import scala.collection.mutable.ArrayBuffer</w:t>
      </w:r>
    </w:p>
    <w:p w:rsidR="006427CC" w:rsidRPr="006427CC" w:rsidRDefault="006427CC" w:rsidP="006427CC">
      <w:pPr>
        <w:pStyle w:val="a3"/>
      </w:pPr>
      <w:r w:rsidRPr="006427CC">
        <w:t>val command = ArrayBuffer("javac", "C:\\Users\\</w:t>
      </w:r>
      <w:r w:rsidR="008B241F">
        <w:t>haitao</w:t>
      </w:r>
      <w:r w:rsidRPr="006427CC">
        <w:t>\\Desktop\\HelloWorld.java")</w:t>
      </w:r>
    </w:p>
    <w:p w:rsidR="006427CC" w:rsidRPr="006427CC" w:rsidRDefault="006427CC" w:rsidP="006427CC">
      <w:pPr>
        <w:pStyle w:val="a3"/>
      </w:pPr>
      <w:r w:rsidRPr="006427CC">
        <w:t>val processBuilder = new ProcessBuilder(command)</w:t>
      </w:r>
    </w:p>
    <w:p w:rsidR="006427CC" w:rsidRPr="006427CC" w:rsidRDefault="006427CC" w:rsidP="006427CC">
      <w:pPr>
        <w:pStyle w:val="a3"/>
      </w:pPr>
      <w:r w:rsidRPr="006427CC">
        <w:t>val process = processBuilder.start()</w:t>
      </w:r>
    </w:p>
    <w:p w:rsidR="006427CC" w:rsidRPr="006427CC" w:rsidRDefault="006427CC" w:rsidP="006427CC">
      <w:pPr>
        <w:pStyle w:val="a3"/>
      </w:pPr>
      <w:r w:rsidRPr="006427CC">
        <w:t>val res = process.waitFor()</w:t>
      </w:r>
    </w:p>
    <w:p w:rsidR="006427CC" w:rsidRPr="006427CC" w:rsidRDefault="006427CC" w:rsidP="006427CC">
      <w:pPr>
        <w:pStyle w:val="a3"/>
      </w:pPr>
      <w:r w:rsidRPr="006427CC">
        <w:t>import scala.collection.JavaConversions.asScalaBuffer</w:t>
      </w:r>
    </w:p>
    <w:p w:rsidR="006427CC" w:rsidRPr="006427CC" w:rsidRDefault="006427CC" w:rsidP="006427CC">
      <w:pPr>
        <w:pStyle w:val="a3"/>
      </w:pPr>
      <w:r w:rsidRPr="006427CC">
        <w:t>import scala.collection.mutable.Buffer</w:t>
      </w:r>
    </w:p>
    <w:p w:rsidR="006427CC" w:rsidRDefault="006427CC" w:rsidP="006427CC">
      <w:pPr>
        <w:pStyle w:val="a3"/>
      </w:pPr>
      <w:r w:rsidRPr="006427CC">
        <w:t>val cmd: Buffer[String] = processBuilder.command()</w:t>
      </w:r>
    </w:p>
    <w:p w:rsidR="008B241F" w:rsidRPr="008B241F" w:rsidRDefault="008B241F" w:rsidP="008B241F">
      <w:pPr>
        <w:pStyle w:val="2"/>
        <w:spacing w:before="156" w:after="156"/>
      </w:pPr>
      <w:r w:rsidRPr="008B241F">
        <w:rPr>
          <w:rFonts w:hint="eastAsia"/>
        </w:rPr>
        <w:t>Tuple</w:t>
      </w:r>
      <w:r w:rsidRPr="008B241F">
        <w:rPr>
          <w:rFonts w:hint="eastAsia"/>
        </w:rPr>
        <w:t>拉链操作</w:t>
      </w:r>
    </w:p>
    <w:p w:rsidR="008B241F" w:rsidRPr="008B241F" w:rsidRDefault="008B241F" w:rsidP="008B241F">
      <w:r w:rsidRPr="008B241F">
        <w:t>Tuple</w:t>
      </w:r>
      <w:r w:rsidRPr="008B241F">
        <w:rPr>
          <w:rFonts w:hint="eastAsia"/>
        </w:rPr>
        <w:t>拉链操作指的就是</w:t>
      </w:r>
      <w:r w:rsidRPr="008B241F">
        <w:t>zip</w:t>
      </w:r>
      <w:r w:rsidRPr="008B241F">
        <w:rPr>
          <w:rFonts w:hint="eastAsia"/>
        </w:rPr>
        <w:t>操作</w:t>
      </w:r>
    </w:p>
    <w:p w:rsidR="008B241F" w:rsidRPr="008B241F" w:rsidRDefault="008B241F" w:rsidP="008B241F">
      <w:r w:rsidRPr="008B241F">
        <w:t>zip</w:t>
      </w:r>
      <w:r w:rsidRPr="008B241F">
        <w:rPr>
          <w:rFonts w:hint="eastAsia"/>
        </w:rPr>
        <w:t>操作，是</w:t>
      </w:r>
      <w:r w:rsidRPr="008B241F">
        <w:t>Array</w:t>
      </w:r>
      <w:r w:rsidRPr="008B241F">
        <w:rPr>
          <w:rFonts w:hint="eastAsia"/>
        </w:rPr>
        <w:t>类的方法，用于将两个</w:t>
      </w:r>
      <w:r w:rsidRPr="008B241F">
        <w:t>Array</w:t>
      </w:r>
      <w:r w:rsidRPr="008B241F">
        <w:rPr>
          <w:rFonts w:hint="eastAsia"/>
        </w:rPr>
        <w:t>，合并为一个</w:t>
      </w:r>
      <w:r w:rsidRPr="008B241F">
        <w:t>Array</w:t>
      </w:r>
    </w:p>
    <w:p w:rsidR="008B241F" w:rsidRPr="008B241F" w:rsidRDefault="008B241F" w:rsidP="008B241F">
      <w:r w:rsidRPr="008B241F">
        <w:rPr>
          <w:rFonts w:hint="eastAsia"/>
        </w:rPr>
        <w:t>比如</w:t>
      </w:r>
      <w:r w:rsidRPr="008B241F">
        <w:t>Array(v1)</w:t>
      </w:r>
      <w:r w:rsidRPr="008B241F">
        <w:rPr>
          <w:rFonts w:hint="eastAsia"/>
        </w:rPr>
        <w:t>和</w:t>
      </w:r>
      <w:r w:rsidRPr="008B241F">
        <w:t>Array(v2)</w:t>
      </w:r>
      <w:r w:rsidRPr="008B241F">
        <w:rPr>
          <w:rFonts w:hint="eastAsia"/>
        </w:rPr>
        <w:t>，使用</w:t>
      </w:r>
      <w:r w:rsidRPr="008B241F">
        <w:t>zip</w:t>
      </w:r>
      <w:r w:rsidRPr="008B241F">
        <w:rPr>
          <w:rFonts w:hint="eastAsia"/>
        </w:rPr>
        <w:t>操作合并后的格式为</w:t>
      </w:r>
      <w:r w:rsidRPr="008B241F">
        <w:t>Array((v1,v2))</w:t>
      </w:r>
    </w:p>
    <w:p w:rsidR="008B241F" w:rsidRPr="008B241F" w:rsidRDefault="008B241F" w:rsidP="008B241F">
      <w:r w:rsidRPr="008B241F">
        <w:rPr>
          <w:rFonts w:hint="eastAsia"/>
        </w:rPr>
        <w:t>合并后的</w:t>
      </w:r>
      <w:r w:rsidRPr="008B241F">
        <w:t>Array</w:t>
      </w:r>
      <w:r w:rsidRPr="008B241F">
        <w:rPr>
          <w:rFonts w:hint="eastAsia"/>
        </w:rPr>
        <w:t>的元素类型为</w:t>
      </w:r>
      <w:r w:rsidRPr="008B241F">
        <w:t>Tuple</w:t>
      </w:r>
    </w:p>
    <w:p w:rsidR="008B241F" w:rsidRPr="008B241F" w:rsidRDefault="008B241F" w:rsidP="008B241F">
      <w:pPr>
        <w:pStyle w:val="a3"/>
      </w:pPr>
      <w:r w:rsidRPr="008B241F">
        <w:t>val students = Array("Leo", "Jack", "Jen")</w:t>
      </w:r>
    </w:p>
    <w:p w:rsidR="008B241F" w:rsidRPr="008B241F" w:rsidRDefault="008B241F" w:rsidP="008B241F">
      <w:pPr>
        <w:pStyle w:val="a3"/>
      </w:pPr>
      <w:r w:rsidRPr="008B241F">
        <w:t>val scores = Array(80, 100, 90)</w:t>
      </w:r>
    </w:p>
    <w:p w:rsidR="008B241F" w:rsidRPr="008B241F" w:rsidRDefault="008B241F" w:rsidP="008B241F">
      <w:pPr>
        <w:pStyle w:val="a3"/>
      </w:pPr>
      <w:r w:rsidRPr="008B241F">
        <w:t>val studentScores = students.zip(scores)</w:t>
      </w:r>
    </w:p>
    <w:p w:rsidR="008B241F" w:rsidRPr="008B241F" w:rsidRDefault="008B241F" w:rsidP="008B241F">
      <w:pPr>
        <w:pStyle w:val="a3"/>
      </w:pPr>
      <w:r w:rsidRPr="008B241F">
        <w:t>for ((student, score) &lt;- studentScores)</w:t>
      </w:r>
    </w:p>
    <w:p w:rsidR="008B241F" w:rsidRPr="008B241F" w:rsidRDefault="008B241F" w:rsidP="008B241F">
      <w:pPr>
        <w:pStyle w:val="a3"/>
      </w:pPr>
      <w:r w:rsidRPr="008B241F">
        <w:t xml:space="preserve">  println(student + " " + score)</w:t>
      </w:r>
    </w:p>
    <w:p w:rsidR="008B241F" w:rsidRPr="008B241F" w:rsidRDefault="008B241F" w:rsidP="008B241F">
      <w:r w:rsidRPr="008B241F">
        <w:rPr>
          <w:rFonts w:hint="eastAsia"/>
        </w:rPr>
        <w:t>如果</w:t>
      </w:r>
      <w:r w:rsidRPr="008B241F">
        <w:t>Array</w:t>
      </w:r>
      <w:r w:rsidRPr="008B241F">
        <w:rPr>
          <w:rFonts w:hint="eastAsia"/>
        </w:rPr>
        <w:t>的元素类型是个</w:t>
      </w:r>
      <w:r w:rsidRPr="008B241F">
        <w:t>Tuple</w:t>
      </w:r>
      <w:r w:rsidRPr="008B241F">
        <w:rPr>
          <w:rFonts w:hint="eastAsia"/>
        </w:rPr>
        <w:t>，调用</w:t>
      </w:r>
      <w:r w:rsidRPr="008B241F">
        <w:t>Array</w:t>
      </w:r>
      <w:r w:rsidRPr="008B241F">
        <w:rPr>
          <w:rFonts w:hint="eastAsia"/>
        </w:rPr>
        <w:t>的</w:t>
      </w:r>
      <w:r w:rsidRPr="008B241F">
        <w:t>toMap</w:t>
      </w:r>
      <w:r w:rsidRPr="008B241F">
        <w:rPr>
          <w:rFonts w:hint="eastAsia"/>
        </w:rPr>
        <w:t>方法，可以将</w:t>
      </w:r>
      <w:r w:rsidRPr="008B241F">
        <w:t>Array</w:t>
      </w:r>
      <w:r w:rsidRPr="008B241F">
        <w:rPr>
          <w:rFonts w:hint="eastAsia"/>
        </w:rPr>
        <w:t>转换为</w:t>
      </w:r>
      <w:r w:rsidRPr="008B241F">
        <w:t>Map</w:t>
      </w:r>
    </w:p>
    <w:p w:rsidR="008B241F" w:rsidRDefault="008B241F" w:rsidP="008B241F">
      <w:r w:rsidRPr="008B241F">
        <w:t>studentScores.toMap</w:t>
      </w:r>
    </w:p>
    <w:p w:rsidR="00B303BF" w:rsidRPr="00B303BF" w:rsidRDefault="00B303BF" w:rsidP="00B303BF">
      <w:pPr>
        <w:pStyle w:val="2"/>
        <w:spacing w:before="156" w:after="156"/>
      </w:pPr>
      <w:r w:rsidRPr="00B303BF">
        <w:rPr>
          <w:rFonts w:hint="eastAsia"/>
        </w:rPr>
        <w:t>Java Map</w:t>
      </w:r>
      <w:r w:rsidRPr="00B303BF">
        <w:rPr>
          <w:rFonts w:hint="eastAsia"/>
        </w:rPr>
        <w:t>与</w:t>
      </w:r>
      <w:r w:rsidRPr="00B303BF">
        <w:rPr>
          <w:rFonts w:hint="eastAsia"/>
        </w:rPr>
        <w:t>Scala Map</w:t>
      </w:r>
      <w:r w:rsidRPr="00B303BF">
        <w:rPr>
          <w:rFonts w:hint="eastAsia"/>
        </w:rPr>
        <w:t>的隐式转换</w:t>
      </w:r>
    </w:p>
    <w:p w:rsidR="00B303BF" w:rsidRPr="00B303BF" w:rsidRDefault="00B303BF" w:rsidP="00B303BF">
      <w:pPr>
        <w:pStyle w:val="a3"/>
      </w:pPr>
      <w:r w:rsidRPr="00B303BF">
        <w:t>import scala.collection.JavaConversions.mapAsScalaMap</w:t>
      </w:r>
    </w:p>
    <w:p w:rsidR="00B303BF" w:rsidRPr="00B303BF" w:rsidRDefault="00B303BF" w:rsidP="00B303BF">
      <w:pPr>
        <w:pStyle w:val="a3"/>
      </w:pPr>
      <w:r w:rsidRPr="00B303BF">
        <w:t>val javaScores = new java.util.HashMap[String, Int]()</w:t>
      </w:r>
    </w:p>
    <w:p w:rsidR="00B303BF" w:rsidRPr="00B303BF" w:rsidRDefault="00B303BF" w:rsidP="00B303BF">
      <w:pPr>
        <w:pStyle w:val="a3"/>
      </w:pPr>
      <w:r w:rsidRPr="00B303BF">
        <w:t>javaScores.put("Alice", 10)</w:t>
      </w:r>
    </w:p>
    <w:p w:rsidR="00B303BF" w:rsidRPr="00B303BF" w:rsidRDefault="00B303BF" w:rsidP="00B303BF">
      <w:pPr>
        <w:pStyle w:val="a3"/>
      </w:pPr>
      <w:r w:rsidRPr="00B303BF">
        <w:t>javaScores.put("Bob", 3)</w:t>
      </w:r>
    </w:p>
    <w:p w:rsidR="00B303BF" w:rsidRPr="00B303BF" w:rsidRDefault="00B303BF" w:rsidP="00B303BF">
      <w:pPr>
        <w:pStyle w:val="a3"/>
      </w:pPr>
      <w:r w:rsidRPr="00B303BF">
        <w:t>javaScores.put("Cindy", 8)</w:t>
      </w:r>
    </w:p>
    <w:p w:rsidR="00B303BF" w:rsidRPr="00B303BF" w:rsidRDefault="00B303BF" w:rsidP="00B303BF">
      <w:pPr>
        <w:pStyle w:val="a3"/>
      </w:pPr>
      <w:r w:rsidRPr="00B303BF">
        <w:t>val scalaScores: scala.collection.mutable.Map[String, Int] = javaScores</w:t>
      </w:r>
    </w:p>
    <w:p w:rsidR="00B303BF" w:rsidRPr="00B303BF" w:rsidRDefault="00B303BF" w:rsidP="00B303BF">
      <w:pPr>
        <w:pStyle w:val="a3"/>
      </w:pPr>
      <w:r w:rsidRPr="00B303BF">
        <w:t>import scala.collection.JavaConversions.mapAsJavaMap</w:t>
      </w:r>
    </w:p>
    <w:p w:rsidR="00B303BF" w:rsidRPr="00B303BF" w:rsidRDefault="00B303BF" w:rsidP="00B303BF">
      <w:pPr>
        <w:pStyle w:val="a3"/>
      </w:pPr>
      <w:r w:rsidRPr="00B303BF">
        <w:lastRenderedPageBreak/>
        <w:t>import java.awt.font.TextAttribute._</w:t>
      </w:r>
    </w:p>
    <w:p w:rsidR="00B303BF" w:rsidRPr="00B303BF" w:rsidRDefault="00B303BF" w:rsidP="00B303BF">
      <w:pPr>
        <w:pStyle w:val="a3"/>
      </w:pPr>
      <w:r w:rsidRPr="00B303BF">
        <w:t>val scalaAttrMap = Map(FAMILY -&gt; "Serif", SIZE -&gt; 12)</w:t>
      </w:r>
    </w:p>
    <w:p w:rsidR="00B303BF" w:rsidRPr="00B303BF" w:rsidRDefault="00B303BF" w:rsidP="00B303BF">
      <w:pPr>
        <w:pStyle w:val="a3"/>
      </w:pPr>
      <w:r w:rsidRPr="00B303BF">
        <w:t>val font = new java.awt.Font(scalaAttrMap)</w:t>
      </w:r>
    </w:p>
    <w:p w:rsidR="00B303BF" w:rsidRPr="00B303BF" w:rsidRDefault="008D1E1D" w:rsidP="008D1E1D">
      <w:pPr>
        <w:pStyle w:val="2"/>
        <w:spacing w:before="156" w:after="156"/>
      </w:pPr>
      <w:r>
        <w:rPr>
          <w:rFonts w:hint="eastAsia"/>
        </w:rPr>
        <w:t xml:space="preserve">package </w:t>
      </w:r>
      <w:r>
        <w:rPr>
          <w:rFonts w:hint="eastAsia"/>
        </w:rPr>
        <w:t>与</w:t>
      </w:r>
      <w:r>
        <w:t>import</w:t>
      </w:r>
    </w:p>
    <w:p w:rsidR="008B241F" w:rsidRDefault="00807100" w:rsidP="00807100">
      <w:pPr>
        <w:pStyle w:val="3"/>
        <w:spacing w:before="156" w:after="156"/>
      </w:pPr>
      <w:r>
        <w:rPr>
          <w:rFonts w:hint="eastAsia"/>
        </w:rPr>
        <w:t xml:space="preserve">package </w:t>
      </w:r>
      <w:r>
        <w:rPr>
          <w:rFonts w:hint="eastAsia"/>
        </w:rPr>
        <w:t>定义方式</w:t>
      </w:r>
    </w:p>
    <w:p w:rsidR="00807100" w:rsidRDefault="00807100" w:rsidP="00807100">
      <w:r>
        <w:t>多层</w:t>
      </w:r>
      <w:r>
        <w:rPr>
          <w:rFonts w:hint="eastAsia"/>
        </w:rPr>
        <w:t>级</w:t>
      </w:r>
      <w:r>
        <w:t xml:space="preserve">package </w:t>
      </w:r>
      <w:r>
        <w:rPr>
          <w:rFonts w:hint="eastAsia"/>
        </w:rPr>
        <w:t>定义</w:t>
      </w:r>
    </w:p>
    <w:p w:rsidR="00807100" w:rsidRDefault="00807100" w:rsidP="00807100">
      <w:r>
        <w:t>串联式</w:t>
      </w:r>
      <w:r>
        <w:rPr>
          <w:rFonts w:hint="eastAsia"/>
        </w:rPr>
        <w:t xml:space="preserve">package </w:t>
      </w:r>
      <w:r>
        <w:rPr>
          <w:rFonts w:hint="eastAsia"/>
        </w:rPr>
        <w:t>定义</w:t>
      </w:r>
    </w:p>
    <w:p w:rsidR="00807100" w:rsidRDefault="00807100" w:rsidP="00807100">
      <w:r>
        <w:t>文件顶部</w:t>
      </w:r>
      <w:r>
        <w:rPr>
          <w:rFonts w:hint="eastAsia"/>
        </w:rPr>
        <w:t>package</w:t>
      </w:r>
      <w:r>
        <w:t>定义</w:t>
      </w:r>
      <w:r>
        <w:rPr>
          <w:rFonts w:hint="eastAsia"/>
        </w:rPr>
        <w:t xml:space="preserve"> </w:t>
      </w:r>
    </w:p>
    <w:p w:rsidR="00807100" w:rsidRDefault="00807100" w:rsidP="00807100">
      <w:pPr>
        <w:pStyle w:val="3"/>
        <w:spacing w:before="156" w:after="156"/>
      </w:pPr>
      <w:r w:rsidRPr="00807100">
        <w:rPr>
          <w:rFonts w:hint="eastAsia"/>
        </w:rPr>
        <w:t>package</w:t>
      </w:r>
      <w:r w:rsidRPr="00807100">
        <w:rPr>
          <w:rFonts w:hint="eastAsia"/>
        </w:rPr>
        <w:t>特性</w:t>
      </w:r>
    </w:p>
    <w:p w:rsidR="00807100" w:rsidRDefault="00807100" w:rsidP="00807100">
      <w:r w:rsidRPr="00807100">
        <w:rPr>
          <w:rFonts w:hint="eastAsia"/>
        </w:rPr>
        <w:t>一</w:t>
      </w:r>
      <w:r w:rsidR="00151C01">
        <w:t xml:space="preserve"> </w:t>
      </w:r>
      <w:r w:rsidRPr="00807100">
        <w:rPr>
          <w:rFonts w:hint="eastAsia"/>
        </w:rPr>
        <w:t>同一个包定义，可以在不同的</w:t>
      </w:r>
      <w:r w:rsidRPr="00807100">
        <w:rPr>
          <w:rFonts w:hint="eastAsia"/>
        </w:rPr>
        <w:t>scala</w:t>
      </w:r>
      <w:r w:rsidRPr="00807100">
        <w:rPr>
          <w:rFonts w:hint="eastAsia"/>
        </w:rPr>
        <w:t>源文件中的</w:t>
      </w:r>
      <w:r w:rsidRPr="00807100">
        <w:rPr>
          <w:rFonts w:hint="eastAsia"/>
        </w:rPr>
        <w:t xml:space="preserve">; </w:t>
      </w:r>
      <w:r w:rsidRPr="00807100">
        <w:rPr>
          <w:rFonts w:hint="eastAsia"/>
        </w:rPr>
        <w:t>一个</w:t>
      </w:r>
      <w:r w:rsidRPr="00807100">
        <w:rPr>
          <w:rFonts w:hint="eastAsia"/>
        </w:rPr>
        <w:t>scala</w:t>
      </w:r>
      <w:r w:rsidRPr="00807100">
        <w:rPr>
          <w:rFonts w:hint="eastAsia"/>
        </w:rPr>
        <w:t>源文件内，可以包含两个包</w:t>
      </w:r>
    </w:p>
    <w:p w:rsidR="00807100" w:rsidRPr="00807100" w:rsidRDefault="00807100" w:rsidP="00807100">
      <w:r w:rsidRPr="00807100">
        <w:rPr>
          <w:rFonts w:hint="eastAsia"/>
        </w:rPr>
        <w:t>二</w:t>
      </w:r>
      <w:r w:rsidR="00151C01">
        <w:t xml:space="preserve"> </w:t>
      </w:r>
      <w:r w:rsidRPr="00807100">
        <w:rPr>
          <w:rFonts w:hint="eastAsia"/>
        </w:rPr>
        <w:t>子包中的类，可以访问父包中的类</w:t>
      </w:r>
    </w:p>
    <w:p w:rsidR="006427CC" w:rsidRDefault="00807100" w:rsidP="006427CC">
      <w:r w:rsidRPr="00807100">
        <w:rPr>
          <w:rFonts w:hint="eastAsia"/>
        </w:rPr>
        <w:t>三</w:t>
      </w:r>
      <w:r w:rsidR="00151C01">
        <w:t xml:space="preserve"> </w:t>
      </w:r>
      <w:r w:rsidRPr="00807100">
        <w:rPr>
          <w:rFonts w:hint="eastAsia"/>
        </w:rPr>
        <w:t>相对包名与绝对包名</w:t>
      </w:r>
    </w:p>
    <w:p w:rsidR="00151C01" w:rsidRDefault="00151C01" w:rsidP="006427CC">
      <w:r>
        <w:rPr>
          <w:rFonts w:hint="eastAsia"/>
        </w:rPr>
        <w:t>四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内的成员，可以直接访问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对象内的成员</w:t>
      </w:r>
    </w:p>
    <w:p w:rsidR="00151C01" w:rsidRDefault="00151C01" w:rsidP="006427CC">
      <w:r>
        <w:rPr>
          <w:rFonts w:hint="eastAsia"/>
        </w:rPr>
        <w:t>五</w:t>
      </w:r>
      <w:r w:rsidRPr="00151C01">
        <w:rPr>
          <w:rFonts w:hint="eastAsia"/>
        </w:rPr>
        <w:t>package</w:t>
      </w:r>
      <w:r w:rsidRPr="00151C01">
        <w:rPr>
          <w:rFonts w:hint="eastAsia"/>
        </w:rPr>
        <w:t>可见性</w:t>
      </w:r>
    </w:p>
    <w:p w:rsidR="00151C01" w:rsidRDefault="00151C01" w:rsidP="00151C01">
      <w:pPr>
        <w:pStyle w:val="3"/>
        <w:spacing w:before="156" w:after="156"/>
      </w:pPr>
      <w:r>
        <w:rPr>
          <w:rFonts w:hint="eastAsia"/>
        </w:rPr>
        <w:t xml:space="preserve">import </w:t>
      </w:r>
    </w:p>
    <w:p w:rsidR="007C21EA" w:rsidRDefault="007C21EA" w:rsidP="007C21EA">
      <w:r>
        <w:rPr>
          <w:rFonts w:hint="eastAsia"/>
        </w:rPr>
        <w:t>import</w:t>
      </w:r>
      <w:r>
        <w:rPr>
          <w:rFonts w:hint="eastAsia"/>
        </w:rPr>
        <w:t>特性一</w:t>
      </w:r>
      <w:r>
        <w:rPr>
          <w:rFonts w:hint="eastAsia"/>
        </w:rPr>
        <w:t xml:space="preserve">: </w:t>
      </w:r>
      <w:r>
        <w:rPr>
          <w:rFonts w:hint="eastAsia"/>
        </w:rPr>
        <w:t>用</w:t>
      </w:r>
      <w:r>
        <w:rPr>
          <w:rFonts w:hint="eastAsia"/>
        </w:rPr>
        <w:t>import com.ibeifeng.scala.service._</w:t>
      </w:r>
      <w:r>
        <w:rPr>
          <w:rFonts w:hint="eastAsia"/>
        </w:rPr>
        <w:t>这种格式，可以导入包下所有的成员</w:t>
      </w:r>
    </w:p>
    <w:p w:rsidR="007C21EA" w:rsidRDefault="007C21EA" w:rsidP="007C21EA"/>
    <w:p w:rsidR="00151C01" w:rsidRDefault="007C21EA" w:rsidP="007C21EA">
      <w:r>
        <w:rPr>
          <w:rFonts w:hint="eastAsia"/>
        </w:rPr>
        <w:t>import</w:t>
      </w:r>
      <w:r>
        <w:rPr>
          <w:rFonts w:hint="eastAsia"/>
        </w:rPr>
        <w:t>特性二</w:t>
      </w:r>
      <w:r>
        <w:rPr>
          <w:rFonts w:hint="eastAsia"/>
        </w:rPr>
        <w:t>: scala</w:t>
      </w:r>
      <w:r>
        <w:rPr>
          <w:rFonts w:hint="eastAsia"/>
        </w:rPr>
        <w:t>与</w:t>
      </w:r>
      <w:r>
        <w:rPr>
          <w:rFonts w:hint="eastAsia"/>
        </w:rPr>
        <w:t>java</w:t>
      </w:r>
      <w:r>
        <w:rPr>
          <w:rFonts w:hint="eastAsia"/>
        </w:rPr>
        <w:t>不同之处在于，任何地方都可以使用</w:t>
      </w:r>
      <w:r>
        <w:rPr>
          <w:rFonts w:hint="eastAsia"/>
        </w:rPr>
        <w:t>import</w:t>
      </w:r>
      <w:r>
        <w:rPr>
          <w:rFonts w:hint="eastAsia"/>
        </w:rPr>
        <w:t>，比如类内、方法内，这种方式的好处在于，可以在一定作用域范围内使用导入</w:t>
      </w:r>
    </w:p>
    <w:p w:rsidR="00350FA9" w:rsidRDefault="00350FA9" w:rsidP="007C21EA"/>
    <w:p w:rsidR="00350FA9" w:rsidRDefault="00350FA9" w:rsidP="007C21EA">
      <w:r w:rsidRPr="00350FA9">
        <w:rPr>
          <w:rFonts w:hint="eastAsia"/>
        </w:rPr>
        <w:t>import</w:t>
      </w:r>
      <w:r w:rsidRPr="00350FA9">
        <w:rPr>
          <w:rFonts w:hint="eastAsia"/>
        </w:rPr>
        <w:t>特性三</w:t>
      </w:r>
      <w:r w:rsidRPr="00350FA9">
        <w:rPr>
          <w:rFonts w:hint="eastAsia"/>
        </w:rPr>
        <w:t xml:space="preserve">: </w:t>
      </w:r>
      <w:r w:rsidRPr="00350FA9">
        <w:rPr>
          <w:rFonts w:hint="eastAsia"/>
        </w:rPr>
        <w:t>选择器、重命名、隐藏</w:t>
      </w:r>
    </w:p>
    <w:p w:rsidR="00350FA9" w:rsidRDefault="00350FA9" w:rsidP="00350FA9">
      <w:r>
        <w:rPr>
          <w:rFonts w:hint="eastAsia"/>
        </w:rPr>
        <w:t>import com.ibeifeng.scala.service.{ MyService }</w:t>
      </w:r>
      <w:r>
        <w:rPr>
          <w:rFonts w:hint="eastAsia"/>
        </w:rPr>
        <w:t>，仅仅导入</w:t>
      </w:r>
      <w:r>
        <w:rPr>
          <w:rFonts w:hint="eastAsia"/>
        </w:rPr>
        <w:t>java.awt</w:t>
      </w:r>
      <w:r>
        <w:rPr>
          <w:rFonts w:hint="eastAsia"/>
        </w:rPr>
        <w:t>包下的</w:t>
      </w:r>
      <w:r>
        <w:rPr>
          <w:rFonts w:hint="eastAsia"/>
        </w:rPr>
        <w:t>Color</w:t>
      </w:r>
      <w:r>
        <w:rPr>
          <w:rFonts w:hint="eastAsia"/>
        </w:rPr>
        <w:t>和</w:t>
      </w:r>
      <w:r>
        <w:rPr>
          <w:rFonts w:hint="eastAsia"/>
        </w:rPr>
        <w:t>Font</w:t>
      </w:r>
      <w:r>
        <w:rPr>
          <w:rFonts w:hint="eastAsia"/>
        </w:rPr>
        <w:t>类</w:t>
      </w:r>
    </w:p>
    <w:p w:rsidR="00350FA9" w:rsidRDefault="00350FA9" w:rsidP="00350FA9">
      <w:r>
        <w:rPr>
          <w:rFonts w:hint="eastAsia"/>
        </w:rPr>
        <w:t>import com.ibeifeng.scala.service.{ MyService =&gt; MyServiceImpl }</w:t>
      </w:r>
      <w:r>
        <w:rPr>
          <w:rFonts w:hint="eastAsia"/>
        </w:rPr>
        <w:t>，将导入的类进行重命名</w:t>
      </w:r>
    </w:p>
    <w:p w:rsidR="00350FA9" w:rsidRDefault="00350FA9" w:rsidP="00350FA9">
      <w:r>
        <w:rPr>
          <w:rFonts w:hint="eastAsia"/>
        </w:rPr>
        <w:t>import com.ibeifeng.scala.service.{ MyService =&gt; _, _ }</w:t>
      </w:r>
      <w:r>
        <w:rPr>
          <w:rFonts w:hint="eastAsia"/>
        </w:rPr>
        <w:t>，导入</w:t>
      </w:r>
      <w:r>
        <w:rPr>
          <w:rFonts w:hint="eastAsia"/>
        </w:rPr>
        <w:t>java.util</w:t>
      </w:r>
      <w:r>
        <w:rPr>
          <w:rFonts w:hint="eastAsia"/>
        </w:rPr>
        <w:t>包下所有的类，但是隐藏掉</w:t>
      </w:r>
      <w:r>
        <w:rPr>
          <w:rFonts w:hint="eastAsia"/>
        </w:rPr>
        <w:t>HashMap</w:t>
      </w:r>
      <w:r>
        <w:rPr>
          <w:rFonts w:hint="eastAsia"/>
        </w:rPr>
        <w:t>类</w:t>
      </w:r>
    </w:p>
    <w:p w:rsidR="00350FA9" w:rsidRDefault="00350FA9" w:rsidP="00350FA9">
      <w:r>
        <w:rPr>
          <w:rFonts w:hint="eastAsia"/>
        </w:rPr>
        <w:t>import</w:t>
      </w:r>
      <w:r>
        <w:rPr>
          <w:rFonts w:hint="eastAsia"/>
        </w:rPr>
        <w:t>特性四</w:t>
      </w:r>
      <w:r>
        <w:rPr>
          <w:rFonts w:hint="eastAsia"/>
        </w:rPr>
        <w:t xml:space="preserve">: </w:t>
      </w:r>
      <w:r>
        <w:rPr>
          <w:rFonts w:hint="eastAsia"/>
        </w:rPr>
        <w:t>隐式导入</w:t>
      </w:r>
    </w:p>
    <w:p w:rsidR="00350FA9" w:rsidRDefault="00350FA9" w:rsidP="00350FA9"/>
    <w:p w:rsidR="00350FA9" w:rsidRDefault="00350FA9" w:rsidP="00350FA9">
      <w:r>
        <w:rPr>
          <w:rFonts w:hint="eastAsia"/>
        </w:rPr>
        <w:t>每个</w:t>
      </w:r>
      <w:r>
        <w:rPr>
          <w:rFonts w:hint="eastAsia"/>
        </w:rPr>
        <w:t>scala</w:t>
      </w:r>
      <w:r>
        <w:rPr>
          <w:rFonts w:hint="eastAsia"/>
        </w:rPr>
        <w:t>程序默认都会隐式导入以下几个包下所有的成员</w:t>
      </w:r>
    </w:p>
    <w:p w:rsidR="00350FA9" w:rsidRDefault="00350FA9" w:rsidP="00350FA9">
      <w:r>
        <w:t>import java.lang._</w:t>
      </w:r>
    </w:p>
    <w:p w:rsidR="00350FA9" w:rsidRDefault="00350FA9" w:rsidP="00350FA9">
      <w:r>
        <w:t>import scala._</w:t>
      </w:r>
    </w:p>
    <w:p w:rsidR="00350FA9" w:rsidRDefault="00350FA9" w:rsidP="00350FA9">
      <w:r>
        <w:lastRenderedPageBreak/>
        <w:t>import Predef._</w:t>
      </w:r>
    </w:p>
    <w:p w:rsidR="00A37425" w:rsidRDefault="00A37425" w:rsidP="0011289C">
      <w:pPr>
        <w:pStyle w:val="2"/>
        <w:spacing w:before="156" w:after="156"/>
      </w:pPr>
      <w:r>
        <w:rPr>
          <w:rFonts w:hint="eastAsia"/>
        </w:rPr>
        <w:t>重写</w:t>
      </w:r>
      <w:r>
        <w:rPr>
          <w:rFonts w:hint="eastAsia"/>
        </w:rPr>
        <w:t xml:space="preserve"> </w:t>
      </w:r>
      <w:r>
        <w:t xml:space="preserve">field </w:t>
      </w:r>
      <w:r>
        <w:rPr>
          <w:rFonts w:hint="eastAsia"/>
        </w:rPr>
        <w:t>提前定义</w:t>
      </w:r>
    </w:p>
    <w:p w:rsidR="0011289C" w:rsidRDefault="0011289C" w:rsidP="0011289C">
      <w:r>
        <w:t>class Student {</w:t>
      </w:r>
    </w:p>
    <w:p w:rsidR="0011289C" w:rsidRDefault="0011289C" w:rsidP="0011289C">
      <w:r>
        <w:tab/>
        <w:t>val classNumber: Int = 10</w:t>
      </w:r>
    </w:p>
    <w:p w:rsidR="0011289C" w:rsidRDefault="0011289C" w:rsidP="0011289C">
      <w:r>
        <w:tab/>
        <w:t>val classScores: Array[Int] = new Array[Int](classNumber)</w:t>
      </w:r>
    </w:p>
    <w:p w:rsidR="0011289C" w:rsidRDefault="0011289C" w:rsidP="0011289C">
      <w:r>
        <w:t>}</w:t>
      </w:r>
    </w:p>
    <w:p w:rsidR="0011289C" w:rsidRDefault="0011289C" w:rsidP="0011289C">
      <w:r>
        <w:rPr>
          <w:rFonts w:hint="eastAsia"/>
        </w:rPr>
        <w:t>此时只能使用</w:t>
      </w:r>
      <w:r>
        <w:rPr>
          <w:rFonts w:hint="eastAsia"/>
        </w:rPr>
        <w:t>Scala</w:t>
      </w:r>
      <w:r>
        <w:rPr>
          <w:rFonts w:hint="eastAsia"/>
        </w:rPr>
        <w:t>对象继承的一个高级特性</w:t>
      </w:r>
      <w:r>
        <w:rPr>
          <w:rFonts w:hint="eastAsia"/>
        </w:rPr>
        <w:t xml:space="preserve">: </w:t>
      </w:r>
      <w:r>
        <w:rPr>
          <w:rFonts w:hint="eastAsia"/>
        </w:rPr>
        <w:t>提前定义，在父类构造函数执行之前，先执行子类的构造函数中的某些代码</w:t>
      </w:r>
    </w:p>
    <w:p w:rsidR="0011289C" w:rsidRDefault="0011289C" w:rsidP="0011289C"/>
    <w:p w:rsidR="0011289C" w:rsidRDefault="0011289C" w:rsidP="0011289C">
      <w:r>
        <w:t>class PEStudent extends student {</w:t>
      </w:r>
    </w:p>
    <w:p w:rsidR="0011289C" w:rsidRDefault="0011289C" w:rsidP="0011289C">
      <w:r>
        <w:tab/>
        <w:t>override val classNumber: Int = 3</w:t>
      </w:r>
    </w:p>
    <w:p w:rsidR="0011289C" w:rsidRDefault="0011289C" w:rsidP="0011289C">
      <w:r>
        <w:t>} with Student</w:t>
      </w:r>
    </w:p>
    <w:p w:rsidR="0011289C" w:rsidRDefault="0011289C" w:rsidP="0011289C">
      <w:pPr>
        <w:pStyle w:val="2"/>
        <w:spacing w:before="156" w:after="156"/>
      </w:pPr>
      <w:r w:rsidRPr="0011289C">
        <w:rPr>
          <w:rFonts w:hint="eastAsia"/>
        </w:rPr>
        <w:t>Scala</w:t>
      </w:r>
      <w:r w:rsidRPr="0011289C">
        <w:rPr>
          <w:rFonts w:hint="eastAsia"/>
        </w:rPr>
        <w:t>的继承层级</w:t>
      </w:r>
    </w:p>
    <w:p w:rsidR="0011289C" w:rsidRDefault="0011289C" w:rsidP="0011289C">
      <w:r>
        <w:rPr>
          <w:rFonts w:hint="eastAsia"/>
        </w:rPr>
        <w:t>这里我们大概知道一下</w:t>
      </w:r>
      <w:r>
        <w:rPr>
          <w:rFonts w:hint="eastAsia"/>
        </w:rPr>
        <w:t>Scala</w:t>
      </w:r>
      <w:r>
        <w:rPr>
          <w:rFonts w:hint="eastAsia"/>
        </w:rPr>
        <w:t>的继承层级，我们写的所有的</w:t>
      </w:r>
      <w:r>
        <w:rPr>
          <w:rFonts w:hint="eastAsia"/>
        </w:rPr>
        <w:t>Scala trait</w:t>
      </w:r>
      <w:r>
        <w:rPr>
          <w:rFonts w:hint="eastAsia"/>
        </w:rPr>
        <w:t>和</w:t>
      </w:r>
      <w:r>
        <w:rPr>
          <w:rFonts w:hint="eastAsia"/>
        </w:rPr>
        <w:t>class</w:t>
      </w:r>
      <w:r>
        <w:rPr>
          <w:rFonts w:hint="eastAsia"/>
        </w:rPr>
        <w:t>，都是默认继承自一些</w:t>
      </w:r>
      <w:r>
        <w:rPr>
          <w:rFonts w:hint="eastAsia"/>
        </w:rPr>
        <w:t>Scala</w:t>
      </w:r>
      <w:r>
        <w:rPr>
          <w:rFonts w:hint="eastAsia"/>
        </w:rPr>
        <w:t>根类的，有一些基础的方法</w:t>
      </w:r>
    </w:p>
    <w:p w:rsidR="0011289C" w:rsidRDefault="0011289C" w:rsidP="0011289C"/>
    <w:p w:rsidR="0011289C" w:rsidRDefault="0011289C" w:rsidP="0011289C">
      <w:r>
        <w:rPr>
          <w:rFonts w:hint="eastAsia"/>
        </w:rPr>
        <w:t>Scala</w:t>
      </w:r>
      <w:r>
        <w:rPr>
          <w:rFonts w:hint="eastAsia"/>
        </w:rPr>
        <w:t>中，最顶端的两个</w:t>
      </w:r>
      <w:r>
        <w:rPr>
          <w:rFonts w:hint="eastAsia"/>
        </w:rPr>
        <w:t>trait</w:t>
      </w:r>
      <w:r>
        <w:rPr>
          <w:rFonts w:hint="eastAsia"/>
        </w:rPr>
        <w:t>是</w:t>
      </w:r>
      <w:r>
        <w:rPr>
          <w:rFonts w:hint="eastAsia"/>
        </w:rPr>
        <w:t>Nothing</w:t>
      </w:r>
      <w:r>
        <w:rPr>
          <w:rFonts w:hint="eastAsia"/>
        </w:rPr>
        <w:t>和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Null trait</w:t>
      </w:r>
      <w:r>
        <w:rPr>
          <w:rFonts w:hint="eastAsia"/>
        </w:rPr>
        <w:t>唯一的对象就是</w:t>
      </w:r>
      <w:r>
        <w:rPr>
          <w:rFonts w:hint="eastAsia"/>
        </w:rPr>
        <w:t>null</w:t>
      </w:r>
    </w:p>
    <w:p w:rsidR="0011289C" w:rsidRDefault="0011289C" w:rsidP="0011289C">
      <w:r>
        <w:rPr>
          <w:rFonts w:hint="eastAsia"/>
        </w:rPr>
        <w:t>其次是继承了</w:t>
      </w:r>
      <w:r>
        <w:rPr>
          <w:rFonts w:hint="eastAsia"/>
        </w:rPr>
        <w:t>Nothing trait</w:t>
      </w:r>
      <w:r>
        <w:rPr>
          <w:rFonts w:hint="eastAsia"/>
        </w:rPr>
        <w:t>的</w:t>
      </w:r>
      <w:r>
        <w:rPr>
          <w:rFonts w:hint="eastAsia"/>
        </w:rPr>
        <w:t>Any</w:t>
      </w:r>
      <w:r>
        <w:rPr>
          <w:rFonts w:hint="eastAsia"/>
        </w:rPr>
        <w:t>类</w:t>
      </w:r>
    </w:p>
    <w:p w:rsidR="0011289C" w:rsidRDefault="0011289C" w:rsidP="0011289C">
      <w:r>
        <w:rPr>
          <w:rFonts w:hint="eastAsia"/>
        </w:rPr>
        <w:t>接着</w:t>
      </w:r>
      <w:r>
        <w:rPr>
          <w:rFonts w:hint="eastAsia"/>
        </w:rPr>
        <w:t>Anyval trait</w:t>
      </w:r>
      <w:r>
        <w:rPr>
          <w:rFonts w:hint="eastAsia"/>
        </w:rPr>
        <w:t>和</w:t>
      </w:r>
      <w:r>
        <w:rPr>
          <w:rFonts w:hint="eastAsia"/>
        </w:rPr>
        <w:t>AnyRef</w:t>
      </w:r>
      <w:r>
        <w:rPr>
          <w:rFonts w:hint="eastAsia"/>
        </w:rPr>
        <w:t>类，都继承自</w:t>
      </w:r>
      <w:r>
        <w:rPr>
          <w:rFonts w:hint="eastAsia"/>
        </w:rPr>
        <w:t>Any</w:t>
      </w:r>
      <w:r>
        <w:rPr>
          <w:rFonts w:hint="eastAsia"/>
        </w:rPr>
        <w:t>类</w:t>
      </w:r>
    </w:p>
    <w:p w:rsidR="0011289C" w:rsidRDefault="0011289C" w:rsidP="0011289C"/>
    <w:p w:rsidR="0011289C" w:rsidRDefault="0011289C" w:rsidP="0011289C">
      <w:r>
        <w:rPr>
          <w:rFonts w:hint="eastAsia"/>
        </w:rPr>
        <w:t>Any</w:t>
      </w:r>
      <w:r>
        <w:rPr>
          <w:rFonts w:hint="eastAsia"/>
        </w:rPr>
        <w:t>类是个比较重要的类，其中定义了</w:t>
      </w:r>
      <w:r>
        <w:rPr>
          <w:rFonts w:hint="eastAsia"/>
        </w:rPr>
        <w:t>isInstanceOf</w:t>
      </w:r>
      <w:r>
        <w:rPr>
          <w:rFonts w:hint="eastAsia"/>
        </w:rPr>
        <w:t>和</w:t>
      </w:r>
      <w:r>
        <w:rPr>
          <w:rFonts w:hint="eastAsia"/>
        </w:rPr>
        <w:t>asInstanceOf</w:t>
      </w:r>
      <w:r>
        <w:rPr>
          <w:rFonts w:hint="eastAsia"/>
        </w:rPr>
        <w:t>等方法，以及</w:t>
      </w:r>
      <w:r>
        <w:rPr>
          <w:rFonts w:hint="eastAsia"/>
        </w:rPr>
        <w:t>equals</w:t>
      </w:r>
      <w:r>
        <w:rPr>
          <w:rFonts w:hint="eastAsia"/>
        </w:rPr>
        <w:t>、</w:t>
      </w:r>
      <w:r>
        <w:rPr>
          <w:rFonts w:hint="eastAsia"/>
        </w:rPr>
        <w:t>hashCode</w:t>
      </w:r>
      <w:r>
        <w:rPr>
          <w:rFonts w:hint="eastAsia"/>
        </w:rPr>
        <w:t>等对象的基本方法</w:t>
      </w:r>
    </w:p>
    <w:p w:rsidR="0011289C" w:rsidRDefault="0011289C" w:rsidP="0011289C">
      <w:r>
        <w:rPr>
          <w:rFonts w:hint="eastAsia"/>
        </w:rPr>
        <w:t>Any</w:t>
      </w:r>
      <w:r>
        <w:rPr>
          <w:rFonts w:hint="eastAsia"/>
        </w:rPr>
        <w:t>类，有点像</w:t>
      </w:r>
      <w:r>
        <w:rPr>
          <w:rFonts w:hint="eastAsia"/>
        </w:rPr>
        <w:t>Java</w:t>
      </w:r>
      <w:r>
        <w:rPr>
          <w:rFonts w:hint="eastAsia"/>
        </w:rPr>
        <w:t>中的</w:t>
      </w:r>
      <w:r>
        <w:rPr>
          <w:rFonts w:hint="eastAsia"/>
        </w:rPr>
        <w:t>Object</w:t>
      </w:r>
      <w:r>
        <w:rPr>
          <w:rFonts w:hint="eastAsia"/>
        </w:rPr>
        <w:t>基类</w:t>
      </w:r>
    </w:p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类，增加了一些多线程的方法，比如</w:t>
      </w:r>
      <w:r>
        <w:rPr>
          <w:rFonts w:hint="eastAsia"/>
        </w:rPr>
        <w:t>wait</w:t>
      </w:r>
      <w:r>
        <w:rPr>
          <w:rFonts w:hint="eastAsia"/>
        </w:rPr>
        <w:t>、</w:t>
      </w:r>
      <w:r>
        <w:rPr>
          <w:rFonts w:hint="eastAsia"/>
        </w:rPr>
        <w:t>notify/notifyAll</w:t>
      </w:r>
      <w:r>
        <w:rPr>
          <w:rFonts w:hint="eastAsia"/>
        </w:rPr>
        <w:t>、</w:t>
      </w:r>
      <w:r>
        <w:rPr>
          <w:rFonts w:hint="eastAsia"/>
        </w:rPr>
        <w:t>synchronized</w:t>
      </w:r>
      <w:r>
        <w:rPr>
          <w:rFonts w:hint="eastAsia"/>
        </w:rPr>
        <w:t>等，也是属于</w:t>
      </w:r>
      <w:r>
        <w:rPr>
          <w:rFonts w:hint="eastAsia"/>
        </w:rPr>
        <w:t>Java Object</w:t>
      </w:r>
      <w:r>
        <w:rPr>
          <w:rFonts w:hint="eastAsia"/>
        </w:rPr>
        <w:t>类的一部分</w:t>
      </w:r>
    </w:p>
    <w:p w:rsidR="0011289C" w:rsidRDefault="0011289C" w:rsidP="0011289C">
      <w:pPr>
        <w:pStyle w:val="2"/>
        <w:spacing w:before="156" w:after="156"/>
      </w:pPr>
      <w:r w:rsidRPr="0011289C">
        <w:rPr>
          <w:rFonts w:hint="eastAsia"/>
        </w:rPr>
        <w:t>对象相等性</w:t>
      </w:r>
    </w:p>
    <w:p w:rsidR="0011289C" w:rsidRDefault="0011289C" w:rsidP="0011289C">
      <w:r>
        <w:rPr>
          <w:rFonts w:hint="eastAsia"/>
        </w:rPr>
        <w:t>这里，我们要知道，在</w:t>
      </w:r>
      <w:r>
        <w:rPr>
          <w:rFonts w:hint="eastAsia"/>
        </w:rPr>
        <w:t>scala</w:t>
      </w:r>
      <w:r>
        <w:rPr>
          <w:rFonts w:hint="eastAsia"/>
        </w:rPr>
        <w:t>中，你如何判断两个引用变量，是否指向同一个对象实例</w:t>
      </w:r>
    </w:p>
    <w:p w:rsidR="0011289C" w:rsidRDefault="0011289C" w:rsidP="0011289C"/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的</w:t>
      </w:r>
      <w:r>
        <w:rPr>
          <w:rFonts w:hint="eastAsia"/>
        </w:rPr>
        <w:t>eq</w:t>
      </w:r>
      <w:r>
        <w:rPr>
          <w:rFonts w:hint="eastAsia"/>
        </w:rPr>
        <w:t>方法用于检查两个变量是否指向同一个对象实例</w:t>
      </w:r>
    </w:p>
    <w:p w:rsidR="0011289C" w:rsidRDefault="0011289C" w:rsidP="0011289C">
      <w:r>
        <w:rPr>
          <w:rFonts w:hint="eastAsia"/>
        </w:rPr>
        <w:t>AnyRef</w:t>
      </w:r>
      <w:r>
        <w:rPr>
          <w:rFonts w:hint="eastAsia"/>
        </w:rPr>
        <w:t>的</w:t>
      </w:r>
      <w:r>
        <w:rPr>
          <w:rFonts w:hint="eastAsia"/>
        </w:rPr>
        <w:t>equals</w:t>
      </w:r>
      <w:r>
        <w:rPr>
          <w:rFonts w:hint="eastAsia"/>
        </w:rPr>
        <w:t>方法默认调用</w:t>
      </w:r>
      <w:r>
        <w:rPr>
          <w:rFonts w:hint="eastAsia"/>
        </w:rPr>
        <w:t>eq</w:t>
      </w:r>
      <w:r>
        <w:rPr>
          <w:rFonts w:hint="eastAsia"/>
        </w:rPr>
        <w:t>方法实现，也就是说，默认情况下，判断两个变量相等，要求必须指向同一个对象实例</w:t>
      </w:r>
    </w:p>
    <w:p w:rsidR="0011289C" w:rsidRDefault="0011289C" w:rsidP="0011289C"/>
    <w:p w:rsidR="0011289C" w:rsidRDefault="0011289C" w:rsidP="0011289C">
      <w:r>
        <w:rPr>
          <w:rFonts w:hint="eastAsia"/>
        </w:rPr>
        <w:t>通常情况下，自己可以重写</w:t>
      </w:r>
      <w:r>
        <w:rPr>
          <w:rFonts w:hint="eastAsia"/>
        </w:rPr>
        <w:t>equals</w:t>
      </w:r>
      <w:r>
        <w:rPr>
          <w:rFonts w:hint="eastAsia"/>
        </w:rPr>
        <w:t>方法，根据类的</w:t>
      </w:r>
      <w:r>
        <w:rPr>
          <w:rFonts w:hint="eastAsia"/>
        </w:rPr>
        <w:t>fields</w:t>
      </w:r>
      <w:r>
        <w:rPr>
          <w:rFonts w:hint="eastAsia"/>
        </w:rPr>
        <w:t>来判定是否相等</w:t>
      </w:r>
    </w:p>
    <w:p w:rsidR="0011289C" w:rsidRDefault="0011289C" w:rsidP="0011289C">
      <w:r>
        <w:rPr>
          <w:rFonts w:hint="eastAsia"/>
        </w:rPr>
        <w:t>此外，定义</w:t>
      </w:r>
      <w:r>
        <w:rPr>
          <w:rFonts w:hint="eastAsia"/>
        </w:rPr>
        <w:t>equals</w:t>
      </w:r>
      <w:r>
        <w:rPr>
          <w:rFonts w:hint="eastAsia"/>
        </w:rPr>
        <w:t>方法时，也最好使用同样的</w:t>
      </w:r>
      <w:r>
        <w:rPr>
          <w:rFonts w:hint="eastAsia"/>
        </w:rPr>
        <w:t>fields</w:t>
      </w:r>
      <w:r>
        <w:rPr>
          <w:rFonts w:hint="eastAsia"/>
        </w:rPr>
        <w:t>，重写</w:t>
      </w:r>
      <w:r>
        <w:rPr>
          <w:rFonts w:hint="eastAsia"/>
        </w:rPr>
        <w:t>hashCode</w:t>
      </w:r>
      <w:r>
        <w:rPr>
          <w:rFonts w:hint="eastAsia"/>
        </w:rPr>
        <w:t>方法</w:t>
      </w:r>
    </w:p>
    <w:p w:rsidR="0011289C" w:rsidRDefault="0011289C" w:rsidP="0011289C"/>
    <w:p w:rsidR="0011289C" w:rsidRDefault="0011289C" w:rsidP="0011289C">
      <w:r>
        <w:rPr>
          <w:rFonts w:hint="eastAsia"/>
        </w:rPr>
        <w:t>如果只是想要简单地通过是否指向同一个对象实例，判定变量是否相当，那么直接使用</w:t>
      </w:r>
      <w:r>
        <w:rPr>
          <w:rFonts w:hint="eastAsia"/>
        </w:rPr>
        <w:t>==</w:t>
      </w:r>
      <w:r>
        <w:rPr>
          <w:rFonts w:hint="eastAsia"/>
        </w:rPr>
        <w:t>操作符即可，默认判断</w:t>
      </w:r>
      <w:r>
        <w:rPr>
          <w:rFonts w:hint="eastAsia"/>
        </w:rPr>
        <w:t>null</w:t>
      </w:r>
      <w:r>
        <w:rPr>
          <w:rFonts w:hint="eastAsia"/>
        </w:rPr>
        <w:t>，然后调用</w:t>
      </w:r>
      <w:r>
        <w:rPr>
          <w:rFonts w:hint="eastAsia"/>
        </w:rPr>
        <w:t>equals</w:t>
      </w:r>
      <w:r>
        <w:rPr>
          <w:rFonts w:hint="eastAsia"/>
        </w:rPr>
        <w:t>方法</w:t>
      </w:r>
    </w:p>
    <w:p w:rsidR="0011289C" w:rsidRDefault="0011289C" w:rsidP="0011289C"/>
    <w:p w:rsidR="0011289C" w:rsidRDefault="0011289C" w:rsidP="0011289C">
      <w:r>
        <w:t>class Product(val name: String, val price: Double) {</w:t>
      </w:r>
    </w:p>
    <w:p w:rsidR="0011289C" w:rsidRDefault="0011289C" w:rsidP="0011289C"/>
    <w:p w:rsidR="0011289C" w:rsidRDefault="0011289C" w:rsidP="0011289C">
      <w:r>
        <w:tab/>
        <w:t>final override def equals(other: Any) = {</w:t>
      </w:r>
    </w:p>
    <w:p w:rsidR="0011289C" w:rsidRDefault="0011289C" w:rsidP="0011289C">
      <w:r>
        <w:tab/>
      </w:r>
      <w:r>
        <w:tab/>
        <w:t>val that = other.asInstanceOf[Product]</w:t>
      </w:r>
    </w:p>
    <w:p w:rsidR="0011289C" w:rsidRDefault="0011289C" w:rsidP="0011289C">
      <w:r>
        <w:tab/>
      </w:r>
      <w:r>
        <w:tab/>
        <w:t>if(that == null) false</w:t>
      </w:r>
    </w:p>
    <w:p w:rsidR="0011289C" w:rsidRDefault="0011289C" w:rsidP="0011289C">
      <w:r>
        <w:tab/>
      </w:r>
      <w:r>
        <w:tab/>
        <w:t>else name == that.name &amp;&amp; price == that.price</w:t>
      </w:r>
    </w:p>
    <w:p w:rsidR="0011289C" w:rsidRDefault="0011289C" w:rsidP="0011289C">
      <w:r>
        <w:tab/>
        <w:t>}</w:t>
      </w:r>
    </w:p>
    <w:p w:rsidR="0011289C" w:rsidRDefault="0011289C" w:rsidP="0011289C">
      <w:r>
        <w:tab/>
      </w:r>
    </w:p>
    <w:p w:rsidR="0011289C" w:rsidRDefault="0011289C" w:rsidP="0011289C">
      <w:r>
        <w:tab/>
        <w:t>final override def hashCode = 13 * name.hashCode + 17 * price.hashCode</w:t>
      </w:r>
    </w:p>
    <w:p w:rsidR="0011289C" w:rsidRDefault="0011289C" w:rsidP="0011289C">
      <w:r>
        <w:tab/>
      </w:r>
    </w:p>
    <w:p w:rsidR="0011289C" w:rsidRDefault="0011289C" w:rsidP="0011289C">
      <w:r>
        <w:t>}</w:t>
      </w:r>
    </w:p>
    <w:p w:rsidR="0011289C" w:rsidRDefault="0011289C" w:rsidP="0011289C">
      <w:pPr>
        <w:pStyle w:val="2"/>
        <w:spacing w:before="156" w:after="156"/>
      </w:pPr>
      <w:r>
        <w:t>文件操作</w:t>
      </w:r>
    </w:p>
    <w:p w:rsidR="00AC2767" w:rsidRDefault="00AC2767" w:rsidP="00424B2C">
      <w:pPr>
        <w:pStyle w:val="3"/>
        <w:spacing w:before="156" w:after="156"/>
      </w:pPr>
      <w:r>
        <w:rPr>
          <w:rFonts w:hint="eastAsia"/>
        </w:rPr>
        <w:t>遍历一个文件中的每一行</w:t>
      </w:r>
    </w:p>
    <w:p w:rsidR="00AC2767" w:rsidRDefault="00AC2767" w:rsidP="00AC2767">
      <w:r>
        <w:rPr>
          <w:rFonts w:hint="eastAsia"/>
        </w:rPr>
        <w:t>必须导入</w:t>
      </w:r>
      <w:r>
        <w:rPr>
          <w:rFonts w:hint="eastAsia"/>
        </w:rPr>
        <w:t>scala.io.Source</w:t>
      </w:r>
      <w:r>
        <w:rPr>
          <w:rFonts w:hint="eastAsia"/>
        </w:rPr>
        <w:t>类</w:t>
      </w:r>
      <w:r>
        <w:rPr>
          <w:rFonts w:hint="eastAsia"/>
        </w:rPr>
        <w:t>: import scala.io.Source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方法一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>Source.getLines</w:t>
      </w:r>
      <w:r>
        <w:rPr>
          <w:rFonts w:hint="eastAsia"/>
        </w:rPr>
        <w:t>返回的迭代器</w:t>
      </w: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lineIterator = source.getLines</w:t>
      </w:r>
    </w:p>
    <w:p w:rsidR="00AC2767" w:rsidRDefault="00AC2767" w:rsidP="00AC2767">
      <w:pPr>
        <w:pStyle w:val="a3"/>
      </w:pPr>
      <w:r>
        <w:t>for (line &lt;- lineIterator) println(line)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方法二</w:t>
      </w:r>
      <w:r>
        <w:rPr>
          <w:rFonts w:hint="eastAsia"/>
        </w:rPr>
        <w:t xml:space="preserve">: </w:t>
      </w:r>
      <w:r>
        <w:rPr>
          <w:rFonts w:hint="eastAsia"/>
        </w:rPr>
        <w:t>将</w:t>
      </w:r>
      <w:r>
        <w:rPr>
          <w:rFonts w:hint="eastAsia"/>
        </w:rPr>
        <w:t>Source.getLines</w:t>
      </w:r>
      <w:r>
        <w:rPr>
          <w:rFonts w:hint="eastAsia"/>
        </w:rPr>
        <w:t>返回的迭代器，转换成数组</w:t>
      </w:r>
    </w:p>
    <w:p w:rsidR="00AC2767" w:rsidRDefault="00AC2767" w:rsidP="00AC2767"/>
    <w:p w:rsidR="00AC2767" w:rsidRDefault="00AC2767" w:rsidP="00AC2767">
      <w:r>
        <w:rPr>
          <w:rFonts w:hint="eastAsia"/>
        </w:rPr>
        <w:t>这里说明一点</w:t>
      </w:r>
      <w:r>
        <w:rPr>
          <w:rFonts w:hint="eastAsia"/>
        </w:rPr>
        <w:t xml:space="preserve">: </w:t>
      </w:r>
      <w:r>
        <w:rPr>
          <w:rFonts w:hint="eastAsia"/>
        </w:rPr>
        <w:t>一个</w:t>
      </w:r>
      <w:r>
        <w:rPr>
          <w:rFonts w:hint="eastAsia"/>
        </w:rPr>
        <w:t>BufferedSource</w:t>
      </w:r>
      <w:r>
        <w:rPr>
          <w:rFonts w:hint="eastAsia"/>
        </w:rPr>
        <w:t>对象的</w:t>
      </w:r>
      <w:r>
        <w:rPr>
          <w:rFonts w:hint="eastAsia"/>
        </w:rPr>
        <w:t>getLines</w:t>
      </w:r>
      <w:r>
        <w:rPr>
          <w:rFonts w:hint="eastAsia"/>
        </w:rPr>
        <w:t>方法，只能调用一次，一次调用完之后，遍历了迭代器里所有的内容，就已经把文件里的内容读取完了</w:t>
      </w:r>
    </w:p>
    <w:p w:rsidR="00AC2767" w:rsidRDefault="00AC2767" w:rsidP="00AC2767">
      <w:r>
        <w:rPr>
          <w:rFonts w:hint="eastAsia"/>
        </w:rPr>
        <w:t>如果反复调用</w:t>
      </w:r>
      <w:r>
        <w:rPr>
          <w:rFonts w:hint="eastAsia"/>
        </w:rPr>
        <w:t>source.getLines</w:t>
      </w:r>
      <w:r>
        <w:rPr>
          <w:rFonts w:hint="eastAsia"/>
        </w:rPr>
        <w:t>，是获取不到内容的</w:t>
      </w:r>
    </w:p>
    <w:p w:rsidR="00AC2767" w:rsidRDefault="00AC2767" w:rsidP="00AC2767">
      <w:r>
        <w:rPr>
          <w:rFonts w:hint="eastAsia"/>
        </w:rPr>
        <w:t>此时，必须重新创建一个</w:t>
      </w:r>
      <w:r>
        <w:rPr>
          <w:rFonts w:hint="eastAsia"/>
        </w:rPr>
        <w:t>BufferedSource</w:t>
      </w:r>
      <w:r>
        <w:rPr>
          <w:rFonts w:hint="eastAsia"/>
        </w:rPr>
        <w:t>对象</w:t>
      </w:r>
    </w:p>
    <w:p w:rsidR="00AC2767" w:rsidRDefault="00AC2767" w:rsidP="00AC2767">
      <w:pPr>
        <w:pStyle w:val="a3"/>
      </w:pP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lines = source.getLines.toArray</w:t>
      </w:r>
    </w:p>
    <w:p w:rsidR="00AC2767" w:rsidRDefault="00AC2767" w:rsidP="00AC2767">
      <w:pPr>
        <w:pStyle w:val="a3"/>
      </w:pPr>
      <w:r>
        <w:t>for(line &lt;- lines) println(line)</w:t>
      </w:r>
    </w:p>
    <w:p w:rsidR="00AC2767" w:rsidRDefault="00AC2767" w:rsidP="00AC2767"/>
    <w:p w:rsidR="00AC2767" w:rsidRDefault="00AC2767" w:rsidP="00AC2767">
      <w:r>
        <w:rPr>
          <w:rFonts w:hint="eastAsia"/>
        </w:rPr>
        <w:t>方法三</w:t>
      </w:r>
      <w:r>
        <w:rPr>
          <w:rFonts w:hint="eastAsia"/>
        </w:rPr>
        <w:t xml:space="preserve">: </w:t>
      </w:r>
      <w:r>
        <w:rPr>
          <w:rFonts w:hint="eastAsia"/>
        </w:rPr>
        <w:t>调用</w:t>
      </w:r>
      <w:r>
        <w:rPr>
          <w:rFonts w:hint="eastAsia"/>
        </w:rPr>
        <w:t>Source.mkString</w:t>
      </w:r>
      <w:r>
        <w:rPr>
          <w:rFonts w:hint="eastAsia"/>
        </w:rPr>
        <w:t>，返回文本中所有的内容</w:t>
      </w:r>
    </w:p>
    <w:p w:rsidR="00AC2767" w:rsidRDefault="00AC2767" w:rsidP="00AC2767">
      <w:pPr>
        <w:pStyle w:val="a3"/>
      </w:pPr>
      <w:r>
        <w:t>val source = Source.fromFile("C://Users//Administrator//Desktop//test.txt", "UTF-8")</w:t>
      </w:r>
    </w:p>
    <w:p w:rsidR="00AC2767" w:rsidRDefault="00AC2767" w:rsidP="00AC2767">
      <w:pPr>
        <w:pStyle w:val="a3"/>
      </w:pPr>
      <w:r>
        <w:t>val lines = source.mkString</w:t>
      </w:r>
    </w:p>
    <w:p w:rsidR="00AC2767" w:rsidRDefault="00AC2767" w:rsidP="00AC2767"/>
    <w:p w:rsidR="0011289C" w:rsidRDefault="00AC2767" w:rsidP="00AC2767">
      <w:r>
        <w:rPr>
          <w:rFonts w:hint="eastAsia"/>
        </w:rPr>
        <w:t>使用完</w:t>
      </w:r>
      <w:r>
        <w:rPr>
          <w:rFonts w:hint="eastAsia"/>
        </w:rPr>
        <w:t>BufferedSource</w:t>
      </w:r>
      <w:r>
        <w:rPr>
          <w:rFonts w:hint="eastAsia"/>
        </w:rPr>
        <w:t>对象之后，调用</w:t>
      </w:r>
      <w:r>
        <w:rPr>
          <w:rFonts w:hint="eastAsia"/>
        </w:rPr>
        <w:t>BufferedSource.close</w:t>
      </w:r>
      <w:r>
        <w:rPr>
          <w:rFonts w:hint="eastAsia"/>
        </w:rPr>
        <w:t>方法，关闭</w:t>
      </w:r>
      <w:r>
        <w:rPr>
          <w:rFonts w:hint="eastAsia"/>
        </w:rPr>
        <w:t>IO</w:t>
      </w:r>
      <w:r>
        <w:rPr>
          <w:rFonts w:hint="eastAsia"/>
        </w:rPr>
        <w:t>流资源</w:t>
      </w:r>
    </w:p>
    <w:p w:rsidR="00AC2767" w:rsidRDefault="00AC2767" w:rsidP="00424B2C">
      <w:pPr>
        <w:pStyle w:val="3"/>
        <w:spacing w:before="156" w:after="156"/>
      </w:pPr>
      <w:r>
        <w:rPr>
          <w:rFonts w:hint="eastAsia"/>
        </w:rPr>
        <w:t>遍历一个文件中的每一个字符</w:t>
      </w:r>
    </w:p>
    <w:p w:rsidR="00AC2767" w:rsidRDefault="00AC2767" w:rsidP="00AB0CF5">
      <w:pPr>
        <w:pStyle w:val="a3"/>
      </w:pPr>
      <w:r>
        <w:rPr>
          <w:rFonts w:hint="eastAsia"/>
        </w:rPr>
        <w:t>BufferedSource</w:t>
      </w:r>
      <w:r>
        <w:rPr>
          <w:rFonts w:hint="eastAsia"/>
        </w:rPr>
        <w:t>，也实现了一个</w:t>
      </w:r>
      <w:r>
        <w:rPr>
          <w:rFonts w:hint="eastAsia"/>
        </w:rPr>
        <w:t>Iterator[Char]</w:t>
      </w:r>
      <w:r>
        <w:rPr>
          <w:rFonts w:hint="eastAsia"/>
        </w:rPr>
        <w:t>的这么一个</w:t>
      </w:r>
      <w:r>
        <w:rPr>
          <w:rFonts w:hint="eastAsia"/>
        </w:rPr>
        <w:t>trait</w:t>
      </w:r>
    </w:p>
    <w:p w:rsidR="00AC2767" w:rsidRDefault="00AC2767" w:rsidP="00AB0CF5">
      <w:pPr>
        <w:pStyle w:val="a3"/>
      </w:pPr>
    </w:p>
    <w:p w:rsidR="00AC2767" w:rsidRDefault="00AC2767" w:rsidP="00AB0CF5">
      <w:pPr>
        <w:pStyle w:val="a3"/>
      </w:pPr>
      <w:r>
        <w:t>val source = Source.fromFile("C://Users//Administrator//Desktop//test.txt", "UTF-8")</w:t>
      </w:r>
    </w:p>
    <w:p w:rsidR="00AC2767" w:rsidRDefault="00AC2767" w:rsidP="00AB0CF5">
      <w:pPr>
        <w:pStyle w:val="a3"/>
      </w:pPr>
      <w:r>
        <w:t>for(c &lt;- source) print(c)</w:t>
      </w:r>
    </w:p>
    <w:p w:rsidR="00424B2C" w:rsidRDefault="00424B2C" w:rsidP="00424B2C">
      <w:pPr>
        <w:pStyle w:val="3"/>
        <w:spacing w:before="156" w:after="156"/>
      </w:pPr>
      <w:r>
        <w:rPr>
          <w:rFonts w:hint="eastAsia"/>
        </w:rPr>
        <w:t>从</w:t>
      </w:r>
      <w:r>
        <w:rPr>
          <w:rFonts w:hint="eastAsia"/>
        </w:rPr>
        <w:t>URL</w:t>
      </w:r>
      <w:r>
        <w:rPr>
          <w:rFonts w:hint="eastAsia"/>
        </w:rPr>
        <w:t>以及字符串中读取字符</w:t>
      </w:r>
    </w:p>
    <w:p w:rsidR="00424B2C" w:rsidRDefault="00424B2C" w:rsidP="00424B2C"/>
    <w:p w:rsidR="00424B2C" w:rsidRDefault="00424B2C" w:rsidP="00424B2C">
      <w:pPr>
        <w:pStyle w:val="a3"/>
      </w:pPr>
      <w:r>
        <w:t>val source = Source.fromURL("http://www.baidu.com", "UTF-8")</w:t>
      </w:r>
    </w:p>
    <w:p w:rsidR="00424B2C" w:rsidRDefault="00424B2C" w:rsidP="00424B2C">
      <w:pPr>
        <w:pStyle w:val="a3"/>
      </w:pPr>
      <w:r>
        <w:t>val source = Source.fromString("Hello World")</w:t>
      </w:r>
    </w:p>
    <w:p w:rsidR="00424B2C" w:rsidRDefault="00424B2C" w:rsidP="00424B2C"/>
    <w:p w:rsidR="00424B2C" w:rsidRDefault="00424B2C" w:rsidP="00424B2C">
      <w:pPr>
        <w:pStyle w:val="3"/>
        <w:spacing w:before="156" w:after="156"/>
      </w:pPr>
      <w:r w:rsidRPr="00424B2C">
        <w:rPr>
          <w:rFonts w:hint="eastAsia"/>
        </w:rPr>
        <w:t>结合</w:t>
      </w:r>
      <w:r w:rsidRPr="00424B2C">
        <w:rPr>
          <w:rFonts w:hint="eastAsia"/>
        </w:rPr>
        <w:t>Java IO</w:t>
      </w:r>
      <w:r w:rsidRPr="00424B2C">
        <w:rPr>
          <w:rFonts w:hint="eastAsia"/>
        </w:rPr>
        <w:t>流，读取任意文件</w:t>
      </w:r>
    </w:p>
    <w:p w:rsidR="00424B2C" w:rsidRDefault="00424B2C" w:rsidP="00424B2C">
      <w:r>
        <w:rPr>
          <w:rFonts w:hint="eastAsia"/>
        </w:rPr>
        <w:t>案例</w:t>
      </w:r>
      <w:r>
        <w:rPr>
          <w:rFonts w:hint="eastAsia"/>
        </w:rPr>
        <w:t xml:space="preserve">: </w:t>
      </w:r>
      <w:r>
        <w:rPr>
          <w:rFonts w:hint="eastAsia"/>
        </w:rPr>
        <w:t>结合</w:t>
      </w:r>
      <w:r>
        <w:rPr>
          <w:rFonts w:hint="eastAsia"/>
        </w:rPr>
        <w:t>java IO</w:t>
      </w:r>
      <w:r>
        <w:rPr>
          <w:rFonts w:hint="eastAsia"/>
        </w:rPr>
        <w:t>流，做一个文件拷贝的案例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import java.io._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fis = new FileInputStream(new File("C://Users//Administrator//Desktop//test.txt"))</w:t>
      </w:r>
    </w:p>
    <w:p w:rsidR="00424B2C" w:rsidRDefault="00424B2C" w:rsidP="00424B2C">
      <w:pPr>
        <w:pStyle w:val="a3"/>
      </w:pPr>
      <w:r>
        <w:t>val fos = new FileOutputStream(new File("C://Users//Administrator//Desktop//test3.txt"))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buf = new Array[Byte](1024)</w:t>
      </w:r>
    </w:p>
    <w:p w:rsidR="00424B2C" w:rsidRPr="00424B2C" w:rsidRDefault="00424B2C" w:rsidP="00424B2C"/>
    <w:p w:rsidR="00424B2C" w:rsidRDefault="00424B2C" w:rsidP="00424B2C">
      <w:pPr>
        <w:pStyle w:val="a3"/>
      </w:pPr>
      <w:r>
        <w:t>fis.read(buf)</w:t>
      </w:r>
    </w:p>
    <w:p w:rsidR="00424B2C" w:rsidRDefault="00424B2C" w:rsidP="00424B2C">
      <w:pPr>
        <w:pStyle w:val="a3"/>
      </w:pPr>
      <w:r>
        <w:t>fos.write(buf, 0, 1024)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fis.close()</w:t>
      </w:r>
    </w:p>
    <w:p w:rsidR="00424B2C" w:rsidRDefault="00424B2C" w:rsidP="00424B2C">
      <w:pPr>
        <w:pStyle w:val="a3"/>
      </w:pPr>
      <w:r>
        <w:t>fos.close()</w:t>
      </w:r>
    </w:p>
    <w:p w:rsidR="00424B2C" w:rsidRDefault="00424B2C" w:rsidP="00424B2C"/>
    <w:p w:rsidR="00424B2C" w:rsidRDefault="00424B2C" w:rsidP="00424B2C">
      <w:r>
        <w:rPr>
          <w:rFonts w:hint="eastAsia"/>
        </w:rPr>
        <w:t>结合</w:t>
      </w:r>
      <w:r>
        <w:rPr>
          <w:rFonts w:hint="eastAsia"/>
        </w:rPr>
        <w:t>Java IO</w:t>
      </w:r>
      <w:r>
        <w:rPr>
          <w:rFonts w:hint="eastAsia"/>
        </w:rPr>
        <w:t>流，写文件</w:t>
      </w:r>
    </w:p>
    <w:p w:rsidR="00424B2C" w:rsidRDefault="00424B2C" w:rsidP="00424B2C"/>
    <w:p w:rsidR="00424B2C" w:rsidRDefault="00424B2C" w:rsidP="00424B2C">
      <w:pPr>
        <w:pStyle w:val="a3"/>
      </w:pPr>
      <w:r>
        <w:t>val pw = new PrintWriter("C://Users//Administrator//Desktop//test4.txt")</w:t>
      </w:r>
    </w:p>
    <w:p w:rsidR="00424B2C" w:rsidRDefault="00424B2C" w:rsidP="00424B2C">
      <w:pPr>
        <w:pStyle w:val="a3"/>
      </w:pPr>
      <w:r>
        <w:t>pw.println("Hello World")</w:t>
      </w:r>
    </w:p>
    <w:p w:rsidR="00424B2C" w:rsidRDefault="00424B2C" w:rsidP="00424B2C">
      <w:pPr>
        <w:pStyle w:val="a3"/>
      </w:pPr>
      <w:r>
        <w:t>pw.close()</w:t>
      </w:r>
    </w:p>
    <w:p w:rsidR="00424B2C" w:rsidRDefault="00424B2C" w:rsidP="00424B2C"/>
    <w:p w:rsidR="00424B2C" w:rsidRDefault="00424B2C" w:rsidP="00424B2C">
      <w:r>
        <w:t>-------------------------------------------------------------------------------------------------------</w:t>
      </w:r>
    </w:p>
    <w:p w:rsidR="00424B2C" w:rsidRDefault="00424B2C" w:rsidP="00424B2C"/>
    <w:p w:rsidR="00424B2C" w:rsidRDefault="00424B2C" w:rsidP="00424B2C">
      <w:r>
        <w:rPr>
          <w:rFonts w:hint="eastAsia"/>
        </w:rPr>
        <w:t>递归遍历子目录</w:t>
      </w:r>
    </w:p>
    <w:p w:rsidR="00424B2C" w:rsidRDefault="00424B2C" w:rsidP="00424B2C"/>
    <w:p w:rsidR="00424B2C" w:rsidRDefault="00424B2C" w:rsidP="00424B2C">
      <w:pPr>
        <w:pStyle w:val="a3"/>
      </w:pPr>
      <w:r>
        <w:t>def getSubdirIterator(dir: File): Iterator[File] = {</w:t>
      </w:r>
    </w:p>
    <w:p w:rsidR="00424B2C" w:rsidRDefault="00424B2C" w:rsidP="00424B2C">
      <w:pPr>
        <w:pStyle w:val="a3"/>
      </w:pPr>
      <w:r>
        <w:t xml:space="preserve">  val childDirs = dir.listFiles.filter(_.isDirectory)</w:t>
      </w:r>
    </w:p>
    <w:p w:rsidR="00424B2C" w:rsidRDefault="00424B2C" w:rsidP="00424B2C">
      <w:pPr>
        <w:pStyle w:val="a3"/>
      </w:pPr>
      <w:r>
        <w:t xml:space="preserve">  childDirs.toIterator ++ childDirs.toIterator.flatMap(getSubdirIterator _)</w:t>
      </w:r>
    </w:p>
    <w:p w:rsidR="00424B2C" w:rsidRDefault="00424B2C" w:rsidP="00424B2C">
      <w:pPr>
        <w:pStyle w:val="a3"/>
      </w:pPr>
      <w:r>
        <w:t>}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iterator = getSubdirIterator(new File("C://Users//Administrator//Desktop"))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for(d &lt;- iterator) println(d)</w:t>
      </w:r>
    </w:p>
    <w:p w:rsidR="00424B2C" w:rsidRDefault="00424B2C" w:rsidP="00424B2C"/>
    <w:p w:rsidR="00424B2C" w:rsidRDefault="00424B2C" w:rsidP="00424B2C">
      <w:pPr>
        <w:pStyle w:val="3"/>
        <w:spacing w:before="156" w:after="156"/>
      </w:pPr>
      <w:r w:rsidRPr="00424B2C">
        <w:rPr>
          <w:rFonts w:hint="eastAsia"/>
        </w:rPr>
        <w:t>序列化以及反序列化（</w:t>
      </w:r>
      <w:r w:rsidRPr="00424B2C">
        <w:rPr>
          <w:rFonts w:hint="eastAsia"/>
        </w:rPr>
        <w:t>Java</w:t>
      </w:r>
      <w:r w:rsidRPr="00424B2C">
        <w:rPr>
          <w:rFonts w:hint="eastAsia"/>
        </w:rPr>
        <w:t>序列化和反序列化机制）</w:t>
      </w:r>
    </w:p>
    <w:p w:rsidR="00424B2C" w:rsidRDefault="00424B2C" w:rsidP="00424B2C">
      <w:r>
        <w:rPr>
          <w:rFonts w:hint="eastAsia"/>
        </w:rPr>
        <w:t>如果要序列化，那么就必须让类，有一个</w:t>
      </w:r>
      <w:r>
        <w:rPr>
          <w:rFonts w:hint="eastAsia"/>
        </w:rPr>
        <w:t>@SerialVersionUID</w:t>
      </w:r>
      <w:r>
        <w:rPr>
          <w:rFonts w:hint="eastAsia"/>
        </w:rPr>
        <w:t>，定义一个版本号</w:t>
      </w:r>
    </w:p>
    <w:p w:rsidR="00424B2C" w:rsidRDefault="00424B2C" w:rsidP="00424B2C">
      <w:r>
        <w:rPr>
          <w:rFonts w:hint="eastAsia"/>
        </w:rPr>
        <w:t>要让类继承一个</w:t>
      </w:r>
      <w:r>
        <w:rPr>
          <w:rFonts w:hint="eastAsia"/>
        </w:rPr>
        <w:t>Serializable trait</w:t>
      </w:r>
    </w:p>
    <w:p w:rsidR="00424B2C" w:rsidRDefault="00424B2C" w:rsidP="00424B2C"/>
    <w:p w:rsidR="00424B2C" w:rsidRDefault="00424B2C" w:rsidP="00424B2C">
      <w:pPr>
        <w:pStyle w:val="a3"/>
      </w:pPr>
      <w:r>
        <w:t>@SerialVersionUID(42L) class Person(val name: String) extends Serializable</w:t>
      </w:r>
    </w:p>
    <w:p w:rsidR="00424B2C" w:rsidRDefault="00424B2C" w:rsidP="00424B2C">
      <w:pPr>
        <w:pStyle w:val="a3"/>
      </w:pPr>
      <w:r>
        <w:t>val leo = new Person("leo")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import java.io._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oos = new ObjectOutputStream(new FileOutputStream("C://Users//Administrator//Desktop//test.obj"))</w:t>
      </w:r>
    </w:p>
    <w:p w:rsidR="00424B2C" w:rsidRDefault="00424B2C" w:rsidP="00424B2C">
      <w:pPr>
        <w:pStyle w:val="a3"/>
      </w:pPr>
      <w:r>
        <w:t>oos.writeObject(leo)</w:t>
      </w:r>
    </w:p>
    <w:p w:rsidR="00424B2C" w:rsidRDefault="00424B2C" w:rsidP="00424B2C">
      <w:pPr>
        <w:pStyle w:val="a3"/>
      </w:pPr>
      <w:r>
        <w:t>oos.close()</w:t>
      </w:r>
    </w:p>
    <w:p w:rsidR="00424B2C" w:rsidRDefault="00424B2C" w:rsidP="00424B2C">
      <w:pPr>
        <w:pStyle w:val="a3"/>
      </w:pPr>
    </w:p>
    <w:p w:rsidR="00424B2C" w:rsidRDefault="00424B2C" w:rsidP="00424B2C">
      <w:pPr>
        <w:pStyle w:val="a3"/>
      </w:pPr>
      <w:r>
        <w:t>val ois = new ObjectInputStream(new FileInputStream("C://Users//Administrator//Desktop//test.obj"))</w:t>
      </w:r>
    </w:p>
    <w:p w:rsidR="00424B2C" w:rsidRDefault="00424B2C" w:rsidP="00424B2C">
      <w:pPr>
        <w:pStyle w:val="a3"/>
      </w:pPr>
      <w:r>
        <w:t>val restoredLeo = ois.readObject().asInstanceOf[Person]</w:t>
      </w:r>
    </w:p>
    <w:p w:rsidR="00424B2C" w:rsidRDefault="00424B2C" w:rsidP="00424B2C">
      <w:pPr>
        <w:pStyle w:val="a3"/>
      </w:pPr>
      <w:r>
        <w:t>restoredLeo.name</w:t>
      </w:r>
    </w:p>
    <w:p w:rsidR="00F1392C" w:rsidRDefault="00F1392C" w:rsidP="00F1392C">
      <w:pPr>
        <w:pStyle w:val="2"/>
        <w:spacing w:before="156" w:after="156"/>
      </w:pPr>
      <w:r>
        <w:t>偏函数</w:t>
      </w:r>
    </w:p>
    <w:p w:rsidR="009950F1" w:rsidRDefault="009950F1" w:rsidP="009950F1">
      <w:r>
        <w:rPr>
          <w:rFonts w:hint="eastAsia"/>
        </w:rPr>
        <w:t>简单来说，偏函数是什么，其实就是没有定义好明确的输入参数的函数，函数体就是一连串的</w:t>
      </w:r>
      <w:r>
        <w:rPr>
          <w:rFonts w:hint="eastAsia"/>
        </w:rPr>
        <w:t>case</w:t>
      </w:r>
      <w:r>
        <w:rPr>
          <w:rFonts w:hint="eastAsia"/>
        </w:rPr>
        <w:t>语句</w:t>
      </w:r>
    </w:p>
    <w:p w:rsidR="009950F1" w:rsidRDefault="009950F1" w:rsidP="009950F1"/>
    <w:p w:rsidR="009950F1" w:rsidRDefault="009950F1" w:rsidP="009950F1">
      <w:r>
        <w:rPr>
          <w:rFonts w:hint="eastAsia"/>
        </w:rPr>
        <w:t>一般的函数</w:t>
      </w:r>
    </w:p>
    <w:p w:rsidR="009950F1" w:rsidRDefault="009950F1" w:rsidP="009950F1">
      <w:r>
        <w:t>def getStudentGrade(name: String) = {</w:t>
      </w:r>
    </w:p>
    <w:p w:rsidR="009950F1" w:rsidRDefault="009950F1" w:rsidP="009950F1">
      <w:r>
        <w:tab/>
        <w:t>...</w:t>
      </w:r>
    </w:p>
    <w:p w:rsidR="009950F1" w:rsidRDefault="009950F1" w:rsidP="009950F1">
      <w:r>
        <w:t>}</w:t>
      </w:r>
    </w:p>
    <w:p w:rsidR="009950F1" w:rsidRDefault="009950F1" w:rsidP="009950F1"/>
    <w:p w:rsidR="009950F1" w:rsidRDefault="009950F1" w:rsidP="009950F1">
      <w:r>
        <w:rPr>
          <w:rFonts w:hint="eastAsia"/>
        </w:rPr>
        <w:t>偏函数是</w:t>
      </w:r>
      <w:r>
        <w:rPr>
          <w:rFonts w:hint="eastAsia"/>
        </w:rPr>
        <w:t>PartialFunction[A, B]</w:t>
      </w:r>
      <w:r>
        <w:rPr>
          <w:rFonts w:hint="eastAsia"/>
        </w:rPr>
        <w:t>类的一个实例</w:t>
      </w:r>
    </w:p>
    <w:p w:rsidR="009950F1" w:rsidRDefault="009950F1" w:rsidP="009950F1">
      <w:r>
        <w:rPr>
          <w:rFonts w:hint="eastAsia"/>
        </w:rPr>
        <w:t>这个类有两个方法，一个是</w:t>
      </w:r>
      <w:r>
        <w:rPr>
          <w:rFonts w:hint="eastAsia"/>
        </w:rPr>
        <w:t>apply()</w:t>
      </w:r>
      <w:r>
        <w:rPr>
          <w:rFonts w:hint="eastAsia"/>
        </w:rPr>
        <w:t>方法，直接调用可以通过函数体内的</w:t>
      </w:r>
      <w:r>
        <w:rPr>
          <w:rFonts w:hint="eastAsia"/>
        </w:rPr>
        <w:t>case</w:t>
      </w:r>
      <w:r>
        <w:rPr>
          <w:rFonts w:hint="eastAsia"/>
        </w:rPr>
        <w:t>进</w:t>
      </w:r>
      <w:r>
        <w:rPr>
          <w:rFonts w:hint="eastAsia"/>
        </w:rPr>
        <w:lastRenderedPageBreak/>
        <w:t>行匹配，返回结果</w:t>
      </w:r>
      <w:r>
        <w:rPr>
          <w:rFonts w:hint="eastAsia"/>
        </w:rPr>
        <w:t xml:space="preserve">; </w:t>
      </w:r>
    </w:p>
    <w:p w:rsidR="009950F1" w:rsidRDefault="009950F1" w:rsidP="009950F1">
      <w:r>
        <w:rPr>
          <w:rFonts w:hint="eastAsia"/>
        </w:rPr>
        <w:t>另一个是</w:t>
      </w:r>
      <w:r>
        <w:rPr>
          <w:rFonts w:hint="eastAsia"/>
        </w:rPr>
        <w:t>isDefinedAt()</w:t>
      </w:r>
      <w:r>
        <w:rPr>
          <w:rFonts w:hint="eastAsia"/>
        </w:rPr>
        <w:t>方法，可以返回一个输入，是否跟任何一个</w:t>
      </w:r>
      <w:r>
        <w:rPr>
          <w:rFonts w:hint="eastAsia"/>
        </w:rPr>
        <w:t>case</w:t>
      </w:r>
      <w:r>
        <w:rPr>
          <w:rFonts w:hint="eastAsia"/>
        </w:rPr>
        <w:t>语句匹配</w:t>
      </w:r>
    </w:p>
    <w:p w:rsidR="009950F1" w:rsidRDefault="009950F1" w:rsidP="009950F1"/>
    <w:p w:rsidR="009950F1" w:rsidRDefault="009950F1" w:rsidP="009950F1">
      <w:r>
        <w:rPr>
          <w:rFonts w:hint="eastAsia"/>
        </w:rPr>
        <w:t>学生成绩查询案例</w:t>
      </w:r>
    </w:p>
    <w:p w:rsidR="009950F1" w:rsidRDefault="009950F1" w:rsidP="009950F1"/>
    <w:p w:rsidR="009950F1" w:rsidRDefault="009950F1" w:rsidP="009950F1">
      <w:r>
        <w:t xml:space="preserve">val getStudentGrade: PartialFunction[String, Int] = { </w:t>
      </w:r>
    </w:p>
    <w:p w:rsidR="009950F1" w:rsidRDefault="009950F1" w:rsidP="009950F1">
      <w:r>
        <w:tab/>
        <w:t xml:space="preserve">case "Leo" =&gt; 90; case "Jack" =&gt; 85; case "Marry" =&gt; 95 </w:t>
      </w:r>
    </w:p>
    <w:p w:rsidR="009950F1" w:rsidRDefault="009950F1" w:rsidP="009950F1">
      <w:r>
        <w:t>}</w:t>
      </w:r>
    </w:p>
    <w:p w:rsidR="009950F1" w:rsidRDefault="009950F1" w:rsidP="009950F1"/>
    <w:p w:rsidR="009950F1" w:rsidRDefault="009950F1" w:rsidP="009950F1">
      <w:r>
        <w:t>getStudentGrade("Leo")</w:t>
      </w:r>
    </w:p>
    <w:p w:rsidR="00F1392C" w:rsidRDefault="009950F1" w:rsidP="009950F1">
      <w:r>
        <w:t>getStudentGrade.isDefinedAt("Tom")</w:t>
      </w:r>
    </w:p>
    <w:p w:rsidR="009950F1" w:rsidRDefault="009950F1" w:rsidP="009950F1">
      <w:pPr>
        <w:pStyle w:val="2"/>
        <w:spacing w:before="156" w:after="156"/>
      </w:pPr>
      <w:r w:rsidRPr="009950F1">
        <w:rPr>
          <w:rFonts w:hint="eastAsia"/>
        </w:rPr>
        <w:t>scala</w:t>
      </w:r>
      <w:r w:rsidRPr="009950F1">
        <w:rPr>
          <w:rFonts w:hint="eastAsia"/>
        </w:rPr>
        <w:t>执行外部命令</w:t>
      </w:r>
    </w:p>
    <w:p w:rsidR="00D85F08" w:rsidRDefault="00D85F08" w:rsidP="00D85F08">
      <w:r>
        <w:rPr>
          <w:rFonts w:hint="eastAsia"/>
        </w:rPr>
        <w:t>scala</w:t>
      </w:r>
      <w:r>
        <w:rPr>
          <w:rFonts w:hint="eastAsia"/>
        </w:rPr>
        <w:t>程序，运行在一个独立的进程中，但是可以随心所欲地执行外部操作系统的其他命令</w:t>
      </w:r>
    </w:p>
    <w:p w:rsidR="00D85F08" w:rsidRDefault="00D85F08" w:rsidP="00D85F08">
      <w:r>
        <w:rPr>
          <w:rFonts w:hint="eastAsia"/>
        </w:rPr>
        <w:t>甚至是说，启动其他的进程</w:t>
      </w:r>
    </w:p>
    <w:p w:rsidR="00D85F08" w:rsidRDefault="00D85F08" w:rsidP="00D85F08"/>
    <w:p w:rsidR="00D85F08" w:rsidRDefault="00D85F08" w:rsidP="00D85F08">
      <w:r>
        <w:rPr>
          <w:rFonts w:hint="eastAsia"/>
        </w:rPr>
        <w:t>案例</w:t>
      </w:r>
      <w:r>
        <w:rPr>
          <w:rFonts w:hint="eastAsia"/>
        </w:rPr>
        <w:t xml:space="preserve">: </w:t>
      </w: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编译和执行外部的</w:t>
      </w:r>
      <w:r>
        <w:rPr>
          <w:rFonts w:hint="eastAsia"/>
        </w:rPr>
        <w:t>java</w:t>
      </w:r>
      <w:r>
        <w:rPr>
          <w:rFonts w:hint="eastAsia"/>
        </w:rPr>
        <w:t>程序</w:t>
      </w:r>
    </w:p>
    <w:p w:rsidR="00D85F08" w:rsidRDefault="00D85F08" w:rsidP="00D85F08">
      <w:pPr>
        <w:pStyle w:val="a3"/>
      </w:pPr>
      <w:r>
        <w:t>import sys.process._</w:t>
      </w:r>
    </w:p>
    <w:p w:rsidR="00D85F08" w:rsidRDefault="00D85F08" w:rsidP="00D85F08">
      <w:pPr>
        <w:pStyle w:val="a3"/>
      </w:pPr>
    </w:p>
    <w:p w:rsidR="00D85F08" w:rsidRDefault="00D85F08" w:rsidP="00D85F08">
      <w:pPr>
        <w:pStyle w:val="a3"/>
      </w:pPr>
      <w:r>
        <w:t>"javac HelloWorld.java" !</w:t>
      </w:r>
    </w:p>
    <w:p w:rsidR="009950F1" w:rsidRDefault="00D85F08" w:rsidP="00DA4F12">
      <w:pPr>
        <w:pStyle w:val="a3"/>
        <w:tabs>
          <w:tab w:val="right" w:pos="8306"/>
        </w:tabs>
      </w:pPr>
      <w:r>
        <w:t>"java HelloWorld" !</w:t>
      </w:r>
      <w:r w:rsidR="00DA4F12">
        <w:tab/>
      </w:r>
    </w:p>
    <w:p w:rsidR="00DA4F12" w:rsidRDefault="00DA4F12" w:rsidP="00DA4F12">
      <w:pPr>
        <w:pStyle w:val="2"/>
        <w:spacing w:before="156" w:after="156"/>
      </w:pPr>
      <w:r>
        <w:t>正则表达式支持</w:t>
      </w:r>
    </w:p>
    <w:p w:rsidR="00DA4F12" w:rsidRDefault="00DA4F12" w:rsidP="00DA4F12">
      <w:r>
        <w:rPr>
          <w:rFonts w:hint="eastAsia"/>
        </w:rPr>
        <w:t>定义一个正则表达式，使用</w:t>
      </w:r>
      <w:r>
        <w:rPr>
          <w:rFonts w:hint="eastAsia"/>
        </w:rPr>
        <w:t>String</w:t>
      </w:r>
      <w:r>
        <w:rPr>
          <w:rFonts w:hint="eastAsia"/>
        </w:rPr>
        <w:t>类的</w:t>
      </w:r>
      <w:r>
        <w:rPr>
          <w:rFonts w:hint="eastAsia"/>
        </w:rPr>
        <w:t>r</w:t>
      </w:r>
      <w:r>
        <w:rPr>
          <w:rFonts w:hint="eastAsia"/>
        </w:rPr>
        <w:t>方法</w:t>
      </w:r>
    </w:p>
    <w:p w:rsidR="00DA4F12" w:rsidRDefault="00DA4F12" w:rsidP="00DA4F12">
      <w:r>
        <w:rPr>
          <w:rFonts w:hint="eastAsia"/>
        </w:rPr>
        <w:t>此时返回的类型是</w:t>
      </w:r>
      <w:r>
        <w:rPr>
          <w:rFonts w:hint="eastAsia"/>
        </w:rPr>
        <w:t>scala.util.matching.Regex</w:t>
      </w:r>
      <w:r>
        <w:rPr>
          <w:rFonts w:hint="eastAsia"/>
        </w:rPr>
        <w:t>类的对象</w:t>
      </w:r>
    </w:p>
    <w:p w:rsidR="00DA4F12" w:rsidRDefault="00DA4F12" w:rsidP="00DA4F12">
      <w:r>
        <w:t>val pattern1 = "[a-z]+".r</w:t>
      </w:r>
    </w:p>
    <w:p w:rsidR="00DA4F12" w:rsidRDefault="00DA4F12" w:rsidP="00DA4F12"/>
    <w:p w:rsidR="00DA4F12" w:rsidRDefault="00DA4F12" w:rsidP="00DA4F12">
      <w:r>
        <w:rPr>
          <w:rFonts w:hint="eastAsia"/>
        </w:rPr>
        <w:t>拿到一个正则表达式以后，我们一般会用它来做什么事情？</w:t>
      </w:r>
    </w:p>
    <w:p w:rsidR="00DA4F12" w:rsidRDefault="00DA4F12" w:rsidP="00DA4F12">
      <w:r>
        <w:rPr>
          <w:rFonts w:hint="eastAsia"/>
        </w:rPr>
        <w:t>比如，我们会用正则表达式来匹配一些字符串，比如来看看，某个字符串是否符合表达式规定的范围之内</w:t>
      </w:r>
    </w:p>
    <w:p w:rsidR="00DA4F12" w:rsidRDefault="00DA4F12" w:rsidP="00DA4F12">
      <w:r>
        <w:rPr>
          <w:rFonts w:hint="eastAsia"/>
        </w:rPr>
        <w:t>比如，从一个长的字符串中，提取出来，匹配正则表达式的各个部分</w:t>
      </w:r>
    </w:p>
    <w:p w:rsidR="00DA4F12" w:rsidRDefault="00DA4F12" w:rsidP="00DA4F12"/>
    <w:p w:rsidR="00DA4F12" w:rsidRDefault="00DA4F12" w:rsidP="00DA4F12">
      <w:r>
        <w:t>val str = "hello 123 world 456"</w:t>
      </w:r>
    </w:p>
    <w:p w:rsidR="00DA4F12" w:rsidRDefault="00DA4F12" w:rsidP="00DA4F12"/>
    <w:p w:rsidR="00DA4F12" w:rsidRDefault="00DA4F12" w:rsidP="00DA4F12">
      <w:r>
        <w:rPr>
          <w:rFonts w:hint="eastAsia"/>
        </w:rPr>
        <w:t>获取一个字符串中，匹配正则表达式的部分，使用</w:t>
      </w:r>
      <w:r>
        <w:rPr>
          <w:rFonts w:hint="eastAsia"/>
        </w:rPr>
        <w:t>findAllIn</w:t>
      </w:r>
      <w:r>
        <w:rPr>
          <w:rFonts w:hint="eastAsia"/>
        </w:rPr>
        <w:t>，会获取到一个</w:t>
      </w:r>
      <w:r>
        <w:rPr>
          <w:rFonts w:hint="eastAsia"/>
        </w:rPr>
        <w:t>Iterator</w:t>
      </w:r>
      <w:r>
        <w:rPr>
          <w:rFonts w:hint="eastAsia"/>
        </w:rPr>
        <w:t>，迭代器</w:t>
      </w:r>
    </w:p>
    <w:p w:rsidR="00DA4F12" w:rsidRDefault="00DA4F12" w:rsidP="00DA4F12">
      <w:r>
        <w:rPr>
          <w:rFonts w:hint="eastAsia"/>
        </w:rPr>
        <w:t>然后就可以去遍历各个匹配正则的部分，去进行处理</w:t>
      </w:r>
    </w:p>
    <w:p w:rsidR="00DA4F12" w:rsidRDefault="00DA4F12" w:rsidP="00DA4F12">
      <w:r>
        <w:t>for (matchString &lt;- pattern1.findAllIn(str)) println(matchString)</w:t>
      </w:r>
    </w:p>
    <w:p w:rsidR="00DA4F12" w:rsidRDefault="00DA4F12" w:rsidP="00DA4F12"/>
    <w:p w:rsidR="00DA4F12" w:rsidRDefault="00DA4F12" w:rsidP="00DA4F12">
      <w:r>
        <w:rPr>
          <w:rFonts w:hint="eastAsia"/>
        </w:rPr>
        <w:t>同理，使用</w:t>
      </w:r>
      <w:r>
        <w:rPr>
          <w:rFonts w:hint="eastAsia"/>
        </w:rPr>
        <w:t>findFirstIn</w:t>
      </w:r>
      <w:r>
        <w:rPr>
          <w:rFonts w:hint="eastAsia"/>
        </w:rPr>
        <w:t>，可以获取第一个匹配正则表达式的部分</w:t>
      </w:r>
    </w:p>
    <w:p w:rsidR="00DA4F12" w:rsidRDefault="00DA4F12" w:rsidP="00DA4F12">
      <w:r>
        <w:t>pattern1.findFirstIn(str)</w:t>
      </w:r>
    </w:p>
    <w:p w:rsidR="00DA4F12" w:rsidRDefault="00DA4F12" w:rsidP="00DA4F12"/>
    <w:p w:rsidR="00DA4F12" w:rsidRDefault="00DA4F12" w:rsidP="00DA4F12">
      <w:r>
        <w:rPr>
          <w:rFonts w:hint="eastAsia"/>
        </w:rPr>
        <w:t>使用</w:t>
      </w:r>
      <w:r>
        <w:rPr>
          <w:rFonts w:hint="eastAsia"/>
        </w:rPr>
        <w:t>replaceAllIn</w:t>
      </w:r>
      <w:r>
        <w:rPr>
          <w:rFonts w:hint="eastAsia"/>
        </w:rPr>
        <w:t>，可以将匹配正则的部分，替换掉</w:t>
      </w:r>
    </w:p>
    <w:p w:rsidR="0083212C" w:rsidRPr="00DA4F12" w:rsidRDefault="0083212C" w:rsidP="0083212C">
      <w:r>
        <w:t>pattern1.replaceAllIn("hello world", "replacement")</w:t>
      </w:r>
    </w:p>
    <w:p w:rsidR="0083212C" w:rsidRPr="0083212C" w:rsidRDefault="0083212C" w:rsidP="00DA4F12"/>
    <w:p w:rsidR="00DA4F12" w:rsidRDefault="00DA4F12" w:rsidP="00DA4F12">
      <w:r>
        <w:rPr>
          <w:rFonts w:hint="eastAsia"/>
        </w:rPr>
        <w:t>使用</w:t>
      </w:r>
      <w:r>
        <w:rPr>
          <w:rFonts w:hint="eastAsia"/>
        </w:rPr>
        <w:t>replaceFirstIn</w:t>
      </w:r>
      <w:r>
        <w:rPr>
          <w:rFonts w:hint="eastAsia"/>
        </w:rPr>
        <w:t>，可以将第一个匹配正则的部分，替换掉</w:t>
      </w:r>
    </w:p>
    <w:p w:rsidR="0083212C" w:rsidRDefault="0083212C" w:rsidP="0083212C">
      <w:r>
        <w:t>pattern1.replaceFirstIn("hello world", "replacement")</w:t>
      </w:r>
    </w:p>
    <w:p w:rsidR="00450419" w:rsidRDefault="00450419" w:rsidP="00D80919">
      <w:pPr>
        <w:pStyle w:val="2"/>
        <w:spacing w:before="156" w:after="156"/>
      </w:pPr>
      <w:r>
        <w:t>提取器</w:t>
      </w:r>
    </w:p>
    <w:p w:rsidR="00D80919" w:rsidRDefault="00D80919" w:rsidP="00D80919">
      <w:pPr>
        <w:pStyle w:val="3"/>
        <w:spacing w:before="156" w:after="156"/>
      </w:pP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/>
    <w:p w:rsidR="00D80919" w:rsidRDefault="00D80919" w:rsidP="00D80919">
      <w:r>
        <w:rPr>
          <w:rFonts w:hint="eastAsia"/>
        </w:rPr>
        <w:t>伴生类和伴生对象的概念，</w:t>
      </w:r>
      <w:r>
        <w:rPr>
          <w:rFonts w:hint="eastAsia"/>
        </w:rPr>
        <w:t>companion class</w:t>
      </w:r>
      <w:r>
        <w:rPr>
          <w:rFonts w:hint="eastAsia"/>
        </w:rPr>
        <w:t>和</w:t>
      </w:r>
      <w:r>
        <w:rPr>
          <w:rFonts w:hint="eastAsia"/>
        </w:rPr>
        <w:t>companion object</w:t>
      </w:r>
    </w:p>
    <w:p w:rsidR="00D80919" w:rsidRDefault="00D80919" w:rsidP="00D80919">
      <w:r>
        <w:rPr>
          <w:rFonts w:hint="eastAsia"/>
        </w:rPr>
        <w:t>伴生对象里面，可以定义一个</w:t>
      </w: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直接调用类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  <w:r>
        <w:rPr>
          <w:rFonts w:hint="eastAsia"/>
        </w:rPr>
        <w:t>，方式，就相当于在调用</w:t>
      </w:r>
      <w:r>
        <w:rPr>
          <w:rFonts w:hint="eastAsia"/>
        </w:rPr>
        <w:t>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此时在</w:t>
      </w:r>
      <w:r>
        <w:rPr>
          <w:rFonts w:hint="eastAsia"/>
        </w:rPr>
        <w:t>apply</w:t>
      </w:r>
      <w:r>
        <w:rPr>
          <w:rFonts w:hint="eastAsia"/>
        </w:rPr>
        <w:t>方法中，通常来说（也不一定），会创建一个伴生类的对象，返回回去</w:t>
      </w:r>
    </w:p>
    <w:p w:rsidR="00D80919" w:rsidRDefault="00D80919" w:rsidP="00D80919"/>
    <w:p w:rsidR="00D80919" w:rsidRDefault="00D80919" w:rsidP="00D80919">
      <w:r>
        <w:rPr>
          <w:rFonts w:hint="eastAsia"/>
        </w:rPr>
        <w:t>这种方式，有一个好处，创建对象呢，非常的方便</w:t>
      </w:r>
    </w:p>
    <w:p w:rsidR="0083212C" w:rsidRDefault="00D80919" w:rsidP="00D80919">
      <w:r>
        <w:rPr>
          <w:rFonts w:hint="eastAsia"/>
        </w:rPr>
        <w:t>不要每次都是</w:t>
      </w:r>
      <w:r>
        <w:rPr>
          <w:rFonts w:hint="eastAsia"/>
        </w:rPr>
        <w:t xml:space="preserve">new </w:t>
      </w:r>
      <w:r>
        <w:rPr>
          <w:rFonts w:hint="eastAsia"/>
        </w:rPr>
        <w:t>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  <w:r>
        <w:rPr>
          <w:rFonts w:hint="eastAsia"/>
        </w:rPr>
        <w:t>，类</w:t>
      </w:r>
      <w:r>
        <w:rPr>
          <w:rFonts w:hint="eastAsia"/>
        </w:rPr>
        <w:t>(</w:t>
      </w:r>
      <w:r>
        <w:rPr>
          <w:rFonts w:hint="eastAsia"/>
        </w:rPr>
        <w:t>参数</w:t>
      </w:r>
      <w:r>
        <w:rPr>
          <w:rFonts w:hint="eastAsia"/>
        </w:rPr>
        <w:t>)</w:t>
      </w:r>
    </w:p>
    <w:p w:rsidR="00D80919" w:rsidRDefault="00D80919" w:rsidP="00D80919">
      <w:pPr>
        <w:pStyle w:val="3"/>
        <w:spacing w:before="156" w:after="156"/>
      </w:pPr>
      <w:r>
        <w:rPr>
          <w:rFonts w:hint="eastAsia"/>
        </w:rPr>
        <w:t>unapply</w:t>
      </w:r>
      <w:r>
        <w:rPr>
          <w:rFonts w:hint="eastAsia"/>
        </w:rPr>
        <w:t>方法</w:t>
      </w:r>
    </w:p>
    <w:p w:rsidR="00D80919" w:rsidRDefault="00D80919" w:rsidP="00D80919">
      <w:r>
        <w:rPr>
          <w:rFonts w:hint="eastAsia"/>
        </w:rPr>
        <w:t>提取器就是一个包含了</w:t>
      </w:r>
      <w:r>
        <w:rPr>
          <w:rFonts w:hint="eastAsia"/>
        </w:rPr>
        <w:t>unapply</w:t>
      </w:r>
      <w:r>
        <w:rPr>
          <w:rFonts w:hint="eastAsia"/>
        </w:rPr>
        <w:t>方法的对象，跟</w:t>
      </w:r>
      <w:r>
        <w:rPr>
          <w:rFonts w:hint="eastAsia"/>
        </w:rPr>
        <w:t>apply</w:t>
      </w:r>
      <w:r>
        <w:rPr>
          <w:rFonts w:hint="eastAsia"/>
        </w:rPr>
        <w:t>方法正好相反</w:t>
      </w:r>
    </w:p>
    <w:p w:rsidR="00D80919" w:rsidRDefault="00D80919" w:rsidP="00D80919">
      <w:r>
        <w:rPr>
          <w:rFonts w:hint="eastAsia"/>
        </w:rPr>
        <w:t>apply</w:t>
      </w:r>
      <w:r>
        <w:rPr>
          <w:rFonts w:hint="eastAsia"/>
        </w:rPr>
        <w:t>方法，是接收一堆参数，然后构造出来一个对象</w:t>
      </w:r>
    </w:p>
    <w:p w:rsidR="00D80919" w:rsidRDefault="00D80919" w:rsidP="00D80919">
      <w:r>
        <w:rPr>
          <w:rFonts w:hint="eastAsia"/>
        </w:rPr>
        <w:t>unapply</w:t>
      </w:r>
      <w:r>
        <w:rPr>
          <w:rFonts w:hint="eastAsia"/>
        </w:rPr>
        <w:t>方法，是接收一个字符串，然后解析出对象的属性值</w:t>
      </w:r>
    </w:p>
    <w:p w:rsidR="00D80919" w:rsidRDefault="00D80919" w:rsidP="00D80919"/>
    <w:p w:rsidR="00D80919" w:rsidRDefault="00D80919" w:rsidP="00D80919">
      <w:pPr>
        <w:pStyle w:val="a3"/>
      </w:pPr>
      <w:r>
        <w:t>class Person(val name: String, val age: Int)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>object Person {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 xml:space="preserve">  def apply(name: String, age: Int) = new Person(name, age)</w:t>
      </w:r>
    </w:p>
    <w:p w:rsidR="00D80919" w:rsidRDefault="00D80919" w:rsidP="00D80919">
      <w:pPr>
        <w:pStyle w:val="a3"/>
      </w:pPr>
      <w:r>
        <w:t xml:space="preserve">  </w:t>
      </w:r>
    </w:p>
    <w:p w:rsidR="00D80919" w:rsidRDefault="00D80919" w:rsidP="00D80919">
      <w:pPr>
        <w:pStyle w:val="a3"/>
      </w:pPr>
      <w:r>
        <w:t xml:space="preserve">  def unapply(str: String) = {</w:t>
      </w:r>
    </w:p>
    <w:p w:rsidR="00D80919" w:rsidRDefault="00D80919" w:rsidP="00D80919">
      <w:pPr>
        <w:pStyle w:val="a3"/>
      </w:pPr>
      <w:r>
        <w:t xml:space="preserve">    val splitIndex = str.indexOf(" ")</w:t>
      </w:r>
    </w:p>
    <w:p w:rsidR="00D80919" w:rsidRDefault="00D80919" w:rsidP="00D80919">
      <w:pPr>
        <w:pStyle w:val="a3"/>
      </w:pPr>
      <w:r>
        <w:t xml:space="preserve">    if (splitIndex == -1) None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 xml:space="preserve">    else Some((str.substring(0, splitIndex), str.substring(splitIndex + 1)))</w:t>
      </w:r>
    </w:p>
    <w:p w:rsidR="00D80919" w:rsidRDefault="00D80919" w:rsidP="00D80919">
      <w:pPr>
        <w:pStyle w:val="a3"/>
      </w:pPr>
      <w:r>
        <w:t xml:space="preserve">  }</w:t>
      </w:r>
    </w:p>
    <w:p w:rsidR="00D80919" w:rsidRDefault="00D80919" w:rsidP="00D80919">
      <w:pPr>
        <w:pStyle w:val="a3"/>
      </w:pPr>
      <w:r>
        <w:lastRenderedPageBreak/>
        <w:t xml:space="preserve">  </w:t>
      </w:r>
    </w:p>
    <w:p w:rsidR="00D80919" w:rsidRDefault="00D80919" w:rsidP="00D80919">
      <w:pPr>
        <w:pStyle w:val="a3"/>
      </w:pPr>
      <w:r>
        <w:t>}</w:t>
      </w:r>
    </w:p>
    <w:p w:rsidR="00D80919" w:rsidRDefault="00D80919" w:rsidP="00D80919">
      <w:pPr>
        <w:pStyle w:val="a3"/>
      </w:pPr>
    </w:p>
    <w:p w:rsidR="00D80919" w:rsidRDefault="00D80919" w:rsidP="00D80919">
      <w:pPr>
        <w:pStyle w:val="a3"/>
      </w:pPr>
      <w:r>
        <w:t>val Person(name, age) = "leo 25"</w:t>
      </w:r>
    </w:p>
    <w:p w:rsidR="005B2857" w:rsidRDefault="005B2857" w:rsidP="005B2857">
      <w:pPr>
        <w:pStyle w:val="3"/>
        <w:spacing w:before="156" w:after="156"/>
      </w:pPr>
      <w:r w:rsidRPr="005B2857">
        <w:rPr>
          <w:rFonts w:hint="eastAsia"/>
        </w:rPr>
        <w:t>样例类的提取器</w:t>
      </w:r>
    </w:p>
    <w:p w:rsidR="005B2857" w:rsidRDefault="005B2857" w:rsidP="005B2857">
      <w:r>
        <w:rPr>
          <w:rFonts w:hint="eastAsia"/>
        </w:rPr>
        <w:t>scala</w:t>
      </w:r>
      <w:r>
        <w:rPr>
          <w:rFonts w:hint="eastAsia"/>
        </w:rPr>
        <w:t>中的样例类，默认就是提供</w:t>
      </w:r>
      <w:r>
        <w:rPr>
          <w:rFonts w:hint="eastAsia"/>
        </w:rPr>
        <w:t>apply</w:t>
      </w:r>
      <w:r>
        <w:rPr>
          <w:rFonts w:hint="eastAsia"/>
        </w:rPr>
        <w:t>方法和</w:t>
      </w:r>
      <w:r>
        <w:rPr>
          <w:rFonts w:hint="eastAsia"/>
        </w:rPr>
        <w:t>unapply</w:t>
      </w:r>
      <w:r>
        <w:rPr>
          <w:rFonts w:hint="eastAsia"/>
        </w:rPr>
        <w:t>方法的</w:t>
      </w:r>
    </w:p>
    <w:p w:rsidR="005B2857" w:rsidRDefault="005B2857" w:rsidP="005B2857"/>
    <w:p w:rsidR="005B2857" w:rsidRDefault="005B2857" w:rsidP="005B2857">
      <w:pPr>
        <w:pStyle w:val="a3"/>
      </w:pPr>
      <w:r>
        <w:t>case class Person(name: String, age: Int)</w:t>
      </w:r>
    </w:p>
    <w:p w:rsidR="005B2857" w:rsidRDefault="005B2857" w:rsidP="005B2857">
      <w:pPr>
        <w:pStyle w:val="a3"/>
      </w:pPr>
    </w:p>
    <w:p w:rsidR="005B2857" w:rsidRDefault="005B2857" w:rsidP="005B2857">
      <w:pPr>
        <w:pStyle w:val="a3"/>
      </w:pPr>
      <w:r>
        <w:t>val p = Person("leo", 25)</w:t>
      </w:r>
    </w:p>
    <w:p w:rsidR="005B2857" w:rsidRDefault="005B2857" w:rsidP="005B2857">
      <w:pPr>
        <w:pStyle w:val="a3"/>
      </w:pPr>
    </w:p>
    <w:p w:rsidR="005B2857" w:rsidRDefault="005B2857" w:rsidP="005B2857">
      <w:pPr>
        <w:pStyle w:val="a3"/>
      </w:pPr>
      <w:r>
        <w:t>p match {</w:t>
      </w:r>
    </w:p>
    <w:p w:rsidR="005B2857" w:rsidRDefault="005B2857" w:rsidP="005B2857">
      <w:pPr>
        <w:pStyle w:val="a3"/>
      </w:pPr>
      <w:r>
        <w:tab/>
        <w:t>case Person(name, age) =&gt; println(name + ": " + age)</w:t>
      </w:r>
    </w:p>
    <w:p w:rsidR="005B2857" w:rsidRDefault="005B2857" w:rsidP="005B2857">
      <w:pPr>
        <w:pStyle w:val="a3"/>
      </w:pPr>
      <w:r>
        <w:t>}</w:t>
      </w:r>
    </w:p>
    <w:p w:rsidR="00EB7DA8" w:rsidRDefault="00EB7DA8" w:rsidP="00EB7DA8">
      <w:pPr>
        <w:pStyle w:val="3"/>
        <w:spacing w:before="156" w:after="156"/>
      </w:pPr>
      <w:r w:rsidRPr="00EB7DA8">
        <w:rPr>
          <w:rFonts w:hint="eastAsia"/>
        </w:rPr>
        <w:t>只有一个参数的提取器</w:t>
      </w:r>
    </w:p>
    <w:p w:rsidR="00D30E7B" w:rsidRDefault="00D30E7B" w:rsidP="00D30E7B">
      <w:r>
        <w:rPr>
          <w:rFonts w:hint="eastAsia"/>
        </w:rPr>
        <w:t>之前，已经跟大家讲解过普通的提取器</w:t>
      </w:r>
    </w:p>
    <w:p w:rsidR="00D30E7B" w:rsidRDefault="00D30E7B" w:rsidP="00D30E7B">
      <w:r>
        <w:rPr>
          <w:rFonts w:hint="eastAsia"/>
        </w:rPr>
        <w:t>相当于是，比如说，接收一个字符串，作为参数</w:t>
      </w:r>
    </w:p>
    <w:p w:rsidR="00D30E7B" w:rsidRDefault="00D30E7B" w:rsidP="00D30E7B">
      <w:r>
        <w:rPr>
          <w:rFonts w:hint="eastAsia"/>
        </w:rPr>
        <w:t>然后从字符串里面解析出来多个字段值，然后将多个字段值封装在一个</w:t>
      </w:r>
      <w:r>
        <w:rPr>
          <w:rFonts w:hint="eastAsia"/>
        </w:rPr>
        <w:t>tuple</w:t>
      </w:r>
      <w:r>
        <w:rPr>
          <w:rFonts w:hint="eastAsia"/>
        </w:rPr>
        <w:t>中</w:t>
      </w:r>
    </w:p>
    <w:p w:rsidR="00D30E7B" w:rsidRDefault="00D30E7B" w:rsidP="00D30E7B">
      <w:r>
        <w:rPr>
          <w:rFonts w:hint="eastAsia"/>
        </w:rPr>
        <w:t>作为</w:t>
      </w:r>
      <w:r>
        <w:rPr>
          <w:rFonts w:hint="eastAsia"/>
        </w:rPr>
        <w:t>Some</w:t>
      </w:r>
      <w:r>
        <w:rPr>
          <w:rFonts w:hint="eastAsia"/>
        </w:rPr>
        <w:t>类型的对象，返回</w:t>
      </w:r>
    </w:p>
    <w:p w:rsidR="00D30E7B" w:rsidRDefault="00D30E7B" w:rsidP="00D30E7B"/>
    <w:p w:rsidR="00D30E7B" w:rsidRDefault="00D30E7B" w:rsidP="00D30E7B">
      <w:r>
        <w:rPr>
          <w:rFonts w:hint="eastAsia"/>
        </w:rPr>
        <w:t>现在我们来想一下，如果你的类只有一个字段</w:t>
      </w:r>
    </w:p>
    <w:p w:rsidR="00D30E7B" w:rsidRDefault="00D30E7B" w:rsidP="00D30E7B">
      <w:r>
        <w:rPr>
          <w:rFonts w:hint="eastAsia"/>
        </w:rPr>
        <w:t>字符串里面只有一个字段</w:t>
      </w:r>
    </w:p>
    <w:p w:rsidR="00D30E7B" w:rsidRDefault="00D30E7B" w:rsidP="00D30E7B">
      <w:r>
        <w:rPr>
          <w:rFonts w:hint="eastAsia"/>
        </w:rPr>
        <w:t>解析出来的一个字段，是没有办法放在</w:t>
      </w:r>
      <w:r>
        <w:rPr>
          <w:rFonts w:hint="eastAsia"/>
        </w:rPr>
        <w:t>tuple</w:t>
      </w:r>
      <w:r>
        <w:rPr>
          <w:rFonts w:hint="eastAsia"/>
        </w:rPr>
        <w:t>中的，因为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tuple</w:t>
      </w:r>
      <w:r>
        <w:rPr>
          <w:rFonts w:hint="eastAsia"/>
        </w:rPr>
        <w:t>，规定了，必须要两个以及两个以上的值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这个时候，在提取器，</w:t>
      </w:r>
      <w:r>
        <w:rPr>
          <w:rFonts w:hint="eastAsia"/>
        </w:rPr>
        <w:t>unapply</w:t>
      </w:r>
      <w:r>
        <w:rPr>
          <w:rFonts w:hint="eastAsia"/>
        </w:rPr>
        <w:t>方法中，只能将一个字段值，封装在</w:t>
      </w:r>
      <w:r>
        <w:rPr>
          <w:rFonts w:hint="eastAsia"/>
        </w:rPr>
        <w:t>Some</w:t>
      </w:r>
      <w:r>
        <w:rPr>
          <w:rFonts w:hint="eastAsia"/>
        </w:rPr>
        <w:t>对象中，直接返回</w:t>
      </w:r>
    </w:p>
    <w:p w:rsidR="00D30E7B" w:rsidRDefault="00D30E7B" w:rsidP="00D30E7B"/>
    <w:p w:rsidR="00D30E7B" w:rsidRDefault="00D30E7B" w:rsidP="00D30E7B">
      <w:pPr>
        <w:pStyle w:val="a3"/>
      </w:pPr>
      <w:r>
        <w:t>class Person(val name: String)</w:t>
      </w:r>
    </w:p>
    <w:p w:rsidR="00D30E7B" w:rsidRDefault="00D30E7B" w:rsidP="00D30E7B">
      <w:pPr>
        <w:pStyle w:val="a3"/>
      </w:pPr>
    </w:p>
    <w:p w:rsidR="00D30E7B" w:rsidRDefault="00D30E7B" w:rsidP="00D30E7B">
      <w:pPr>
        <w:pStyle w:val="a3"/>
      </w:pPr>
      <w:r>
        <w:t>object Person {</w:t>
      </w:r>
    </w:p>
    <w:p w:rsidR="00D30E7B" w:rsidRDefault="00D30E7B" w:rsidP="00D30E7B">
      <w:pPr>
        <w:pStyle w:val="a3"/>
      </w:pPr>
      <w:r>
        <w:t xml:space="preserve">  def unapply(input: String): Option[String] = Some(input)</w:t>
      </w:r>
    </w:p>
    <w:p w:rsidR="00D30E7B" w:rsidRDefault="00D30E7B" w:rsidP="00D30E7B">
      <w:pPr>
        <w:pStyle w:val="a3"/>
      </w:pPr>
      <w:r>
        <w:t>}</w:t>
      </w:r>
    </w:p>
    <w:p w:rsidR="00D30E7B" w:rsidRDefault="00D30E7B" w:rsidP="00D30E7B">
      <w:pPr>
        <w:pStyle w:val="a3"/>
      </w:pPr>
    </w:p>
    <w:p w:rsidR="00D30E7B" w:rsidRDefault="00D30E7B" w:rsidP="00D30E7B">
      <w:pPr>
        <w:pStyle w:val="a3"/>
      </w:pPr>
      <w:r>
        <w:t>val Person(name) = "leo"</w:t>
      </w:r>
    </w:p>
    <w:p w:rsidR="00D30E7B" w:rsidRDefault="00D30E7B" w:rsidP="00D30E7B">
      <w:pPr>
        <w:pStyle w:val="2"/>
        <w:spacing w:before="156" w:after="156"/>
      </w:pPr>
      <w:r>
        <w:rPr>
          <w:rFonts w:hint="eastAsia"/>
        </w:rPr>
        <w:t>注解</w:t>
      </w:r>
    </w:p>
    <w:p w:rsidR="00D30E7B" w:rsidRDefault="00D30E7B" w:rsidP="00D30E7B">
      <w:r>
        <w:rPr>
          <w:rFonts w:hint="eastAsia"/>
        </w:rPr>
        <w:t>scala</w:t>
      </w:r>
      <w:r>
        <w:rPr>
          <w:rFonts w:hint="eastAsia"/>
        </w:rPr>
        <w:t>中，可以给类、方法、</w:t>
      </w:r>
      <w:r>
        <w:rPr>
          <w:rFonts w:hint="eastAsia"/>
        </w:rPr>
        <w:t>field</w:t>
      </w:r>
      <w:r>
        <w:rPr>
          <w:rFonts w:hint="eastAsia"/>
        </w:rPr>
        <w:t>、</w:t>
      </w:r>
      <w:r>
        <w:rPr>
          <w:rFonts w:hint="eastAsia"/>
        </w:rPr>
        <w:t>local variable</w:t>
      </w:r>
      <w:r>
        <w:rPr>
          <w:rFonts w:hint="eastAsia"/>
        </w:rPr>
        <w:t>、</w:t>
      </w:r>
      <w:r>
        <w:rPr>
          <w:rFonts w:hint="eastAsia"/>
        </w:rPr>
        <w:t xml:space="preserve">constructor / method / function </w:t>
      </w:r>
      <w:r>
        <w:rPr>
          <w:rFonts w:hint="eastAsia"/>
        </w:rPr>
        <w:lastRenderedPageBreak/>
        <w:t>parameter</w:t>
      </w:r>
      <w:r>
        <w:rPr>
          <w:rFonts w:hint="eastAsia"/>
        </w:rPr>
        <w:t>添加注解</w:t>
      </w:r>
    </w:p>
    <w:p w:rsidR="00D30E7B" w:rsidRDefault="00D30E7B" w:rsidP="00D30E7B">
      <w:r>
        <w:rPr>
          <w:rFonts w:hint="eastAsia"/>
        </w:rPr>
        <w:t>而且</w:t>
      </w:r>
      <w:r>
        <w:rPr>
          <w:rFonts w:hint="eastAsia"/>
        </w:rPr>
        <w:t>scala</w:t>
      </w:r>
      <w:r>
        <w:rPr>
          <w:rFonts w:hint="eastAsia"/>
        </w:rPr>
        <w:t>是支持给某个目标添加多个注解的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这里有一些特例：如果要给类的主构造函数添加注解，那么需要在构造函数前添加注解，并加上一对圆括号</w:t>
      </w:r>
    </w:p>
    <w:p w:rsidR="00D30E7B" w:rsidRDefault="00D30E7B" w:rsidP="00D30E7B">
      <w:r>
        <w:rPr>
          <w:rFonts w:hint="eastAsia"/>
        </w:rPr>
        <w:t>比如说</w:t>
      </w:r>
    </w:p>
    <w:p w:rsidR="00D30E7B" w:rsidRDefault="00D30E7B" w:rsidP="00D30E7B"/>
    <w:p w:rsidR="00D30E7B" w:rsidRDefault="00673ADD" w:rsidP="00D30E7B">
      <w:r>
        <w:t>class Person @u</w:t>
      </w:r>
      <w:r w:rsidR="00D30E7B">
        <w:t>nchecked() (val name: String, val age: Int)</w:t>
      </w:r>
    </w:p>
    <w:p w:rsidR="00D30E7B" w:rsidRDefault="00D30E7B" w:rsidP="00D30E7B"/>
    <w:p w:rsidR="00D30E7B" w:rsidRDefault="00D30E7B" w:rsidP="00D30E7B">
      <w:r>
        <w:rPr>
          <w:rFonts w:hint="eastAsia"/>
        </w:rPr>
        <w:t>还可以给表达式添加注解，此时需要在表达式后面加上冒号以及注解，比如</w:t>
      </w:r>
    </w:p>
    <w:p w:rsidR="00D30E7B" w:rsidRDefault="00D30E7B" w:rsidP="00D30E7B"/>
    <w:p w:rsidR="00D30E7B" w:rsidRDefault="00D30E7B" w:rsidP="00D30E7B">
      <w:r>
        <w:t>val scores = Map("Leo" -&gt; 90, "Jack" -&gt; 60)</w:t>
      </w:r>
    </w:p>
    <w:p w:rsidR="00D30E7B" w:rsidRDefault="00D30E7B" w:rsidP="00D30E7B">
      <w:r>
        <w:t>(scores.get("Leo"): @unchecked) match { case score =&gt; println(score) }</w:t>
      </w:r>
    </w:p>
    <w:p w:rsidR="00D30E7B" w:rsidRDefault="00D30E7B" w:rsidP="00D30E7B"/>
    <w:p w:rsidR="00D30E7B" w:rsidRDefault="00D30E7B" w:rsidP="00D30E7B">
      <w:r>
        <w:rPr>
          <w:rFonts w:hint="eastAsia"/>
        </w:rPr>
        <w:t>除此之外，还可以给类型参数和变量的类型定义添加注解</w:t>
      </w:r>
    </w:p>
    <w:p w:rsidR="00D30E7B" w:rsidRDefault="00D30E7B" w:rsidP="00D30E7B">
      <w:pPr>
        <w:pStyle w:val="3"/>
        <w:spacing w:before="156" w:after="156"/>
      </w:pPr>
      <w:r>
        <w:rPr>
          <w:rFonts w:hint="eastAsia"/>
        </w:rPr>
        <w:t>Scala</w:t>
      </w:r>
      <w:r>
        <w:rPr>
          <w:rFonts w:hint="eastAsia"/>
        </w:rPr>
        <w:t>中开发注解</w:t>
      </w:r>
    </w:p>
    <w:p w:rsidR="00D30E7B" w:rsidRDefault="00D30E7B" w:rsidP="00D30E7B"/>
    <w:p w:rsidR="00D30E7B" w:rsidRDefault="00D30E7B" w:rsidP="00D30E7B">
      <w:r>
        <w:rPr>
          <w:rFonts w:hint="eastAsia"/>
        </w:rPr>
        <w:t>要自己动手开发一个注解，就必须扩展</w:t>
      </w:r>
      <w:r>
        <w:rPr>
          <w:rFonts w:hint="eastAsia"/>
        </w:rPr>
        <w:t>Annotation trait</w:t>
      </w:r>
      <w:r>
        <w:rPr>
          <w:rFonts w:hint="eastAsia"/>
        </w:rPr>
        <w:t>，比如</w:t>
      </w:r>
    </w:p>
    <w:p w:rsidR="00D30E7B" w:rsidRDefault="00D30E7B" w:rsidP="00D30E7B"/>
    <w:p w:rsidR="00D30E7B" w:rsidRDefault="00D30E7B" w:rsidP="00D30E7B">
      <w:r>
        <w:t>class Test extends annotation.Annotation</w:t>
      </w:r>
    </w:p>
    <w:p w:rsidR="00D30E7B" w:rsidRDefault="00D30E7B" w:rsidP="00D30E7B"/>
    <w:p w:rsidR="00D30E7B" w:rsidRDefault="00D30E7B" w:rsidP="00D30E7B">
      <w:r>
        <w:t>@Test</w:t>
      </w:r>
    </w:p>
    <w:p w:rsidR="00D30E7B" w:rsidRDefault="00D30E7B" w:rsidP="00D30E7B">
      <w:r>
        <w:t>class myTest</w:t>
      </w:r>
    </w:p>
    <w:p w:rsidR="00D30E7B" w:rsidRDefault="00D30E7B" w:rsidP="00D30E7B">
      <w:pPr>
        <w:pStyle w:val="3"/>
        <w:spacing w:before="156" w:after="156"/>
      </w:pPr>
      <w:r>
        <w:rPr>
          <w:rFonts w:hint="eastAsia"/>
        </w:rPr>
        <w:t>注解的参数</w:t>
      </w:r>
    </w:p>
    <w:p w:rsidR="00D30E7B" w:rsidRDefault="00D30E7B" w:rsidP="00D30E7B">
      <w:r>
        <w:rPr>
          <w:rFonts w:hint="eastAsia"/>
        </w:rPr>
        <w:t>注解中，是可以有参数的，比如</w:t>
      </w:r>
    </w:p>
    <w:p w:rsidR="00D30E7B" w:rsidRDefault="00D30E7B" w:rsidP="00D30E7B"/>
    <w:p w:rsidR="00D30E7B" w:rsidRDefault="00D30E7B" w:rsidP="00D30E7B">
      <w:r>
        <w:t>class Test(var timeout: Int) extends annotation.Annotation</w:t>
      </w:r>
    </w:p>
    <w:p w:rsidR="00D30E7B" w:rsidRDefault="00D30E7B" w:rsidP="00D30E7B">
      <w:r>
        <w:t>@Test(timeout = 100) class myTest</w:t>
      </w:r>
    </w:p>
    <w:p w:rsidR="00D30E7B" w:rsidRDefault="00D30E7B" w:rsidP="00D30E7B"/>
    <w:p w:rsidR="00D30E7B" w:rsidRDefault="00D30E7B" w:rsidP="00D30E7B">
      <w:r>
        <w:rPr>
          <w:rFonts w:hint="eastAsia"/>
        </w:rPr>
        <w:t>如果注解的参数是</w:t>
      </w:r>
      <w:r>
        <w:rPr>
          <w:rFonts w:hint="eastAsia"/>
        </w:rPr>
        <w:t>value</w:t>
      </w:r>
      <w:r>
        <w:rPr>
          <w:rFonts w:hint="eastAsia"/>
        </w:rPr>
        <w:t>的话，那么也可以不用指定注解的参数名，比如</w:t>
      </w:r>
    </w:p>
    <w:p w:rsidR="00D30E7B" w:rsidRDefault="00D30E7B" w:rsidP="00D30E7B"/>
    <w:p w:rsidR="00D30E7B" w:rsidRDefault="00D30E7B" w:rsidP="00D30E7B">
      <w:r>
        <w:t>class Test(var value: String) extends annotation.Annotation</w:t>
      </w:r>
    </w:p>
    <w:p w:rsidR="00B00EC9" w:rsidRDefault="00B00EC9" w:rsidP="00B00EC9">
      <w:pPr>
        <w:pStyle w:val="3"/>
        <w:spacing w:before="156" w:after="156"/>
      </w:pPr>
      <w:r>
        <w:rPr>
          <w:rFonts w:hint="eastAsia"/>
        </w:rPr>
        <w:t>常用注解</w:t>
      </w:r>
    </w:p>
    <w:p w:rsidR="00116AA3" w:rsidRPr="00116AA3" w:rsidRDefault="00116AA3" w:rsidP="00116AA3">
      <w:r w:rsidRPr="00116AA3">
        <w:rPr>
          <w:rFonts w:hint="eastAsia"/>
        </w:rPr>
        <w:t>@SerialVersionUID(value)</w:t>
      </w:r>
      <w:r w:rsidRPr="00116AA3">
        <w:rPr>
          <w:rFonts w:hint="eastAsia"/>
        </w:rPr>
        <w:tab/>
      </w:r>
      <w:r w:rsidRPr="00116AA3">
        <w:rPr>
          <w:rFonts w:hint="eastAsia"/>
        </w:rPr>
        <w:tab/>
      </w:r>
      <w:r w:rsidRPr="00116AA3">
        <w:rPr>
          <w:rFonts w:hint="eastAsia"/>
        </w:rPr>
        <w:t>标记类的序列化版本号</w:t>
      </w:r>
    </w:p>
    <w:p w:rsidR="00116AA3" w:rsidRPr="00116AA3" w:rsidRDefault="00116AA3" w:rsidP="00116AA3"/>
    <w:p w:rsidR="00116AA3" w:rsidRPr="00116AA3" w:rsidRDefault="00116AA3" w:rsidP="00116AA3">
      <w:r w:rsidRPr="00116AA3">
        <w:rPr>
          <w:rFonts w:hint="eastAsia"/>
        </w:rPr>
        <w:t>序列化版本号，这个什么意思</w:t>
      </w:r>
    </w:p>
    <w:p w:rsidR="00116AA3" w:rsidRPr="00116AA3" w:rsidRDefault="00116AA3" w:rsidP="00116AA3">
      <w:r w:rsidRPr="00116AA3">
        <w:rPr>
          <w:rFonts w:hint="eastAsia"/>
        </w:rPr>
        <w:lastRenderedPageBreak/>
        <w:t>如果我们将一个类的对象序列化到磁盘文件上了</w:t>
      </w:r>
    </w:p>
    <w:p w:rsidR="00116AA3" w:rsidRPr="00116AA3" w:rsidRDefault="00116AA3" w:rsidP="00116AA3">
      <w:r w:rsidRPr="00116AA3">
        <w:rPr>
          <w:rFonts w:hint="eastAsia"/>
        </w:rPr>
        <w:t>结果过了一段时间以后，这个类在代码中改变了，此时如果你想将磁盘文件中的对象反序列化回来</w:t>
      </w:r>
    </w:p>
    <w:p w:rsidR="00116AA3" w:rsidRPr="00116AA3" w:rsidRDefault="00116AA3" w:rsidP="00116AA3">
      <w:r w:rsidRPr="00116AA3">
        <w:rPr>
          <w:rFonts w:hint="eastAsia"/>
        </w:rPr>
        <w:t>就会报错，因为你的序列化的对象的结构与代码中的类结构已经不一样了</w:t>
      </w:r>
    </w:p>
    <w:p w:rsidR="00116AA3" w:rsidRPr="00116AA3" w:rsidRDefault="00116AA3" w:rsidP="00116AA3"/>
    <w:p w:rsidR="00116AA3" w:rsidRPr="00116AA3" w:rsidRDefault="00116AA3" w:rsidP="00116AA3">
      <w:r w:rsidRPr="00116AA3">
        <w:rPr>
          <w:rFonts w:hint="eastAsia"/>
        </w:rPr>
        <w:t>针对这种问题，就应该有一个序列化版本号</w:t>
      </w:r>
    </w:p>
    <w:p w:rsidR="00116AA3" w:rsidRPr="00116AA3" w:rsidRDefault="00116AA3" w:rsidP="00116AA3">
      <w:r w:rsidRPr="00116AA3">
        <w:rPr>
          <w:rFonts w:hint="eastAsia"/>
        </w:rPr>
        <w:t>如果你的类改变了，就重新生成一个序列化版本号</w:t>
      </w:r>
    </w:p>
    <w:p w:rsidR="00116AA3" w:rsidRPr="00116AA3" w:rsidRDefault="00116AA3" w:rsidP="00116AA3">
      <w:r w:rsidRPr="00116AA3">
        <w:rPr>
          <w:rFonts w:hint="eastAsia"/>
        </w:rPr>
        <w:t>反序列化的时候，就会发现序列化类型的版本号和代码中的类的版本号，不一样</w:t>
      </w:r>
    </w:p>
    <w:p w:rsidR="00B00EC9" w:rsidRDefault="00B00EC9" w:rsidP="00B00EC9">
      <w:r>
        <w:rPr>
          <w:rFonts w:hint="eastAsia"/>
        </w:rPr>
        <w:t>@native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标注用</w:t>
      </w:r>
      <w:r>
        <w:rPr>
          <w:rFonts w:hint="eastAsia"/>
        </w:rPr>
        <w:t>c</w:t>
      </w:r>
      <w:r>
        <w:rPr>
          <w:rFonts w:hint="eastAsia"/>
        </w:rPr>
        <w:t>实现的本地方法</w:t>
      </w:r>
    </w:p>
    <w:p w:rsidR="00B00EC9" w:rsidRDefault="00B00EC9" w:rsidP="00B00EC9">
      <w:r>
        <w:rPr>
          <w:rFonts w:hint="eastAsia"/>
        </w:rPr>
        <w:t>@throws(classOf[Exception]) def test() {}</w:t>
      </w:r>
      <w:r>
        <w:rPr>
          <w:rFonts w:hint="eastAsia"/>
        </w:rPr>
        <w:tab/>
      </w:r>
      <w:r>
        <w:rPr>
          <w:rFonts w:hint="eastAsia"/>
        </w:rPr>
        <w:t>给方法标记要抛出的</w:t>
      </w:r>
      <w:r>
        <w:rPr>
          <w:rFonts w:hint="eastAsia"/>
        </w:rPr>
        <w:t>checked</w:t>
      </w:r>
      <w:r>
        <w:rPr>
          <w:rFonts w:hint="eastAsia"/>
        </w:rPr>
        <w:t>异常</w:t>
      </w:r>
    </w:p>
    <w:p w:rsidR="00B00EC9" w:rsidRDefault="00B00EC9" w:rsidP="00B00EC9">
      <w:r>
        <w:rPr>
          <w:rFonts w:hint="eastAsia"/>
        </w:rPr>
        <w:t>@varargs def test(args: String*) {}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标记方法接收的是变长参数</w:t>
      </w:r>
    </w:p>
    <w:p w:rsidR="00B00EC9" w:rsidRDefault="00B00EC9" w:rsidP="00B00EC9">
      <w:r>
        <w:rPr>
          <w:rFonts w:hint="eastAsia"/>
        </w:rPr>
        <w:t>@BeanProperty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标记生成</w:t>
      </w:r>
      <w:r>
        <w:rPr>
          <w:rFonts w:hint="eastAsia"/>
        </w:rPr>
        <w:t>JavaBean</w:t>
      </w:r>
      <w:r>
        <w:rPr>
          <w:rFonts w:hint="eastAsia"/>
        </w:rPr>
        <w:t>风格的</w:t>
      </w:r>
      <w:r>
        <w:rPr>
          <w:rFonts w:hint="eastAsia"/>
        </w:rPr>
        <w:t>getter</w:t>
      </w:r>
      <w:r>
        <w:rPr>
          <w:rFonts w:hint="eastAsia"/>
        </w:rPr>
        <w:t>和</w:t>
      </w:r>
      <w:r>
        <w:rPr>
          <w:rFonts w:hint="eastAsia"/>
        </w:rPr>
        <w:t>setter</w:t>
      </w:r>
      <w:r>
        <w:rPr>
          <w:rFonts w:hint="eastAsia"/>
        </w:rPr>
        <w:t>方法</w:t>
      </w:r>
    </w:p>
    <w:p w:rsidR="00B00EC9" w:rsidRDefault="00B00EC9" w:rsidP="00B00EC9">
      <w:r>
        <w:rPr>
          <w:rFonts w:hint="eastAsia"/>
        </w:rPr>
        <w:t>@BooleanBeanProperty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标记生成</w:t>
      </w:r>
      <w:r>
        <w:rPr>
          <w:rFonts w:hint="eastAsia"/>
        </w:rPr>
        <w:t>is</w:t>
      </w:r>
      <w:r>
        <w:rPr>
          <w:rFonts w:hint="eastAsia"/>
        </w:rPr>
        <w:t>风格的</w:t>
      </w:r>
      <w:r>
        <w:rPr>
          <w:rFonts w:hint="eastAsia"/>
        </w:rPr>
        <w:t>getter</w:t>
      </w:r>
      <w:r>
        <w:rPr>
          <w:rFonts w:hint="eastAsia"/>
        </w:rPr>
        <w:t>方法，用于</w:t>
      </w:r>
      <w:r>
        <w:rPr>
          <w:rFonts w:hint="eastAsia"/>
        </w:rPr>
        <w:t>boolean</w:t>
      </w:r>
      <w:r>
        <w:rPr>
          <w:rFonts w:hint="eastAsia"/>
        </w:rPr>
        <w:t>类型的</w:t>
      </w:r>
      <w:r>
        <w:rPr>
          <w:rFonts w:hint="eastAsia"/>
        </w:rPr>
        <w:t>field</w:t>
      </w:r>
    </w:p>
    <w:p w:rsidR="00B00EC9" w:rsidRDefault="00B00EC9" w:rsidP="00B00EC9">
      <w:r>
        <w:rPr>
          <w:rFonts w:hint="eastAsia"/>
        </w:rPr>
        <w:t>@deprecated(message = "")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让编译器提示警告</w:t>
      </w:r>
    </w:p>
    <w:p w:rsidR="00B00EC9" w:rsidRDefault="00B00EC9" w:rsidP="00B00EC9">
      <w:r>
        <w:rPr>
          <w:rFonts w:hint="eastAsia"/>
        </w:rPr>
        <w:t>@unchecked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让编译器提示类型转换的警告</w:t>
      </w:r>
    </w:p>
    <w:p w:rsidR="00F05941" w:rsidRDefault="00F05941" w:rsidP="00F05941">
      <w:pPr>
        <w:pStyle w:val="2"/>
        <w:spacing w:before="156" w:after="156"/>
      </w:pPr>
      <w:r>
        <w:rPr>
          <w:rFonts w:hint="eastAsia"/>
        </w:rPr>
        <w:t xml:space="preserve">XML </w:t>
      </w:r>
      <w:r>
        <w:rPr>
          <w:rFonts w:hint="eastAsia"/>
        </w:rPr>
        <w:t>基础操作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scala</w:t>
      </w:r>
      <w:r>
        <w:rPr>
          <w:rFonts w:hint="eastAsia"/>
        </w:rPr>
        <w:t>中定义</w:t>
      </w:r>
      <w:r>
        <w:rPr>
          <w:rFonts w:hint="eastAsia"/>
        </w:rPr>
        <w:t>xml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</w:t>
      </w:r>
      <w:r>
        <w:rPr>
          <w:rFonts w:hint="eastAsia"/>
        </w:rPr>
        <w:t>对</w:t>
      </w:r>
      <w:r>
        <w:rPr>
          <w:rFonts w:hint="eastAsia"/>
        </w:rPr>
        <w:t>xml</w:t>
      </w:r>
      <w:r>
        <w:rPr>
          <w:rFonts w:hint="eastAsia"/>
        </w:rPr>
        <w:t>有很好的支持，可以直接在</w:t>
      </w:r>
      <w:r>
        <w:rPr>
          <w:rFonts w:hint="eastAsia"/>
        </w:rPr>
        <w:t>scala</w:t>
      </w:r>
      <w:r>
        <w:rPr>
          <w:rFonts w:hint="eastAsia"/>
        </w:rPr>
        <w:t>代码中定义一个</w:t>
      </w:r>
      <w:r>
        <w:rPr>
          <w:rFonts w:hint="eastAsia"/>
        </w:rPr>
        <w:t>xml</w:t>
      </w:r>
      <w:r>
        <w:rPr>
          <w:rFonts w:hint="eastAsia"/>
        </w:rPr>
        <w:t>文档元素</w:t>
      </w:r>
    </w:p>
    <w:p w:rsidR="001515DF" w:rsidRDefault="001515DF" w:rsidP="001515DF">
      <w:r>
        <w:t>val books = &lt;books&gt;&lt;book&gt;my first scala book&lt;/book&gt;&lt;/books&gt;</w:t>
      </w:r>
    </w:p>
    <w:p w:rsidR="001515DF" w:rsidRDefault="001515DF" w:rsidP="001515DF">
      <w:r>
        <w:rPr>
          <w:rFonts w:hint="eastAsia"/>
        </w:rPr>
        <w:t>此时</w:t>
      </w:r>
      <w:r>
        <w:rPr>
          <w:rFonts w:hint="eastAsia"/>
        </w:rPr>
        <w:t>doc</w:t>
      </w:r>
      <w:r>
        <w:rPr>
          <w:rFonts w:hint="eastAsia"/>
        </w:rPr>
        <w:t>的类型是</w:t>
      </w:r>
      <w:r>
        <w:rPr>
          <w:rFonts w:hint="eastAsia"/>
        </w:rPr>
        <w:t>scala.xml.Elem</w:t>
      </w:r>
      <w:r>
        <w:rPr>
          <w:rFonts w:hint="eastAsia"/>
        </w:rPr>
        <w:t>，也就是一个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</w:t>
      </w:r>
      <w:r>
        <w:rPr>
          <w:rFonts w:hint="eastAsia"/>
        </w:rPr>
        <w:t>还可以直接定义多个同级别的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1515DF" w:rsidRDefault="001515DF" w:rsidP="001515DF">
      <w:r>
        <w:t>val books = &lt;book&gt;my first scala book&lt;/book&gt;&lt;book&gt;my first spark book&lt;/book&gt;</w:t>
      </w:r>
    </w:p>
    <w:p w:rsidR="001515DF" w:rsidRDefault="001515DF" w:rsidP="001515DF">
      <w:r>
        <w:rPr>
          <w:rFonts w:hint="eastAsia"/>
        </w:rPr>
        <w:t>此时</w:t>
      </w:r>
      <w:r>
        <w:rPr>
          <w:rFonts w:hint="eastAsia"/>
        </w:rPr>
        <w:t>doc</w:t>
      </w:r>
      <w:r>
        <w:rPr>
          <w:rFonts w:hint="eastAsia"/>
        </w:rPr>
        <w:t>的类型是</w:t>
      </w:r>
      <w:r>
        <w:rPr>
          <w:rFonts w:hint="eastAsia"/>
        </w:rPr>
        <w:t>scala.xml.NodeBuffer</w:t>
      </w:r>
      <w:r>
        <w:rPr>
          <w:rFonts w:hint="eastAsia"/>
        </w:rPr>
        <w:t>，也就是一个</w:t>
      </w:r>
      <w:r>
        <w:rPr>
          <w:rFonts w:hint="eastAsia"/>
        </w:rPr>
        <w:t>xml</w:t>
      </w:r>
      <w:r>
        <w:rPr>
          <w:rFonts w:hint="eastAsia"/>
        </w:rPr>
        <w:t>节点序列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XML</w:t>
      </w:r>
      <w:r>
        <w:rPr>
          <w:rFonts w:hint="eastAsia"/>
        </w:rPr>
        <w:t>节点类型</w:t>
      </w:r>
    </w:p>
    <w:p w:rsidR="001515DF" w:rsidRDefault="001515DF" w:rsidP="001515DF">
      <w:r>
        <w:rPr>
          <w:rFonts w:hint="eastAsia"/>
        </w:rPr>
        <w:t>Node</w:t>
      </w:r>
      <w:r>
        <w:rPr>
          <w:rFonts w:hint="eastAsia"/>
        </w:rPr>
        <w:t>类是所有</w:t>
      </w:r>
      <w:r>
        <w:rPr>
          <w:rFonts w:hint="eastAsia"/>
        </w:rPr>
        <w:t>XML</w:t>
      </w:r>
      <w:r>
        <w:rPr>
          <w:rFonts w:hint="eastAsia"/>
        </w:rPr>
        <w:t>节点类型的父类型，两个重要的子类型是</w:t>
      </w:r>
      <w:r>
        <w:rPr>
          <w:rFonts w:hint="eastAsia"/>
        </w:rPr>
        <w:t>Text</w:t>
      </w:r>
      <w:r>
        <w:rPr>
          <w:rFonts w:hint="eastAsia"/>
        </w:rPr>
        <w:t>和</w:t>
      </w:r>
      <w:r>
        <w:rPr>
          <w:rFonts w:hint="eastAsia"/>
        </w:rPr>
        <w:t>Elem</w:t>
      </w:r>
      <w:r>
        <w:rPr>
          <w:rFonts w:hint="eastAsia"/>
        </w:rPr>
        <w:t>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Elem</w:t>
      </w:r>
      <w:r>
        <w:rPr>
          <w:rFonts w:hint="eastAsia"/>
        </w:rPr>
        <w:t>表示一个</w:t>
      </w:r>
      <w:r>
        <w:rPr>
          <w:rFonts w:hint="eastAsia"/>
        </w:rPr>
        <w:t>XML</w:t>
      </w:r>
      <w:r>
        <w:rPr>
          <w:rFonts w:hint="eastAsia"/>
        </w:rPr>
        <w:t>元素，也就是一个</w:t>
      </w:r>
      <w:r>
        <w:rPr>
          <w:rFonts w:hint="eastAsia"/>
        </w:rPr>
        <w:t>XML</w:t>
      </w:r>
      <w:r>
        <w:rPr>
          <w:rFonts w:hint="eastAsia"/>
        </w:rPr>
        <w:t>节点。</w:t>
      </w:r>
      <w:r>
        <w:rPr>
          <w:rFonts w:hint="eastAsia"/>
        </w:rPr>
        <w:t>scala.xml.Elem</w:t>
      </w:r>
      <w:r>
        <w:rPr>
          <w:rFonts w:hint="eastAsia"/>
        </w:rPr>
        <w:t>类型的</w:t>
      </w:r>
      <w:r>
        <w:rPr>
          <w:rFonts w:hint="eastAsia"/>
        </w:rPr>
        <w:t>label</w:t>
      </w:r>
      <w:r>
        <w:rPr>
          <w:rFonts w:hint="eastAsia"/>
        </w:rPr>
        <w:t>属性，返回的是标签名，</w:t>
      </w:r>
      <w:r>
        <w:rPr>
          <w:rFonts w:hint="eastAsia"/>
        </w:rPr>
        <w:t>child</w:t>
      </w:r>
      <w:r>
        <w:rPr>
          <w:rFonts w:hint="eastAsia"/>
        </w:rPr>
        <w:t>属性，返回的是子元素。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scala.xml.NodeSeq</w:t>
      </w:r>
      <w:r>
        <w:rPr>
          <w:rFonts w:hint="eastAsia"/>
        </w:rPr>
        <w:t>类型，是一个元素序列，可以用</w:t>
      </w:r>
      <w:r>
        <w:rPr>
          <w:rFonts w:hint="eastAsia"/>
        </w:rPr>
        <w:t>for</w:t>
      </w:r>
      <w:r>
        <w:rPr>
          <w:rFonts w:hint="eastAsia"/>
        </w:rPr>
        <w:t>循环，直接遍历它。</w:t>
      </w:r>
    </w:p>
    <w:p w:rsidR="001515DF" w:rsidRDefault="001515DF" w:rsidP="001515DF"/>
    <w:p w:rsidR="001515DF" w:rsidRDefault="001515DF" w:rsidP="001515DF">
      <w:r>
        <w:rPr>
          <w:rFonts w:hint="eastAsia"/>
        </w:rPr>
        <w:t>可以通过</w:t>
      </w:r>
      <w:r>
        <w:rPr>
          <w:rFonts w:hint="eastAsia"/>
        </w:rPr>
        <w:t>scala.xml.NodeBuffer</w:t>
      </w:r>
      <w:r>
        <w:rPr>
          <w:rFonts w:hint="eastAsia"/>
        </w:rPr>
        <w:t>类型，来手动创建一个节点序列</w:t>
      </w:r>
    </w:p>
    <w:p w:rsidR="001515DF" w:rsidRDefault="001515DF" w:rsidP="001515DF"/>
    <w:p w:rsidR="001515DF" w:rsidRDefault="001515DF" w:rsidP="001515DF">
      <w:r>
        <w:t>val booksBuffer = new scala.xml.NodeBuffer</w:t>
      </w:r>
    </w:p>
    <w:p w:rsidR="001515DF" w:rsidRDefault="001515DF" w:rsidP="001515DF">
      <w:r>
        <w:t>booksBuffer += &lt;book&gt;book1&lt;/book&gt;</w:t>
      </w:r>
    </w:p>
    <w:p w:rsidR="001515DF" w:rsidRDefault="001515DF" w:rsidP="001515DF">
      <w:r>
        <w:t>booksBuffer += &lt;book&gt;book2&lt;/book&gt;</w:t>
      </w:r>
    </w:p>
    <w:p w:rsidR="001515DF" w:rsidRDefault="001515DF" w:rsidP="001515DF">
      <w:r>
        <w:t>val books: scala.xml.NodeSeq = booksBuffer</w:t>
      </w:r>
    </w:p>
    <w:p w:rsidR="001515DF" w:rsidRDefault="001515DF" w:rsidP="001515DF">
      <w:pPr>
        <w:pStyle w:val="3"/>
        <w:spacing w:before="156" w:after="156"/>
      </w:pPr>
      <w:r>
        <w:rPr>
          <w:rFonts w:hint="eastAsia"/>
        </w:rPr>
        <w:t>xml</w:t>
      </w:r>
      <w:r>
        <w:rPr>
          <w:rFonts w:hint="eastAsia"/>
        </w:rPr>
        <w:t>元素的属性</w:t>
      </w:r>
    </w:p>
    <w:p w:rsidR="001515DF" w:rsidRDefault="001515DF" w:rsidP="001515DF">
      <w:r>
        <w:rPr>
          <w:rFonts w:hint="eastAsia"/>
        </w:rPr>
        <w:t>scala.xml.Elem.attributes</w:t>
      </w:r>
      <w:r>
        <w:rPr>
          <w:rFonts w:hint="eastAsia"/>
        </w:rPr>
        <w:t>属性，可以返回这儿</w:t>
      </w:r>
      <w:r>
        <w:rPr>
          <w:rFonts w:hint="eastAsia"/>
        </w:rPr>
        <w:t>xml</w:t>
      </w:r>
      <w:r>
        <w:rPr>
          <w:rFonts w:hint="eastAsia"/>
        </w:rPr>
        <w:t>元素的属性，是</w:t>
      </w:r>
      <w:r>
        <w:rPr>
          <w:rFonts w:hint="eastAsia"/>
        </w:rPr>
        <w:t>Seq[scala.xml.Node]</w:t>
      </w:r>
      <w:r>
        <w:rPr>
          <w:rFonts w:hint="eastAsia"/>
        </w:rPr>
        <w:t>类型的，继续调用</w:t>
      </w:r>
      <w:r>
        <w:rPr>
          <w:rFonts w:hint="eastAsia"/>
        </w:rPr>
        <w:t>text</w:t>
      </w:r>
      <w:r>
        <w:rPr>
          <w:rFonts w:hint="eastAsia"/>
        </w:rPr>
        <w:t>属性，可以拿到属性的值</w:t>
      </w:r>
    </w:p>
    <w:p w:rsidR="001515DF" w:rsidRDefault="001515DF" w:rsidP="001515DF"/>
    <w:p w:rsidR="001515DF" w:rsidRDefault="001515DF" w:rsidP="001515DF">
      <w:r>
        <w:t>val book = &lt;book id=“1” price=“10.0”&gt;book1&lt;/book&gt;</w:t>
      </w:r>
    </w:p>
    <w:p w:rsidR="001515DF" w:rsidRDefault="001515DF" w:rsidP="001515DF">
      <w:r>
        <w:t>val bookId = book.attributes(“id”).text</w:t>
      </w:r>
    </w:p>
    <w:p w:rsidR="001515DF" w:rsidRDefault="001515DF" w:rsidP="001515DF"/>
    <w:p w:rsidR="001515DF" w:rsidRDefault="001515DF" w:rsidP="001515DF">
      <w:r>
        <w:rPr>
          <w:rFonts w:hint="eastAsia"/>
        </w:rPr>
        <w:t>还可以遍历属性</w:t>
      </w:r>
    </w:p>
    <w:p w:rsidR="001515DF" w:rsidRDefault="001515DF" w:rsidP="001515DF"/>
    <w:p w:rsidR="001515DF" w:rsidRDefault="001515DF" w:rsidP="001515DF">
      <w:r>
        <w:t>for(attr &lt;- book.attributes) println(attr)</w:t>
      </w:r>
    </w:p>
    <w:p w:rsidR="001515DF" w:rsidRDefault="001515DF" w:rsidP="001515DF"/>
    <w:p w:rsidR="00F05941" w:rsidRDefault="001515DF" w:rsidP="001515DF">
      <w:r>
        <w:rPr>
          <w:rFonts w:hint="eastAsia"/>
        </w:rPr>
        <w:t>还可以调用</w:t>
      </w:r>
      <w:r>
        <w:rPr>
          <w:rFonts w:hint="eastAsia"/>
        </w:rPr>
        <w:t>book.attributes.asAttrMap</w:t>
      </w:r>
      <w:r>
        <w:rPr>
          <w:rFonts w:hint="eastAsia"/>
        </w:rPr>
        <w:t>，获取一个属性</w:t>
      </w:r>
      <w:r>
        <w:rPr>
          <w:rFonts w:hint="eastAsia"/>
        </w:rPr>
        <w:t>Map</w:t>
      </w:r>
    </w:p>
    <w:p w:rsidR="004277FD" w:rsidRDefault="004277FD" w:rsidP="004277FD">
      <w:pPr>
        <w:pStyle w:val="3"/>
        <w:spacing w:before="156" w:after="156"/>
      </w:pPr>
      <w:r>
        <w:rPr>
          <w:rFonts w:hint="eastAsia"/>
        </w:rPr>
        <w:t>在</w:t>
      </w:r>
      <w:r>
        <w:rPr>
          <w:rFonts w:hint="eastAsia"/>
        </w:rPr>
        <w:t>xml</w:t>
      </w:r>
      <w:r>
        <w:rPr>
          <w:rFonts w:hint="eastAsia"/>
        </w:rPr>
        <w:t>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:rsidR="004277FD" w:rsidRDefault="004277FD" w:rsidP="004277FD"/>
    <w:p w:rsidR="004277FD" w:rsidRDefault="004277FD" w:rsidP="00FB1E13">
      <w:pPr>
        <w:pStyle w:val="a3"/>
      </w:pPr>
      <w:r>
        <w:t>val books = Array("book1", "book2")</w:t>
      </w:r>
    </w:p>
    <w:p w:rsidR="004277FD" w:rsidRDefault="004277FD" w:rsidP="00FB1E13">
      <w:pPr>
        <w:pStyle w:val="a3"/>
      </w:pPr>
    </w:p>
    <w:p w:rsidR="004277FD" w:rsidRDefault="004277FD" w:rsidP="00FB1E13">
      <w:pPr>
        <w:pStyle w:val="a3"/>
      </w:pPr>
      <w:r>
        <w:t>&lt;books&gt;&lt;book&gt;{ books(0) }&lt;/book&gt;&lt;book&gt;{ books(1) }&lt;/book&gt;&lt;/books&gt;</w:t>
      </w:r>
    </w:p>
    <w:p w:rsidR="004277FD" w:rsidRDefault="004277FD" w:rsidP="00FB1E13">
      <w:pPr>
        <w:pStyle w:val="a3"/>
      </w:pPr>
      <w:r>
        <w:t>&lt;books&gt;{ for (book &lt;- books) yield &lt;book&gt;{book}&lt;/book&gt; }&lt;/books&gt;</w:t>
      </w:r>
    </w:p>
    <w:p w:rsidR="004277FD" w:rsidRDefault="004277FD" w:rsidP="004277FD"/>
    <w:p w:rsidR="004277FD" w:rsidRDefault="004277FD" w:rsidP="004277FD">
      <w:r>
        <w:rPr>
          <w:rFonts w:hint="eastAsia"/>
        </w:rPr>
        <w:t>还可以在</w:t>
      </w:r>
      <w:r>
        <w:rPr>
          <w:rFonts w:hint="eastAsia"/>
        </w:rPr>
        <w:t>xml</w:t>
      </w:r>
      <w:r>
        <w:rPr>
          <w:rFonts w:hint="eastAsia"/>
        </w:rPr>
        <w:t>属性中嵌入</w:t>
      </w:r>
      <w:r>
        <w:rPr>
          <w:rFonts w:hint="eastAsia"/>
        </w:rPr>
        <w:t>scala</w:t>
      </w:r>
      <w:r>
        <w:rPr>
          <w:rFonts w:hint="eastAsia"/>
        </w:rPr>
        <w:t>代码</w:t>
      </w:r>
    </w:p>
    <w:p w:rsidR="004277FD" w:rsidRDefault="004277FD" w:rsidP="004277FD"/>
    <w:p w:rsidR="004277FD" w:rsidRDefault="004277FD" w:rsidP="004277FD">
      <w:r>
        <w:t>&lt;book id={ books(0) }&gt;{ books(0) }&lt;/book&gt;</w:t>
      </w:r>
    </w:p>
    <w:p w:rsidR="00FB1E13" w:rsidRDefault="00FB1E13" w:rsidP="00FB1E13">
      <w:pPr>
        <w:pStyle w:val="3"/>
        <w:spacing w:before="156" w:after="156"/>
      </w:pPr>
      <w:r>
        <w:rPr>
          <w:rFonts w:hint="eastAsia"/>
        </w:rPr>
        <w:t>修改</w:t>
      </w:r>
      <w:r>
        <w:rPr>
          <w:rFonts w:hint="eastAsia"/>
        </w:rPr>
        <w:t>xml</w:t>
      </w:r>
      <w:r>
        <w:rPr>
          <w:rFonts w:hint="eastAsia"/>
        </w:rPr>
        <w:t>元素</w:t>
      </w:r>
    </w:p>
    <w:p w:rsidR="00FB1E13" w:rsidRDefault="00FB1E13" w:rsidP="00FB1E13">
      <w:r>
        <w:rPr>
          <w:rFonts w:hint="eastAsia"/>
        </w:rPr>
        <w:t>默认情况下，</w:t>
      </w:r>
      <w:r>
        <w:rPr>
          <w:rFonts w:hint="eastAsia"/>
        </w:rPr>
        <w:t>scala</w:t>
      </w:r>
      <w:r>
        <w:rPr>
          <w:rFonts w:hint="eastAsia"/>
        </w:rPr>
        <w:t>中的</w:t>
      </w:r>
      <w:r>
        <w:rPr>
          <w:rFonts w:hint="eastAsia"/>
        </w:rPr>
        <w:t>xml</w:t>
      </w:r>
      <w:r>
        <w:rPr>
          <w:rFonts w:hint="eastAsia"/>
        </w:rPr>
        <w:t>表达式是不可改变的；如果要修改</w:t>
      </w:r>
      <w:r>
        <w:rPr>
          <w:rFonts w:hint="eastAsia"/>
        </w:rPr>
        <w:t>xml</w:t>
      </w:r>
      <w:r>
        <w:rPr>
          <w:rFonts w:hint="eastAsia"/>
        </w:rPr>
        <w:t>元素的话，必须拷贝一份再修改</w:t>
      </w:r>
    </w:p>
    <w:p w:rsidR="00FB1E13" w:rsidRDefault="00FB1E13" w:rsidP="00FB1E13"/>
    <w:p w:rsidR="00FB1E13" w:rsidRDefault="00FB1E13" w:rsidP="00FB1E13">
      <w:r>
        <w:t>val books = &lt;books&gt;&lt;book&gt;book1&lt;/book&gt;&lt;/books&gt;</w:t>
      </w:r>
    </w:p>
    <w:p w:rsidR="00FB1E13" w:rsidRDefault="00FB1E13" w:rsidP="00FB1E13"/>
    <w:p w:rsidR="00FB1E13" w:rsidRDefault="00FB1E13" w:rsidP="00FB1E13">
      <w:r>
        <w:rPr>
          <w:rFonts w:hint="eastAsia"/>
        </w:rPr>
        <w:t>添加一个子元素</w:t>
      </w:r>
    </w:p>
    <w:p w:rsidR="00FB1E13" w:rsidRDefault="00FB1E13" w:rsidP="00FB1E13">
      <w:r>
        <w:t>val booksCopy = books.copy(child = books.child ++ &lt;book&gt;book2&lt;/book&gt;)</w:t>
      </w:r>
    </w:p>
    <w:p w:rsidR="00FB1E13" w:rsidRDefault="00FB1E13" w:rsidP="00FB1E13"/>
    <w:p w:rsidR="00FB1E13" w:rsidRDefault="00FB1E13" w:rsidP="00FB1E13">
      <w:r>
        <w:lastRenderedPageBreak/>
        <w:t>val book = &lt;book id="1"&gt;book1&lt;/book&gt;</w:t>
      </w:r>
    </w:p>
    <w:p w:rsidR="00FB1E13" w:rsidRDefault="00FB1E13" w:rsidP="00FB1E13"/>
    <w:p w:rsidR="00FB1E13" w:rsidRDefault="00FB1E13" w:rsidP="00FB1E13">
      <w:r>
        <w:t>import scala.xml._</w:t>
      </w:r>
    </w:p>
    <w:p w:rsidR="00FB1E13" w:rsidRDefault="00FB1E13" w:rsidP="00FB1E13">
      <w:r>
        <w:rPr>
          <w:rFonts w:hint="eastAsia"/>
        </w:rPr>
        <w:t>修改一个属性</w:t>
      </w:r>
    </w:p>
    <w:p w:rsidR="00FB1E13" w:rsidRDefault="00FB1E13" w:rsidP="00FB1E13">
      <w:r>
        <w:t>val bookCopy = book % Attribute(null, "id", "2", Null)</w:t>
      </w:r>
    </w:p>
    <w:p w:rsidR="00FB1E13" w:rsidRDefault="00FB1E13" w:rsidP="00FB1E13">
      <w:r>
        <w:rPr>
          <w:rFonts w:hint="eastAsia"/>
        </w:rPr>
        <w:t>添加一个属性</w:t>
      </w:r>
    </w:p>
    <w:p w:rsidR="00FB1E13" w:rsidRDefault="00FB1E13" w:rsidP="00FB1E13">
      <w:r>
        <w:t>val bookCopy = book % Attribute(null, "id", "2", Attribute(null, "price", "10.0", Null))</w:t>
      </w:r>
    </w:p>
    <w:p w:rsidR="00133AD8" w:rsidRDefault="00133AD8" w:rsidP="00133AD8">
      <w:pPr>
        <w:pStyle w:val="3"/>
        <w:spacing w:before="156" w:after="156"/>
      </w:pPr>
      <w:r>
        <w:rPr>
          <w:rFonts w:hint="eastAsia"/>
        </w:rPr>
        <w:t>加载和写入外部</w:t>
      </w:r>
      <w:r>
        <w:rPr>
          <w:rFonts w:hint="eastAsia"/>
        </w:rPr>
        <w:t>xml</w:t>
      </w:r>
      <w:r>
        <w:rPr>
          <w:rFonts w:hint="eastAsia"/>
        </w:rPr>
        <w:t>文件</w:t>
      </w:r>
    </w:p>
    <w:p w:rsidR="00133AD8" w:rsidRDefault="00133AD8" w:rsidP="00CA6081">
      <w:pPr>
        <w:pStyle w:val="a3"/>
      </w:pPr>
      <w:r>
        <w:t>import scala.xml._</w:t>
      </w:r>
    </w:p>
    <w:p w:rsidR="00133AD8" w:rsidRDefault="00133AD8" w:rsidP="00CA6081">
      <w:pPr>
        <w:pStyle w:val="a3"/>
      </w:pPr>
      <w:r>
        <w:t>import java.io._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scala</w:t>
      </w:r>
      <w:r>
        <w:rPr>
          <w:rFonts w:hint="eastAsia"/>
        </w:rPr>
        <w:t>的</w:t>
      </w:r>
      <w:r>
        <w:rPr>
          <w:rFonts w:hint="eastAsia"/>
        </w:rPr>
        <w:t>XML</w:t>
      </w:r>
      <w:r>
        <w:rPr>
          <w:rFonts w:hint="eastAsia"/>
        </w:rPr>
        <w:t>类加载</w:t>
      </w:r>
    </w:p>
    <w:p w:rsidR="00133AD8" w:rsidRDefault="00133AD8" w:rsidP="00CA6081">
      <w:pPr>
        <w:pStyle w:val="a3"/>
      </w:pPr>
      <w:r>
        <w:t>val books = XML.loadFile("C://Users//Administrator//Desktop//books.xml")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FileInputStream</w:t>
      </w:r>
      <w:r>
        <w:rPr>
          <w:rFonts w:hint="eastAsia"/>
        </w:rPr>
        <w:t>类加载</w:t>
      </w:r>
    </w:p>
    <w:p w:rsidR="00133AD8" w:rsidRDefault="00133AD8" w:rsidP="00CA6081">
      <w:pPr>
        <w:pStyle w:val="a3"/>
      </w:pPr>
      <w:r>
        <w:t>val books = XML.load(new FileInputStream("C://Users//Administrator//Desktop//books.xml"))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使用</w:t>
      </w:r>
      <w:r>
        <w:rPr>
          <w:rFonts w:hint="eastAsia"/>
        </w:rPr>
        <w:t>Java</w:t>
      </w:r>
      <w:r>
        <w:rPr>
          <w:rFonts w:hint="eastAsia"/>
        </w:rPr>
        <w:t>的</w:t>
      </w:r>
      <w:r>
        <w:rPr>
          <w:rFonts w:hint="eastAsia"/>
        </w:rPr>
        <w:t>InputStreamReader</w:t>
      </w:r>
      <w:r>
        <w:rPr>
          <w:rFonts w:hint="eastAsia"/>
        </w:rPr>
        <w:t>类指定加载编码</w:t>
      </w:r>
    </w:p>
    <w:p w:rsidR="00133AD8" w:rsidRDefault="00133AD8" w:rsidP="00CA6081">
      <w:pPr>
        <w:pStyle w:val="a3"/>
      </w:pPr>
      <w:r>
        <w:t>val books = XML.load(new InputStreamReader(new FileInputStream("C://Users//Administrator//Desktop//books.xml"), "UTF-8"))</w:t>
      </w:r>
    </w:p>
    <w:p w:rsidR="00133AD8" w:rsidRDefault="00133AD8" w:rsidP="00CA6081">
      <w:pPr>
        <w:pStyle w:val="a3"/>
      </w:pPr>
    </w:p>
    <w:p w:rsidR="00133AD8" w:rsidRDefault="00133AD8" w:rsidP="00CA6081">
      <w:pPr>
        <w:pStyle w:val="a3"/>
      </w:pPr>
      <w:r>
        <w:rPr>
          <w:rFonts w:hint="eastAsia"/>
        </w:rPr>
        <w:t>将内存中的</w:t>
      </w:r>
      <w:r>
        <w:rPr>
          <w:rFonts w:hint="eastAsia"/>
        </w:rPr>
        <w:t>xml</w:t>
      </w:r>
      <w:r>
        <w:rPr>
          <w:rFonts w:hint="eastAsia"/>
        </w:rPr>
        <w:t>对象，写入外部</w:t>
      </w:r>
      <w:r>
        <w:rPr>
          <w:rFonts w:hint="eastAsia"/>
        </w:rPr>
        <w:t>xml</w:t>
      </w:r>
      <w:r>
        <w:rPr>
          <w:rFonts w:hint="eastAsia"/>
        </w:rPr>
        <w:t>文档</w:t>
      </w:r>
    </w:p>
    <w:p w:rsidR="00133AD8" w:rsidRDefault="00133AD8" w:rsidP="00CA6081">
      <w:pPr>
        <w:pStyle w:val="a3"/>
      </w:pPr>
      <w:r>
        <w:t>XML.save("C://Users//Administrator//Desktop//books2.xml", books)</w:t>
      </w:r>
    </w:p>
    <w:p w:rsidR="005122DB" w:rsidRDefault="005122DB" w:rsidP="005122DB">
      <w:pPr>
        <w:pStyle w:val="2"/>
        <w:spacing w:before="156" w:after="156"/>
      </w:pPr>
      <w:r>
        <w:t>集合元素操作</w:t>
      </w:r>
    </w:p>
    <w:p w:rsidR="005122DB" w:rsidRDefault="005122DB" w:rsidP="005122DB">
      <w:r>
        <w:rPr>
          <w:rFonts w:hint="eastAsia"/>
        </w:rPr>
        <w:t>col :+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将元素添加到集合尾部</w:t>
      </w:r>
      <w:r>
        <w:rPr>
          <w:rFonts w:hint="eastAsia"/>
        </w:rPr>
        <w:tab/>
      </w:r>
      <w:r>
        <w:rPr>
          <w:rFonts w:hint="eastAsia"/>
        </w:rPr>
        <w:tab/>
        <w:t>Seq</w:t>
      </w:r>
    </w:p>
    <w:p w:rsidR="005122DB" w:rsidRDefault="005122DB" w:rsidP="005122DB">
      <w:r>
        <w:rPr>
          <w:rFonts w:hint="eastAsia"/>
        </w:rPr>
        <w:t>ele +: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将元素添加到集合头部</w:t>
      </w:r>
      <w:r>
        <w:rPr>
          <w:rFonts w:hint="eastAsia"/>
        </w:rPr>
        <w:tab/>
      </w:r>
      <w:r>
        <w:rPr>
          <w:rFonts w:hint="eastAsia"/>
        </w:rPr>
        <w:tab/>
        <w:t>Seq</w:t>
      </w:r>
    </w:p>
    <w:p w:rsidR="005122DB" w:rsidRDefault="005122DB" w:rsidP="005122DB">
      <w:r>
        <w:rPr>
          <w:rFonts w:hint="eastAsia"/>
        </w:rPr>
        <w:t>col +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在集合尾部添加元素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:rsidR="005122DB" w:rsidRDefault="005122DB" w:rsidP="005122DB">
      <w:r>
        <w:rPr>
          <w:rFonts w:hint="eastAsia"/>
        </w:rPr>
        <w:t>col + (ele1, ele2)</w:t>
      </w:r>
      <w:r>
        <w:rPr>
          <w:rFonts w:hint="eastAsia"/>
        </w:rPr>
        <w:tab/>
      </w:r>
      <w:r>
        <w:rPr>
          <w:rFonts w:hint="eastAsia"/>
        </w:rPr>
        <w:t>将其他集合添加到集合的尾部</w:t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</w:p>
    <w:p w:rsidR="005122DB" w:rsidRDefault="005122DB" w:rsidP="005122DB">
      <w:r>
        <w:rPr>
          <w:rFonts w:hint="eastAsia"/>
        </w:rPr>
        <w:t>col -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将元素从集合中删除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ArrayBuffer</w:t>
      </w:r>
    </w:p>
    <w:p w:rsidR="005122DB" w:rsidRDefault="005122DB" w:rsidP="005122DB">
      <w:r>
        <w:rPr>
          <w:rFonts w:hint="eastAsia"/>
        </w:rPr>
        <w:t>col - (ele1, ele2)</w:t>
      </w:r>
      <w:r>
        <w:rPr>
          <w:rFonts w:hint="eastAsia"/>
        </w:rPr>
        <w:tab/>
      </w:r>
      <w:r>
        <w:rPr>
          <w:rFonts w:hint="eastAsia"/>
        </w:rPr>
        <w:t>将子集合从集合中删除</w:t>
      </w:r>
      <w:r>
        <w:rPr>
          <w:rFonts w:hint="eastAsia"/>
        </w:rPr>
        <w:tab/>
      </w:r>
      <w:r>
        <w:rPr>
          <w:rFonts w:hint="eastAsia"/>
        </w:rPr>
        <w:tab/>
        <w:t>Set</w:t>
      </w:r>
      <w:r>
        <w:rPr>
          <w:rFonts w:hint="eastAsia"/>
        </w:rPr>
        <w:t>、</w:t>
      </w:r>
      <w:r>
        <w:rPr>
          <w:rFonts w:hint="eastAsia"/>
        </w:rPr>
        <w:t>Map</w:t>
      </w:r>
      <w:r>
        <w:rPr>
          <w:rFonts w:hint="eastAsia"/>
        </w:rPr>
        <w:t>、</w:t>
      </w:r>
      <w:r>
        <w:rPr>
          <w:rFonts w:hint="eastAsia"/>
        </w:rPr>
        <w:t>ArrayBuffer</w:t>
      </w:r>
    </w:p>
    <w:p w:rsidR="005122DB" w:rsidRDefault="005122DB" w:rsidP="005122DB">
      <w:r>
        <w:rPr>
          <w:rFonts w:hint="eastAsia"/>
        </w:rPr>
        <w:t>col1 ++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将其他集合添加到集合尾部</w:t>
      </w:r>
      <w:r>
        <w:rPr>
          <w:rFonts w:hint="eastAsia"/>
        </w:rPr>
        <w:tab/>
        <w:t>Iterable</w:t>
      </w:r>
    </w:p>
    <w:p w:rsidR="005122DB" w:rsidRDefault="005122DB" w:rsidP="005122DB">
      <w:r>
        <w:rPr>
          <w:rFonts w:hint="eastAsia"/>
        </w:rPr>
        <w:t>col2 ++: col1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将其他集合添加到集合头部</w:t>
      </w:r>
      <w:r>
        <w:rPr>
          <w:rFonts w:hint="eastAsia"/>
        </w:rPr>
        <w:tab/>
        <w:t>Iterable</w:t>
      </w:r>
    </w:p>
    <w:p w:rsidR="005122DB" w:rsidRDefault="005122DB" w:rsidP="005122DB">
      <w:r>
        <w:rPr>
          <w:rFonts w:hint="eastAsia"/>
        </w:rPr>
        <w:t>ele :: list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将元素添加到</w:t>
      </w:r>
      <w:r>
        <w:rPr>
          <w:rFonts w:hint="eastAsia"/>
        </w:rPr>
        <w:t>list</w:t>
      </w:r>
      <w:r>
        <w:rPr>
          <w:rFonts w:hint="eastAsia"/>
        </w:rPr>
        <w:t>的头部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list2 ::: list1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</w:t>
      </w:r>
      <w:r>
        <w:rPr>
          <w:rFonts w:hint="eastAsia"/>
        </w:rPr>
        <w:t>list</w:t>
      </w:r>
      <w:r>
        <w:rPr>
          <w:rFonts w:hint="eastAsia"/>
        </w:rPr>
        <w:t>添加到</w:t>
      </w:r>
      <w:r>
        <w:rPr>
          <w:rFonts w:hint="eastAsia"/>
        </w:rPr>
        <w:t>list</w:t>
      </w:r>
      <w:r>
        <w:rPr>
          <w:rFonts w:hint="eastAsia"/>
        </w:rPr>
        <w:t>的头部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list1 ::: list2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将其他</w:t>
      </w:r>
      <w:r>
        <w:rPr>
          <w:rFonts w:hint="eastAsia"/>
        </w:rPr>
        <w:t>list</w:t>
      </w:r>
      <w:r>
        <w:rPr>
          <w:rFonts w:hint="eastAsia"/>
        </w:rPr>
        <w:t>添加到</w:t>
      </w:r>
      <w:r>
        <w:rPr>
          <w:rFonts w:hint="eastAsia"/>
        </w:rPr>
        <w:t>list</w:t>
      </w:r>
      <w:r>
        <w:rPr>
          <w:rFonts w:hint="eastAsia"/>
        </w:rPr>
        <w:t>的尾部</w:t>
      </w:r>
      <w:r>
        <w:rPr>
          <w:rFonts w:hint="eastAsia"/>
        </w:rPr>
        <w:tab/>
      </w:r>
      <w:r>
        <w:rPr>
          <w:rFonts w:hint="eastAsia"/>
        </w:rPr>
        <w:tab/>
        <w:t>List</w:t>
      </w:r>
    </w:p>
    <w:p w:rsidR="005122DB" w:rsidRDefault="005122DB" w:rsidP="005122DB">
      <w:r>
        <w:rPr>
          <w:rFonts w:hint="eastAsia"/>
        </w:rPr>
        <w:t>set1 |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的并集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t>set1 &amp;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的交集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t>set1 &amp;~ set2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取两个</w:t>
      </w:r>
      <w:r>
        <w:rPr>
          <w:rFonts w:hint="eastAsia"/>
        </w:rPr>
        <w:t>set</w:t>
      </w:r>
      <w:r>
        <w:rPr>
          <w:rFonts w:hint="eastAsia"/>
        </w:rPr>
        <w:t>的</w:t>
      </w:r>
      <w:r>
        <w:rPr>
          <w:rFonts w:hint="eastAsia"/>
        </w:rPr>
        <w:t>diff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Set</w:t>
      </w:r>
    </w:p>
    <w:p w:rsidR="005122DB" w:rsidRDefault="005122DB" w:rsidP="005122DB">
      <w:r>
        <w:rPr>
          <w:rFonts w:hint="eastAsia"/>
        </w:rPr>
        <w:lastRenderedPageBreak/>
        <w:t>col +=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给集合添加一个元素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+= (ele1, ele2)</w:t>
      </w:r>
      <w:r>
        <w:rPr>
          <w:rFonts w:hint="eastAsia"/>
        </w:rPr>
        <w:tab/>
      </w:r>
      <w:r>
        <w:rPr>
          <w:rFonts w:hint="eastAsia"/>
        </w:rPr>
        <w:t>给集合添加一个集合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++=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给集合添加一个集合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-= ele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从集合中删除一个元素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col -= (ele1, ele2)</w:t>
      </w:r>
      <w:r>
        <w:rPr>
          <w:rFonts w:hint="eastAsia"/>
        </w:rPr>
        <w:tab/>
      </w:r>
      <w:r>
        <w:rPr>
          <w:rFonts w:hint="eastAsia"/>
        </w:rPr>
        <w:t>从集合中删除一个子集合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 xml:space="preserve">col </w:t>
      </w:r>
      <w:r>
        <w:rPr>
          <w:rFonts w:hint="eastAsia"/>
        </w:rPr>
        <w:t>—</w:t>
      </w:r>
      <w:r>
        <w:rPr>
          <w:rFonts w:hint="eastAsia"/>
        </w:rPr>
        <w:t>= col2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从集合中删除一个子集合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可变集合</w:t>
      </w:r>
    </w:p>
    <w:p w:rsidR="005122DB" w:rsidRDefault="005122DB" w:rsidP="005122DB">
      <w:r>
        <w:rPr>
          <w:rFonts w:hint="eastAsia"/>
        </w:rPr>
        <w:t>ele +=: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向集合头部添加一个元素</w:t>
      </w:r>
      <w:r>
        <w:rPr>
          <w:rFonts w:hint="eastAsia"/>
        </w:rPr>
        <w:tab/>
      </w:r>
      <w:r>
        <w:rPr>
          <w:rFonts w:hint="eastAsia"/>
        </w:rPr>
        <w:tab/>
        <w:t>ArrayBuffer</w:t>
      </w:r>
    </w:p>
    <w:p w:rsidR="005122DB" w:rsidRDefault="005122DB" w:rsidP="005122DB">
      <w:r>
        <w:rPr>
          <w:rFonts w:hint="eastAsia"/>
        </w:rPr>
        <w:t>col2 ++=: col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向集合头部添加一个集合</w:t>
      </w:r>
      <w:r>
        <w:rPr>
          <w:rFonts w:hint="eastAsia"/>
        </w:rPr>
        <w:tab/>
      </w:r>
      <w:r>
        <w:rPr>
          <w:rFonts w:hint="eastAsia"/>
        </w:rPr>
        <w:tab/>
        <w:t>ArrayBuffer</w:t>
      </w:r>
    </w:p>
    <w:p w:rsidR="00015B7D" w:rsidRDefault="00015B7D" w:rsidP="00015B7D">
      <w:pPr>
        <w:pStyle w:val="2"/>
        <w:spacing w:before="156" w:after="156"/>
      </w:pPr>
      <w:r>
        <w:rPr>
          <w:rFonts w:hint="eastAsia"/>
        </w:rPr>
        <w:t>集合的常用方法</w:t>
      </w:r>
    </w:p>
    <w:p w:rsidR="00015B7D" w:rsidRDefault="00015B7D" w:rsidP="00015B7D">
      <w:r>
        <w:rPr>
          <w:rFonts w:hint="eastAsia"/>
        </w:rPr>
        <w:t>head</w:t>
      </w:r>
      <w:r>
        <w:rPr>
          <w:rFonts w:hint="eastAsia"/>
        </w:rPr>
        <w:t>、</w:t>
      </w:r>
      <w:r>
        <w:rPr>
          <w:rFonts w:hint="eastAsia"/>
        </w:rPr>
        <w:t>last</w:t>
      </w:r>
      <w:r>
        <w:rPr>
          <w:rFonts w:hint="eastAsia"/>
        </w:rPr>
        <w:t>、</w:t>
      </w:r>
      <w:r>
        <w:rPr>
          <w:rFonts w:hint="eastAsia"/>
        </w:rPr>
        <w:t>tail</w:t>
      </w:r>
    </w:p>
    <w:p w:rsidR="00015B7D" w:rsidRDefault="00015B7D" w:rsidP="00015B7D">
      <w:r>
        <w:rPr>
          <w:rFonts w:hint="eastAsia"/>
        </w:rPr>
        <w:t>length</w:t>
      </w:r>
      <w:r>
        <w:rPr>
          <w:rFonts w:hint="eastAsia"/>
        </w:rPr>
        <w:t>、</w:t>
      </w:r>
      <w:r>
        <w:rPr>
          <w:rFonts w:hint="eastAsia"/>
        </w:rPr>
        <w:t>isEmpty</w:t>
      </w:r>
    </w:p>
    <w:p w:rsidR="00015B7D" w:rsidRDefault="00015B7D" w:rsidP="00015B7D">
      <w:r>
        <w:rPr>
          <w:rFonts w:hint="eastAsia"/>
        </w:rPr>
        <w:t>sum</w:t>
      </w:r>
      <w:r>
        <w:rPr>
          <w:rFonts w:hint="eastAsia"/>
        </w:rPr>
        <w:t>、</w:t>
      </w:r>
      <w:r>
        <w:rPr>
          <w:rFonts w:hint="eastAsia"/>
        </w:rPr>
        <w:t>max</w:t>
      </w:r>
      <w:r>
        <w:rPr>
          <w:rFonts w:hint="eastAsia"/>
        </w:rPr>
        <w:t>、</w:t>
      </w:r>
      <w:r>
        <w:rPr>
          <w:rFonts w:hint="eastAsia"/>
        </w:rPr>
        <w:t>min</w:t>
      </w:r>
    </w:p>
    <w:p w:rsidR="00015B7D" w:rsidRDefault="00015B7D" w:rsidP="00015B7D">
      <w:r>
        <w:rPr>
          <w:rFonts w:hint="eastAsia"/>
        </w:rPr>
        <w:t>count</w:t>
      </w:r>
      <w:r>
        <w:rPr>
          <w:rFonts w:hint="eastAsia"/>
        </w:rPr>
        <w:t>、</w:t>
      </w:r>
      <w:r>
        <w:rPr>
          <w:rFonts w:hint="eastAsia"/>
        </w:rPr>
        <w:t>exists</w:t>
      </w:r>
      <w:r>
        <w:rPr>
          <w:rFonts w:hint="eastAsia"/>
        </w:rPr>
        <w:t>、</w:t>
      </w:r>
      <w:r>
        <w:rPr>
          <w:rFonts w:hint="eastAsia"/>
        </w:rPr>
        <w:t>filter</w:t>
      </w:r>
      <w:r>
        <w:rPr>
          <w:rFonts w:hint="eastAsia"/>
        </w:rPr>
        <w:t>、</w:t>
      </w:r>
      <w:r>
        <w:rPr>
          <w:rFonts w:hint="eastAsia"/>
        </w:rPr>
        <w:t>filterNot</w:t>
      </w:r>
    </w:p>
    <w:p w:rsidR="00015B7D" w:rsidRDefault="00015B7D" w:rsidP="00015B7D">
      <w:r>
        <w:rPr>
          <w:rFonts w:hint="eastAsia"/>
        </w:rPr>
        <w:t>takeWhile</w:t>
      </w:r>
      <w:r>
        <w:rPr>
          <w:rFonts w:hint="eastAsia"/>
        </w:rPr>
        <w:t>、</w:t>
      </w:r>
      <w:r>
        <w:rPr>
          <w:rFonts w:hint="eastAsia"/>
        </w:rPr>
        <w:t>dropWhile</w:t>
      </w:r>
    </w:p>
    <w:p w:rsidR="00015B7D" w:rsidRDefault="00015B7D" w:rsidP="00015B7D">
      <w:r>
        <w:rPr>
          <w:rFonts w:hint="eastAsia"/>
        </w:rPr>
        <w:t>take</w:t>
      </w:r>
      <w:r>
        <w:rPr>
          <w:rFonts w:hint="eastAsia"/>
        </w:rPr>
        <w:t>、</w:t>
      </w:r>
      <w:r>
        <w:rPr>
          <w:rFonts w:hint="eastAsia"/>
        </w:rPr>
        <w:t>drop</w:t>
      </w:r>
      <w:r>
        <w:rPr>
          <w:rFonts w:hint="eastAsia"/>
        </w:rPr>
        <w:t>、</w:t>
      </w:r>
      <w:r>
        <w:rPr>
          <w:rFonts w:hint="eastAsia"/>
        </w:rPr>
        <w:t>splitAt</w:t>
      </w:r>
    </w:p>
    <w:p w:rsidR="00015B7D" w:rsidRDefault="00015B7D" w:rsidP="00015B7D">
      <w:r>
        <w:rPr>
          <w:rFonts w:hint="eastAsia"/>
        </w:rPr>
        <w:t>takeRight</w:t>
      </w:r>
      <w:r>
        <w:rPr>
          <w:rFonts w:hint="eastAsia"/>
        </w:rPr>
        <w:t>、</w:t>
      </w:r>
      <w:r>
        <w:rPr>
          <w:rFonts w:hint="eastAsia"/>
        </w:rPr>
        <w:t>dropRight</w:t>
      </w:r>
    </w:p>
    <w:p w:rsidR="00015B7D" w:rsidRDefault="00015B7D" w:rsidP="00015B7D">
      <w:r>
        <w:t>sclie</w:t>
      </w:r>
    </w:p>
    <w:p w:rsidR="00015B7D" w:rsidRDefault="00015B7D" w:rsidP="00015B7D">
      <w:r>
        <w:rPr>
          <w:rFonts w:hint="eastAsia"/>
        </w:rPr>
        <w:t>contains</w:t>
      </w:r>
      <w:r>
        <w:rPr>
          <w:rFonts w:hint="eastAsia"/>
        </w:rPr>
        <w:t>、</w:t>
      </w:r>
      <w:r>
        <w:rPr>
          <w:rFonts w:hint="eastAsia"/>
        </w:rPr>
        <w:t>startsWith</w:t>
      </w:r>
      <w:r>
        <w:rPr>
          <w:rFonts w:hint="eastAsia"/>
        </w:rPr>
        <w:t>、</w:t>
      </w:r>
      <w:r>
        <w:rPr>
          <w:rFonts w:hint="eastAsia"/>
        </w:rPr>
        <w:t>endsWith</w:t>
      </w:r>
    </w:p>
    <w:p w:rsidR="00015B7D" w:rsidRDefault="00015B7D" w:rsidP="00015B7D">
      <w:r>
        <w:t>indexOf</w:t>
      </w:r>
    </w:p>
    <w:p w:rsidR="00015B7D" w:rsidRDefault="00015B7D" w:rsidP="00015B7D">
      <w:r>
        <w:rPr>
          <w:rFonts w:hint="eastAsia"/>
        </w:rPr>
        <w:t>intersect</w:t>
      </w:r>
      <w:r>
        <w:rPr>
          <w:rFonts w:hint="eastAsia"/>
        </w:rPr>
        <w:t>、</w:t>
      </w:r>
      <w:r>
        <w:rPr>
          <w:rFonts w:hint="eastAsia"/>
        </w:rPr>
        <w:t>diff</w:t>
      </w:r>
    </w:p>
    <w:p w:rsidR="00015B7D" w:rsidRDefault="00015B7D" w:rsidP="00015B7D"/>
    <w:p w:rsidR="00015B7D" w:rsidRDefault="00015B7D" w:rsidP="00015B7D">
      <w:r>
        <w:rPr>
          <w:rFonts w:hint="eastAsia"/>
        </w:rPr>
        <w:t>map</w:t>
      </w:r>
      <w:r>
        <w:rPr>
          <w:rFonts w:hint="eastAsia"/>
        </w:rPr>
        <w:t>操作，一对一映射</w:t>
      </w:r>
    </w:p>
    <w:p w:rsidR="00015B7D" w:rsidRDefault="00015B7D" w:rsidP="00015B7D"/>
    <w:p w:rsidR="00015B7D" w:rsidRDefault="00015B7D" w:rsidP="00015B7D">
      <w:r>
        <w:t>val scoreMap = Map("leo" -&gt; 90, "jack" -&gt; 60, "tom" -&gt; 70)</w:t>
      </w:r>
    </w:p>
    <w:p w:rsidR="00015B7D" w:rsidRDefault="00015B7D" w:rsidP="00015B7D">
      <w:r>
        <w:t>val names = List("leo", "jack", "tom")</w:t>
      </w:r>
    </w:p>
    <w:p w:rsidR="00015B7D" w:rsidRDefault="00015B7D" w:rsidP="00015B7D">
      <w:r>
        <w:t>names.map(scoreMap(_))</w:t>
      </w:r>
    </w:p>
    <w:p w:rsidR="00015B7D" w:rsidRDefault="00015B7D" w:rsidP="00015B7D"/>
    <w:p w:rsidR="00015B7D" w:rsidRDefault="00015B7D" w:rsidP="00015B7D">
      <w:r>
        <w:rPr>
          <w:rFonts w:hint="eastAsia"/>
        </w:rPr>
        <w:t>flatMap</w:t>
      </w:r>
      <w:r>
        <w:rPr>
          <w:rFonts w:hint="eastAsia"/>
        </w:rPr>
        <w:t>操作，一对多映射</w:t>
      </w:r>
    </w:p>
    <w:p w:rsidR="00015B7D" w:rsidRDefault="00015B7D" w:rsidP="00015B7D"/>
    <w:p w:rsidR="00015B7D" w:rsidRDefault="00015B7D" w:rsidP="00015B7D">
      <w:r>
        <w:t>val scoreMap = Map("leo" -&gt; List(80, 90, 60), "jack" -&gt; List(70, 90, 50), "tom" -&gt; List(60,70,40))</w:t>
      </w:r>
    </w:p>
    <w:p w:rsidR="00015B7D" w:rsidRDefault="00015B7D" w:rsidP="00015B7D">
      <w:r>
        <w:t>names.map(scoreMap(_))</w:t>
      </w:r>
    </w:p>
    <w:p w:rsidR="00015B7D" w:rsidRDefault="00015B7D" w:rsidP="00015B7D">
      <w:r>
        <w:t>names.flatMap(scoreMap(_))</w:t>
      </w:r>
    </w:p>
    <w:p w:rsidR="00015B7D" w:rsidRDefault="00015B7D" w:rsidP="00015B7D"/>
    <w:p w:rsidR="00015B7D" w:rsidRDefault="00015B7D" w:rsidP="00015B7D">
      <w:r>
        <w:rPr>
          <w:rFonts w:hint="eastAsia"/>
        </w:rPr>
        <w:t>collect</w:t>
      </w:r>
      <w:r>
        <w:rPr>
          <w:rFonts w:hint="eastAsia"/>
        </w:rPr>
        <w:t>操作，结合偏函数使用</w:t>
      </w:r>
    </w:p>
    <w:p w:rsidR="00015B7D" w:rsidRDefault="00015B7D" w:rsidP="00015B7D"/>
    <w:p w:rsidR="00015B7D" w:rsidRDefault="00015B7D" w:rsidP="00015B7D">
      <w:r>
        <w:t>"abc".collect { case 'a' =&gt; 1; case 'b' =&gt; 2; case 'c' =&gt; 3 }</w:t>
      </w:r>
    </w:p>
    <w:p w:rsidR="00015B7D" w:rsidRDefault="00015B7D" w:rsidP="00015B7D"/>
    <w:p w:rsidR="00015B7D" w:rsidRDefault="00015B7D" w:rsidP="00015B7D">
      <w:r>
        <w:rPr>
          <w:rFonts w:hint="eastAsia"/>
        </w:rPr>
        <w:t>foreach</w:t>
      </w:r>
      <w:r>
        <w:rPr>
          <w:rFonts w:hint="eastAsia"/>
        </w:rPr>
        <w:t>操作，遍历</w:t>
      </w:r>
    </w:p>
    <w:p w:rsidR="00015B7D" w:rsidRDefault="00015B7D" w:rsidP="00015B7D"/>
    <w:p w:rsidR="00015B7D" w:rsidRDefault="00015B7D" w:rsidP="00015B7D">
      <w:r>
        <w:t>names.foreach(println _)</w:t>
      </w:r>
    </w:p>
    <w:p w:rsidR="00015B7D" w:rsidRDefault="00015B7D" w:rsidP="00015B7D"/>
    <w:p w:rsidR="00015B7D" w:rsidRDefault="00015B7D" w:rsidP="00015B7D">
      <w:r>
        <w:rPr>
          <w:rFonts w:hint="eastAsia"/>
        </w:rPr>
        <w:t>reduce</w:t>
      </w:r>
      <w:r>
        <w:rPr>
          <w:rFonts w:hint="eastAsia"/>
        </w:rPr>
        <w:t>操作</w:t>
      </w:r>
    </w:p>
    <w:p w:rsidR="00015B7D" w:rsidRDefault="00015B7D" w:rsidP="00015B7D"/>
    <w:p w:rsidR="00015B7D" w:rsidRDefault="00015B7D" w:rsidP="00015B7D">
      <w:r>
        <w:t>List(1, 2, 3, 4).reduceLeft(_ - _)</w:t>
      </w:r>
    </w:p>
    <w:p w:rsidR="00015B7D" w:rsidRDefault="00015B7D" w:rsidP="00015B7D">
      <w:r>
        <w:t>List(1, 2, 3, 4).reduceRight(_ - _)</w:t>
      </w:r>
    </w:p>
    <w:p w:rsidR="00015B7D" w:rsidRDefault="00015B7D" w:rsidP="00015B7D"/>
    <w:p w:rsidR="00015B7D" w:rsidRDefault="00015B7D" w:rsidP="00015B7D">
      <w:r>
        <w:rPr>
          <w:rFonts w:hint="eastAsia"/>
        </w:rPr>
        <w:t>fold</w:t>
      </w:r>
      <w:r>
        <w:rPr>
          <w:rFonts w:hint="eastAsia"/>
        </w:rPr>
        <w:t>操作</w:t>
      </w:r>
    </w:p>
    <w:p w:rsidR="00015B7D" w:rsidRDefault="00015B7D" w:rsidP="00015B7D"/>
    <w:p w:rsidR="00015B7D" w:rsidRDefault="00015B7D" w:rsidP="00015B7D">
      <w:r>
        <w:t>List(1, 2, 3, 4).foldLeft(10)(_ - _)</w:t>
      </w:r>
    </w:p>
    <w:p w:rsidR="00015B7D" w:rsidRPr="005122DB" w:rsidRDefault="00015B7D" w:rsidP="00015B7D">
      <w:r>
        <w:t>List(1, 2, 3, 4).foldRight(10)(_ - _)</w:t>
      </w:r>
    </w:p>
    <w:p w:rsidR="00CF00EE" w:rsidRDefault="00CF00EE" w:rsidP="00CF00EE">
      <w:pPr>
        <w:pStyle w:val="1"/>
      </w:pPr>
      <w:r>
        <w:rPr>
          <w:rFonts w:hint="eastAsia"/>
        </w:rPr>
        <w:t>搭建开发环境</w:t>
      </w:r>
    </w:p>
    <w:p w:rsidR="0061408B" w:rsidRPr="0061408B" w:rsidRDefault="0061408B" w:rsidP="0061408B">
      <w:pPr>
        <w:pStyle w:val="2"/>
        <w:spacing w:before="156" w:after="156"/>
      </w:pPr>
      <w:r w:rsidRPr="0061408B">
        <w:rPr>
          <w:rFonts w:hint="eastAsia"/>
        </w:rPr>
        <w:t>安装</w:t>
      </w:r>
      <w:r w:rsidRPr="0061408B">
        <w:rPr>
          <w:rFonts w:hint="eastAsia"/>
        </w:rPr>
        <w:t>scala 2.11.4</w:t>
      </w:r>
    </w:p>
    <w:p w:rsidR="0061408B" w:rsidRPr="0061408B" w:rsidRDefault="0061408B" w:rsidP="0061408B">
      <w:r w:rsidRPr="0061408B">
        <w:t>1</w:t>
      </w:r>
      <w:r w:rsidRPr="0061408B">
        <w:t>、将课程提供的</w:t>
      </w:r>
      <w:r w:rsidRPr="0061408B">
        <w:t>scala-2.11.4.tgz</w:t>
      </w:r>
      <w:r w:rsidRPr="0061408B">
        <w:t>使用</w:t>
      </w:r>
      <w:r w:rsidRPr="0061408B">
        <w:t>WinSCP</w:t>
      </w:r>
      <w:r w:rsidRPr="0061408B">
        <w:t>拷贝到</w:t>
      </w:r>
      <w:r w:rsidRPr="0061408B">
        <w:t>spark1</w:t>
      </w:r>
      <w:r w:rsidRPr="0061408B">
        <w:t>的</w:t>
      </w:r>
      <w:r w:rsidRPr="0061408B">
        <w:t>/usr/local</w:t>
      </w:r>
      <w:r w:rsidRPr="0061408B">
        <w:t>目录下。</w:t>
      </w:r>
    </w:p>
    <w:p w:rsidR="0061408B" w:rsidRPr="0061408B" w:rsidRDefault="0061408B" w:rsidP="0061408B">
      <w:r w:rsidRPr="0061408B">
        <w:t>2</w:t>
      </w:r>
      <w:r w:rsidRPr="0061408B">
        <w:t>、对</w:t>
      </w:r>
      <w:r w:rsidRPr="0061408B">
        <w:t>scala-2.11.4.tgz</w:t>
      </w:r>
      <w:r w:rsidRPr="0061408B">
        <w:t>进行解压缩：</w:t>
      </w:r>
      <w:r w:rsidRPr="0061408B">
        <w:t>tar -zxvf scala-2.11.4.tgz</w:t>
      </w:r>
      <w:r w:rsidRPr="0061408B">
        <w:t>。</w:t>
      </w:r>
    </w:p>
    <w:p w:rsidR="0061408B" w:rsidRPr="0061408B" w:rsidRDefault="0061408B" w:rsidP="0061408B">
      <w:r w:rsidRPr="0061408B">
        <w:t>3</w:t>
      </w:r>
      <w:r w:rsidRPr="0061408B">
        <w:t>、对</w:t>
      </w:r>
      <w:r w:rsidRPr="0061408B">
        <w:t>scala</w:t>
      </w:r>
      <w:r w:rsidRPr="0061408B">
        <w:t>目录进行重命名：</w:t>
      </w:r>
      <w:r w:rsidRPr="0061408B">
        <w:t>mv scala-2.11.4 scala</w:t>
      </w:r>
    </w:p>
    <w:p w:rsidR="0061408B" w:rsidRPr="0061408B" w:rsidRDefault="0061408B" w:rsidP="0061408B">
      <w:r w:rsidRPr="0061408B">
        <w:t>4</w:t>
      </w:r>
      <w:r w:rsidRPr="0061408B">
        <w:t>、配置</w:t>
      </w:r>
      <w:r w:rsidRPr="0061408B">
        <w:t>scala</w:t>
      </w:r>
      <w:r w:rsidRPr="0061408B">
        <w:t>相关的环境变量</w:t>
      </w:r>
    </w:p>
    <w:p w:rsidR="0061408B" w:rsidRPr="0061408B" w:rsidRDefault="0061408B" w:rsidP="0061408B">
      <w:r w:rsidRPr="0061408B">
        <w:t>vi .bashrc</w:t>
      </w:r>
    </w:p>
    <w:p w:rsidR="0061408B" w:rsidRPr="0061408B" w:rsidRDefault="0061408B" w:rsidP="0061408B">
      <w:r w:rsidRPr="0061408B">
        <w:t>export SCALA_HOME=/usr/local/scala</w:t>
      </w:r>
    </w:p>
    <w:p w:rsidR="0061408B" w:rsidRPr="0061408B" w:rsidRDefault="0061408B" w:rsidP="0061408B">
      <w:r w:rsidRPr="0061408B">
        <w:t>export PATH=$SCALA_HOME/bin</w:t>
      </w:r>
    </w:p>
    <w:p w:rsidR="0061408B" w:rsidRPr="0061408B" w:rsidRDefault="0061408B" w:rsidP="0061408B">
      <w:r w:rsidRPr="0061408B">
        <w:t>source .bashrc</w:t>
      </w:r>
    </w:p>
    <w:p w:rsidR="0061408B" w:rsidRPr="0061408B" w:rsidRDefault="0061408B" w:rsidP="0061408B">
      <w:r w:rsidRPr="0061408B">
        <w:t>5</w:t>
      </w:r>
      <w:r w:rsidRPr="0061408B">
        <w:t>、查看</w:t>
      </w:r>
      <w:r w:rsidRPr="0061408B">
        <w:t>scala</w:t>
      </w:r>
      <w:r w:rsidRPr="0061408B">
        <w:t>是否安装成功：</w:t>
      </w:r>
      <w:r w:rsidRPr="0061408B">
        <w:t>scala -version</w:t>
      </w:r>
    </w:p>
    <w:p w:rsidR="0061408B" w:rsidRPr="0061408B" w:rsidRDefault="0061408B" w:rsidP="0061408B">
      <w:r w:rsidRPr="0061408B">
        <w:t>6</w:t>
      </w:r>
      <w:r w:rsidRPr="0061408B">
        <w:t>、按照上述步骤在</w:t>
      </w:r>
      <w:r w:rsidRPr="0061408B">
        <w:t>spark2</w:t>
      </w:r>
      <w:r w:rsidRPr="0061408B">
        <w:t>和</w:t>
      </w:r>
      <w:r w:rsidRPr="0061408B">
        <w:t>spark3</w:t>
      </w:r>
      <w:r w:rsidRPr="0061408B">
        <w:t>机器上都安装好</w:t>
      </w:r>
      <w:r w:rsidRPr="0061408B">
        <w:t>scala</w:t>
      </w:r>
      <w:r w:rsidRPr="0061408B">
        <w:t>。使用</w:t>
      </w:r>
      <w:r w:rsidRPr="0061408B">
        <w:t>scp</w:t>
      </w:r>
      <w:r w:rsidRPr="0061408B">
        <w:t>将</w:t>
      </w:r>
      <w:r w:rsidRPr="0061408B">
        <w:t>scala</w:t>
      </w:r>
      <w:r w:rsidRPr="0061408B">
        <w:t>和</w:t>
      </w:r>
      <w:r w:rsidRPr="0061408B">
        <w:t>.bashrc</w:t>
      </w:r>
      <w:r w:rsidRPr="0061408B">
        <w:t>拷贝到</w:t>
      </w:r>
      <w:r w:rsidRPr="0061408B">
        <w:t>spark2</w:t>
      </w:r>
      <w:r w:rsidRPr="0061408B">
        <w:t>和</w:t>
      </w:r>
      <w:r w:rsidRPr="0061408B">
        <w:t>spark3</w:t>
      </w:r>
      <w:r w:rsidRPr="0061408B">
        <w:t>上即可。</w:t>
      </w:r>
    </w:p>
    <w:p w:rsidR="0061408B" w:rsidRPr="0061408B" w:rsidRDefault="0061408B" w:rsidP="0061408B">
      <w:pPr>
        <w:pStyle w:val="2"/>
        <w:spacing w:before="156" w:after="156"/>
      </w:pPr>
      <w:r w:rsidRPr="0061408B">
        <w:rPr>
          <w:rFonts w:hint="eastAsia"/>
        </w:rPr>
        <w:t>安装</w:t>
      </w:r>
      <w:r w:rsidRPr="0061408B">
        <w:rPr>
          <w:rFonts w:hint="eastAsia"/>
        </w:rPr>
        <w:t>Kafka</w:t>
      </w:r>
      <w:r w:rsidRPr="0061408B">
        <w:rPr>
          <w:rFonts w:hint="eastAsia"/>
        </w:rPr>
        <w:t>包</w:t>
      </w:r>
    </w:p>
    <w:p w:rsidR="0061408B" w:rsidRPr="0061408B" w:rsidRDefault="0061408B" w:rsidP="0061408B">
      <w:r w:rsidRPr="0061408B">
        <w:t>1</w:t>
      </w:r>
      <w:r w:rsidRPr="0061408B">
        <w:t>、将课程提供的</w:t>
      </w:r>
      <w:r w:rsidRPr="0061408B">
        <w:t>kafka_2.9.2-0.8.1.tgz</w:t>
      </w:r>
      <w:r w:rsidRPr="0061408B">
        <w:t>使用</w:t>
      </w:r>
      <w:r w:rsidRPr="0061408B">
        <w:t>WinSCP</w:t>
      </w:r>
      <w:r w:rsidRPr="0061408B">
        <w:t>拷贝到</w:t>
      </w:r>
      <w:r w:rsidRPr="0061408B">
        <w:t>spark1</w:t>
      </w:r>
      <w:r w:rsidRPr="0061408B">
        <w:t>的</w:t>
      </w:r>
      <w:r w:rsidRPr="0061408B">
        <w:t>/usr/local</w:t>
      </w:r>
      <w:r w:rsidRPr="0061408B">
        <w:t>目录下。</w:t>
      </w:r>
    </w:p>
    <w:p w:rsidR="0061408B" w:rsidRPr="0061408B" w:rsidRDefault="0061408B" w:rsidP="0061408B">
      <w:r w:rsidRPr="0061408B">
        <w:t>2</w:t>
      </w:r>
      <w:r w:rsidRPr="0061408B">
        <w:t>、对</w:t>
      </w:r>
      <w:r w:rsidRPr="0061408B">
        <w:t>kafka_2.9.2-0.8.1.tgz</w:t>
      </w:r>
      <w:r w:rsidRPr="0061408B">
        <w:t>进行解压缩：</w:t>
      </w:r>
      <w:r w:rsidRPr="0061408B">
        <w:t>tar -zxvf kafka_2.9.2-0.8.1.tgz</w:t>
      </w:r>
      <w:r w:rsidRPr="0061408B">
        <w:t>。</w:t>
      </w:r>
    </w:p>
    <w:p w:rsidR="0061408B" w:rsidRPr="0061408B" w:rsidRDefault="0061408B" w:rsidP="0061408B">
      <w:r w:rsidRPr="0061408B">
        <w:t>3</w:t>
      </w:r>
      <w:r w:rsidRPr="0061408B">
        <w:t>、对</w:t>
      </w:r>
      <w:r w:rsidRPr="0061408B">
        <w:t>kafka</w:t>
      </w:r>
      <w:r w:rsidRPr="0061408B">
        <w:t>目录进行改名：</w:t>
      </w:r>
      <w:r w:rsidRPr="0061408B">
        <w:t>mv kafka_2.9.2-0.8.1 kafka</w:t>
      </w:r>
    </w:p>
    <w:p w:rsidR="0061408B" w:rsidRPr="0061408B" w:rsidRDefault="0061408B" w:rsidP="0061408B">
      <w:r w:rsidRPr="0061408B">
        <w:t>4</w:t>
      </w:r>
      <w:r w:rsidRPr="0061408B">
        <w:t>、配置</w:t>
      </w:r>
      <w:r w:rsidRPr="0061408B">
        <w:t>kafka</w:t>
      </w:r>
    </w:p>
    <w:p w:rsidR="0061408B" w:rsidRPr="0061408B" w:rsidRDefault="0061408B" w:rsidP="0061408B">
      <w:r w:rsidRPr="0061408B">
        <w:t>vi /usr/local/kafka/config/server.properties</w:t>
      </w:r>
    </w:p>
    <w:p w:rsidR="0061408B" w:rsidRPr="0061408B" w:rsidRDefault="0061408B" w:rsidP="0061408B">
      <w:r w:rsidRPr="0061408B">
        <w:lastRenderedPageBreak/>
        <w:t>broker.id</w:t>
      </w:r>
      <w:r w:rsidRPr="0061408B">
        <w:t>：依次增长的整数，</w:t>
      </w:r>
      <w:r w:rsidRPr="0061408B">
        <w:t>0</w:t>
      </w:r>
      <w:r w:rsidRPr="0061408B">
        <w:t>、</w:t>
      </w:r>
      <w:r w:rsidRPr="0061408B">
        <w:t>1</w:t>
      </w:r>
      <w:r w:rsidRPr="0061408B">
        <w:t>、</w:t>
      </w:r>
      <w:r w:rsidRPr="0061408B">
        <w:t>2</w:t>
      </w:r>
      <w:r w:rsidRPr="0061408B">
        <w:t>、</w:t>
      </w:r>
      <w:r w:rsidRPr="0061408B">
        <w:t>3</w:t>
      </w:r>
      <w:r w:rsidRPr="0061408B">
        <w:t>、</w:t>
      </w:r>
      <w:r w:rsidRPr="0061408B">
        <w:t>4</w:t>
      </w:r>
      <w:r w:rsidRPr="0061408B">
        <w:t>，集群中</w:t>
      </w:r>
      <w:r w:rsidRPr="0061408B">
        <w:t>Broker</w:t>
      </w:r>
      <w:r w:rsidRPr="0061408B">
        <w:t>的唯一</w:t>
      </w:r>
      <w:r w:rsidRPr="0061408B">
        <w:t>id</w:t>
      </w:r>
    </w:p>
    <w:p w:rsidR="0061408B" w:rsidRPr="0061408B" w:rsidRDefault="0061408B" w:rsidP="0061408B">
      <w:r w:rsidRPr="0061408B">
        <w:t>zookeeper.connect=192.168.1.107:2181,192.168.1.108:2181,192.168.1.109:2181</w:t>
      </w:r>
    </w:p>
    <w:p w:rsidR="0061408B" w:rsidRPr="0061408B" w:rsidRDefault="0061408B" w:rsidP="0061408B">
      <w:r w:rsidRPr="0061408B">
        <w:t>5</w:t>
      </w:r>
      <w:r w:rsidRPr="0061408B">
        <w:t>、安装</w:t>
      </w:r>
      <w:r w:rsidRPr="0061408B">
        <w:t>slf4j</w:t>
      </w:r>
    </w:p>
    <w:p w:rsidR="0061408B" w:rsidRPr="0061408B" w:rsidRDefault="0061408B" w:rsidP="0061408B">
      <w:r w:rsidRPr="0061408B">
        <w:rPr>
          <w:rFonts w:hint="eastAsia"/>
        </w:rPr>
        <w:t>将课程提供的</w:t>
      </w:r>
      <w:r w:rsidRPr="0061408B">
        <w:rPr>
          <w:rFonts w:hint="eastAsia"/>
        </w:rPr>
        <w:t>slf4j-1.7.6.zip</w:t>
      </w:r>
      <w:r w:rsidRPr="0061408B">
        <w:rPr>
          <w:rFonts w:hint="eastAsia"/>
        </w:rPr>
        <w:t>上传到</w:t>
      </w:r>
      <w:r w:rsidRPr="0061408B">
        <w:rPr>
          <w:rFonts w:hint="eastAsia"/>
        </w:rPr>
        <w:t>/usr/local</w:t>
      </w:r>
      <w:r w:rsidRPr="0061408B">
        <w:rPr>
          <w:rFonts w:hint="eastAsia"/>
        </w:rPr>
        <w:t>目录下</w:t>
      </w:r>
    </w:p>
    <w:p w:rsidR="0061408B" w:rsidRPr="0061408B" w:rsidRDefault="0061408B" w:rsidP="0061408B">
      <w:r w:rsidRPr="0061408B">
        <w:t>unzip slf4j-1.7.6.zip</w:t>
      </w:r>
    </w:p>
    <w:p w:rsidR="0061408B" w:rsidRPr="0061408B" w:rsidRDefault="0061408B" w:rsidP="0061408B">
      <w:r w:rsidRPr="0061408B">
        <w:rPr>
          <w:rFonts w:hint="eastAsia"/>
        </w:rPr>
        <w:t>把</w:t>
      </w:r>
      <w:r w:rsidRPr="0061408B">
        <w:rPr>
          <w:rFonts w:hint="eastAsia"/>
        </w:rPr>
        <w:t>slf4j</w:t>
      </w:r>
      <w:r w:rsidRPr="0061408B">
        <w:rPr>
          <w:rFonts w:hint="eastAsia"/>
        </w:rPr>
        <w:t>中的</w:t>
      </w:r>
      <w:r w:rsidRPr="0061408B">
        <w:rPr>
          <w:rFonts w:hint="eastAsia"/>
        </w:rPr>
        <w:t>slf4j-nop-1.7.6.jar</w:t>
      </w:r>
      <w:r w:rsidRPr="0061408B">
        <w:rPr>
          <w:rFonts w:hint="eastAsia"/>
        </w:rPr>
        <w:t>复制到</w:t>
      </w:r>
      <w:r w:rsidRPr="0061408B">
        <w:rPr>
          <w:rFonts w:hint="eastAsia"/>
        </w:rPr>
        <w:t>kafka</w:t>
      </w:r>
      <w:r w:rsidRPr="0061408B">
        <w:rPr>
          <w:rFonts w:hint="eastAsia"/>
        </w:rPr>
        <w:t>的</w:t>
      </w:r>
      <w:r w:rsidRPr="0061408B">
        <w:rPr>
          <w:rFonts w:hint="eastAsia"/>
        </w:rPr>
        <w:t>libs</w:t>
      </w:r>
      <w:r w:rsidRPr="0061408B">
        <w:rPr>
          <w:rFonts w:hint="eastAsia"/>
        </w:rPr>
        <w:t>目录下面</w:t>
      </w:r>
    </w:p>
    <w:p w:rsidR="0061408B" w:rsidRPr="0061408B" w:rsidRDefault="0061408B" w:rsidP="0061408B">
      <w:r w:rsidRPr="0061408B">
        <w:t>1</w:t>
      </w:r>
      <w:r w:rsidRPr="0061408B">
        <w:t>、按照上述步骤在</w:t>
      </w:r>
      <w:r w:rsidRPr="0061408B">
        <w:t>spark2</w:t>
      </w:r>
      <w:r w:rsidRPr="0061408B">
        <w:t>和</w:t>
      </w:r>
      <w:r w:rsidRPr="0061408B">
        <w:t>spark3</w:t>
      </w:r>
      <w:r w:rsidRPr="0061408B">
        <w:t>分别安装</w:t>
      </w:r>
      <w:r w:rsidRPr="0061408B">
        <w:t>kafka</w:t>
      </w:r>
      <w:r w:rsidRPr="0061408B">
        <w:t>。用</w:t>
      </w:r>
      <w:r w:rsidRPr="0061408B">
        <w:t>scp</w:t>
      </w:r>
      <w:r w:rsidRPr="0061408B">
        <w:t>把</w:t>
      </w:r>
      <w:r w:rsidRPr="0061408B">
        <w:t>kafka</w:t>
      </w:r>
      <w:r w:rsidRPr="0061408B">
        <w:t>拷贝到</w:t>
      </w:r>
      <w:r w:rsidRPr="0061408B">
        <w:t>spark2</w:t>
      </w:r>
      <w:r w:rsidRPr="0061408B">
        <w:t>和</w:t>
      </w:r>
      <w:r w:rsidRPr="0061408B">
        <w:t>spark3</w:t>
      </w:r>
      <w:r w:rsidRPr="0061408B">
        <w:t>行即可。</w:t>
      </w:r>
    </w:p>
    <w:p w:rsidR="0061408B" w:rsidRDefault="0061408B" w:rsidP="0061408B">
      <w:r w:rsidRPr="0061408B">
        <w:t>2</w:t>
      </w:r>
      <w:r w:rsidRPr="0061408B">
        <w:t>、唯一区别的，就是</w:t>
      </w:r>
      <w:r w:rsidRPr="0061408B">
        <w:t>server.properties</w:t>
      </w:r>
      <w:r w:rsidRPr="0061408B">
        <w:t>中的</w:t>
      </w:r>
      <w:r w:rsidRPr="0061408B">
        <w:t>broker.id</w:t>
      </w:r>
      <w:r w:rsidRPr="0061408B">
        <w:t>，要设置为</w:t>
      </w:r>
      <w:r w:rsidRPr="0061408B">
        <w:t>1</w:t>
      </w:r>
      <w:r w:rsidRPr="0061408B">
        <w:t>和</w:t>
      </w:r>
      <w:r w:rsidRPr="0061408B">
        <w:t>2</w:t>
      </w:r>
    </w:p>
    <w:p w:rsidR="0061408B" w:rsidRPr="0061408B" w:rsidRDefault="0061408B" w:rsidP="0061408B">
      <w:pPr>
        <w:pStyle w:val="4"/>
      </w:pPr>
      <w:r>
        <w:t>启动</w:t>
      </w:r>
    </w:p>
    <w:p w:rsidR="0061408B" w:rsidRPr="0061408B" w:rsidRDefault="0061408B" w:rsidP="0061408B">
      <w:r w:rsidRPr="0061408B">
        <w:t>1</w:t>
      </w:r>
      <w:r w:rsidRPr="0061408B">
        <w:t>、在三台机器上分别执行以下命令：</w:t>
      </w:r>
      <w:r w:rsidRPr="0061408B">
        <w:t>nohup bin/kafka-server-start.sh config/server.properties &amp;</w:t>
      </w:r>
    </w:p>
    <w:p w:rsidR="0061408B" w:rsidRPr="0061408B" w:rsidRDefault="0061408B" w:rsidP="0061408B">
      <w:r w:rsidRPr="0061408B">
        <w:t>2</w:t>
      </w:r>
      <w:r w:rsidRPr="0061408B">
        <w:t>、解决</w:t>
      </w:r>
      <w:r w:rsidRPr="0061408B">
        <w:t>kafka Unrecognized VM option 'UseCompressedOops'</w:t>
      </w:r>
      <w:r w:rsidRPr="0061408B">
        <w:t>问题</w:t>
      </w:r>
    </w:p>
    <w:p w:rsidR="0061408B" w:rsidRPr="0061408B" w:rsidRDefault="0061408B" w:rsidP="0061408B">
      <w:r w:rsidRPr="0061408B">
        <w:t xml:space="preserve">vi bin/kafka-run-class.sh </w:t>
      </w:r>
    </w:p>
    <w:p w:rsidR="0061408B" w:rsidRPr="0061408B" w:rsidRDefault="0061408B" w:rsidP="0061408B">
      <w:r w:rsidRPr="0061408B">
        <w:t>if [ -z "$KAFKA_JVM_PERFORMANCE_OPTS" ]; then</w:t>
      </w:r>
    </w:p>
    <w:p w:rsidR="0061408B" w:rsidRPr="0061408B" w:rsidRDefault="0061408B" w:rsidP="0061408B">
      <w:r w:rsidRPr="0061408B">
        <w:t xml:space="preserve">  KAFKA_JVM_PERFORMANCE_OPTS="-server  -XX:+UseCompressedOops -XX:+UseParNewGC -XX:+UseConcMarkSweepGC -XX:+CMSClassUnloadingEnabled -XX:+CMSScavengeBeforeRemark -XX:+DisableExplicitGC -Djava.awt.headless=true"</w:t>
      </w:r>
    </w:p>
    <w:p w:rsidR="0061408B" w:rsidRPr="0061408B" w:rsidRDefault="0061408B" w:rsidP="0061408B">
      <w:r w:rsidRPr="0061408B">
        <w:t>fi</w:t>
      </w:r>
    </w:p>
    <w:p w:rsidR="0061408B" w:rsidRPr="0061408B" w:rsidRDefault="0061408B" w:rsidP="0061408B">
      <w:r w:rsidRPr="0061408B">
        <w:rPr>
          <w:rFonts w:hint="eastAsia"/>
        </w:rPr>
        <w:t>去掉</w:t>
      </w:r>
      <w:r w:rsidRPr="0061408B">
        <w:rPr>
          <w:rFonts w:hint="eastAsia"/>
        </w:rPr>
        <w:t>-XX:+UseCompressedOops</w:t>
      </w:r>
      <w:r w:rsidRPr="0061408B">
        <w:rPr>
          <w:rFonts w:hint="eastAsia"/>
        </w:rPr>
        <w:t>即可</w:t>
      </w:r>
    </w:p>
    <w:p w:rsidR="0061408B" w:rsidRPr="0061408B" w:rsidRDefault="0061408B" w:rsidP="0061408B">
      <w:r w:rsidRPr="0061408B">
        <w:t>3</w:t>
      </w:r>
      <w:r w:rsidRPr="0061408B">
        <w:t>、使用</w:t>
      </w:r>
      <w:r w:rsidRPr="0061408B">
        <w:t>jps</w:t>
      </w:r>
      <w:r w:rsidRPr="0061408B">
        <w:t>检查启动是否成功</w:t>
      </w:r>
    </w:p>
    <w:p w:rsidR="0061408B" w:rsidRPr="0061408B" w:rsidRDefault="0061408B" w:rsidP="0061408B"/>
    <w:p w:rsidR="004501E2" w:rsidRDefault="004501E2" w:rsidP="004501E2">
      <w:pPr>
        <w:pStyle w:val="2"/>
        <w:spacing w:before="156" w:after="156"/>
      </w:pPr>
      <w:r>
        <w:rPr>
          <w:rFonts w:hint="eastAsia"/>
        </w:rPr>
        <w:t>编译安装</w:t>
      </w:r>
      <w:r>
        <w:rPr>
          <w:rFonts w:hint="eastAsia"/>
        </w:rPr>
        <w:t>S</w:t>
      </w:r>
      <w:r>
        <w:t xml:space="preserve">park 1.3.0 </w:t>
      </w:r>
    </w:p>
    <w:p w:rsidR="00984E05" w:rsidRDefault="00DC5F62" w:rsidP="00DC5F62">
      <w:pPr>
        <w:pStyle w:val="3"/>
        <w:spacing w:before="156" w:after="156"/>
      </w:pPr>
      <w:r>
        <w:rPr>
          <w:rFonts w:hint="eastAsia"/>
        </w:rPr>
        <w:t>编译方式</w:t>
      </w:r>
      <w:r>
        <w:rPr>
          <w:rFonts w:hint="eastAsia"/>
        </w:rPr>
        <w:t xml:space="preserve"> </w:t>
      </w:r>
    </w:p>
    <w:p w:rsidR="00DC5F62" w:rsidRDefault="00DC5F62" w:rsidP="00DC5F62">
      <w:r>
        <w:rPr>
          <w:noProof/>
        </w:rPr>
        <w:drawing>
          <wp:inline distT="0" distB="0" distL="0" distR="0" wp14:anchorId="1B2DBDA9" wp14:editId="613C8E1E">
            <wp:extent cx="3400425" cy="1238250"/>
            <wp:effectExtent l="0" t="0" r="9525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FBBF07" wp14:editId="19C319DE">
            <wp:extent cx="3429000" cy="3362325"/>
            <wp:effectExtent l="0" t="0" r="0" b="952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7D730C" wp14:editId="4EADB7AE">
            <wp:extent cx="5274310" cy="1427480"/>
            <wp:effectExtent l="0" t="0" r="2540" b="127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E15">
        <w:rPr>
          <w:noProof/>
        </w:rPr>
        <w:drawing>
          <wp:inline distT="0" distB="0" distL="0" distR="0" wp14:anchorId="225A0A46" wp14:editId="2D941083">
            <wp:extent cx="5274310" cy="59372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E15" w:rsidRDefault="00111CB9" w:rsidP="00DC5F62">
      <w:r>
        <w:rPr>
          <w:noProof/>
        </w:rPr>
        <w:lastRenderedPageBreak/>
        <w:drawing>
          <wp:inline distT="0" distB="0" distL="0" distR="0" wp14:anchorId="3A8398C4" wp14:editId="2308C246">
            <wp:extent cx="5274310" cy="3750945"/>
            <wp:effectExtent l="0" t="0" r="2540" b="190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029" w:rsidRDefault="00C66029" w:rsidP="00C66029">
      <w:pPr>
        <w:pStyle w:val="a3"/>
      </w:pPr>
      <w:r>
        <w:t>VERSION=1.6.2</w:t>
      </w:r>
    </w:p>
    <w:p w:rsidR="00C66029" w:rsidRDefault="00C66029" w:rsidP="00C66029">
      <w:pPr>
        <w:pStyle w:val="a3"/>
      </w:pPr>
      <w:r>
        <w:t>SCALA_VERSION=2.10</w:t>
      </w:r>
    </w:p>
    <w:p w:rsidR="00C66029" w:rsidRDefault="00C66029" w:rsidP="00C66029">
      <w:pPr>
        <w:pStyle w:val="a3"/>
      </w:pPr>
      <w:r>
        <w:t>SPARK_HADOOP_VERSION=2.5.0-cdh5.3.6</w:t>
      </w:r>
    </w:p>
    <w:p w:rsidR="00C66029" w:rsidRDefault="00C66029" w:rsidP="00C66029">
      <w:pPr>
        <w:pStyle w:val="a3"/>
      </w:pPr>
      <w:r>
        <w:t>SPARK_HIVE=1</w:t>
      </w:r>
    </w:p>
    <w:p w:rsidR="00111CB9" w:rsidRDefault="00107604" w:rsidP="00107604">
      <w:pPr>
        <w:pStyle w:val="3"/>
        <w:spacing w:before="156" w:after="156"/>
      </w:pPr>
      <w:r>
        <w:t>编译命令：</w:t>
      </w:r>
    </w:p>
    <w:p w:rsidR="00107604" w:rsidRPr="00107604" w:rsidRDefault="00107604" w:rsidP="00107604">
      <w:r w:rsidRPr="00107604">
        <w:t>[beifeng@hadoop-senior spark-1.3.0]$ ./make-distribution.sh --tgz -Phadoop-2.4 -Dhadoop.version=2.5.0-cdh5.3.6 -Pyarn -Phive-0.13.1 -Phive-thriftserver</w:t>
      </w:r>
    </w:p>
    <w:p w:rsidR="00DC5F62" w:rsidRDefault="00DC5F62" w:rsidP="00DC5F62"/>
    <w:p w:rsidR="00DC5F62" w:rsidRDefault="003679F8" w:rsidP="00DC5F62">
      <w:r>
        <w:rPr>
          <w:rFonts w:hint="eastAsia"/>
        </w:rPr>
        <w:t>解压生成的压缩包，默认情况不做任何配置，运行</w:t>
      </w:r>
      <w:r>
        <w:rPr>
          <w:rFonts w:hint="eastAsia"/>
        </w:rPr>
        <w:t xml:space="preserve"> </w:t>
      </w:r>
      <w:r>
        <w:t xml:space="preserve">$SPARK_HOME/bin/spark-shell, spark </w:t>
      </w:r>
      <w:r>
        <w:rPr>
          <w:rFonts w:hint="eastAsia"/>
        </w:rPr>
        <w:t>运行在本地模式。</w:t>
      </w:r>
      <w:r>
        <w:rPr>
          <w:rFonts w:hint="eastAsia"/>
        </w:rPr>
        <w:t xml:space="preserve"> </w:t>
      </w:r>
    </w:p>
    <w:p w:rsidR="003679F8" w:rsidRDefault="003679F8" w:rsidP="00DC5F62"/>
    <w:p w:rsidR="003679F8" w:rsidRDefault="003679F8" w:rsidP="003679F8">
      <w:pPr>
        <w:pStyle w:val="2"/>
        <w:spacing w:before="156" w:after="156"/>
      </w:pPr>
      <w:r>
        <w:lastRenderedPageBreak/>
        <w:t xml:space="preserve">Spark Standalone </w:t>
      </w:r>
      <w:r>
        <w:rPr>
          <w:rFonts w:hint="eastAsia"/>
        </w:rPr>
        <w:t>安装部署</w:t>
      </w:r>
    </w:p>
    <w:p w:rsidR="003679F8" w:rsidRDefault="003679F8" w:rsidP="003679F8">
      <w:r>
        <w:rPr>
          <w:noProof/>
        </w:rPr>
        <w:drawing>
          <wp:inline distT="0" distB="0" distL="0" distR="0" wp14:anchorId="10218783" wp14:editId="78AFD933">
            <wp:extent cx="5274310" cy="2604135"/>
            <wp:effectExtent l="0" t="0" r="2540" b="571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92" w:rsidRDefault="00001492" w:rsidP="003679F8">
      <w:r>
        <w:rPr>
          <w:rFonts w:hint="eastAsia"/>
        </w:rPr>
        <w:t>JAVA/SCA</w:t>
      </w:r>
      <w:r>
        <w:t>LA/HDFS/SPARK</w:t>
      </w:r>
    </w:p>
    <w:p w:rsidR="00001492" w:rsidRDefault="00001492" w:rsidP="003679F8">
      <w:r>
        <w:rPr>
          <w:noProof/>
        </w:rPr>
        <w:drawing>
          <wp:inline distT="0" distB="0" distL="0" distR="0" wp14:anchorId="06C96DE1" wp14:editId="1DFFBDE0">
            <wp:extent cx="5274310" cy="3041015"/>
            <wp:effectExtent l="0" t="0" r="2540" b="6985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92" w:rsidRDefault="00001492" w:rsidP="00001492">
      <w:pPr>
        <w:pStyle w:val="a3"/>
      </w:pPr>
      <w:r>
        <w:t>JAVA_HOME=/opt/modules/jdk7</w:t>
      </w:r>
    </w:p>
    <w:p w:rsidR="00001492" w:rsidRDefault="00001492" w:rsidP="00001492">
      <w:pPr>
        <w:pStyle w:val="a3"/>
      </w:pPr>
      <w:r>
        <w:t>SCALA_HOME=/opt/modules/scala-2.10.4</w:t>
      </w:r>
    </w:p>
    <w:p w:rsidR="00001492" w:rsidRDefault="00001492" w:rsidP="00001492">
      <w:pPr>
        <w:pStyle w:val="a3"/>
      </w:pPr>
      <w:r>
        <w:t>HADOOP_CONF_DIR=/home/beifeng/cdh/hadoop-2.5.0-cdh5.3.6/etc/hadoop</w:t>
      </w:r>
    </w:p>
    <w:p w:rsidR="00001492" w:rsidRDefault="00001492" w:rsidP="00001492">
      <w:pPr>
        <w:pStyle w:val="a3"/>
      </w:pPr>
      <w:r>
        <w:t>SPARK_MASTER_IP=hadoop-senior.ibeifeng.com</w:t>
      </w:r>
    </w:p>
    <w:p w:rsidR="00001492" w:rsidRDefault="00001492" w:rsidP="00001492">
      <w:pPr>
        <w:pStyle w:val="a3"/>
      </w:pPr>
      <w:r>
        <w:t>SPARK_MASTER_PORT=7077</w:t>
      </w:r>
    </w:p>
    <w:p w:rsidR="00001492" w:rsidRDefault="00001492" w:rsidP="00001492">
      <w:pPr>
        <w:pStyle w:val="a3"/>
      </w:pPr>
      <w:r>
        <w:t>SPARK_MASTER_WEBUI_PORT=8080</w:t>
      </w:r>
    </w:p>
    <w:p w:rsidR="00001492" w:rsidRDefault="00001492" w:rsidP="00001492">
      <w:pPr>
        <w:pStyle w:val="a3"/>
      </w:pPr>
      <w:r>
        <w:t>SPARK_WORKER_CORES=1</w:t>
      </w:r>
    </w:p>
    <w:p w:rsidR="00001492" w:rsidRDefault="00001492" w:rsidP="00001492">
      <w:pPr>
        <w:pStyle w:val="a3"/>
      </w:pPr>
      <w:r>
        <w:t>SPARK_WORKER_MEMORY=2g</w:t>
      </w:r>
    </w:p>
    <w:p w:rsidR="00001492" w:rsidRDefault="00001492" w:rsidP="00001492">
      <w:pPr>
        <w:pStyle w:val="a3"/>
      </w:pPr>
      <w:r>
        <w:t>SPARK_WORKER_PORT=7078</w:t>
      </w:r>
    </w:p>
    <w:p w:rsidR="00001492" w:rsidRDefault="00001492" w:rsidP="00001492">
      <w:pPr>
        <w:pStyle w:val="a3"/>
      </w:pPr>
      <w:r>
        <w:t>SPARK_WORKER_WEBUI_PORT=8081</w:t>
      </w:r>
    </w:p>
    <w:p w:rsidR="00001492" w:rsidRDefault="00001492" w:rsidP="00001492">
      <w:pPr>
        <w:pStyle w:val="a3"/>
      </w:pPr>
      <w:r>
        <w:t>SPARK_WORKER_INSTANCES=1</w:t>
      </w:r>
    </w:p>
    <w:p w:rsidR="003679F8" w:rsidRPr="003679F8" w:rsidRDefault="003679F8" w:rsidP="003679F8"/>
    <w:p w:rsidR="00CF00EE" w:rsidRDefault="00CF00EE" w:rsidP="00CF00EE">
      <w:pPr>
        <w:pStyle w:val="2"/>
        <w:spacing w:before="156" w:after="156"/>
      </w:pPr>
      <w:r>
        <w:lastRenderedPageBreak/>
        <w:t>系统安装设置</w:t>
      </w:r>
    </w:p>
    <w:p w:rsidR="00CF00EE" w:rsidRDefault="00CF00EE" w:rsidP="00CF00EE">
      <w:r>
        <w:rPr>
          <w:rFonts w:hint="eastAsia"/>
        </w:rPr>
        <w:t>C</w:t>
      </w:r>
      <w:r>
        <w:t xml:space="preserve">entos 6.5 </w:t>
      </w:r>
    </w:p>
    <w:p w:rsidR="00CF00EE" w:rsidRDefault="00CF00EE" w:rsidP="00CF00EE">
      <w:r>
        <w:rPr>
          <w:noProof/>
        </w:rPr>
        <w:drawing>
          <wp:inline distT="0" distB="0" distL="0" distR="0" wp14:anchorId="343827FE" wp14:editId="59D1E597">
            <wp:extent cx="1885950" cy="2466975"/>
            <wp:effectExtent l="0" t="0" r="0" b="952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57" w:rsidRDefault="00F34B57" w:rsidP="00F34B57">
      <w:pPr>
        <w:pStyle w:val="3"/>
        <w:spacing w:before="156" w:after="156"/>
      </w:pPr>
      <w:r>
        <w:rPr>
          <w:rFonts w:hint="eastAsia"/>
        </w:rPr>
        <w:t>JDK</w:t>
      </w:r>
      <w:r>
        <w:rPr>
          <w:rFonts w:hint="eastAsia"/>
        </w:rPr>
        <w:t>安装</w:t>
      </w:r>
    </w:p>
    <w:p w:rsidR="00F34B57" w:rsidRDefault="00F34B57" w:rsidP="00F34B57">
      <w:r>
        <w:rPr>
          <w:noProof/>
        </w:rPr>
        <w:drawing>
          <wp:inline distT="0" distB="0" distL="0" distR="0" wp14:anchorId="7848D72C" wp14:editId="0838E845">
            <wp:extent cx="3419475" cy="2019300"/>
            <wp:effectExtent l="0" t="0" r="952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F34B57">
      <w:r>
        <w:rPr>
          <w:noProof/>
        </w:rPr>
        <w:drawing>
          <wp:inline distT="0" distB="0" distL="0" distR="0" wp14:anchorId="749AF1A2" wp14:editId="10C88F55">
            <wp:extent cx="4429125" cy="1981200"/>
            <wp:effectExtent l="0" t="0" r="9525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F34B57">
      <w:r>
        <w:rPr>
          <w:noProof/>
        </w:rPr>
        <w:lastRenderedPageBreak/>
        <w:drawing>
          <wp:inline distT="0" distB="0" distL="0" distR="0" wp14:anchorId="2EAD9011" wp14:editId="7FFEF110">
            <wp:extent cx="4343400" cy="1323975"/>
            <wp:effectExtent l="0" t="0" r="0" b="9525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30" w:rsidRDefault="00AA1930" w:rsidP="000A4D87">
      <w:pPr>
        <w:pStyle w:val="3"/>
        <w:spacing w:before="156" w:after="156"/>
      </w:pPr>
      <w:r>
        <w:t>配置三台机器免密登录</w:t>
      </w:r>
    </w:p>
    <w:p w:rsidR="000A4D87" w:rsidRPr="000A4D87" w:rsidRDefault="000A4D87" w:rsidP="000A4D87">
      <w:r>
        <w:rPr>
          <w:noProof/>
        </w:rPr>
        <w:drawing>
          <wp:inline distT="0" distB="0" distL="0" distR="0" wp14:anchorId="7B83B0B7" wp14:editId="7B721F62">
            <wp:extent cx="4333875" cy="2476500"/>
            <wp:effectExtent l="0" t="0" r="952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0EE" w:rsidRDefault="00B934ED" w:rsidP="00B934ED">
      <w:pPr>
        <w:pStyle w:val="1"/>
      </w:pPr>
      <w:r>
        <w:rPr>
          <w:rFonts w:hint="eastAsia"/>
        </w:rPr>
        <w:t>SPARK</w:t>
      </w:r>
      <w:r w:rsidR="00890EEF">
        <w:t xml:space="preserve"> </w:t>
      </w:r>
      <w:r w:rsidR="00890EEF">
        <w:t>基础</w:t>
      </w:r>
    </w:p>
    <w:p w:rsidR="001723FF" w:rsidRPr="001723FF" w:rsidRDefault="001723FF" w:rsidP="001723FF">
      <w:pPr>
        <w:pStyle w:val="2"/>
        <w:spacing w:before="156" w:after="156"/>
      </w:pPr>
      <w:r>
        <w:rPr>
          <w:rFonts w:hint="eastAsia"/>
        </w:rPr>
        <w:t>S</w:t>
      </w:r>
      <w:r>
        <w:t>park VS MapReduce</w:t>
      </w:r>
    </w:p>
    <w:p w:rsidR="001723FF" w:rsidRDefault="001723FF" w:rsidP="001723FF">
      <w:r>
        <w:rPr>
          <w:noProof/>
        </w:rPr>
        <w:drawing>
          <wp:inline distT="0" distB="0" distL="0" distR="0" wp14:anchorId="06A96FD0" wp14:editId="042437F9">
            <wp:extent cx="5274310" cy="3066415"/>
            <wp:effectExtent l="0" t="0" r="2540" b="635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DB5AE" wp14:editId="76BE0AA9">
            <wp:extent cx="5274310" cy="2497455"/>
            <wp:effectExtent l="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857" w:rsidRPr="001723FF" w:rsidRDefault="00BB3857" w:rsidP="001723FF">
      <w:r>
        <w:rPr>
          <w:noProof/>
        </w:rPr>
        <w:drawing>
          <wp:inline distT="0" distB="0" distL="0" distR="0" wp14:anchorId="5FBD0AF7" wp14:editId="2102DE10">
            <wp:extent cx="5274310" cy="246443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4ED" w:rsidRDefault="00B934ED" w:rsidP="00B934ED">
      <w:pPr>
        <w:pStyle w:val="2"/>
        <w:spacing w:before="156" w:after="156"/>
      </w:pPr>
      <w:r>
        <w:rPr>
          <w:rFonts w:hint="eastAsia"/>
        </w:rPr>
        <w:t>spark</w:t>
      </w:r>
      <w:r>
        <w:rPr>
          <w:rFonts w:hint="eastAsia"/>
        </w:rPr>
        <w:t>基本工作原理</w:t>
      </w:r>
    </w:p>
    <w:p w:rsidR="00166D0D" w:rsidRPr="00166D0D" w:rsidRDefault="00166D0D" w:rsidP="00166D0D">
      <w:r>
        <w:t>分布式，</w:t>
      </w:r>
      <w:r>
        <w:rPr>
          <w:rFonts w:hint="eastAsia"/>
        </w:rPr>
        <w:t xml:space="preserve"> </w:t>
      </w:r>
      <w:r>
        <w:rPr>
          <w:rFonts w:hint="eastAsia"/>
        </w:rPr>
        <w:t>基于内存，</w:t>
      </w:r>
      <w:r>
        <w:rPr>
          <w:rFonts w:hint="eastAsia"/>
        </w:rPr>
        <w:t xml:space="preserve"> </w:t>
      </w:r>
      <w:r>
        <w:rPr>
          <w:rFonts w:hint="eastAsia"/>
        </w:rPr>
        <w:t>迭代计划</w:t>
      </w:r>
      <w:r>
        <w:rPr>
          <w:rFonts w:hint="eastAsia"/>
        </w:rPr>
        <w:t xml:space="preserve"> </w:t>
      </w:r>
    </w:p>
    <w:p w:rsidR="00B934ED" w:rsidRDefault="00473406" w:rsidP="00B934ED">
      <w:r>
        <w:rPr>
          <w:noProof/>
        </w:rPr>
        <w:lastRenderedPageBreak/>
        <w:drawing>
          <wp:inline distT="0" distB="0" distL="0" distR="0" wp14:anchorId="77C09C44" wp14:editId="78266045">
            <wp:extent cx="5274310" cy="5404485"/>
            <wp:effectExtent l="0" t="0" r="2540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0" w:rsidRDefault="00C22DE0" w:rsidP="00C22DE0">
      <w:pPr>
        <w:pStyle w:val="2"/>
        <w:spacing w:before="156" w:after="156"/>
      </w:pPr>
      <w:r>
        <w:rPr>
          <w:rFonts w:hint="eastAsia"/>
        </w:rPr>
        <w:t>RDD</w:t>
      </w:r>
      <w:r>
        <w:rPr>
          <w:rFonts w:hint="eastAsia"/>
        </w:rPr>
        <w:t>及其特点</w:t>
      </w:r>
    </w:p>
    <w:p w:rsidR="00EB03E5" w:rsidRPr="00EB03E5" w:rsidRDefault="00EB03E5" w:rsidP="00EB03E5">
      <w:r>
        <w:rPr>
          <w:noProof/>
        </w:rPr>
        <w:drawing>
          <wp:inline distT="0" distB="0" distL="0" distR="0" wp14:anchorId="4479479F" wp14:editId="5F6E4633">
            <wp:extent cx="5274310" cy="113157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DE0" w:rsidRDefault="00C22DE0" w:rsidP="00C22DE0">
      <w:r>
        <w:rPr>
          <w:noProof/>
        </w:rPr>
        <w:lastRenderedPageBreak/>
        <w:drawing>
          <wp:inline distT="0" distB="0" distL="0" distR="0" wp14:anchorId="477F0265" wp14:editId="57ADB1A4">
            <wp:extent cx="4095750" cy="2543175"/>
            <wp:effectExtent l="0" t="0" r="0" b="9525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E5" w:rsidRDefault="00EB03E5" w:rsidP="00C22DE0">
      <w:r>
        <w:rPr>
          <w:noProof/>
        </w:rPr>
        <w:drawing>
          <wp:inline distT="0" distB="0" distL="0" distR="0" wp14:anchorId="64D08B51" wp14:editId="036E1123">
            <wp:extent cx="5274310" cy="240919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0D" w:rsidRDefault="00166D0D" w:rsidP="00166D0D">
      <w:pPr>
        <w:pStyle w:val="2"/>
        <w:spacing w:before="156" w:after="156"/>
      </w:pPr>
      <w:r>
        <w:t>什么是</w:t>
      </w:r>
      <w:r>
        <w:rPr>
          <w:rFonts w:hint="eastAsia"/>
        </w:rPr>
        <w:t>spark</w:t>
      </w:r>
      <w:r>
        <w:rPr>
          <w:rFonts w:hint="eastAsia"/>
        </w:rPr>
        <w:t>开发</w:t>
      </w:r>
    </w:p>
    <w:p w:rsidR="00166D0D" w:rsidRDefault="00166D0D" w:rsidP="00166D0D">
      <w:r>
        <w:rPr>
          <w:noProof/>
        </w:rPr>
        <w:drawing>
          <wp:inline distT="0" distB="0" distL="0" distR="0" wp14:anchorId="00A095E3" wp14:editId="226EFB75">
            <wp:extent cx="2952750" cy="742950"/>
            <wp:effectExtent l="0" t="0" r="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7F5" w:rsidRDefault="009977F5" w:rsidP="00166D0D">
      <w:r>
        <w:rPr>
          <w:noProof/>
        </w:rPr>
        <w:lastRenderedPageBreak/>
        <w:drawing>
          <wp:inline distT="0" distB="0" distL="0" distR="0" wp14:anchorId="65A28B9A" wp14:editId="755F605A">
            <wp:extent cx="5274310" cy="2971800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D0D" w:rsidRDefault="00166D0D" w:rsidP="00166D0D">
      <w:pPr>
        <w:pStyle w:val="2"/>
        <w:spacing w:before="156" w:after="156"/>
      </w:pPr>
      <w:r>
        <w:rPr>
          <w:rFonts w:hint="eastAsia"/>
        </w:rPr>
        <w:t>S</w:t>
      </w:r>
      <w:r>
        <w:t>parkWordCount</w:t>
      </w:r>
    </w:p>
    <w:p w:rsidR="00B5602B" w:rsidRDefault="00B5602B" w:rsidP="00B5602B"/>
    <w:p w:rsidR="00B5602B" w:rsidRPr="00B5602B" w:rsidRDefault="00914280" w:rsidP="00B5602B">
      <w:r>
        <w:rPr>
          <w:noProof/>
        </w:rPr>
        <w:drawing>
          <wp:inline distT="0" distB="0" distL="0" distR="0" wp14:anchorId="5E39C8B3" wp14:editId="67BC2297">
            <wp:extent cx="5274310" cy="2687320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9CA" w:rsidRDefault="004439CA" w:rsidP="004439CA">
      <w:pPr>
        <w:pStyle w:val="2"/>
        <w:spacing w:before="156" w:after="156"/>
      </w:pPr>
      <w:r>
        <w:rPr>
          <w:rFonts w:hint="eastAsia"/>
        </w:rPr>
        <w:lastRenderedPageBreak/>
        <w:t>RDD</w:t>
      </w:r>
      <w:r>
        <w:rPr>
          <w:rFonts w:hint="eastAsia"/>
        </w:rPr>
        <w:t>创建</w:t>
      </w:r>
    </w:p>
    <w:p w:rsidR="004439CA" w:rsidRDefault="00382328" w:rsidP="004439CA">
      <w:r>
        <w:rPr>
          <w:noProof/>
        </w:rPr>
        <w:drawing>
          <wp:inline distT="0" distB="0" distL="0" distR="0" wp14:anchorId="15FADCF5" wp14:editId="58374AB2">
            <wp:extent cx="5274310" cy="299085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28" w:rsidRDefault="00382328" w:rsidP="00382328">
      <w:pPr>
        <w:pStyle w:val="3"/>
        <w:spacing w:before="156" w:after="156"/>
      </w:pPr>
      <w:r>
        <w:t>并行化集合创建</w:t>
      </w:r>
      <w:r>
        <w:rPr>
          <w:rFonts w:hint="eastAsia"/>
        </w:rPr>
        <w:t>RDD</w:t>
      </w:r>
    </w:p>
    <w:p w:rsidR="00382328" w:rsidRDefault="00382328" w:rsidP="00382328">
      <w:r>
        <w:rPr>
          <w:noProof/>
        </w:rPr>
        <w:drawing>
          <wp:inline distT="0" distB="0" distL="0" distR="0" wp14:anchorId="05D8F2EF" wp14:editId="1CDF11A2">
            <wp:extent cx="5274310" cy="329628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901" w:rsidRDefault="00571901" w:rsidP="00571901">
      <w:pPr>
        <w:pStyle w:val="3"/>
        <w:spacing w:before="156" w:after="156"/>
      </w:pPr>
      <w:r>
        <w:lastRenderedPageBreak/>
        <w:t>使用本地文件和</w:t>
      </w:r>
      <w:r>
        <w:rPr>
          <w:rFonts w:hint="eastAsia"/>
        </w:rPr>
        <w:t>HDFS</w:t>
      </w:r>
      <w:r>
        <w:t>创建</w:t>
      </w:r>
      <w:r>
        <w:rPr>
          <w:rFonts w:hint="eastAsia"/>
        </w:rPr>
        <w:t>RDD</w:t>
      </w:r>
    </w:p>
    <w:p w:rsidR="00571901" w:rsidRDefault="00571901" w:rsidP="00571901">
      <w:r>
        <w:rPr>
          <w:noProof/>
        </w:rPr>
        <w:drawing>
          <wp:inline distT="0" distB="0" distL="0" distR="0" wp14:anchorId="16FE5A23" wp14:editId="0A583D80">
            <wp:extent cx="5274310" cy="3059430"/>
            <wp:effectExtent l="0" t="0" r="2540" b="762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63" w:rsidRDefault="00021A63" w:rsidP="00571901">
      <w:r>
        <w:rPr>
          <w:rFonts w:hint="eastAsia"/>
        </w:rPr>
        <w:t>T</w:t>
      </w:r>
      <w:r>
        <w:t xml:space="preserve">ransformation </w:t>
      </w:r>
      <w:r>
        <w:t>和</w:t>
      </w:r>
      <w:r>
        <w:rPr>
          <w:rFonts w:hint="eastAsia"/>
        </w:rPr>
        <w:t xml:space="preserve"> A</w:t>
      </w:r>
      <w:r>
        <w:t xml:space="preserve">ction </w:t>
      </w:r>
      <w:r>
        <w:t>介绍</w:t>
      </w:r>
    </w:p>
    <w:p w:rsidR="001D4398" w:rsidRDefault="00462CD4" w:rsidP="00571901">
      <w:r>
        <w:rPr>
          <w:noProof/>
        </w:rPr>
        <w:drawing>
          <wp:inline distT="0" distB="0" distL="0" distR="0" wp14:anchorId="40DAC170" wp14:editId="66758A49">
            <wp:extent cx="5274310" cy="327787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C1F">
        <w:rPr>
          <w:noProof/>
        </w:rPr>
        <w:lastRenderedPageBreak/>
        <w:drawing>
          <wp:inline distT="0" distB="0" distL="0" distR="0" wp14:anchorId="74F99215" wp14:editId="63B34F44">
            <wp:extent cx="5274310" cy="366331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398" w:rsidRDefault="00260728" w:rsidP="00260728">
      <w:pPr>
        <w:pStyle w:val="3"/>
        <w:spacing w:before="156" w:after="156"/>
      </w:pPr>
      <w:r>
        <w:t>常用</w:t>
      </w:r>
      <w:r>
        <w:rPr>
          <w:rFonts w:hint="eastAsia"/>
        </w:rPr>
        <w:t>transformation</w:t>
      </w:r>
    </w:p>
    <w:p w:rsidR="00260728" w:rsidRDefault="001D4398" w:rsidP="00FA7967">
      <w:r>
        <w:rPr>
          <w:noProof/>
        </w:rPr>
        <w:drawing>
          <wp:inline distT="0" distB="0" distL="0" distR="0" wp14:anchorId="3E28D834" wp14:editId="6B6CE67F">
            <wp:extent cx="5274310" cy="4222750"/>
            <wp:effectExtent l="0" t="0" r="2540" b="635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B5602B" w:rsidP="00260728">
      <w:r>
        <w:rPr>
          <w:noProof/>
        </w:rPr>
        <w:lastRenderedPageBreak/>
        <w:drawing>
          <wp:inline distT="0" distB="0" distL="0" distR="0" wp14:anchorId="2DBF46D2" wp14:editId="07C38031">
            <wp:extent cx="5274310" cy="3004820"/>
            <wp:effectExtent l="0" t="0" r="2540" b="508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260728" w:rsidP="00260728">
      <w:pPr>
        <w:pStyle w:val="3"/>
        <w:spacing w:before="156" w:after="156"/>
      </w:pPr>
      <w:r>
        <w:rPr>
          <w:rFonts w:hint="eastAsia"/>
        </w:rPr>
        <w:t>常用</w:t>
      </w:r>
      <w:r>
        <w:rPr>
          <w:rFonts w:hint="eastAsia"/>
        </w:rPr>
        <w:t>action</w:t>
      </w:r>
    </w:p>
    <w:p w:rsidR="00260728" w:rsidRDefault="00260728" w:rsidP="00260728">
      <w:r>
        <w:rPr>
          <w:noProof/>
        </w:rPr>
        <w:drawing>
          <wp:inline distT="0" distB="0" distL="0" distR="0" wp14:anchorId="7510009B" wp14:editId="78A7C93C">
            <wp:extent cx="5274310" cy="399542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67" w:rsidRDefault="00FA7967" w:rsidP="00FA7967">
      <w:pPr>
        <w:pStyle w:val="2"/>
        <w:spacing w:before="156" w:after="156"/>
      </w:pPr>
      <w:r>
        <w:rPr>
          <w:rFonts w:hint="eastAsia"/>
        </w:rPr>
        <w:lastRenderedPageBreak/>
        <w:t>RDD</w:t>
      </w:r>
      <w:r>
        <w:rPr>
          <w:rFonts w:hint="eastAsia"/>
        </w:rPr>
        <w:t>持久化</w:t>
      </w:r>
    </w:p>
    <w:p w:rsidR="00FA7967" w:rsidRDefault="00EC117F" w:rsidP="00FA7967">
      <w:r>
        <w:rPr>
          <w:noProof/>
        </w:rPr>
        <w:drawing>
          <wp:inline distT="0" distB="0" distL="0" distR="0" wp14:anchorId="6AF36995" wp14:editId="2368BB74">
            <wp:extent cx="5274310" cy="3669665"/>
            <wp:effectExtent l="0" t="0" r="2540" b="6985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FD" w:rsidRDefault="00CB4FFD" w:rsidP="00CB4FFD">
      <w:pPr>
        <w:pStyle w:val="3"/>
        <w:spacing w:before="156" w:after="156"/>
      </w:pPr>
      <w:r>
        <w:t>持久化策略</w:t>
      </w:r>
    </w:p>
    <w:p w:rsidR="00CB4FFD" w:rsidRDefault="00CB4FFD" w:rsidP="00CB4FFD">
      <w:r>
        <w:rPr>
          <w:noProof/>
        </w:rPr>
        <w:drawing>
          <wp:inline distT="0" distB="0" distL="0" distR="0" wp14:anchorId="51861516" wp14:editId="62287733">
            <wp:extent cx="5274310" cy="3169285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223">
        <w:rPr>
          <w:noProof/>
        </w:rPr>
        <w:lastRenderedPageBreak/>
        <w:drawing>
          <wp:inline distT="0" distB="0" distL="0" distR="0" wp14:anchorId="04FAE597" wp14:editId="1072D963">
            <wp:extent cx="5274310" cy="2515235"/>
            <wp:effectExtent l="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456" w:rsidRDefault="00B62456" w:rsidP="00B62456">
      <w:pPr>
        <w:pStyle w:val="3"/>
        <w:spacing w:before="156" w:after="156"/>
      </w:pPr>
      <w:r>
        <w:t>如何选择持久化策略</w:t>
      </w:r>
    </w:p>
    <w:p w:rsidR="00B62456" w:rsidRDefault="00B62456" w:rsidP="00B62456">
      <w:r>
        <w:rPr>
          <w:noProof/>
        </w:rPr>
        <w:drawing>
          <wp:inline distT="0" distB="0" distL="0" distR="0" wp14:anchorId="33F1C938" wp14:editId="485E8454">
            <wp:extent cx="5274310" cy="284353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9" w:rsidRDefault="00067949" w:rsidP="00067949">
      <w:pPr>
        <w:pStyle w:val="2"/>
        <w:spacing w:before="156" w:after="156"/>
      </w:pPr>
      <w:r>
        <w:t>共享变量</w:t>
      </w:r>
    </w:p>
    <w:p w:rsidR="00067949" w:rsidRDefault="00067949" w:rsidP="00067949">
      <w:r>
        <w:rPr>
          <w:noProof/>
        </w:rPr>
        <w:drawing>
          <wp:inline distT="0" distB="0" distL="0" distR="0" wp14:anchorId="336A4B1E" wp14:editId="7980F1C1">
            <wp:extent cx="5274310" cy="2170430"/>
            <wp:effectExtent l="0" t="0" r="2540" b="127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49" w:rsidRDefault="00067949" w:rsidP="00067949">
      <w:pPr>
        <w:pStyle w:val="3"/>
        <w:spacing w:before="156" w:after="156"/>
      </w:pPr>
      <w:r>
        <w:rPr>
          <w:rFonts w:hint="eastAsia"/>
        </w:rPr>
        <w:lastRenderedPageBreak/>
        <w:t>B</w:t>
      </w:r>
      <w:r>
        <w:t xml:space="preserve">roadcast Variable </w:t>
      </w:r>
    </w:p>
    <w:p w:rsidR="00067949" w:rsidRPr="00067949" w:rsidRDefault="00067949" w:rsidP="00067949"/>
    <w:p w:rsidR="00067949" w:rsidRPr="00067949" w:rsidRDefault="00067949" w:rsidP="00067949">
      <w:r>
        <w:rPr>
          <w:noProof/>
        </w:rPr>
        <w:drawing>
          <wp:inline distT="0" distB="0" distL="0" distR="0" wp14:anchorId="0A840B00" wp14:editId="1E8E19CB">
            <wp:extent cx="5274310" cy="32385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728" w:rsidRDefault="00D21767" w:rsidP="00D21767">
      <w:pPr>
        <w:pStyle w:val="3"/>
        <w:spacing w:before="156" w:after="156"/>
      </w:pPr>
      <w:r>
        <w:rPr>
          <w:rFonts w:hint="eastAsia"/>
        </w:rPr>
        <w:t xml:space="preserve">Accumulator </w:t>
      </w:r>
    </w:p>
    <w:p w:rsidR="00D21767" w:rsidRDefault="00D21767" w:rsidP="00D21767">
      <w:r>
        <w:rPr>
          <w:noProof/>
        </w:rPr>
        <w:drawing>
          <wp:inline distT="0" distB="0" distL="0" distR="0" wp14:anchorId="408C0804" wp14:editId="56FB3AE3">
            <wp:extent cx="5274310" cy="2183765"/>
            <wp:effectExtent l="0" t="0" r="2540" b="698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B2B" w:rsidRDefault="007B2B2B" w:rsidP="007B2B2B">
      <w:pPr>
        <w:pStyle w:val="2"/>
        <w:spacing w:before="156" w:after="156"/>
      </w:pPr>
      <w:r>
        <w:rPr>
          <w:rFonts w:hint="eastAsia"/>
        </w:rPr>
        <w:t xml:space="preserve">Spark Historyserver </w:t>
      </w:r>
    </w:p>
    <w:p w:rsidR="007B2B2B" w:rsidRDefault="00806F9D" w:rsidP="007B2B2B">
      <w:r w:rsidRPr="00806F9D">
        <w:t>./sbin/start-history-server.sh</w:t>
      </w:r>
    </w:p>
    <w:p w:rsidR="00806F9D" w:rsidRDefault="00806F9D" w:rsidP="00806F9D">
      <w:pPr>
        <w:pStyle w:val="3"/>
        <w:spacing w:before="156" w:after="156"/>
      </w:pPr>
      <w:r>
        <w:rPr>
          <w:rFonts w:hint="eastAsia"/>
        </w:rPr>
        <w:lastRenderedPageBreak/>
        <w:t>服务器端配置</w:t>
      </w:r>
    </w:p>
    <w:p w:rsidR="00806F9D" w:rsidRDefault="00806F9D" w:rsidP="00806F9D">
      <w:r>
        <w:rPr>
          <w:noProof/>
        </w:rPr>
        <w:drawing>
          <wp:inline distT="0" distB="0" distL="0" distR="0" wp14:anchorId="4CBBA29F" wp14:editId="69145538">
            <wp:extent cx="5274310" cy="3055620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34A2">
        <w:rPr>
          <w:noProof/>
        </w:rPr>
        <w:drawing>
          <wp:inline distT="0" distB="0" distL="0" distR="0" wp14:anchorId="411581EF" wp14:editId="37C88EDD">
            <wp:extent cx="5274310" cy="241935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4A2" w:rsidRDefault="007F34A2" w:rsidP="007F34A2">
      <w:pPr>
        <w:pStyle w:val="a3"/>
      </w:pPr>
      <w:r>
        <w:t>SPARK_HISTORY_OPTS=-Dspark.history.fs.logDirectory=hdfs://hadoop-senior.ibeifeng.com:8020/user/spark/event</w:t>
      </w:r>
    </w:p>
    <w:p w:rsidR="007F34A2" w:rsidRDefault="007F34A2" w:rsidP="007F34A2">
      <w:pPr>
        <w:pStyle w:val="a3"/>
      </w:pPr>
      <w:r>
        <w:t>logs/</w:t>
      </w:r>
    </w:p>
    <w:p w:rsidR="00CF1070" w:rsidRDefault="00CF1070" w:rsidP="00CF1070"/>
    <w:p w:rsidR="00CF1070" w:rsidRDefault="00CF1070" w:rsidP="00CF1070">
      <w:pPr>
        <w:pStyle w:val="3"/>
        <w:spacing w:before="156" w:after="156"/>
      </w:pPr>
      <w:r>
        <w:lastRenderedPageBreak/>
        <w:t>客户端配置</w:t>
      </w:r>
    </w:p>
    <w:p w:rsidR="00CF1070" w:rsidRDefault="00CF1070" w:rsidP="00CF1070">
      <w:r>
        <w:rPr>
          <w:noProof/>
        </w:rPr>
        <w:drawing>
          <wp:inline distT="0" distB="0" distL="0" distR="0" wp14:anchorId="0FE3230B" wp14:editId="6E601935">
            <wp:extent cx="5274310" cy="2089150"/>
            <wp:effectExtent l="0" t="0" r="2540" b="635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070" w:rsidRDefault="00CF1070" w:rsidP="00CF1070">
      <w:pPr>
        <w:pStyle w:val="a3"/>
      </w:pPr>
      <w:r>
        <w:t>spark.eventLog.enabled           true</w:t>
      </w:r>
    </w:p>
    <w:p w:rsidR="00CF1070" w:rsidRPr="00CF1070" w:rsidRDefault="00CF1070" w:rsidP="00CF1070">
      <w:pPr>
        <w:pStyle w:val="a3"/>
      </w:pPr>
      <w:r>
        <w:t>spark.eventLog.dir               hdfs://hadoop-senior.ibeifeng.com:8020/user/spark/eventlogs/</w:t>
      </w:r>
    </w:p>
    <w:p w:rsidR="00EF7868" w:rsidRDefault="00431D52" w:rsidP="00EF7868">
      <w:pPr>
        <w:pStyle w:val="2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运</w:t>
      </w:r>
      <w:r w:rsidR="00C847C2">
        <w:rPr>
          <w:rFonts w:hint="eastAsia"/>
        </w:rPr>
        <w:t>行方式</w:t>
      </w:r>
      <w:r w:rsidR="00C847C2">
        <w:t>Client / Cluster</w:t>
      </w:r>
    </w:p>
    <w:p w:rsidR="00EF7868" w:rsidRDefault="00431D52" w:rsidP="007F34A2">
      <w:r>
        <w:rPr>
          <w:rFonts w:hint="eastAsia"/>
        </w:rPr>
        <w:t xml:space="preserve">  </w:t>
      </w:r>
      <w:r>
        <w:t xml:space="preserve"> </w:t>
      </w:r>
      <w:r w:rsidR="00EF7868">
        <w:t xml:space="preserve">Driver </w:t>
      </w:r>
      <w:r w:rsidR="00EF7868">
        <w:rPr>
          <w:rFonts w:hint="eastAsia"/>
        </w:rPr>
        <w:t>运行在哪里</w:t>
      </w:r>
      <w:r w:rsidR="00EF7868">
        <w:rPr>
          <w:rFonts w:hint="eastAsia"/>
        </w:rPr>
        <w:t>:</w:t>
      </w:r>
    </w:p>
    <w:p w:rsidR="007F34A2" w:rsidRDefault="00EF7868" w:rsidP="00EF7868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本地</w:t>
      </w:r>
      <w:r>
        <w:rPr>
          <w:rFonts w:hint="eastAsia"/>
        </w:rPr>
        <w:t xml:space="preserve"> </w:t>
      </w:r>
      <w:r>
        <w:t xml:space="preserve">client </w:t>
      </w:r>
    </w:p>
    <w:p w:rsidR="00EF7868" w:rsidRDefault="00EF7868" w:rsidP="00EF7868">
      <w:pPr>
        <w:pStyle w:val="a5"/>
        <w:numPr>
          <w:ilvl w:val="0"/>
          <w:numId w:val="12"/>
        </w:numPr>
        <w:ind w:firstLineChars="0"/>
      </w:pPr>
      <w:r>
        <w:t>Worker cluster</w:t>
      </w:r>
    </w:p>
    <w:p w:rsidR="00EF7868" w:rsidRDefault="00EF7868" w:rsidP="00EF7868">
      <w:r>
        <w:rPr>
          <w:noProof/>
        </w:rPr>
        <w:drawing>
          <wp:inline distT="0" distB="0" distL="0" distR="0" wp14:anchorId="073E9AEB" wp14:editId="05F3351D">
            <wp:extent cx="5274310" cy="2919730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076686" wp14:editId="2BBD8A04">
            <wp:extent cx="5274310" cy="3170555"/>
            <wp:effectExtent l="0" t="0" r="254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9A9" w:rsidRDefault="002919A9" w:rsidP="002919A9">
      <w:pPr>
        <w:pStyle w:val="2"/>
        <w:spacing w:before="156" w:after="156"/>
      </w:pPr>
      <w:r>
        <w:rPr>
          <w:rFonts w:hint="eastAsia"/>
        </w:rPr>
        <w:t>Spa</w:t>
      </w:r>
      <w:r>
        <w:t>rk on yarn</w:t>
      </w:r>
    </w:p>
    <w:p w:rsidR="00FA3058" w:rsidRDefault="00FA3058" w:rsidP="00FA3058">
      <w:r>
        <w:rPr>
          <w:noProof/>
        </w:rPr>
        <w:drawing>
          <wp:inline distT="0" distB="0" distL="0" distR="0" wp14:anchorId="003BE714" wp14:editId="5FBA8499">
            <wp:extent cx="5274310" cy="4314825"/>
            <wp:effectExtent l="0" t="0" r="254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0" w:rsidRPr="00FA3058" w:rsidRDefault="004D4740" w:rsidP="00FA3058">
      <w:pPr>
        <w:rPr>
          <w:rFonts w:hint="eastAsia"/>
        </w:rPr>
      </w:pPr>
      <w:r>
        <w:rPr>
          <w:rFonts w:hint="eastAsia"/>
        </w:rPr>
        <w:t xml:space="preserve">spark </w:t>
      </w:r>
      <w:r>
        <w:rPr>
          <w:rFonts w:hint="eastAsia"/>
        </w:rPr>
        <w:t>进阶</w:t>
      </w:r>
    </w:p>
    <w:p w:rsidR="002919A9" w:rsidRDefault="002919A9" w:rsidP="002919A9">
      <w:r>
        <w:rPr>
          <w:noProof/>
        </w:rPr>
        <w:lastRenderedPageBreak/>
        <w:drawing>
          <wp:inline distT="0" distB="0" distL="0" distR="0" wp14:anchorId="1434CCA1" wp14:editId="00427897">
            <wp:extent cx="5274310" cy="2583180"/>
            <wp:effectExtent l="0" t="0" r="2540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65F">
        <w:rPr>
          <w:noProof/>
        </w:rPr>
        <w:drawing>
          <wp:inline distT="0" distB="0" distL="0" distR="0" wp14:anchorId="1ACC92A0" wp14:editId="7CFAE430">
            <wp:extent cx="5274310" cy="2620645"/>
            <wp:effectExtent l="0" t="0" r="2540" b="825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2B6">
        <w:rPr>
          <w:noProof/>
        </w:rPr>
        <w:drawing>
          <wp:inline distT="0" distB="0" distL="0" distR="0" wp14:anchorId="4A5E9CF1" wp14:editId="51BE60DE">
            <wp:extent cx="5274310" cy="3444875"/>
            <wp:effectExtent l="0" t="0" r="254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2B6">
        <w:rPr>
          <w:noProof/>
        </w:rPr>
        <w:lastRenderedPageBreak/>
        <w:drawing>
          <wp:inline distT="0" distB="0" distL="0" distR="0" wp14:anchorId="68D1572C" wp14:editId="73E36A81">
            <wp:extent cx="5274310" cy="1989455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740" w:rsidRDefault="004D4740" w:rsidP="004D4740">
      <w:pPr>
        <w:pStyle w:val="1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进阶</w:t>
      </w:r>
    </w:p>
    <w:p w:rsidR="004D4740" w:rsidRDefault="004D4740" w:rsidP="004D4740">
      <w:pPr>
        <w:pStyle w:val="2"/>
        <w:spacing w:before="156" w:after="156"/>
      </w:pPr>
      <w:r>
        <w:t>架构概览</w:t>
      </w:r>
    </w:p>
    <w:p w:rsidR="004D4740" w:rsidRPr="000071B3" w:rsidRDefault="004D4740" w:rsidP="004D4740">
      <w:r w:rsidRPr="000071B3">
        <w:rPr>
          <w:rFonts w:hint="eastAsia"/>
        </w:rPr>
        <w:t>spark</w:t>
      </w:r>
      <w:r w:rsidRPr="000071B3">
        <w:rPr>
          <w:rFonts w:hint="eastAsia"/>
        </w:rPr>
        <w:t>程序写完了以后，就要提交到</w:t>
      </w:r>
      <w:r w:rsidRPr="000071B3">
        <w:rPr>
          <w:rFonts w:hint="eastAsia"/>
        </w:rPr>
        <w:t>spark</w:t>
      </w:r>
      <w:r w:rsidRPr="000071B3">
        <w:rPr>
          <w:rFonts w:hint="eastAsia"/>
        </w:rPr>
        <w:t>集群上面去运行，这就是</w:t>
      </w:r>
      <w:r w:rsidRPr="000071B3">
        <w:rPr>
          <w:rFonts w:hint="eastAsia"/>
        </w:rPr>
        <w:t>spark</w:t>
      </w:r>
      <w:r w:rsidRPr="000071B3">
        <w:rPr>
          <w:rFonts w:hint="eastAsia"/>
        </w:rPr>
        <w:t>作业（一次代码的运行</w:t>
      </w:r>
      <w:r w:rsidRPr="000071B3">
        <w:rPr>
          <w:rFonts w:hint="eastAsia"/>
        </w:rPr>
        <w:t>+</w:t>
      </w:r>
      <w:r w:rsidRPr="000071B3">
        <w:rPr>
          <w:rFonts w:hint="eastAsia"/>
        </w:rPr>
        <w:t>一份数据的处理</w:t>
      </w:r>
      <w:r w:rsidRPr="000071B3">
        <w:rPr>
          <w:rFonts w:hint="eastAsia"/>
        </w:rPr>
        <w:t>+</w:t>
      </w:r>
      <w:r w:rsidRPr="000071B3">
        <w:rPr>
          <w:rFonts w:hint="eastAsia"/>
        </w:rPr>
        <w:t>一次结果的产出）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第一步</w:t>
      </w:r>
    </w:p>
    <w:p w:rsidR="004D4740" w:rsidRPr="009918F0" w:rsidRDefault="004D4740" w:rsidP="004D4740">
      <w:r w:rsidRPr="009918F0">
        <w:rPr>
          <w:rFonts w:hint="eastAsia"/>
        </w:rPr>
        <w:t>我们写了一段程序，</w:t>
      </w:r>
      <w:r w:rsidRPr="009918F0">
        <w:t>spark</w:t>
      </w:r>
      <w:r w:rsidRPr="009918F0">
        <w:rPr>
          <w:rFonts w:hint="eastAsia"/>
        </w:rPr>
        <w:t>代码，里面肯定是有</w:t>
      </w:r>
      <w:r w:rsidRPr="009918F0">
        <w:t>main</w:t>
      </w:r>
      <w:r w:rsidRPr="009918F0">
        <w:rPr>
          <w:rFonts w:hint="eastAsia"/>
        </w:rPr>
        <w:t>方法的，比如说是</w:t>
      </w:r>
      <w:r w:rsidRPr="009918F0">
        <w:t>java/scala</w:t>
      </w:r>
      <w:r w:rsidRPr="009918F0">
        <w:rPr>
          <w:rFonts w:hint="eastAsia"/>
        </w:rPr>
        <w:t>，我们去运行这个代码，代码一旦跑起来，一定是运行在一个进程里面的</w:t>
      </w:r>
    </w:p>
    <w:p w:rsidR="004D4740" w:rsidRPr="009918F0" w:rsidRDefault="004D4740" w:rsidP="004D4740">
      <w:r w:rsidRPr="009918F0">
        <w:rPr>
          <w:rFonts w:hint="eastAsia"/>
        </w:rPr>
        <w:t>进程会去执行</w:t>
      </w:r>
      <w:r w:rsidRPr="009918F0">
        <w:t>main</w:t>
      </w:r>
      <w:r w:rsidRPr="009918F0">
        <w:rPr>
          <w:rFonts w:hint="eastAsia"/>
        </w:rPr>
        <w:t>方法中的代码进程，程序跑起来的进程，通常来说就是</w:t>
      </w:r>
      <w:r w:rsidRPr="009918F0">
        <w:t>jvm</w:t>
      </w:r>
      <w:r w:rsidRPr="009918F0">
        <w:rPr>
          <w:rFonts w:hint="eastAsia"/>
        </w:rPr>
        <w:t>进程，</w:t>
      </w:r>
      <w:r w:rsidRPr="009918F0">
        <w:t>java</w:t>
      </w:r>
      <w:r w:rsidRPr="009918F0">
        <w:rPr>
          <w:rFonts w:hint="eastAsia"/>
        </w:rPr>
        <w:t>虚拟机进程，就是我们的</w:t>
      </w:r>
      <w:r w:rsidRPr="009918F0">
        <w:t>driver</w:t>
      </w:r>
      <w:r w:rsidRPr="009918F0">
        <w:rPr>
          <w:rFonts w:hint="eastAsia"/>
        </w:rPr>
        <w:t>进程，也就是</w:t>
      </w:r>
      <w:r w:rsidRPr="009918F0">
        <w:t>driver</w:t>
      </w:r>
      <w:r w:rsidRPr="009918F0">
        <w:rPr>
          <w:rFonts w:hint="eastAsia"/>
        </w:rPr>
        <w:t>，也可以叫</w:t>
      </w:r>
      <w:r w:rsidRPr="009918F0">
        <w:t>Driver Program</w:t>
      </w:r>
      <w:r>
        <w:t xml:space="preserve"> </w:t>
      </w:r>
      <w:r>
        <w:t>。</w:t>
      </w:r>
      <w:r>
        <w:t xml:space="preserve"> E</w:t>
      </w:r>
      <w:r w:rsidRPr="009918F0">
        <w:t>xecutor</w:t>
      </w:r>
      <w:r w:rsidRPr="009918F0">
        <w:rPr>
          <w:rFonts w:hint="eastAsia"/>
        </w:rPr>
        <w:t>进程会运行在多个节点上面</w:t>
      </w:r>
      <w:r>
        <w:rPr>
          <w:rFonts w:hint="eastAsia"/>
        </w:rPr>
        <w:t xml:space="preserve"> </w:t>
      </w:r>
      <w:r w:rsidRPr="009918F0">
        <w:rPr>
          <w:rFonts w:hint="eastAsia"/>
        </w:rPr>
        <w:t>在某一个节点会运行我们的</w:t>
      </w:r>
      <w:r w:rsidRPr="009918F0">
        <w:t>driver</w:t>
      </w:r>
      <w:r w:rsidRPr="009918F0">
        <w:rPr>
          <w:rFonts w:hint="eastAsia"/>
        </w:rPr>
        <w:t>进程</w:t>
      </w:r>
      <w:r>
        <w:rPr>
          <w:rFonts w:hint="eastAsia"/>
        </w:rPr>
        <w:t xml:space="preserve"> </w:t>
      </w:r>
      <w:r w:rsidRPr="009918F0">
        <w:t>sparkcontext</w:t>
      </w:r>
      <w:r w:rsidRPr="009918F0">
        <w:rPr>
          <w:rFonts w:hint="eastAsia"/>
        </w:rPr>
        <w:t>，就是我们自己在代码里创建的负责调度我们的整个</w:t>
      </w:r>
      <w:r w:rsidRPr="009918F0">
        <w:t>spark</w:t>
      </w:r>
      <w:r w:rsidRPr="009918F0">
        <w:rPr>
          <w:rFonts w:hint="eastAsia"/>
        </w:rPr>
        <w:t>作业的运行</w:t>
      </w:r>
    </w:p>
    <w:p w:rsidR="004D4740" w:rsidRDefault="004D4740" w:rsidP="004D4740">
      <w:pPr>
        <w:pStyle w:val="3"/>
        <w:spacing w:before="156" w:after="156"/>
      </w:pPr>
      <w:r>
        <w:t>第二步</w:t>
      </w:r>
    </w:p>
    <w:p w:rsidR="004D4740" w:rsidRPr="00CD6C1D" w:rsidRDefault="004D4740" w:rsidP="004D4740">
      <w:r w:rsidRPr="00CD6C1D">
        <w:t>spark</w:t>
      </w:r>
      <w:r w:rsidRPr="00CD6C1D">
        <w:rPr>
          <w:rFonts w:hint="eastAsia"/>
        </w:rPr>
        <w:t>集群管理器，目前来说，支持的有</w:t>
      </w:r>
      <w:r w:rsidRPr="00CD6C1D">
        <w:t>Spark Standalone</w:t>
      </w:r>
      <w:r w:rsidRPr="00CD6C1D">
        <w:rPr>
          <w:rFonts w:hint="eastAsia"/>
        </w:rPr>
        <w:t>、</w:t>
      </w:r>
      <w:r w:rsidRPr="00CD6C1D">
        <w:t>YARN</w:t>
      </w:r>
      <w:r w:rsidRPr="00CD6C1D">
        <w:rPr>
          <w:rFonts w:hint="eastAsia"/>
        </w:rPr>
        <w:t>、</w:t>
      </w:r>
      <w:r w:rsidRPr="00CD6C1D">
        <w:t>Mesos</w:t>
      </w:r>
      <w:r w:rsidRPr="00CD6C1D">
        <w:rPr>
          <w:rFonts w:hint="eastAsia"/>
        </w:rPr>
        <w:t>，但是国内常用的，也就只有</w:t>
      </w:r>
      <w:r w:rsidRPr="00CD6C1D">
        <w:t>Spark Standalone</w:t>
      </w:r>
      <w:r w:rsidRPr="00CD6C1D">
        <w:rPr>
          <w:rFonts w:hint="eastAsia"/>
        </w:rPr>
        <w:t>和</w:t>
      </w:r>
      <w:r w:rsidRPr="00CD6C1D">
        <w:t>YARN</w:t>
      </w:r>
    </w:p>
    <w:p w:rsidR="004D4740" w:rsidRPr="00CD6C1D" w:rsidRDefault="004D4740" w:rsidP="004D4740">
      <w:r w:rsidRPr="00CD6C1D">
        <w:t>SparkContext</w:t>
      </w:r>
      <w:r w:rsidRPr="00CD6C1D">
        <w:rPr>
          <w:rFonts w:hint="eastAsia"/>
        </w:rPr>
        <w:t>，会跟集群管理器去申请资源，申请启动一些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CD6C1D" w:rsidRDefault="004D4740" w:rsidP="004D4740">
      <w:r w:rsidRPr="00CD6C1D">
        <w:rPr>
          <w:rFonts w:hint="eastAsia"/>
        </w:rPr>
        <w:t>集群管理器主要就负责在各个节点上，给</w:t>
      </w:r>
      <w:r w:rsidRPr="00CD6C1D">
        <w:t>spark</w:t>
      </w:r>
      <w:r w:rsidRPr="00CD6C1D">
        <w:rPr>
          <w:rFonts w:hint="eastAsia"/>
        </w:rPr>
        <w:t>作业启动一批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CD6C1D" w:rsidRDefault="004D4740" w:rsidP="004D4740"/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第三步</w:t>
      </w:r>
    </w:p>
    <w:p w:rsidR="004D4740" w:rsidRPr="00512E28" w:rsidRDefault="004D4740" w:rsidP="004D4740">
      <w:r w:rsidRPr="00CD6C1D">
        <w:rPr>
          <w:rFonts w:hint="eastAsia"/>
        </w:rPr>
        <w:t>启动</w:t>
      </w:r>
      <w:r w:rsidRPr="00CD6C1D">
        <w:t>executor</w:t>
      </w:r>
      <w:r w:rsidRPr="00CD6C1D">
        <w:rPr>
          <w:rFonts w:hint="eastAsia"/>
        </w:rPr>
        <w:t>进程</w:t>
      </w:r>
    </w:p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第四步</w:t>
      </w:r>
    </w:p>
    <w:p w:rsidR="004D4740" w:rsidRPr="00512E28" w:rsidRDefault="004D4740" w:rsidP="004D4740">
      <w:r w:rsidRPr="00512E28">
        <w:t>driver</w:t>
      </w:r>
      <w:r w:rsidRPr="00512E28">
        <w:rPr>
          <w:rFonts w:hint="eastAsia"/>
        </w:rPr>
        <w:t>会将我们的工程</w:t>
      </w:r>
      <w:r w:rsidRPr="00512E28">
        <w:t>jar</w:t>
      </w:r>
      <w:r w:rsidRPr="00512E28">
        <w:rPr>
          <w:rFonts w:hint="eastAsia"/>
        </w:rPr>
        <w:t>发送到所有的</w:t>
      </w:r>
      <w:r w:rsidRPr="00512E28">
        <w:t>executor</w:t>
      </w:r>
      <w:r w:rsidRPr="00512E28">
        <w:rPr>
          <w:rFonts w:hint="eastAsia"/>
        </w:rPr>
        <w:t>进程中，这样呢，每个进程，就</w:t>
      </w:r>
      <w:r w:rsidRPr="00512E28">
        <w:rPr>
          <w:rFonts w:hint="eastAsia"/>
        </w:rPr>
        <w:lastRenderedPageBreak/>
        <w:t>都有了可以执行的，我们写的</w:t>
      </w:r>
      <w:r w:rsidRPr="00512E28">
        <w:t>spark</w:t>
      </w:r>
      <w:r w:rsidRPr="00512E28">
        <w:rPr>
          <w:rFonts w:hint="eastAsia"/>
        </w:rPr>
        <w:t>代码</w:t>
      </w:r>
    </w:p>
    <w:p w:rsidR="004D4740" w:rsidRPr="00512E28" w:rsidRDefault="004D4740" w:rsidP="004D4740">
      <w:pPr>
        <w:pStyle w:val="3"/>
        <w:spacing w:before="156" w:after="156"/>
      </w:pPr>
      <w:r>
        <w:rPr>
          <w:rFonts w:hint="eastAsia"/>
        </w:rPr>
        <w:t>第五步</w:t>
      </w:r>
    </w:p>
    <w:p w:rsidR="004D4740" w:rsidRPr="00512E28" w:rsidRDefault="004D4740" w:rsidP="004D4740">
      <w:r w:rsidRPr="00512E28">
        <w:t>driver</w:t>
      </w:r>
      <w:r w:rsidRPr="00512E28">
        <w:rPr>
          <w:rFonts w:hint="eastAsia"/>
        </w:rPr>
        <w:t>，</w:t>
      </w:r>
      <w:r w:rsidRPr="00512E28">
        <w:t>sparkcontext</w:t>
      </w:r>
      <w:r w:rsidRPr="00512E28">
        <w:rPr>
          <w:rFonts w:hint="eastAsia"/>
        </w:rPr>
        <w:t>对象，会根据我们写的</w:t>
      </w:r>
      <w:r w:rsidRPr="00512E28">
        <w:t>spark</w:t>
      </w:r>
      <w:r w:rsidRPr="00512E28">
        <w:rPr>
          <w:rFonts w:hint="eastAsia"/>
        </w:rPr>
        <w:t>代码，创建一批一批的</w:t>
      </w:r>
      <w:r w:rsidRPr="00512E28">
        <w:t>task</w:t>
      </w:r>
      <w:r w:rsidRPr="00512E28">
        <w:rPr>
          <w:rFonts w:hint="eastAsia"/>
        </w:rPr>
        <w:t>，最小计算单元；比如说，</w:t>
      </w:r>
      <w:r w:rsidRPr="00512E28">
        <w:t>1000</w:t>
      </w:r>
      <w:r w:rsidRPr="00512E28">
        <w:rPr>
          <w:rFonts w:hint="eastAsia"/>
        </w:rPr>
        <w:t>个</w:t>
      </w:r>
      <w:r w:rsidRPr="00512E28">
        <w:t>task</w:t>
      </w:r>
      <w:r w:rsidRPr="00512E28">
        <w:rPr>
          <w:rFonts w:hint="eastAsia"/>
        </w:rPr>
        <w:t>，</w:t>
      </w:r>
      <w:r w:rsidRPr="00512E28">
        <w:t>100</w:t>
      </w:r>
      <w:r w:rsidRPr="00512E28">
        <w:rPr>
          <w:rFonts w:hint="eastAsia"/>
        </w:rPr>
        <w:t>个</w:t>
      </w:r>
      <w:r w:rsidRPr="00512E28">
        <w:t>executor</w:t>
      </w:r>
      <w:r w:rsidRPr="00512E28">
        <w:rPr>
          <w:rFonts w:hint="eastAsia"/>
        </w:rPr>
        <w:t>进程，会将</w:t>
      </w:r>
      <w:r w:rsidRPr="00512E28">
        <w:t>task</w:t>
      </w:r>
      <w:r w:rsidRPr="00512E28">
        <w:rPr>
          <w:rFonts w:hint="eastAsia"/>
        </w:rPr>
        <w:t>分发到</w:t>
      </w:r>
      <w:r w:rsidRPr="00512E28">
        <w:t>executor</w:t>
      </w:r>
      <w:r w:rsidRPr="00512E28">
        <w:rPr>
          <w:rFonts w:hint="eastAsia"/>
        </w:rPr>
        <w:t>进程中去执行；每个</w:t>
      </w:r>
      <w:r w:rsidRPr="00512E28">
        <w:t>executor</w:t>
      </w:r>
      <w:r w:rsidRPr="00512E28">
        <w:rPr>
          <w:rFonts w:hint="eastAsia"/>
        </w:rPr>
        <w:t>进程执行</w:t>
      </w:r>
      <w:r w:rsidRPr="00512E28">
        <w:t>10</w:t>
      </w:r>
      <w:r w:rsidRPr="00512E28">
        <w:rPr>
          <w:rFonts w:hint="eastAsia"/>
        </w:rPr>
        <w:t>个</w:t>
      </w:r>
      <w:r w:rsidRPr="00512E28">
        <w:t>task</w:t>
      </w:r>
    </w:p>
    <w:p w:rsidR="004D4740" w:rsidRPr="00512E28" w:rsidRDefault="004D4740" w:rsidP="004D4740">
      <w:r w:rsidRPr="00512E28">
        <w:rPr>
          <w:rFonts w:hint="eastAsia"/>
        </w:rPr>
        <w:t>每个</w:t>
      </w:r>
      <w:r w:rsidRPr="00512E28">
        <w:t>task</w:t>
      </w:r>
      <w:r w:rsidRPr="00512E28">
        <w:rPr>
          <w:rFonts w:hint="eastAsia"/>
        </w:rPr>
        <w:t>，都会执行本地</w:t>
      </w:r>
      <w:r w:rsidRPr="00512E28">
        <w:t>jar</w:t>
      </w:r>
      <w:r w:rsidRPr="00512E28">
        <w:rPr>
          <w:rFonts w:hint="eastAsia"/>
        </w:rPr>
        <w:t>包中的相同的一段代码，但是，每个</w:t>
      </w:r>
      <w:r w:rsidRPr="00512E28">
        <w:t>task</w:t>
      </w:r>
      <w:r w:rsidRPr="00512E28">
        <w:rPr>
          <w:rFonts w:hint="eastAsia"/>
        </w:rPr>
        <w:t>处理不同的数据</w:t>
      </w:r>
    </w:p>
    <w:p w:rsidR="004D4740" w:rsidRPr="00512E28" w:rsidRDefault="004D4740" w:rsidP="004D4740">
      <w:r w:rsidRPr="00512E28">
        <w:rPr>
          <w:rFonts w:hint="eastAsia"/>
        </w:rPr>
        <w:t>比如说，对于</w:t>
      </w:r>
      <w:r w:rsidRPr="00512E28">
        <w:t>hdfs</w:t>
      </w:r>
      <w:r w:rsidRPr="00512E28">
        <w:rPr>
          <w:rFonts w:hint="eastAsia"/>
        </w:rPr>
        <w:t>文件，每个</w:t>
      </w:r>
      <w:r w:rsidRPr="00512E28">
        <w:t>task</w:t>
      </w:r>
      <w:r w:rsidRPr="00512E28">
        <w:rPr>
          <w:rFonts w:hint="eastAsia"/>
        </w:rPr>
        <w:t>处理一个</w:t>
      </w:r>
      <w:r w:rsidRPr="00512E28">
        <w:t>hdfs block</w:t>
      </w:r>
      <w:r w:rsidRPr="00512E28">
        <w:rPr>
          <w:rFonts w:hint="eastAsia"/>
        </w:rPr>
        <w:t>，</w:t>
      </w:r>
      <w:r w:rsidRPr="00512E28">
        <w:t>hdfs block</w:t>
      </w:r>
      <w:r w:rsidRPr="00512E28">
        <w:rPr>
          <w:rFonts w:hint="eastAsia"/>
        </w:rPr>
        <w:t>会对应，</w:t>
      </w:r>
      <w:r w:rsidRPr="00512E28">
        <w:t>rdd</w:t>
      </w:r>
      <w:r w:rsidRPr="00512E28">
        <w:rPr>
          <w:rFonts w:hint="eastAsia"/>
        </w:rPr>
        <w:t>的一个</w:t>
      </w:r>
      <w:r w:rsidRPr="00512E28">
        <w:t>partition</w:t>
      </w:r>
      <w:r w:rsidRPr="00512E28">
        <w:rPr>
          <w:rFonts w:hint="eastAsia"/>
        </w:rPr>
        <w:t>，一个</w:t>
      </w:r>
      <w:r w:rsidRPr="00512E28">
        <w:t>task</w:t>
      </w:r>
      <w:r w:rsidRPr="00512E28">
        <w:rPr>
          <w:rFonts w:hint="eastAsia"/>
        </w:rPr>
        <w:t>就处理一个</w:t>
      </w:r>
      <w:r w:rsidRPr="00512E28">
        <w:t>partition</w:t>
      </w:r>
    </w:p>
    <w:p w:rsidR="004D4740" w:rsidRDefault="004D4740" w:rsidP="004D4740">
      <w:r w:rsidRPr="00512E28">
        <w:rPr>
          <w:rFonts w:hint="eastAsia"/>
        </w:rPr>
        <w:t>就做到了大量</w:t>
      </w:r>
      <w:r w:rsidRPr="00512E28">
        <w:t>task</w:t>
      </w:r>
      <w:r w:rsidRPr="00512E28">
        <w:rPr>
          <w:rFonts w:hint="eastAsia"/>
        </w:rPr>
        <w:t>并行执行，每个</w:t>
      </w:r>
      <w:r w:rsidRPr="00512E28">
        <w:t>task</w:t>
      </w:r>
      <w:r w:rsidRPr="00512E28">
        <w:rPr>
          <w:rFonts w:hint="eastAsia"/>
        </w:rPr>
        <w:t>就处理一小片数据，速度很快</w:t>
      </w:r>
    </w:p>
    <w:p w:rsidR="004D4740" w:rsidRDefault="004D4740" w:rsidP="004D4740">
      <w:pPr>
        <w:pStyle w:val="3"/>
        <w:spacing w:before="156" w:after="156"/>
      </w:pPr>
      <w:r>
        <w:t>几点说明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>spark</w:t>
      </w:r>
      <w:r>
        <w:rPr>
          <w:rFonts w:hint="eastAsia"/>
        </w:rPr>
        <w:t>集群架构的一些说明</w:t>
      </w:r>
    </w:p>
    <w:p w:rsidR="004D4740" w:rsidRDefault="004D4740" w:rsidP="004D4740"/>
    <w:p w:rsidR="004D4740" w:rsidRDefault="004D4740" w:rsidP="004D4740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、每个</w:t>
      </w:r>
      <w:r>
        <w:rPr>
          <w:rFonts w:hint="eastAsia"/>
        </w:rPr>
        <w:t>spark application</w:t>
      </w:r>
      <w:r>
        <w:rPr>
          <w:rFonts w:hint="eastAsia"/>
        </w:rPr>
        <w:t>，都有属于自己的</w:t>
      </w:r>
      <w:r>
        <w:rPr>
          <w:rFonts w:hint="eastAsia"/>
        </w:rPr>
        <w:t>executor</w:t>
      </w:r>
      <w:r>
        <w:rPr>
          <w:rFonts w:hint="eastAsia"/>
        </w:rPr>
        <w:t>进程；绝对不可能出现多个</w:t>
      </w:r>
      <w:r>
        <w:rPr>
          <w:rFonts w:hint="eastAsia"/>
        </w:rPr>
        <w:t>spark application</w:t>
      </w:r>
      <w:r>
        <w:rPr>
          <w:rFonts w:hint="eastAsia"/>
        </w:rPr>
        <w:t>共享一个</w:t>
      </w:r>
      <w:r>
        <w:rPr>
          <w:rFonts w:hint="eastAsia"/>
        </w:rPr>
        <w:t>executor</w:t>
      </w:r>
      <w:r>
        <w:rPr>
          <w:rFonts w:hint="eastAsia"/>
        </w:rPr>
        <w:t>进程的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  <w:t>executor</w:t>
      </w:r>
      <w:r>
        <w:rPr>
          <w:rFonts w:hint="eastAsia"/>
        </w:rPr>
        <w:t>进程，在整个</w:t>
      </w:r>
      <w:r>
        <w:rPr>
          <w:rFonts w:hint="eastAsia"/>
        </w:rPr>
        <w:t>spark application</w:t>
      </w:r>
      <w:r>
        <w:rPr>
          <w:rFonts w:hint="eastAsia"/>
        </w:rPr>
        <w:t>运行的生命周期内，都会一直存在，不会自己消失的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  <w:t>executor</w:t>
      </w:r>
      <w:r>
        <w:rPr>
          <w:rFonts w:hint="eastAsia"/>
        </w:rPr>
        <w:t>进程，最主要的，就是使用多线程的方式，运行</w:t>
      </w:r>
      <w:r>
        <w:rPr>
          <w:rFonts w:hint="eastAsia"/>
        </w:rPr>
        <w:t>SparkContext</w:t>
      </w:r>
      <w:r>
        <w:rPr>
          <w:rFonts w:hint="eastAsia"/>
        </w:rPr>
        <w:t>分配过来的</w:t>
      </w:r>
      <w:r>
        <w:rPr>
          <w:rFonts w:hint="eastAsia"/>
        </w:rPr>
        <w:t>task</w:t>
      </w:r>
      <w:r>
        <w:rPr>
          <w:rFonts w:hint="eastAsia"/>
        </w:rPr>
        <w:t>，来一批</w:t>
      </w:r>
      <w:r>
        <w:rPr>
          <w:rFonts w:hint="eastAsia"/>
        </w:rPr>
        <w:t>task</w:t>
      </w:r>
      <w:r>
        <w:rPr>
          <w:rFonts w:hint="eastAsia"/>
        </w:rPr>
        <w:t>就执行一批，一批执行完了，再换下一批</w:t>
      </w:r>
      <w:r>
        <w:rPr>
          <w:rFonts w:hint="eastAsia"/>
        </w:rPr>
        <w:t>task</w:t>
      </w:r>
      <w:r>
        <w:rPr>
          <w:rFonts w:hint="eastAsia"/>
        </w:rPr>
        <w:t>执行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spark application</w:t>
      </w:r>
      <w:r>
        <w:rPr>
          <w:rFonts w:hint="eastAsia"/>
        </w:rPr>
        <w:t>，跟集群管理器之间，是透明的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不管你是哪个集群管理器，我就知道，我找你就可以申请到</w:t>
      </w:r>
      <w:r>
        <w:rPr>
          <w:rFonts w:hint="eastAsia"/>
        </w:rPr>
        <w:t>executor</w:t>
      </w:r>
      <w:r>
        <w:rPr>
          <w:rFonts w:hint="eastAsia"/>
        </w:rPr>
        <w:t>进程就好了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所以说，就算在一个能够容纳其他类型的计算作业的集群管理器中，也可以提交</w:t>
      </w:r>
      <w:r>
        <w:rPr>
          <w:rFonts w:hint="eastAsia"/>
        </w:rPr>
        <w:t>spark</w:t>
      </w:r>
      <w:r>
        <w:rPr>
          <w:rFonts w:hint="eastAsia"/>
        </w:rPr>
        <w:t>作业，比如说</w:t>
      </w:r>
      <w:r>
        <w:rPr>
          <w:rFonts w:hint="eastAsia"/>
        </w:rPr>
        <w:t>YARN</w:t>
      </w:r>
      <w:r>
        <w:rPr>
          <w:rFonts w:hint="eastAsia"/>
        </w:rPr>
        <w:t>、</w:t>
      </w:r>
      <w:r>
        <w:rPr>
          <w:rFonts w:hint="eastAsia"/>
        </w:rPr>
        <w:t>Mesos</w:t>
      </w:r>
      <w:r>
        <w:rPr>
          <w:rFonts w:hint="eastAsia"/>
        </w:rPr>
        <w:t>这种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大公司里，其实一般都是用</w:t>
      </w:r>
      <w:r>
        <w:rPr>
          <w:rFonts w:hint="eastAsia"/>
        </w:rPr>
        <w:t>YARN</w:t>
      </w:r>
      <w:r>
        <w:rPr>
          <w:rFonts w:hint="eastAsia"/>
        </w:rPr>
        <w:t>作为大数据计算作业管理器的，包括</w:t>
      </w:r>
      <w:r>
        <w:rPr>
          <w:rFonts w:hint="eastAsia"/>
        </w:rPr>
        <w:t>mapreduce</w:t>
      </w:r>
      <w:r>
        <w:rPr>
          <w:rFonts w:hint="eastAsia"/>
        </w:rPr>
        <w:t>、</w:t>
      </w:r>
      <w:r>
        <w:rPr>
          <w:rFonts w:hint="eastAsia"/>
        </w:rPr>
        <w:t>hive</w:t>
      </w:r>
      <w:r>
        <w:rPr>
          <w:rFonts w:hint="eastAsia"/>
        </w:rPr>
        <w:t>、</w:t>
      </w:r>
      <w:r>
        <w:rPr>
          <w:rFonts w:hint="eastAsia"/>
        </w:rPr>
        <w:t>storm</w:t>
      </w:r>
      <w:r>
        <w:rPr>
          <w:rFonts w:hint="eastAsia"/>
        </w:rPr>
        <w:t>和</w:t>
      </w:r>
      <w:r>
        <w:rPr>
          <w:rFonts w:hint="eastAsia"/>
        </w:rPr>
        <w:t>spark</w:t>
      </w:r>
      <w:r>
        <w:rPr>
          <w:rFonts w:hint="eastAsia"/>
        </w:rPr>
        <w:t>，统一在</w:t>
      </w:r>
      <w:r>
        <w:rPr>
          <w:rFonts w:hint="eastAsia"/>
        </w:rPr>
        <w:t>yarn</w:t>
      </w:r>
      <w:r>
        <w:rPr>
          <w:rFonts w:hint="eastAsia"/>
        </w:rPr>
        <w:t>上面运行，统一调度和管理公司的系统资源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driver</w:t>
      </w:r>
      <w:r>
        <w:rPr>
          <w:rFonts w:hint="eastAsia"/>
        </w:rPr>
        <w:t>（其实也就是咱们的</w:t>
      </w:r>
      <w:r>
        <w:rPr>
          <w:rFonts w:hint="eastAsia"/>
        </w:rPr>
        <w:t>main</w:t>
      </w:r>
      <w:r>
        <w:rPr>
          <w:rFonts w:hint="eastAsia"/>
        </w:rPr>
        <w:t>类运行的</w:t>
      </w:r>
      <w:r>
        <w:rPr>
          <w:rFonts w:hint="eastAsia"/>
        </w:rPr>
        <w:t>jvm</w:t>
      </w:r>
      <w:r>
        <w:rPr>
          <w:rFonts w:hint="eastAsia"/>
        </w:rPr>
        <w:t>进程），必须时刻监听着属于它这个</w:t>
      </w:r>
      <w:r>
        <w:rPr>
          <w:rFonts w:hint="eastAsia"/>
        </w:rPr>
        <w:t>spark application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进程发来的通信和连接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而且</w:t>
      </w:r>
      <w:r>
        <w:rPr>
          <w:rFonts w:hint="eastAsia"/>
        </w:rPr>
        <w:t>driver</w:t>
      </w:r>
      <w:r>
        <w:rPr>
          <w:rFonts w:hint="eastAsia"/>
        </w:rPr>
        <w:t>除了监听，自己也得负责调度整个</w:t>
      </w:r>
      <w:r>
        <w:rPr>
          <w:rFonts w:hint="eastAsia"/>
        </w:rPr>
        <w:t>spark</w:t>
      </w:r>
      <w:r>
        <w:rPr>
          <w:rFonts w:hint="eastAsia"/>
        </w:rPr>
        <w:t>作业（你自己写的</w:t>
      </w:r>
      <w:r>
        <w:rPr>
          <w:rFonts w:hint="eastAsia"/>
        </w:rPr>
        <w:t>spark</w:t>
      </w:r>
      <w:r>
        <w:rPr>
          <w:rFonts w:hint="eastAsia"/>
        </w:rPr>
        <w:t>代码）的调度和运行，也得大量跟</w:t>
      </w:r>
      <w:r>
        <w:rPr>
          <w:rFonts w:hint="eastAsia"/>
        </w:rPr>
        <w:t>executor</w:t>
      </w:r>
      <w:r>
        <w:rPr>
          <w:rFonts w:hint="eastAsia"/>
        </w:rPr>
        <w:t>进程通信，给他们分派计算任务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所以</w:t>
      </w:r>
      <w:r>
        <w:rPr>
          <w:rFonts w:hint="eastAsia"/>
        </w:rPr>
        <w:t>driver</w:t>
      </w:r>
      <w:r>
        <w:rPr>
          <w:rFonts w:hint="eastAsia"/>
        </w:rPr>
        <w:t>在网络环境中的位置，还是很重要的，</w:t>
      </w:r>
      <w:r>
        <w:rPr>
          <w:rFonts w:hint="eastAsia"/>
        </w:rPr>
        <w:t>driver</w:t>
      </w:r>
      <w:r>
        <w:rPr>
          <w:rFonts w:hint="eastAsia"/>
        </w:rPr>
        <w:t>尽量离</w:t>
      </w:r>
      <w:r>
        <w:rPr>
          <w:rFonts w:hint="eastAsia"/>
        </w:rPr>
        <w:t>spark</w:t>
      </w:r>
      <w:r>
        <w:rPr>
          <w:rFonts w:hint="eastAsia"/>
        </w:rPr>
        <w:t>集群得近一些</w:t>
      </w:r>
    </w:p>
    <w:p w:rsidR="004D4740" w:rsidRPr="001D7E7D" w:rsidRDefault="004D4740" w:rsidP="004D4740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、上面说了，</w:t>
      </w:r>
      <w:r>
        <w:rPr>
          <w:rFonts w:hint="eastAsia"/>
        </w:rPr>
        <w:t>driver</w:t>
      </w:r>
      <w:r>
        <w:rPr>
          <w:rFonts w:hint="eastAsia"/>
        </w:rPr>
        <w:t>要调度</w:t>
      </w:r>
      <w:r>
        <w:rPr>
          <w:rFonts w:hint="eastAsia"/>
        </w:rPr>
        <w:t>task</w:t>
      </w:r>
      <w:r>
        <w:rPr>
          <w:rFonts w:hint="eastAsia"/>
        </w:rPr>
        <w:t>给</w:t>
      </w:r>
      <w:r>
        <w:rPr>
          <w:rFonts w:hint="eastAsia"/>
        </w:rPr>
        <w:t>executor</w:t>
      </w:r>
      <w:r>
        <w:rPr>
          <w:rFonts w:hint="eastAsia"/>
        </w:rPr>
        <w:t>执行，所以</w:t>
      </w:r>
      <w:r>
        <w:rPr>
          <w:rFonts w:hint="eastAsia"/>
        </w:rPr>
        <w:t>driver</w:t>
      </w:r>
      <w:r>
        <w:rPr>
          <w:rFonts w:hint="eastAsia"/>
        </w:rPr>
        <w:t>最好和</w:t>
      </w:r>
      <w:r>
        <w:rPr>
          <w:rFonts w:hint="eastAsia"/>
        </w:rPr>
        <w:t>spark</w:t>
      </w:r>
      <w:r>
        <w:rPr>
          <w:rFonts w:hint="eastAsia"/>
        </w:rPr>
        <w:t>集群</w:t>
      </w:r>
      <w:r>
        <w:rPr>
          <w:rFonts w:hint="eastAsia"/>
        </w:rPr>
        <w:lastRenderedPageBreak/>
        <w:t>在一片网络内</w:t>
      </w:r>
    </w:p>
    <w:p w:rsidR="004D4740" w:rsidRDefault="004D4740" w:rsidP="004D4740">
      <w:pPr>
        <w:pStyle w:val="2"/>
        <w:spacing w:before="156" w:after="156"/>
        <w:rPr>
          <w:rFonts w:hint="eastAsia"/>
        </w:rPr>
      </w:pPr>
      <w:r>
        <w:rPr>
          <w:rFonts w:hint="eastAsia"/>
        </w:rPr>
        <w:t>一些重要的</w:t>
      </w:r>
      <w:r>
        <w:rPr>
          <w:rFonts w:hint="eastAsia"/>
        </w:rPr>
        <w:t>spark</w:t>
      </w:r>
      <w:r>
        <w:rPr>
          <w:rFonts w:hint="eastAsia"/>
        </w:rPr>
        <w:t>术语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Application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应用程序，说白了，就是用户基于</w:t>
      </w:r>
      <w:r>
        <w:rPr>
          <w:rFonts w:hint="eastAsia"/>
        </w:rPr>
        <w:t>spark api</w:t>
      </w:r>
      <w:r>
        <w:rPr>
          <w:rFonts w:hint="eastAsia"/>
        </w:rPr>
        <w:t>开发的程序，一定是通过一个有</w:t>
      </w:r>
      <w:r>
        <w:rPr>
          <w:rFonts w:hint="eastAsia"/>
        </w:rPr>
        <w:t>main</w:t>
      </w:r>
      <w:r>
        <w:rPr>
          <w:rFonts w:hint="eastAsia"/>
        </w:rPr>
        <w:t>方法的类执行的，比如</w:t>
      </w:r>
      <w:r>
        <w:rPr>
          <w:rFonts w:hint="eastAsia"/>
        </w:rPr>
        <w:t>java</w:t>
      </w:r>
      <w:r>
        <w:rPr>
          <w:rFonts w:hint="eastAsia"/>
        </w:rPr>
        <w:t>开发</w:t>
      </w:r>
      <w:r>
        <w:rPr>
          <w:rFonts w:hint="eastAsia"/>
        </w:rPr>
        <w:t>spark</w:t>
      </w:r>
      <w:r>
        <w:rPr>
          <w:rFonts w:hint="eastAsia"/>
        </w:rPr>
        <w:t>，就是在</w:t>
      </w:r>
      <w:r>
        <w:rPr>
          <w:rFonts w:hint="eastAsia"/>
        </w:rPr>
        <w:t>eclipse</w:t>
      </w:r>
      <w:r>
        <w:rPr>
          <w:rFonts w:hint="eastAsia"/>
        </w:rPr>
        <w:t>中，建立的一个工程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Application Jar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这个就是把写好的</w:t>
      </w:r>
      <w:r>
        <w:rPr>
          <w:rFonts w:hint="eastAsia"/>
        </w:rPr>
        <w:t>spark</w:t>
      </w:r>
      <w:r>
        <w:rPr>
          <w:rFonts w:hint="eastAsia"/>
        </w:rPr>
        <w:t>工程，打包成一个</w:t>
      </w:r>
      <w:r>
        <w:rPr>
          <w:rFonts w:hint="eastAsia"/>
        </w:rPr>
        <w:t>jar</w:t>
      </w:r>
      <w:r>
        <w:rPr>
          <w:rFonts w:hint="eastAsia"/>
        </w:rPr>
        <w:t>包，其中包括了所有的第三方</w:t>
      </w:r>
      <w:r>
        <w:rPr>
          <w:rFonts w:hint="eastAsia"/>
        </w:rPr>
        <w:t>jar</w:t>
      </w:r>
      <w:r>
        <w:rPr>
          <w:rFonts w:hint="eastAsia"/>
        </w:rPr>
        <w:t>依赖包，比如</w:t>
      </w:r>
      <w:r>
        <w:rPr>
          <w:rFonts w:hint="eastAsia"/>
        </w:rPr>
        <w:t>java</w:t>
      </w:r>
      <w:r>
        <w:rPr>
          <w:rFonts w:hint="eastAsia"/>
        </w:rPr>
        <w:t>中，就用</w:t>
      </w:r>
      <w:r>
        <w:rPr>
          <w:rFonts w:hint="eastAsia"/>
        </w:rPr>
        <w:t>maven+assembly</w:t>
      </w:r>
      <w:r>
        <w:rPr>
          <w:rFonts w:hint="eastAsia"/>
        </w:rPr>
        <w:t>插件打包最方便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Driver Program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说白了，就是运行程序中</w:t>
      </w:r>
      <w:r>
        <w:rPr>
          <w:rFonts w:hint="eastAsia"/>
        </w:rPr>
        <w:t>main</w:t>
      </w:r>
      <w:r>
        <w:rPr>
          <w:rFonts w:hint="eastAsia"/>
        </w:rPr>
        <w:t>方法的进程，这就是</w:t>
      </w:r>
      <w:r>
        <w:rPr>
          <w:rFonts w:hint="eastAsia"/>
        </w:rPr>
        <w:t>driver</w:t>
      </w:r>
      <w:r>
        <w:rPr>
          <w:rFonts w:hint="eastAsia"/>
        </w:rPr>
        <w:t>，也叫</w:t>
      </w:r>
      <w:r>
        <w:rPr>
          <w:rFonts w:hint="eastAsia"/>
        </w:rPr>
        <w:t>driver</w:t>
      </w:r>
      <w:r>
        <w:rPr>
          <w:rFonts w:hint="eastAsia"/>
        </w:rPr>
        <w:t>进程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Cluster Manager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集群管理器，就是为每个</w:t>
      </w:r>
      <w:r>
        <w:rPr>
          <w:rFonts w:hint="eastAsia"/>
        </w:rPr>
        <w:t>spark application</w:t>
      </w:r>
      <w:r>
        <w:rPr>
          <w:rFonts w:hint="eastAsia"/>
        </w:rPr>
        <w:t>，在集群中调度和分配资源的组件，比如</w:t>
      </w:r>
      <w:r>
        <w:rPr>
          <w:rFonts w:hint="eastAsia"/>
        </w:rPr>
        <w:t>Spark Standalone</w:t>
      </w:r>
      <w:r>
        <w:rPr>
          <w:rFonts w:hint="eastAsia"/>
        </w:rPr>
        <w:t>、</w:t>
      </w:r>
      <w:r>
        <w:rPr>
          <w:rFonts w:hint="eastAsia"/>
        </w:rPr>
        <w:t>YARN</w:t>
      </w:r>
      <w:r>
        <w:rPr>
          <w:rFonts w:hint="eastAsia"/>
        </w:rPr>
        <w:t>、</w:t>
      </w:r>
      <w:r>
        <w:rPr>
          <w:rFonts w:hint="eastAsia"/>
        </w:rPr>
        <w:t>Mesos</w:t>
      </w:r>
      <w:r>
        <w:rPr>
          <w:rFonts w:hint="eastAsia"/>
        </w:rPr>
        <w:t>等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Deploy Mode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部署模式，无论是基于哪种集群管理器，</w:t>
      </w:r>
      <w:r>
        <w:rPr>
          <w:rFonts w:hint="eastAsia"/>
        </w:rPr>
        <w:t>spark</w:t>
      </w:r>
      <w:r>
        <w:rPr>
          <w:rFonts w:hint="eastAsia"/>
        </w:rPr>
        <w:t>作业部署或者运行模式，都分为两种，</w:t>
      </w:r>
      <w:r>
        <w:rPr>
          <w:rFonts w:hint="eastAsia"/>
        </w:rPr>
        <w:t>client</w:t>
      </w:r>
      <w:r>
        <w:rPr>
          <w:rFonts w:hint="eastAsia"/>
        </w:rPr>
        <w:t>和</w:t>
      </w:r>
      <w:r>
        <w:rPr>
          <w:rFonts w:hint="eastAsia"/>
        </w:rPr>
        <w:t>cluster</w:t>
      </w:r>
      <w:r>
        <w:rPr>
          <w:rFonts w:hint="eastAsia"/>
        </w:rPr>
        <w:t>，</w:t>
      </w:r>
      <w:r>
        <w:rPr>
          <w:rFonts w:hint="eastAsia"/>
        </w:rPr>
        <w:t>client</w:t>
      </w:r>
      <w:r>
        <w:rPr>
          <w:rFonts w:hint="eastAsia"/>
        </w:rPr>
        <w:t>模式下</w:t>
      </w:r>
      <w:r>
        <w:rPr>
          <w:rFonts w:hint="eastAsia"/>
        </w:rPr>
        <w:t>driver</w:t>
      </w:r>
      <w:r>
        <w:rPr>
          <w:rFonts w:hint="eastAsia"/>
        </w:rPr>
        <w:t>运行在提交</w:t>
      </w:r>
      <w:r>
        <w:rPr>
          <w:rFonts w:hint="eastAsia"/>
        </w:rPr>
        <w:t>spark</w:t>
      </w:r>
      <w:r>
        <w:rPr>
          <w:rFonts w:hint="eastAsia"/>
        </w:rPr>
        <w:t>作业的机器上；</w:t>
      </w:r>
      <w:r>
        <w:rPr>
          <w:rFonts w:hint="eastAsia"/>
        </w:rPr>
        <w:t>cluster</w:t>
      </w:r>
      <w:r>
        <w:rPr>
          <w:rFonts w:hint="eastAsia"/>
        </w:rPr>
        <w:t>模式下，运行在</w:t>
      </w:r>
      <w:r>
        <w:rPr>
          <w:rFonts w:hint="eastAsia"/>
        </w:rPr>
        <w:t>spark</w:t>
      </w:r>
      <w:r>
        <w:rPr>
          <w:rFonts w:hint="eastAsia"/>
        </w:rPr>
        <w:t>集群中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Worker Node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集群中的工作节点，能够运行</w:t>
      </w:r>
      <w:r>
        <w:rPr>
          <w:rFonts w:hint="eastAsia"/>
        </w:rPr>
        <w:t>executor</w:t>
      </w:r>
      <w:r>
        <w:rPr>
          <w:rFonts w:hint="eastAsia"/>
        </w:rPr>
        <w:t>进程，运行作业代码的节点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>Executor</w:t>
      </w:r>
      <w:r>
        <w:rPr>
          <w:rFonts w:hint="eastAsia"/>
        </w:rPr>
        <w:t>集群管理器为</w:t>
      </w:r>
      <w:r>
        <w:rPr>
          <w:rFonts w:hint="eastAsia"/>
        </w:rPr>
        <w:t>application</w:t>
      </w:r>
      <w:r>
        <w:rPr>
          <w:rFonts w:hint="eastAsia"/>
        </w:rPr>
        <w:t>分配的进程，运行在</w:t>
      </w:r>
      <w:r>
        <w:rPr>
          <w:rFonts w:hint="eastAsia"/>
        </w:rPr>
        <w:t>worker</w:t>
      </w:r>
      <w:r>
        <w:rPr>
          <w:rFonts w:hint="eastAsia"/>
        </w:rPr>
        <w:t>节点上，负责执行作业的任务，并将数据保存在内存或磁盘中，每个</w:t>
      </w:r>
      <w:r>
        <w:rPr>
          <w:rFonts w:hint="eastAsia"/>
        </w:rPr>
        <w:t>application</w:t>
      </w:r>
      <w:r>
        <w:rPr>
          <w:rFonts w:hint="eastAsia"/>
        </w:rPr>
        <w:t>都有自己的</w:t>
      </w:r>
      <w:r>
        <w:rPr>
          <w:rFonts w:hint="eastAsia"/>
        </w:rPr>
        <w:t>executor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Job</w:t>
      </w:r>
      <w:r>
        <w:rPr>
          <w:rFonts w:hint="eastAsia"/>
        </w:rPr>
        <w:tab/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spark application</w:t>
      </w:r>
      <w:r>
        <w:rPr>
          <w:rFonts w:hint="eastAsia"/>
        </w:rPr>
        <w:t>，根据你执行了多少次</w:t>
      </w:r>
      <w:r>
        <w:rPr>
          <w:rFonts w:hint="eastAsia"/>
        </w:rPr>
        <w:t>action</w:t>
      </w:r>
      <w:r>
        <w:rPr>
          <w:rFonts w:hint="eastAsia"/>
        </w:rPr>
        <w:t>操作，就会有多少个</w:t>
      </w:r>
      <w:r>
        <w:rPr>
          <w:rFonts w:hint="eastAsia"/>
        </w:rPr>
        <w:t>job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t>Stage</w:t>
      </w:r>
    </w:p>
    <w:p w:rsidR="004D4740" w:rsidRDefault="004D4740" w:rsidP="004D4740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job</w:t>
      </w:r>
      <w:r>
        <w:rPr>
          <w:rFonts w:hint="eastAsia"/>
        </w:rPr>
        <w:t>都会划分为多个</w:t>
      </w:r>
      <w:r>
        <w:rPr>
          <w:rFonts w:hint="eastAsia"/>
        </w:rPr>
        <w:t>stage</w:t>
      </w:r>
      <w:r>
        <w:rPr>
          <w:rFonts w:hint="eastAsia"/>
        </w:rPr>
        <w:t>（阶段），每个</w:t>
      </w:r>
      <w:r>
        <w:rPr>
          <w:rFonts w:hint="eastAsia"/>
        </w:rPr>
        <w:t>stage</w:t>
      </w:r>
      <w:r>
        <w:rPr>
          <w:rFonts w:hint="eastAsia"/>
        </w:rPr>
        <w:t>都会有对应的一批</w:t>
      </w:r>
      <w:r>
        <w:rPr>
          <w:rFonts w:hint="eastAsia"/>
        </w:rPr>
        <w:t>task</w:t>
      </w:r>
      <w:r>
        <w:rPr>
          <w:rFonts w:hint="eastAsia"/>
        </w:rPr>
        <w:t>，分配到</w:t>
      </w:r>
      <w:r>
        <w:rPr>
          <w:rFonts w:hint="eastAsia"/>
        </w:rPr>
        <w:t>executor</w:t>
      </w:r>
      <w:r>
        <w:rPr>
          <w:rFonts w:hint="eastAsia"/>
        </w:rPr>
        <w:t>上去执行</w:t>
      </w:r>
    </w:p>
    <w:p w:rsidR="004D4740" w:rsidRDefault="004D4740" w:rsidP="004D4740">
      <w:pPr>
        <w:pStyle w:val="3"/>
        <w:spacing w:before="156" w:after="156"/>
      </w:pPr>
      <w:r>
        <w:rPr>
          <w:rFonts w:hint="eastAsia"/>
        </w:rPr>
        <w:lastRenderedPageBreak/>
        <w:t>Task</w:t>
      </w:r>
    </w:p>
    <w:p w:rsidR="004D4740" w:rsidRDefault="004D4740" w:rsidP="004D4740">
      <w:r>
        <w:rPr>
          <w:rFonts w:hint="eastAsia"/>
        </w:rPr>
        <w:tab/>
        <w:t>driver</w:t>
      </w:r>
      <w:r>
        <w:rPr>
          <w:rFonts w:hint="eastAsia"/>
        </w:rPr>
        <w:t>发送到</w:t>
      </w:r>
      <w:r>
        <w:rPr>
          <w:rFonts w:hint="eastAsia"/>
        </w:rPr>
        <w:t>executor</w:t>
      </w:r>
      <w:r>
        <w:rPr>
          <w:rFonts w:hint="eastAsia"/>
        </w:rPr>
        <w:t>上执行的计算单元，每个</w:t>
      </w:r>
      <w:r>
        <w:rPr>
          <w:rFonts w:hint="eastAsia"/>
        </w:rPr>
        <w:t>task</w:t>
      </w:r>
      <w:r>
        <w:rPr>
          <w:rFonts w:hint="eastAsia"/>
        </w:rPr>
        <w:t>负责在一个阶段（</w:t>
      </w:r>
      <w:r>
        <w:rPr>
          <w:rFonts w:hint="eastAsia"/>
        </w:rPr>
        <w:t>stage</w:t>
      </w:r>
      <w:r>
        <w:rPr>
          <w:rFonts w:hint="eastAsia"/>
        </w:rPr>
        <w:t>），处理一小片数据，计算出对应的结果</w:t>
      </w:r>
    </w:p>
    <w:p w:rsidR="004D4740" w:rsidRDefault="004D4740" w:rsidP="004D4740"/>
    <w:p w:rsidR="004D4740" w:rsidRPr="00B1593B" w:rsidRDefault="004D4740" w:rsidP="004D4740">
      <w:r w:rsidRPr="004D4740">
        <w:rPr>
          <w:b/>
        </w:rPr>
        <w:t>job</w:t>
      </w:r>
      <w:r w:rsidRPr="00B1593B">
        <w:rPr>
          <w:rFonts w:hint="eastAsia"/>
        </w:rPr>
        <w:t>，作业，一个</w:t>
      </w:r>
      <w:r w:rsidRPr="00B1593B">
        <w:t>spark application / spark</w:t>
      </w:r>
      <w:r w:rsidRPr="00B1593B">
        <w:rPr>
          <w:rFonts w:hint="eastAsia"/>
        </w:rPr>
        <w:t>作业，可能会被分解为一个或者多个</w:t>
      </w:r>
      <w:r w:rsidRPr="00B1593B">
        <w:t>job</w:t>
      </w:r>
      <w:r w:rsidRPr="00B1593B">
        <w:rPr>
          <w:rFonts w:hint="eastAsia"/>
        </w:rPr>
        <w:t>，分解的标准，就是说你的</w:t>
      </w:r>
      <w:r w:rsidRPr="00B1593B">
        <w:t>spark</w:t>
      </w:r>
      <w:r w:rsidRPr="00B1593B">
        <w:rPr>
          <w:rFonts w:hint="eastAsia"/>
        </w:rPr>
        <w:t>代码中，用了几次</w:t>
      </w:r>
      <w:r w:rsidRPr="00B1593B">
        <w:t>action</w:t>
      </w:r>
      <w:r w:rsidRPr="00B1593B">
        <w:rPr>
          <w:rFonts w:hint="eastAsia"/>
        </w:rPr>
        <w:t>操作，就会有几个</w:t>
      </w:r>
      <w:r w:rsidRPr="00B1593B">
        <w:t>job</w:t>
      </w:r>
    </w:p>
    <w:p w:rsidR="004D4740" w:rsidRPr="00B1593B" w:rsidRDefault="004D4740" w:rsidP="004D4740">
      <w:r w:rsidRPr="004D4740">
        <w:rPr>
          <w:b/>
        </w:rPr>
        <w:t>stage</w:t>
      </w:r>
      <w:r w:rsidRPr="00B1593B">
        <w:rPr>
          <w:rFonts w:hint="eastAsia"/>
        </w:rPr>
        <w:t>，阶段，每个</w:t>
      </w:r>
      <w:r w:rsidRPr="00B1593B">
        <w:t>job</w:t>
      </w:r>
      <w:r w:rsidRPr="00B1593B">
        <w:rPr>
          <w:rFonts w:hint="eastAsia"/>
        </w:rPr>
        <w:t>可能会被分解为一个或者多个</w:t>
      </w:r>
      <w:r w:rsidRPr="00B1593B">
        <w:t>stage</w:t>
      </w:r>
      <w:r w:rsidRPr="00B1593B">
        <w:rPr>
          <w:rFonts w:hint="eastAsia"/>
        </w:rPr>
        <w:t>，分解的标准，你在</w:t>
      </w:r>
      <w:r w:rsidRPr="00B1593B">
        <w:t>job</w:t>
      </w:r>
      <w:r w:rsidRPr="00B1593B">
        <w:rPr>
          <w:rFonts w:hint="eastAsia"/>
        </w:rPr>
        <w:t>的代码中，执行了几次</w:t>
      </w:r>
      <w:r w:rsidRPr="00B1593B">
        <w:t>shuffle</w:t>
      </w:r>
      <w:r w:rsidRPr="00B1593B">
        <w:rPr>
          <w:rFonts w:hint="eastAsia"/>
        </w:rPr>
        <w:t>操作（</w:t>
      </w:r>
      <w:r w:rsidRPr="00B1593B">
        <w:t>reduceByKey</w:t>
      </w:r>
      <w:r w:rsidRPr="00B1593B">
        <w:rPr>
          <w:rFonts w:hint="eastAsia"/>
        </w:rPr>
        <w:t>、</w:t>
      </w:r>
      <w:r w:rsidRPr="00B1593B">
        <w:t>groupByKey</w:t>
      </w:r>
      <w:r w:rsidRPr="00B1593B">
        <w:rPr>
          <w:rFonts w:hint="eastAsia"/>
        </w:rPr>
        <w:t>、</w:t>
      </w:r>
      <w:r w:rsidRPr="00B1593B">
        <w:t>countByKey</w:t>
      </w:r>
      <w:r w:rsidRPr="00B1593B">
        <w:rPr>
          <w:rFonts w:hint="eastAsia"/>
        </w:rPr>
        <w:t>），执行一次</w:t>
      </w:r>
      <w:r w:rsidRPr="00B1593B">
        <w:t>shuffle</w:t>
      </w:r>
      <w:r w:rsidRPr="00B1593B">
        <w:rPr>
          <w:rFonts w:hint="eastAsia"/>
        </w:rPr>
        <w:t>操作，</w:t>
      </w:r>
      <w:r w:rsidRPr="00B1593B">
        <w:t>job</w:t>
      </w:r>
      <w:r w:rsidRPr="00B1593B">
        <w:rPr>
          <w:rFonts w:hint="eastAsia"/>
        </w:rPr>
        <w:t>中就会有两个</w:t>
      </w:r>
      <w:r w:rsidRPr="00B1593B">
        <w:t>stage</w:t>
      </w:r>
      <w:r w:rsidRPr="00B1593B">
        <w:rPr>
          <w:rFonts w:hint="eastAsia"/>
        </w:rPr>
        <w:t>，如果一次</w:t>
      </w:r>
      <w:r w:rsidRPr="00B1593B">
        <w:t>shuffle</w:t>
      </w:r>
      <w:r w:rsidRPr="00B1593B">
        <w:rPr>
          <w:rFonts w:hint="eastAsia"/>
        </w:rPr>
        <w:t>都没执行，那就只有一个</w:t>
      </w:r>
      <w:r w:rsidRPr="00B1593B">
        <w:t>stage</w:t>
      </w:r>
    </w:p>
    <w:p w:rsidR="004D4740" w:rsidRPr="00B1593B" w:rsidRDefault="004D4740" w:rsidP="004D4740">
      <w:r w:rsidRPr="004D4740">
        <w:rPr>
          <w:b/>
        </w:rPr>
        <w:t>task</w:t>
      </w:r>
      <w:r w:rsidRPr="00B1593B">
        <w:rPr>
          <w:rFonts w:hint="eastAsia"/>
        </w:rPr>
        <w:t>，任务，最小的计算单元，每个</w:t>
      </w:r>
      <w:r w:rsidRPr="00B1593B">
        <w:t>stage</w:t>
      </w:r>
      <w:r w:rsidRPr="00B1593B">
        <w:rPr>
          <w:rFonts w:hint="eastAsia"/>
        </w:rPr>
        <w:t>会对应一批</w:t>
      </w:r>
      <w:r w:rsidRPr="00B1593B">
        <w:t>task</w:t>
      </w:r>
      <w:r w:rsidRPr="00B1593B">
        <w:rPr>
          <w:rFonts w:hint="eastAsia"/>
        </w:rPr>
        <w:t>，</w:t>
      </w:r>
      <w:r w:rsidRPr="00B1593B">
        <w:rPr>
          <w:rFonts w:hint="eastAsia"/>
          <w:highlight w:val="yellow"/>
          <w:u w:val="single"/>
        </w:rPr>
        <w:t>具体的数量，是可以</w:t>
      </w:r>
      <w:r w:rsidRPr="00B1593B">
        <w:rPr>
          <w:highlight w:val="yellow"/>
          <w:u w:val="single"/>
        </w:rPr>
        <w:t>spark</w:t>
      </w:r>
      <w:r w:rsidRPr="00B1593B">
        <w:rPr>
          <w:rFonts w:hint="eastAsia"/>
          <w:highlight w:val="yellow"/>
          <w:u w:val="single"/>
        </w:rPr>
        <w:t>自动计算，根据底层的文件（</w:t>
      </w:r>
      <w:r w:rsidRPr="00B1593B">
        <w:rPr>
          <w:highlight w:val="yellow"/>
          <w:u w:val="single"/>
        </w:rPr>
        <w:t>hdfs</w:t>
      </w:r>
      <w:r w:rsidRPr="00B1593B">
        <w:rPr>
          <w:rFonts w:hint="eastAsia"/>
          <w:highlight w:val="yellow"/>
          <w:u w:val="single"/>
        </w:rPr>
        <w:t>、</w:t>
      </w:r>
      <w:r w:rsidRPr="00B1593B">
        <w:rPr>
          <w:highlight w:val="yellow"/>
          <w:u w:val="single"/>
        </w:rPr>
        <w:t>hive</w:t>
      </w:r>
      <w:r w:rsidRPr="00B1593B">
        <w:rPr>
          <w:rFonts w:hint="eastAsia"/>
          <w:highlight w:val="yellow"/>
          <w:u w:val="single"/>
        </w:rPr>
        <w:t>、本地文件）大小来划分，默认一个</w:t>
      </w:r>
      <w:r w:rsidRPr="00B1593B">
        <w:rPr>
          <w:highlight w:val="yellow"/>
          <w:u w:val="single"/>
        </w:rPr>
        <w:t>hdfs block</w:t>
      </w:r>
      <w:r w:rsidRPr="00B1593B">
        <w:rPr>
          <w:rFonts w:hint="eastAsia"/>
          <w:highlight w:val="yellow"/>
          <w:u w:val="single"/>
        </w:rPr>
        <w:t>对应一个</w:t>
      </w:r>
      <w:r w:rsidRPr="00B1593B">
        <w:rPr>
          <w:highlight w:val="yellow"/>
          <w:u w:val="single"/>
        </w:rPr>
        <w:t>task</w:t>
      </w:r>
      <w:r w:rsidRPr="00B1593B">
        <w:rPr>
          <w:rFonts w:hint="eastAsia"/>
          <w:highlight w:val="yellow"/>
          <w:u w:val="single"/>
        </w:rPr>
        <w:t>；也可以自己手动通过</w:t>
      </w:r>
      <w:r w:rsidRPr="00B1593B">
        <w:rPr>
          <w:highlight w:val="yellow"/>
          <w:u w:val="single"/>
        </w:rPr>
        <w:t>spark.default.parallelism</w:t>
      </w:r>
      <w:r w:rsidRPr="00B1593B">
        <w:rPr>
          <w:rFonts w:hint="eastAsia"/>
          <w:highlight w:val="yellow"/>
          <w:u w:val="single"/>
        </w:rPr>
        <w:t>参数来设置；</w:t>
      </w:r>
      <w:r w:rsidRPr="00B1593B">
        <w:rPr>
          <w:rFonts w:hint="eastAsia"/>
        </w:rPr>
        <w:t>每个</w:t>
      </w:r>
      <w:r w:rsidRPr="00B1593B">
        <w:t>task</w:t>
      </w:r>
      <w:r w:rsidRPr="00B1593B">
        <w:rPr>
          <w:rFonts w:hint="eastAsia"/>
        </w:rPr>
        <w:t>就处理一小片数据</w:t>
      </w:r>
    </w:p>
    <w:p w:rsidR="004D4740" w:rsidRDefault="004D4740" w:rsidP="004D4740">
      <w:pPr>
        <w:pStyle w:val="2"/>
        <w:spacing w:before="156" w:after="156"/>
      </w:pPr>
      <w:r>
        <w:rPr>
          <w:rFonts w:hint="eastAsia"/>
        </w:rPr>
        <w:t>S</w:t>
      </w:r>
      <w:r>
        <w:t xml:space="preserve">tandalone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</w:p>
    <w:p w:rsidR="00CF6530" w:rsidRPr="00CF6530" w:rsidRDefault="00CF6530" w:rsidP="00CF6530">
      <w:r w:rsidRPr="00CF6530">
        <w:rPr>
          <w:rFonts w:hint="eastAsia"/>
        </w:rPr>
        <w:t>集群管理器，</w:t>
      </w:r>
      <w:r w:rsidRPr="00CF6530">
        <w:t>cluster manager</w:t>
      </w:r>
      <w:r w:rsidRPr="00CF6530">
        <w:rPr>
          <w:rFonts w:hint="eastAsia"/>
        </w:rPr>
        <w:t>：</w:t>
      </w:r>
      <w:r w:rsidRPr="00CF6530">
        <w:t>Master</w:t>
      </w:r>
      <w:r w:rsidRPr="00CF6530">
        <w:rPr>
          <w:rFonts w:hint="eastAsia"/>
        </w:rPr>
        <w:t>进程</w:t>
      </w:r>
    </w:p>
    <w:p w:rsidR="00CF6530" w:rsidRDefault="00CF6530" w:rsidP="00CF6530">
      <w:r w:rsidRPr="00CF6530">
        <w:rPr>
          <w:rFonts w:hint="eastAsia"/>
        </w:rPr>
        <w:t>工作节点：</w:t>
      </w:r>
      <w:r w:rsidRPr="00CF6530">
        <w:t>Worker</w:t>
      </w:r>
      <w:r w:rsidRPr="00CF6530">
        <w:rPr>
          <w:rFonts w:hint="eastAsia"/>
        </w:rPr>
        <w:t>进程</w:t>
      </w:r>
    </w:p>
    <w:p w:rsidR="00CF6530" w:rsidRPr="00CF6530" w:rsidRDefault="00CF6530" w:rsidP="00CF6530">
      <w:pPr>
        <w:rPr>
          <w:rFonts w:hint="eastAsia"/>
        </w:rPr>
      </w:pPr>
    </w:p>
    <w:p w:rsidR="00CF6530" w:rsidRPr="00CF6530" w:rsidRDefault="00CF6530" w:rsidP="00CF6530">
      <w:r w:rsidRPr="00CF6530">
        <w:rPr>
          <w:rFonts w:hint="eastAsia"/>
        </w:rPr>
        <w:t>搭建了一套</w:t>
      </w:r>
      <w:r w:rsidRPr="00CF6530">
        <w:t>Hadoop</w:t>
      </w:r>
      <w:r w:rsidRPr="00CF6530">
        <w:rPr>
          <w:rFonts w:hint="eastAsia"/>
        </w:rPr>
        <w:t>集群（</w:t>
      </w:r>
      <w:r w:rsidRPr="00CF6530">
        <w:t>HDFS+YARN</w:t>
      </w:r>
      <w:r w:rsidRPr="00CF6530">
        <w:rPr>
          <w:rFonts w:hint="eastAsia"/>
        </w:rPr>
        <w:t>）</w:t>
      </w:r>
    </w:p>
    <w:p w:rsidR="00CF6530" w:rsidRPr="00CF6530" w:rsidRDefault="00CF6530" w:rsidP="00CF6530">
      <w:r w:rsidRPr="00CF6530">
        <w:t>HDFS</w:t>
      </w:r>
      <w:r w:rsidRPr="00CF6530">
        <w:rPr>
          <w:rFonts w:hint="eastAsia"/>
        </w:rPr>
        <w:t>：</w:t>
      </w:r>
      <w:r w:rsidRPr="00CF6530">
        <w:t>NameNode</w:t>
      </w:r>
      <w:r w:rsidRPr="00CF6530">
        <w:rPr>
          <w:rFonts w:hint="eastAsia"/>
        </w:rPr>
        <w:t>、</w:t>
      </w:r>
      <w:r w:rsidRPr="00CF6530">
        <w:t>DataNode</w:t>
      </w:r>
      <w:r w:rsidRPr="00CF6530">
        <w:rPr>
          <w:rFonts w:hint="eastAsia"/>
        </w:rPr>
        <w:t>、</w:t>
      </w:r>
      <w:r w:rsidRPr="00CF6530">
        <w:t>SecondaryNameNode</w:t>
      </w:r>
    </w:p>
    <w:p w:rsidR="00CF6530" w:rsidRPr="00CF6530" w:rsidRDefault="00CF6530" w:rsidP="00CF6530">
      <w:r w:rsidRPr="00CF6530">
        <w:t>YARN</w:t>
      </w:r>
      <w:r w:rsidRPr="00CF6530">
        <w:rPr>
          <w:rFonts w:hint="eastAsia"/>
        </w:rPr>
        <w:t>：</w:t>
      </w:r>
      <w:r w:rsidRPr="00CF6530">
        <w:t>ResourceManager</w:t>
      </w:r>
      <w:r w:rsidRPr="00CF6530">
        <w:rPr>
          <w:rFonts w:hint="eastAsia"/>
        </w:rPr>
        <w:t>、</w:t>
      </w:r>
      <w:r w:rsidRPr="00CF6530">
        <w:t>NodeManager</w:t>
      </w:r>
    </w:p>
    <w:p w:rsidR="00CF6530" w:rsidRPr="00CF6530" w:rsidRDefault="00CF6530" w:rsidP="00CF6530">
      <w:r w:rsidRPr="00CF6530">
        <w:t>Spark</w:t>
      </w:r>
      <w:r w:rsidRPr="00CF6530">
        <w:rPr>
          <w:rFonts w:hint="eastAsia"/>
        </w:rPr>
        <w:t>集群（</w:t>
      </w:r>
      <w:r w:rsidRPr="00CF6530">
        <w:t>Spark Standalone</w:t>
      </w:r>
      <w:r w:rsidRPr="00CF6530">
        <w:rPr>
          <w:rFonts w:hint="eastAsia"/>
        </w:rPr>
        <w:t>集群）：</w:t>
      </w:r>
      <w:r w:rsidRPr="00CF6530">
        <w:t>Master</w:t>
      </w:r>
      <w:r w:rsidRPr="00CF6530">
        <w:rPr>
          <w:rFonts w:hint="eastAsia"/>
        </w:rPr>
        <w:t>、</w:t>
      </w:r>
      <w:r w:rsidRPr="00CF6530">
        <w:t>worker</w:t>
      </w:r>
    </w:p>
    <w:p w:rsidR="00CF6530" w:rsidRPr="00CF6530" w:rsidRDefault="00CF6530" w:rsidP="00CF6530">
      <w:pPr>
        <w:pStyle w:val="4"/>
      </w:pPr>
      <w:r w:rsidRPr="00CF6530">
        <w:t>Spark Standalone</w:t>
      </w:r>
      <w:r w:rsidRPr="00CF6530">
        <w:rPr>
          <w:rFonts w:hint="eastAsia"/>
        </w:rPr>
        <w:t>集群模式与</w:t>
      </w:r>
      <w:r w:rsidRPr="00CF6530">
        <w:t>YARN</w:t>
      </w:r>
      <w:r w:rsidRPr="00CF6530">
        <w:rPr>
          <w:rFonts w:hint="eastAsia"/>
        </w:rPr>
        <w:t>集群模式不同之处：</w:t>
      </w:r>
    </w:p>
    <w:p w:rsidR="00CF6530" w:rsidRPr="00CF6530" w:rsidRDefault="00CF6530" w:rsidP="00CF6530">
      <w:r w:rsidRPr="00CF6530">
        <w:rPr>
          <w:rFonts w:hint="eastAsia"/>
        </w:rPr>
        <w:t>如果是</w:t>
      </w:r>
      <w:r w:rsidRPr="00CF6530">
        <w:t>Spark Standalone</w:t>
      </w:r>
      <w:r w:rsidRPr="00CF6530">
        <w:rPr>
          <w:rFonts w:hint="eastAsia"/>
        </w:rPr>
        <w:t>模式，甚至你根本不需要</w:t>
      </w:r>
      <w:r w:rsidRPr="00CF6530">
        <w:t>YARN</w:t>
      </w:r>
      <w:r w:rsidRPr="00CF6530">
        <w:rPr>
          <w:rFonts w:hint="eastAsia"/>
        </w:rPr>
        <w:t>集群，甚至连</w:t>
      </w:r>
      <w:r w:rsidRPr="00CF6530">
        <w:t>HDFS</w:t>
      </w:r>
      <w:r w:rsidRPr="00CF6530">
        <w:rPr>
          <w:rFonts w:hint="eastAsia"/>
        </w:rPr>
        <w:t>集群都可以不需要</w:t>
      </w:r>
    </w:p>
    <w:p w:rsidR="00CF6530" w:rsidRPr="00CF6530" w:rsidRDefault="00CF6530" w:rsidP="00CF6530">
      <w:r w:rsidRPr="00CF6530">
        <w:t>Spark</w:t>
      </w:r>
      <w:r w:rsidRPr="00CF6530">
        <w:rPr>
          <w:rFonts w:hint="eastAsia"/>
        </w:rPr>
        <w:t>，</w:t>
      </w:r>
      <w:r w:rsidRPr="00CF6530">
        <w:t>Master+Worker</w:t>
      </w:r>
      <w:r w:rsidRPr="00CF6530">
        <w:rPr>
          <w:rFonts w:hint="eastAsia"/>
        </w:rPr>
        <w:t>集群架构，就足够了，然后就可以编写</w:t>
      </w:r>
      <w:r w:rsidRPr="00CF6530">
        <w:t>spark</w:t>
      </w:r>
      <w:r w:rsidRPr="00CF6530">
        <w:rPr>
          <w:rFonts w:hint="eastAsia"/>
        </w:rPr>
        <w:t>作业，提交作业到</w:t>
      </w:r>
      <w:r w:rsidRPr="00CF6530">
        <w:t>Master+Worker</w:t>
      </w:r>
      <w:r w:rsidRPr="00CF6530">
        <w:rPr>
          <w:rFonts w:hint="eastAsia"/>
        </w:rPr>
        <w:t>集群架构中去运行</w:t>
      </w:r>
    </w:p>
    <w:p w:rsidR="00CF6530" w:rsidRPr="00CF6530" w:rsidRDefault="00CF6530" w:rsidP="00CF6530">
      <w:r w:rsidRPr="00CF6530">
        <w:rPr>
          <w:rFonts w:hint="eastAsia"/>
        </w:rPr>
        <w:t>一般大公司，</w:t>
      </w:r>
      <w:r w:rsidRPr="00CF6530">
        <w:t>Hadoop</w:t>
      </w:r>
      <w:r w:rsidRPr="00CF6530">
        <w:rPr>
          <w:rFonts w:hint="eastAsia"/>
        </w:rPr>
        <w:t>、</w:t>
      </w:r>
      <w:r w:rsidRPr="00CF6530">
        <w:t>Spark</w:t>
      </w:r>
      <w:r w:rsidRPr="00CF6530">
        <w:rPr>
          <w:rFonts w:hint="eastAsia"/>
        </w:rPr>
        <w:t>、</w:t>
      </w:r>
      <w:r w:rsidRPr="00CF6530">
        <w:t>Storm</w:t>
      </w:r>
      <w:r w:rsidRPr="00CF6530">
        <w:rPr>
          <w:rFonts w:hint="eastAsia"/>
        </w:rPr>
        <w:t>、</w:t>
      </w:r>
      <w:r w:rsidRPr="00CF6530">
        <w:t>Hive</w:t>
      </w:r>
      <w:r w:rsidRPr="00CF6530">
        <w:rPr>
          <w:rFonts w:hint="eastAsia"/>
        </w:rPr>
        <w:t>、</w:t>
      </w:r>
      <w:r w:rsidRPr="00CF6530">
        <w:t>MapReduce</w:t>
      </w:r>
      <w:r w:rsidRPr="00CF6530">
        <w:rPr>
          <w:rFonts w:hint="eastAsia"/>
        </w:rPr>
        <w:t>，都用到了，统一就不搭建</w:t>
      </w:r>
      <w:r w:rsidRPr="00CF6530">
        <w:t>Spark</w:t>
      </w:r>
      <w:r w:rsidRPr="00CF6530">
        <w:rPr>
          <w:rFonts w:hint="eastAsia"/>
        </w:rPr>
        <w:t>集群（</w:t>
      </w:r>
      <w:r w:rsidRPr="00CF6530">
        <w:t>Master+Worker</w:t>
      </w:r>
      <w:r w:rsidRPr="00CF6530">
        <w:rPr>
          <w:rFonts w:hint="eastAsia"/>
        </w:rPr>
        <w:t>压根儿就没有），</w:t>
      </w:r>
    </w:p>
    <w:p w:rsidR="00CF6530" w:rsidRPr="00CF6530" w:rsidRDefault="00CF6530" w:rsidP="00CF6530">
      <w:r w:rsidRPr="00CF6530">
        <w:t>YARN</w:t>
      </w:r>
      <w:r w:rsidRPr="00CF6530">
        <w:rPr>
          <w:rFonts w:hint="eastAsia"/>
        </w:rPr>
        <w:t>集群</w:t>
      </w:r>
    </w:p>
    <w:p w:rsidR="00CF6530" w:rsidRPr="00CF6530" w:rsidRDefault="00CF6530" w:rsidP="00CF6530">
      <w:r w:rsidRPr="00CF6530">
        <w:rPr>
          <w:rFonts w:hint="eastAsia"/>
        </w:rPr>
        <w:t>直接部署一个</w:t>
      </w:r>
      <w:r w:rsidRPr="00CF6530">
        <w:t>spark</w:t>
      </w:r>
      <w:r w:rsidRPr="00CF6530">
        <w:rPr>
          <w:rFonts w:hint="eastAsia"/>
        </w:rPr>
        <w:t>客户端，部署一个</w:t>
      </w:r>
      <w:r w:rsidRPr="00CF6530">
        <w:t>spark</w:t>
      </w:r>
      <w:r w:rsidRPr="00CF6530">
        <w:rPr>
          <w:rFonts w:hint="eastAsia"/>
        </w:rPr>
        <w:t>安装包（解压缩</w:t>
      </w:r>
      <w:r w:rsidRPr="00CF6530">
        <w:t>+</w:t>
      </w:r>
      <w:r w:rsidRPr="00CF6530">
        <w:rPr>
          <w:rFonts w:hint="eastAsia"/>
        </w:rPr>
        <w:t>配置上</w:t>
      </w:r>
      <w:r w:rsidRPr="00CF6530">
        <w:t>hadoop</w:t>
      </w:r>
      <w:r w:rsidRPr="00CF6530">
        <w:rPr>
          <w:rFonts w:hint="eastAsia"/>
        </w:rPr>
        <w:t>的配置文件目录，</w:t>
      </w:r>
      <w:r w:rsidRPr="00CF6530">
        <w:t>spark-env.sh</w:t>
      </w:r>
      <w:r w:rsidRPr="00CF6530">
        <w:rPr>
          <w:rFonts w:hint="eastAsia"/>
        </w:rPr>
        <w:t>）</w:t>
      </w:r>
    </w:p>
    <w:p w:rsidR="00CF6530" w:rsidRDefault="00CF6530" w:rsidP="00CF6530">
      <w:r w:rsidRPr="00CF6530">
        <w:rPr>
          <w:rFonts w:hint="eastAsia"/>
        </w:rPr>
        <w:t>就可以提交</w:t>
      </w:r>
      <w:r w:rsidRPr="00CF6530">
        <w:t>spark</w:t>
      </w:r>
      <w:r w:rsidRPr="00CF6530">
        <w:rPr>
          <w:rFonts w:hint="eastAsia"/>
        </w:rPr>
        <w:t>作业给</w:t>
      </w:r>
      <w:r w:rsidRPr="00CF6530">
        <w:t>YARN</w:t>
      </w:r>
      <w:r w:rsidRPr="00CF6530">
        <w:rPr>
          <w:rFonts w:hint="eastAsia"/>
        </w:rPr>
        <w:t>集群去运行</w:t>
      </w:r>
    </w:p>
    <w:p w:rsidR="00522585" w:rsidRDefault="00522585" w:rsidP="00522585">
      <w:pPr>
        <w:pStyle w:val="2"/>
        <w:spacing w:before="156" w:after="156"/>
      </w:pPr>
      <w:r>
        <w:lastRenderedPageBreak/>
        <w:t>手动</w:t>
      </w:r>
      <w:r>
        <w:rPr>
          <w:rFonts w:hint="eastAsia"/>
        </w:rPr>
        <w:t>W</w:t>
      </w:r>
      <w:r>
        <w:t xml:space="preserve">orker </w:t>
      </w:r>
      <w:r>
        <w:rPr>
          <w:rFonts w:hint="eastAsia"/>
        </w:rPr>
        <w:t>节点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需要在你希望作为</w:t>
      </w:r>
      <w:r>
        <w:rPr>
          <w:rFonts w:hint="eastAsia"/>
        </w:rPr>
        <w:t>worker node</w:t>
      </w:r>
      <w:r>
        <w:rPr>
          <w:rFonts w:hint="eastAsia"/>
        </w:rPr>
        <w:t>的节点上，在部署了</w:t>
      </w:r>
      <w:r>
        <w:rPr>
          <w:rFonts w:hint="eastAsia"/>
        </w:rPr>
        <w:t>spark</w:t>
      </w:r>
      <w:r>
        <w:rPr>
          <w:rFonts w:hint="eastAsia"/>
        </w:rPr>
        <w:t>安装包的前提下，使用</w:t>
      </w:r>
      <w:r>
        <w:rPr>
          <w:rFonts w:hint="eastAsia"/>
        </w:rPr>
        <w:t>sbin/start-slave.sh &lt;master-spark-URL&gt;</w:t>
      </w:r>
      <w:r>
        <w:rPr>
          <w:rFonts w:hint="eastAsia"/>
        </w:rPr>
        <w:t>在当前节点上启动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如上所述，使用</w:t>
      </w:r>
      <w:r>
        <w:rPr>
          <w:rFonts w:hint="eastAsia"/>
        </w:rPr>
        <w:t>sbin/start-slave.sh</w:t>
      </w:r>
      <w:r>
        <w:rPr>
          <w:rFonts w:hint="eastAsia"/>
        </w:rPr>
        <w:t>时，需要指定</w:t>
      </w:r>
      <w:r>
        <w:rPr>
          <w:rFonts w:hint="eastAsia"/>
        </w:rPr>
        <w:t>master URL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启动</w:t>
      </w:r>
      <w:r>
        <w:rPr>
          <w:rFonts w:hint="eastAsia"/>
        </w:rPr>
        <w:t>worker</w:t>
      </w:r>
      <w:r>
        <w:rPr>
          <w:rFonts w:hint="eastAsia"/>
        </w:rPr>
        <w:t>进程之后，再访问</w:t>
      </w:r>
      <w:r>
        <w:rPr>
          <w:rFonts w:hint="eastAsia"/>
        </w:rPr>
        <w:t>http://MASTER_HOST:8080</w:t>
      </w:r>
      <w:r>
        <w:rPr>
          <w:rFonts w:hint="eastAsia"/>
        </w:rPr>
        <w:t>，在</w:t>
      </w:r>
      <w:r>
        <w:rPr>
          <w:rFonts w:hint="eastAsia"/>
        </w:rPr>
        <w:t>spark</w:t>
      </w:r>
      <w:r>
        <w:rPr>
          <w:rFonts w:hint="eastAsia"/>
        </w:rPr>
        <w:t>集群</w:t>
      </w:r>
      <w:r>
        <w:rPr>
          <w:rFonts w:hint="eastAsia"/>
        </w:rPr>
        <w:t>web ui</w:t>
      </w:r>
      <w:r>
        <w:rPr>
          <w:rFonts w:hint="eastAsia"/>
        </w:rPr>
        <w:t>上，就可以看见新启动的</w:t>
      </w:r>
      <w:r>
        <w:rPr>
          <w:rFonts w:hint="eastAsia"/>
        </w:rPr>
        <w:t>worker</w:t>
      </w:r>
      <w:r>
        <w:rPr>
          <w:rFonts w:hint="eastAsia"/>
        </w:rPr>
        <w:t>节点，包括该节点的</w:t>
      </w:r>
      <w:r>
        <w:rPr>
          <w:rFonts w:hint="eastAsia"/>
        </w:rPr>
        <w:t>cpu</w:t>
      </w:r>
      <w:r>
        <w:rPr>
          <w:rFonts w:hint="eastAsia"/>
        </w:rPr>
        <w:t>和内存资源等信息</w:t>
      </w:r>
    </w:p>
    <w:p w:rsidR="00522585" w:rsidRDefault="00522585" w:rsidP="00522585"/>
    <w:p w:rsidR="00522585" w:rsidRDefault="00522585" w:rsidP="00522585">
      <w:pPr>
        <w:rPr>
          <w:rFonts w:hint="eastAsia"/>
        </w:rPr>
      </w:pPr>
      <w:r>
        <w:rPr>
          <w:rFonts w:hint="eastAsia"/>
        </w:rPr>
        <w:t>一会儿实验，启动</w:t>
      </w:r>
      <w:r>
        <w:rPr>
          <w:rFonts w:hint="eastAsia"/>
        </w:rPr>
        <w:t>worker</w:t>
      </w:r>
      <w:r>
        <w:rPr>
          <w:rFonts w:hint="eastAsia"/>
        </w:rPr>
        <w:t>之后，要在</w:t>
      </w:r>
      <w:r>
        <w:rPr>
          <w:rFonts w:hint="eastAsia"/>
        </w:rPr>
        <w:t>master web ui</w:t>
      </w:r>
      <w:r>
        <w:rPr>
          <w:rFonts w:hint="eastAsia"/>
        </w:rPr>
        <w:t>上，观察一下新启动的</w:t>
      </w:r>
      <w:r>
        <w:rPr>
          <w:rFonts w:hint="eastAsia"/>
        </w:rPr>
        <w:t>worker</w:t>
      </w:r>
      <w:r>
        <w:rPr>
          <w:rFonts w:hint="eastAsia"/>
        </w:rPr>
        <w:t>节点</w:t>
      </w:r>
    </w:p>
    <w:p w:rsidR="00522585" w:rsidRDefault="00522585" w:rsidP="00522585"/>
    <w:p w:rsidR="00522585" w:rsidRDefault="00522585" w:rsidP="00522585">
      <w:pPr>
        <w:rPr>
          <w:rFonts w:hint="eastAsia"/>
        </w:rPr>
      </w:pPr>
      <w:r>
        <w:rPr>
          <w:rFonts w:hint="eastAsia"/>
        </w:rPr>
        <w:t>此外，以下参数是可以在手动启动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的时候指定的</w:t>
      </w:r>
    </w:p>
    <w:p w:rsidR="00522585" w:rsidRDefault="00522585" w:rsidP="00522585"/>
    <w:p w:rsidR="00522585" w:rsidRDefault="00522585" w:rsidP="00522585">
      <w:pPr>
        <w:rPr>
          <w:rFonts w:hint="eastAsia"/>
        </w:rPr>
      </w:pPr>
      <w:r>
        <w:rPr>
          <w:rFonts w:hint="eastAsia"/>
        </w:rPr>
        <w:t>-h HOST, --host HOST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在哪台机器上启动，默认就是本机，这个很少配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-p PORT, --port 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在机器上启动后，使用哪个端口对外提供服务，</w:t>
      </w:r>
      <w:r>
        <w:rPr>
          <w:rFonts w:hint="eastAsia"/>
        </w:rPr>
        <w:t>master</w:t>
      </w:r>
      <w:r>
        <w:rPr>
          <w:rFonts w:hint="eastAsia"/>
        </w:rPr>
        <w:t>默认是</w:t>
      </w:r>
      <w:r>
        <w:rPr>
          <w:rFonts w:hint="eastAsia"/>
        </w:rPr>
        <w:t>7077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默认是随机的，也很少配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--webui-port 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web ui</w:t>
      </w:r>
      <w:r>
        <w:rPr>
          <w:rFonts w:hint="eastAsia"/>
        </w:rPr>
        <w:t>的端口，</w:t>
      </w:r>
      <w:r>
        <w:rPr>
          <w:rFonts w:hint="eastAsia"/>
        </w:rPr>
        <w:t>master</w:t>
      </w:r>
      <w:r>
        <w:rPr>
          <w:rFonts w:hint="eastAsia"/>
        </w:rPr>
        <w:t>默认是</w:t>
      </w:r>
      <w:r>
        <w:rPr>
          <w:rFonts w:hint="eastAsia"/>
        </w:rPr>
        <w:t>8080</w:t>
      </w:r>
      <w:r>
        <w:rPr>
          <w:rFonts w:hint="eastAsia"/>
        </w:rPr>
        <w:t>，</w:t>
      </w:r>
      <w:r>
        <w:rPr>
          <w:rFonts w:hint="eastAsia"/>
        </w:rPr>
        <w:t>worker</w:t>
      </w:r>
      <w:r>
        <w:rPr>
          <w:rFonts w:hint="eastAsia"/>
        </w:rPr>
        <w:t>默认是</w:t>
      </w:r>
      <w:r>
        <w:rPr>
          <w:rFonts w:hint="eastAsia"/>
        </w:rPr>
        <w:t>8081</w:t>
      </w:r>
      <w:r>
        <w:rPr>
          <w:rFonts w:hint="eastAsia"/>
        </w:rPr>
        <w:t>，也很少配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-c CORES, --cores 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，总共能让</w:t>
      </w:r>
      <w:r>
        <w:rPr>
          <w:rFonts w:hint="eastAsia"/>
        </w:rPr>
        <w:t>spark</w:t>
      </w:r>
      <w:r>
        <w:rPr>
          <w:rFonts w:hint="eastAsia"/>
        </w:rPr>
        <w:t>作业使用多少个</w:t>
      </w:r>
      <w:r>
        <w:rPr>
          <w:rFonts w:hint="eastAsia"/>
        </w:rPr>
        <w:t>cpu core</w:t>
      </w:r>
      <w:r>
        <w:rPr>
          <w:rFonts w:hint="eastAsia"/>
        </w:rPr>
        <w:t>，默认是当前机器上所有的</w:t>
      </w:r>
      <w:r>
        <w:rPr>
          <w:rFonts w:hint="eastAsia"/>
        </w:rPr>
        <w:t>cpu core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-m MEM, --memory MEM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，总共能让</w:t>
      </w:r>
      <w:r>
        <w:rPr>
          <w:rFonts w:hint="eastAsia"/>
        </w:rPr>
        <w:t>spark</w:t>
      </w:r>
      <w:r>
        <w:rPr>
          <w:rFonts w:hint="eastAsia"/>
        </w:rPr>
        <w:t>作业使用多少内存，是</w:t>
      </w:r>
      <w:r>
        <w:rPr>
          <w:rFonts w:hint="eastAsia"/>
        </w:rPr>
        <w:t>100M</w:t>
      </w:r>
      <w:r>
        <w:rPr>
          <w:rFonts w:hint="eastAsia"/>
        </w:rPr>
        <w:t>或者</w:t>
      </w:r>
      <w:r>
        <w:rPr>
          <w:rFonts w:hint="eastAsia"/>
        </w:rPr>
        <w:t>1G</w:t>
      </w:r>
      <w:r>
        <w:rPr>
          <w:rFonts w:hint="eastAsia"/>
        </w:rPr>
        <w:t>这样的格式，默认是</w:t>
      </w:r>
      <w:r>
        <w:rPr>
          <w:rFonts w:hint="eastAsia"/>
        </w:rPr>
        <w:t>1g</w:t>
      </w:r>
    </w:p>
    <w:p w:rsidR="00522585" w:rsidRDefault="00522585" w:rsidP="00522585">
      <w:pPr>
        <w:rPr>
          <w:rFonts w:hint="eastAsia"/>
        </w:rPr>
      </w:pPr>
      <w:r>
        <w:rPr>
          <w:rFonts w:hint="eastAsia"/>
        </w:rPr>
        <w:t>-d DIR, --work-dir DIR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仅限于</w:t>
      </w:r>
      <w:r>
        <w:rPr>
          <w:rFonts w:hint="eastAsia"/>
        </w:rPr>
        <w:t>worker</w:t>
      </w:r>
      <w:r>
        <w:rPr>
          <w:rFonts w:hint="eastAsia"/>
        </w:rPr>
        <w:t>，工作目录，默认是</w:t>
      </w:r>
      <w:r>
        <w:rPr>
          <w:rFonts w:hint="eastAsia"/>
        </w:rPr>
        <w:t>SPARK_HOME/work</w:t>
      </w:r>
      <w:r>
        <w:rPr>
          <w:rFonts w:hint="eastAsia"/>
        </w:rPr>
        <w:t>目录</w:t>
      </w:r>
    </w:p>
    <w:p w:rsidR="00522585" w:rsidRPr="00522585" w:rsidRDefault="00522585" w:rsidP="00522585">
      <w:pPr>
        <w:rPr>
          <w:rFonts w:hint="eastAsia"/>
        </w:rPr>
      </w:pPr>
      <w:r>
        <w:rPr>
          <w:rFonts w:hint="eastAsia"/>
        </w:rPr>
        <w:t>--properties-file FILE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加载默认配置文件的地址，默认是</w:t>
      </w:r>
      <w:r>
        <w:rPr>
          <w:rFonts w:hint="eastAsia"/>
        </w:rPr>
        <w:t>conf/spark-defaults.conf</w:t>
      </w:r>
      <w:r>
        <w:rPr>
          <w:rFonts w:hint="eastAsia"/>
        </w:rPr>
        <w:t>，很少配</w:t>
      </w:r>
    </w:p>
    <w:p w:rsidR="003131B0" w:rsidRDefault="003131B0" w:rsidP="003131B0">
      <w:pPr>
        <w:pStyle w:val="2"/>
        <w:spacing w:before="156" w:after="156"/>
      </w:pPr>
      <w:r>
        <w:rPr>
          <w:rFonts w:hint="eastAsia"/>
        </w:rPr>
        <w:t>W</w:t>
      </w:r>
      <w:r>
        <w:t xml:space="preserve">orker </w:t>
      </w:r>
      <w:r>
        <w:rPr>
          <w:rFonts w:hint="eastAsia"/>
        </w:rPr>
        <w:t>节点配置</w:t>
      </w:r>
    </w:p>
    <w:p w:rsidR="003131B0" w:rsidRPr="003131B0" w:rsidRDefault="00225433" w:rsidP="00225433">
      <w:pPr>
        <w:rPr>
          <w:rFonts w:hint="eastAsia"/>
        </w:rPr>
      </w:pPr>
      <w:r>
        <w:rPr>
          <w:rFonts w:hint="eastAsia"/>
        </w:rPr>
        <w:t>如果你想将某台机器部署成</w:t>
      </w:r>
      <w:r>
        <w:rPr>
          <w:rFonts w:hint="eastAsia"/>
        </w:rPr>
        <w:t>standalone</w:t>
      </w:r>
      <w:r>
        <w:rPr>
          <w:rFonts w:hint="eastAsia"/>
        </w:rPr>
        <w:t>集群架构中的</w:t>
      </w:r>
      <w:r>
        <w:rPr>
          <w:rFonts w:hint="eastAsia"/>
        </w:rPr>
        <w:t>worker</w:t>
      </w:r>
      <w:r>
        <w:rPr>
          <w:rFonts w:hint="eastAsia"/>
        </w:rPr>
        <w:t>节点（会运行</w:t>
      </w:r>
      <w:r>
        <w:rPr>
          <w:rFonts w:hint="eastAsia"/>
        </w:rPr>
        <w:t>worker daemon</w:t>
      </w:r>
      <w:r>
        <w:rPr>
          <w:rFonts w:hint="eastAsia"/>
        </w:rPr>
        <w:t>进程）那么你就必须在那台机器上部署</w:t>
      </w:r>
      <w:r>
        <w:rPr>
          <w:rFonts w:hint="eastAsia"/>
        </w:rPr>
        <w:t>spark</w:t>
      </w:r>
      <w:r>
        <w:rPr>
          <w:rFonts w:hint="eastAsia"/>
        </w:rPr>
        <w:t>安装包</w:t>
      </w:r>
    </w:p>
    <w:p w:rsidR="0049600C" w:rsidRDefault="0049600C" w:rsidP="0049600C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conf/slaves</w:t>
      </w:r>
      <w:r>
        <w:rPr>
          <w:rFonts w:hint="eastAsia"/>
        </w:rPr>
        <w:t>文件</w:t>
      </w:r>
    </w:p>
    <w:p w:rsidR="0049600C" w:rsidRDefault="0049600C" w:rsidP="0049600C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conf/salves</w:t>
      </w:r>
      <w:r>
        <w:rPr>
          <w:rFonts w:hint="eastAsia"/>
        </w:rPr>
        <w:t>文件中，哪些机器是作为</w:t>
      </w:r>
      <w:r>
        <w:rPr>
          <w:rFonts w:hint="eastAsia"/>
        </w:rPr>
        <w:t>worker</w:t>
      </w:r>
      <w:r>
        <w:rPr>
          <w:rFonts w:hint="eastAsia"/>
        </w:rPr>
        <w:t>节点的，可以配置你要在哪些机器上启动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3131B0" w:rsidRDefault="0049600C" w:rsidP="0049600C">
      <w:r>
        <w:rPr>
          <w:rFonts w:hint="eastAsia"/>
        </w:rPr>
        <w:t>之前已经演示过分布式的</w:t>
      </w:r>
      <w:r>
        <w:rPr>
          <w:rFonts w:hint="eastAsia"/>
        </w:rPr>
        <w:t>spark standalone</w:t>
      </w:r>
      <w:r>
        <w:rPr>
          <w:rFonts w:hint="eastAsia"/>
        </w:rPr>
        <w:t>集群部署了，需要将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进程所在的节点，都部署好</w:t>
      </w:r>
      <w:r>
        <w:rPr>
          <w:rFonts w:hint="eastAsia"/>
        </w:rPr>
        <w:t>spark</w:t>
      </w:r>
      <w:r>
        <w:rPr>
          <w:rFonts w:hint="eastAsia"/>
        </w:rPr>
        <w:t>安装包</w:t>
      </w:r>
    </w:p>
    <w:p w:rsidR="00490DBC" w:rsidRPr="0049600C" w:rsidRDefault="00490DBC" w:rsidP="00490DBC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conf/slaves</w:t>
      </w:r>
      <w:r>
        <w:rPr>
          <w:rFonts w:hint="eastAsia"/>
        </w:rPr>
        <w:t>文件中，你可以编辑要作为</w:t>
      </w:r>
      <w:r>
        <w:rPr>
          <w:rFonts w:hint="eastAsia"/>
        </w:rPr>
        <w:t>worker</w:t>
      </w:r>
      <w:r>
        <w:rPr>
          <w:rFonts w:hint="eastAsia"/>
        </w:rPr>
        <w:t>节点的机器，比如说</w:t>
      </w:r>
      <w:r>
        <w:rPr>
          <w:rFonts w:hint="eastAsia"/>
        </w:rPr>
        <w:t>hostname</w:t>
      </w:r>
      <w:r>
        <w:rPr>
          <w:rFonts w:hint="eastAsia"/>
        </w:rPr>
        <w:t>，</w:t>
      </w:r>
      <w:r>
        <w:rPr>
          <w:rFonts w:hint="eastAsia"/>
        </w:rPr>
        <w:lastRenderedPageBreak/>
        <w:t>或者</w:t>
      </w:r>
      <w:r>
        <w:rPr>
          <w:rFonts w:hint="eastAsia"/>
        </w:rPr>
        <w:t>ip</w:t>
      </w:r>
      <w:r>
        <w:rPr>
          <w:rFonts w:hint="eastAsia"/>
        </w:rPr>
        <w:t>地址，都可以，一个机器是一行</w:t>
      </w:r>
      <w:r>
        <w:rPr>
          <w:rFonts w:hint="eastAsia"/>
        </w:rPr>
        <w:t xml:space="preserve"> </w:t>
      </w:r>
      <w:r>
        <w:rPr>
          <w:rFonts w:hint="eastAsia"/>
        </w:rPr>
        <w:t>配置以后，所有的节点上，</w:t>
      </w:r>
      <w:r>
        <w:rPr>
          <w:rFonts w:hint="eastAsia"/>
        </w:rPr>
        <w:t>spark</w:t>
      </w:r>
      <w:r>
        <w:rPr>
          <w:rFonts w:hint="eastAsia"/>
        </w:rPr>
        <w:t>部署安装包中，都得去拷贝一份这个</w:t>
      </w:r>
      <w:r>
        <w:rPr>
          <w:rFonts w:hint="eastAsia"/>
        </w:rPr>
        <w:t>conf/slaves</w:t>
      </w:r>
      <w:r>
        <w:rPr>
          <w:rFonts w:hint="eastAsia"/>
        </w:rPr>
        <w:t>文件</w:t>
      </w:r>
    </w:p>
    <w:p w:rsidR="00490DBC" w:rsidRDefault="00490DBC" w:rsidP="00490DBC"/>
    <w:p w:rsidR="004D4740" w:rsidRPr="00CF6530" w:rsidRDefault="00490DBC" w:rsidP="00490DBC">
      <w:pPr>
        <w:rPr>
          <w:rFonts w:hint="eastAsia"/>
        </w:rPr>
      </w:pPr>
      <w:r>
        <w:rPr>
          <w:rFonts w:hint="eastAsia"/>
        </w:rPr>
        <w:t>这里</w:t>
      </w:r>
      <w:r>
        <w:rPr>
          <w:rFonts w:hint="eastAsia"/>
        </w:rPr>
        <w:t>master</w:t>
      </w:r>
      <w:r>
        <w:rPr>
          <w:rFonts w:hint="eastAsia"/>
        </w:rPr>
        <w:t>机器和</w:t>
      </w:r>
      <w:r>
        <w:rPr>
          <w:rFonts w:hint="eastAsia"/>
        </w:rPr>
        <w:t>worker</w:t>
      </w:r>
      <w:r>
        <w:rPr>
          <w:rFonts w:hint="eastAsia"/>
        </w:rPr>
        <w:t>机器之间的访问时通过</w:t>
      </w:r>
      <w:r>
        <w:rPr>
          <w:rFonts w:hint="eastAsia"/>
        </w:rPr>
        <w:t>linux ssh</w:t>
      </w:r>
      <w:r>
        <w:rPr>
          <w:rFonts w:hint="eastAsia"/>
        </w:rPr>
        <w:t>方式进行的，所以要配置多个机器之间的</w:t>
      </w:r>
      <w:r>
        <w:rPr>
          <w:rFonts w:hint="eastAsia"/>
        </w:rPr>
        <w:t>ssh</w:t>
      </w:r>
      <w:r>
        <w:rPr>
          <w:rFonts w:hint="eastAsia"/>
        </w:rPr>
        <w:t>免密码连接</w:t>
      </w:r>
    </w:p>
    <w:p w:rsidR="00490DBC" w:rsidRDefault="00490DBC" w:rsidP="00490DBC">
      <w:pPr>
        <w:pStyle w:val="3"/>
        <w:spacing w:before="156" w:after="156"/>
      </w:pPr>
      <w:r>
        <w:t>conf/spark-env.sh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应该说是</w:t>
      </w:r>
      <w:r>
        <w:rPr>
          <w:rFonts w:hint="eastAsia"/>
        </w:rPr>
        <w:t>spark</w:t>
      </w:r>
      <w:r>
        <w:rPr>
          <w:rFonts w:hint="eastAsia"/>
        </w:rPr>
        <w:t>中最核心的一份配置文件</w:t>
      </w:r>
    </w:p>
    <w:p w:rsidR="00490DBC" w:rsidRDefault="00490DBC" w:rsidP="00490DBC">
      <w:r>
        <w:rPr>
          <w:rFonts w:hint="eastAsia"/>
        </w:rPr>
        <w:t>这份文件，可以对整个</w:t>
      </w:r>
      <w:r>
        <w:rPr>
          <w:rFonts w:hint="eastAsia"/>
        </w:rPr>
        <w:t>spark</w:t>
      </w:r>
      <w:r>
        <w:rPr>
          <w:rFonts w:hint="eastAsia"/>
        </w:rPr>
        <w:t>的集群部署，各个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进程的相应的行为，进行充分和细节化的配置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SPARK_MASTER_IP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进程所在的机器的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SPARK_MASTER_PORT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监听的端口号（默认是</w:t>
      </w:r>
      <w:r>
        <w:rPr>
          <w:rFonts w:hint="eastAsia"/>
        </w:rPr>
        <w:t>7077</w:t>
      </w:r>
      <w:r>
        <w:rPr>
          <w:rFonts w:hint="eastAsia"/>
        </w:rPr>
        <w:t>）</w:t>
      </w:r>
    </w:p>
    <w:p w:rsidR="004D4740" w:rsidRDefault="00490DBC" w:rsidP="00490DBC">
      <w:r>
        <w:rPr>
          <w:rFonts w:hint="eastAsia"/>
        </w:rPr>
        <w:t>SPARK_MASTER_WEBUI_PORT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指定</w:t>
      </w:r>
      <w:r>
        <w:rPr>
          <w:rFonts w:hint="eastAsia"/>
        </w:rPr>
        <w:t>master web ui</w:t>
      </w:r>
      <w:r>
        <w:rPr>
          <w:rFonts w:hint="eastAsia"/>
        </w:rPr>
        <w:t>的端口号（默认是</w:t>
      </w:r>
      <w:r>
        <w:rPr>
          <w:rFonts w:hint="eastAsia"/>
        </w:rPr>
        <w:t>8080</w:t>
      </w:r>
      <w:r>
        <w:rPr>
          <w:rFonts w:hint="eastAsia"/>
        </w:rPr>
        <w:t>）</w:t>
      </w:r>
    </w:p>
    <w:p w:rsidR="00490DBC" w:rsidRDefault="00490DBC" w:rsidP="00490DBC">
      <w:pPr>
        <w:pStyle w:val="4"/>
      </w:pPr>
      <w:r>
        <w:rPr>
          <w:rFonts w:hint="eastAsia"/>
        </w:rPr>
        <w:t>SPARK_MASTER_OPTS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设置</w:t>
      </w:r>
      <w:r>
        <w:rPr>
          <w:rFonts w:hint="eastAsia"/>
        </w:rPr>
        <w:t>master</w:t>
      </w:r>
      <w:r>
        <w:rPr>
          <w:rFonts w:hint="eastAsia"/>
        </w:rPr>
        <w:t>的额外参数，使用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>
      <w:r>
        <w:rPr>
          <w:rFonts w:hint="eastAsia"/>
        </w:rPr>
        <w:t>比如说</w:t>
      </w:r>
      <w:r>
        <w:rPr>
          <w:rFonts w:hint="eastAsia"/>
        </w:rPr>
        <w:t>export SPARK_MASTER_OPTS="-Dspark.deploy.defaultCores=1"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参数名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       </w:t>
      </w:r>
      <w:r>
        <w:rPr>
          <w:rFonts w:hint="eastAsia"/>
        </w:rPr>
        <w:t>默认值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含义</w:t>
      </w:r>
    </w:p>
    <w:p w:rsidR="00490DBC" w:rsidRDefault="00490DBC" w:rsidP="00490DBC">
      <w:r>
        <w:rPr>
          <w:rFonts w:hint="eastAsia"/>
        </w:rPr>
        <w:t>spark.deploy.retainedApplications</w:t>
      </w:r>
      <w:r>
        <w:rPr>
          <w:rFonts w:hint="eastAsia"/>
        </w:rPr>
        <w:tab/>
      </w:r>
      <w:r>
        <w:t xml:space="preserve"> </w:t>
      </w:r>
      <w:r>
        <w:rPr>
          <w:rFonts w:hint="eastAsia"/>
        </w:rPr>
        <w:t>200</w:t>
      </w:r>
      <w:r>
        <w:t xml:space="preserve"> </w:t>
      </w:r>
      <w:r>
        <w:rPr>
          <w:rFonts w:hint="eastAsia"/>
        </w:rPr>
        <w:t>在</w:t>
      </w:r>
      <w:r>
        <w:rPr>
          <w:rFonts w:hint="eastAsia"/>
        </w:rPr>
        <w:t>spark web ui</w:t>
      </w:r>
      <w:r>
        <w:rPr>
          <w:rFonts w:hint="eastAsia"/>
        </w:rPr>
        <w:t>上最多显示多少个</w:t>
      </w:r>
      <w:r>
        <w:rPr>
          <w:rFonts w:hint="eastAsia"/>
        </w:rPr>
        <w:t>application</w:t>
      </w:r>
      <w:r>
        <w:rPr>
          <w:rFonts w:hint="eastAsia"/>
        </w:rPr>
        <w:t>的信息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spark.deploy.retainedDrivers</w:t>
      </w:r>
      <w:r>
        <w:rPr>
          <w:rFonts w:hint="eastAsia"/>
        </w:rPr>
        <w:tab/>
        <w:t xml:space="preserve">    200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</w:t>
      </w:r>
      <w:r>
        <w:rPr>
          <w:rFonts w:hint="eastAsia"/>
        </w:rPr>
        <w:t>spark web ui</w:t>
      </w:r>
      <w:r>
        <w:rPr>
          <w:rFonts w:hint="eastAsia"/>
        </w:rPr>
        <w:t>上最多显示多少个</w:t>
      </w:r>
      <w:r>
        <w:rPr>
          <w:rFonts w:hint="eastAsia"/>
        </w:rPr>
        <w:t>driver</w:t>
      </w:r>
      <w:r>
        <w:rPr>
          <w:rFonts w:hint="eastAsia"/>
        </w:rPr>
        <w:t>的信息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spark.deploy.spreadOut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t>t</w:t>
      </w:r>
      <w:r>
        <w:rPr>
          <w:rFonts w:hint="eastAsia"/>
        </w:rPr>
        <w:t>rue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资源调度策略，</w:t>
      </w:r>
      <w:r>
        <w:rPr>
          <w:rFonts w:hint="eastAsia"/>
        </w:rPr>
        <w:t>spreadOut</w:t>
      </w:r>
      <w:r>
        <w:rPr>
          <w:rFonts w:hint="eastAsia"/>
        </w:rPr>
        <w:t>会尽量将</w:t>
      </w:r>
      <w:r>
        <w:rPr>
          <w:rFonts w:hint="eastAsia"/>
        </w:rPr>
        <w:t>application</w:t>
      </w:r>
      <w:r>
        <w:rPr>
          <w:rFonts w:hint="eastAsia"/>
        </w:rPr>
        <w:t>的</w:t>
      </w:r>
      <w:r>
        <w:rPr>
          <w:rFonts w:hint="eastAsia"/>
        </w:rPr>
        <w:t>executor</w:t>
      </w:r>
      <w:r>
        <w:rPr>
          <w:rFonts w:hint="eastAsia"/>
        </w:rPr>
        <w:t>进程分布在更多</w:t>
      </w:r>
      <w:r>
        <w:rPr>
          <w:rFonts w:hint="eastAsia"/>
        </w:rPr>
        <w:t>worker</w:t>
      </w:r>
      <w:r>
        <w:rPr>
          <w:rFonts w:hint="eastAsia"/>
        </w:rPr>
        <w:t>上，适合基于</w:t>
      </w:r>
      <w:r>
        <w:rPr>
          <w:rFonts w:hint="eastAsia"/>
        </w:rPr>
        <w:t>hdfs</w:t>
      </w:r>
      <w:r>
        <w:rPr>
          <w:rFonts w:hint="eastAsia"/>
        </w:rPr>
        <w:t>文件计算的情况，提升数据本地化概率；非</w:t>
      </w:r>
      <w:r>
        <w:rPr>
          <w:rFonts w:hint="eastAsia"/>
        </w:rPr>
        <w:t>spreadOut</w:t>
      </w:r>
      <w:r>
        <w:rPr>
          <w:rFonts w:hint="eastAsia"/>
        </w:rPr>
        <w:t>会尽量将</w:t>
      </w:r>
      <w:r>
        <w:rPr>
          <w:rFonts w:hint="eastAsia"/>
        </w:rPr>
        <w:t>executor</w:t>
      </w:r>
      <w:r>
        <w:rPr>
          <w:rFonts w:hint="eastAsia"/>
        </w:rPr>
        <w:t>分配到一个</w:t>
      </w:r>
      <w:r>
        <w:rPr>
          <w:rFonts w:hint="eastAsia"/>
        </w:rPr>
        <w:t>worker</w:t>
      </w:r>
      <w:r>
        <w:rPr>
          <w:rFonts w:hint="eastAsia"/>
        </w:rPr>
        <w:t>上，适合计算密集型的作业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spark.deploy.defaultCores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无限大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spark</w:t>
      </w:r>
      <w:r>
        <w:rPr>
          <w:rFonts w:hint="eastAsia"/>
        </w:rPr>
        <w:t>作业最多在</w:t>
      </w:r>
      <w:r>
        <w:rPr>
          <w:rFonts w:hint="eastAsia"/>
        </w:rPr>
        <w:t>standalone</w:t>
      </w:r>
      <w:r>
        <w:rPr>
          <w:rFonts w:hint="eastAsia"/>
        </w:rPr>
        <w:t>集群中使用多少个</w:t>
      </w:r>
      <w:r>
        <w:rPr>
          <w:rFonts w:hint="eastAsia"/>
        </w:rPr>
        <w:t>cpu core</w:t>
      </w:r>
      <w:r>
        <w:rPr>
          <w:rFonts w:hint="eastAsia"/>
        </w:rPr>
        <w:t>，默认是无限大，有多少用多少</w:t>
      </w:r>
    </w:p>
    <w:p w:rsidR="00490DBC" w:rsidRDefault="00490DBC" w:rsidP="00490DBC">
      <w:r>
        <w:rPr>
          <w:rFonts w:hint="eastAsia"/>
        </w:rPr>
        <w:t>spark.deploy.timeout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60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单位秒，一个</w:t>
      </w:r>
      <w:r>
        <w:rPr>
          <w:rFonts w:hint="eastAsia"/>
        </w:rPr>
        <w:t>worker</w:t>
      </w:r>
      <w:r>
        <w:rPr>
          <w:rFonts w:hint="eastAsia"/>
        </w:rPr>
        <w:t>多少时间没有响应之后，</w:t>
      </w:r>
      <w:r>
        <w:rPr>
          <w:rFonts w:hint="eastAsia"/>
        </w:rPr>
        <w:t>master</w:t>
      </w:r>
      <w:r>
        <w:rPr>
          <w:rFonts w:hint="eastAsia"/>
        </w:rPr>
        <w:t>认为</w:t>
      </w:r>
      <w:r>
        <w:rPr>
          <w:rFonts w:hint="eastAsia"/>
        </w:rPr>
        <w:t>worker</w:t>
      </w:r>
      <w:r>
        <w:rPr>
          <w:rFonts w:hint="eastAsia"/>
        </w:rPr>
        <w:t>挂掉了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SPARK_LOCAL_DIRS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的工作目录，包括了</w:t>
      </w:r>
      <w:r>
        <w:rPr>
          <w:rFonts w:hint="eastAsia"/>
        </w:rPr>
        <w:t>shuffle map</w:t>
      </w:r>
      <w:r>
        <w:rPr>
          <w:rFonts w:hint="eastAsia"/>
        </w:rPr>
        <w:t>输出文件，以及持久化到磁盘的</w:t>
      </w:r>
      <w:r>
        <w:rPr>
          <w:rFonts w:hint="eastAsia"/>
        </w:rPr>
        <w:t>RDD</w:t>
      </w:r>
      <w:r>
        <w:rPr>
          <w:rFonts w:hint="eastAsia"/>
        </w:rPr>
        <w:t>等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节点的端口号，默认是随机的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SPARK_WORKER_WEBUI_PORT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节点的</w:t>
      </w:r>
      <w:r>
        <w:rPr>
          <w:rFonts w:hint="eastAsia"/>
        </w:rPr>
        <w:t>web ui</w:t>
      </w:r>
      <w:r>
        <w:rPr>
          <w:rFonts w:hint="eastAsia"/>
        </w:rPr>
        <w:t>端口号，默认</w:t>
      </w:r>
      <w:r>
        <w:rPr>
          <w:rFonts w:hint="eastAsia"/>
        </w:rPr>
        <w:lastRenderedPageBreak/>
        <w:t>是</w:t>
      </w:r>
      <w:r>
        <w:rPr>
          <w:rFonts w:hint="eastAsia"/>
        </w:rPr>
        <w:t>8081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SPARK_WORKER_CORES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节点上，允许</w:t>
      </w:r>
      <w:r>
        <w:rPr>
          <w:rFonts w:hint="eastAsia"/>
        </w:rPr>
        <w:t>spark</w:t>
      </w:r>
      <w:r>
        <w:rPr>
          <w:rFonts w:hint="eastAsia"/>
        </w:rPr>
        <w:t>作业使用的最大</w:t>
      </w:r>
      <w:r>
        <w:rPr>
          <w:rFonts w:hint="eastAsia"/>
        </w:rPr>
        <w:t>cpu</w:t>
      </w:r>
      <w:r>
        <w:rPr>
          <w:rFonts w:hint="eastAsia"/>
        </w:rPr>
        <w:t>数量，默认是机器上所有的</w:t>
      </w:r>
      <w:r>
        <w:rPr>
          <w:rFonts w:hint="eastAsia"/>
        </w:rPr>
        <w:t>cpu core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SPARK_WORKER_MEMORY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节点上，允许</w:t>
      </w:r>
      <w:r>
        <w:rPr>
          <w:rFonts w:hint="eastAsia"/>
        </w:rPr>
        <w:t>spark</w:t>
      </w:r>
      <w:r>
        <w:rPr>
          <w:rFonts w:hint="eastAsia"/>
        </w:rPr>
        <w:t>作业使用的最大内存量，格式为</w:t>
      </w:r>
      <w:r>
        <w:rPr>
          <w:rFonts w:hint="eastAsia"/>
        </w:rPr>
        <w:t>1000m</w:t>
      </w:r>
      <w:r>
        <w:rPr>
          <w:rFonts w:hint="eastAsia"/>
        </w:rPr>
        <w:t>，</w:t>
      </w:r>
      <w:r>
        <w:rPr>
          <w:rFonts w:hint="eastAsia"/>
        </w:rPr>
        <w:t>2g</w:t>
      </w:r>
      <w:r>
        <w:rPr>
          <w:rFonts w:hint="eastAsia"/>
        </w:rPr>
        <w:t>等，默认最小是</w:t>
      </w:r>
      <w:r>
        <w:rPr>
          <w:rFonts w:hint="eastAsia"/>
        </w:rPr>
        <w:t>1g</w:t>
      </w:r>
      <w:r>
        <w:rPr>
          <w:rFonts w:hint="eastAsia"/>
        </w:rPr>
        <w:t>内存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就是说，有些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的配置，可以在</w:t>
      </w:r>
      <w:r>
        <w:rPr>
          <w:rFonts w:hint="eastAsia"/>
        </w:rPr>
        <w:t>spark-env.sh</w:t>
      </w:r>
      <w:r>
        <w:rPr>
          <w:rFonts w:hint="eastAsia"/>
        </w:rPr>
        <w:t>中部署时即配置，但是也可以在</w:t>
      </w:r>
      <w:r>
        <w:rPr>
          <w:rFonts w:hint="eastAsia"/>
        </w:rPr>
        <w:t>start-slave.sh</w:t>
      </w:r>
      <w:r>
        <w:rPr>
          <w:rFonts w:hint="eastAsia"/>
        </w:rPr>
        <w:t>脚本启动进程时命令行参数设置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但是命令行参数的优先级比较高，会覆盖掉</w:t>
      </w:r>
      <w:r>
        <w:rPr>
          <w:rFonts w:hint="eastAsia"/>
        </w:rPr>
        <w:t>spark-env.sh</w:t>
      </w:r>
      <w:r>
        <w:rPr>
          <w:rFonts w:hint="eastAsia"/>
        </w:rPr>
        <w:t>中的配置</w:t>
      </w:r>
    </w:p>
    <w:p w:rsidR="00490DBC" w:rsidRDefault="00490DBC" w:rsidP="00490DBC">
      <w:r>
        <w:rPr>
          <w:rFonts w:hint="eastAsia"/>
        </w:rPr>
        <w:t>比如说，上一讲我们的实验，</w:t>
      </w:r>
      <w:r>
        <w:rPr>
          <w:rFonts w:hint="eastAsia"/>
        </w:rPr>
        <w:t>worker</w:t>
      </w:r>
      <w:r>
        <w:rPr>
          <w:rFonts w:hint="eastAsia"/>
        </w:rPr>
        <w:t>的内存默认是</w:t>
      </w:r>
      <w:r>
        <w:rPr>
          <w:rFonts w:hint="eastAsia"/>
        </w:rPr>
        <w:t>1g</w:t>
      </w:r>
      <w:r>
        <w:rPr>
          <w:rFonts w:hint="eastAsia"/>
        </w:rPr>
        <w:t>，但是我们通过</w:t>
      </w:r>
      <w:r>
        <w:rPr>
          <w:rFonts w:hint="eastAsia"/>
        </w:rPr>
        <w:t>--memory 500m</w:t>
      </w:r>
      <w:r>
        <w:rPr>
          <w:rFonts w:hint="eastAsia"/>
        </w:rPr>
        <w:t>，是可以覆盖掉这个属性的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SPARK_WORKER_INSTANCES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当前机器上的</w:t>
      </w:r>
      <w:r>
        <w:rPr>
          <w:rFonts w:hint="eastAsia"/>
        </w:rPr>
        <w:t>worker</w:t>
      </w:r>
      <w:r>
        <w:rPr>
          <w:rFonts w:hint="eastAsia"/>
        </w:rPr>
        <w:t>进程数量，默认是</w:t>
      </w:r>
      <w:r>
        <w:rPr>
          <w:rFonts w:hint="eastAsia"/>
        </w:rPr>
        <w:t>1</w:t>
      </w:r>
      <w:r>
        <w:rPr>
          <w:rFonts w:hint="eastAsia"/>
        </w:rPr>
        <w:t>，可以设置成多个，但是这时一定要设置</w:t>
      </w:r>
      <w:r>
        <w:rPr>
          <w:rFonts w:hint="eastAsia"/>
        </w:rPr>
        <w:t>SPARK_WORKER_CORES</w:t>
      </w:r>
      <w:r>
        <w:rPr>
          <w:rFonts w:hint="eastAsia"/>
        </w:rPr>
        <w:t>，限制每个</w:t>
      </w:r>
      <w:r>
        <w:rPr>
          <w:rFonts w:hint="eastAsia"/>
        </w:rPr>
        <w:t>worker</w:t>
      </w:r>
      <w:r>
        <w:rPr>
          <w:rFonts w:hint="eastAsia"/>
        </w:rPr>
        <w:t>的</w:t>
      </w:r>
      <w:r>
        <w:rPr>
          <w:rFonts w:hint="eastAsia"/>
        </w:rPr>
        <w:t>cpu</w:t>
      </w:r>
      <w:r>
        <w:rPr>
          <w:rFonts w:hint="eastAsia"/>
        </w:rPr>
        <w:t>数量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SPARK_WORKER_DIR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spark</w:t>
      </w:r>
      <w:r>
        <w:rPr>
          <w:rFonts w:hint="eastAsia"/>
        </w:rPr>
        <w:t>作业的工作目录，包括了作业的日志等，默认是</w:t>
      </w:r>
      <w:r>
        <w:rPr>
          <w:rFonts w:hint="eastAsia"/>
        </w:rPr>
        <w:t>spark_home/work</w:t>
      </w:r>
    </w:p>
    <w:p w:rsidR="00F1017C" w:rsidRDefault="00490DBC" w:rsidP="00F1017C">
      <w:pPr>
        <w:pStyle w:val="4"/>
      </w:pPr>
      <w:r>
        <w:rPr>
          <w:rFonts w:hint="eastAsia"/>
        </w:rPr>
        <w:t>SPARK_WORKER_OPTS</w:t>
      </w:r>
      <w:r>
        <w:rPr>
          <w:rFonts w:hint="eastAsia"/>
        </w:rPr>
        <w:tab/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worker</w:t>
      </w:r>
      <w:r>
        <w:rPr>
          <w:rFonts w:hint="eastAsia"/>
        </w:rPr>
        <w:t>的额外参数，使用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参数名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默认值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含义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spark.worker.cleanup.enabled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false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是否启动自动清理</w:t>
      </w:r>
      <w:r>
        <w:rPr>
          <w:rFonts w:hint="eastAsia"/>
        </w:rPr>
        <w:t>worker</w:t>
      </w:r>
      <w:r>
        <w:rPr>
          <w:rFonts w:hint="eastAsia"/>
        </w:rPr>
        <w:t>工作目录，默认是</w:t>
      </w:r>
      <w:r>
        <w:rPr>
          <w:rFonts w:hint="eastAsia"/>
        </w:rPr>
        <w:t>false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spark.worker.cleanup.interval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1800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单位秒，自动清理的时间间隔，默认是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spark.worker.cleanup.appDataTtl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7 * 24 * 3600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默认将一个</w:t>
      </w:r>
      <w:r>
        <w:rPr>
          <w:rFonts w:hint="eastAsia"/>
        </w:rPr>
        <w:t>spark</w:t>
      </w:r>
      <w:r>
        <w:rPr>
          <w:rFonts w:hint="eastAsia"/>
        </w:rPr>
        <w:t>作业的文件在</w:t>
      </w:r>
      <w:r>
        <w:rPr>
          <w:rFonts w:hint="eastAsia"/>
        </w:rPr>
        <w:t>worker</w:t>
      </w:r>
      <w:r>
        <w:rPr>
          <w:rFonts w:hint="eastAsia"/>
        </w:rPr>
        <w:t>工作目录保留多少时间，默认是</w:t>
      </w:r>
      <w:r>
        <w:rPr>
          <w:rFonts w:hint="eastAsia"/>
        </w:rPr>
        <w:t>7</w:t>
      </w:r>
      <w:r>
        <w:rPr>
          <w:rFonts w:hint="eastAsia"/>
        </w:rPr>
        <w:t>天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SPARK_DAEMON_MEMORY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分配给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进程自己本身的内存，默认是</w:t>
      </w:r>
      <w:r>
        <w:rPr>
          <w:rFonts w:hint="eastAsia"/>
        </w:rPr>
        <w:t>1g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SPARK_DAEMON_JAVA_OPTS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设置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自己的</w:t>
      </w:r>
      <w:r>
        <w:rPr>
          <w:rFonts w:hint="eastAsia"/>
        </w:rPr>
        <w:t>jvm</w:t>
      </w:r>
      <w:r>
        <w:rPr>
          <w:rFonts w:hint="eastAsia"/>
        </w:rPr>
        <w:t>参数，使用</w:t>
      </w:r>
      <w:r>
        <w:rPr>
          <w:rFonts w:hint="eastAsia"/>
        </w:rPr>
        <w:t>"-Dx=y"</w:t>
      </w:r>
      <w:r>
        <w:rPr>
          <w:rFonts w:hint="eastAsia"/>
        </w:rPr>
        <w:t>设置各个参数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SPARK_PUBLISC_DNS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的公共</w:t>
      </w:r>
      <w:r>
        <w:rPr>
          <w:rFonts w:hint="eastAsia"/>
        </w:rPr>
        <w:t>dns</w:t>
      </w:r>
      <w:r>
        <w:rPr>
          <w:rFonts w:hint="eastAsia"/>
        </w:rPr>
        <w:t>域名，默认是没有的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lastRenderedPageBreak/>
        <w:t>这里提示一下，大家可以观察一下，咱们的内存使用情况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在没有启动</w:t>
      </w:r>
      <w:r>
        <w:rPr>
          <w:rFonts w:hint="eastAsia"/>
        </w:rPr>
        <w:t>spark</w:t>
      </w:r>
      <w:r>
        <w:rPr>
          <w:rFonts w:hint="eastAsia"/>
        </w:rPr>
        <w:t>集群之前，我们的内存使用是</w:t>
      </w:r>
      <w:r>
        <w:rPr>
          <w:rFonts w:hint="eastAsia"/>
        </w:rPr>
        <w:t>1</w:t>
      </w:r>
      <w:r>
        <w:rPr>
          <w:rFonts w:hint="eastAsia"/>
        </w:rPr>
        <w:t>个多</w:t>
      </w:r>
      <w:r>
        <w:rPr>
          <w:rFonts w:hint="eastAsia"/>
        </w:rPr>
        <w:t>g</w:t>
      </w:r>
      <w:r>
        <w:rPr>
          <w:rFonts w:hint="eastAsia"/>
        </w:rPr>
        <w:t>，启动了</w:t>
      </w:r>
      <w:r>
        <w:rPr>
          <w:rFonts w:hint="eastAsia"/>
        </w:rPr>
        <w:t>spark</w:t>
      </w:r>
      <w:r>
        <w:rPr>
          <w:rFonts w:hint="eastAsia"/>
        </w:rPr>
        <w:t>集群之后，就一下子耗费到</w:t>
      </w:r>
      <w:r>
        <w:rPr>
          <w:rFonts w:hint="eastAsia"/>
        </w:rPr>
        <w:t>2</w:t>
      </w:r>
      <w:r>
        <w:rPr>
          <w:rFonts w:hint="eastAsia"/>
        </w:rPr>
        <w:t>个多</w:t>
      </w:r>
      <w:r>
        <w:rPr>
          <w:rFonts w:hint="eastAsia"/>
        </w:rPr>
        <w:t>g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每次又执行一个作业时，可能会耗费到</w:t>
      </w:r>
      <w:r>
        <w:rPr>
          <w:rFonts w:hint="eastAsia"/>
        </w:rPr>
        <w:t>3</w:t>
      </w:r>
      <w:r>
        <w:rPr>
          <w:rFonts w:hint="eastAsia"/>
        </w:rPr>
        <w:t>个多</w:t>
      </w:r>
      <w:r>
        <w:rPr>
          <w:rFonts w:hint="eastAsia"/>
        </w:rPr>
        <w:t>g</w:t>
      </w:r>
      <w:r>
        <w:rPr>
          <w:rFonts w:hint="eastAsia"/>
        </w:rPr>
        <w:t>左右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所以大家就明白了，为什么之前用分布式的集群，每个</w:t>
      </w:r>
      <w:r>
        <w:rPr>
          <w:rFonts w:hint="eastAsia"/>
        </w:rPr>
        <w:t>worker</w:t>
      </w:r>
      <w:r>
        <w:rPr>
          <w:rFonts w:hint="eastAsia"/>
        </w:rPr>
        <w:t>节点才</w:t>
      </w:r>
      <w:r>
        <w:rPr>
          <w:rFonts w:hint="eastAsia"/>
        </w:rPr>
        <w:t>1</w:t>
      </w:r>
      <w:r>
        <w:rPr>
          <w:rFonts w:hint="eastAsia"/>
        </w:rPr>
        <w:t>个</w:t>
      </w:r>
      <w:r>
        <w:rPr>
          <w:rFonts w:hint="eastAsia"/>
        </w:rPr>
        <w:t>g</w:t>
      </w:r>
      <w:r>
        <w:rPr>
          <w:rFonts w:hint="eastAsia"/>
        </w:rPr>
        <w:t>内存，根本是没有办法使用</w:t>
      </w:r>
      <w:r>
        <w:rPr>
          <w:rFonts w:hint="eastAsia"/>
        </w:rPr>
        <w:t>standalone</w:t>
      </w:r>
      <w:r>
        <w:rPr>
          <w:rFonts w:hint="eastAsia"/>
        </w:rPr>
        <w:t>模式和</w:t>
      </w:r>
      <w:r>
        <w:rPr>
          <w:rFonts w:hint="eastAsia"/>
        </w:rPr>
        <w:t>yarn</w:t>
      </w:r>
      <w:r>
        <w:rPr>
          <w:rFonts w:hint="eastAsia"/>
        </w:rPr>
        <w:t>模式运行作业的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上一节课讲解了单独启动</w:t>
      </w:r>
      <w:r>
        <w:rPr>
          <w:rFonts w:hint="eastAsia"/>
        </w:rPr>
        <w:t>spark standalone</w:t>
      </w:r>
      <w:r>
        <w:rPr>
          <w:rFonts w:hint="eastAsia"/>
        </w:rPr>
        <w:t>集群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这一节课，就给大家列出</w:t>
      </w:r>
      <w:r>
        <w:rPr>
          <w:rFonts w:hint="eastAsia"/>
        </w:rPr>
        <w:t>spark</w:t>
      </w:r>
      <w:r>
        <w:rPr>
          <w:rFonts w:hint="eastAsia"/>
        </w:rPr>
        <w:t>所有的启动和关闭</w:t>
      </w:r>
      <w:r>
        <w:rPr>
          <w:rFonts w:hint="eastAsia"/>
        </w:rPr>
        <w:t>shell</w:t>
      </w:r>
      <w:r>
        <w:rPr>
          <w:rFonts w:hint="eastAsia"/>
        </w:rPr>
        <w:t>脚本</w:t>
      </w:r>
    </w:p>
    <w:p w:rsidR="00490DBC" w:rsidRDefault="00490DBC" w:rsidP="00490DBC"/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sbin/start-all.sh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根据配置，在集群中各个节点上，启动一个</w:t>
      </w:r>
      <w:r>
        <w:rPr>
          <w:rFonts w:hint="eastAsia"/>
        </w:rPr>
        <w:t>master</w:t>
      </w:r>
      <w:r>
        <w:rPr>
          <w:rFonts w:hint="eastAsia"/>
        </w:rPr>
        <w:t>进程和多个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sbin/stop-all.sh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在集群中停止所有</w:t>
      </w:r>
      <w:r>
        <w:rPr>
          <w:rFonts w:hint="eastAsia"/>
        </w:rPr>
        <w:t>master</w:t>
      </w:r>
      <w:r>
        <w:rPr>
          <w:rFonts w:hint="eastAsia"/>
        </w:rPr>
        <w:t>和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sbin/start-master.sh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在本地启动一个</w:t>
      </w:r>
      <w:r>
        <w:rPr>
          <w:rFonts w:hint="eastAsia"/>
        </w:rPr>
        <w:t>master</w:t>
      </w:r>
      <w:r>
        <w:rPr>
          <w:rFonts w:hint="eastAsia"/>
        </w:rPr>
        <w:t>进程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sbin/stop-master.sh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关闭</w:t>
      </w:r>
      <w:r>
        <w:rPr>
          <w:rFonts w:hint="eastAsia"/>
        </w:rPr>
        <w:t>master</w:t>
      </w:r>
      <w:r>
        <w:rPr>
          <w:rFonts w:hint="eastAsia"/>
        </w:rPr>
        <w:t>进程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sbin/start-slaves.sh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根据</w:t>
      </w:r>
      <w:r>
        <w:rPr>
          <w:rFonts w:hint="eastAsia"/>
        </w:rPr>
        <w:t>conf/slaves</w:t>
      </w:r>
      <w:r>
        <w:rPr>
          <w:rFonts w:hint="eastAsia"/>
        </w:rPr>
        <w:t>文件中配置的</w:t>
      </w:r>
      <w:r>
        <w:rPr>
          <w:rFonts w:hint="eastAsia"/>
        </w:rPr>
        <w:t>worker</w:t>
      </w:r>
      <w:r>
        <w:rPr>
          <w:rFonts w:hint="eastAsia"/>
        </w:rPr>
        <w:t>节点，启动所有的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pPr>
        <w:rPr>
          <w:rFonts w:hint="eastAsia"/>
        </w:rPr>
      </w:pPr>
      <w:r>
        <w:rPr>
          <w:rFonts w:hint="eastAsia"/>
        </w:rPr>
        <w:t>sbin/stop-slaves.sh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关闭所有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490DBC" w:rsidRDefault="00490DBC" w:rsidP="00490DBC">
      <w:r>
        <w:rPr>
          <w:rFonts w:hint="eastAsia"/>
        </w:rPr>
        <w:t>sbin/start-slave.sh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在本地启动一个</w:t>
      </w:r>
      <w:r>
        <w:rPr>
          <w:rFonts w:hint="eastAsia"/>
        </w:rPr>
        <w:t>worker</w:t>
      </w:r>
      <w:r>
        <w:rPr>
          <w:rFonts w:hint="eastAsia"/>
        </w:rPr>
        <w:t>进程</w:t>
      </w:r>
    </w:p>
    <w:p w:rsidR="00C67A2D" w:rsidRDefault="00C67A2D" w:rsidP="00C67A2D">
      <w:pPr>
        <w:pStyle w:val="2"/>
        <w:spacing w:before="156" w:after="156"/>
      </w:pPr>
      <w:r w:rsidRPr="00C67A2D">
        <w:rPr>
          <w:rFonts w:hint="eastAsia"/>
        </w:rPr>
        <w:t>local</w:t>
      </w:r>
      <w:r w:rsidRPr="00C67A2D">
        <w:rPr>
          <w:rFonts w:hint="eastAsia"/>
        </w:rPr>
        <w:t>模式的基本原理</w:t>
      </w:r>
    </w:p>
    <w:p w:rsidR="00C67A2D" w:rsidRDefault="00C67A2D" w:rsidP="00C67A2D">
      <w:pPr>
        <w:rPr>
          <w:rFonts w:hint="eastAsia"/>
        </w:rPr>
      </w:pPr>
      <w:r>
        <w:rPr>
          <w:rFonts w:hint="eastAsia"/>
        </w:rPr>
        <w:t>local</w:t>
      </w:r>
      <w:r>
        <w:rPr>
          <w:rFonts w:hint="eastAsia"/>
        </w:rPr>
        <w:t>模式下，没有所谓的</w:t>
      </w:r>
      <w:r>
        <w:rPr>
          <w:rFonts w:hint="eastAsia"/>
        </w:rPr>
        <w:t>master+worker</w:t>
      </w:r>
      <w:r>
        <w:rPr>
          <w:rFonts w:hint="eastAsia"/>
        </w:rPr>
        <w:t>这种概念</w:t>
      </w:r>
      <w:r>
        <w:rPr>
          <w:rFonts w:hint="eastAsia"/>
        </w:rPr>
        <w:t xml:space="preserve"> </w:t>
      </w:r>
      <w:r>
        <w:rPr>
          <w:rFonts w:hint="eastAsia"/>
        </w:rPr>
        <w:t>相当于，启动一个本地进程，然后在一个进程内，模拟</w:t>
      </w:r>
      <w:r>
        <w:rPr>
          <w:rFonts w:hint="eastAsia"/>
        </w:rPr>
        <w:t>spark</w:t>
      </w:r>
      <w:r>
        <w:rPr>
          <w:rFonts w:hint="eastAsia"/>
        </w:rPr>
        <w:t>集群中作业的运行</w:t>
      </w:r>
      <w:r>
        <w:rPr>
          <w:rFonts w:hint="eastAsia"/>
        </w:rPr>
        <w:t xml:space="preserve"> </w:t>
      </w:r>
      <w:r>
        <w:rPr>
          <w:rFonts w:hint="eastAsia"/>
        </w:rPr>
        <w:t>一个</w:t>
      </w:r>
      <w:r>
        <w:rPr>
          <w:rFonts w:hint="eastAsia"/>
        </w:rPr>
        <w:t>spark</w:t>
      </w:r>
      <w:r>
        <w:rPr>
          <w:rFonts w:hint="eastAsia"/>
        </w:rPr>
        <w:t>作业，就对应了进程中的一个或多个</w:t>
      </w:r>
      <w:r>
        <w:rPr>
          <w:rFonts w:hint="eastAsia"/>
        </w:rPr>
        <w:t>executor</w:t>
      </w:r>
      <w:r>
        <w:rPr>
          <w:rFonts w:hint="eastAsia"/>
        </w:rPr>
        <w:t>线程</w:t>
      </w:r>
      <w:r>
        <w:rPr>
          <w:rFonts w:hint="eastAsia"/>
        </w:rPr>
        <w:t xml:space="preserve"> </w:t>
      </w:r>
      <w:r>
        <w:rPr>
          <w:rFonts w:hint="eastAsia"/>
        </w:rPr>
        <w:t>就开始执行，包括作业的调度，</w:t>
      </w:r>
      <w:r>
        <w:rPr>
          <w:rFonts w:hint="eastAsia"/>
        </w:rPr>
        <w:t>task</w:t>
      </w:r>
      <w:r>
        <w:rPr>
          <w:rFonts w:hint="eastAsia"/>
        </w:rPr>
        <w:t>分配</w:t>
      </w:r>
    </w:p>
    <w:p w:rsidR="00C67A2D" w:rsidRDefault="00C67A2D" w:rsidP="00C67A2D"/>
    <w:p w:rsidR="00C67A2D" w:rsidRDefault="00C67A2D" w:rsidP="00C67A2D">
      <w:r>
        <w:rPr>
          <w:rFonts w:hint="eastAsia"/>
        </w:rPr>
        <w:t>在实际工作当中，</w:t>
      </w:r>
      <w:r>
        <w:rPr>
          <w:rFonts w:hint="eastAsia"/>
        </w:rPr>
        <w:t>local</w:t>
      </w:r>
      <w:r>
        <w:rPr>
          <w:rFonts w:hint="eastAsia"/>
        </w:rPr>
        <w:t>模式，主要用于测试</w:t>
      </w:r>
      <w:r w:rsidR="00BE6736">
        <w:rPr>
          <w:rFonts w:hint="eastAsia"/>
        </w:rPr>
        <w:t xml:space="preserve">  </w:t>
      </w:r>
      <w:r w:rsidR="00BE6736">
        <w:rPr>
          <w:rFonts w:hint="eastAsia"/>
        </w:rPr>
        <w:t>集群上提交的时候</w:t>
      </w:r>
      <w:r w:rsidR="00BE6736">
        <w:rPr>
          <w:rFonts w:hint="eastAsia"/>
        </w:rPr>
        <w:t xml:space="preserve"> </w:t>
      </w:r>
      <w:r w:rsidR="00BE6736">
        <w:rPr>
          <w:rFonts w:hint="eastAsia"/>
        </w:rPr>
        <w:t>不指定</w:t>
      </w:r>
      <w:r w:rsidR="00BE6736">
        <w:t xml:space="preserve">mater </w:t>
      </w:r>
    </w:p>
    <w:p w:rsidR="00BE6736" w:rsidRDefault="00BE6736" w:rsidP="00C67A2D">
      <w:pPr>
        <w:rPr>
          <w:rFonts w:hint="eastAsia"/>
        </w:rPr>
      </w:pPr>
      <w:r>
        <w:rPr>
          <w:rFonts w:hint="eastAsia"/>
        </w:rPr>
        <w:t>默认为</w:t>
      </w:r>
      <w:r>
        <w:t xml:space="preserve">local </w:t>
      </w:r>
      <w:r>
        <w:rPr>
          <w:rFonts w:hint="eastAsia"/>
        </w:rPr>
        <w:t>模式</w:t>
      </w:r>
      <w:r>
        <w:rPr>
          <w:rFonts w:hint="eastAsia"/>
        </w:rPr>
        <w:t xml:space="preserve"> </w:t>
      </w:r>
      <w:bookmarkStart w:id="0" w:name="_GoBack"/>
      <w:bookmarkEnd w:id="0"/>
    </w:p>
    <w:p w:rsidR="004F6EF3" w:rsidRDefault="004F6EF3" w:rsidP="004F6EF3">
      <w:pPr>
        <w:pStyle w:val="2"/>
        <w:spacing w:before="156" w:after="156"/>
        <w:rPr>
          <w:rFonts w:hint="eastAsia"/>
        </w:rPr>
      </w:pPr>
      <w:r>
        <w:rPr>
          <w:rFonts w:hint="eastAsia"/>
        </w:rPr>
        <w:t>standalone</w:t>
      </w:r>
      <w:r>
        <w:rPr>
          <w:rFonts w:hint="eastAsia"/>
        </w:rPr>
        <w:t>模式下提交</w:t>
      </w:r>
      <w:r>
        <w:rPr>
          <w:rFonts w:hint="eastAsia"/>
        </w:rPr>
        <w:t>spark</w:t>
      </w:r>
      <w:r>
        <w:rPr>
          <w:rFonts w:hint="eastAsia"/>
        </w:rPr>
        <w:t>作业</w:t>
      </w:r>
    </w:p>
    <w:p w:rsidR="004F6EF3" w:rsidRDefault="004F6EF3" w:rsidP="004F6EF3"/>
    <w:p w:rsidR="004F6EF3" w:rsidRDefault="004F6EF3" w:rsidP="004F6EF3">
      <w:pPr>
        <w:rPr>
          <w:rFonts w:hint="eastAsia"/>
        </w:rPr>
      </w:pPr>
      <w:r>
        <w:rPr>
          <w:rFonts w:hint="eastAsia"/>
        </w:rPr>
        <w:t>standalone</w:t>
      </w:r>
      <w:r>
        <w:rPr>
          <w:rFonts w:hint="eastAsia"/>
        </w:rPr>
        <w:t>模式提交，唯一与</w:t>
      </w:r>
      <w:r>
        <w:rPr>
          <w:rFonts w:hint="eastAsia"/>
        </w:rPr>
        <w:t>local</w:t>
      </w:r>
      <w:r>
        <w:rPr>
          <w:rFonts w:hint="eastAsia"/>
        </w:rPr>
        <w:t>区别，就是一定要想办法将</w:t>
      </w:r>
      <w:r>
        <w:rPr>
          <w:rFonts w:hint="eastAsia"/>
        </w:rPr>
        <w:t>master</w:t>
      </w:r>
      <w:r>
        <w:rPr>
          <w:rFonts w:hint="eastAsia"/>
        </w:rPr>
        <w:t>设置成</w:t>
      </w:r>
      <w:r>
        <w:rPr>
          <w:rFonts w:hint="eastAsia"/>
        </w:rPr>
        <w:t>spark://master_ip:port</w:t>
      </w:r>
      <w:r>
        <w:rPr>
          <w:rFonts w:hint="eastAsia"/>
        </w:rPr>
        <w:t>，比如</w:t>
      </w:r>
      <w:r>
        <w:rPr>
          <w:rFonts w:hint="eastAsia"/>
        </w:rPr>
        <w:t>spark://192.168.0.103:7077</w:t>
      </w:r>
    </w:p>
    <w:p w:rsidR="004F6EF3" w:rsidRDefault="004F6EF3" w:rsidP="004F6EF3"/>
    <w:p w:rsidR="004F6EF3" w:rsidRDefault="004F6EF3" w:rsidP="004F6EF3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三种设置</w:t>
      </w:r>
      <w:r>
        <w:rPr>
          <w:rFonts w:hint="eastAsia"/>
        </w:rPr>
        <w:t>master</w:t>
      </w:r>
      <w:r>
        <w:rPr>
          <w:rFonts w:hint="eastAsia"/>
        </w:rPr>
        <w:t>的方式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、硬编码</w:t>
      </w:r>
      <w:r>
        <w:rPr>
          <w:rFonts w:hint="eastAsia"/>
        </w:rPr>
        <w:t>: SparkConf.setMaster("spark://IP:PORT")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spark-submit: --master spark://IP:PORT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spark-shell: --master spark://IP:PORT</w:t>
      </w:r>
    </w:p>
    <w:p w:rsidR="004F6EF3" w:rsidRDefault="004F6EF3" w:rsidP="004F6EF3"/>
    <w:p w:rsidR="004F6EF3" w:rsidRDefault="004F6EF3" w:rsidP="004F6EF3">
      <w:pPr>
        <w:rPr>
          <w:rFonts w:hint="eastAsia"/>
        </w:rPr>
      </w:pPr>
      <w:r>
        <w:rPr>
          <w:rFonts w:hint="eastAsia"/>
        </w:rPr>
        <w:t>通常来说，上面三种写法，使用第二种，是最合适</w:t>
      </w:r>
    </w:p>
    <w:p w:rsidR="004F6EF3" w:rsidRDefault="004F6EF3" w:rsidP="004F6EF3"/>
    <w:p w:rsidR="004F6EF3" w:rsidRDefault="004F6EF3" w:rsidP="004F6EF3">
      <w:pPr>
        <w:rPr>
          <w:rFonts w:hint="eastAsia"/>
        </w:rPr>
      </w:pPr>
      <w:r>
        <w:rPr>
          <w:rFonts w:hint="eastAsia"/>
        </w:rPr>
        <w:t>一般我们都是用</w:t>
      </w:r>
      <w:r>
        <w:rPr>
          <w:rFonts w:hint="eastAsia"/>
        </w:rPr>
        <w:t>spark-submit</w:t>
      </w:r>
      <w:r>
        <w:rPr>
          <w:rFonts w:hint="eastAsia"/>
        </w:rPr>
        <w:t>脚本来提交</w:t>
      </w:r>
      <w:r>
        <w:rPr>
          <w:rFonts w:hint="eastAsia"/>
        </w:rPr>
        <w:t>spark application</w:t>
      </w:r>
      <w:r>
        <w:rPr>
          <w:rFonts w:hint="eastAsia"/>
        </w:rPr>
        <w:t>的，很少用</w:t>
      </w:r>
      <w:r>
        <w:rPr>
          <w:rFonts w:hint="eastAsia"/>
        </w:rPr>
        <w:t>spark-shell</w:t>
      </w:r>
      <w:r>
        <w:rPr>
          <w:rFonts w:hint="eastAsia"/>
        </w:rPr>
        <w:t>，</w:t>
      </w:r>
      <w:r>
        <w:rPr>
          <w:rFonts w:hint="eastAsia"/>
        </w:rPr>
        <w:t>spark-shell</w:t>
      </w:r>
      <w:r>
        <w:rPr>
          <w:rFonts w:hint="eastAsia"/>
        </w:rPr>
        <w:t>仅仅用于实验和测试一些特别简单的</w:t>
      </w:r>
      <w:r>
        <w:rPr>
          <w:rFonts w:hint="eastAsia"/>
        </w:rPr>
        <w:t>spark</w:t>
      </w:r>
      <w:r>
        <w:rPr>
          <w:rFonts w:hint="eastAsia"/>
        </w:rPr>
        <w:t>作业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使用</w:t>
      </w:r>
      <w:r>
        <w:rPr>
          <w:rFonts w:hint="eastAsia"/>
        </w:rPr>
        <w:t>spark-submit</w:t>
      </w:r>
      <w:r>
        <w:rPr>
          <w:rFonts w:hint="eastAsia"/>
        </w:rPr>
        <w:t>脚本来提交时，还可以指定两种</w:t>
      </w:r>
      <w:r>
        <w:rPr>
          <w:rFonts w:hint="eastAsia"/>
        </w:rPr>
        <w:t>deploy mode</w:t>
      </w:r>
      <w:r>
        <w:rPr>
          <w:rFonts w:hint="eastAsia"/>
        </w:rPr>
        <w:t>，</w:t>
      </w:r>
      <w:r>
        <w:rPr>
          <w:rFonts w:hint="eastAsia"/>
        </w:rPr>
        <w:t>spark standalone cluster</w:t>
      </w:r>
      <w:r>
        <w:rPr>
          <w:rFonts w:hint="eastAsia"/>
        </w:rPr>
        <w:t>支持</w:t>
      </w:r>
      <w:r>
        <w:rPr>
          <w:rFonts w:hint="eastAsia"/>
        </w:rPr>
        <w:t>client mode</w:t>
      </w:r>
      <w:r>
        <w:rPr>
          <w:rFonts w:hint="eastAsia"/>
        </w:rPr>
        <w:t>和</w:t>
      </w:r>
      <w:r>
        <w:rPr>
          <w:rFonts w:hint="eastAsia"/>
        </w:rPr>
        <w:t>cluster mode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client mode</w:t>
      </w:r>
      <w:r>
        <w:rPr>
          <w:rFonts w:hint="eastAsia"/>
        </w:rPr>
        <w:t>下，你在哪台机器上用</w:t>
      </w:r>
      <w:r>
        <w:rPr>
          <w:rFonts w:hint="eastAsia"/>
        </w:rPr>
        <w:t>spark-submit</w:t>
      </w:r>
      <w:r>
        <w:rPr>
          <w:rFonts w:hint="eastAsia"/>
        </w:rPr>
        <w:t>脚本提交</w:t>
      </w:r>
      <w:r>
        <w:rPr>
          <w:rFonts w:hint="eastAsia"/>
        </w:rPr>
        <w:t>application</w:t>
      </w:r>
      <w:r>
        <w:rPr>
          <w:rFonts w:hint="eastAsia"/>
        </w:rPr>
        <w:t>，</w:t>
      </w:r>
      <w:r>
        <w:rPr>
          <w:rFonts w:hint="eastAsia"/>
        </w:rPr>
        <w:t>driver</w:t>
      </w:r>
      <w:r>
        <w:rPr>
          <w:rFonts w:hint="eastAsia"/>
        </w:rPr>
        <w:t>就会在那台机器上启动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cluster mode</w:t>
      </w:r>
      <w:r>
        <w:rPr>
          <w:rFonts w:hint="eastAsia"/>
        </w:rPr>
        <w:t>下，</w:t>
      </w:r>
      <w:r>
        <w:rPr>
          <w:rFonts w:hint="eastAsia"/>
        </w:rPr>
        <w:t>driver</w:t>
      </w:r>
      <w:r>
        <w:rPr>
          <w:rFonts w:hint="eastAsia"/>
        </w:rPr>
        <w:t>会通过</w:t>
      </w:r>
      <w:r>
        <w:rPr>
          <w:rFonts w:hint="eastAsia"/>
        </w:rPr>
        <w:t>master</w:t>
      </w:r>
      <w:r>
        <w:rPr>
          <w:rFonts w:hint="eastAsia"/>
        </w:rPr>
        <w:t>进程，随机被分配给某一个</w:t>
      </w:r>
      <w:r>
        <w:rPr>
          <w:rFonts w:hint="eastAsia"/>
        </w:rPr>
        <w:t>worker</w:t>
      </w:r>
      <w:r>
        <w:rPr>
          <w:rFonts w:hint="eastAsia"/>
        </w:rPr>
        <w:t>进程来启动</w:t>
      </w:r>
    </w:p>
    <w:p w:rsidR="004F6EF3" w:rsidRDefault="004F6EF3" w:rsidP="004F6EF3"/>
    <w:p w:rsidR="004F6EF3" w:rsidRDefault="004F6EF3" w:rsidP="004F6EF3">
      <w:pPr>
        <w:rPr>
          <w:rFonts w:hint="eastAsia"/>
        </w:rPr>
      </w:pPr>
      <w:r>
        <w:rPr>
          <w:rFonts w:hint="eastAsia"/>
        </w:rPr>
        <w:t>这里我们就知道了，</w:t>
      </w:r>
      <w:r>
        <w:rPr>
          <w:rFonts w:hint="eastAsia"/>
        </w:rPr>
        <w:t>standalone</w:t>
      </w:r>
      <w:r>
        <w:rPr>
          <w:rFonts w:hint="eastAsia"/>
        </w:rPr>
        <w:t>模式，是要在</w:t>
      </w:r>
      <w:r>
        <w:rPr>
          <w:rFonts w:hint="eastAsia"/>
        </w:rPr>
        <w:t>spark-submit</w:t>
      </w:r>
      <w:r>
        <w:rPr>
          <w:rFonts w:hint="eastAsia"/>
        </w:rPr>
        <w:t>中，用</w:t>
      </w:r>
      <w:r>
        <w:rPr>
          <w:rFonts w:hint="eastAsia"/>
        </w:rPr>
        <w:t>--master</w:t>
      </w:r>
      <w:r>
        <w:rPr>
          <w:rFonts w:hint="eastAsia"/>
        </w:rPr>
        <w:t>指定</w:t>
      </w:r>
      <w:r>
        <w:rPr>
          <w:rFonts w:hint="eastAsia"/>
        </w:rPr>
        <w:t>Master</w:t>
      </w:r>
      <w:r>
        <w:rPr>
          <w:rFonts w:hint="eastAsia"/>
        </w:rPr>
        <w:t>进程的</w:t>
      </w:r>
      <w:r>
        <w:rPr>
          <w:rFonts w:hint="eastAsia"/>
        </w:rPr>
        <w:t>URL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其次，使用</w:t>
      </w:r>
      <w:r>
        <w:rPr>
          <w:rFonts w:hint="eastAsia"/>
        </w:rPr>
        <w:t>standalone client</w:t>
      </w:r>
      <w:r>
        <w:rPr>
          <w:rFonts w:hint="eastAsia"/>
        </w:rPr>
        <w:t>模式或</w:t>
      </w:r>
      <w:r>
        <w:rPr>
          <w:rFonts w:hint="eastAsia"/>
        </w:rPr>
        <w:t>cluster</w:t>
      </w:r>
      <w:r>
        <w:rPr>
          <w:rFonts w:hint="eastAsia"/>
        </w:rPr>
        <w:t>模式，是要在</w:t>
      </w:r>
      <w:r>
        <w:rPr>
          <w:rFonts w:hint="eastAsia"/>
        </w:rPr>
        <w:t>spark-submit</w:t>
      </w:r>
      <w:r>
        <w:rPr>
          <w:rFonts w:hint="eastAsia"/>
        </w:rPr>
        <w:t>中，使用</w:t>
      </w:r>
      <w:r>
        <w:rPr>
          <w:rFonts w:hint="eastAsia"/>
        </w:rPr>
        <w:t>--deploy-mode client/cluster</w:t>
      </w:r>
      <w:r>
        <w:rPr>
          <w:rFonts w:hint="eastAsia"/>
        </w:rPr>
        <w:t>来设置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默认，如果你不设置</w:t>
      </w:r>
      <w:r>
        <w:rPr>
          <w:rFonts w:hint="eastAsia"/>
        </w:rPr>
        <w:t>--deploy-mode</w:t>
      </w:r>
      <w:r>
        <w:rPr>
          <w:rFonts w:hint="eastAsia"/>
        </w:rPr>
        <w:t>，那么就是</w:t>
      </w:r>
      <w:r>
        <w:rPr>
          <w:rFonts w:hint="eastAsia"/>
        </w:rPr>
        <w:t>client</w:t>
      </w:r>
      <w:r>
        <w:rPr>
          <w:rFonts w:hint="eastAsia"/>
        </w:rPr>
        <w:t>模式</w:t>
      </w:r>
    </w:p>
    <w:p w:rsidR="004F6EF3" w:rsidRDefault="004F6EF3" w:rsidP="004F6EF3"/>
    <w:p w:rsidR="004F6EF3" w:rsidRDefault="004F6EF3" w:rsidP="004F6EF3">
      <w:pPr>
        <w:rPr>
          <w:rFonts w:hint="eastAsia"/>
        </w:rPr>
      </w:pPr>
      <w:r w:rsidRPr="002F0802">
        <w:rPr>
          <w:rFonts w:hint="eastAsia"/>
          <w:highlight w:val="yellow"/>
        </w:rPr>
        <w:t>使用</w:t>
      </w:r>
      <w:r w:rsidRPr="002F0802">
        <w:rPr>
          <w:rFonts w:hint="eastAsia"/>
          <w:highlight w:val="yellow"/>
        </w:rPr>
        <w:t>spark-submit</w:t>
      </w:r>
      <w:r w:rsidRPr="002F0802">
        <w:rPr>
          <w:rFonts w:hint="eastAsia"/>
          <w:highlight w:val="yellow"/>
        </w:rPr>
        <w:t>脚本来提交</w:t>
      </w:r>
      <w:r w:rsidRPr="002F0802">
        <w:rPr>
          <w:rFonts w:hint="eastAsia"/>
          <w:highlight w:val="yellow"/>
        </w:rPr>
        <w:t>application</w:t>
      </w:r>
      <w:r w:rsidRPr="002F0802">
        <w:rPr>
          <w:rFonts w:hint="eastAsia"/>
          <w:highlight w:val="yellow"/>
        </w:rPr>
        <w:t>时，</w:t>
      </w:r>
      <w:r w:rsidRPr="002F0802">
        <w:rPr>
          <w:rFonts w:hint="eastAsia"/>
          <w:highlight w:val="yellow"/>
        </w:rPr>
        <w:t>application jar</w:t>
      </w:r>
      <w:r w:rsidRPr="002F0802">
        <w:rPr>
          <w:rFonts w:hint="eastAsia"/>
          <w:highlight w:val="yellow"/>
        </w:rPr>
        <w:t>是会自动被分发到所有</w:t>
      </w:r>
      <w:r w:rsidRPr="002F0802">
        <w:rPr>
          <w:rFonts w:hint="eastAsia"/>
          <w:highlight w:val="yellow"/>
        </w:rPr>
        <w:t>worker</w:t>
      </w:r>
      <w:r w:rsidRPr="002F0802">
        <w:rPr>
          <w:rFonts w:hint="eastAsia"/>
          <w:highlight w:val="yellow"/>
        </w:rPr>
        <w:t>节点上去的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对于你的</w:t>
      </w:r>
      <w:r>
        <w:rPr>
          <w:rFonts w:hint="eastAsia"/>
        </w:rPr>
        <w:t>application</w:t>
      </w:r>
      <w:r>
        <w:rPr>
          <w:rFonts w:hint="eastAsia"/>
        </w:rPr>
        <w:t>依赖的额外</w:t>
      </w:r>
      <w:r>
        <w:rPr>
          <w:rFonts w:hint="eastAsia"/>
        </w:rPr>
        <w:t>jar</w:t>
      </w:r>
      <w:r>
        <w:rPr>
          <w:rFonts w:hint="eastAsia"/>
        </w:rPr>
        <w:t>包，可以通过</w:t>
      </w:r>
      <w:r>
        <w:rPr>
          <w:rFonts w:hint="eastAsia"/>
        </w:rPr>
        <w:t>spark-submit</w:t>
      </w:r>
      <w:r>
        <w:rPr>
          <w:rFonts w:hint="eastAsia"/>
        </w:rPr>
        <w:t>脚本中的</w:t>
      </w:r>
      <w:r w:rsidRPr="002F0802">
        <w:rPr>
          <w:rFonts w:hint="eastAsia"/>
          <w:highlight w:val="yellow"/>
        </w:rPr>
        <w:t>--jars</w:t>
      </w:r>
      <w:r>
        <w:rPr>
          <w:rFonts w:hint="eastAsia"/>
        </w:rPr>
        <w:t>标识，来指定，可以使用逗号分隔多个</w:t>
      </w:r>
      <w:r>
        <w:rPr>
          <w:rFonts w:hint="eastAsia"/>
        </w:rPr>
        <w:t>jar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比如说，你写</w:t>
      </w:r>
      <w:r>
        <w:rPr>
          <w:rFonts w:hint="eastAsia"/>
        </w:rPr>
        <w:t>spark-sql</w:t>
      </w:r>
      <w:r>
        <w:rPr>
          <w:rFonts w:hint="eastAsia"/>
        </w:rPr>
        <w:t>的时候，有的时候，在作业中，要往</w:t>
      </w:r>
      <w:r>
        <w:rPr>
          <w:rFonts w:hint="eastAsia"/>
        </w:rPr>
        <w:t>mysql</w:t>
      </w:r>
      <w:r>
        <w:rPr>
          <w:rFonts w:hint="eastAsia"/>
        </w:rPr>
        <w:t>中写数据，此时可能会出现找不到</w:t>
      </w:r>
      <w:r>
        <w:rPr>
          <w:rFonts w:hint="eastAsia"/>
        </w:rPr>
        <w:t>mysql</w:t>
      </w:r>
      <w:r>
        <w:rPr>
          <w:rFonts w:hint="eastAsia"/>
        </w:rPr>
        <w:t>驱动</w:t>
      </w:r>
      <w:r>
        <w:rPr>
          <w:rFonts w:hint="eastAsia"/>
        </w:rPr>
        <w:t>jar</w:t>
      </w:r>
      <w:r>
        <w:rPr>
          <w:rFonts w:hint="eastAsia"/>
        </w:rPr>
        <w:t>包的情况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此时，就需要你手动在</w:t>
      </w:r>
      <w:r>
        <w:rPr>
          <w:rFonts w:hint="eastAsia"/>
        </w:rPr>
        <w:t>spark-submit</w:t>
      </w:r>
      <w:r>
        <w:rPr>
          <w:rFonts w:hint="eastAsia"/>
        </w:rPr>
        <w:t>脚本中，使用</w:t>
      </w:r>
      <w:r>
        <w:rPr>
          <w:rFonts w:hint="eastAsia"/>
        </w:rPr>
        <w:t>--jars</w:t>
      </w:r>
      <w:r>
        <w:rPr>
          <w:rFonts w:hint="eastAsia"/>
        </w:rPr>
        <w:t>，加入一些依赖的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4F6EF3" w:rsidRDefault="004F6EF3" w:rsidP="004F6EF3"/>
    <w:p w:rsidR="004F6EF3" w:rsidRDefault="004F6EF3" w:rsidP="009E09B8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我们提交</w:t>
      </w:r>
      <w:r>
        <w:rPr>
          <w:rFonts w:hint="eastAsia"/>
        </w:rPr>
        <w:t>standalone client</w:t>
      </w:r>
      <w:r>
        <w:rPr>
          <w:rFonts w:hint="eastAsia"/>
        </w:rPr>
        <w:t>模式的作业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--master</w:t>
      </w:r>
      <w:r>
        <w:rPr>
          <w:rFonts w:hint="eastAsia"/>
        </w:rPr>
        <w:t>和</w:t>
      </w:r>
      <w:r>
        <w:rPr>
          <w:rFonts w:hint="eastAsia"/>
        </w:rPr>
        <w:t>--deploy-mode</w:t>
      </w:r>
      <w:r>
        <w:rPr>
          <w:rFonts w:hint="eastAsia"/>
        </w:rPr>
        <w:t>，来提交作业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、观察作业执行日志，可以看到去连接</w:t>
      </w:r>
      <w:r>
        <w:rPr>
          <w:rFonts w:hint="eastAsia"/>
        </w:rPr>
        <w:t>spark://192.168.0.103:7077 URL</w:t>
      </w:r>
      <w:r>
        <w:rPr>
          <w:rFonts w:hint="eastAsia"/>
        </w:rPr>
        <w:t>的</w:t>
      </w:r>
      <w:r>
        <w:rPr>
          <w:rFonts w:hint="eastAsia"/>
        </w:rPr>
        <w:t>master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、观察一些</w:t>
      </w:r>
      <w:r>
        <w:rPr>
          <w:rFonts w:hint="eastAsia"/>
        </w:rPr>
        <w:t>spark web ui</w:t>
      </w:r>
      <w:r>
        <w:rPr>
          <w:rFonts w:hint="eastAsia"/>
        </w:rPr>
        <w:t>，可以看到</w:t>
      </w:r>
      <w:r>
        <w:rPr>
          <w:rFonts w:hint="eastAsia"/>
        </w:rPr>
        <w:t>completed applications</w:t>
      </w:r>
      <w:r>
        <w:rPr>
          <w:rFonts w:hint="eastAsia"/>
        </w:rPr>
        <w:t>一栏中，有我们刚刚运行的作业，比对一下</w:t>
      </w:r>
      <w:r>
        <w:rPr>
          <w:rFonts w:hint="eastAsia"/>
        </w:rPr>
        <w:t>ui</w:t>
      </w:r>
      <w:r>
        <w:rPr>
          <w:rFonts w:hint="eastAsia"/>
        </w:rPr>
        <w:t>上的</w:t>
      </w:r>
      <w:r>
        <w:rPr>
          <w:rFonts w:hint="eastAsia"/>
        </w:rPr>
        <w:t>applicationId</w:t>
      </w:r>
      <w:r>
        <w:rPr>
          <w:rFonts w:hint="eastAsia"/>
        </w:rPr>
        <w:t>和日志中的</w:t>
      </w:r>
      <w:r>
        <w:rPr>
          <w:rFonts w:hint="eastAsia"/>
        </w:rPr>
        <w:t>applicationId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、重新再执行一次作业，一执行，立即看一下</w:t>
      </w:r>
      <w:r>
        <w:rPr>
          <w:rFonts w:hint="eastAsia"/>
        </w:rPr>
        <w:t>jps</w:t>
      </w:r>
      <w:r>
        <w:rPr>
          <w:rFonts w:hint="eastAsia"/>
        </w:rPr>
        <w:t>查看进程，看看</w:t>
      </w:r>
      <w:r>
        <w:rPr>
          <w:rFonts w:hint="eastAsia"/>
        </w:rPr>
        <w:t>standalone client</w:t>
      </w:r>
      <w:r>
        <w:rPr>
          <w:rFonts w:hint="eastAsia"/>
        </w:rPr>
        <w:t>模式提交作业的时候，当前机器上会启动哪些进程</w:t>
      </w:r>
    </w:p>
    <w:p w:rsidR="004F6EF3" w:rsidRDefault="004F6EF3" w:rsidP="004F6EF3">
      <w:pPr>
        <w:rPr>
          <w:rFonts w:hint="eastAsia"/>
        </w:rPr>
      </w:pPr>
      <w:r>
        <w:rPr>
          <w:rFonts w:hint="eastAsia"/>
        </w:rPr>
        <w:lastRenderedPageBreak/>
        <w:tab/>
        <w:t xml:space="preserve">SparkSubmit: </w:t>
      </w:r>
      <w:r>
        <w:rPr>
          <w:rFonts w:hint="eastAsia"/>
        </w:rPr>
        <w:t>也就是我们的</w:t>
      </w:r>
      <w:r>
        <w:rPr>
          <w:rFonts w:hint="eastAsia"/>
        </w:rPr>
        <w:t>driver</w:t>
      </w:r>
      <w:r>
        <w:rPr>
          <w:rFonts w:hint="eastAsia"/>
        </w:rPr>
        <w:t>进程，在本机上启动（</w:t>
      </w:r>
      <w:r>
        <w:rPr>
          <w:rFonts w:hint="eastAsia"/>
        </w:rPr>
        <w:t>spark-submit</w:t>
      </w:r>
      <w:r>
        <w:rPr>
          <w:rFonts w:hint="eastAsia"/>
        </w:rPr>
        <w:t>所在的机器）</w:t>
      </w:r>
    </w:p>
    <w:p w:rsidR="004F6EF3" w:rsidRDefault="004F6EF3" w:rsidP="004F6EF3">
      <w:r>
        <w:rPr>
          <w:rFonts w:hint="eastAsia"/>
        </w:rPr>
        <w:tab/>
        <w:t>CoarseGrainedExecutorBackend</w:t>
      </w:r>
      <w:r>
        <w:rPr>
          <w:rFonts w:hint="eastAsia"/>
        </w:rPr>
        <w:t>（内部持有一个</w:t>
      </w:r>
      <w:r>
        <w:rPr>
          <w:rFonts w:hint="eastAsia"/>
        </w:rPr>
        <w:t>Executor</w:t>
      </w:r>
      <w:r>
        <w:rPr>
          <w:rFonts w:hint="eastAsia"/>
        </w:rPr>
        <w:t>对象）</w:t>
      </w:r>
      <w:r>
        <w:rPr>
          <w:rFonts w:hint="eastAsia"/>
        </w:rPr>
        <w:t xml:space="preserve">: </w:t>
      </w:r>
      <w:r>
        <w:rPr>
          <w:rFonts w:hint="eastAsia"/>
        </w:rPr>
        <w:t>在你的执行</w:t>
      </w:r>
      <w:r>
        <w:rPr>
          <w:rFonts w:hint="eastAsia"/>
        </w:rPr>
        <w:t>spark</w:t>
      </w:r>
      <w:r>
        <w:rPr>
          <w:rFonts w:hint="eastAsia"/>
        </w:rPr>
        <w:t>作业的</w:t>
      </w:r>
      <w:r>
        <w:rPr>
          <w:rFonts w:hint="eastAsia"/>
        </w:rPr>
        <w:t>worker</w:t>
      </w:r>
      <w:r>
        <w:rPr>
          <w:rFonts w:hint="eastAsia"/>
        </w:rPr>
        <w:t>机器上，肯定会给你的作业分配和启动一个</w:t>
      </w:r>
      <w:r>
        <w:rPr>
          <w:rFonts w:hint="eastAsia"/>
        </w:rPr>
        <w:t>executor</w:t>
      </w:r>
      <w:r>
        <w:rPr>
          <w:rFonts w:hint="eastAsia"/>
        </w:rPr>
        <w:t>进程，具体名字就是那个</w:t>
      </w:r>
    </w:p>
    <w:p w:rsidR="009E09B8" w:rsidRDefault="009E09B8" w:rsidP="009E09B8">
      <w:pPr>
        <w:pStyle w:val="3"/>
        <w:spacing w:before="156" w:after="156"/>
      </w:pPr>
      <w:r w:rsidRPr="009E09B8">
        <w:rPr>
          <w:rFonts w:hint="eastAsia"/>
        </w:rPr>
        <w:t>standalone cluster</w:t>
      </w:r>
      <w:r w:rsidRPr="009E09B8">
        <w:rPr>
          <w:rFonts w:hint="eastAsia"/>
        </w:rPr>
        <w:t>模式</w:t>
      </w:r>
    </w:p>
    <w:p w:rsidR="009E09B8" w:rsidRDefault="009E09B8" w:rsidP="009E09B8">
      <w:pPr>
        <w:rPr>
          <w:rFonts w:hint="eastAsia"/>
        </w:rPr>
      </w:pPr>
      <w:r>
        <w:rPr>
          <w:rFonts w:hint="eastAsia"/>
        </w:rPr>
        <w:t>通常用于，</w:t>
      </w:r>
      <w:r>
        <w:rPr>
          <w:rFonts w:hint="eastAsia"/>
        </w:rPr>
        <w:t>spark</w:t>
      </w:r>
      <w:r>
        <w:rPr>
          <w:rFonts w:hint="eastAsia"/>
        </w:rPr>
        <w:t>作业部署到生产环境中去使用，是用</w:t>
      </w:r>
      <w:r>
        <w:rPr>
          <w:rFonts w:hint="eastAsia"/>
        </w:rPr>
        <w:t>standalone cluster</w:t>
      </w:r>
      <w:r>
        <w:rPr>
          <w:rFonts w:hint="eastAsia"/>
        </w:rPr>
        <w:t>模式</w:t>
      </w:r>
    </w:p>
    <w:p w:rsidR="009E09B8" w:rsidRDefault="009E09B8" w:rsidP="009E09B8">
      <w:r>
        <w:rPr>
          <w:rFonts w:hint="eastAsia"/>
        </w:rPr>
        <w:t>因为这种模式，会由</w:t>
      </w:r>
      <w:r>
        <w:rPr>
          <w:rFonts w:hint="eastAsia"/>
        </w:rPr>
        <w:t>master</w:t>
      </w:r>
      <w:r>
        <w:rPr>
          <w:rFonts w:hint="eastAsia"/>
        </w:rPr>
        <w:t>在集群中，某个节点上，来启动</w:t>
      </w:r>
      <w:r>
        <w:rPr>
          <w:rFonts w:hint="eastAsia"/>
        </w:rPr>
        <w:t>driver</w:t>
      </w:r>
      <w:r>
        <w:rPr>
          <w:rFonts w:hint="eastAsia"/>
        </w:rPr>
        <w:t>，然后</w:t>
      </w:r>
      <w:r>
        <w:rPr>
          <w:rFonts w:hint="eastAsia"/>
        </w:rPr>
        <w:t>driver</w:t>
      </w:r>
      <w:r>
        <w:rPr>
          <w:rFonts w:hint="eastAsia"/>
        </w:rPr>
        <w:t>会进行频繁的作业调度</w:t>
      </w:r>
      <w:r>
        <w:rPr>
          <w:rFonts w:hint="eastAsia"/>
        </w:rPr>
        <w:t xml:space="preserve"> </w:t>
      </w:r>
      <w:r>
        <w:rPr>
          <w:rFonts w:hint="eastAsia"/>
        </w:rPr>
        <w:t>此时</w:t>
      </w:r>
      <w:r>
        <w:rPr>
          <w:rFonts w:hint="eastAsia"/>
        </w:rPr>
        <w:t>driver</w:t>
      </w:r>
      <w:r>
        <w:rPr>
          <w:rFonts w:hint="eastAsia"/>
        </w:rPr>
        <w:t>跟集群在一起，那么是性能比较高的</w:t>
      </w:r>
    </w:p>
    <w:p w:rsidR="00542BDC" w:rsidRDefault="00542BDC" w:rsidP="00542BDC">
      <w:pPr>
        <w:rPr>
          <w:rFonts w:hint="eastAsia"/>
        </w:rPr>
      </w:pPr>
      <w:r>
        <w:rPr>
          <w:rFonts w:hint="eastAsia"/>
        </w:rPr>
        <w:t>standalone cluster</w:t>
      </w:r>
      <w:r>
        <w:rPr>
          <w:rFonts w:hint="eastAsia"/>
        </w:rPr>
        <w:t>模式，还支持监控你的</w:t>
      </w:r>
      <w:r>
        <w:rPr>
          <w:rFonts w:hint="eastAsia"/>
        </w:rPr>
        <w:t>driver</w:t>
      </w:r>
      <w:r>
        <w:rPr>
          <w:rFonts w:hint="eastAsia"/>
        </w:rPr>
        <w:t>进程，并且在</w:t>
      </w:r>
      <w:r>
        <w:rPr>
          <w:rFonts w:hint="eastAsia"/>
        </w:rPr>
        <w:t>driver</w:t>
      </w:r>
      <w:r>
        <w:rPr>
          <w:rFonts w:hint="eastAsia"/>
        </w:rPr>
        <w:t>挂掉的时候，自动重启该进程</w:t>
      </w:r>
    </w:p>
    <w:p w:rsidR="00542BDC" w:rsidRDefault="00542BDC" w:rsidP="00542BDC">
      <w:pPr>
        <w:rPr>
          <w:rFonts w:hint="eastAsia"/>
        </w:rPr>
      </w:pPr>
      <w:r>
        <w:rPr>
          <w:rFonts w:hint="eastAsia"/>
        </w:rPr>
        <w:t>要使用这个功能，在</w:t>
      </w:r>
      <w:r>
        <w:rPr>
          <w:rFonts w:hint="eastAsia"/>
        </w:rPr>
        <w:t>spark-submit</w:t>
      </w:r>
      <w:r>
        <w:rPr>
          <w:rFonts w:hint="eastAsia"/>
        </w:rPr>
        <w:t>脚本中，使用</w:t>
      </w:r>
      <w:r>
        <w:rPr>
          <w:rFonts w:hint="eastAsia"/>
        </w:rPr>
        <w:t>--supervise</w:t>
      </w:r>
      <w:r>
        <w:rPr>
          <w:rFonts w:hint="eastAsia"/>
        </w:rPr>
        <w:t>标识即可</w:t>
      </w:r>
    </w:p>
    <w:p w:rsidR="00542BDC" w:rsidRDefault="00542BDC" w:rsidP="00542BDC">
      <w:r>
        <w:rPr>
          <w:rFonts w:hint="eastAsia"/>
        </w:rPr>
        <w:t>这个跟我们的这个作业关系不是太大，主要是用于</w:t>
      </w:r>
      <w:r>
        <w:rPr>
          <w:rFonts w:hint="eastAsia"/>
        </w:rPr>
        <w:t>spark streaming</w:t>
      </w:r>
      <w:r>
        <w:rPr>
          <w:rFonts w:hint="eastAsia"/>
        </w:rPr>
        <w:t>中的</w:t>
      </w:r>
      <w:r>
        <w:rPr>
          <w:rFonts w:hint="eastAsia"/>
        </w:rPr>
        <w:t>HA</w:t>
      </w:r>
      <w:r>
        <w:rPr>
          <w:rFonts w:hint="eastAsia"/>
        </w:rPr>
        <w:t>高可用性，配置</w:t>
      </w:r>
      <w:r>
        <w:rPr>
          <w:rFonts w:hint="eastAsia"/>
        </w:rPr>
        <w:t>driver</w:t>
      </w:r>
      <w:r>
        <w:rPr>
          <w:rFonts w:hint="eastAsia"/>
        </w:rPr>
        <w:t>的高可用</w:t>
      </w:r>
    </w:p>
    <w:p w:rsidR="003C14EA" w:rsidRPr="003C14EA" w:rsidRDefault="003C14EA" w:rsidP="003C14EA">
      <w:pPr>
        <w:pStyle w:val="4"/>
      </w:pPr>
      <w:r>
        <w:t>杀</w:t>
      </w:r>
      <w:r>
        <w:rPr>
          <w:rFonts w:hint="eastAsia"/>
        </w:rPr>
        <w:t>D</w:t>
      </w:r>
      <w:r>
        <w:t>river</w:t>
      </w:r>
    </w:p>
    <w:p w:rsidR="00542BDC" w:rsidRDefault="00542BDC" w:rsidP="00542BDC">
      <w:r>
        <w:rPr>
          <w:rFonts w:hint="eastAsia"/>
        </w:rPr>
        <w:t>如果想要杀掉反复挂掉的</w:t>
      </w:r>
      <w:r>
        <w:rPr>
          <w:rFonts w:hint="eastAsia"/>
        </w:rPr>
        <w:t>driver</w:t>
      </w:r>
      <w:r>
        <w:rPr>
          <w:rFonts w:hint="eastAsia"/>
        </w:rPr>
        <w:t>进程，使用以下命令即可</w:t>
      </w:r>
      <w:r>
        <w:rPr>
          <w:rFonts w:hint="eastAsia"/>
        </w:rPr>
        <w:t xml:space="preserve">: </w:t>
      </w:r>
    </w:p>
    <w:p w:rsidR="00542BDC" w:rsidRDefault="00542BDC" w:rsidP="00542BDC">
      <w:pPr>
        <w:rPr>
          <w:rFonts w:hint="eastAsia"/>
        </w:rPr>
      </w:pPr>
      <w:r>
        <w:rPr>
          <w:rFonts w:hint="eastAsia"/>
        </w:rPr>
        <w:t xml:space="preserve">bin/spark-class org.apache.spark.deploy.Client kill &lt;master url&gt; &lt;driver ID&gt;  </w:t>
      </w:r>
    </w:p>
    <w:p w:rsidR="009E09B8" w:rsidRPr="00542BDC" w:rsidRDefault="00542BDC" w:rsidP="00542BDC">
      <w:pPr>
        <w:rPr>
          <w:rFonts w:hint="eastAsia"/>
        </w:rPr>
      </w:pPr>
      <w:r>
        <w:rPr>
          <w:rFonts w:hint="eastAsia"/>
        </w:rPr>
        <w:t>如果要查看</w:t>
      </w:r>
      <w:r>
        <w:rPr>
          <w:rFonts w:hint="eastAsia"/>
        </w:rPr>
        <w:t>driver id</w:t>
      </w:r>
      <w:r>
        <w:rPr>
          <w:rFonts w:hint="eastAsia"/>
        </w:rPr>
        <w:t>，通过</w:t>
      </w:r>
      <w:r>
        <w:rPr>
          <w:rFonts w:hint="eastAsia"/>
        </w:rPr>
        <w:t>http://&lt;maser url&gt;:8080</w:t>
      </w:r>
      <w:r>
        <w:rPr>
          <w:rFonts w:hint="eastAsia"/>
        </w:rPr>
        <w:t>即可查看到</w:t>
      </w:r>
    </w:p>
    <w:p w:rsidR="001F7268" w:rsidRDefault="001F7268" w:rsidP="001F7268">
      <w:pPr>
        <w:pStyle w:val="1"/>
      </w:pPr>
      <w:r>
        <w:rPr>
          <w:rFonts w:hint="eastAsia"/>
        </w:rPr>
        <w:t>Spark Streaming</w:t>
      </w:r>
    </w:p>
    <w:p w:rsidR="00404AA9" w:rsidRPr="00404AA9" w:rsidRDefault="009A4BCA" w:rsidP="00404AA9">
      <w:r>
        <w:rPr>
          <w:noProof/>
        </w:rPr>
        <w:drawing>
          <wp:inline distT="0" distB="0" distL="0" distR="0" wp14:anchorId="0153DE09" wp14:editId="31ABEB03">
            <wp:extent cx="5274310" cy="2629535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268" w:rsidRDefault="00BF44BA" w:rsidP="001F7268">
      <w:r>
        <w:rPr>
          <w:noProof/>
        </w:rPr>
        <w:lastRenderedPageBreak/>
        <w:drawing>
          <wp:inline distT="0" distB="0" distL="0" distR="0" wp14:anchorId="1BEB3938" wp14:editId="29FEC8C6">
            <wp:extent cx="5274310" cy="2790190"/>
            <wp:effectExtent l="0" t="0" r="254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96" w:rsidRDefault="00185596" w:rsidP="001F7268"/>
    <w:p w:rsidR="00404AA9" w:rsidRDefault="00404AA9" w:rsidP="001F7268">
      <w:r w:rsidRPr="00404AA9">
        <w:t>http://blog.csdn.net/u010670689/article/details/51893031</w:t>
      </w:r>
    </w:p>
    <w:p w:rsidR="00404AA9" w:rsidRDefault="00BC1768" w:rsidP="001F7268">
      <w:r>
        <w:rPr>
          <w:noProof/>
        </w:rPr>
        <w:drawing>
          <wp:inline distT="0" distB="0" distL="0" distR="0" wp14:anchorId="41BB998F" wp14:editId="27E5A543">
            <wp:extent cx="5274310" cy="3808730"/>
            <wp:effectExtent l="0" t="0" r="254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BEA0A2" wp14:editId="085A3A1F">
            <wp:extent cx="5274310" cy="2986405"/>
            <wp:effectExtent l="0" t="0" r="254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699C5" wp14:editId="38AD7320">
            <wp:extent cx="5274310" cy="2859405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35FF8" wp14:editId="5B2F64A8">
            <wp:extent cx="5274310" cy="29025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596" w:rsidRDefault="00185596" w:rsidP="001F7268"/>
    <w:p w:rsidR="00404AA9" w:rsidRPr="001F7268" w:rsidRDefault="00BC1768" w:rsidP="001F7268">
      <w:r>
        <w:rPr>
          <w:noProof/>
        </w:rPr>
        <w:drawing>
          <wp:inline distT="0" distB="0" distL="0" distR="0" wp14:anchorId="7D325652" wp14:editId="7297A701">
            <wp:extent cx="5274310" cy="1434465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EEF" w:rsidRDefault="00890EEF" w:rsidP="00890EEF">
      <w:pPr>
        <w:pStyle w:val="1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内核剖析</w:t>
      </w:r>
    </w:p>
    <w:p w:rsidR="00890EEF" w:rsidRDefault="005C684F" w:rsidP="005C684F">
      <w:pPr>
        <w:pStyle w:val="2"/>
        <w:spacing w:before="156" w:after="156"/>
      </w:pPr>
      <w:r>
        <w:t>内核架构</w:t>
      </w:r>
    </w:p>
    <w:p w:rsidR="00707098" w:rsidRPr="00707098" w:rsidRDefault="00707098" w:rsidP="00707098"/>
    <w:p w:rsidR="00571901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700C2BC" wp14:editId="133B7307">
                <wp:simplePos x="0" y="0"/>
                <wp:positionH relativeFrom="margin">
                  <wp:posOffset>3384550</wp:posOffset>
                </wp:positionH>
                <wp:positionV relativeFrom="margin">
                  <wp:posOffset>3622675</wp:posOffset>
                </wp:positionV>
                <wp:extent cx="1388745" cy="351693"/>
                <wp:effectExtent l="0" t="0" r="20955" b="10795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8745" cy="351693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Default="002F0802" w:rsidP="00A44BA7">
                            <w:pPr>
                              <w:ind w:firstLineChars="250" w:firstLine="600"/>
                            </w:pPr>
                            <w:r>
                              <w:rPr>
                                <w:rFonts w:hint="eastAsia"/>
                              </w:rPr>
                              <w:t>M</w:t>
                            </w:r>
                            <w:r>
                              <w:t xml:space="preserve">aster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00C2BC" id="_x0000_t202" coordsize="21600,21600" o:spt="202" path="m,l,21600r21600,l21600,xe">
                <v:stroke joinstyle="miter"/>
                <v:path gradientshapeok="t" o:connecttype="rect"/>
              </v:shapetype>
              <v:shape id="文本框 192" o:spid="_x0000_s1026" type="#_x0000_t202" style="position:absolute;left:0;text-align:left;margin-left:266.5pt;margin-top:285.25pt;width:109.35pt;height:27.7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:rsidR="002F0802" w:rsidRDefault="002F0802" w:rsidP="00A44BA7">
                      <w:pPr>
                        <w:ind w:firstLineChars="250" w:firstLine="600"/>
                      </w:pPr>
                      <w:r>
                        <w:rPr>
                          <w:rFonts w:hint="eastAsia"/>
                        </w:rPr>
                        <w:t>M</w:t>
                      </w:r>
                      <w:r>
                        <w:t xml:space="preserve">aster 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r w:rsidR="0018559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EE3D83" wp14:editId="23BABF2E">
                <wp:simplePos x="0" y="0"/>
                <wp:positionH relativeFrom="column">
                  <wp:posOffset>2781300</wp:posOffset>
                </wp:positionH>
                <wp:positionV relativeFrom="paragraph">
                  <wp:posOffset>-187325</wp:posOffset>
                </wp:positionV>
                <wp:extent cx="2523050" cy="5468620"/>
                <wp:effectExtent l="57150" t="38100" r="48895" b="74930"/>
                <wp:wrapNone/>
                <wp:docPr id="190" name="矩形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3050" cy="546862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AA3CF15" id="矩形 190" o:spid="_x0000_s1026" style="position:absolute;left:0;text-align:left;margin-left:219pt;margin-top:-14.75pt;width:198.65pt;height:430.6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" fillcolor="#77b64e [3033]" stroked="f">
                <v:fill color2="#6eaa46 [3177]" rotate="t" colors="0 #81b861;.5 #6fb242;1 #61a235" focus="100%" type="gradient">
                  <o:fill v:ext="view" type="gradientUnscaled"/>
                </v:fill>
                <v:shadow on="t" color="black" opacity="41287f" offset="0,1.5pt"/>
              </v:rect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42ABF2" wp14:editId="4ECB3FC0">
                <wp:simplePos x="0" y="0"/>
                <wp:positionH relativeFrom="column">
                  <wp:posOffset>3499338</wp:posOffset>
                </wp:positionH>
                <wp:positionV relativeFrom="paragraph">
                  <wp:posOffset>4211515</wp:posOffset>
                </wp:positionV>
                <wp:extent cx="1239716" cy="316523"/>
                <wp:effectExtent l="0" t="0" r="17780" b="26670"/>
                <wp:wrapNone/>
                <wp:docPr id="208" name="圆角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716" cy="31652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0802" w:rsidRDefault="002F0802" w:rsidP="00825B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t xml:space="preserve">askRunner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42ABF2" id="圆角矩形 208" o:spid="_x0000_s1027" style="position:absolute;left:0;text-align:left;margin-left:275.55pt;margin-top:331.6pt;width:97.6pt;height:24.9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" fillcolor="#5b9bd5 [3204]" strokecolor="#1f4d78 [1604]" strokeweight="1pt">
                <v:stroke joinstyle="miter"/>
                <v:textbox>
                  <w:txbxContent>
                    <w:p w:rsidR="002F0802" w:rsidRDefault="002F0802" w:rsidP="00825B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T</w:t>
                      </w:r>
                      <w:r>
                        <w:t xml:space="preserve">askRunner </w:t>
                      </w:r>
                    </w:p>
                  </w:txbxContent>
                </v:textbox>
              </v:roundrect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59849C" wp14:editId="1341490A">
                <wp:simplePos x="0" y="0"/>
                <wp:positionH relativeFrom="column">
                  <wp:posOffset>3640015</wp:posOffset>
                </wp:positionH>
                <wp:positionV relativeFrom="paragraph">
                  <wp:posOffset>3543300</wp:posOffset>
                </wp:positionV>
                <wp:extent cx="1011116" cy="518746"/>
                <wp:effectExtent l="0" t="0" r="17780" b="15240"/>
                <wp:wrapNone/>
                <wp:docPr id="207" name="椭圆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116" cy="51874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0802" w:rsidRDefault="002F0802" w:rsidP="00825BE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线</w:t>
                            </w:r>
                            <w:r>
                              <w:t>程</w:t>
                            </w:r>
                            <w:r>
                              <w:rPr>
                                <w:rFonts w:hint="eastAsia"/>
                              </w:rPr>
                              <w:t>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659849C" id="椭圆 207" o:spid="_x0000_s1028" style="position:absolute;left:0;text-align:left;margin-left:286.6pt;margin-top:279pt;width:79.6pt;height:40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2F0802" w:rsidRDefault="002F0802" w:rsidP="00825BE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线</w:t>
                      </w:r>
                      <w:r>
                        <w:t>程</w:t>
                      </w:r>
                      <w:r>
                        <w:rPr>
                          <w:rFonts w:hint="eastAsia"/>
                        </w:rPr>
                        <w:t>池</w:t>
                      </w:r>
                    </w:p>
                  </w:txbxContent>
                </v:textbox>
              </v:oval>
            </w:pict>
          </mc:Fallback>
        </mc:AlternateContent>
      </w:r>
      <w:r w:rsidR="00825BE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9BBB7B" wp14:editId="53743606">
                <wp:simplePos x="0" y="0"/>
                <wp:positionH relativeFrom="column">
                  <wp:posOffset>3393831</wp:posOffset>
                </wp:positionH>
                <wp:positionV relativeFrom="paragraph">
                  <wp:posOffset>2998177</wp:posOffset>
                </wp:positionV>
                <wp:extent cx="1371600" cy="1679331"/>
                <wp:effectExtent l="0" t="0" r="19050" b="16510"/>
                <wp:wrapNone/>
                <wp:docPr id="194" name="文本框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16793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Default="002F0802">
                            <w:r>
                              <w:rPr>
                                <w:rFonts w:hint="eastAsia"/>
                              </w:rPr>
                              <w:t>Executo</w:t>
                            </w:r>
                            <w:r>
                              <w:t>r</w:t>
                            </w:r>
                          </w:p>
                          <w:p w:rsidR="002F0802" w:rsidRDefault="002F0802"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进</w:t>
                            </w:r>
                            <w:r>
                              <w:t>程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BB7B" id="文本框 194" o:spid="_x0000_s1029" type="#_x0000_t202" style="position:absolute;left:0;text-align:left;margin-left:267.25pt;margin-top:236.1pt;width:108pt;height:132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" fillcolor="#c7edcb [3201]" strokeweight=".5pt">
                <v:textbox>
                  <w:txbxContent>
                    <w:p w:rsidR="002F0802" w:rsidRDefault="002F0802">
                      <w:r>
                        <w:rPr>
                          <w:rFonts w:hint="eastAsia"/>
                        </w:rPr>
                        <w:t>Executo</w:t>
                      </w:r>
                      <w:r>
                        <w:t>r</w:t>
                      </w:r>
                    </w:p>
                    <w:p w:rsidR="002F0802" w:rsidRDefault="002F0802">
                      <w:r>
                        <w:t>(</w:t>
                      </w:r>
                      <w:r>
                        <w:rPr>
                          <w:rFonts w:hint="eastAsia"/>
                        </w:rPr>
                        <w:t>进</w:t>
                      </w:r>
                      <w:r>
                        <w:t>程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AB59B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C4963F1" wp14:editId="168BCD46">
                <wp:simplePos x="0" y="0"/>
                <wp:positionH relativeFrom="column">
                  <wp:posOffset>1371599</wp:posOffset>
                </wp:positionH>
                <wp:positionV relativeFrom="paragraph">
                  <wp:posOffset>2277208</wp:posOffset>
                </wp:positionV>
                <wp:extent cx="474785" cy="1159998"/>
                <wp:effectExtent l="19050" t="0" r="20955" b="21590"/>
                <wp:wrapNone/>
                <wp:docPr id="206" name="左弧形箭头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74785" cy="1159998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500BFA" id="_x0000_t102" coordsize="21600,21600" o:spt="102" adj="12960,19440,14400" path="ar,0@23@3@22,,0@4,0@15@23@1,0@7@2@13l@2@14@22@8@2@12wa,0@23@3@2@11@26@17,0@15@23@1@26@17@22@15xear,0@23@3,0@4@26@17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0,@17;@2,@14;@22,@8;@2,@12;@22,@16" o:connectangles="180,90,0,0,0" textboxrect="@47,@45,@48,@46"/>
                <v:handles>
                  <v:h position="bottomRight,#0" yrange="@40,@29"/>
                  <v:h position="bottomRight,#1" yrange="@27,@21"/>
                  <v:h position="#2,bottomRight" xrange="@44,@22"/>
                </v:handles>
                <o:complex v:ext="view"/>
              </v:shapetype>
              <v:shape id="左弧形箭头 206" o:spid="_x0000_s1026" type="#_x0000_t102" style="position:absolute;left:0;text-align:left;margin-left:108pt;margin-top:179.3pt;width:37.4pt;height:91.35pt;rotation:18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" adj="17180,20495,16200" fillcolor="#5b9bd5 [3204]" strokecolor="#1f4d78 [1604]" strokeweight="1pt"/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C4EBD2A" wp14:editId="43BBB9B7">
                <wp:simplePos x="0" y="0"/>
                <wp:positionH relativeFrom="column">
                  <wp:posOffset>1371600</wp:posOffset>
                </wp:positionH>
                <wp:positionV relativeFrom="paragraph">
                  <wp:posOffset>1274885</wp:posOffset>
                </wp:positionV>
                <wp:extent cx="272562" cy="597877"/>
                <wp:effectExtent l="19050" t="0" r="13335" b="31115"/>
                <wp:wrapNone/>
                <wp:docPr id="204" name="右弧形箭头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562" cy="597877"/>
                        </a:xfrm>
                        <a:prstGeom prst="curved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48DF58F" id="_x0000_t103" coordsize="21600,21600" o:spt="103" adj="12960,19440,7200" path="wr@22,0@21@3,,0@21@4@22@14@21@1@21@7@2@12l@2@13,0@8@2@11at@22,0@21@3@2@10@24@16@22@14@21@1@24@16,0@14xear@22@14@21@1@21@7@24@1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0,@15;@2,@11;0,@8;@2,@13;@21,@16" o:connectangles="180,180,180,90,0" textboxrect="@43,@41,@44,@42"/>
                <v:handles>
                  <v:h position="topLeft,#0" yrange="@37,@27"/>
                  <v:h position="topLeft,#1" yrange="@25,@20"/>
                  <v:h position="#2,bottomRight" xrange="0,@40"/>
                </v:handles>
                <o:complex v:ext="view"/>
              </v:shapetype>
              <v:shape id="右弧形箭头 204" o:spid="_x0000_s1026" type="#_x0000_t103" style="position:absolute;left:0;text-align:left;margin-left:108pt;margin-top:100.4pt;width:21.45pt;height:47.1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" adj="16676,20369,5400" fillcolor="#5b9bd5 [3204]" strokecolor="#1f4d78 [1604]" strokeweight="1pt"/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D089EF" wp14:editId="4248513E">
                <wp:simplePos x="0" y="0"/>
                <wp:positionH relativeFrom="column">
                  <wp:posOffset>2083777</wp:posOffset>
                </wp:positionH>
                <wp:positionV relativeFrom="paragraph">
                  <wp:posOffset>3147646</wp:posOffset>
                </wp:positionV>
                <wp:extent cx="773723" cy="290146"/>
                <wp:effectExtent l="0" t="0" r="0" b="0"/>
                <wp:wrapNone/>
                <wp:docPr id="202" name="文本框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3723" cy="2901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Pr="008F7F7B" w:rsidRDefault="002F0802">
                            <w:pPr>
                              <w:rPr>
                                <w:sz w:val="21"/>
                              </w:rPr>
                            </w:pPr>
                            <w:r w:rsidRPr="008F7F7B">
                              <w:rPr>
                                <w:sz w:val="21"/>
                              </w:rPr>
                              <w:t>反向注册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D089EF" id="文本框 202" o:spid="_x0000_s1030" type="#_x0000_t202" style="position:absolute;left:0;text-align:left;margin-left:164.1pt;margin-top:247.85pt;width:60.9pt;height:22.8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" filled="f" stroked="f" strokeweight=".5pt">
                <v:textbox>
                  <w:txbxContent>
                    <w:p w:rsidR="002F0802" w:rsidRPr="008F7F7B" w:rsidRDefault="002F0802">
                      <w:pPr>
                        <w:rPr>
                          <w:sz w:val="21"/>
                        </w:rPr>
                      </w:pPr>
                      <w:r w:rsidRPr="008F7F7B">
                        <w:rPr>
                          <w:sz w:val="21"/>
                        </w:rPr>
                        <w:t>反向注册</w:t>
                      </w:r>
                    </w:p>
                  </w:txbxContent>
                </v:textbox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6192EF" wp14:editId="194ECBBE">
                <wp:simplePos x="0" y="0"/>
                <wp:positionH relativeFrom="column">
                  <wp:posOffset>1354015</wp:posOffset>
                </wp:positionH>
                <wp:positionV relativeFrom="paragraph">
                  <wp:posOffset>2919046</wp:posOffset>
                </wp:positionV>
                <wp:extent cx="2031023" cy="914400"/>
                <wp:effectExtent l="57150" t="38100" r="64770" b="114300"/>
                <wp:wrapNone/>
                <wp:docPr id="201" name="直接箭头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31023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89D2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201" o:spid="_x0000_s1026" type="#_x0000_t32" style="position:absolute;left:0;text-align:left;margin-left:106.6pt;margin-top:229.85pt;width:159.9pt;height:1in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" strokecolor="#5b9bd5 [3204]" strokeweight=".5pt">
                <v:stroke endarrow="block" joinstyle="miter"/>
                <v:shadow on="t" color="black" opacity="26214f" origin=",-.5" offset="0,3pt"/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EB07AB" wp14:editId="19922E8C">
                <wp:simplePos x="0" y="0"/>
                <wp:positionH relativeFrom="column">
                  <wp:posOffset>1380392</wp:posOffset>
                </wp:positionH>
                <wp:positionV relativeFrom="paragraph">
                  <wp:posOffset>800100</wp:posOffset>
                </wp:positionV>
                <wp:extent cx="1987062" cy="2101264"/>
                <wp:effectExtent l="38100" t="38100" r="70485" b="108585"/>
                <wp:wrapNone/>
                <wp:docPr id="195" name="直接箭头连接符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7062" cy="21012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1AF23" id="直接箭头连接符 195" o:spid="_x0000_s1026" type="#_x0000_t32" style="position:absolute;left:0;text-align:left;margin-left:108.7pt;margin-top:63pt;width:156.45pt;height:165.4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8F7F7B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8107B6A" wp14:editId="4B5B6115">
                <wp:simplePos x="0" y="0"/>
                <wp:positionH relativeFrom="column">
                  <wp:posOffset>4053254</wp:posOffset>
                </wp:positionH>
                <wp:positionV relativeFrom="paragraph">
                  <wp:posOffset>992993</wp:posOffset>
                </wp:positionV>
                <wp:extent cx="8792" cy="1186864"/>
                <wp:effectExtent l="76200" t="19050" r="125095" b="108585"/>
                <wp:wrapNone/>
                <wp:docPr id="196" name="直接箭头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92" cy="11868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2748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96" o:spid="_x0000_s1026" type="#_x0000_t32" style="position:absolute;left:0;text-align:left;margin-left:319.15pt;margin-top:78.2pt;width:.7pt;height:93.4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7D33D2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A838BA" wp14:editId="4F94DFBB">
                <wp:simplePos x="0" y="0"/>
                <wp:positionH relativeFrom="column">
                  <wp:posOffset>1573823</wp:posOffset>
                </wp:positionH>
                <wp:positionV relativeFrom="paragraph">
                  <wp:posOffset>1916723</wp:posOffset>
                </wp:positionV>
                <wp:extent cx="1212752" cy="457200"/>
                <wp:effectExtent l="0" t="0" r="0" b="0"/>
                <wp:wrapNone/>
                <wp:docPr id="200" name="文本框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2752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Pr="007D33D2" w:rsidRDefault="002F0802">
                            <w:pPr>
                              <w:rPr>
                                <w:sz w:val="20"/>
                              </w:rPr>
                            </w:pPr>
                            <w:r w:rsidRPr="007D33D2">
                              <w:rPr>
                                <w:sz w:val="20"/>
                              </w:rPr>
                              <w:t>连接</w:t>
                            </w:r>
                            <w:r w:rsidRPr="007D33D2">
                              <w:rPr>
                                <w:rFonts w:hint="eastAsia"/>
                                <w:sz w:val="20"/>
                              </w:rPr>
                              <w:t>master,</w:t>
                            </w:r>
                            <w:r w:rsidRPr="007D33D2">
                              <w:rPr>
                                <w:sz w:val="20"/>
                              </w:rPr>
                              <w:t>注册</w:t>
                            </w:r>
                            <w:r w:rsidRPr="007D33D2">
                              <w:rPr>
                                <w:rFonts w:hint="eastAsia"/>
                                <w:sz w:val="20"/>
                              </w:rPr>
                              <w:t>A</w:t>
                            </w:r>
                            <w:r w:rsidRPr="007D33D2">
                              <w:rPr>
                                <w:sz w:val="20"/>
                              </w:rPr>
                              <w:t xml:space="preserve">pplication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838BA" id="文本框 200" o:spid="_x0000_s1031" type="#_x0000_t202" style="position:absolute;left:0;text-align:left;margin-left:123.9pt;margin-top:150.9pt;width:95.5pt;height:3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" filled="f" stroked="f" strokeweight=".5pt">
                <v:textbox>
                  <w:txbxContent>
                    <w:p w:rsidR="002F0802" w:rsidRPr="007D33D2" w:rsidRDefault="002F0802">
                      <w:pPr>
                        <w:rPr>
                          <w:sz w:val="20"/>
                        </w:rPr>
                      </w:pPr>
                      <w:r w:rsidRPr="007D33D2">
                        <w:rPr>
                          <w:sz w:val="20"/>
                        </w:rPr>
                        <w:t>连接</w:t>
                      </w:r>
                      <w:r w:rsidRPr="007D33D2">
                        <w:rPr>
                          <w:rFonts w:hint="eastAsia"/>
                          <w:sz w:val="20"/>
                        </w:rPr>
                        <w:t>master,</w:t>
                      </w:r>
                      <w:r w:rsidRPr="007D33D2">
                        <w:rPr>
                          <w:sz w:val="20"/>
                        </w:rPr>
                        <w:t>注册</w:t>
                      </w:r>
                      <w:r w:rsidRPr="007D33D2">
                        <w:rPr>
                          <w:rFonts w:hint="eastAsia"/>
                          <w:sz w:val="20"/>
                        </w:rPr>
                        <w:t>A</w:t>
                      </w:r>
                      <w:r w:rsidRPr="007D33D2">
                        <w:rPr>
                          <w:sz w:val="20"/>
                        </w:rPr>
                        <w:t xml:space="preserve">pplication </w:t>
                      </w:r>
                    </w:p>
                  </w:txbxContent>
                </v:textbox>
              </v:shape>
            </w:pict>
          </mc:Fallback>
        </mc:AlternateContent>
      </w:r>
      <w:r w:rsidR="00164B7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57F090" wp14:editId="51B47FCE">
                <wp:simplePos x="0" y="0"/>
                <wp:positionH relativeFrom="column">
                  <wp:posOffset>-272562</wp:posOffset>
                </wp:positionH>
                <wp:positionV relativeFrom="paragraph">
                  <wp:posOffset>1776046</wp:posOffset>
                </wp:positionV>
                <wp:extent cx="430824" cy="1186962"/>
                <wp:effectExtent l="0" t="0" r="45720" b="13335"/>
                <wp:wrapNone/>
                <wp:docPr id="199" name="左弧形箭头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824" cy="1186962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2C942" id="左弧形箭头 199" o:spid="_x0000_s1026" type="#_x0000_t102" style="position:absolute;left:0;text-align:left;margin-left:-21.45pt;margin-top:139.85pt;width:33.9pt;height:93.4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" adj="17680,20620,16200" fillcolor="#5b9bd5 [3204]" strokecolor="#1f4d78 [1604]" strokeweight="1pt"/>
            </w:pict>
          </mc:Fallback>
        </mc:AlternateContent>
      </w:r>
      <w:r w:rsidR="00164B7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497E438" wp14:editId="221AFEC7">
                <wp:simplePos x="0" y="0"/>
                <wp:positionH relativeFrom="column">
                  <wp:posOffset>-219808</wp:posOffset>
                </wp:positionH>
                <wp:positionV relativeFrom="paragraph">
                  <wp:posOffset>1784838</wp:posOffset>
                </wp:positionV>
                <wp:extent cx="369277" cy="633047"/>
                <wp:effectExtent l="0" t="0" r="31115" b="34290"/>
                <wp:wrapNone/>
                <wp:docPr id="198" name="左弧形箭头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277" cy="633047"/>
                        </a:xfrm>
                        <a:prstGeom prst="curv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3937F" id="左弧形箭头 198" o:spid="_x0000_s1026" type="#_x0000_t102" style="position:absolute;left:0;text-align:left;margin-left:-17.3pt;margin-top:140.55pt;width:29.1pt;height:49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" adj="15300,20025,16200" fillcolor="#5b9bd5 [3204]" strokecolor="#1f4d78 [1604]" strokeweight="1pt"/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0ACE83F" wp14:editId="04566519">
                <wp:simplePos x="0" y="0"/>
                <wp:positionH relativeFrom="column">
                  <wp:posOffset>3622040</wp:posOffset>
                </wp:positionH>
                <wp:positionV relativeFrom="paragraph">
                  <wp:posOffset>2373630</wp:posOffset>
                </wp:positionV>
                <wp:extent cx="465455" cy="624205"/>
                <wp:effectExtent l="38100" t="38100" r="106045" b="99695"/>
                <wp:wrapNone/>
                <wp:docPr id="197" name="直接箭头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455" cy="6242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9B0916" id="直接箭头连接符 197" o:spid="_x0000_s1026" type="#_x0000_t32" style="position:absolute;left:0;text-align:left;margin-left:285.2pt;margin-top:186.9pt;width:36.65pt;height:49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" strokecolor="red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712A02" wp14:editId="6D6536FE">
                <wp:simplePos x="0" y="0"/>
                <wp:positionH relativeFrom="column">
                  <wp:posOffset>3112477</wp:posOffset>
                </wp:positionH>
                <wp:positionV relativeFrom="paragraph">
                  <wp:posOffset>2180492</wp:posOffset>
                </wp:positionV>
                <wp:extent cx="1907931" cy="2602523"/>
                <wp:effectExtent l="0" t="0" r="16510" b="26670"/>
                <wp:wrapNone/>
                <wp:docPr id="193" name="文本框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7931" cy="2602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Default="002F0802">
                            <w:r>
                              <w:rPr>
                                <w:rFonts w:hint="eastAsia"/>
                              </w:rPr>
                              <w:t>Worker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712A02" id="文本框 193" o:spid="_x0000_s1032" type="#_x0000_t202" style="position:absolute;left:0;text-align:left;margin-left:245.1pt;margin-top:171.7pt;width:150.25pt;height:204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" fillcolor="#c7edcb [3201]" strokeweight=".5pt">
                <v:textbox>
                  <w:txbxContent>
                    <w:p w:rsidR="002F0802" w:rsidRDefault="002F0802">
                      <w:r>
                        <w:rPr>
                          <w:rFonts w:hint="eastAsia"/>
                        </w:rPr>
                        <w:t>Worker</w:t>
                      </w:r>
                    </w:p>
                  </w:txbxContent>
                </v:textbox>
              </v:shape>
            </w:pict>
          </mc:Fallback>
        </mc:AlternateContent>
      </w:r>
      <w:r w:rsidR="00A44BA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EFBABE8" wp14:editId="77FEB9F8">
                <wp:simplePos x="0" y="0"/>
                <wp:positionH relativeFrom="column">
                  <wp:posOffset>2865853</wp:posOffset>
                </wp:positionH>
                <wp:positionV relativeFrom="paragraph">
                  <wp:posOffset>35022</wp:posOffset>
                </wp:positionV>
                <wp:extent cx="685800" cy="298938"/>
                <wp:effectExtent l="0" t="0" r="19050" b="25400"/>
                <wp:wrapNone/>
                <wp:docPr id="191" name="文本框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29893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Pr="00A44BA7" w:rsidRDefault="002F0802">
                            <w:pPr>
                              <w:rPr>
                                <w:sz w:val="16"/>
                              </w:rPr>
                            </w:pPr>
                            <w:r w:rsidRPr="00A44BA7">
                              <w:rPr>
                                <w:rFonts w:hint="eastAsia"/>
                                <w:sz w:val="16"/>
                              </w:rPr>
                              <w:t xml:space="preserve">Spark </w:t>
                            </w:r>
                            <w:r w:rsidRPr="00A44BA7">
                              <w:rPr>
                                <w:sz w:val="16"/>
                              </w:rPr>
                              <w:t>集群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ABE8" id="文本框 191" o:spid="_x0000_s1033" type="#_x0000_t202" style="position:absolute;left:0;text-align:left;margin-left:225.65pt;margin-top:2.75pt;width:54pt;height:2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" fillcolor="#9ecb81 [2169]" strokecolor="#70ad47 [3209]" strokeweight=".5pt">
                <v:fill color2="#8ac066 [2617]" rotate="t" colors="0 #b5d5a7;.5 #aace99;1 #9cca86" focus="100%" type="gradient">
                  <o:fill v:ext="view" type="gradientUnscaled"/>
                </v:fill>
                <v:textbox>
                  <w:txbxContent>
                    <w:p w:rsidR="002F0802" w:rsidRPr="00A44BA7" w:rsidRDefault="002F0802">
                      <w:pPr>
                        <w:rPr>
                          <w:sz w:val="16"/>
                        </w:rPr>
                      </w:pPr>
                      <w:r w:rsidRPr="00A44BA7">
                        <w:rPr>
                          <w:rFonts w:hint="eastAsia"/>
                          <w:sz w:val="16"/>
                        </w:rPr>
                        <w:t xml:space="preserve">Spark </w:t>
                      </w:r>
                      <w:r w:rsidRPr="00A44BA7">
                        <w:rPr>
                          <w:sz w:val="16"/>
                        </w:rPr>
                        <w:t>集群</w:t>
                      </w:r>
                    </w:p>
                  </w:txbxContent>
                </v:textbox>
              </v:shape>
            </w:pict>
          </mc:Fallback>
        </mc:AlternateContent>
      </w:r>
      <w:r w:rsidR="00707098">
        <w:rPr>
          <w:noProof/>
        </w:rPr>
        <w:drawing>
          <wp:inline distT="0" distB="0" distL="0" distR="0" wp14:anchorId="0231655F" wp14:editId="3C0A8DCE">
            <wp:extent cx="1529862" cy="3534508"/>
            <wp:effectExtent l="0" t="38100" r="0" b="46990"/>
            <wp:docPr id="189" name="图示 189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0" r:lo="rId231" r:qs="rId232" r:cs="rId233"/>
              </a:graphicData>
            </a:graphic>
          </wp:inline>
        </w:drawing>
      </w:r>
    </w:p>
    <w:p w:rsidR="00D6645C" w:rsidRDefault="00D6645C" w:rsidP="00382328"/>
    <w:p w:rsidR="00D6645C" w:rsidRDefault="00D6645C" w:rsidP="00382328"/>
    <w:p w:rsidR="00D6645C" w:rsidRDefault="00D6645C" w:rsidP="00382328">
      <w:r>
        <w:rPr>
          <w:rFonts w:hint="eastAsia"/>
        </w:rPr>
        <w:t xml:space="preserve">   </w:t>
      </w:r>
    </w:p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9B7B5D" wp14:editId="38D84573">
                <wp:simplePos x="0" y="0"/>
                <wp:positionH relativeFrom="column">
                  <wp:posOffset>-424180</wp:posOffset>
                </wp:positionH>
                <wp:positionV relativeFrom="paragraph">
                  <wp:posOffset>180340</wp:posOffset>
                </wp:positionV>
                <wp:extent cx="3147060" cy="3429000"/>
                <wp:effectExtent l="0" t="0" r="15240" b="19050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342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S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parkContext 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在</w:t>
                            </w:r>
                            <w:r w:rsidRPr="008F7F7B">
                              <w:rPr>
                                <w:sz w:val="21"/>
                              </w:rPr>
                              <w:t>初始化的时候，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会</w:t>
                            </w:r>
                            <w:r w:rsidRPr="008F7F7B">
                              <w:rPr>
                                <w:sz w:val="21"/>
                              </w:rPr>
                              <w:t>构造出来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DAG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Scheduler 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 xml:space="preserve"> T</w:t>
                            </w:r>
                            <w:r w:rsidRPr="008F7F7B">
                              <w:rPr>
                                <w:sz w:val="21"/>
                              </w:rPr>
                              <w:t>askScheduler.</w:t>
                            </w:r>
                          </w:p>
                          <w:p w:rsidR="002F0802" w:rsidRPr="008F7F7B" w:rsidRDefault="002F0802">
                            <w:pPr>
                              <w:rPr>
                                <w:sz w:val="21"/>
                              </w:rPr>
                            </w:pP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所</w:t>
                            </w:r>
                            <w:r w:rsidRPr="008F7F7B">
                              <w:rPr>
                                <w:sz w:val="21"/>
                              </w:rPr>
                              <w:t>有</w:t>
                            </w:r>
                            <w:r w:rsidRPr="008F7F7B">
                              <w:rPr>
                                <w:sz w:val="21"/>
                              </w:rPr>
                              <w:t>Executor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都</w:t>
                            </w:r>
                            <w:r w:rsidRPr="008F7F7B">
                              <w:rPr>
                                <w:sz w:val="21"/>
                              </w:rPr>
                              <w:t>反向注册到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</w:t>
                            </w:r>
                            <w:r w:rsidRPr="008F7F7B">
                              <w:rPr>
                                <w:sz w:val="21"/>
                              </w:rPr>
                              <w:t>river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之</w:t>
                            </w:r>
                            <w:r w:rsidRPr="008F7F7B">
                              <w:rPr>
                                <w:sz w:val="21"/>
                              </w:rPr>
                              <w:t>上后，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D</w:t>
                            </w:r>
                            <w:r w:rsidRPr="008F7F7B">
                              <w:rPr>
                                <w:sz w:val="21"/>
                              </w:rPr>
                              <w:t>river</w:t>
                            </w:r>
                            <w:r w:rsidRPr="008F7F7B">
                              <w:rPr>
                                <w:sz w:val="21"/>
                              </w:rPr>
                              <w:t>结束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SC</w:t>
                            </w:r>
                            <w:r w:rsidRPr="008F7F7B">
                              <w:rPr>
                                <w:sz w:val="21"/>
                              </w:rPr>
                              <w:t>的初始化，会继续执行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>我</w:t>
                            </w:r>
                            <w:r w:rsidRPr="008F7F7B">
                              <w:rPr>
                                <w:sz w:val="21"/>
                              </w:rPr>
                              <w:t>们自己编写的代码。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  </w:t>
                            </w: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>每执行到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一</w:t>
                            </w:r>
                            <w:r>
                              <w:rPr>
                                <w:sz w:val="21"/>
                              </w:rPr>
                              <w:t>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A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 xml:space="preserve">ction 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就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会创建一个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JOB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,</w:t>
                            </w:r>
                            <w:r>
                              <w:rPr>
                                <w:sz w:val="21"/>
                              </w:rPr>
                              <w:t>job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会</w:t>
                            </w:r>
                            <w:r>
                              <w:rPr>
                                <w:sz w:val="21"/>
                              </w:rPr>
                              <w:t>提交到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DAGS</w:t>
                            </w:r>
                            <w:r>
                              <w:rPr>
                                <w:sz w:val="21"/>
                              </w:rPr>
                              <w:t xml:space="preserve">cheduler.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 w:rsidRPr="008F7F7B">
                              <w:rPr>
                                <w:sz w:val="21"/>
                              </w:rPr>
                              <w:t xml:space="preserve"> </w:t>
                            </w: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sz w:val="21"/>
                              </w:rPr>
                              <w:t xml:space="preserve">DAGScheduler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会将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JOB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划分为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多</w:t>
                            </w:r>
                            <w:r w:rsidRPr="00F16355">
                              <w:rPr>
                                <w:sz w:val="21"/>
                                <w:highlight w:val="yellow"/>
                              </w:rPr>
                              <w:t>个</w:t>
                            </w:r>
                            <w:r w:rsidRPr="00F16355">
                              <w:rPr>
                                <w:rFonts w:hint="eastAsia"/>
                                <w:sz w:val="21"/>
                                <w:highlight w:val="yellow"/>
                              </w:rPr>
                              <w:t>stage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,</w:t>
                            </w:r>
                            <w:r>
                              <w:rPr>
                                <w:sz w:val="21"/>
                              </w:rPr>
                              <w:t>然后每个</w:t>
                            </w:r>
                            <w:r w:rsidRPr="008F7F7B"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>Stage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创建</w:t>
                            </w:r>
                            <w:r>
                              <w:rPr>
                                <w:sz w:val="21"/>
                              </w:rPr>
                              <w:t>一个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</w:t>
                            </w:r>
                            <w:r>
                              <w:rPr>
                                <w:sz w:val="21"/>
                              </w:rPr>
                              <w:t xml:space="preserve">askSet.  </w:t>
                            </w: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TaskScheduler</w:t>
                            </w:r>
                            <w:r>
                              <w:rPr>
                                <w:sz w:val="21"/>
                              </w:rPr>
                              <w:t>会把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TaskSet</w:t>
                            </w:r>
                            <w:r>
                              <w:rPr>
                                <w:sz w:val="21"/>
                              </w:rPr>
                              <w:t>中的每个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Task</w:t>
                            </w:r>
                            <w:r>
                              <w:rPr>
                                <w:sz w:val="21"/>
                              </w:rPr>
                              <w:t>提交到</w:t>
                            </w:r>
                          </w:p>
                          <w:p w:rsidR="002F0802" w:rsidRDefault="002F0802">
                            <w:pPr>
                              <w:rPr>
                                <w:sz w:val="21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</w:rPr>
                              <w:t>E</w:t>
                            </w:r>
                            <w:r>
                              <w:rPr>
                                <w:sz w:val="21"/>
                              </w:rPr>
                              <w:t xml:space="preserve">xecutor 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>上</w:t>
                            </w:r>
                            <w:r>
                              <w:rPr>
                                <w:sz w:val="21"/>
                              </w:rPr>
                              <w:t>执行。</w:t>
                            </w:r>
                            <w:r>
                              <w:rPr>
                                <w:rFonts w:hint="eastAsia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sz w:val="21"/>
                              </w:rPr>
                              <w:t xml:space="preserve"> </w:t>
                            </w:r>
                          </w:p>
                          <w:p w:rsidR="002F0802" w:rsidRPr="008F7F7B" w:rsidRDefault="002F0802">
                            <w:pPr>
                              <w:rPr>
                                <w:sz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9B7B5D" id="文本框 203" o:spid="_x0000_s1034" type="#_x0000_t202" style="position:absolute;left:0;text-align:left;margin-left:-33.4pt;margin-top:14.2pt;width:247.8pt;height:270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" fillcolor="#c7edcb [3201]" strokeweight=".5pt">
                <v:textbox>
                  <w:txbxContent>
                    <w:p w:rsidR="002F0802" w:rsidRDefault="002F0802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S</w:t>
                      </w:r>
                      <w:r w:rsidRPr="008F7F7B">
                        <w:rPr>
                          <w:sz w:val="21"/>
                        </w:rPr>
                        <w:t xml:space="preserve">parkContext 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在</w:t>
                      </w:r>
                      <w:r w:rsidRPr="008F7F7B">
                        <w:rPr>
                          <w:sz w:val="21"/>
                        </w:rPr>
                        <w:t>初始化的时候，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会</w:t>
                      </w:r>
                      <w:r w:rsidRPr="008F7F7B">
                        <w:rPr>
                          <w:sz w:val="21"/>
                        </w:rPr>
                        <w:t>构造出来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DAG</w:t>
                      </w:r>
                      <w:r w:rsidRPr="008F7F7B">
                        <w:rPr>
                          <w:sz w:val="21"/>
                        </w:rPr>
                        <w:t xml:space="preserve">Scheduler 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 xml:space="preserve"> T</w:t>
                      </w:r>
                      <w:r w:rsidRPr="008F7F7B">
                        <w:rPr>
                          <w:sz w:val="21"/>
                        </w:rPr>
                        <w:t>askScheduler.</w:t>
                      </w:r>
                    </w:p>
                    <w:p w:rsidR="002F0802" w:rsidRPr="008F7F7B" w:rsidRDefault="002F0802">
                      <w:pPr>
                        <w:rPr>
                          <w:sz w:val="21"/>
                        </w:rPr>
                      </w:pP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  <w:r w:rsidRPr="008F7F7B">
                        <w:rPr>
                          <w:rFonts w:hint="eastAsia"/>
                          <w:sz w:val="21"/>
                        </w:rPr>
                        <w:t>所</w:t>
                      </w:r>
                      <w:r w:rsidRPr="008F7F7B">
                        <w:rPr>
                          <w:sz w:val="21"/>
                        </w:rPr>
                        <w:t>有</w:t>
                      </w:r>
                      <w:r w:rsidRPr="008F7F7B">
                        <w:rPr>
                          <w:sz w:val="21"/>
                        </w:rPr>
                        <w:t>Executor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都</w:t>
                      </w:r>
                      <w:r w:rsidRPr="008F7F7B">
                        <w:rPr>
                          <w:sz w:val="21"/>
                        </w:rPr>
                        <w:t>反向注册到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</w:t>
                      </w:r>
                      <w:r w:rsidRPr="008F7F7B">
                        <w:rPr>
                          <w:sz w:val="21"/>
                        </w:rPr>
                        <w:t>river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之</w:t>
                      </w:r>
                      <w:r w:rsidRPr="008F7F7B">
                        <w:rPr>
                          <w:sz w:val="21"/>
                        </w:rPr>
                        <w:t>上后，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D</w:t>
                      </w:r>
                      <w:r w:rsidRPr="008F7F7B">
                        <w:rPr>
                          <w:sz w:val="21"/>
                        </w:rPr>
                        <w:t>river</w:t>
                      </w:r>
                      <w:r w:rsidRPr="008F7F7B">
                        <w:rPr>
                          <w:sz w:val="21"/>
                        </w:rPr>
                        <w:t>结束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SC</w:t>
                      </w:r>
                      <w:r w:rsidRPr="008F7F7B">
                        <w:rPr>
                          <w:sz w:val="21"/>
                        </w:rPr>
                        <w:t>的初始化，会继续执行</w:t>
                      </w:r>
                      <w:r w:rsidRPr="008F7F7B">
                        <w:rPr>
                          <w:rFonts w:hint="eastAsia"/>
                          <w:sz w:val="21"/>
                        </w:rPr>
                        <w:t>我</w:t>
                      </w:r>
                      <w:r w:rsidRPr="008F7F7B">
                        <w:rPr>
                          <w:sz w:val="21"/>
                        </w:rPr>
                        <w:t>们自己编写的代码。</w:t>
                      </w:r>
                      <w:r w:rsidRPr="008F7F7B">
                        <w:rPr>
                          <w:sz w:val="21"/>
                        </w:rPr>
                        <w:t xml:space="preserve">  </w:t>
                      </w: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>每执行到</w:t>
                      </w:r>
                      <w:r>
                        <w:rPr>
                          <w:rFonts w:hint="eastAsia"/>
                          <w:sz w:val="21"/>
                        </w:rPr>
                        <w:t>一</w:t>
                      </w:r>
                      <w:r>
                        <w:rPr>
                          <w:sz w:val="21"/>
                        </w:rPr>
                        <w:t>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A</w:t>
                      </w:r>
                      <w:r w:rsidRPr="00F16355">
                        <w:rPr>
                          <w:sz w:val="21"/>
                          <w:highlight w:val="yellow"/>
                        </w:rPr>
                        <w:t xml:space="preserve">ction 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就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会创建一个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JOB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,</w:t>
                      </w:r>
                      <w:r>
                        <w:rPr>
                          <w:sz w:val="21"/>
                        </w:rPr>
                        <w:t>job</w:t>
                      </w:r>
                      <w:r>
                        <w:rPr>
                          <w:rFonts w:hint="eastAsia"/>
                          <w:sz w:val="21"/>
                        </w:rPr>
                        <w:t>会</w:t>
                      </w:r>
                      <w:r>
                        <w:rPr>
                          <w:sz w:val="21"/>
                        </w:rPr>
                        <w:t>提交到</w:t>
                      </w:r>
                      <w:r>
                        <w:rPr>
                          <w:rFonts w:hint="eastAsia"/>
                          <w:sz w:val="21"/>
                        </w:rPr>
                        <w:t>DAGS</w:t>
                      </w:r>
                      <w:r>
                        <w:rPr>
                          <w:sz w:val="21"/>
                        </w:rPr>
                        <w:t xml:space="preserve">cheduler. </w:t>
                      </w:r>
                      <w:r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 w:rsidRPr="008F7F7B">
                        <w:rPr>
                          <w:sz w:val="21"/>
                        </w:rPr>
                        <w:t xml:space="preserve"> </w:t>
                      </w: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  <w:r>
                        <w:rPr>
                          <w:sz w:val="21"/>
                        </w:rPr>
                        <w:t xml:space="preserve">DAGScheduler </w:t>
                      </w:r>
                      <w:r>
                        <w:rPr>
                          <w:rFonts w:hint="eastAsia"/>
                          <w:sz w:val="21"/>
                        </w:rPr>
                        <w:t>会将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JOB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划分为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多</w:t>
                      </w:r>
                      <w:r w:rsidRPr="00F16355">
                        <w:rPr>
                          <w:sz w:val="21"/>
                          <w:highlight w:val="yellow"/>
                        </w:rPr>
                        <w:t>个</w:t>
                      </w:r>
                      <w:r w:rsidRPr="00F16355">
                        <w:rPr>
                          <w:rFonts w:hint="eastAsia"/>
                          <w:sz w:val="21"/>
                          <w:highlight w:val="yellow"/>
                        </w:rPr>
                        <w:t>stage</w:t>
                      </w:r>
                      <w:r>
                        <w:rPr>
                          <w:rFonts w:hint="eastAsia"/>
                          <w:sz w:val="21"/>
                        </w:rPr>
                        <w:t>,</w:t>
                      </w:r>
                      <w:r>
                        <w:rPr>
                          <w:sz w:val="21"/>
                        </w:rPr>
                        <w:t>然后每个</w:t>
                      </w:r>
                      <w:r w:rsidRPr="008F7F7B"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>Stage</w:t>
                      </w:r>
                      <w:r>
                        <w:rPr>
                          <w:rFonts w:hint="eastAsia"/>
                          <w:sz w:val="21"/>
                        </w:rPr>
                        <w:t>创建</w:t>
                      </w:r>
                      <w:r>
                        <w:rPr>
                          <w:sz w:val="21"/>
                        </w:rPr>
                        <w:t>一个</w:t>
                      </w:r>
                      <w:r>
                        <w:rPr>
                          <w:rFonts w:hint="eastAsia"/>
                          <w:sz w:val="21"/>
                        </w:rPr>
                        <w:t>T</w:t>
                      </w:r>
                      <w:r>
                        <w:rPr>
                          <w:sz w:val="21"/>
                        </w:rPr>
                        <w:t xml:space="preserve">askSet.  </w:t>
                      </w: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TaskScheduler</w:t>
                      </w:r>
                      <w:r>
                        <w:rPr>
                          <w:sz w:val="21"/>
                        </w:rPr>
                        <w:t>会把</w:t>
                      </w:r>
                      <w:r>
                        <w:rPr>
                          <w:rFonts w:hint="eastAsia"/>
                          <w:sz w:val="21"/>
                        </w:rPr>
                        <w:t>TaskSet</w:t>
                      </w:r>
                      <w:r>
                        <w:rPr>
                          <w:sz w:val="21"/>
                        </w:rPr>
                        <w:t>中的每个</w:t>
                      </w:r>
                      <w:r>
                        <w:rPr>
                          <w:rFonts w:hint="eastAsia"/>
                          <w:sz w:val="21"/>
                        </w:rPr>
                        <w:t>Task</w:t>
                      </w:r>
                      <w:r>
                        <w:rPr>
                          <w:sz w:val="21"/>
                        </w:rPr>
                        <w:t>提交到</w:t>
                      </w:r>
                    </w:p>
                    <w:p w:rsidR="002F0802" w:rsidRDefault="002F0802">
                      <w:pPr>
                        <w:rPr>
                          <w:sz w:val="21"/>
                        </w:rPr>
                      </w:pPr>
                      <w:r>
                        <w:rPr>
                          <w:rFonts w:hint="eastAsia"/>
                          <w:sz w:val="21"/>
                        </w:rPr>
                        <w:t>E</w:t>
                      </w:r>
                      <w:r>
                        <w:rPr>
                          <w:sz w:val="21"/>
                        </w:rPr>
                        <w:t xml:space="preserve">xecutor </w:t>
                      </w:r>
                      <w:r>
                        <w:rPr>
                          <w:rFonts w:hint="eastAsia"/>
                          <w:sz w:val="21"/>
                        </w:rPr>
                        <w:t>上</w:t>
                      </w:r>
                      <w:r>
                        <w:rPr>
                          <w:sz w:val="21"/>
                        </w:rPr>
                        <w:t>执行。</w:t>
                      </w:r>
                      <w:r>
                        <w:rPr>
                          <w:rFonts w:hint="eastAsia"/>
                          <w:sz w:val="21"/>
                        </w:rPr>
                        <w:t xml:space="preserve"> </w:t>
                      </w:r>
                      <w:r>
                        <w:rPr>
                          <w:sz w:val="21"/>
                        </w:rPr>
                        <w:t xml:space="preserve"> </w:t>
                      </w:r>
                    </w:p>
                    <w:p w:rsidR="002F0802" w:rsidRPr="008F7F7B" w:rsidRDefault="002F0802">
                      <w:pPr>
                        <w:rPr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6645C" w:rsidRDefault="00BC1768" w:rsidP="0038232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2E5B219" wp14:editId="10EE2D45">
                <wp:simplePos x="0" y="0"/>
                <wp:positionH relativeFrom="column">
                  <wp:posOffset>2985770</wp:posOffset>
                </wp:positionH>
                <wp:positionV relativeFrom="paragraph">
                  <wp:posOffset>5715</wp:posOffset>
                </wp:positionV>
                <wp:extent cx="2524516" cy="3059723"/>
                <wp:effectExtent l="0" t="0" r="28575" b="26670"/>
                <wp:wrapNone/>
                <wp:docPr id="209" name="文本框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4516" cy="3059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F0802" w:rsidRDefault="002F0802">
                            <w:r>
                              <w:rPr>
                                <w:rFonts w:hint="eastAsia"/>
                              </w:rPr>
                              <w:t>Task</w:t>
                            </w:r>
                            <w:r>
                              <w:t>有两种，</w:t>
                            </w:r>
                            <w:r>
                              <w:t xml:space="preserve">ShuffleMapTask/ </w:t>
                            </w:r>
                          </w:p>
                          <w:p w:rsidR="002F0802" w:rsidRDefault="002F0802">
                            <w:r>
                              <w:t xml:space="preserve">ResultTask. </w:t>
                            </w:r>
                            <w:r>
                              <w:rPr>
                                <w:rFonts w:hint="eastAsia"/>
                              </w:rPr>
                              <w:t>只</w:t>
                            </w:r>
                            <w:r>
                              <w:t>有最后一</w:t>
                            </w:r>
                            <w:r>
                              <w:rPr>
                                <w:rFonts w:hint="eastAsia"/>
                              </w:rPr>
                              <w:t>个</w:t>
                            </w:r>
                            <w:r>
                              <w:t>stage</w:t>
                            </w:r>
                            <w:r>
                              <w:rPr>
                                <w:rFonts w:hint="eastAsia"/>
                              </w:rPr>
                              <w:t>是</w:t>
                            </w:r>
                          </w:p>
                          <w:p w:rsidR="002F0802" w:rsidRDefault="002F0802">
                            <w:r>
                              <w:rPr>
                                <w:rFonts w:hint="eastAsia"/>
                              </w:rPr>
                              <w:t>R</w:t>
                            </w:r>
                            <w:r>
                              <w:t xml:space="preserve">esultTask. </w:t>
                            </w:r>
                          </w:p>
                          <w:p w:rsidR="002F0802" w:rsidRDefault="002F0802"/>
                          <w:p w:rsidR="002F0802" w:rsidRDefault="002F0802">
                            <w:r>
                              <w:rPr>
                                <w:rFonts w:hint="eastAsia"/>
                              </w:rPr>
                              <w:t>所</w:t>
                            </w:r>
                            <w:r>
                              <w:t>以，整个</w:t>
                            </w:r>
                            <w:r>
                              <w:rPr>
                                <w:rFonts w:hint="eastAsia"/>
                              </w:rPr>
                              <w:t>Spark</w:t>
                            </w:r>
                            <w:r>
                              <w:t>应用程序的</w:t>
                            </w:r>
                            <w:r>
                              <w:rPr>
                                <w:rFonts w:hint="eastAsia"/>
                              </w:rPr>
                              <w:t>执</w:t>
                            </w:r>
                            <w:r>
                              <w:t>行，就是</w:t>
                            </w:r>
                            <w:r>
                              <w:t>stage</w:t>
                            </w:r>
                            <w:r>
                              <w:rPr>
                                <w:rFonts w:hint="eastAsia"/>
                              </w:rPr>
                              <w:t>分</w:t>
                            </w:r>
                            <w:r>
                              <w:t>批次做为</w:t>
                            </w:r>
                            <w:r>
                              <w:rPr>
                                <w:rFonts w:hint="eastAsia"/>
                              </w:rPr>
                              <w:t>taskset</w:t>
                            </w:r>
                            <w:r>
                              <w:t>提交到</w:t>
                            </w:r>
                            <w:r>
                              <w:t>executor</w:t>
                            </w:r>
                            <w:r>
                              <w:rPr>
                                <w:rFonts w:hint="eastAsia"/>
                              </w:rPr>
                              <w:t>执</w:t>
                            </w:r>
                            <w:r>
                              <w:t>行，每个</w:t>
                            </w:r>
                            <w:r>
                              <w:rPr>
                                <w:rFonts w:hint="eastAsia"/>
                              </w:rPr>
                              <w:t>task</w:t>
                            </w:r>
                            <w:r>
                              <w:t>针对</w:t>
                            </w:r>
                            <w:r>
                              <w:rPr>
                                <w:rFonts w:hint="eastAsia"/>
                              </w:rPr>
                              <w:t>RDD</w:t>
                            </w:r>
                            <w:r>
                              <w:t>的一个</w:t>
                            </w:r>
                            <w:r>
                              <w:rPr>
                                <w:rFonts w:hint="eastAsia"/>
                              </w:rPr>
                              <w:t xml:space="preserve">partition, </w:t>
                            </w:r>
                            <w:r>
                              <w:t>执行我们定义的算子和函数，以</w:t>
                            </w:r>
                            <w:r>
                              <w:rPr>
                                <w:rFonts w:hint="eastAsia"/>
                              </w:rPr>
                              <w:t>此</w:t>
                            </w:r>
                            <w:r>
                              <w:t>类推，直到所有操作执行完毕。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5B219" id="文本框 209" o:spid="_x0000_s1035" type="#_x0000_t202" style="position:absolute;left:0;text-align:left;margin-left:235.1pt;margin-top:.45pt;width:198.8pt;height:240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" fillcolor="#c7edcb [3201]" strokeweight=".5pt">
                <v:textbox>
                  <w:txbxContent>
                    <w:p w:rsidR="002F0802" w:rsidRDefault="002F0802">
                      <w:r>
                        <w:rPr>
                          <w:rFonts w:hint="eastAsia"/>
                        </w:rPr>
                        <w:t>Task</w:t>
                      </w:r>
                      <w:r>
                        <w:t>有两种，</w:t>
                      </w:r>
                      <w:r>
                        <w:t xml:space="preserve">ShuffleMapTask/ </w:t>
                      </w:r>
                    </w:p>
                    <w:p w:rsidR="002F0802" w:rsidRDefault="002F0802">
                      <w:r>
                        <w:t xml:space="preserve">ResultTask. </w:t>
                      </w:r>
                      <w:r>
                        <w:rPr>
                          <w:rFonts w:hint="eastAsia"/>
                        </w:rPr>
                        <w:t>只</w:t>
                      </w:r>
                      <w:r>
                        <w:t>有最后一</w:t>
                      </w:r>
                      <w:r>
                        <w:rPr>
                          <w:rFonts w:hint="eastAsia"/>
                        </w:rPr>
                        <w:t>个</w:t>
                      </w:r>
                      <w:r>
                        <w:t>stage</w:t>
                      </w:r>
                      <w:r>
                        <w:rPr>
                          <w:rFonts w:hint="eastAsia"/>
                        </w:rPr>
                        <w:t>是</w:t>
                      </w:r>
                    </w:p>
                    <w:p w:rsidR="002F0802" w:rsidRDefault="002F0802">
                      <w:r>
                        <w:rPr>
                          <w:rFonts w:hint="eastAsia"/>
                        </w:rPr>
                        <w:t>R</w:t>
                      </w:r>
                      <w:r>
                        <w:t xml:space="preserve">esultTask. </w:t>
                      </w:r>
                    </w:p>
                    <w:p w:rsidR="002F0802" w:rsidRDefault="002F0802"/>
                    <w:p w:rsidR="002F0802" w:rsidRDefault="002F0802">
                      <w:r>
                        <w:rPr>
                          <w:rFonts w:hint="eastAsia"/>
                        </w:rPr>
                        <w:t>所</w:t>
                      </w:r>
                      <w:r>
                        <w:t>以，整个</w:t>
                      </w:r>
                      <w:r>
                        <w:rPr>
                          <w:rFonts w:hint="eastAsia"/>
                        </w:rPr>
                        <w:t>Spark</w:t>
                      </w:r>
                      <w:r>
                        <w:t>应用程序的</w:t>
                      </w:r>
                      <w:r>
                        <w:rPr>
                          <w:rFonts w:hint="eastAsia"/>
                        </w:rPr>
                        <w:t>执</w:t>
                      </w:r>
                      <w:r>
                        <w:t>行，就是</w:t>
                      </w:r>
                      <w:r>
                        <w:t>stage</w:t>
                      </w:r>
                      <w:r>
                        <w:rPr>
                          <w:rFonts w:hint="eastAsia"/>
                        </w:rPr>
                        <w:t>分</w:t>
                      </w:r>
                      <w:r>
                        <w:t>批次做为</w:t>
                      </w:r>
                      <w:r>
                        <w:rPr>
                          <w:rFonts w:hint="eastAsia"/>
                        </w:rPr>
                        <w:t>taskset</w:t>
                      </w:r>
                      <w:r>
                        <w:t>提交到</w:t>
                      </w:r>
                      <w:r>
                        <w:t>executor</w:t>
                      </w:r>
                      <w:r>
                        <w:rPr>
                          <w:rFonts w:hint="eastAsia"/>
                        </w:rPr>
                        <w:t>执</w:t>
                      </w:r>
                      <w:r>
                        <w:t>行，每个</w:t>
                      </w:r>
                      <w:r>
                        <w:rPr>
                          <w:rFonts w:hint="eastAsia"/>
                        </w:rPr>
                        <w:t>task</w:t>
                      </w:r>
                      <w:r>
                        <w:t>针对</w:t>
                      </w:r>
                      <w:r>
                        <w:rPr>
                          <w:rFonts w:hint="eastAsia"/>
                        </w:rPr>
                        <w:t>RDD</w:t>
                      </w:r>
                      <w:r>
                        <w:t>的一个</w:t>
                      </w:r>
                      <w:r>
                        <w:rPr>
                          <w:rFonts w:hint="eastAsia"/>
                        </w:rPr>
                        <w:t xml:space="preserve">partition, </w:t>
                      </w:r>
                      <w:r>
                        <w:t>执行我们定义的算子和函数，以</w:t>
                      </w:r>
                      <w:r>
                        <w:rPr>
                          <w:rFonts w:hint="eastAsia"/>
                        </w:rPr>
                        <w:t>此</w:t>
                      </w:r>
                      <w:r>
                        <w:t>类推，直到所有操作执行完毕。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</w:p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BC1768" w:rsidRDefault="00BC1768" w:rsidP="00382328"/>
    <w:p w:rsidR="00D6645C" w:rsidRDefault="00D6645C" w:rsidP="00382328"/>
    <w:p w:rsidR="00D6645C" w:rsidRDefault="00D6645C" w:rsidP="00382328"/>
    <w:p w:rsidR="00D6645C" w:rsidRDefault="00D6645C" w:rsidP="00382328"/>
    <w:p w:rsidR="00D6645C" w:rsidRDefault="00D6645C" w:rsidP="00382328"/>
    <w:p w:rsidR="00BC1768" w:rsidRPr="00BC1768" w:rsidRDefault="00D6645C" w:rsidP="00925D0B">
      <w:pPr>
        <w:pStyle w:val="2"/>
        <w:spacing w:before="156" w:after="156"/>
      </w:pPr>
      <w:r>
        <w:t>宽依赖和窄依赖</w:t>
      </w:r>
    </w:p>
    <w:p w:rsidR="00FD748B" w:rsidRPr="00FD748B" w:rsidRDefault="00FD748B" w:rsidP="00FD748B">
      <w:r>
        <w:rPr>
          <w:noProof/>
        </w:rPr>
        <w:drawing>
          <wp:inline distT="0" distB="0" distL="0" distR="0" wp14:anchorId="46D4B799" wp14:editId="2955D1D5">
            <wp:extent cx="5274310" cy="3388360"/>
            <wp:effectExtent l="0" t="0" r="2540" b="254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C" w:rsidRDefault="00514B1F" w:rsidP="00D6645C">
      <w:r>
        <w:rPr>
          <w:noProof/>
        </w:rPr>
        <w:lastRenderedPageBreak/>
        <w:drawing>
          <wp:inline distT="0" distB="0" distL="0" distR="0" wp14:anchorId="445A6012" wp14:editId="55519F19">
            <wp:extent cx="5133975" cy="375285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1F" w:rsidRDefault="00514B1F" w:rsidP="00D6645C">
      <w:r>
        <w:rPr>
          <w:noProof/>
        </w:rPr>
        <w:drawing>
          <wp:inline distT="0" distB="0" distL="0" distR="0" wp14:anchorId="4B678936" wp14:editId="3C026419">
            <wp:extent cx="4743450" cy="4486275"/>
            <wp:effectExtent l="0" t="0" r="0" b="952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4D1">
        <w:rPr>
          <w:noProof/>
        </w:rPr>
        <w:lastRenderedPageBreak/>
        <w:drawing>
          <wp:inline distT="0" distB="0" distL="0" distR="0" wp14:anchorId="30AE3AC3" wp14:editId="3EE451E9">
            <wp:extent cx="5274310" cy="2629535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F01" w:rsidRDefault="00AD6F01" w:rsidP="00AD6F01">
      <w:pPr>
        <w:pStyle w:val="2"/>
        <w:spacing w:before="156" w:after="156"/>
      </w:pPr>
      <w:r>
        <w:rPr>
          <w:rFonts w:hint="eastAsia"/>
        </w:rPr>
        <w:t>S</w:t>
      </w:r>
      <w:r>
        <w:t>park shuffle</w:t>
      </w:r>
    </w:p>
    <w:p w:rsidR="00E806CA" w:rsidRPr="00E806CA" w:rsidRDefault="00E806CA" w:rsidP="00E806CA">
      <w:r w:rsidRPr="00E806CA">
        <w:rPr>
          <w:rFonts w:hint="eastAsia"/>
          <w:b/>
          <w:bCs/>
        </w:rPr>
        <w:t>Spark Shuffle</w:t>
      </w:r>
      <w:r w:rsidRPr="00E806CA">
        <w:rPr>
          <w:rFonts w:hint="eastAsia"/>
          <w:b/>
          <w:bCs/>
        </w:rPr>
        <w:t>操作的两个特点</w:t>
      </w:r>
    </w:p>
    <w:p w:rsidR="00E806CA" w:rsidRPr="00E806CA" w:rsidRDefault="00E806CA" w:rsidP="00E806CA">
      <w:r w:rsidRPr="00E806CA">
        <w:rPr>
          <w:rFonts w:hint="eastAsia"/>
        </w:rPr>
        <w:t>第一个特点，</w:t>
      </w:r>
    </w:p>
    <w:p w:rsidR="00E806CA" w:rsidRPr="00E806CA" w:rsidRDefault="00E806CA" w:rsidP="00E806CA">
      <w:r w:rsidRPr="00E806CA">
        <w:t xml:space="preserve">    </w:t>
      </w:r>
      <w:r w:rsidRPr="00E806CA">
        <w:t>在</w:t>
      </w:r>
      <w:r w:rsidRPr="00E806CA">
        <w:t>Spark</w:t>
      </w:r>
      <w:r w:rsidRPr="00E806CA">
        <w:t>早期版本中，那个</w:t>
      </w:r>
      <w:r w:rsidRPr="00E806CA">
        <w:t>bucket</w:t>
      </w:r>
      <w:r w:rsidRPr="00E806CA">
        <w:t>缓存是非常非常重要的，因为需要将一个</w:t>
      </w:r>
      <w:r w:rsidRPr="00E806CA">
        <w:t>ShuffleMapTask</w:t>
      </w:r>
      <w:r w:rsidRPr="00E806CA">
        <w:t>所有的数据都写入内存缓存之后，才会刷新到磁盘。但是这就有一个问题，如果</w:t>
      </w:r>
      <w:r w:rsidRPr="00E806CA">
        <w:t>map side</w:t>
      </w:r>
      <w:r w:rsidRPr="00E806CA">
        <w:t>数据过多，那么很容易造成内存溢出。所以</w:t>
      </w:r>
      <w:r w:rsidRPr="00E806CA">
        <w:t>spark</w:t>
      </w:r>
      <w:r w:rsidRPr="00E806CA">
        <w:t>在新版本中，优化了，默认那个内存缓存是</w:t>
      </w:r>
      <w:r w:rsidRPr="00E806CA">
        <w:t>100kb</w:t>
      </w:r>
      <w:r w:rsidRPr="00E806CA">
        <w:t>，然后呢，写入一点数据达到了刷新到磁盘的阈值之后，就会将数据一点一点地刷新到磁盘。</w:t>
      </w:r>
    </w:p>
    <w:p w:rsidR="00E806CA" w:rsidRPr="00E806CA" w:rsidRDefault="00E806CA" w:rsidP="00E806CA">
      <w:r w:rsidRPr="00E806CA">
        <w:t xml:space="preserve">    </w:t>
      </w:r>
      <w:r w:rsidRPr="00E806CA">
        <w:t>这种操作的优点，是不容易发生内存溢出。缺点在于，如果内存缓存过小的话，那么可能发生过多的磁盘写</w:t>
      </w:r>
      <w:r w:rsidRPr="00E806CA">
        <w:t>io</w:t>
      </w:r>
      <w:r w:rsidRPr="00E806CA">
        <w:t>操作。所以，这里的内存缓存大小，是可以根据实际的业务情况进行优化的。</w:t>
      </w:r>
    </w:p>
    <w:p w:rsidR="00E806CA" w:rsidRPr="00E806CA" w:rsidRDefault="00E806CA" w:rsidP="00E806CA">
      <w:r w:rsidRPr="00E806CA">
        <w:rPr>
          <w:rFonts w:hint="eastAsia"/>
        </w:rPr>
        <w:t>第二个特点，</w:t>
      </w:r>
    </w:p>
    <w:p w:rsidR="00E806CA" w:rsidRPr="00E806CA" w:rsidRDefault="00E806CA" w:rsidP="00E806CA">
      <w:r w:rsidRPr="00E806CA">
        <w:t xml:space="preserve">    </w:t>
      </w:r>
      <w:r w:rsidRPr="00E806CA">
        <w:t>与</w:t>
      </w:r>
      <w:r w:rsidRPr="00E806CA">
        <w:t>MapReduce</w:t>
      </w:r>
      <w:r w:rsidRPr="00E806CA">
        <w:t>完全不一样的是，</w:t>
      </w:r>
      <w:r w:rsidRPr="00E806CA">
        <w:t>MapReduce</w:t>
      </w:r>
      <w:r w:rsidRPr="00E806CA">
        <w:t>它必须将所有的数据都写入本地磁盘文件以后，才能启动</w:t>
      </w:r>
      <w:r w:rsidRPr="00E806CA">
        <w:t>reduce</w:t>
      </w:r>
      <w:r w:rsidRPr="00E806CA">
        <w:t>操作，来拉取数据。为什么？因为</w:t>
      </w:r>
      <w:r w:rsidRPr="00E806CA">
        <w:t>mapreduce</w:t>
      </w:r>
      <w:r w:rsidRPr="00E806CA">
        <w:t>要实现默认的根据</w:t>
      </w:r>
      <w:r w:rsidRPr="00E806CA">
        <w:t>key</w:t>
      </w:r>
      <w:r w:rsidRPr="00E806CA">
        <w:t>的排序！所以要排序，肯定得写完所有数据，才能排序，然后</w:t>
      </w:r>
      <w:r w:rsidRPr="00E806CA">
        <w:t>reduce</w:t>
      </w:r>
      <w:r w:rsidRPr="00E806CA">
        <w:t>来拉取。</w:t>
      </w:r>
    </w:p>
    <w:p w:rsidR="00E806CA" w:rsidRPr="00E806CA" w:rsidRDefault="00E806CA" w:rsidP="00E806CA">
      <w:r w:rsidRPr="00E806CA">
        <w:t xml:space="preserve">    </w:t>
      </w:r>
      <w:r w:rsidRPr="00E806CA">
        <w:t>但是</w:t>
      </w:r>
      <w:r w:rsidRPr="00E806CA">
        <w:t>Spark</w:t>
      </w:r>
      <w:r w:rsidRPr="00E806CA">
        <w:t>不需要，</w:t>
      </w:r>
      <w:r w:rsidRPr="00E806CA">
        <w:t>spark</w:t>
      </w:r>
      <w:r w:rsidRPr="00E806CA">
        <w:t>默认情况下，是不会对数据进行排序的。因此</w:t>
      </w:r>
      <w:r w:rsidRPr="00E806CA">
        <w:t>ShuffleMapTask</w:t>
      </w:r>
      <w:r w:rsidRPr="00E806CA">
        <w:t>每写入一点数据，</w:t>
      </w:r>
      <w:r w:rsidRPr="00E806CA">
        <w:t>ResultTask</w:t>
      </w:r>
      <w:r w:rsidRPr="00E806CA">
        <w:t>就可以拉取一点数据，然后在本地执行我们定义的聚合函数和算子，进行计算。</w:t>
      </w:r>
    </w:p>
    <w:p w:rsidR="00E806CA" w:rsidRPr="00E806CA" w:rsidRDefault="00E806CA" w:rsidP="00E806CA">
      <w:r w:rsidRPr="00E806CA">
        <w:t xml:space="preserve">    spark</w:t>
      </w:r>
      <w:r w:rsidRPr="00E806CA">
        <w:t>这种机制的好处在于，速度比</w:t>
      </w:r>
      <w:r w:rsidRPr="00E806CA">
        <w:t>mapreduce</w:t>
      </w:r>
      <w:r w:rsidRPr="00E806CA">
        <w:t>快多了。但是也有一个问题，</w:t>
      </w:r>
      <w:r w:rsidRPr="00E806CA">
        <w:t>mapreduce</w:t>
      </w:r>
      <w:r w:rsidRPr="00E806CA">
        <w:t>提供的</w:t>
      </w:r>
      <w:r w:rsidRPr="00E806CA">
        <w:t>reduce</w:t>
      </w:r>
      <w:r w:rsidRPr="00E806CA">
        <w:t>，是可以处理每个</w:t>
      </w:r>
      <w:r w:rsidRPr="00E806CA">
        <w:t>key</w:t>
      </w:r>
      <w:r w:rsidRPr="00E806CA">
        <w:t>对应的</w:t>
      </w:r>
      <w:r w:rsidRPr="00E806CA">
        <w:t>value</w:t>
      </w:r>
      <w:r w:rsidRPr="00E806CA">
        <w:t>上的，很方便。但是</w:t>
      </w:r>
      <w:r w:rsidRPr="00E806CA">
        <w:t>spark</w:t>
      </w:r>
      <w:r w:rsidRPr="00E806CA">
        <w:t>中，由于这种实时拉取的机制，因此提供不了，直接处理</w:t>
      </w:r>
      <w:r w:rsidRPr="00E806CA">
        <w:t>key</w:t>
      </w:r>
      <w:r w:rsidRPr="00E806CA">
        <w:t>对应的</w:t>
      </w:r>
      <w:r w:rsidRPr="00E806CA">
        <w:t>values</w:t>
      </w:r>
      <w:r w:rsidRPr="00E806CA">
        <w:t>的算子，只能通过</w:t>
      </w:r>
      <w:r w:rsidRPr="00E806CA">
        <w:t>groupByKey</w:t>
      </w:r>
      <w:r w:rsidRPr="00E806CA">
        <w:t>，先</w:t>
      </w:r>
      <w:r w:rsidRPr="00E806CA">
        <w:t>shuffle</w:t>
      </w:r>
      <w:r w:rsidRPr="00E806CA">
        <w:t>，有一个</w:t>
      </w:r>
      <w:r w:rsidRPr="00E806CA">
        <w:t>MapPartitionsRDD</w:t>
      </w:r>
      <w:r w:rsidRPr="00E806CA">
        <w:t>，然后用</w:t>
      </w:r>
      <w:r w:rsidRPr="00E806CA">
        <w:t>map</w:t>
      </w:r>
      <w:r w:rsidRPr="00E806CA">
        <w:t>算子，来处理每个</w:t>
      </w:r>
      <w:r w:rsidRPr="00E806CA">
        <w:t>key</w:t>
      </w:r>
      <w:r w:rsidRPr="00E806CA">
        <w:t>对应的</w:t>
      </w:r>
      <w:r w:rsidRPr="00E806CA">
        <w:t>values</w:t>
      </w:r>
      <w:r w:rsidRPr="00E806CA">
        <w:t>。就没有</w:t>
      </w:r>
      <w:r w:rsidRPr="00E806CA">
        <w:t>mapreduce</w:t>
      </w:r>
      <w:r w:rsidRPr="00E806CA">
        <w:t>的计算模型那么方</w:t>
      </w:r>
      <w:r w:rsidRPr="00E806CA">
        <w:lastRenderedPageBreak/>
        <w:t>便。</w:t>
      </w:r>
    </w:p>
    <w:p w:rsidR="00E806CA" w:rsidRPr="00E806CA" w:rsidRDefault="00E806CA" w:rsidP="00E806CA"/>
    <w:p w:rsidR="00AD6F01" w:rsidRDefault="00AD6F01" w:rsidP="00AD6F01"/>
    <w:p w:rsidR="00AD6F01" w:rsidRDefault="00AD6F01" w:rsidP="00AD6F01">
      <w:r>
        <w:rPr>
          <w:noProof/>
        </w:rPr>
        <w:drawing>
          <wp:inline distT="0" distB="0" distL="0" distR="0" wp14:anchorId="1818C771" wp14:editId="793EE1C2">
            <wp:extent cx="5274310" cy="2466975"/>
            <wp:effectExtent l="0" t="0" r="2540" b="952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71" w:rsidRPr="00AD6F01" w:rsidRDefault="004A0B71" w:rsidP="00AD6F01">
      <w:r>
        <w:rPr>
          <w:noProof/>
        </w:rPr>
        <w:drawing>
          <wp:inline distT="0" distB="0" distL="0" distR="0" wp14:anchorId="736BF733" wp14:editId="36F434AB">
            <wp:extent cx="5274310" cy="2335530"/>
            <wp:effectExtent l="0" t="0" r="2540" b="762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1F" w:rsidRDefault="00514B1F" w:rsidP="00015BD2">
      <w:pPr>
        <w:pStyle w:val="2"/>
        <w:spacing w:before="156" w:after="156"/>
      </w:pPr>
      <w:r>
        <w:rPr>
          <w:rFonts w:hint="eastAsia"/>
        </w:rPr>
        <w:t>Y</w:t>
      </w:r>
      <w:r>
        <w:t>arn</w:t>
      </w:r>
      <w:r w:rsidR="00015BD2">
        <w:rPr>
          <w:rFonts w:hint="eastAsia"/>
        </w:rPr>
        <w:t>两种提交方式</w:t>
      </w:r>
    </w:p>
    <w:p w:rsidR="00015BD2" w:rsidRDefault="00DF0478" w:rsidP="00015BD2">
      <w:r>
        <w:rPr>
          <w:noProof/>
        </w:rPr>
        <w:drawing>
          <wp:inline distT="0" distB="0" distL="0" distR="0" wp14:anchorId="6A84F742" wp14:editId="588C00F4">
            <wp:extent cx="5274310" cy="114300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1C8" w:rsidRDefault="00AB71C8" w:rsidP="00015BD2">
      <w:r>
        <w:rPr>
          <w:rFonts w:hint="eastAsia"/>
        </w:rPr>
        <w:t xml:space="preserve">yarn-cluser </w:t>
      </w:r>
      <w:r>
        <w:t xml:space="preserve">driver </w:t>
      </w:r>
      <w:r>
        <w:rPr>
          <w:rFonts w:hint="eastAsia"/>
        </w:rPr>
        <w:t>在集群上执行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其它两种</w:t>
      </w:r>
      <w:r>
        <w:rPr>
          <w:rFonts w:hint="eastAsia"/>
        </w:rPr>
        <w:t xml:space="preserve"> </w:t>
      </w:r>
      <w:r>
        <w:t xml:space="preserve">driver </w:t>
      </w:r>
      <w:r>
        <w:rPr>
          <w:rFonts w:hint="eastAsia"/>
        </w:rPr>
        <w:t>在本地运行</w:t>
      </w:r>
      <w:r>
        <w:rPr>
          <w:rFonts w:hint="eastAsia"/>
        </w:rPr>
        <w:t xml:space="preserve">  </w:t>
      </w:r>
    </w:p>
    <w:p w:rsidR="005E5A37" w:rsidRDefault="005E5A37" w:rsidP="00015BD2">
      <w:r>
        <w:t xml:space="preserve">yarn-client  </w:t>
      </w:r>
      <w:r>
        <w:rPr>
          <w:rFonts w:hint="eastAsia"/>
        </w:rPr>
        <w:t>会有网卡流量激增的问题。</w:t>
      </w:r>
      <w:r>
        <w:rPr>
          <w:rFonts w:hint="eastAsia"/>
        </w:rPr>
        <w:t xml:space="preserve"> </w:t>
      </w:r>
    </w:p>
    <w:p w:rsidR="005E5A37" w:rsidRDefault="005E5A37" w:rsidP="00015BD2">
      <w:r>
        <w:t xml:space="preserve">spark-env.sh   </w:t>
      </w:r>
      <w:r>
        <w:rPr>
          <w:rFonts w:hint="eastAsia"/>
        </w:rPr>
        <w:t>添加</w:t>
      </w:r>
      <w:r>
        <w:t>hadoop_home</w:t>
      </w:r>
    </w:p>
    <w:p w:rsidR="005E5A37" w:rsidRDefault="005E5A37" w:rsidP="00015BD2">
      <w:r>
        <w:rPr>
          <w:noProof/>
        </w:rPr>
        <w:lastRenderedPageBreak/>
        <w:drawing>
          <wp:inline distT="0" distB="0" distL="0" distR="0" wp14:anchorId="56B3C35F" wp14:editId="4210D331">
            <wp:extent cx="3657600" cy="1181100"/>
            <wp:effectExtent l="0" t="0" r="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37" w:rsidRDefault="005E5A37" w:rsidP="00015BD2">
      <w:r>
        <w:rPr>
          <w:rFonts w:hint="eastAsia"/>
        </w:rPr>
        <w:t xml:space="preserve">spark-submit  </w:t>
      </w:r>
      <w:r>
        <w:rPr>
          <w:rFonts w:hint="eastAsia"/>
        </w:rPr>
        <w:t>提交的时候</w:t>
      </w:r>
      <w:r>
        <w:rPr>
          <w:rFonts w:hint="eastAsia"/>
        </w:rPr>
        <w:t xml:space="preserve">   --</w:t>
      </w:r>
      <w:r>
        <w:t>master yarn-cluser/yarn-client</w:t>
      </w:r>
    </w:p>
    <w:p w:rsidR="00AD45C9" w:rsidRDefault="00AD45C9" w:rsidP="00AD45C9">
      <w:pPr>
        <w:pStyle w:val="2"/>
        <w:spacing w:before="156" w:after="156"/>
      </w:pPr>
      <w:r>
        <w:rPr>
          <w:rFonts w:hint="eastAsia"/>
        </w:rPr>
        <w:t>S</w:t>
      </w:r>
      <w:r>
        <w:t>parkContext</w:t>
      </w:r>
    </w:p>
    <w:p w:rsidR="00AD45C9" w:rsidRDefault="00160C9F" w:rsidP="00AD45C9">
      <w:r>
        <w:rPr>
          <w:rFonts w:hint="eastAsia"/>
        </w:rPr>
        <w:t>DAGScheduler</w:t>
      </w:r>
    </w:p>
    <w:p w:rsidR="00160C9F" w:rsidRDefault="00160C9F" w:rsidP="00AD45C9">
      <w:r>
        <w:t>TASKScheduler</w:t>
      </w:r>
    </w:p>
    <w:p w:rsidR="00160C9F" w:rsidRPr="00AD45C9" w:rsidRDefault="00160C9F" w:rsidP="00AD45C9">
      <w:r>
        <w:t>SparkUI</w:t>
      </w:r>
    </w:p>
    <w:p w:rsidR="00D6645C" w:rsidRDefault="00D6645C" w:rsidP="00382328"/>
    <w:p w:rsidR="00B94D93" w:rsidRDefault="00B94D93" w:rsidP="00B94D93">
      <w:pPr>
        <w:pStyle w:val="1"/>
      </w:pPr>
      <w:r>
        <w:t>性能优化</w:t>
      </w:r>
    </w:p>
    <w:p w:rsidR="009D2C21" w:rsidRPr="009D2C21" w:rsidRDefault="009D2C21" w:rsidP="009D2C21">
      <w:pPr>
        <w:pStyle w:val="2"/>
        <w:spacing w:before="156" w:after="156"/>
      </w:pPr>
      <w:r w:rsidRPr="009D2C21">
        <w:t>Spark</w:t>
      </w:r>
      <w:r w:rsidRPr="009D2C21">
        <w:t>的性能优化</w:t>
      </w:r>
      <w:r>
        <w:t>主要手段</w:t>
      </w:r>
    </w:p>
    <w:p w:rsidR="009D2C21" w:rsidRPr="009D2C21" w:rsidRDefault="009D2C21" w:rsidP="009D2C21">
      <w:r w:rsidRPr="009D2C21">
        <w:t>1</w:t>
      </w:r>
      <w:r w:rsidRPr="009D2C21">
        <w:t>、使用高性能序列化类库</w:t>
      </w:r>
    </w:p>
    <w:p w:rsidR="009D2C21" w:rsidRPr="009D2C21" w:rsidRDefault="009D2C21" w:rsidP="009D2C21">
      <w:r w:rsidRPr="009D2C21">
        <w:t>2</w:t>
      </w:r>
      <w:r w:rsidRPr="009D2C21">
        <w:t>、优化数据结构</w:t>
      </w:r>
    </w:p>
    <w:p w:rsidR="009D2C21" w:rsidRPr="009D2C21" w:rsidRDefault="009D2C21" w:rsidP="009D2C21">
      <w:r w:rsidRPr="009D2C21">
        <w:t>3</w:t>
      </w:r>
      <w:r w:rsidRPr="009D2C21">
        <w:t>、对多次使用的</w:t>
      </w:r>
      <w:r w:rsidRPr="009D2C21">
        <w:t>RDD</w:t>
      </w:r>
      <w:r w:rsidRPr="009D2C21">
        <w:t>进行持久化</w:t>
      </w:r>
      <w:r w:rsidRPr="009D2C21">
        <w:t xml:space="preserve"> / Checkpoint</w:t>
      </w:r>
    </w:p>
    <w:p w:rsidR="009D2C21" w:rsidRPr="009D2C21" w:rsidRDefault="009D2C21" w:rsidP="009D2C21">
      <w:r w:rsidRPr="009D2C21">
        <w:t>4</w:t>
      </w:r>
      <w:r w:rsidRPr="009D2C21">
        <w:t>、使用序列化的持久化级别</w:t>
      </w:r>
    </w:p>
    <w:p w:rsidR="009D2C21" w:rsidRPr="009D2C21" w:rsidRDefault="009D2C21" w:rsidP="009D2C21">
      <w:r w:rsidRPr="009D2C21">
        <w:t>5</w:t>
      </w:r>
      <w:r w:rsidRPr="009D2C21">
        <w:t>、</w:t>
      </w:r>
      <w:r w:rsidRPr="009D2C21">
        <w:t>Java</w:t>
      </w:r>
      <w:r w:rsidRPr="009D2C21">
        <w:t>虚拟机垃圾回收调优</w:t>
      </w:r>
    </w:p>
    <w:p w:rsidR="009D2C21" w:rsidRPr="009D2C21" w:rsidRDefault="009D2C21" w:rsidP="009D2C21">
      <w:r w:rsidRPr="009D2C21">
        <w:t>6</w:t>
      </w:r>
      <w:r w:rsidRPr="009D2C21">
        <w:t>、提高并行度</w:t>
      </w:r>
    </w:p>
    <w:p w:rsidR="009D2C21" w:rsidRPr="009D2C21" w:rsidRDefault="009D2C21" w:rsidP="009D2C21">
      <w:r w:rsidRPr="009D2C21">
        <w:t>7</w:t>
      </w:r>
      <w:r w:rsidRPr="009D2C21">
        <w:t>、广播共享数据</w:t>
      </w:r>
    </w:p>
    <w:p w:rsidR="009D2C21" w:rsidRPr="009D2C21" w:rsidRDefault="009D2C21" w:rsidP="009D2C21">
      <w:r w:rsidRPr="009D2C21">
        <w:t>8</w:t>
      </w:r>
      <w:r w:rsidRPr="009D2C21">
        <w:t>、数据本地化</w:t>
      </w:r>
    </w:p>
    <w:p w:rsidR="009D2C21" w:rsidRPr="009D2C21" w:rsidRDefault="009D2C21" w:rsidP="009D2C21">
      <w:r w:rsidRPr="009D2C21">
        <w:t>9</w:t>
      </w:r>
      <w:r w:rsidRPr="009D2C21">
        <w:t>、</w:t>
      </w:r>
      <w:r w:rsidRPr="009D2C21">
        <w:t>reduceByKey</w:t>
      </w:r>
      <w:r w:rsidRPr="009D2C21">
        <w:t>和</w:t>
      </w:r>
      <w:r w:rsidRPr="009D2C21">
        <w:t>groupByKey</w:t>
      </w:r>
      <w:r w:rsidRPr="009D2C21">
        <w:t>的合理使用</w:t>
      </w:r>
    </w:p>
    <w:p w:rsidR="009D2C21" w:rsidRPr="009D2C21" w:rsidRDefault="009D2C21" w:rsidP="009D2C21">
      <w:r w:rsidRPr="009D2C21">
        <w:t>10</w:t>
      </w:r>
      <w:r w:rsidRPr="009D2C21">
        <w:t>、</w:t>
      </w:r>
      <w:r w:rsidRPr="009D2C21">
        <w:t>Shuffle</w:t>
      </w:r>
      <w:r w:rsidRPr="009D2C21">
        <w:t>调优（核心中的核心，重中之重）</w:t>
      </w:r>
    </w:p>
    <w:p w:rsidR="00B94D93" w:rsidRDefault="00CD4C2C" w:rsidP="00CD4C2C">
      <w:pPr>
        <w:pStyle w:val="2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程序占用了多少内存</w:t>
      </w:r>
    </w:p>
    <w:p w:rsidR="00CD4C2C" w:rsidRPr="00CD4C2C" w:rsidRDefault="00CD4C2C" w:rsidP="00CD4C2C">
      <w:r w:rsidRPr="00CD4C2C">
        <w:rPr>
          <w:rFonts w:hint="eastAsia"/>
        </w:rPr>
        <w:t>1</w:t>
      </w:r>
      <w:r w:rsidRPr="00CD4C2C">
        <w:rPr>
          <w:rFonts w:hint="eastAsia"/>
        </w:rPr>
        <w:t>、首先，自己设置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的并行度，有两种方式：要不然，在</w:t>
      </w:r>
      <w:r w:rsidRPr="00CD4C2C">
        <w:rPr>
          <w:rFonts w:hint="eastAsia"/>
        </w:rPr>
        <w:t>parallelize()</w:t>
      </w:r>
      <w:r w:rsidRPr="00CD4C2C">
        <w:rPr>
          <w:rFonts w:hint="eastAsia"/>
        </w:rPr>
        <w:t>、</w:t>
      </w:r>
      <w:r w:rsidRPr="00CD4C2C">
        <w:rPr>
          <w:rFonts w:hint="eastAsia"/>
        </w:rPr>
        <w:t>textFile()</w:t>
      </w:r>
      <w:r w:rsidRPr="00CD4C2C">
        <w:rPr>
          <w:rFonts w:hint="eastAsia"/>
        </w:rPr>
        <w:t>等方法中，传入第二个参数，设置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task / partition</w:t>
      </w:r>
      <w:r w:rsidRPr="00CD4C2C">
        <w:rPr>
          <w:rFonts w:hint="eastAsia"/>
        </w:rPr>
        <w:t>的数量；要不然，用</w:t>
      </w:r>
      <w:r w:rsidRPr="00CD4C2C">
        <w:rPr>
          <w:rFonts w:hint="eastAsia"/>
        </w:rPr>
        <w:t>SparkConf.set()</w:t>
      </w:r>
      <w:r w:rsidRPr="00CD4C2C">
        <w:rPr>
          <w:rFonts w:hint="eastAsia"/>
        </w:rPr>
        <w:t>方法，设置一个参数，</w:t>
      </w:r>
      <w:r w:rsidRPr="00CD4C2C">
        <w:rPr>
          <w:rFonts w:hint="eastAsia"/>
        </w:rPr>
        <w:t>spark.default.parallelism</w:t>
      </w:r>
      <w:r w:rsidRPr="00CD4C2C">
        <w:rPr>
          <w:rFonts w:hint="eastAsia"/>
        </w:rPr>
        <w:t>，可以统一设置这个</w:t>
      </w:r>
      <w:r w:rsidRPr="00CD4C2C">
        <w:rPr>
          <w:rFonts w:hint="eastAsia"/>
        </w:rPr>
        <w:t>application</w:t>
      </w:r>
      <w:r w:rsidRPr="00CD4C2C">
        <w:rPr>
          <w:rFonts w:hint="eastAsia"/>
        </w:rPr>
        <w:t>所有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数量。</w:t>
      </w:r>
    </w:p>
    <w:p w:rsidR="00CD4C2C" w:rsidRPr="00CD4C2C" w:rsidRDefault="00CD4C2C" w:rsidP="00CD4C2C">
      <w:r w:rsidRPr="00CD4C2C">
        <w:rPr>
          <w:rFonts w:hint="eastAsia"/>
        </w:rPr>
        <w:t>2</w:t>
      </w:r>
      <w:r w:rsidRPr="00CD4C2C">
        <w:rPr>
          <w:rFonts w:hint="eastAsia"/>
        </w:rPr>
        <w:t>、其次，在程序中将</w:t>
      </w:r>
      <w:r w:rsidRPr="00CD4C2C">
        <w:rPr>
          <w:rFonts w:hint="eastAsia"/>
        </w:rPr>
        <w:t>RDD cache</w:t>
      </w:r>
      <w:r w:rsidRPr="00CD4C2C">
        <w:rPr>
          <w:rFonts w:hint="eastAsia"/>
        </w:rPr>
        <w:t>到内存中，调用</w:t>
      </w:r>
      <w:r w:rsidRPr="00CD4C2C">
        <w:rPr>
          <w:rFonts w:hint="eastAsia"/>
        </w:rPr>
        <w:t>RDD.cache()</w:t>
      </w:r>
      <w:r w:rsidRPr="00CD4C2C">
        <w:rPr>
          <w:rFonts w:hint="eastAsia"/>
        </w:rPr>
        <w:t>方法即可。</w:t>
      </w:r>
    </w:p>
    <w:p w:rsidR="00CD4C2C" w:rsidRPr="00CD4C2C" w:rsidRDefault="00CD4C2C" w:rsidP="00CD4C2C">
      <w:r w:rsidRPr="00CD4C2C">
        <w:rPr>
          <w:rFonts w:hint="eastAsia"/>
        </w:rPr>
        <w:t>3</w:t>
      </w:r>
      <w:r w:rsidRPr="00CD4C2C">
        <w:rPr>
          <w:rFonts w:hint="eastAsia"/>
        </w:rPr>
        <w:t>、最后，观察</w:t>
      </w:r>
      <w:r w:rsidRPr="00CD4C2C">
        <w:rPr>
          <w:rFonts w:hint="eastAsia"/>
        </w:rPr>
        <w:t>Driver</w:t>
      </w:r>
      <w:r w:rsidRPr="00CD4C2C">
        <w:rPr>
          <w:rFonts w:hint="eastAsia"/>
        </w:rPr>
        <w:t>的</w:t>
      </w:r>
      <w:r w:rsidRPr="00CD4C2C">
        <w:rPr>
          <w:rFonts w:hint="eastAsia"/>
        </w:rPr>
        <w:t>log</w:t>
      </w:r>
      <w:r w:rsidRPr="00CD4C2C">
        <w:rPr>
          <w:rFonts w:hint="eastAsia"/>
        </w:rPr>
        <w:t>，你会发现类似于：“</w:t>
      </w:r>
      <w:r w:rsidRPr="00CD4C2C">
        <w:rPr>
          <w:rFonts w:hint="eastAsia"/>
        </w:rPr>
        <w:t>INFO BlockManagerMasterActor: Added rdd_0_1 in memory on mbk.local:50311 (size: 717.5 KB, free: 332.3 MB)</w:t>
      </w:r>
      <w:r w:rsidRPr="00CD4C2C">
        <w:rPr>
          <w:rFonts w:hint="eastAsia"/>
        </w:rPr>
        <w:t>”的日志信息。这就显示了每个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占用了多少内存。</w:t>
      </w:r>
    </w:p>
    <w:p w:rsidR="00CD4C2C" w:rsidRDefault="00CD4C2C" w:rsidP="00CD4C2C">
      <w:r w:rsidRPr="00CD4C2C">
        <w:rPr>
          <w:rFonts w:hint="eastAsia"/>
        </w:rPr>
        <w:lastRenderedPageBreak/>
        <w:t>4</w:t>
      </w:r>
      <w:r w:rsidRPr="00CD4C2C">
        <w:rPr>
          <w:rFonts w:hint="eastAsia"/>
        </w:rPr>
        <w:t>、将这个内存信息乘以</w:t>
      </w:r>
      <w:r w:rsidRPr="00CD4C2C">
        <w:rPr>
          <w:rFonts w:hint="eastAsia"/>
        </w:rPr>
        <w:t>partition</w:t>
      </w:r>
      <w:r w:rsidRPr="00CD4C2C">
        <w:rPr>
          <w:rFonts w:hint="eastAsia"/>
        </w:rPr>
        <w:t>数量，即可得出</w:t>
      </w:r>
      <w:r w:rsidRPr="00CD4C2C">
        <w:rPr>
          <w:rFonts w:hint="eastAsia"/>
        </w:rPr>
        <w:t>RDD</w:t>
      </w:r>
      <w:r w:rsidRPr="00CD4C2C">
        <w:rPr>
          <w:rFonts w:hint="eastAsia"/>
        </w:rPr>
        <w:t>的内存占用量。</w:t>
      </w:r>
    </w:p>
    <w:p w:rsidR="00356201" w:rsidRDefault="00356201" w:rsidP="00356201">
      <w:pPr>
        <w:pStyle w:val="2"/>
        <w:spacing w:before="156" w:after="156"/>
      </w:pPr>
      <w:r>
        <w:t>高性能序列化类库</w:t>
      </w:r>
    </w:p>
    <w:p w:rsidR="000F3849" w:rsidRDefault="000F3849" w:rsidP="000F3849">
      <w:pPr>
        <w:pStyle w:val="3"/>
        <w:spacing w:before="156" w:after="156"/>
      </w:pPr>
      <w:r>
        <w:t>概述</w:t>
      </w:r>
    </w:p>
    <w:p w:rsidR="000F3849" w:rsidRPr="000F3849" w:rsidRDefault="000F3849" w:rsidP="000F3849">
      <w:r w:rsidRPr="000F3849">
        <w:rPr>
          <w:rFonts w:hint="eastAsia"/>
        </w:rPr>
        <w:t>在任何分布式系统中，序列化都是扮演着一个重要的角色的。如果使用的序列化技术，在执行序列化操作的时候很慢，或者是序列化后的数据还是很大，那么会让分布式应用程序的性能下降很多。所以，进行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性能优化的第一步，就是进行序列化的性能优化。</w:t>
      </w:r>
    </w:p>
    <w:p w:rsidR="000F3849" w:rsidRPr="000F3849" w:rsidRDefault="000F3849" w:rsidP="000F3849">
      <w:r w:rsidRPr="000F3849">
        <w:t>Spark</w:t>
      </w:r>
      <w:r w:rsidRPr="000F3849">
        <w:t>自身默认就会在一些地方对数据进行序列化，比如</w:t>
      </w:r>
      <w:r w:rsidRPr="000F3849">
        <w:t>Shuffle</w:t>
      </w:r>
      <w:r w:rsidRPr="000F3849">
        <w:t>。还有就是，如果我们的算子函数使用到了外部的数据（比如</w:t>
      </w:r>
      <w:r w:rsidRPr="000F3849">
        <w:t>Java</w:t>
      </w:r>
      <w:r w:rsidRPr="000F3849">
        <w:t>内置类型，或者自定义类型），那么也需要让其可序列化。</w:t>
      </w:r>
    </w:p>
    <w:p w:rsidR="000F3849" w:rsidRPr="000F3849" w:rsidRDefault="000F3849" w:rsidP="000F3849">
      <w:r w:rsidRPr="000F3849">
        <w:rPr>
          <w:rFonts w:hint="eastAsia"/>
        </w:rPr>
        <w:t>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自身对于序列化的便捷性和性能进行了一个取舍和权衡。默认，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倾向于序列化的便捷性，使用了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自身提供的序列化机制——基于</w:t>
      </w:r>
      <w:r w:rsidRPr="000F3849">
        <w:rPr>
          <w:rFonts w:hint="eastAsia"/>
        </w:rPr>
        <w:t>ObjectInputStream</w:t>
      </w:r>
      <w:r w:rsidRPr="000F3849">
        <w:rPr>
          <w:rFonts w:hint="eastAsia"/>
        </w:rPr>
        <w:t>和</w:t>
      </w:r>
      <w:r w:rsidRPr="000F3849">
        <w:rPr>
          <w:rFonts w:hint="eastAsia"/>
        </w:rPr>
        <w:t>ObjectOutputStream</w:t>
      </w:r>
      <w:r w:rsidRPr="000F3849">
        <w:rPr>
          <w:rFonts w:hint="eastAsia"/>
        </w:rPr>
        <w:t>的序列化机制。因为这种方式是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原生提供的，很方便使用。</w:t>
      </w:r>
    </w:p>
    <w:p w:rsidR="000F3849" w:rsidRPr="000F3849" w:rsidRDefault="000F3849" w:rsidP="000F3849">
      <w:r w:rsidRPr="000F3849">
        <w:rPr>
          <w:rFonts w:hint="eastAsia"/>
        </w:rPr>
        <w:t>但是问题是，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序列化机制的性能并不高。序列化的速度相对较慢，而且序列化以后的数据，还是相对来说比较大，还是比较占用内存空间。因此，如果你的</w:t>
      </w:r>
      <w:r w:rsidRPr="000F3849">
        <w:rPr>
          <w:rFonts w:hint="eastAsia"/>
        </w:rPr>
        <w:t>Spark</w:t>
      </w:r>
      <w:r w:rsidRPr="000F3849">
        <w:rPr>
          <w:rFonts w:hint="eastAsia"/>
        </w:rPr>
        <w:t>应用程序对内存很敏感，那么，实际上默认的</w:t>
      </w:r>
      <w:r w:rsidRPr="000F3849">
        <w:rPr>
          <w:rFonts w:hint="eastAsia"/>
        </w:rPr>
        <w:t>Java</w:t>
      </w:r>
      <w:r w:rsidRPr="000F3849">
        <w:rPr>
          <w:rFonts w:hint="eastAsia"/>
        </w:rPr>
        <w:t>序列化机制并不是最好的选择。</w:t>
      </w:r>
    </w:p>
    <w:p w:rsidR="000F3849" w:rsidRDefault="002B7F44" w:rsidP="002B7F44">
      <w:pPr>
        <w:pStyle w:val="3"/>
        <w:spacing w:before="156" w:after="156"/>
      </w:pPr>
      <w:r>
        <w:rPr>
          <w:rFonts w:hint="eastAsia"/>
        </w:rPr>
        <w:t>S</w:t>
      </w:r>
      <w:r>
        <w:t xml:space="preserve">park </w:t>
      </w:r>
      <w:r>
        <w:rPr>
          <w:rFonts w:hint="eastAsia"/>
        </w:rPr>
        <w:t>的两种序列化机制</w:t>
      </w:r>
    </w:p>
    <w:p w:rsidR="004856FC" w:rsidRPr="004856FC" w:rsidRDefault="004856FC" w:rsidP="004856FC">
      <w:r w:rsidRPr="004856FC">
        <w:t>1</w:t>
      </w:r>
      <w:r w:rsidRPr="004856FC">
        <w:t>、</w:t>
      </w:r>
      <w:r w:rsidRPr="004856FC">
        <w:t>Java</w:t>
      </w:r>
      <w:r w:rsidRPr="004856FC">
        <w:t>序列化机制：默认情况下，</w:t>
      </w:r>
      <w:r w:rsidRPr="004856FC">
        <w:t>Spark</w:t>
      </w:r>
      <w:r w:rsidRPr="004856FC">
        <w:t>使用</w:t>
      </w:r>
      <w:r w:rsidRPr="004856FC">
        <w:t>Java</w:t>
      </w:r>
      <w:r w:rsidRPr="004856FC">
        <w:t>自身的</w:t>
      </w:r>
      <w:r w:rsidRPr="004856FC">
        <w:t>ObjectInputStream</w:t>
      </w:r>
      <w:r w:rsidRPr="004856FC">
        <w:t>和</w:t>
      </w:r>
      <w:r w:rsidRPr="004856FC">
        <w:t>ObjectOutputStream</w:t>
      </w:r>
      <w:r w:rsidRPr="004856FC">
        <w:t>机制进行对象的序列化。只要你的类实现了</w:t>
      </w:r>
      <w:r w:rsidRPr="004856FC">
        <w:t>Serializable</w:t>
      </w:r>
      <w:r w:rsidRPr="004856FC">
        <w:t>接口，那么都是可以序列化的。而且</w:t>
      </w:r>
      <w:r w:rsidRPr="004856FC">
        <w:t>Java</w:t>
      </w:r>
      <w:r w:rsidRPr="004856FC">
        <w:t>序列化机制是提供了自定义序列化支持的，只要你实现</w:t>
      </w:r>
      <w:r w:rsidRPr="004856FC">
        <w:t>Externalizable</w:t>
      </w:r>
      <w:r w:rsidRPr="004856FC">
        <w:t>接口即可实现自己的更高性能的序列化算法。</w:t>
      </w:r>
      <w:r w:rsidRPr="004856FC">
        <w:t>Java</w:t>
      </w:r>
      <w:r w:rsidRPr="004856FC">
        <w:t>序列化机制的速度比较慢，而且序列化后的数据占用的内存空间比较大。</w:t>
      </w:r>
      <w:r w:rsidRPr="004856FC">
        <w:rPr>
          <w:highlight w:val="yellow"/>
        </w:rPr>
        <w:t>（默认）</w:t>
      </w:r>
    </w:p>
    <w:p w:rsidR="004856FC" w:rsidRDefault="004856FC" w:rsidP="004856FC">
      <w:r w:rsidRPr="004856FC">
        <w:t>2</w:t>
      </w:r>
      <w:r w:rsidRPr="004856FC">
        <w:t>、</w:t>
      </w:r>
      <w:r w:rsidRPr="004856FC">
        <w:t>Kryo</w:t>
      </w:r>
      <w:r w:rsidRPr="004856FC">
        <w:t>序列化机制：</w:t>
      </w:r>
      <w:r w:rsidRPr="004856FC">
        <w:t>Spark</w:t>
      </w:r>
      <w:r w:rsidRPr="004856FC">
        <w:t>也支持使用</w:t>
      </w:r>
      <w:r w:rsidRPr="004856FC">
        <w:t>Kryo</w:t>
      </w:r>
      <w:r w:rsidRPr="004856FC">
        <w:t>类库来进行序列化。</w:t>
      </w:r>
      <w:r w:rsidRPr="004856FC">
        <w:t>Kryo</w:t>
      </w:r>
      <w:r w:rsidRPr="004856FC">
        <w:t>序列化机制比</w:t>
      </w:r>
      <w:r w:rsidRPr="004856FC">
        <w:t>Java</w:t>
      </w:r>
      <w:r w:rsidRPr="004856FC">
        <w:t>序列化机制更快，而且序列化后的数据占用的空间更小，通常比</w:t>
      </w:r>
      <w:r w:rsidRPr="004856FC">
        <w:t>Java</w:t>
      </w:r>
      <w:r w:rsidRPr="004856FC">
        <w:t>序列化的数据占用的空间要小</w:t>
      </w:r>
      <w:r w:rsidRPr="004856FC">
        <w:t>10</w:t>
      </w:r>
      <w:r w:rsidRPr="004856FC">
        <w:t>倍。</w:t>
      </w:r>
      <w:r w:rsidRPr="004856FC">
        <w:t>Kryo</w:t>
      </w:r>
      <w:r w:rsidRPr="004856FC">
        <w:t>序列化机制之所以不是默认序列化机制的原因是，有些类型虽然实现了</w:t>
      </w:r>
      <w:r w:rsidRPr="004856FC">
        <w:t>Seriralizable</w:t>
      </w:r>
      <w:r w:rsidRPr="004856FC">
        <w:t>接口，但是它也不一定能够进行序列化；此外，如果你要得到最佳的性能，</w:t>
      </w:r>
      <w:r w:rsidRPr="004856FC">
        <w:t>Kryo</w:t>
      </w:r>
      <w:r w:rsidRPr="004856FC">
        <w:t>还要求你在</w:t>
      </w:r>
      <w:r w:rsidRPr="004856FC">
        <w:t>Spark</w:t>
      </w:r>
      <w:r w:rsidRPr="004856FC">
        <w:t>应用程序中，对所有你需要序列化的类型都进行注册。</w:t>
      </w:r>
    </w:p>
    <w:p w:rsidR="004856FC" w:rsidRDefault="004856FC" w:rsidP="004856FC">
      <w:pPr>
        <w:pStyle w:val="3"/>
        <w:spacing w:before="156" w:after="156"/>
      </w:pPr>
      <w:r>
        <w:t>使用</w:t>
      </w:r>
      <w:r>
        <w:rPr>
          <w:rFonts w:hint="eastAsia"/>
        </w:rPr>
        <w:t>KRYO</w:t>
      </w:r>
      <w:r>
        <w:rPr>
          <w:rFonts w:hint="eastAsia"/>
        </w:rPr>
        <w:t>序列化机制</w:t>
      </w:r>
    </w:p>
    <w:p w:rsidR="007257D8" w:rsidRPr="007257D8" w:rsidRDefault="007257D8" w:rsidP="007257D8">
      <w:r w:rsidRPr="007257D8">
        <w:rPr>
          <w:rFonts w:hint="eastAsia"/>
        </w:rPr>
        <w:t>如果要使用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序列化机制，首先要用</w:t>
      </w:r>
      <w:r w:rsidRPr="007257D8">
        <w:rPr>
          <w:rFonts w:hint="eastAsia"/>
        </w:rPr>
        <w:t>SparkConf</w:t>
      </w:r>
      <w:r w:rsidRPr="007257D8">
        <w:rPr>
          <w:rFonts w:hint="eastAsia"/>
        </w:rPr>
        <w:t>设置一个参数，使用</w:t>
      </w:r>
      <w:r w:rsidRPr="007257D8">
        <w:rPr>
          <w:rFonts w:hint="eastAsia"/>
        </w:rPr>
        <w:t>new SparkConf().set("spark.serializer", "org.apache.spark.serializer.KryoSerializer")</w:t>
      </w:r>
      <w:r w:rsidRPr="007257D8">
        <w:rPr>
          <w:rFonts w:hint="eastAsia"/>
        </w:rPr>
        <w:t>即可，</w:t>
      </w:r>
      <w:r w:rsidRPr="007257D8">
        <w:rPr>
          <w:rFonts w:hint="eastAsia"/>
        </w:rPr>
        <w:lastRenderedPageBreak/>
        <w:t>即将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的序列化器设置为</w:t>
      </w:r>
      <w:r w:rsidRPr="007257D8">
        <w:rPr>
          <w:rFonts w:hint="eastAsia"/>
        </w:rPr>
        <w:t>KryoSerializer</w:t>
      </w:r>
      <w:r w:rsidRPr="007257D8">
        <w:rPr>
          <w:rFonts w:hint="eastAsia"/>
        </w:rPr>
        <w:t>。这样，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在内部的一些操作，比如</w:t>
      </w:r>
      <w:r w:rsidRPr="007257D8">
        <w:rPr>
          <w:rFonts w:hint="eastAsia"/>
        </w:rPr>
        <w:t>Shuffle</w:t>
      </w:r>
      <w:r w:rsidRPr="007257D8">
        <w:rPr>
          <w:rFonts w:hint="eastAsia"/>
        </w:rPr>
        <w:t>，进行序列化时，就会使用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类库进行高性能、快速、更低内存占用量的序列化了。</w:t>
      </w:r>
    </w:p>
    <w:p w:rsidR="007257D8" w:rsidRPr="007257D8" w:rsidRDefault="007257D8" w:rsidP="007257D8">
      <w:r w:rsidRPr="007257D8">
        <w:rPr>
          <w:rFonts w:hint="eastAsia"/>
        </w:rPr>
        <w:t>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时，它要求是需要序列化的类，是要预先进行注册的，以获得最佳性能——如果不注册的话，那么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必须时刻保存类型的全限定名，反而占用不少内存。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默认是对</w:t>
      </w:r>
      <w:r w:rsidRPr="007257D8">
        <w:rPr>
          <w:rFonts w:hint="eastAsia"/>
        </w:rPr>
        <w:t>Scala</w:t>
      </w:r>
      <w:r w:rsidRPr="007257D8">
        <w:rPr>
          <w:rFonts w:hint="eastAsia"/>
        </w:rPr>
        <w:t>中常用的类型自动注册了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的，都在</w:t>
      </w:r>
      <w:r w:rsidRPr="007257D8">
        <w:rPr>
          <w:rFonts w:hint="eastAsia"/>
        </w:rPr>
        <w:t>AllScalaRegistry</w:t>
      </w:r>
      <w:r w:rsidRPr="007257D8">
        <w:rPr>
          <w:rFonts w:hint="eastAsia"/>
        </w:rPr>
        <w:t>类中。</w:t>
      </w:r>
    </w:p>
    <w:p w:rsidR="007257D8" w:rsidRPr="007257D8" w:rsidRDefault="007257D8" w:rsidP="007257D8">
      <w:r w:rsidRPr="007257D8">
        <w:rPr>
          <w:rFonts w:hint="eastAsia"/>
        </w:rPr>
        <w:t>但是，比如自己的算子中，使用了外部的自定义类型的对象，那么还是需要将其进行注册。</w:t>
      </w:r>
    </w:p>
    <w:p w:rsidR="007257D8" w:rsidRPr="007257D8" w:rsidRDefault="007257D8" w:rsidP="007257D8">
      <w:r w:rsidRPr="007257D8">
        <w:rPr>
          <w:rFonts w:hint="eastAsia"/>
        </w:rPr>
        <w:t>（实际上，下面的写法是错误的，因为</w:t>
      </w:r>
      <w:r w:rsidRPr="007257D8">
        <w:rPr>
          <w:rFonts w:hint="eastAsia"/>
        </w:rPr>
        <w:t>counter</w:t>
      </w:r>
      <w:r w:rsidRPr="007257D8">
        <w:rPr>
          <w:rFonts w:hint="eastAsia"/>
        </w:rPr>
        <w:t>不是共享的，所以累加的功能是无法实现的）</w:t>
      </w:r>
    </w:p>
    <w:p w:rsidR="007257D8" w:rsidRPr="007257D8" w:rsidRDefault="007257D8" w:rsidP="007257D8">
      <w:pPr>
        <w:pStyle w:val="a3"/>
      </w:pPr>
      <w:r w:rsidRPr="007257D8">
        <w:t>val counter = new Counter();</w:t>
      </w:r>
    </w:p>
    <w:p w:rsidR="007257D8" w:rsidRPr="007257D8" w:rsidRDefault="007257D8" w:rsidP="007257D8">
      <w:pPr>
        <w:pStyle w:val="a3"/>
      </w:pPr>
      <w:r w:rsidRPr="007257D8">
        <w:t>val numbers = sc.parallelize(Array(1, 2, 3, 4, 5))</w:t>
      </w:r>
    </w:p>
    <w:p w:rsidR="007257D8" w:rsidRPr="007257D8" w:rsidRDefault="007257D8" w:rsidP="007257D8">
      <w:pPr>
        <w:pStyle w:val="a3"/>
      </w:pPr>
      <w:r w:rsidRPr="007257D8">
        <w:t>numbers.foreach(num =&gt; counter.add(num));</w:t>
      </w:r>
    </w:p>
    <w:p w:rsidR="004856FC" w:rsidRDefault="004856FC" w:rsidP="004856FC"/>
    <w:p w:rsidR="007257D8" w:rsidRPr="007257D8" w:rsidRDefault="007257D8" w:rsidP="007257D8">
      <w:r w:rsidRPr="007257D8">
        <w:rPr>
          <w:rFonts w:hint="eastAsia"/>
        </w:rPr>
        <w:t>如果要注册自定义的类型，那么就使用如下的代码，即可：</w:t>
      </w:r>
    </w:p>
    <w:p w:rsidR="007257D8" w:rsidRPr="007257D8" w:rsidRDefault="007257D8" w:rsidP="007257D8">
      <w:r w:rsidRPr="007257D8">
        <w:t>Scala</w:t>
      </w:r>
      <w:r w:rsidRPr="007257D8">
        <w:t>版本：</w:t>
      </w:r>
    </w:p>
    <w:p w:rsidR="007257D8" w:rsidRPr="007257D8" w:rsidRDefault="007257D8" w:rsidP="007257D8">
      <w:pPr>
        <w:pStyle w:val="a3"/>
      </w:pPr>
      <w:r w:rsidRPr="007257D8">
        <w:t>val conf = new SparkConf().setMaster(...).setAppName(...)</w:t>
      </w:r>
    </w:p>
    <w:p w:rsidR="007257D8" w:rsidRPr="007257D8" w:rsidRDefault="007257D8" w:rsidP="007257D8">
      <w:pPr>
        <w:pStyle w:val="a3"/>
      </w:pPr>
      <w:r w:rsidRPr="007257D8">
        <w:t>conf.registerKryoClasses(Array(classOf[Counter] ))</w:t>
      </w:r>
    </w:p>
    <w:p w:rsidR="007257D8" w:rsidRPr="007257D8" w:rsidRDefault="007257D8" w:rsidP="007257D8">
      <w:pPr>
        <w:pStyle w:val="a3"/>
      </w:pPr>
      <w:r w:rsidRPr="007257D8">
        <w:t>val sc = new SparkContext(conf)</w:t>
      </w:r>
    </w:p>
    <w:p w:rsidR="007257D8" w:rsidRPr="007257D8" w:rsidRDefault="007257D8" w:rsidP="007257D8">
      <w:r w:rsidRPr="007257D8">
        <w:t>Java</w:t>
      </w:r>
      <w:r w:rsidRPr="007257D8">
        <w:t>版本：</w:t>
      </w:r>
    </w:p>
    <w:p w:rsidR="007257D8" w:rsidRPr="007257D8" w:rsidRDefault="007257D8" w:rsidP="007257D8">
      <w:pPr>
        <w:pStyle w:val="a3"/>
      </w:pPr>
      <w:r w:rsidRPr="007257D8">
        <w:t>SparkConf conf = new SparkConf().setMaster(...).setAppName(...)</w:t>
      </w:r>
    </w:p>
    <w:p w:rsidR="007257D8" w:rsidRPr="007257D8" w:rsidRDefault="007257D8" w:rsidP="007257D8">
      <w:pPr>
        <w:pStyle w:val="a3"/>
      </w:pPr>
      <w:r w:rsidRPr="007257D8">
        <w:t>conf.registerKryoClasses(Counter.class)</w:t>
      </w:r>
    </w:p>
    <w:p w:rsidR="007257D8" w:rsidRPr="007257D8" w:rsidRDefault="007257D8" w:rsidP="007257D8">
      <w:pPr>
        <w:pStyle w:val="a3"/>
      </w:pPr>
      <w:r w:rsidRPr="007257D8">
        <w:t>JavaSparkContext sc = new JavaSparkContext(conf)</w:t>
      </w:r>
    </w:p>
    <w:p w:rsidR="007257D8" w:rsidRPr="007257D8" w:rsidRDefault="007257D8" w:rsidP="007257D8">
      <w:pPr>
        <w:pStyle w:val="3"/>
        <w:spacing w:before="156" w:after="156"/>
      </w:pPr>
      <w:r w:rsidRPr="007257D8">
        <w:rPr>
          <w:rFonts w:hint="eastAsia"/>
        </w:rPr>
        <w:t>优化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类库的使用</w:t>
      </w:r>
    </w:p>
    <w:p w:rsidR="007257D8" w:rsidRPr="007257D8" w:rsidRDefault="007257D8" w:rsidP="007257D8">
      <w:r w:rsidRPr="007257D8">
        <w:t>1</w:t>
      </w:r>
      <w:r w:rsidRPr="007257D8">
        <w:t>、优化缓存大小</w:t>
      </w:r>
    </w:p>
    <w:p w:rsidR="007257D8" w:rsidRPr="007257D8" w:rsidRDefault="007257D8" w:rsidP="007257D8">
      <w:r w:rsidRPr="007257D8">
        <w:rPr>
          <w:rFonts w:hint="eastAsia"/>
        </w:rPr>
        <w:t>如果注册的要序列化的自定义的类型，本身特别大，比如包含了超过</w:t>
      </w:r>
      <w:r w:rsidRPr="007257D8">
        <w:rPr>
          <w:rFonts w:hint="eastAsia"/>
        </w:rPr>
        <w:t>100</w:t>
      </w:r>
      <w:r w:rsidRPr="007257D8">
        <w:rPr>
          <w:rFonts w:hint="eastAsia"/>
        </w:rPr>
        <w:t>个</w:t>
      </w:r>
      <w:r w:rsidRPr="007257D8">
        <w:rPr>
          <w:rFonts w:hint="eastAsia"/>
        </w:rPr>
        <w:t>field</w:t>
      </w:r>
      <w:r w:rsidRPr="007257D8">
        <w:rPr>
          <w:rFonts w:hint="eastAsia"/>
        </w:rPr>
        <w:t>。那么就会导致要序列化的对象过大。此时就需要对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本身进行优化。因为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内部的缓存可能不够存放那么大的</w:t>
      </w:r>
      <w:r w:rsidRPr="007257D8">
        <w:rPr>
          <w:rFonts w:hint="eastAsia"/>
        </w:rPr>
        <w:t>class</w:t>
      </w:r>
      <w:r w:rsidRPr="007257D8">
        <w:rPr>
          <w:rFonts w:hint="eastAsia"/>
        </w:rPr>
        <w:t>对象。此时就需要调用</w:t>
      </w:r>
      <w:r w:rsidRPr="007257D8">
        <w:rPr>
          <w:rFonts w:hint="eastAsia"/>
        </w:rPr>
        <w:t>SparkConf.set()</w:t>
      </w:r>
      <w:r w:rsidRPr="007257D8">
        <w:rPr>
          <w:rFonts w:hint="eastAsia"/>
        </w:rPr>
        <w:t>方法，设置</w:t>
      </w:r>
      <w:r w:rsidRPr="007257D8">
        <w:rPr>
          <w:rFonts w:hint="eastAsia"/>
        </w:rPr>
        <w:t>spark.kryoserializer.buffer.mb</w:t>
      </w:r>
      <w:r w:rsidRPr="007257D8">
        <w:rPr>
          <w:rFonts w:hint="eastAsia"/>
        </w:rPr>
        <w:t>参数的值，将其调大。</w:t>
      </w:r>
    </w:p>
    <w:p w:rsidR="007257D8" w:rsidRPr="007257D8" w:rsidRDefault="007257D8" w:rsidP="007257D8">
      <w:r w:rsidRPr="007257D8">
        <w:rPr>
          <w:rFonts w:hint="eastAsia"/>
        </w:rPr>
        <w:t>默认情况下它的值是</w:t>
      </w:r>
      <w:r w:rsidRPr="007257D8">
        <w:rPr>
          <w:rFonts w:hint="eastAsia"/>
        </w:rPr>
        <w:t>2</w:t>
      </w:r>
      <w:r w:rsidRPr="007257D8">
        <w:rPr>
          <w:rFonts w:hint="eastAsia"/>
        </w:rPr>
        <w:t>，就是说最大能缓存</w:t>
      </w:r>
      <w:r w:rsidRPr="007257D8">
        <w:rPr>
          <w:rFonts w:hint="eastAsia"/>
        </w:rPr>
        <w:t>2M</w:t>
      </w:r>
      <w:r w:rsidRPr="007257D8">
        <w:rPr>
          <w:rFonts w:hint="eastAsia"/>
        </w:rPr>
        <w:t>的对象，然后进行序列化。可以在必要时将其调大。比如设置为</w:t>
      </w:r>
      <w:r w:rsidRPr="007257D8">
        <w:rPr>
          <w:rFonts w:hint="eastAsia"/>
        </w:rPr>
        <w:t>10</w:t>
      </w:r>
      <w:r w:rsidRPr="007257D8">
        <w:rPr>
          <w:rFonts w:hint="eastAsia"/>
        </w:rPr>
        <w:t>。</w:t>
      </w:r>
    </w:p>
    <w:p w:rsidR="007257D8" w:rsidRPr="007257D8" w:rsidRDefault="007257D8" w:rsidP="007257D8">
      <w:r w:rsidRPr="007257D8">
        <w:t>2</w:t>
      </w:r>
      <w:r w:rsidRPr="007257D8">
        <w:t>、预先注册自定义类型</w:t>
      </w:r>
    </w:p>
    <w:p w:rsidR="007257D8" w:rsidRPr="007257D8" w:rsidRDefault="007257D8" w:rsidP="007257D8">
      <w:r w:rsidRPr="007257D8">
        <w:rPr>
          <w:rFonts w:hint="eastAsia"/>
        </w:rPr>
        <w:t>虽然不注册自定义类型，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类库也能正常工作，但是那样的话，对于它要序列化的每个对象，都会保存一份它的全限定类名。此时反而会耗费大量内存。因此通常都建议预先注册号要序列化的自定义的类。</w:t>
      </w:r>
    </w:p>
    <w:p w:rsidR="007257D8" w:rsidRPr="007257D8" w:rsidRDefault="007257D8" w:rsidP="007257D8">
      <w:pPr>
        <w:pStyle w:val="3"/>
        <w:spacing w:before="156" w:after="156"/>
      </w:pPr>
      <w:r w:rsidRPr="007257D8">
        <w:rPr>
          <w:rFonts w:hint="eastAsia"/>
        </w:rPr>
        <w:lastRenderedPageBreak/>
        <w:t>在什么场景下使用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</w:t>
      </w:r>
    </w:p>
    <w:p w:rsidR="007257D8" w:rsidRPr="007257D8" w:rsidRDefault="007257D8" w:rsidP="007257D8">
      <w:r w:rsidRPr="007257D8">
        <w:rPr>
          <w:rFonts w:hint="eastAsia"/>
        </w:rPr>
        <w:t>针对的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序列化类库的使用场景，就是算子函数使用到了外部的大数据的情况。比如说吧，我们在外部定义了一个封装了应用所有配置的对象，比如自定义了一个</w:t>
      </w:r>
      <w:r w:rsidRPr="007257D8">
        <w:rPr>
          <w:rFonts w:hint="eastAsia"/>
        </w:rPr>
        <w:t>MyConfiguration</w:t>
      </w:r>
      <w:r w:rsidRPr="007257D8">
        <w:rPr>
          <w:rFonts w:hint="eastAsia"/>
        </w:rPr>
        <w:t>对象，里面包含了</w:t>
      </w:r>
      <w:r w:rsidRPr="007257D8">
        <w:rPr>
          <w:rFonts w:hint="eastAsia"/>
        </w:rPr>
        <w:t>100m</w:t>
      </w:r>
      <w:r w:rsidRPr="007257D8">
        <w:rPr>
          <w:rFonts w:hint="eastAsia"/>
        </w:rPr>
        <w:t>的数据。然后，在算子函数里面，使用到了这个外部的大对象。</w:t>
      </w:r>
    </w:p>
    <w:p w:rsidR="007257D8" w:rsidRPr="007257D8" w:rsidRDefault="007257D8" w:rsidP="007257D8">
      <w:r w:rsidRPr="007257D8">
        <w:rPr>
          <w:rFonts w:hint="eastAsia"/>
        </w:rPr>
        <w:t>此时呢，如果默认情况下，让</w:t>
      </w:r>
      <w:r w:rsidRPr="007257D8">
        <w:rPr>
          <w:rFonts w:hint="eastAsia"/>
        </w:rPr>
        <w:t>Spark</w:t>
      </w:r>
      <w:r w:rsidRPr="007257D8">
        <w:rPr>
          <w:rFonts w:hint="eastAsia"/>
        </w:rPr>
        <w:t>用</w:t>
      </w:r>
      <w:r w:rsidRPr="007257D8">
        <w:rPr>
          <w:rFonts w:hint="eastAsia"/>
        </w:rPr>
        <w:t>java</w:t>
      </w:r>
      <w:r w:rsidRPr="007257D8">
        <w:rPr>
          <w:rFonts w:hint="eastAsia"/>
        </w:rPr>
        <w:t>序列化机制来序列化这种外部的大对象，那么就会导致，序列化速度缓慢，并且序列化以后的数据还是比较大，比较占用内存空间。</w:t>
      </w:r>
    </w:p>
    <w:p w:rsidR="007257D8" w:rsidRPr="007257D8" w:rsidRDefault="007257D8" w:rsidP="007257D8">
      <w:r w:rsidRPr="007257D8">
        <w:rPr>
          <w:rFonts w:hint="eastAsia"/>
        </w:rPr>
        <w:t>因此，在这种情况下，比较适合，切换到</w:t>
      </w:r>
      <w:r w:rsidRPr="007257D8">
        <w:rPr>
          <w:rFonts w:hint="eastAsia"/>
        </w:rPr>
        <w:t>Kryo</w:t>
      </w:r>
      <w:r w:rsidRPr="007257D8">
        <w:rPr>
          <w:rFonts w:hint="eastAsia"/>
        </w:rPr>
        <w:t>序列化类库，来对外部的大对象进行序列化操作。一是，序列化速度会变快；二是，会减少序列化后的数据占用的内存空间。</w:t>
      </w:r>
    </w:p>
    <w:p w:rsidR="002B7F44" w:rsidRDefault="00DB2610" w:rsidP="00B64F91">
      <w:pPr>
        <w:pStyle w:val="2"/>
        <w:spacing w:before="156" w:after="156"/>
      </w:pPr>
      <w:r>
        <w:rPr>
          <w:rFonts w:hint="eastAsia"/>
        </w:rPr>
        <w:t>优化数据结构</w:t>
      </w:r>
    </w:p>
    <w:p w:rsidR="00B64F91" w:rsidRPr="00B64F91" w:rsidRDefault="00B64F91" w:rsidP="00B64F91">
      <w:r w:rsidRPr="00B64F91">
        <w:rPr>
          <w:rFonts w:hint="eastAsia"/>
        </w:rPr>
        <w:t>有一个关键的问题，就是优化什么数据结构？其实主要就是优化你的算子函数，内部使用到的局部数据，或者是算子函数外部的数据。都可以进行数据结构的优化。优化之后，都会减少其对内存的消耗和占用。</w:t>
      </w:r>
    </w:p>
    <w:p w:rsidR="00B64F91" w:rsidRPr="00B64F91" w:rsidRDefault="003610B0" w:rsidP="003610B0">
      <w:pPr>
        <w:pStyle w:val="3"/>
        <w:spacing w:before="156" w:after="156"/>
      </w:pPr>
      <w:r w:rsidRPr="003610B0">
        <w:rPr>
          <w:rFonts w:hint="eastAsia"/>
        </w:rPr>
        <w:t>如何优化数据结构</w:t>
      </w:r>
    </w:p>
    <w:p w:rsidR="003610B0" w:rsidRPr="003610B0" w:rsidRDefault="003610B0" w:rsidP="003610B0">
      <w:r w:rsidRPr="003610B0">
        <w:t>1</w:t>
      </w:r>
      <w:r w:rsidRPr="003610B0">
        <w:t>、优先使用数组以及字符串，而不是集合类。也就是说，优先用</w:t>
      </w:r>
      <w:r w:rsidRPr="003610B0">
        <w:t>array</w:t>
      </w:r>
      <w:r w:rsidRPr="003610B0">
        <w:t>，而不是</w:t>
      </w:r>
      <w:r w:rsidRPr="003610B0">
        <w:t>ArrayList</w:t>
      </w:r>
      <w:r w:rsidRPr="003610B0">
        <w:t>、</w:t>
      </w:r>
      <w:r w:rsidRPr="003610B0">
        <w:t>LinkedList</w:t>
      </w:r>
      <w:r w:rsidRPr="003610B0">
        <w:t>、</w:t>
      </w:r>
      <w:r w:rsidRPr="003610B0">
        <w:t>HashMap</w:t>
      </w:r>
      <w:r w:rsidRPr="003610B0">
        <w:t>等集合。</w:t>
      </w:r>
    </w:p>
    <w:p w:rsidR="003610B0" w:rsidRPr="003610B0" w:rsidRDefault="003610B0" w:rsidP="003610B0">
      <w:r w:rsidRPr="003610B0">
        <w:rPr>
          <w:rFonts w:hint="eastAsia"/>
        </w:rPr>
        <w:t>比如，有个</w:t>
      </w:r>
      <w:r w:rsidRPr="003610B0">
        <w:rPr>
          <w:rFonts w:hint="eastAsia"/>
        </w:rPr>
        <w:t>List&lt;Integer&gt; list = new ArrayList&lt;Integer&gt;()</w:t>
      </w:r>
      <w:r w:rsidRPr="003610B0">
        <w:rPr>
          <w:rFonts w:hint="eastAsia"/>
        </w:rPr>
        <w:t>，将其替换为</w:t>
      </w:r>
      <w:r w:rsidRPr="003610B0">
        <w:rPr>
          <w:rFonts w:hint="eastAsia"/>
        </w:rPr>
        <w:t>int[] arr = new int[]</w:t>
      </w:r>
      <w:r w:rsidRPr="003610B0">
        <w:rPr>
          <w:rFonts w:hint="eastAsia"/>
        </w:rPr>
        <w:t>。这样的话，</w:t>
      </w:r>
      <w:r w:rsidRPr="003610B0">
        <w:rPr>
          <w:rFonts w:hint="eastAsia"/>
        </w:rPr>
        <w:t>array</w:t>
      </w:r>
      <w:r w:rsidRPr="003610B0">
        <w:rPr>
          <w:rFonts w:hint="eastAsia"/>
        </w:rPr>
        <w:t>既比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少了额外信息的存储开销，还能使用原始数据类型（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）来存储数据，比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中用</w:t>
      </w:r>
      <w:r w:rsidRPr="003610B0">
        <w:rPr>
          <w:rFonts w:hint="eastAsia"/>
        </w:rPr>
        <w:t>Integer</w:t>
      </w:r>
      <w:r w:rsidRPr="003610B0">
        <w:rPr>
          <w:rFonts w:hint="eastAsia"/>
        </w:rPr>
        <w:t>这种包装类型存储数据，要节省内存的多。</w:t>
      </w:r>
    </w:p>
    <w:p w:rsidR="003610B0" w:rsidRPr="003610B0" w:rsidRDefault="003610B0" w:rsidP="003610B0">
      <w:r w:rsidRPr="003610B0">
        <w:rPr>
          <w:rFonts w:hint="eastAsia"/>
        </w:rPr>
        <w:t>还比如，通常企业级应用中的做法是，对于</w:t>
      </w:r>
      <w:r w:rsidRPr="003610B0">
        <w:rPr>
          <w:rFonts w:hint="eastAsia"/>
        </w:rPr>
        <w:t>HashMap</w:t>
      </w:r>
      <w:r w:rsidRPr="003610B0">
        <w:rPr>
          <w:rFonts w:hint="eastAsia"/>
        </w:rPr>
        <w:t>、</w:t>
      </w:r>
      <w:r w:rsidRPr="003610B0">
        <w:rPr>
          <w:rFonts w:hint="eastAsia"/>
        </w:rPr>
        <w:t>List</w:t>
      </w:r>
      <w:r w:rsidRPr="003610B0">
        <w:rPr>
          <w:rFonts w:hint="eastAsia"/>
        </w:rPr>
        <w:t>这种数据，统一用</w:t>
      </w:r>
      <w:r w:rsidRPr="003610B0">
        <w:rPr>
          <w:rFonts w:hint="eastAsia"/>
        </w:rPr>
        <w:t>String</w:t>
      </w:r>
      <w:r w:rsidRPr="003610B0">
        <w:rPr>
          <w:rFonts w:hint="eastAsia"/>
        </w:rPr>
        <w:t>拼接成特殊格式的字符串，比如</w:t>
      </w:r>
      <w:r w:rsidRPr="003610B0">
        <w:rPr>
          <w:rFonts w:hint="eastAsia"/>
        </w:rPr>
        <w:t>Map&lt;Integer, Person&gt; persons = new HashMap&lt;Integer, Person&gt;()</w:t>
      </w:r>
      <w:r w:rsidRPr="003610B0">
        <w:rPr>
          <w:rFonts w:hint="eastAsia"/>
        </w:rPr>
        <w:t>。可以优化为，特殊的字符串格式：</w:t>
      </w:r>
      <w:r w:rsidRPr="003610B0">
        <w:rPr>
          <w:rFonts w:hint="eastAsia"/>
        </w:rPr>
        <w:t>id:name,address|id:name,address...</w:t>
      </w:r>
      <w:r w:rsidRPr="003610B0">
        <w:rPr>
          <w:rFonts w:hint="eastAsia"/>
        </w:rPr>
        <w:t>。</w:t>
      </w:r>
    </w:p>
    <w:p w:rsidR="003610B0" w:rsidRPr="003610B0" w:rsidRDefault="003610B0" w:rsidP="003610B0">
      <w:r w:rsidRPr="003610B0">
        <w:t>2</w:t>
      </w:r>
      <w:r w:rsidRPr="003610B0">
        <w:t>、避免使用多层嵌套的对象结构。比如说，</w:t>
      </w:r>
      <w:r w:rsidRPr="003610B0">
        <w:t>public class Teacher { private List&lt;Student&gt; students = new ArrayList&lt;Student&gt;() }</w:t>
      </w:r>
      <w:r w:rsidRPr="003610B0">
        <w:t>。就是非常不好的例子。因为</w:t>
      </w:r>
      <w:r w:rsidRPr="003610B0">
        <w:t>Teacher</w:t>
      </w:r>
      <w:r w:rsidRPr="003610B0">
        <w:t>类的内部又嵌套了大量的小</w:t>
      </w:r>
      <w:r w:rsidRPr="003610B0">
        <w:t>Student</w:t>
      </w:r>
      <w:r w:rsidRPr="003610B0">
        <w:t>对象。</w:t>
      </w:r>
    </w:p>
    <w:p w:rsidR="003610B0" w:rsidRPr="003610B0" w:rsidRDefault="003610B0" w:rsidP="003610B0">
      <w:r w:rsidRPr="003610B0">
        <w:rPr>
          <w:rFonts w:hint="eastAsia"/>
        </w:rPr>
        <w:t>比如说，对于上述例子，也完全可以使用特殊的字符串来进行数据的存储。比如，用</w:t>
      </w:r>
      <w:r w:rsidRPr="003610B0">
        <w:rPr>
          <w:rFonts w:hint="eastAsia"/>
        </w:rPr>
        <w:t>json</w:t>
      </w:r>
      <w:r w:rsidRPr="003610B0">
        <w:rPr>
          <w:rFonts w:hint="eastAsia"/>
        </w:rPr>
        <w:t>字符串来存储数据，就是一个很好的选择。</w:t>
      </w:r>
    </w:p>
    <w:p w:rsidR="003610B0" w:rsidRPr="003610B0" w:rsidRDefault="003610B0" w:rsidP="003610B0">
      <w:r w:rsidRPr="003610B0">
        <w:t>{"teacherId": 1, "teacherName": "leo", students:[{"studentId": 1, "studentName": "tom"},{"studentId":2, "studentName":"marry"}]}</w:t>
      </w:r>
    </w:p>
    <w:p w:rsidR="003610B0" w:rsidRPr="003610B0" w:rsidRDefault="003610B0" w:rsidP="003610B0">
      <w:r w:rsidRPr="003610B0">
        <w:t>3</w:t>
      </w:r>
      <w:r w:rsidRPr="003610B0">
        <w:t>、对于有些能够避免的场景，尽量使用</w:t>
      </w:r>
      <w:r w:rsidRPr="003610B0">
        <w:t>int</w:t>
      </w:r>
      <w:r w:rsidRPr="003610B0">
        <w:t>替代</w:t>
      </w:r>
      <w:r w:rsidRPr="003610B0">
        <w:t>String</w:t>
      </w:r>
      <w:r w:rsidRPr="003610B0">
        <w:t>。因为</w:t>
      </w:r>
      <w:r w:rsidRPr="003610B0">
        <w:t>String</w:t>
      </w:r>
      <w:r w:rsidRPr="003610B0">
        <w:t>虽然比</w:t>
      </w:r>
      <w:r w:rsidRPr="003610B0">
        <w:t>ArrayList</w:t>
      </w:r>
      <w:r w:rsidRPr="003610B0">
        <w:t>、</w:t>
      </w:r>
      <w:r w:rsidRPr="003610B0">
        <w:lastRenderedPageBreak/>
        <w:t>HashMap</w:t>
      </w:r>
      <w:r w:rsidRPr="003610B0">
        <w:t>等数据结构高效多了，占用内存量少多了，但是之前分析过，还是有额外信息的消耗。比如之前用</w:t>
      </w:r>
      <w:r w:rsidRPr="003610B0">
        <w:t>String</w:t>
      </w:r>
      <w:r w:rsidRPr="003610B0">
        <w:t>表示</w:t>
      </w:r>
      <w:r w:rsidRPr="003610B0">
        <w:t>id</w:t>
      </w:r>
      <w:r w:rsidRPr="003610B0">
        <w:t>，那么现在完全可以用数字类型的</w:t>
      </w:r>
      <w:r w:rsidRPr="003610B0">
        <w:t>int</w:t>
      </w:r>
      <w:r w:rsidRPr="003610B0">
        <w:t>，来进行替代。</w:t>
      </w:r>
    </w:p>
    <w:p w:rsidR="003610B0" w:rsidRPr="003610B0" w:rsidRDefault="003610B0" w:rsidP="003610B0">
      <w:r w:rsidRPr="003610B0">
        <w:rPr>
          <w:rFonts w:hint="eastAsia"/>
        </w:rPr>
        <w:t>这里提醒，在</w:t>
      </w:r>
      <w:r w:rsidRPr="003610B0">
        <w:rPr>
          <w:rFonts w:hint="eastAsia"/>
        </w:rPr>
        <w:t>spark</w:t>
      </w:r>
      <w:r w:rsidRPr="003610B0">
        <w:rPr>
          <w:rFonts w:hint="eastAsia"/>
        </w:rPr>
        <w:t>应用中，</w:t>
      </w:r>
      <w:r w:rsidRPr="003610B0">
        <w:rPr>
          <w:rFonts w:hint="eastAsia"/>
        </w:rPr>
        <w:t>id</w:t>
      </w:r>
      <w:r w:rsidRPr="003610B0">
        <w:rPr>
          <w:rFonts w:hint="eastAsia"/>
        </w:rPr>
        <w:t>就不要用常用的</w:t>
      </w:r>
      <w:r w:rsidRPr="003610B0">
        <w:rPr>
          <w:rFonts w:hint="eastAsia"/>
        </w:rPr>
        <w:t>uuid</w:t>
      </w:r>
      <w:r w:rsidRPr="003610B0">
        <w:rPr>
          <w:rFonts w:hint="eastAsia"/>
        </w:rPr>
        <w:t>了，因为无法转成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，就用自增的</w:t>
      </w:r>
      <w:r w:rsidRPr="003610B0">
        <w:rPr>
          <w:rFonts w:hint="eastAsia"/>
        </w:rPr>
        <w:t>int</w:t>
      </w:r>
      <w:r w:rsidRPr="003610B0">
        <w:rPr>
          <w:rFonts w:hint="eastAsia"/>
        </w:rPr>
        <w:t>类型的</w:t>
      </w:r>
      <w:r w:rsidRPr="003610B0">
        <w:rPr>
          <w:rFonts w:hint="eastAsia"/>
        </w:rPr>
        <w:t>id</w:t>
      </w:r>
      <w:r w:rsidRPr="003610B0">
        <w:rPr>
          <w:rFonts w:hint="eastAsia"/>
        </w:rPr>
        <w:t>即可。（</w:t>
      </w:r>
      <w:r w:rsidRPr="003610B0">
        <w:rPr>
          <w:rFonts w:hint="eastAsia"/>
        </w:rPr>
        <w:t>sdfsdfdf-234242342-sdfsfsfdfd</w:t>
      </w:r>
      <w:r w:rsidRPr="003610B0">
        <w:rPr>
          <w:rFonts w:hint="eastAsia"/>
        </w:rPr>
        <w:t>）</w:t>
      </w:r>
    </w:p>
    <w:p w:rsidR="00BC5BB2" w:rsidRPr="00BC5BB2" w:rsidRDefault="00BC5BB2" w:rsidP="00BC5BB2">
      <w:pPr>
        <w:pStyle w:val="2"/>
        <w:spacing w:before="156" w:after="156"/>
      </w:pPr>
      <w:r w:rsidRPr="00BC5BB2">
        <w:rPr>
          <w:rFonts w:hint="eastAsia"/>
        </w:rPr>
        <w:t>对多次使用的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进行持久化或</w:t>
      </w:r>
      <w:r w:rsidRPr="00BC5BB2">
        <w:rPr>
          <w:rFonts w:hint="eastAsia"/>
        </w:rPr>
        <w:t>Checkpoint</w:t>
      </w:r>
    </w:p>
    <w:p w:rsidR="00BC5BB2" w:rsidRPr="00BC5BB2" w:rsidRDefault="00BC5BB2" w:rsidP="00BC5BB2">
      <w:r w:rsidRPr="00BC5BB2">
        <w:rPr>
          <w:rFonts w:hint="eastAsia"/>
        </w:rPr>
        <w:t>如果程序中，对某一个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，基于它进行了多次</w:t>
      </w:r>
      <w:r w:rsidRPr="00BC5BB2">
        <w:rPr>
          <w:rFonts w:hint="eastAsia"/>
        </w:rPr>
        <w:t>transformation</w:t>
      </w:r>
      <w:r w:rsidRPr="00BC5BB2">
        <w:rPr>
          <w:rFonts w:hint="eastAsia"/>
        </w:rPr>
        <w:t>或者</w:t>
      </w:r>
      <w:r w:rsidRPr="00BC5BB2">
        <w:rPr>
          <w:rFonts w:hint="eastAsia"/>
        </w:rPr>
        <w:t>action</w:t>
      </w:r>
      <w:r w:rsidRPr="00BC5BB2">
        <w:rPr>
          <w:rFonts w:hint="eastAsia"/>
        </w:rPr>
        <w:t>操作。那么就非常有必要对其进行持久化操作，以避免对一个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反复进行计算。</w:t>
      </w:r>
    </w:p>
    <w:p w:rsidR="00BC5BB2" w:rsidRPr="00BC5BB2" w:rsidRDefault="00BC5BB2" w:rsidP="00BC5BB2">
      <w:r w:rsidRPr="00BC5BB2">
        <w:rPr>
          <w:rFonts w:hint="eastAsia"/>
        </w:rPr>
        <w:t>此外，如果要保证在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的持久化数据可能丢失的情况下，还要保证高性能，那么可以对</w:t>
      </w:r>
      <w:r w:rsidRPr="00BC5BB2">
        <w:rPr>
          <w:rFonts w:hint="eastAsia"/>
        </w:rPr>
        <w:t>RDD</w:t>
      </w:r>
      <w:r w:rsidRPr="00BC5BB2">
        <w:rPr>
          <w:rFonts w:hint="eastAsia"/>
        </w:rPr>
        <w:t>进行</w:t>
      </w:r>
      <w:r w:rsidRPr="00BC5BB2">
        <w:rPr>
          <w:rFonts w:hint="eastAsia"/>
        </w:rPr>
        <w:t>Checkpoint</w:t>
      </w:r>
      <w:r w:rsidRPr="00BC5BB2">
        <w:rPr>
          <w:rFonts w:hint="eastAsia"/>
        </w:rPr>
        <w:t>操作。</w:t>
      </w:r>
    </w:p>
    <w:p w:rsidR="00DB2610" w:rsidRPr="00BC5BB2" w:rsidRDefault="00CB1528" w:rsidP="00DB2610">
      <w:r>
        <w:rPr>
          <w:noProof/>
        </w:rPr>
        <w:drawing>
          <wp:inline distT="0" distB="0" distL="0" distR="0" wp14:anchorId="0C960039" wp14:editId="0BD709A3">
            <wp:extent cx="5274310" cy="3113405"/>
            <wp:effectExtent l="0" t="0" r="254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201" w:rsidRDefault="00A8535E" w:rsidP="00A8535E">
      <w:pPr>
        <w:pStyle w:val="2"/>
        <w:spacing w:before="156" w:after="156"/>
      </w:pPr>
      <w:r w:rsidRPr="00A8535E">
        <w:rPr>
          <w:rFonts w:hint="eastAsia"/>
        </w:rPr>
        <w:t>使用序列化的持久化级别</w:t>
      </w:r>
    </w:p>
    <w:p w:rsidR="00A8535E" w:rsidRPr="00A8535E" w:rsidRDefault="00A8535E" w:rsidP="00A8535E">
      <w:r w:rsidRPr="00A8535E">
        <w:rPr>
          <w:rFonts w:hint="eastAsia"/>
        </w:rPr>
        <w:t>除了对多次使用的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进行持久化操作之外，还可以进一步优化其性能。因为很有可能，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的数据是持久化到内存，或者磁盘中的。那么，此时，如果内存大小不是特别充足，完全可以使用序列化的持久化级别，比如</w:t>
      </w:r>
      <w:r w:rsidRPr="00A8535E">
        <w:rPr>
          <w:rFonts w:hint="eastAsia"/>
        </w:rPr>
        <w:t>MEMORY_ONLY_SER</w:t>
      </w:r>
      <w:r w:rsidRPr="00A8535E">
        <w:rPr>
          <w:rFonts w:hint="eastAsia"/>
        </w:rPr>
        <w:t>、</w:t>
      </w:r>
      <w:r w:rsidRPr="00A8535E">
        <w:rPr>
          <w:rFonts w:hint="eastAsia"/>
        </w:rPr>
        <w:t>MEMORY_AND_DISK_SER</w:t>
      </w:r>
      <w:r w:rsidRPr="00A8535E">
        <w:rPr>
          <w:rFonts w:hint="eastAsia"/>
        </w:rPr>
        <w:t>等。使用</w:t>
      </w:r>
      <w:r w:rsidRPr="00A8535E">
        <w:rPr>
          <w:rFonts w:hint="eastAsia"/>
        </w:rPr>
        <w:t>RDD.persist(StorageLevel.MEMORY_ONLY_SER)</w:t>
      </w:r>
      <w:r w:rsidRPr="00A8535E">
        <w:rPr>
          <w:rFonts w:hint="eastAsia"/>
        </w:rPr>
        <w:t>这样的语法即可。</w:t>
      </w:r>
    </w:p>
    <w:p w:rsidR="00A8535E" w:rsidRPr="00A8535E" w:rsidRDefault="00A8535E" w:rsidP="00A8535E">
      <w:r w:rsidRPr="00A8535E">
        <w:rPr>
          <w:rFonts w:hint="eastAsia"/>
        </w:rPr>
        <w:t>这样的话，将数据序列化之后，再持久化，可以大大减小对内存的消耗。此外，数据量小了之后，如果要写入磁盘，那么磁盘</w:t>
      </w:r>
      <w:r w:rsidRPr="00A8535E">
        <w:rPr>
          <w:rFonts w:hint="eastAsia"/>
        </w:rPr>
        <w:t>io</w:t>
      </w:r>
      <w:r w:rsidRPr="00A8535E">
        <w:rPr>
          <w:rFonts w:hint="eastAsia"/>
        </w:rPr>
        <w:t>性能消耗也比较小。</w:t>
      </w:r>
    </w:p>
    <w:p w:rsidR="00A8535E" w:rsidRPr="00A8535E" w:rsidRDefault="00A8535E" w:rsidP="00A8535E">
      <w:r w:rsidRPr="00A8535E">
        <w:rPr>
          <w:rFonts w:hint="eastAsia"/>
        </w:rPr>
        <w:t>对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持久化序列化后，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的每个</w:t>
      </w:r>
      <w:r w:rsidRPr="00A8535E">
        <w:rPr>
          <w:rFonts w:hint="eastAsia"/>
        </w:rPr>
        <w:t>partition</w:t>
      </w:r>
      <w:r w:rsidRPr="00A8535E">
        <w:rPr>
          <w:rFonts w:hint="eastAsia"/>
        </w:rPr>
        <w:t>的数据，都是序列化为一个巨大的字节数组。这样，对于内存的消耗就小的多了。但是唯一的缺点就是，获取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数据时，需要对其进行反序列化，会增大其性能开销。</w:t>
      </w:r>
    </w:p>
    <w:p w:rsidR="00A8535E" w:rsidRPr="00A8535E" w:rsidRDefault="00A8535E" w:rsidP="00A8535E">
      <w:r w:rsidRPr="00A8535E">
        <w:rPr>
          <w:rFonts w:hint="eastAsia"/>
        </w:rPr>
        <w:lastRenderedPageBreak/>
        <w:t>因此，对于序列化的持久化级别，还可以进一步优化，也就是说，使用</w:t>
      </w:r>
      <w:r w:rsidRPr="00A8535E">
        <w:rPr>
          <w:rFonts w:hint="eastAsia"/>
        </w:rPr>
        <w:t>Kryo</w:t>
      </w:r>
      <w:r w:rsidRPr="00A8535E">
        <w:rPr>
          <w:rFonts w:hint="eastAsia"/>
        </w:rPr>
        <w:t>序列化类库，这样，可以获得更快的序列化速度，并且占用更小的内存空间。但是要记住，如果</w:t>
      </w:r>
      <w:r w:rsidRPr="00A8535E">
        <w:rPr>
          <w:rFonts w:hint="eastAsia"/>
        </w:rPr>
        <w:t>RDD</w:t>
      </w:r>
      <w:r w:rsidRPr="00A8535E">
        <w:rPr>
          <w:rFonts w:hint="eastAsia"/>
        </w:rPr>
        <w:t>的元素（</w:t>
      </w:r>
      <w:r w:rsidRPr="00A8535E">
        <w:rPr>
          <w:rFonts w:hint="eastAsia"/>
        </w:rPr>
        <w:t>RDD&lt;T&gt;</w:t>
      </w:r>
      <w:r w:rsidRPr="00A8535E">
        <w:rPr>
          <w:rFonts w:hint="eastAsia"/>
        </w:rPr>
        <w:t>的泛型类型），是自定义类型的话，在</w:t>
      </w:r>
      <w:r w:rsidRPr="00A8535E">
        <w:rPr>
          <w:rFonts w:hint="eastAsia"/>
        </w:rPr>
        <w:t>Kryo</w:t>
      </w:r>
      <w:r w:rsidRPr="00A8535E">
        <w:rPr>
          <w:rFonts w:hint="eastAsia"/>
        </w:rPr>
        <w:t>中提前注册自定义类型。</w:t>
      </w:r>
    </w:p>
    <w:p w:rsidR="00A8535E" w:rsidRDefault="00A8535E" w:rsidP="00A8535E">
      <w:pPr>
        <w:pStyle w:val="2"/>
        <w:spacing w:before="156" w:after="156"/>
      </w:pPr>
      <w:r>
        <w:rPr>
          <w:rFonts w:hint="eastAsia"/>
        </w:rPr>
        <w:t>JVM</w:t>
      </w:r>
      <w:r>
        <w:rPr>
          <w:rFonts w:hint="eastAsia"/>
        </w:rPr>
        <w:t>垃圾回收调优</w:t>
      </w:r>
    </w:p>
    <w:p w:rsidR="003A34A3" w:rsidRDefault="003A34A3" w:rsidP="003A34A3">
      <w:pPr>
        <w:pStyle w:val="3"/>
        <w:spacing w:before="156" w:after="156"/>
      </w:pPr>
      <w:r>
        <w:t>监测垃圾回收</w:t>
      </w:r>
    </w:p>
    <w:p w:rsidR="003A34A3" w:rsidRPr="003A34A3" w:rsidRDefault="003A34A3" w:rsidP="003A34A3">
      <w:r w:rsidRPr="003A34A3">
        <w:rPr>
          <w:rFonts w:hint="eastAsia"/>
        </w:rPr>
        <w:t>我们可以对垃圾回收进行监测，包括多久进行一次垃圾回收，以及每次垃圾回收耗费的时间。只要在</w:t>
      </w:r>
      <w:r w:rsidRPr="003A34A3">
        <w:rPr>
          <w:rFonts w:hint="eastAsia"/>
        </w:rPr>
        <w:t>spark-submit</w:t>
      </w:r>
      <w:r w:rsidRPr="003A34A3">
        <w:rPr>
          <w:rFonts w:hint="eastAsia"/>
        </w:rPr>
        <w:t>脚本中，增加一个配置即可，</w:t>
      </w:r>
      <w:r w:rsidRPr="003A34A3">
        <w:rPr>
          <w:rFonts w:hint="eastAsia"/>
        </w:rPr>
        <w:t>--conf "spark.executor.extraJavaOptions=-verbose:gc -XX:+PrintGCDetails -XX:+PrintGCTimeStamps"</w:t>
      </w:r>
      <w:r w:rsidRPr="003A34A3">
        <w:rPr>
          <w:rFonts w:hint="eastAsia"/>
        </w:rPr>
        <w:t>。</w:t>
      </w:r>
    </w:p>
    <w:p w:rsidR="003A34A3" w:rsidRPr="003A34A3" w:rsidRDefault="003A34A3" w:rsidP="003A34A3">
      <w:r w:rsidRPr="003A34A3">
        <w:rPr>
          <w:rFonts w:hint="eastAsia"/>
        </w:rPr>
        <w:t>但是要记住，这里虽然会打印出</w:t>
      </w:r>
      <w:r w:rsidRPr="003A34A3">
        <w:rPr>
          <w:rFonts w:hint="eastAsia"/>
        </w:rPr>
        <w:t>Java</w:t>
      </w:r>
      <w:r w:rsidRPr="003A34A3">
        <w:rPr>
          <w:rFonts w:hint="eastAsia"/>
        </w:rPr>
        <w:t>虚拟机的垃圾回收的相关信息，但是是输出到了</w:t>
      </w:r>
      <w:r w:rsidRPr="003A34A3">
        <w:rPr>
          <w:rFonts w:hint="eastAsia"/>
        </w:rPr>
        <w:t>worker</w:t>
      </w:r>
      <w:r w:rsidRPr="003A34A3">
        <w:rPr>
          <w:rFonts w:hint="eastAsia"/>
        </w:rPr>
        <w:t>上的日志中，而不是</w:t>
      </w:r>
      <w:r w:rsidRPr="003A34A3">
        <w:rPr>
          <w:rFonts w:hint="eastAsia"/>
        </w:rPr>
        <w:t>driver</w:t>
      </w:r>
      <w:r w:rsidRPr="003A34A3">
        <w:rPr>
          <w:rFonts w:hint="eastAsia"/>
        </w:rPr>
        <w:t>的日志中。</w:t>
      </w:r>
    </w:p>
    <w:p w:rsidR="003A34A3" w:rsidRPr="003A34A3" w:rsidRDefault="003A34A3" w:rsidP="003A34A3">
      <w:r w:rsidRPr="003A34A3">
        <w:rPr>
          <w:rFonts w:hint="eastAsia"/>
        </w:rPr>
        <w:t>但是这种方式也只是一种，其实也完全可以通过</w:t>
      </w:r>
      <w:r w:rsidRPr="003A34A3">
        <w:rPr>
          <w:rFonts w:hint="eastAsia"/>
        </w:rPr>
        <w:t>SparkUI</w:t>
      </w:r>
      <w:r w:rsidRPr="003A34A3">
        <w:rPr>
          <w:rFonts w:hint="eastAsia"/>
        </w:rPr>
        <w:t>（</w:t>
      </w:r>
      <w:r w:rsidRPr="003A34A3">
        <w:rPr>
          <w:rFonts w:hint="eastAsia"/>
        </w:rPr>
        <w:t>4040</w:t>
      </w:r>
      <w:r w:rsidRPr="003A34A3">
        <w:rPr>
          <w:rFonts w:hint="eastAsia"/>
        </w:rPr>
        <w:t>端口）来观察每个</w:t>
      </w:r>
      <w:r w:rsidRPr="003A34A3">
        <w:rPr>
          <w:rFonts w:hint="eastAsia"/>
        </w:rPr>
        <w:t>stage</w:t>
      </w:r>
      <w:r w:rsidRPr="003A34A3">
        <w:rPr>
          <w:rFonts w:hint="eastAsia"/>
        </w:rPr>
        <w:t>的垃圾回收的情况。</w:t>
      </w:r>
    </w:p>
    <w:p w:rsidR="003A34A3" w:rsidRPr="003A34A3" w:rsidRDefault="003A34A3" w:rsidP="003A34A3">
      <w:pPr>
        <w:pStyle w:val="3"/>
        <w:spacing w:before="156" w:after="156"/>
      </w:pPr>
      <w:r w:rsidRPr="003A34A3">
        <w:rPr>
          <w:rFonts w:hint="eastAsia"/>
        </w:rPr>
        <w:t>优化</w:t>
      </w:r>
      <w:r w:rsidRPr="003A34A3">
        <w:rPr>
          <w:rFonts w:hint="eastAsia"/>
        </w:rPr>
        <w:t>executor</w:t>
      </w:r>
      <w:r w:rsidRPr="003A34A3">
        <w:rPr>
          <w:rFonts w:hint="eastAsia"/>
        </w:rPr>
        <w:t>内存比例</w:t>
      </w:r>
    </w:p>
    <w:p w:rsidR="003A34A3" w:rsidRPr="003A34A3" w:rsidRDefault="003A34A3" w:rsidP="003A34A3">
      <w:r w:rsidRPr="003A34A3">
        <w:rPr>
          <w:rFonts w:hint="eastAsia"/>
        </w:rPr>
        <w:t>对于垃圾回收来说，最重要的就是调节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缓存占用的内存空间，与算子执行时创建的对象占用的内存空间的比例。默认情况下，</w:t>
      </w:r>
      <w:r w:rsidRPr="003A34A3">
        <w:rPr>
          <w:rFonts w:hint="eastAsia"/>
        </w:rPr>
        <w:t>Spark</w:t>
      </w:r>
      <w:r w:rsidRPr="003A34A3">
        <w:rPr>
          <w:rFonts w:hint="eastAsia"/>
        </w:rPr>
        <w:t>使用每个</w:t>
      </w:r>
      <w:r w:rsidRPr="003A34A3">
        <w:rPr>
          <w:rFonts w:hint="eastAsia"/>
        </w:rPr>
        <w:t>executor 60%</w:t>
      </w:r>
      <w:r w:rsidRPr="003A34A3">
        <w:rPr>
          <w:rFonts w:hint="eastAsia"/>
        </w:rPr>
        <w:t>的内存空间来缓存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，那么在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执行期间创建的对象，只有</w:t>
      </w:r>
      <w:r w:rsidRPr="003A34A3">
        <w:rPr>
          <w:rFonts w:hint="eastAsia"/>
        </w:rPr>
        <w:t>40%</w:t>
      </w:r>
      <w:r w:rsidRPr="003A34A3">
        <w:rPr>
          <w:rFonts w:hint="eastAsia"/>
        </w:rPr>
        <w:t>的内存空间来存放。</w:t>
      </w:r>
    </w:p>
    <w:p w:rsidR="003A34A3" w:rsidRPr="003A34A3" w:rsidRDefault="003A34A3" w:rsidP="003A34A3">
      <w:r w:rsidRPr="003A34A3">
        <w:rPr>
          <w:rFonts w:hint="eastAsia"/>
        </w:rPr>
        <w:t>在这种情况下，很有可能因为你的内存空间的不足，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创建的对象过大，那么一旦发现</w:t>
      </w:r>
      <w:r w:rsidRPr="003A34A3">
        <w:rPr>
          <w:rFonts w:hint="eastAsia"/>
        </w:rPr>
        <w:t>40%</w:t>
      </w:r>
      <w:r w:rsidRPr="003A34A3">
        <w:rPr>
          <w:rFonts w:hint="eastAsia"/>
        </w:rPr>
        <w:t>的内存空间不够用了，就会触发</w:t>
      </w:r>
      <w:r w:rsidRPr="003A34A3">
        <w:rPr>
          <w:rFonts w:hint="eastAsia"/>
        </w:rPr>
        <w:t>Java</w:t>
      </w:r>
      <w:r w:rsidRPr="003A34A3">
        <w:rPr>
          <w:rFonts w:hint="eastAsia"/>
        </w:rPr>
        <w:t>虚拟机的垃圾回收操作。因此在极端情况下，垃圾回收操作可能会被频繁触发。</w:t>
      </w:r>
    </w:p>
    <w:p w:rsidR="003A34A3" w:rsidRPr="003A34A3" w:rsidRDefault="003A34A3" w:rsidP="003A34A3">
      <w:r w:rsidRPr="003A34A3">
        <w:rPr>
          <w:rFonts w:hint="eastAsia"/>
        </w:rPr>
        <w:t>在上述情况下，如果发现垃圾回收频繁发生。那么就需要对那个比例进行调优，使用</w:t>
      </w:r>
      <w:r w:rsidRPr="003A34A3">
        <w:rPr>
          <w:rFonts w:hint="eastAsia"/>
        </w:rPr>
        <w:t>new SparkConf().set("spark.storage.memoryFraction", "0.5")</w:t>
      </w:r>
      <w:r w:rsidRPr="003A34A3">
        <w:rPr>
          <w:rFonts w:hint="eastAsia"/>
        </w:rPr>
        <w:t>即可，可以将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缓存占用空间的比例降低，从而给更多的空间让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创建的对象进行使用。</w:t>
      </w:r>
    </w:p>
    <w:p w:rsidR="003A34A3" w:rsidRPr="003A34A3" w:rsidRDefault="003A34A3" w:rsidP="003A34A3">
      <w:r w:rsidRPr="003A34A3">
        <w:rPr>
          <w:rFonts w:hint="eastAsia"/>
        </w:rPr>
        <w:t>因此，对于</w:t>
      </w:r>
      <w:r w:rsidRPr="003A34A3">
        <w:rPr>
          <w:rFonts w:hint="eastAsia"/>
        </w:rPr>
        <w:t>RDD</w:t>
      </w:r>
      <w:r w:rsidRPr="003A34A3">
        <w:rPr>
          <w:rFonts w:hint="eastAsia"/>
        </w:rPr>
        <w:t>持久化，完全可以使用</w:t>
      </w:r>
      <w:r w:rsidRPr="003A34A3">
        <w:rPr>
          <w:rFonts w:hint="eastAsia"/>
        </w:rPr>
        <w:t>Kryo</w:t>
      </w:r>
      <w:r w:rsidRPr="003A34A3">
        <w:rPr>
          <w:rFonts w:hint="eastAsia"/>
        </w:rPr>
        <w:t>序列化，加上降低其</w:t>
      </w:r>
      <w:r w:rsidRPr="003A34A3">
        <w:rPr>
          <w:rFonts w:hint="eastAsia"/>
        </w:rPr>
        <w:t>executor</w:t>
      </w:r>
      <w:r w:rsidRPr="003A34A3">
        <w:rPr>
          <w:rFonts w:hint="eastAsia"/>
        </w:rPr>
        <w:t>内存占比的方式，来减少其内存消耗。给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提供更多的内存，从而避免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的执行频繁触发垃圾回收。</w:t>
      </w:r>
    </w:p>
    <w:p w:rsidR="003A34A3" w:rsidRDefault="003A34A3" w:rsidP="003A34A3">
      <w:pPr>
        <w:pStyle w:val="3"/>
        <w:spacing w:before="156" w:after="156"/>
      </w:pPr>
      <w:r w:rsidRPr="003A34A3">
        <w:rPr>
          <w:rFonts w:hint="eastAsia"/>
        </w:rPr>
        <w:t>高级垃圾回收调优</w:t>
      </w:r>
    </w:p>
    <w:p w:rsidR="003A34A3" w:rsidRPr="003A34A3" w:rsidRDefault="003A34A3" w:rsidP="003A34A3">
      <w:r w:rsidRPr="003A34A3">
        <w:t>Java</w:t>
      </w:r>
      <w:r w:rsidRPr="003A34A3">
        <w:t>堆空间被划分成了两块空间，一个是年轻代，一个是老年代。年轻代放的是短时间存活的对象，老年代放的是长时间存活的对象。年轻代又被划分了三块空间，</w:t>
      </w:r>
      <w:r w:rsidRPr="003A34A3">
        <w:t>Eden</w:t>
      </w:r>
      <w:r w:rsidRPr="003A34A3">
        <w:t>、</w:t>
      </w:r>
      <w:r w:rsidRPr="003A34A3">
        <w:t>Survivor1</w:t>
      </w:r>
      <w:r w:rsidRPr="003A34A3">
        <w:t>、</w:t>
      </w:r>
      <w:r w:rsidRPr="003A34A3">
        <w:t>Survivor2</w:t>
      </w:r>
      <w:r w:rsidRPr="003A34A3">
        <w:t>。</w:t>
      </w:r>
    </w:p>
    <w:p w:rsidR="003A34A3" w:rsidRPr="003A34A3" w:rsidRDefault="003A34A3" w:rsidP="003A34A3">
      <w:r w:rsidRPr="003A34A3">
        <w:rPr>
          <w:rFonts w:hint="eastAsia"/>
        </w:rPr>
        <w:t>首先，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区域用于存放对象，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区域备用。创建的对</w:t>
      </w:r>
      <w:r w:rsidRPr="003A34A3">
        <w:rPr>
          <w:rFonts w:hint="eastAsia"/>
        </w:rPr>
        <w:lastRenderedPageBreak/>
        <w:t>象，首先放入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区域，如果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区域满了，那么就会触发一次</w:t>
      </w:r>
      <w:r w:rsidRPr="003A34A3">
        <w:rPr>
          <w:rFonts w:hint="eastAsia"/>
        </w:rPr>
        <w:t>Minor GC</w:t>
      </w:r>
      <w:r w:rsidRPr="003A34A3">
        <w:rPr>
          <w:rFonts w:hint="eastAsia"/>
        </w:rPr>
        <w:t>，进行年轻代的垃圾回收。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区域中存活的对象，会被移动到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区域中。然后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的角色调换，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变成了备用。</w:t>
      </w:r>
    </w:p>
    <w:p w:rsidR="003A34A3" w:rsidRPr="003A34A3" w:rsidRDefault="003A34A3" w:rsidP="003A34A3">
      <w:r w:rsidRPr="003A34A3">
        <w:rPr>
          <w:rFonts w:hint="eastAsia"/>
        </w:rPr>
        <w:t>如果一个对象，在年轻代中，撑过了多次垃圾回收，都没有被回收掉，那么会被认为是长时间存活的，此时就会被移入老年代。此外，如果在将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和</w:t>
      </w:r>
      <w:r w:rsidRPr="003A34A3">
        <w:rPr>
          <w:rFonts w:hint="eastAsia"/>
        </w:rPr>
        <w:t>Survivor1</w:t>
      </w:r>
      <w:r w:rsidRPr="003A34A3">
        <w:rPr>
          <w:rFonts w:hint="eastAsia"/>
        </w:rPr>
        <w:t>中的存活对象，尝试放入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中时，发现</w:t>
      </w:r>
      <w:r w:rsidRPr="003A34A3">
        <w:rPr>
          <w:rFonts w:hint="eastAsia"/>
        </w:rPr>
        <w:t>Survivor2</w:t>
      </w:r>
      <w:r w:rsidRPr="003A34A3">
        <w:rPr>
          <w:rFonts w:hint="eastAsia"/>
        </w:rPr>
        <w:t>放满了，那么会直接放入老年代。此时就出现了，短时间存活的对象，进入老年代的问题。</w:t>
      </w:r>
    </w:p>
    <w:p w:rsidR="003A34A3" w:rsidRDefault="003A34A3" w:rsidP="003A34A3">
      <w:r w:rsidRPr="003A34A3">
        <w:rPr>
          <w:rFonts w:hint="eastAsia"/>
        </w:rPr>
        <w:t>如果老年代的空间满了，那么就会触发</w:t>
      </w:r>
      <w:r w:rsidRPr="003A34A3">
        <w:rPr>
          <w:rFonts w:hint="eastAsia"/>
        </w:rPr>
        <w:t>Full GC</w:t>
      </w:r>
      <w:r w:rsidRPr="003A34A3">
        <w:rPr>
          <w:rFonts w:hint="eastAsia"/>
        </w:rPr>
        <w:t>，进行老年代的垃圾回收操作。</w:t>
      </w:r>
    </w:p>
    <w:p w:rsidR="003A34A3" w:rsidRDefault="003A34A3" w:rsidP="003A34A3"/>
    <w:p w:rsidR="003A34A3" w:rsidRPr="003A34A3" w:rsidRDefault="003A34A3" w:rsidP="003A34A3">
      <w:r w:rsidRPr="003A34A3">
        <w:t>Spark</w:t>
      </w:r>
      <w:r w:rsidRPr="003A34A3">
        <w:t>中，垃圾回收调优的目标就是，只有真正长时间存活的对象，才能进入老年代，短时间存活的对象，只能呆在年轻代。不能因为某个</w:t>
      </w:r>
      <w:r w:rsidRPr="003A34A3">
        <w:t>Survivor</w:t>
      </w:r>
      <w:r w:rsidRPr="003A34A3">
        <w:t>区域空间不够，在</w:t>
      </w:r>
      <w:r w:rsidRPr="003A34A3">
        <w:t>Minor GC</w:t>
      </w:r>
      <w:r w:rsidRPr="003A34A3">
        <w:t>时，就进入了老年代。从而造成短时间存活的对象，长期呆在老年代中占据了空间，而且</w:t>
      </w:r>
      <w:r w:rsidRPr="003A34A3">
        <w:t>Full GC</w:t>
      </w:r>
      <w:r w:rsidRPr="003A34A3">
        <w:t>时要回收大量的短时间存活的对象，导致</w:t>
      </w:r>
      <w:r w:rsidRPr="003A34A3">
        <w:t>Full GC</w:t>
      </w:r>
      <w:r w:rsidRPr="003A34A3">
        <w:t>速度缓慢。</w:t>
      </w:r>
    </w:p>
    <w:p w:rsidR="003A34A3" w:rsidRPr="003A34A3" w:rsidRDefault="003A34A3" w:rsidP="003A34A3">
      <w:r w:rsidRPr="003A34A3">
        <w:rPr>
          <w:rFonts w:hint="eastAsia"/>
        </w:rPr>
        <w:t>如果发现，在</w:t>
      </w:r>
      <w:r w:rsidRPr="003A34A3">
        <w:rPr>
          <w:rFonts w:hint="eastAsia"/>
        </w:rPr>
        <w:t>task</w:t>
      </w:r>
      <w:r w:rsidRPr="003A34A3">
        <w:rPr>
          <w:rFonts w:hint="eastAsia"/>
        </w:rPr>
        <w:t>执行期间，大量</w:t>
      </w:r>
      <w:r w:rsidRPr="003A34A3">
        <w:rPr>
          <w:rFonts w:hint="eastAsia"/>
        </w:rPr>
        <w:t>full gc</w:t>
      </w:r>
      <w:r w:rsidRPr="003A34A3">
        <w:rPr>
          <w:rFonts w:hint="eastAsia"/>
        </w:rPr>
        <w:t>发生了，那么说明，年轻代的</w:t>
      </w:r>
      <w:r w:rsidRPr="003A34A3">
        <w:rPr>
          <w:rFonts w:hint="eastAsia"/>
        </w:rPr>
        <w:t>Eden</w:t>
      </w:r>
      <w:r w:rsidRPr="003A34A3">
        <w:rPr>
          <w:rFonts w:hint="eastAsia"/>
        </w:rPr>
        <w:t>区域，给的空间不够大。此时可以执行一些操作来优化垃圾回收行为：</w:t>
      </w:r>
    </w:p>
    <w:p w:rsidR="003A34A3" w:rsidRPr="003A34A3" w:rsidRDefault="003A34A3" w:rsidP="003A34A3">
      <w:r w:rsidRPr="003A34A3">
        <w:t>1</w:t>
      </w:r>
      <w:r w:rsidRPr="003A34A3">
        <w:t>、包括降低</w:t>
      </w:r>
      <w:r w:rsidRPr="003A34A3">
        <w:t>spark.storage.memoryFraction</w:t>
      </w:r>
      <w:r w:rsidRPr="003A34A3">
        <w:t>的比例，给年轻代更多的空间，来存放短时间存活的对象；</w:t>
      </w:r>
    </w:p>
    <w:p w:rsidR="003A34A3" w:rsidRPr="003A34A3" w:rsidRDefault="003A34A3" w:rsidP="003A34A3">
      <w:r w:rsidRPr="003A34A3">
        <w:t>2</w:t>
      </w:r>
      <w:r w:rsidRPr="003A34A3">
        <w:t>、给</w:t>
      </w:r>
      <w:r w:rsidRPr="003A34A3">
        <w:t>Eden</w:t>
      </w:r>
      <w:r w:rsidRPr="003A34A3">
        <w:t>区域分配更大的空间，使用</w:t>
      </w:r>
      <w:r w:rsidRPr="003A34A3">
        <w:t>-Xmn</w:t>
      </w:r>
      <w:r w:rsidRPr="003A34A3">
        <w:t>即可，通常建议给</w:t>
      </w:r>
      <w:r w:rsidRPr="003A34A3">
        <w:t>Eden</w:t>
      </w:r>
      <w:r w:rsidRPr="003A34A3">
        <w:t>区域，预计大小的</w:t>
      </w:r>
      <w:r w:rsidRPr="003A34A3">
        <w:t>4/3</w:t>
      </w:r>
      <w:r w:rsidRPr="003A34A3">
        <w:t>；</w:t>
      </w:r>
    </w:p>
    <w:p w:rsidR="003A34A3" w:rsidRPr="003A34A3" w:rsidRDefault="003A34A3" w:rsidP="003A34A3">
      <w:r w:rsidRPr="003A34A3">
        <w:t>3</w:t>
      </w:r>
      <w:r w:rsidRPr="003A34A3">
        <w:t>、如果使用的是</w:t>
      </w:r>
      <w:r w:rsidRPr="003A34A3">
        <w:t>HDFS</w:t>
      </w:r>
      <w:r w:rsidRPr="003A34A3">
        <w:t>文件，那么很好估计</w:t>
      </w:r>
      <w:r w:rsidRPr="003A34A3">
        <w:t>Eden</w:t>
      </w:r>
      <w:r w:rsidRPr="003A34A3">
        <w:t>区域大小，如果每个</w:t>
      </w:r>
      <w:r w:rsidRPr="003A34A3">
        <w:t>executor</w:t>
      </w:r>
      <w:r w:rsidRPr="003A34A3">
        <w:t>有</w:t>
      </w:r>
      <w:r w:rsidRPr="003A34A3">
        <w:t>4</w:t>
      </w:r>
      <w:r w:rsidRPr="003A34A3">
        <w:t>个</w:t>
      </w:r>
      <w:r w:rsidRPr="003A34A3">
        <w:t>task</w:t>
      </w:r>
      <w:r w:rsidRPr="003A34A3">
        <w:t>，然后每个</w:t>
      </w:r>
      <w:r w:rsidRPr="003A34A3">
        <w:t>hdfs</w:t>
      </w:r>
      <w:r w:rsidRPr="003A34A3">
        <w:t>压缩块解压缩后大小是</w:t>
      </w:r>
      <w:r w:rsidRPr="003A34A3">
        <w:t>3</w:t>
      </w:r>
      <w:r w:rsidRPr="003A34A3">
        <w:t>倍，此外每个</w:t>
      </w:r>
      <w:r w:rsidRPr="003A34A3">
        <w:t>hdfs</w:t>
      </w:r>
      <w:r w:rsidRPr="003A34A3">
        <w:t>块的大小是</w:t>
      </w:r>
      <w:r w:rsidRPr="003A34A3">
        <w:t>64M</w:t>
      </w:r>
      <w:r w:rsidRPr="003A34A3">
        <w:t>，那么</w:t>
      </w:r>
      <w:r w:rsidRPr="003A34A3">
        <w:t>Eden</w:t>
      </w:r>
      <w:r w:rsidRPr="003A34A3">
        <w:t>区域的预计大小就是：</w:t>
      </w:r>
      <w:r w:rsidRPr="003A34A3">
        <w:t>4 * 3 * 64MB</w:t>
      </w:r>
      <w:r w:rsidRPr="003A34A3">
        <w:t>，然后呢，再通过</w:t>
      </w:r>
      <w:r w:rsidRPr="003A34A3">
        <w:t>-Xmn</w:t>
      </w:r>
      <w:r w:rsidRPr="003A34A3">
        <w:t>参数，将</w:t>
      </w:r>
      <w:r w:rsidRPr="003A34A3">
        <w:t>Eden</w:t>
      </w:r>
      <w:r w:rsidRPr="003A34A3">
        <w:t>区域大小设置为</w:t>
      </w:r>
      <w:r w:rsidRPr="003A34A3">
        <w:t>4 * 3 * 64 * 4/3</w:t>
      </w:r>
      <w:r w:rsidRPr="003A34A3">
        <w:t>。</w:t>
      </w:r>
    </w:p>
    <w:p w:rsidR="003A34A3" w:rsidRDefault="003A34A3" w:rsidP="003A34A3"/>
    <w:p w:rsidR="003A34A3" w:rsidRDefault="003A34A3" w:rsidP="003A34A3"/>
    <w:p w:rsidR="003A34A3" w:rsidRPr="003A34A3" w:rsidRDefault="003A34A3" w:rsidP="008F186F">
      <w:pPr>
        <w:pStyle w:val="4"/>
      </w:pPr>
      <w:r w:rsidRPr="003A34A3">
        <w:rPr>
          <w:rFonts w:hint="eastAsia"/>
        </w:rPr>
        <w:t>一些高级的参数</w:t>
      </w:r>
    </w:p>
    <w:p w:rsidR="003A34A3" w:rsidRPr="003A34A3" w:rsidRDefault="003A34A3" w:rsidP="003A34A3">
      <w:r w:rsidRPr="003A34A3">
        <w:t>-XX:SurvivorRatio=4</w:t>
      </w:r>
      <w:r w:rsidRPr="003A34A3">
        <w:t>：如果值为</w:t>
      </w:r>
      <w:r w:rsidRPr="003A34A3">
        <w:t>4</w:t>
      </w:r>
      <w:r w:rsidRPr="003A34A3">
        <w:t>，那么就是两个</w:t>
      </w:r>
      <w:r w:rsidRPr="003A34A3">
        <w:t>Survivor</w:t>
      </w:r>
      <w:r w:rsidRPr="003A34A3">
        <w:t>跟</w:t>
      </w:r>
      <w:r w:rsidRPr="003A34A3">
        <w:t>Eden</w:t>
      </w:r>
      <w:r w:rsidRPr="003A34A3">
        <w:t>的比例是</w:t>
      </w:r>
      <w:r w:rsidRPr="003A34A3">
        <w:t>2:4</w:t>
      </w:r>
      <w:r w:rsidRPr="003A34A3">
        <w:t>，也就是说每个</w:t>
      </w:r>
      <w:r w:rsidRPr="003A34A3">
        <w:t>Survivor</w:t>
      </w:r>
      <w:r w:rsidRPr="003A34A3">
        <w:t>占据的年轻代的比例是</w:t>
      </w:r>
      <w:r w:rsidRPr="003A34A3">
        <w:t>1/6</w:t>
      </w:r>
      <w:r w:rsidRPr="003A34A3">
        <w:t>，所以，你其实也可以尝试调大</w:t>
      </w:r>
      <w:r w:rsidRPr="003A34A3">
        <w:t>Survivor</w:t>
      </w:r>
      <w:r w:rsidRPr="003A34A3">
        <w:t>区域的大小。</w:t>
      </w:r>
    </w:p>
    <w:p w:rsidR="003A34A3" w:rsidRPr="003A34A3" w:rsidRDefault="003A34A3" w:rsidP="003A34A3">
      <w:r w:rsidRPr="003A34A3">
        <w:t>-XX:NewRatio=4</w:t>
      </w:r>
      <w:r w:rsidRPr="003A34A3">
        <w:t>：调节新生代和老年代的比例</w:t>
      </w:r>
    </w:p>
    <w:p w:rsidR="003A34A3" w:rsidRDefault="00BF3B0A" w:rsidP="00BF3B0A">
      <w:pPr>
        <w:pStyle w:val="2"/>
        <w:spacing w:before="156" w:after="156"/>
      </w:pPr>
      <w:r>
        <w:rPr>
          <w:rFonts w:hint="eastAsia"/>
        </w:rPr>
        <w:t>提高并行度</w:t>
      </w:r>
    </w:p>
    <w:p w:rsidR="00BF3B0A" w:rsidRPr="00BF3B0A" w:rsidRDefault="00BF3B0A" w:rsidP="00BF3B0A">
      <w:r w:rsidRPr="00BF3B0A">
        <w:rPr>
          <w:rFonts w:hint="eastAsia"/>
        </w:rPr>
        <w:t>实际上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集群的资源并不一定会被充分利用到，所以要尽量设置合理的并行度，来充分地利用集群的资源。才能充分提高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应用程序的性能。</w:t>
      </w:r>
    </w:p>
    <w:p w:rsidR="00BF3B0A" w:rsidRPr="00BF3B0A" w:rsidRDefault="00BF3B0A" w:rsidP="00BF3B0A">
      <w:r w:rsidRPr="00BF3B0A">
        <w:lastRenderedPageBreak/>
        <w:t>Spark</w:t>
      </w:r>
      <w:r w:rsidRPr="00BF3B0A">
        <w:t>会自动设置以文件作为输入源的</w:t>
      </w:r>
      <w:r w:rsidRPr="00BF3B0A">
        <w:t>RDD</w:t>
      </w:r>
      <w:r w:rsidRPr="00BF3B0A">
        <w:t>的并行度，依据其大小，比如</w:t>
      </w:r>
      <w:r w:rsidRPr="00BF3B0A">
        <w:t>HDFS</w:t>
      </w:r>
      <w:r w:rsidRPr="00BF3B0A">
        <w:t>，就会给每一个</w:t>
      </w:r>
      <w:r w:rsidRPr="00BF3B0A">
        <w:t>block</w:t>
      </w:r>
      <w:r w:rsidRPr="00BF3B0A">
        <w:t>创建一个</w:t>
      </w:r>
      <w:r w:rsidRPr="00BF3B0A">
        <w:t>partition</w:t>
      </w:r>
      <w:r w:rsidRPr="00BF3B0A">
        <w:t>，也依据这个设置并行度。对于</w:t>
      </w:r>
      <w:r w:rsidRPr="00BF3B0A">
        <w:t>reduceByKey</w:t>
      </w:r>
      <w:r w:rsidRPr="00BF3B0A">
        <w:t>等会发生</w:t>
      </w:r>
      <w:r w:rsidRPr="00BF3B0A">
        <w:t>shuffle</w:t>
      </w:r>
      <w:r w:rsidRPr="00BF3B0A">
        <w:t>的操作，就使用并行度最大的父</w:t>
      </w:r>
      <w:r w:rsidRPr="00BF3B0A">
        <w:t>RDD</w:t>
      </w:r>
      <w:r w:rsidRPr="00BF3B0A">
        <w:t>的并行度即可。</w:t>
      </w:r>
    </w:p>
    <w:p w:rsidR="00BF3B0A" w:rsidRPr="00BF3B0A" w:rsidRDefault="00BF3B0A" w:rsidP="00BF3B0A">
      <w:r w:rsidRPr="00BF3B0A">
        <w:rPr>
          <w:rFonts w:hint="eastAsia"/>
        </w:rPr>
        <w:t>可以手动使用</w:t>
      </w:r>
      <w:r w:rsidRPr="00BF3B0A">
        <w:rPr>
          <w:rFonts w:hint="eastAsia"/>
        </w:rPr>
        <w:t>textFile()</w:t>
      </w:r>
      <w:r w:rsidRPr="00BF3B0A">
        <w:rPr>
          <w:rFonts w:hint="eastAsia"/>
        </w:rPr>
        <w:t>、</w:t>
      </w:r>
      <w:r w:rsidRPr="00BF3B0A">
        <w:rPr>
          <w:rFonts w:hint="eastAsia"/>
        </w:rPr>
        <w:t>parallelize()</w:t>
      </w:r>
      <w:r w:rsidRPr="00BF3B0A">
        <w:rPr>
          <w:rFonts w:hint="eastAsia"/>
        </w:rPr>
        <w:t>等方法的第二个参数来设置并行度；也可以使用</w:t>
      </w:r>
      <w:r w:rsidRPr="00BF3B0A">
        <w:rPr>
          <w:rFonts w:hint="eastAsia"/>
        </w:rPr>
        <w:t>spark.default.parallelism</w:t>
      </w:r>
      <w:r w:rsidRPr="00BF3B0A">
        <w:rPr>
          <w:rFonts w:hint="eastAsia"/>
        </w:rPr>
        <w:t>参数，来设置统一的并行度。</w:t>
      </w:r>
      <w:r w:rsidRPr="00BF3B0A">
        <w:rPr>
          <w:rFonts w:hint="eastAsia"/>
        </w:rPr>
        <w:t>Spark</w:t>
      </w:r>
      <w:r w:rsidRPr="00BF3B0A">
        <w:rPr>
          <w:rFonts w:hint="eastAsia"/>
        </w:rPr>
        <w:t>官方的推荐是，给集群中的每个</w:t>
      </w:r>
      <w:r w:rsidRPr="00BF3B0A">
        <w:rPr>
          <w:rFonts w:hint="eastAsia"/>
        </w:rPr>
        <w:t>cpu core</w:t>
      </w:r>
      <w:r w:rsidRPr="00BF3B0A">
        <w:rPr>
          <w:rFonts w:hint="eastAsia"/>
        </w:rPr>
        <w:t>设置</w:t>
      </w:r>
      <w:r w:rsidRPr="00BF3B0A">
        <w:rPr>
          <w:rFonts w:hint="eastAsia"/>
        </w:rPr>
        <w:t>2~3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task</w:t>
      </w:r>
      <w:r w:rsidRPr="00BF3B0A">
        <w:rPr>
          <w:rFonts w:hint="eastAsia"/>
        </w:rPr>
        <w:t>。</w:t>
      </w:r>
    </w:p>
    <w:p w:rsidR="00BF3B0A" w:rsidRDefault="00BF3B0A" w:rsidP="00BF3B0A">
      <w:r w:rsidRPr="00BF3B0A">
        <w:rPr>
          <w:rFonts w:hint="eastAsia"/>
        </w:rPr>
        <w:t>比如说，</w:t>
      </w:r>
      <w:r w:rsidRPr="00BF3B0A">
        <w:rPr>
          <w:rFonts w:hint="eastAsia"/>
        </w:rPr>
        <w:t>spark-submit</w:t>
      </w:r>
      <w:r w:rsidRPr="00BF3B0A">
        <w:rPr>
          <w:rFonts w:hint="eastAsia"/>
        </w:rPr>
        <w:t>设置了</w:t>
      </w:r>
      <w:r w:rsidRPr="00BF3B0A">
        <w:rPr>
          <w:rFonts w:hint="eastAsia"/>
        </w:rPr>
        <w:t>executor</w:t>
      </w:r>
      <w:r w:rsidRPr="00BF3B0A">
        <w:rPr>
          <w:rFonts w:hint="eastAsia"/>
        </w:rPr>
        <w:t>数量是</w:t>
      </w:r>
      <w:r w:rsidRPr="00BF3B0A">
        <w:rPr>
          <w:rFonts w:hint="eastAsia"/>
        </w:rPr>
        <w:t>10</w:t>
      </w:r>
      <w:r w:rsidRPr="00BF3B0A">
        <w:rPr>
          <w:rFonts w:hint="eastAsia"/>
        </w:rPr>
        <w:t>个，每个</w:t>
      </w:r>
      <w:r w:rsidRPr="00BF3B0A">
        <w:rPr>
          <w:rFonts w:hint="eastAsia"/>
        </w:rPr>
        <w:t>executor</w:t>
      </w:r>
      <w:r w:rsidRPr="00BF3B0A">
        <w:rPr>
          <w:rFonts w:hint="eastAsia"/>
        </w:rPr>
        <w:t>要求分配</w:t>
      </w:r>
      <w:r w:rsidRPr="00BF3B0A">
        <w:rPr>
          <w:rFonts w:hint="eastAsia"/>
        </w:rPr>
        <w:t>2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core</w:t>
      </w:r>
      <w:r w:rsidRPr="00BF3B0A">
        <w:rPr>
          <w:rFonts w:hint="eastAsia"/>
        </w:rPr>
        <w:t>，那么</w:t>
      </w:r>
      <w:r w:rsidRPr="00BF3B0A">
        <w:rPr>
          <w:rFonts w:hint="eastAsia"/>
        </w:rPr>
        <w:t>application</w:t>
      </w:r>
      <w:r w:rsidRPr="00BF3B0A">
        <w:rPr>
          <w:rFonts w:hint="eastAsia"/>
        </w:rPr>
        <w:t>总共会有</w:t>
      </w:r>
      <w:r w:rsidRPr="00BF3B0A">
        <w:rPr>
          <w:rFonts w:hint="eastAsia"/>
        </w:rPr>
        <w:t>20</w:t>
      </w:r>
      <w:r w:rsidRPr="00BF3B0A">
        <w:rPr>
          <w:rFonts w:hint="eastAsia"/>
        </w:rPr>
        <w:t>个</w:t>
      </w:r>
      <w:r w:rsidRPr="00BF3B0A">
        <w:rPr>
          <w:rFonts w:hint="eastAsia"/>
        </w:rPr>
        <w:t>core</w:t>
      </w:r>
      <w:r w:rsidRPr="00BF3B0A">
        <w:rPr>
          <w:rFonts w:hint="eastAsia"/>
        </w:rPr>
        <w:t>。此时可以设置</w:t>
      </w:r>
      <w:r w:rsidRPr="00BF3B0A">
        <w:rPr>
          <w:rFonts w:hint="eastAsia"/>
        </w:rPr>
        <w:t>new SparkConf().set("spark.default.parallelism", "60")</w:t>
      </w:r>
      <w:r w:rsidRPr="00BF3B0A">
        <w:rPr>
          <w:rFonts w:hint="eastAsia"/>
        </w:rPr>
        <w:t>来设置合理的并行度，从而充分利用资源</w:t>
      </w:r>
      <w:r>
        <w:rPr>
          <w:rFonts w:hint="eastAsia"/>
        </w:rPr>
        <w:t>。</w:t>
      </w:r>
    </w:p>
    <w:p w:rsidR="000E5299" w:rsidRPr="000E5299" w:rsidRDefault="000E5299" w:rsidP="000E5299">
      <w:pPr>
        <w:pStyle w:val="2"/>
        <w:spacing w:before="156" w:after="156"/>
      </w:pPr>
      <w:r w:rsidRPr="000E5299">
        <w:rPr>
          <w:rFonts w:hint="eastAsia"/>
        </w:rPr>
        <w:t>广播共享数据</w:t>
      </w:r>
    </w:p>
    <w:p w:rsidR="000E5299" w:rsidRPr="000E5299" w:rsidRDefault="000E5299" w:rsidP="000E5299">
      <w:r w:rsidRPr="000E5299">
        <w:rPr>
          <w:rFonts w:hint="eastAsia"/>
        </w:rPr>
        <w:t>如果你的算子函数中，使用到了特别大的数据，那么，这个时候，推荐将该数据进行广播。这样的话，就不至于将一个大数据拷贝到每一个</w:t>
      </w:r>
      <w:r w:rsidRPr="000E5299">
        <w:rPr>
          <w:rFonts w:hint="eastAsia"/>
        </w:rPr>
        <w:t>task</w:t>
      </w:r>
      <w:r w:rsidRPr="000E5299">
        <w:rPr>
          <w:rFonts w:hint="eastAsia"/>
        </w:rPr>
        <w:t>上去。而是给每个节点拷贝一份，然后节点上的</w:t>
      </w:r>
      <w:r w:rsidRPr="000E5299">
        <w:rPr>
          <w:rFonts w:hint="eastAsia"/>
        </w:rPr>
        <w:t>task</w:t>
      </w:r>
      <w:r w:rsidRPr="000E5299">
        <w:rPr>
          <w:rFonts w:hint="eastAsia"/>
        </w:rPr>
        <w:t>共享该数据。</w:t>
      </w:r>
    </w:p>
    <w:p w:rsidR="000E5299" w:rsidRPr="000E5299" w:rsidRDefault="000E5299" w:rsidP="000E5299">
      <w:r w:rsidRPr="000E5299">
        <w:rPr>
          <w:rFonts w:hint="eastAsia"/>
        </w:rPr>
        <w:t>这样的话，就可以减少大数据在节点上的内存消耗。并且可以减少数据到节点的网络传输消耗。</w:t>
      </w:r>
    </w:p>
    <w:p w:rsidR="00BF3B0A" w:rsidRDefault="00690742" w:rsidP="00690742">
      <w:pPr>
        <w:pStyle w:val="2"/>
        <w:spacing w:before="156" w:after="156"/>
      </w:pPr>
      <w:r>
        <w:rPr>
          <w:rFonts w:hint="eastAsia"/>
        </w:rPr>
        <w:t>数据本地化</w:t>
      </w:r>
    </w:p>
    <w:p w:rsidR="00151205" w:rsidRPr="00151205" w:rsidRDefault="00151205" w:rsidP="00151205">
      <w:r w:rsidRPr="00151205">
        <w:rPr>
          <w:rFonts w:hint="eastAsia"/>
        </w:rPr>
        <w:t>数据本地化对于</w:t>
      </w:r>
      <w:r w:rsidRPr="00151205">
        <w:rPr>
          <w:rFonts w:hint="eastAsia"/>
        </w:rPr>
        <w:t>Spark Job</w:t>
      </w:r>
      <w:r w:rsidRPr="00151205">
        <w:rPr>
          <w:rFonts w:hint="eastAsia"/>
        </w:rPr>
        <w:t>性能有着巨大的影响。如果数据以及要计算它的代码是在一起的，那么性能当然会非常高。但是，如果数据和计算它的代码是分开的，那么其中之一必须到另外一方的机器上。通常来说，移动代码到其他节点，会比移动数据到代码所在的节点上去，速度要快得多，因为代码比较小。</w:t>
      </w:r>
      <w:r w:rsidRPr="00151205">
        <w:rPr>
          <w:rFonts w:hint="eastAsia"/>
        </w:rPr>
        <w:t>Spark</w:t>
      </w:r>
      <w:r w:rsidRPr="00151205">
        <w:rPr>
          <w:rFonts w:hint="eastAsia"/>
        </w:rPr>
        <w:t>也正是基于这个数据本地化的原则来构建</w:t>
      </w:r>
      <w:r w:rsidRPr="00151205">
        <w:rPr>
          <w:rFonts w:hint="eastAsia"/>
        </w:rPr>
        <w:t>task</w:t>
      </w:r>
      <w:r w:rsidRPr="00151205">
        <w:rPr>
          <w:rFonts w:hint="eastAsia"/>
        </w:rPr>
        <w:t>调度算法的。</w:t>
      </w:r>
    </w:p>
    <w:p w:rsidR="00151205" w:rsidRPr="00151205" w:rsidRDefault="00151205" w:rsidP="00151205">
      <w:r w:rsidRPr="00151205">
        <w:rPr>
          <w:rFonts w:hint="eastAsia"/>
        </w:rPr>
        <w:t>数据本地化，指的是，数据离计算它的代码有多近。基于数据距离代码的距离，有几种数据本地化级别：</w:t>
      </w:r>
    </w:p>
    <w:p w:rsidR="00151205" w:rsidRPr="00151205" w:rsidRDefault="00151205" w:rsidP="00151205">
      <w:r w:rsidRPr="00151205">
        <w:t>1</w:t>
      </w:r>
      <w:r w:rsidRPr="00151205">
        <w:t>、</w:t>
      </w:r>
      <w:r w:rsidRPr="00151205">
        <w:t>PROCESS_LOCAL</w:t>
      </w:r>
      <w:r w:rsidRPr="00151205">
        <w:t>：数据和计算它的代码在同一个</w:t>
      </w:r>
      <w:r w:rsidRPr="00151205">
        <w:t>JVM</w:t>
      </w:r>
      <w:r w:rsidRPr="00151205">
        <w:t>进程中。</w:t>
      </w:r>
    </w:p>
    <w:p w:rsidR="00151205" w:rsidRPr="00151205" w:rsidRDefault="00151205" w:rsidP="00151205">
      <w:r w:rsidRPr="00151205">
        <w:t>2</w:t>
      </w:r>
      <w:r w:rsidRPr="00151205">
        <w:t>、</w:t>
      </w:r>
      <w:r w:rsidRPr="00151205">
        <w:t>NODE_LOCAL</w:t>
      </w:r>
      <w:r w:rsidRPr="00151205">
        <w:t>：数据和计算它的代码在一个节点上，但是不在一个进程中，比如在不同的</w:t>
      </w:r>
      <w:r w:rsidRPr="00151205">
        <w:t>executor</w:t>
      </w:r>
      <w:r w:rsidRPr="00151205">
        <w:t>进程中，或者是数据在</w:t>
      </w:r>
      <w:r w:rsidRPr="00151205">
        <w:t>HDFS</w:t>
      </w:r>
      <w:r w:rsidRPr="00151205">
        <w:t>文件的</w:t>
      </w:r>
      <w:r w:rsidRPr="00151205">
        <w:t>block</w:t>
      </w:r>
      <w:r w:rsidRPr="00151205">
        <w:t>中。</w:t>
      </w:r>
    </w:p>
    <w:p w:rsidR="00151205" w:rsidRPr="00151205" w:rsidRDefault="00151205" w:rsidP="00151205">
      <w:r w:rsidRPr="00151205">
        <w:t>3</w:t>
      </w:r>
      <w:r w:rsidRPr="00151205">
        <w:t>、</w:t>
      </w:r>
      <w:r w:rsidRPr="00151205">
        <w:t>NO_PREF</w:t>
      </w:r>
      <w:r w:rsidRPr="00151205">
        <w:t>：数据从哪里过来，性能都是一样的。</w:t>
      </w:r>
    </w:p>
    <w:p w:rsidR="00151205" w:rsidRPr="00151205" w:rsidRDefault="00151205" w:rsidP="00151205">
      <w:r w:rsidRPr="00151205">
        <w:t>4</w:t>
      </w:r>
      <w:r w:rsidRPr="00151205">
        <w:t>、</w:t>
      </w:r>
      <w:r w:rsidRPr="00151205">
        <w:t>RACK_LOCAL</w:t>
      </w:r>
      <w:r w:rsidRPr="00151205">
        <w:t>：数据和计算它的代码在一个机架上。</w:t>
      </w:r>
    </w:p>
    <w:p w:rsidR="00151205" w:rsidRPr="00151205" w:rsidRDefault="00151205" w:rsidP="00151205">
      <w:r w:rsidRPr="00151205">
        <w:t>5</w:t>
      </w:r>
      <w:r w:rsidRPr="00151205">
        <w:t>、</w:t>
      </w:r>
      <w:r w:rsidRPr="00151205">
        <w:t>ANY</w:t>
      </w:r>
      <w:r w:rsidRPr="00151205">
        <w:t>：数据可能在任意地方，比如其他网络环境内，或者其他机架上。</w:t>
      </w:r>
    </w:p>
    <w:p w:rsidR="00690742" w:rsidRDefault="00690742" w:rsidP="00690742"/>
    <w:p w:rsidR="00151205" w:rsidRPr="00151205" w:rsidRDefault="00151205" w:rsidP="00151205">
      <w:r w:rsidRPr="00151205">
        <w:t>Spark</w:t>
      </w:r>
      <w:r w:rsidRPr="00151205">
        <w:t>倾向于使用最好的本地化级别来调度</w:t>
      </w:r>
      <w:r w:rsidRPr="00151205">
        <w:t>task</w:t>
      </w:r>
      <w:r w:rsidRPr="00151205">
        <w:t>，但是这是不可能的。如果没有任何未处理的数据在空闲的</w:t>
      </w:r>
      <w:r w:rsidRPr="00151205">
        <w:t>executor</w:t>
      </w:r>
      <w:r w:rsidRPr="00151205">
        <w:t>上，那么</w:t>
      </w:r>
      <w:r w:rsidRPr="00151205">
        <w:t>Spark</w:t>
      </w:r>
      <w:r w:rsidRPr="00151205">
        <w:t>就会放低本地化级别。这时有两个选择：第一，等待，直到</w:t>
      </w:r>
      <w:r w:rsidRPr="00151205">
        <w:t>executor</w:t>
      </w:r>
      <w:r w:rsidRPr="00151205">
        <w:t>上的</w:t>
      </w:r>
      <w:r w:rsidRPr="00151205">
        <w:t>cpu</w:t>
      </w:r>
      <w:r w:rsidRPr="00151205">
        <w:t>释放出来，那么就分配</w:t>
      </w:r>
      <w:r w:rsidRPr="00151205">
        <w:t>task</w:t>
      </w:r>
      <w:r w:rsidRPr="00151205">
        <w:t>过</w:t>
      </w:r>
      <w:r w:rsidRPr="00151205">
        <w:lastRenderedPageBreak/>
        <w:t>去；第二，立即在任意一个</w:t>
      </w:r>
      <w:r w:rsidRPr="00151205">
        <w:t>executor</w:t>
      </w:r>
      <w:r w:rsidRPr="00151205">
        <w:t>上启动一个</w:t>
      </w:r>
      <w:r w:rsidRPr="00151205">
        <w:t>task</w:t>
      </w:r>
      <w:r w:rsidRPr="00151205">
        <w:t>。</w:t>
      </w:r>
    </w:p>
    <w:p w:rsidR="00151205" w:rsidRPr="00151205" w:rsidRDefault="00151205" w:rsidP="00151205">
      <w:r w:rsidRPr="00151205">
        <w:t>Spark</w:t>
      </w:r>
      <w:r w:rsidRPr="00151205">
        <w:t>默认会等待一会儿，来期望</w:t>
      </w:r>
      <w:r w:rsidRPr="00151205">
        <w:t>task</w:t>
      </w:r>
      <w:r w:rsidRPr="00151205">
        <w:t>要处理的数据所在的节点上的</w:t>
      </w:r>
      <w:r w:rsidRPr="00151205">
        <w:t>executor</w:t>
      </w:r>
      <w:r w:rsidRPr="00151205">
        <w:t>空闲出一个</w:t>
      </w:r>
      <w:r w:rsidRPr="00151205">
        <w:t>cpu</w:t>
      </w:r>
      <w:r w:rsidRPr="00151205">
        <w:t>，从而将</w:t>
      </w:r>
      <w:r w:rsidRPr="00151205">
        <w:t>task</w:t>
      </w:r>
      <w:r w:rsidRPr="00151205">
        <w:t>分配过去。只要超过了时间，那么</w:t>
      </w:r>
      <w:r w:rsidRPr="00151205">
        <w:t>Spark</w:t>
      </w:r>
      <w:r w:rsidRPr="00151205">
        <w:t>就会将</w:t>
      </w:r>
      <w:r w:rsidRPr="00151205">
        <w:t>task</w:t>
      </w:r>
      <w:r w:rsidRPr="00151205">
        <w:t>分配到其他任意一个空闲的</w:t>
      </w:r>
      <w:r w:rsidRPr="00151205">
        <w:t>executor</w:t>
      </w:r>
      <w:r w:rsidRPr="00151205">
        <w:t>上。</w:t>
      </w:r>
    </w:p>
    <w:p w:rsidR="00151205" w:rsidRPr="00151205" w:rsidRDefault="00151205" w:rsidP="00151205">
      <w:r w:rsidRPr="00151205">
        <w:rPr>
          <w:rFonts w:hint="eastAsia"/>
        </w:rPr>
        <w:t>可以设置参数，</w:t>
      </w:r>
      <w:r w:rsidRPr="00151205">
        <w:rPr>
          <w:rFonts w:hint="eastAsia"/>
        </w:rPr>
        <w:t>spark.locality</w:t>
      </w:r>
      <w:r w:rsidRPr="00151205">
        <w:rPr>
          <w:rFonts w:hint="eastAsia"/>
        </w:rPr>
        <w:t>系列参数，来调节</w:t>
      </w:r>
      <w:r w:rsidRPr="00151205">
        <w:rPr>
          <w:rFonts w:hint="eastAsia"/>
        </w:rPr>
        <w:t>Spark</w:t>
      </w:r>
      <w:r w:rsidRPr="00151205">
        <w:rPr>
          <w:rFonts w:hint="eastAsia"/>
        </w:rPr>
        <w:t>等待</w:t>
      </w:r>
      <w:r w:rsidRPr="00151205">
        <w:rPr>
          <w:rFonts w:hint="eastAsia"/>
        </w:rPr>
        <w:t>task</w:t>
      </w:r>
      <w:r w:rsidRPr="00151205">
        <w:rPr>
          <w:rFonts w:hint="eastAsia"/>
        </w:rPr>
        <w:t>可以进行数据本地化的时间。</w:t>
      </w:r>
      <w:r w:rsidRPr="00151205">
        <w:rPr>
          <w:rFonts w:hint="eastAsia"/>
        </w:rPr>
        <w:t>spark.locality.wait</w:t>
      </w:r>
      <w:r w:rsidRPr="00151205">
        <w:rPr>
          <w:rFonts w:hint="eastAsia"/>
        </w:rPr>
        <w:t>（</w:t>
      </w:r>
      <w:r w:rsidRPr="00151205">
        <w:rPr>
          <w:rFonts w:hint="eastAsia"/>
        </w:rPr>
        <w:t>3000</w:t>
      </w:r>
      <w:r w:rsidRPr="00151205">
        <w:rPr>
          <w:rFonts w:hint="eastAsia"/>
        </w:rPr>
        <w:t>毫秒）、</w:t>
      </w:r>
      <w:r w:rsidRPr="00151205">
        <w:rPr>
          <w:rFonts w:hint="eastAsia"/>
        </w:rPr>
        <w:t>spark.locality.wait.node</w:t>
      </w:r>
      <w:r w:rsidRPr="00151205">
        <w:rPr>
          <w:rFonts w:hint="eastAsia"/>
        </w:rPr>
        <w:t>、</w:t>
      </w:r>
      <w:r w:rsidRPr="00151205">
        <w:rPr>
          <w:rFonts w:hint="eastAsia"/>
        </w:rPr>
        <w:t>spark.locality.wait.process</w:t>
      </w:r>
      <w:r w:rsidRPr="00151205">
        <w:rPr>
          <w:rFonts w:hint="eastAsia"/>
        </w:rPr>
        <w:t>、</w:t>
      </w:r>
      <w:r w:rsidRPr="00151205">
        <w:rPr>
          <w:rFonts w:hint="eastAsia"/>
        </w:rPr>
        <w:t>spark.locality.wait.rack</w:t>
      </w:r>
      <w:r w:rsidRPr="00151205">
        <w:rPr>
          <w:rFonts w:hint="eastAsia"/>
        </w:rPr>
        <w:t>。</w:t>
      </w:r>
    </w:p>
    <w:p w:rsidR="00151205" w:rsidRDefault="00F601E5" w:rsidP="00F601E5">
      <w:pPr>
        <w:pStyle w:val="2"/>
        <w:spacing w:before="156" w:after="156"/>
      </w:pPr>
      <w:r>
        <w:t>ReduceByKey &amp; GroupByKey</w:t>
      </w:r>
    </w:p>
    <w:p w:rsidR="00A34C1B" w:rsidRPr="00A34C1B" w:rsidRDefault="00A34C1B" w:rsidP="00A34C1B">
      <w:pPr>
        <w:pStyle w:val="a3"/>
      </w:pPr>
      <w:r w:rsidRPr="00A34C1B">
        <w:t>val counts = pairs.reduceByKey(_ + _)</w:t>
      </w:r>
    </w:p>
    <w:p w:rsidR="00A34C1B" w:rsidRDefault="00A34C1B" w:rsidP="00A34C1B">
      <w:pPr>
        <w:pStyle w:val="a3"/>
      </w:pPr>
      <w:r w:rsidRPr="00A34C1B">
        <w:t>val counts = pairs.groupByKey().map(wordCounts =&gt; (wordCounts._1, wordCounts._2.sum))</w:t>
      </w:r>
    </w:p>
    <w:p w:rsidR="00A34C1B" w:rsidRPr="00A34C1B" w:rsidRDefault="00A34C1B" w:rsidP="00A34C1B"/>
    <w:p w:rsidR="00A34C1B" w:rsidRPr="00A34C1B" w:rsidRDefault="00A34C1B" w:rsidP="00A34C1B">
      <w:r w:rsidRPr="00A34C1B">
        <w:rPr>
          <w:rFonts w:hint="eastAsia"/>
        </w:rPr>
        <w:t>如果能用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，那就用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，因为它会在</w:t>
      </w:r>
      <w:r w:rsidRPr="00A34C1B">
        <w:rPr>
          <w:rFonts w:hint="eastAsia"/>
        </w:rPr>
        <w:t>map</w:t>
      </w:r>
      <w:r w:rsidRPr="00A34C1B">
        <w:rPr>
          <w:rFonts w:hint="eastAsia"/>
        </w:rPr>
        <w:t>端，先进行本地</w:t>
      </w:r>
      <w:r w:rsidRPr="00A34C1B">
        <w:rPr>
          <w:rFonts w:hint="eastAsia"/>
        </w:rPr>
        <w:t>combine</w:t>
      </w:r>
      <w:r w:rsidRPr="00A34C1B">
        <w:rPr>
          <w:rFonts w:hint="eastAsia"/>
        </w:rPr>
        <w:t>，可以大大减少要传输到</w:t>
      </w:r>
      <w:r w:rsidRPr="00A34C1B">
        <w:rPr>
          <w:rFonts w:hint="eastAsia"/>
        </w:rPr>
        <w:t>reduce</w:t>
      </w:r>
      <w:r w:rsidRPr="00A34C1B">
        <w:rPr>
          <w:rFonts w:hint="eastAsia"/>
        </w:rPr>
        <w:t>端的数据量，减小网络传输的开销。</w:t>
      </w:r>
    </w:p>
    <w:p w:rsidR="00A34C1B" w:rsidRDefault="00A34C1B" w:rsidP="00A34C1B">
      <w:r w:rsidRPr="00A34C1B">
        <w:rPr>
          <w:rFonts w:hint="eastAsia"/>
        </w:rPr>
        <w:t>只有在</w:t>
      </w:r>
      <w:r w:rsidRPr="00A34C1B">
        <w:rPr>
          <w:rFonts w:hint="eastAsia"/>
        </w:rPr>
        <w:t>reduceByKey</w:t>
      </w:r>
      <w:r w:rsidRPr="00A34C1B">
        <w:rPr>
          <w:rFonts w:hint="eastAsia"/>
        </w:rPr>
        <w:t>处理不了时，才用</w:t>
      </w:r>
      <w:r w:rsidRPr="00A34C1B">
        <w:rPr>
          <w:rFonts w:hint="eastAsia"/>
        </w:rPr>
        <w:t>groupByKey().map()</w:t>
      </w:r>
      <w:r w:rsidRPr="00A34C1B">
        <w:rPr>
          <w:rFonts w:hint="eastAsia"/>
        </w:rPr>
        <w:t>来替代。</w:t>
      </w:r>
    </w:p>
    <w:p w:rsidR="00EB2237" w:rsidRDefault="00EB2237" w:rsidP="00EB2237">
      <w:pPr>
        <w:pStyle w:val="2"/>
        <w:spacing w:before="156" w:after="156"/>
      </w:pPr>
      <w:r>
        <w:rPr>
          <w:rFonts w:hint="eastAsia"/>
        </w:rPr>
        <w:t>Shuffle</w:t>
      </w:r>
      <w:r>
        <w:rPr>
          <w:rFonts w:hint="eastAsia"/>
        </w:rPr>
        <w:t>性能优化</w:t>
      </w:r>
    </w:p>
    <w:p w:rsidR="00EB2237" w:rsidRPr="00EB2237" w:rsidRDefault="00EB2237" w:rsidP="00EB2237">
      <w:r w:rsidRPr="00EB2237">
        <w:t>new SparkConf().set("spark.shuffle.consolidateFiles", "true")</w:t>
      </w:r>
    </w:p>
    <w:p w:rsidR="00EB2237" w:rsidRPr="00EB2237" w:rsidRDefault="00EB2237" w:rsidP="00EB2237">
      <w:r w:rsidRPr="00EB2237">
        <w:t>spark.shuffle.consolidateFiles</w:t>
      </w:r>
      <w:r w:rsidRPr="00EB2237">
        <w:t>：是否开启</w:t>
      </w:r>
      <w:r w:rsidRPr="00EB2237">
        <w:t>shuffle block file</w:t>
      </w:r>
      <w:r w:rsidRPr="00EB2237">
        <w:t>的合并，默认为</w:t>
      </w:r>
      <w:r w:rsidRPr="00EB2237">
        <w:t>false</w:t>
      </w:r>
    </w:p>
    <w:p w:rsidR="00EB2237" w:rsidRPr="00EB2237" w:rsidRDefault="00EB2237" w:rsidP="00EB2237">
      <w:r w:rsidRPr="00EB2237">
        <w:t>spark.reducer.maxSizeInFlight</w:t>
      </w:r>
      <w:r w:rsidRPr="00EB2237">
        <w:t>：</w:t>
      </w:r>
      <w:r w:rsidRPr="00EB2237">
        <w:t>reduce task</w:t>
      </w:r>
      <w:r w:rsidRPr="00EB2237">
        <w:t>的拉取缓存，默认</w:t>
      </w:r>
      <w:r w:rsidRPr="00EB2237">
        <w:t>48m</w:t>
      </w:r>
    </w:p>
    <w:p w:rsidR="00EB2237" w:rsidRPr="00EB2237" w:rsidRDefault="00EB2237" w:rsidP="00EB2237">
      <w:r w:rsidRPr="00EB2237">
        <w:t>spark.shuffle.file.buffer</w:t>
      </w:r>
      <w:r w:rsidRPr="00EB2237">
        <w:t>：</w:t>
      </w:r>
      <w:r w:rsidRPr="00EB2237">
        <w:t>map task</w:t>
      </w:r>
      <w:r w:rsidRPr="00EB2237">
        <w:t>的写磁盘缓存，默认</w:t>
      </w:r>
      <w:r w:rsidRPr="00EB2237">
        <w:t>32k</w:t>
      </w:r>
    </w:p>
    <w:p w:rsidR="00EB2237" w:rsidRPr="00EB2237" w:rsidRDefault="00EB2237" w:rsidP="00EB2237">
      <w:r w:rsidRPr="00EB2237">
        <w:t>spark.shuffle.io.maxRetries</w:t>
      </w:r>
      <w:r w:rsidRPr="00EB2237">
        <w:t>：拉取失败的最大重试次数，默认</w:t>
      </w:r>
      <w:r w:rsidRPr="00EB2237">
        <w:t>3</w:t>
      </w:r>
      <w:r w:rsidRPr="00EB2237">
        <w:t>次</w:t>
      </w:r>
    </w:p>
    <w:p w:rsidR="00EB2237" w:rsidRPr="00EB2237" w:rsidRDefault="00EB2237" w:rsidP="00EB2237">
      <w:r w:rsidRPr="00EB2237">
        <w:t>spark.shuffle.io.retryWait</w:t>
      </w:r>
      <w:r w:rsidRPr="00EB2237">
        <w:t>：拉取失败的重试间隔，默认</w:t>
      </w:r>
      <w:r w:rsidRPr="00EB2237">
        <w:t>5s</w:t>
      </w:r>
    </w:p>
    <w:p w:rsidR="00EB2237" w:rsidRPr="00EB2237" w:rsidRDefault="00EB2237" w:rsidP="00EB2237">
      <w:r w:rsidRPr="00EB2237">
        <w:t>spark.shuffle.memoryFraction</w:t>
      </w:r>
      <w:r w:rsidRPr="00EB2237">
        <w:t>：用于</w:t>
      </w:r>
      <w:r w:rsidRPr="00EB2237">
        <w:t>reduce</w:t>
      </w:r>
      <w:r w:rsidRPr="00EB2237">
        <w:t>端聚合的内存比例，默认</w:t>
      </w:r>
      <w:r w:rsidRPr="00EB2237">
        <w:t>0.2</w:t>
      </w:r>
      <w:r w:rsidRPr="00EB2237">
        <w:t>，超过比例就会溢出到磁盘上</w:t>
      </w:r>
    </w:p>
    <w:p w:rsidR="00EB2237" w:rsidRDefault="00CA18C5" w:rsidP="00CA18C5">
      <w:pPr>
        <w:pStyle w:val="1"/>
      </w:pPr>
      <w:r>
        <w:rPr>
          <w:rFonts w:hint="eastAsia"/>
        </w:rPr>
        <w:t>S</w:t>
      </w:r>
      <w:r>
        <w:t>park SQL</w:t>
      </w:r>
    </w:p>
    <w:p w:rsidR="00565B9E" w:rsidRDefault="00565B9E" w:rsidP="00565B9E">
      <w:pPr>
        <w:pStyle w:val="2"/>
        <w:spacing w:before="156" w:after="156"/>
      </w:pPr>
      <w:r>
        <w:rPr>
          <w:rFonts w:hint="eastAsia"/>
        </w:rPr>
        <w:t>编译</w:t>
      </w:r>
      <w:r>
        <w:rPr>
          <w:rFonts w:hint="eastAsia"/>
        </w:rPr>
        <w:t>S</w:t>
      </w:r>
      <w:r>
        <w:t xml:space="preserve">park 1.5.2 </w:t>
      </w:r>
      <w:r>
        <w:rPr>
          <w:rFonts w:hint="eastAsia"/>
        </w:rPr>
        <w:t>源码</w:t>
      </w:r>
    </w:p>
    <w:p w:rsidR="00565B9E" w:rsidRPr="00565B9E" w:rsidRDefault="00565B9E" w:rsidP="00565B9E">
      <w:r w:rsidRPr="00565B9E">
        <w:t>1</w:t>
      </w:r>
      <w:r w:rsidRPr="00565B9E">
        <w:t>、</w:t>
      </w:r>
      <w:r w:rsidRPr="00565B9E">
        <w:t>http://d3kbcqa49mib13.cloudfront.net/spark-1.5.1.tgz</w:t>
      </w:r>
    </w:p>
    <w:p w:rsidR="00565B9E" w:rsidRDefault="00565B9E" w:rsidP="00565B9E">
      <w:r w:rsidRPr="00565B9E">
        <w:t>2</w:t>
      </w:r>
      <w:r w:rsidRPr="00565B9E">
        <w:t>、准备好</w:t>
      </w:r>
      <w:r w:rsidRPr="00565B9E">
        <w:t>JDK</w:t>
      </w:r>
      <w:r w:rsidRPr="00565B9E">
        <w:t>、</w:t>
      </w:r>
      <w:r w:rsidRPr="00565B9E">
        <w:t>Scala</w:t>
      </w:r>
      <w:r w:rsidRPr="00565B9E">
        <w:t>、</w:t>
      </w:r>
      <w:r w:rsidRPr="00565B9E">
        <w:t>Maven</w:t>
      </w:r>
      <w:r w:rsidRPr="00565B9E">
        <w:t>环境</w:t>
      </w:r>
    </w:p>
    <w:p w:rsidR="00785C82" w:rsidRPr="00565B9E" w:rsidRDefault="00785C82" w:rsidP="00565B9E">
      <w:r w:rsidRPr="00785C82">
        <w:t>[root@spark-1 ~]# export MAVEN_OPTS="-Xmx2g -XX:MaxPermSize=512m"</w:t>
      </w:r>
    </w:p>
    <w:p w:rsidR="00565B9E" w:rsidRPr="00565B9E" w:rsidRDefault="00565B9E" w:rsidP="00565B9E">
      <w:r w:rsidRPr="00565B9E">
        <w:t>3</w:t>
      </w:r>
      <w:r w:rsidRPr="00565B9E">
        <w:t>、针对指定</w:t>
      </w:r>
      <w:r w:rsidRPr="00565B9E">
        <w:t>hadoop</w:t>
      </w:r>
      <w:r w:rsidRPr="00565B9E">
        <w:t>版本进行编译：</w:t>
      </w:r>
      <w:r w:rsidRPr="00565B9E">
        <w:t>./make-distribution.sh --tgz -Phadoop-2.6 -Pyarn -DskipTests -Dhadoop.version=2.6.0 -Phive</w:t>
      </w:r>
    </w:p>
    <w:p w:rsidR="00565B9E" w:rsidRDefault="00565B9E" w:rsidP="00565B9E">
      <w:r w:rsidRPr="00565B9E">
        <w:t>4</w:t>
      </w:r>
      <w:r w:rsidRPr="00565B9E">
        <w:t>、经常长时间的编译之后，得到</w:t>
      </w:r>
      <w:r w:rsidRPr="00565B9E">
        <w:t>spark-1.</w:t>
      </w:r>
      <w:r>
        <w:t>5.2</w:t>
      </w:r>
      <w:r w:rsidRPr="00565B9E">
        <w:t>-bin-2.6.0.tgz</w:t>
      </w:r>
    </w:p>
    <w:p w:rsidR="00192D7C" w:rsidRDefault="00192D7C" w:rsidP="00192D7C">
      <w:pPr>
        <w:pStyle w:val="2"/>
        <w:spacing w:before="156" w:after="156"/>
      </w:pPr>
      <w:r>
        <w:lastRenderedPageBreak/>
        <w:t xml:space="preserve">Spark 1.5.1 </w:t>
      </w:r>
      <w:r>
        <w:rPr>
          <w:rFonts w:hint="eastAsia"/>
        </w:rPr>
        <w:t>集群搭建</w:t>
      </w:r>
    </w:p>
    <w:p w:rsidR="00192D7C" w:rsidRPr="00192D7C" w:rsidRDefault="00192D7C" w:rsidP="00192D7C">
      <w:r w:rsidRPr="00192D7C">
        <w:t>1</w:t>
      </w:r>
      <w:r w:rsidRPr="00192D7C">
        <w:t>、停止</w:t>
      </w:r>
      <w:r w:rsidRPr="00192D7C">
        <w:t>Spark 1.3.0</w:t>
      </w:r>
      <w:r w:rsidRPr="00192D7C">
        <w:t>集群：</w:t>
      </w:r>
      <w:r w:rsidRPr="00192D7C">
        <w:t>SPARK_HOME/sbin/stop-all.sh</w:t>
      </w:r>
    </w:p>
    <w:p w:rsidR="00192D7C" w:rsidRPr="00192D7C" w:rsidRDefault="00192D7C" w:rsidP="00192D7C">
      <w:r w:rsidRPr="00192D7C">
        <w:t>2</w:t>
      </w:r>
      <w:r w:rsidRPr="00192D7C">
        <w:t>、将</w:t>
      </w:r>
      <w:r w:rsidRPr="00192D7C">
        <w:t>spark-1.5.1-bin-hadoop2.4.tgz</w:t>
      </w:r>
      <w:r w:rsidRPr="00192D7C">
        <w:t>使用</w:t>
      </w:r>
      <w:r w:rsidRPr="00192D7C">
        <w:t>WinSCP</w:t>
      </w:r>
      <w:r w:rsidRPr="00192D7C">
        <w:t>上传到</w:t>
      </w:r>
      <w:r w:rsidRPr="00192D7C">
        <w:t>/usr/local</w:t>
      </w:r>
      <w:r w:rsidRPr="00192D7C">
        <w:t>目录下。</w:t>
      </w:r>
    </w:p>
    <w:p w:rsidR="00192D7C" w:rsidRPr="00192D7C" w:rsidRDefault="00192D7C" w:rsidP="00192D7C">
      <w:r w:rsidRPr="00192D7C">
        <w:t>3</w:t>
      </w:r>
      <w:r w:rsidRPr="00192D7C">
        <w:t>、解压缩</w:t>
      </w:r>
      <w:r w:rsidRPr="00192D7C">
        <w:t>spark</w:t>
      </w:r>
      <w:r w:rsidRPr="00192D7C">
        <w:t>包：</w:t>
      </w:r>
      <w:r w:rsidRPr="00192D7C">
        <w:t>tar zxvf spark-1.5.1-bin-hadoop2.4.tgz</w:t>
      </w:r>
      <w:r w:rsidRPr="00192D7C">
        <w:t>。</w:t>
      </w:r>
    </w:p>
    <w:p w:rsidR="00192D7C" w:rsidRPr="00192D7C" w:rsidRDefault="00192D7C" w:rsidP="00192D7C">
      <w:r w:rsidRPr="00192D7C">
        <w:t>4</w:t>
      </w:r>
      <w:r w:rsidRPr="00192D7C">
        <w:t>、修改</w:t>
      </w:r>
      <w:r w:rsidRPr="00192D7C">
        <w:t>spark</w:t>
      </w:r>
      <w:r w:rsidRPr="00192D7C">
        <w:t>环境变量</w:t>
      </w:r>
    </w:p>
    <w:p w:rsidR="00192D7C" w:rsidRPr="00192D7C" w:rsidRDefault="00192D7C" w:rsidP="00D41DC2">
      <w:pPr>
        <w:pStyle w:val="a3"/>
      </w:pPr>
      <w:r w:rsidRPr="00192D7C">
        <w:t>vi .bashrc</w:t>
      </w:r>
    </w:p>
    <w:p w:rsidR="00192D7C" w:rsidRPr="00192D7C" w:rsidRDefault="00192D7C" w:rsidP="00D41DC2">
      <w:pPr>
        <w:pStyle w:val="a3"/>
      </w:pPr>
      <w:r w:rsidRPr="00192D7C">
        <w:t>export SPARK_HOME=/usr/local/spark-1.5.1-bin-hadoop2.4</w:t>
      </w:r>
    </w:p>
    <w:p w:rsidR="00192D7C" w:rsidRPr="00192D7C" w:rsidRDefault="00192D7C" w:rsidP="00D41DC2">
      <w:pPr>
        <w:pStyle w:val="a3"/>
      </w:pPr>
      <w:r w:rsidRPr="00192D7C">
        <w:t>export PATH=$SPARK_HOME/bin</w:t>
      </w:r>
    </w:p>
    <w:p w:rsidR="00192D7C" w:rsidRPr="00192D7C" w:rsidRDefault="00192D7C" w:rsidP="00D41DC2">
      <w:pPr>
        <w:pStyle w:val="a3"/>
      </w:pPr>
      <w:r w:rsidRPr="00192D7C">
        <w:t>export CLASSPATH=.:$CLASSPATH:$JAVA_HOME/lib:$JAVA_HOME/jre/lib</w:t>
      </w:r>
    </w:p>
    <w:p w:rsidR="00192D7C" w:rsidRPr="00192D7C" w:rsidRDefault="00192D7C" w:rsidP="00D41DC2">
      <w:pPr>
        <w:pStyle w:val="a3"/>
      </w:pPr>
      <w:r w:rsidRPr="00192D7C">
        <w:t>source .bashrc</w:t>
      </w:r>
    </w:p>
    <w:p w:rsidR="00D41DC2" w:rsidRPr="00D41DC2" w:rsidRDefault="00D41DC2" w:rsidP="00D41DC2">
      <w:pPr>
        <w:pStyle w:val="3"/>
        <w:spacing w:before="156" w:after="156"/>
      </w:pPr>
      <w:r w:rsidRPr="00D41DC2">
        <w:rPr>
          <w:rFonts w:hint="eastAsia"/>
        </w:rPr>
        <w:t>修改</w:t>
      </w:r>
      <w:r w:rsidRPr="00D41DC2">
        <w:rPr>
          <w:rFonts w:hint="eastAsia"/>
        </w:rPr>
        <w:t>spark-env.sh</w:t>
      </w:r>
      <w:r w:rsidRPr="00D41DC2">
        <w:rPr>
          <w:rFonts w:hint="eastAsia"/>
        </w:rPr>
        <w:t>文件</w:t>
      </w:r>
    </w:p>
    <w:p w:rsidR="00D41DC2" w:rsidRPr="00D41DC2" w:rsidRDefault="00D41DC2" w:rsidP="00D41DC2">
      <w:r w:rsidRPr="00D41DC2">
        <w:t>1</w:t>
      </w:r>
      <w:r w:rsidRPr="00D41DC2">
        <w:t>、</w:t>
      </w:r>
      <w:r w:rsidRPr="00D41DC2">
        <w:t>cd /usr/local/spark/conf</w:t>
      </w:r>
    </w:p>
    <w:p w:rsidR="00D41DC2" w:rsidRPr="00D41DC2" w:rsidRDefault="00D41DC2" w:rsidP="00D41DC2">
      <w:r w:rsidRPr="00D41DC2">
        <w:t>2</w:t>
      </w:r>
      <w:r w:rsidRPr="00D41DC2">
        <w:t>、</w:t>
      </w:r>
      <w:r w:rsidRPr="00D41DC2">
        <w:t>cp spark-env.sh.template spark-env.sh</w:t>
      </w:r>
    </w:p>
    <w:p w:rsidR="00D41DC2" w:rsidRPr="00D41DC2" w:rsidRDefault="00D41DC2" w:rsidP="00D41DC2">
      <w:r w:rsidRPr="00D41DC2">
        <w:t>3</w:t>
      </w:r>
      <w:r w:rsidRPr="00D41DC2">
        <w:t>、</w:t>
      </w:r>
      <w:r w:rsidRPr="00D41DC2">
        <w:t>vi spark-env.sh</w:t>
      </w:r>
    </w:p>
    <w:p w:rsidR="00D41DC2" w:rsidRPr="00D41DC2" w:rsidRDefault="00D41DC2" w:rsidP="00D41DC2">
      <w:pPr>
        <w:pStyle w:val="a3"/>
      </w:pPr>
      <w:r w:rsidRPr="00D41DC2">
        <w:t>export JAVA_HOME=/usr/java/latest</w:t>
      </w:r>
    </w:p>
    <w:p w:rsidR="00D41DC2" w:rsidRPr="00D41DC2" w:rsidRDefault="00D41DC2" w:rsidP="00D41DC2">
      <w:pPr>
        <w:pStyle w:val="a3"/>
      </w:pPr>
      <w:r w:rsidRPr="00D41DC2">
        <w:t>export SCALA_HOME=/usr/local/scala</w:t>
      </w:r>
    </w:p>
    <w:p w:rsidR="00D41DC2" w:rsidRPr="00D41DC2" w:rsidRDefault="00D41DC2" w:rsidP="00D41DC2">
      <w:pPr>
        <w:pStyle w:val="a3"/>
      </w:pPr>
      <w:r w:rsidRPr="00D41DC2">
        <w:t>export SPARK_MASTER_IP=</w:t>
      </w:r>
      <w:r w:rsidR="008F01CF">
        <w:t>10.105.49.251</w:t>
      </w:r>
    </w:p>
    <w:p w:rsidR="00D41DC2" w:rsidRPr="00D41DC2" w:rsidRDefault="00D41DC2" w:rsidP="00D41DC2">
      <w:pPr>
        <w:pStyle w:val="a3"/>
      </w:pPr>
      <w:r w:rsidRPr="00D41DC2">
        <w:t>export SPARK_WORKER_MEMORY=1g</w:t>
      </w:r>
    </w:p>
    <w:p w:rsidR="00D41DC2" w:rsidRPr="00D41DC2" w:rsidRDefault="00D41DC2" w:rsidP="00D41DC2">
      <w:pPr>
        <w:pStyle w:val="a3"/>
      </w:pPr>
      <w:r w:rsidRPr="00D41DC2">
        <w:t>export HADOOP_CONF_DIR=/usr/local/hadoop/etc/hadoop</w:t>
      </w:r>
    </w:p>
    <w:p w:rsidR="00192D7C" w:rsidRDefault="00D41DC2" w:rsidP="00D41DC2">
      <w:pPr>
        <w:pStyle w:val="3"/>
        <w:spacing w:before="156" w:after="156"/>
      </w:pPr>
      <w:r>
        <w:rPr>
          <w:rFonts w:hint="eastAsia"/>
        </w:rPr>
        <w:t>修改</w:t>
      </w:r>
      <w:r>
        <w:t xml:space="preserve">slaves </w:t>
      </w:r>
      <w:r>
        <w:rPr>
          <w:rFonts w:hint="eastAsia"/>
        </w:rPr>
        <w:t>文件</w:t>
      </w:r>
    </w:p>
    <w:p w:rsidR="00D41DC2" w:rsidRPr="00D41DC2" w:rsidRDefault="00D41DC2" w:rsidP="00D41DC2">
      <w:r w:rsidRPr="00D41DC2">
        <w:t>spark2</w:t>
      </w:r>
    </w:p>
    <w:p w:rsidR="00D41DC2" w:rsidRPr="00D41DC2" w:rsidRDefault="00D41DC2" w:rsidP="00D41DC2">
      <w:r w:rsidRPr="00D41DC2">
        <w:t>spark3</w:t>
      </w:r>
    </w:p>
    <w:p w:rsidR="00D41DC2" w:rsidRDefault="00D41DC2" w:rsidP="00D41DC2">
      <w:pPr>
        <w:pStyle w:val="3"/>
        <w:spacing w:before="156" w:after="156"/>
      </w:pPr>
      <w:r>
        <w:rPr>
          <w:rFonts w:hint="eastAsia"/>
        </w:rPr>
        <w:t>安装</w:t>
      </w:r>
      <w:r>
        <w:t xml:space="preserve">worker </w:t>
      </w:r>
      <w:r>
        <w:rPr>
          <w:rFonts w:hint="eastAsia"/>
        </w:rPr>
        <w:t>节点</w:t>
      </w:r>
    </w:p>
    <w:p w:rsidR="00D41DC2" w:rsidRPr="00D41DC2" w:rsidRDefault="00D41DC2" w:rsidP="00D41DC2">
      <w:r w:rsidRPr="00D41DC2">
        <w:rPr>
          <w:rFonts w:hint="eastAsia"/>
        </w:rPr>
        <w:t>在另外两个节点进行一模一样的配置，使用</w:t>
      </w:r>
      <w:r w:rsidRPr="00D41DC2">
        <w:rPr>
          <w:rFonts w:hint="eastAsia"/>
        </w:rPr>
        <w:t>scp</w:t>
      </w:r>
      <w:r w:rsidRPr="00D41DC2">
        <w:rPr>
          <w:rFonts w:hint="eastAsia"/>
        </w:rPr>
        <w:t>将</w:t>
      </w:r>
      <w:r w:rsidRPr="00D41DC2">
        <w:rPr>
          <w:rFonts w:hint="eastAsia"/>
        </w:rPr>
        <w:t>spark</w:t>
      </w:r>
      <w:r w:rsidRPr="00D41DC2">
        <w:rPr>
          <w:rFonts w:hint="eastAsia"/>
        </w:rPr>
        <w:t>和</w:t>
      </w:r>
      <w:r w:rsidRPr="00D41DC2">
        <w:rPr>
          <w:rFonts w:hint="eastAsia"/>
        </w:rPr>
        <w:t>.bashrc</w:t>
      </w:r>
      <w:r w:rsidRPr="00D41DC2">
        <w:rPr>
          <w:rFonts w:hint="eastAsia"/>
        </w:rPr>
        <w:t>拷贝到</w:t>
      </w:r>
      <w:r w:rsidRPr="00D41DC2">
        <w:rPr>
          <w:rFonts w:hint="eastAsia"/>
        </w:rPr>
        <w:t>spark2</w:t>
      </w:r>
      <w:r w:rsidRPr="00D41DC2">
        <w:rPr>
          <w:rFonts w:hint="eastAsia"/>
        </w:rPr>
        <w:t>和</w:t>
      </w:r>
      <w:r w:rsidRPr="00D41DC2">
        <w:rPr>
          <w:rFonts w:hint="eastAsia"/>
        </w:rPr>
        <w:t>spark3</w:t>
      </w:r>
      <w:r w:rsidRPr="00D41DC2">
        <w:rPr>
          <w:rFonts w:hint="eastAsia"/>
        </w:rPr>
        <w:t>即可。</w:t>
      </w:r>
    </w:p>
    <w:p w:rsidR="00D41DC2" w:rsidRPr="00D41DC2" w:rsidRDefault="00D41DC2" w:rsidP="00D41DC2">
      <w:pPr>
        <w:pStyle w:val="3"/>
        <w:spacing w:before="156" w:after="156"/>
      </w:pPr>
      <w:r w:rsidRPr="00D41DC2">
        <w:rPr>
          <w:rFonts w:hint="eastAsia"/>
        </w:rPr>
        <w:t>启动</w:t>
      </w:r>
      <w:r w:rsidRPr="00D41DC2">
        <w:rPr>
          <w:rFonts w:hint="eastAsia"/>
        </w:rPr>
        <w:t>spark</w:t>
      </w:r>
      <w:r w:rsidRPr="00D41DC2">
        <w:rPr>
          <w:rFonts w:hint="eastAsia"/>
        </w:rPr>
        <w:t>集群</w:t>
      </w:r>
    </w:p>
    <w:p w:rsidR="00D41DC2" w:rsidRPr="00D41DC2" w:rsidRDefault="00D41DC2" w:rsidP="00D41DC2">
      <w:r w:rsidRPr="00D41DC2">
        <w:t>1</w:t>
      </w:r>
      <w:r w:rsidRPr="00D41DC2">
        <w:t>、在</w:t>
      </w:r>
      <w:r w:rsidRPr="00D41DC2">
        <w:t>spark</w:t>
      </w:r>
      <w:r w:rsidRPr="00D41DC2">
        <w:t>目录下的</w:t>
      </w:r>
      <w:r w:rsidRPr="00D41DC2">
        <w:t>sbin</w:t>
      </w:r>
      <w:r w:rsidRPr="00D41DC2">
        <w:t>目录</w:t>
      </w:r>
    </w:p>
    <w:p w:rsidR="00D41DC2" w:rsidRPr="00D41DC2" w:rsidRDefault="00D41DC2" w:rsidP="00D41DC2">
      <w:r w:rsidRPr="00D41DC2">
        <w:t>2</w:t>
      </w:r>
      <w:r w:rsidRPr="00D41DC2">
        <w:t>、执行</w:t>
      </w:r>
      <w:r w:rsidRPr="00D41DC2">
        <w:t>./start-all.sh</w:t>
      </w:r>
    </w:p>
    <w:p w:rsidR="00D41DC2" w:rsidRPr="00D41DC2" w:rsidRDefault="00D41DC2" w:rsidP="00D41DC2">
      <w:r w:rsidRPr="00D41DC2">
        <w:t>3</w:t>
      </w:r>
      <w:r w:rsidRPr="00D41DC2">
        <w:t>、使用</w:t>
      </w:r>
      <w:r w:rsidRPr="00D41DC2">
        <w:t>jsp</w:t>
      </w:r>
      <w:r w:rsidRPr="00D41DC2">
        <w:t>和</w:t>
      </w:r>
      <w:r w:rsidRPr="00D41DC2">
        <w:t>8080</w:t>
      </w:r>
      <w:r w:rsidRPr="00D41DC2">
        <w:t>端口可以检查集群是否启动成功</w:t>
      </w:r>
    </w:p>
    <w:p w:rsidR="00D41DC2" w:rsidRPr="00D41DC2" w:rsidRDefault="00D41DC2" w:rsidP="00D41DC2">
      <w:r w:rsidRPr="00D41DC2">
        <w:t>4</w:t>
      </w:r>
      <w:r w:rsidRPr="00D41DC2">
        <w:t>、进入</w:t>
      </w:r>
      <w:r w:rsidRPr="00D41DC2">
        <w:t>spark-shell</w:t>
      </w:r>
      <w:r w:rsidRPr="00D41DC2">
        <w:t>查看是否正常</w:t>
      </w:r>
    </w:p>
    <w:p w:rsidR="00D41DC2" w:rsidRDefault="00B005F8" w:rsidP="00B005F8">
      <w:pPr>
        <w:pStyle w:val="2"/>
        <w:spacing w:before="156" w:after="156"/>
      </w:pPr>
      <w:r>
        <w:rPr>
          <w:rFonts w:hint="eastAsia"/>
        </w:rPr>
        <w:t>S</w:t>
      </w:r>
      <w:r>
        <w:t>park SQL And DataFrame</w:t>
      </w:r>
    </w:p>
    <w:p w:rsidR="004B78B2" w:rsidRPr="004B78B2" w:rsidRDefault="004B78B2" w:rsidP="004B78B2">
      <w:r w:rsidRPr="004B78B2">
        <w:t>Spark SQL</w:t>
      </w:r>
      <w:r w:rsidRPr="004B78B2">
        <w:t>是</w:t>
      </w:r>
      <w:r w:rsidRPr="004B78B2">
        <w:t>Spark</w:t>
      </w:r>
      <w:r w:rsidRPr="004B78B2">
        <w:t>中的一个模块，主要用于进行结构化数据的处理。它提供的最核心的编程抽象，就是</w:t>
      </w:r>
      <w:r w:rsidRPr="004B78B2">
        <w:t>DataFrame</w:t>
      </w:r>
      <w:r w:rsidRPr="004B78B2">
        <w:t>。同时</w:t>
      </w:r>
      <w:r w:rsidRPr="004B78B2">
        <w:t>Spark SQL</w:t>
      </w:r>
      <w:r w:rsidRPr="004B78B2">
        <w:t>还可以作为分布式的</w:t>
      </w:r>
      <w:r w:rsidRPr="004B78B2">
        <w:t>SQL</w:t>
      </w:r>
      <w:r w:rsidRPr="004B78B2">
        <w:t>查询引擎。</w:t>
      </w:r>
      <w:r w:rsidRPr="004B78B2">
        <w:t>Spark SQL</w:t>
      </w:r>
      <w:r w:rsidRPr="004B78B2">
        <w:t>最重要的功能之一，就是从</w:t>
      </w:r>
      <w:r w:rsidRPr="004B78B2">
        <w:t>Hive</w:t>
      </w:r>
      <w:r w:rsidRPr="004B78B2">
        <w:t>中查询数据。</w:t>
      </w:r>
    </w:p>
    <w:p w:rsidR="004B78B2" w:rsidRPr="004B78B2" w:rsidRDefault="004B78B2" w:rsidP="004B78B2">
      <w:r w:rsidRPr="004B78B2">
        <w:lastRenderedPageBreak/>
        <w:t>DataFrame</w:t>
      </w:r>
      <w:r w:rsidRPr="004B78B2">
        <w:t>，可以理解为是，以列的形式组织的，分布式的数据集合。它其实和关系型数据库中的表非常类似，但是底层做了很多的优化。</w:t>
      </w:r>
      <w:r w:rsidRPr="004B78B2">
        <w:t>DataFrame</w:t>
      </w:r>
      <w:r w:rsidRPr="004B78B2">
        <w:t>可以通过很多来源进行构建，包括：结构化的数据文件，</w:t>
      </w:r>
      <w:r w:rsidRPr="004B78B2">
        <w:t>Hive</w:t>
      </w:r>
      <w:r w:rsidRPr="004B78B2">
        <w:t>中的表，外部的关系型数据库，以及</w:t>
      </w:r>
      <w:r w:rsidRPr="004B78B2">
        <w:t>RDD</w:t>
      </w:r>
      <w:r w:rsidRPr="004B78B2">
        <w:t>。</w:t>
      </w:r>
    </w:p>
    <w:p w:rsidR="00B005F8" w:rsidRDefault="004B78B2" w:rsidP="004B78B2">
      <w:pPr>
        <w:pStyle w:val="3"/>
        <w:spacing w:before="156" w:after="156"/>
      </w:pPr>
      <w:r>
        <w:t>SQL Context</w:t>
      </w:r>
    </w:p>
    <w:p w:rsidR="004B78B2" w:rsidRPr="004B78B2" w:rsidRDefault="004B78B2" w:rsidP="004B78B2">
      <w:r w:rsidRPr="004B78B2">
        <w:rPr>
          <w:rFonts w:hint="eastAsia"/>
        </w:rPr>
        <w:t>要使用</w:t>
      </w:r>
      <w:r w:rsidRPr="004B78B2">
        <w:rPr>
          <w:rFonts w:hint="eastAsia"/>
        </w:rPr>
        <w:t>Spark SQL</w:t>
      </w:r>
      <w:r w:rsidRPr="004B78B2">
        <w:rPr>
          <w:rFonts w:hint="eastAsia"/>
        </w:rPr>
        <w:t>，首先就得创建一个创建一个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对象，或者是它的子类的对象，比如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的对象。</w:t>
      </w:r>
    </w:p>
    <w:p w:rsidR="004B78B2" w:rsidRPr="004B78B2" w:rsidRDefault="004B78B2" w:rsidP="004B78B2">
      <w:r w:rsidRPr="004B78B2">
        <w:t>Java</w:t>
      </w:r>
      <w:r w:rsidRPr="004B78B2">
        <w:t>版本：</w:t>
      </w:r>
    </w:p>
    <w:p w:rsidR="004B78B2" w:rsidRPr="004B78B2" w:rsidRDefault="004B78B2" w:rsidP="004B78B2">
      <w:pPr>
        <w:pStyle w:val="a3"/>
      </w:pPr>
      <w:r w:rsidRPr="004B78B2">
        <w:t xml:space="preserve">JavaSparkContext sc = ...; </w:t>
      </w:r>
    </w:p>
    <w:p w:rsidR="004B78B2" w:rsidRPr="004B78B2" w:rsidRDefault="004B78B2" w:rsidP="004B78B2">
      <w:pPr>
        <w:pStyle w:val="a3"/>
      </w:pPr>
      <w:r w:rsidRPr="004B78B2">
        <w:t>SQLContext sqlContext = new SQLContext(sc);</w:t>
      </w:r>
    </w:p>
    <w:p w:rsidR="004B78B2" w:rsidRPr="004B78B2" w:rsidRDefault="004B78B2" w:rsidP="004B78B2">
      <w:r w:rsidRPr="004B78B2">
        <w:t>Scala</w:t>
      </w:r>
      <w:r w:rsidRPr="004B78B2">
        <w:t>版本：</w:t>
      </w:r>
    </w:p>
    <w:p w:rsidR="004B78B2" w:rsidRPr="004B78B2" w:rsidRDefault="004B78B2" w:rsidP="004B78B2">
      <w:pPr>
        <w:pStyle w:val="a3"/>
      </w:pPr>
      <w:r w:rsidRPr="004B78B2">
        <w:t xml:space="preserve">val sc: SparkContext = ... </w:t>
      </w:r>
    </w:p>
    <w:p w:rsidR="004B78B2" w:rsidRPr="004B78B2" w:rsidRDefault="004B78B2" w:rsidP="004B78B2">
      <w:pPr>
        <w:pStyle w:val="a3"/>
      </w:pPr>
      <w:r w:rsidRPr="004B78B2">
        <w:t>val sqlContext = new SQLContext(sc)</w:t>
      </w:r>
    </w:p>
    <w:p w:rsidR="004B78B2" w:rsidRDefault="004B78B2" w:rsidP="004B78B2">
      <w:pPr>
        <w:pStyle w:val="a3"/>
      </w:pPr>
      <w:r w:rsidRPr="004B78B2">
        <w:t>import sqlContext.implicits._</w:t>
      </w:r>
    </w:p>
    <w:p w:rsidR="004B78B2" w:rsidRDefault="004B78B2" w:rsidP="004B78B2">
      <w:pPr>
        <w:pStyle w:val="3"/>
        <w:spacing w:before="156" w:after="156"/>
      </w:pPr>
      <w:r>
        <w:rPr>
          <w:rFonts w:hint="eastAsia"/>
        </w:rPr>
        <w:t>HiveContext</w:t>
      </w:r>
    </w:p>
    <w:p w:rsidR="004B78B2" w:rsidRPr="004B78B2" w:rsidRDefault="004B78B2" w:rsidP="004B78B2">
      <w:r w:rsidRPr="004B78B2">
        <w:rPr>
          <w:rFonts w:hint="eastAsia"/>
        </w:rPr>
        <w:t>除了基本的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以外，还可以使用它的子类——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。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的功能除了包含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提供的所有功能之外，还包括了额外的专门针对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的一些功能。这些额外功能包括：使用</w:t>
      </w:r>
      <w:r w:rsidRPr="004B78B2">
        <w:rPr>
          <w:rFonts w:hint="eastAsia"/>
        </w:rPr>
        <w:t>HiveQL</w:t>
      </w:r>
      <w:r w:rsidRPr="004B78B2">
        <w:rPr>
          <w:rFonts w:hint="eastAsia"/>
        </w:rPr>
        <w:t>语法来编写和执行</w:t>
      </w:r>
      <w:r w:rsidRPr="004B78B2">
        <w:rPr>
          <w:rFonts w:hint="eastAsia"/>
        </w:rPr>
        <w:t>SQL</w:t>
      </w:r>
      <w:r w:rsidRPr="004B78B2">
        <w:rPr>
          <w:rFonts w:hint="eastAsia"/>
        </w:rPr>
        <w:t>，使用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中的</w:t>
      </w:r>
      <w:r w:rsidRPr="004B78B2">
        <w:rPr>
          <w:rFonts w:hint="eastAsia"/>
        </w:rPr>
        <w:t>UDF</w:t>
      </w:r>
      <w:r w:rsidRPr="004B78B2">
        <w:rPr>
          <w:rFonts w:hint="eastAsia"/>
        </w:rPr>
        <w:t>函数，从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表中读取数据。</w:t>
      </w:r>
    </w:p>
    <w:p w:rsidR="004B78B2" w:rsidRPr="004B78B2" w:rsidRDefault="004B78B2" w:rsidP="004B78B2">
      <w:r w:rsidRPr="004B78B2">
        <w:rPr>
          <w:rFonts w:hint="eastAsia"/>
        </w:rPr>
        <w:t>要使用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，就必须预先安装好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，</w:t>
      </w:r>
      <w:r w:rsidRPr="004B78B2">
        <w:rPr>
          <w:rFonts w:hint="eastAsia"/>
        </w:rPr>
        <w:t>SQLContext</w:t>
      </w:r>
      <w:r w:rsidRPr="004B78B2">
        <w:rPr>
          <w:rFonts w:hint="eastAsia"/>
        </w:rPr>
        <w:t>支持的数据源，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也同样支持——而不只是支持</w:t>
      </w:r>
      <w:r w:rsidRPr="004B78B2">
        <w:rPr>
          <w:rFonts w:hint="eastAsia"/>
        </w:rPr>
        <w:t>Hive</w:t>
      </w:r>
      <w:r w:rsidRPr="004B78B2">
        <w:rPr>
          <w:rFonts w:hint="eastAsia"/>
        </w:rPr>
        <w:t>。对于</w:t>
      </w:r>
      <w:r w:rsidRPr="004B78B2">
        <w:rPr>
          <w:rFonts w:hint="eastAsia"/>
        </w:rPr>
        <w:t>Spark 1.3.x</w:t>
      </w:r>
      <w:r w:rsidRPr="004B78B2">
        <w:rPr>
          <w:rFonts w:hint="eastAsia"/>
        </w:rPr>
        <w:t>以上的版本，都推荐使用</w:t>
      </w:r>
      <w:r w:rsidRPr="004B78B2">
        <w:rPr>
          <w:rFonts w:hint="eastAsia"/>
        </w:rPr>
        <w:t>HiveContext</w:t>
      </w:r>
      <w:r w:rsidRPr="004B78B2">
        <w:rPr>
          <w:rFonts w:hint="eastAsia"/>
        </w:rPr>
        <w:t>，因为其功能更加丰富和完善。</w:t>
      </w:r>
    </w:p>
    <w:p w:rsidR="004B78B2" w:rsidRDefault="004B78B2" w:rsidP="004B78B2">
      <w:r w:rsidRPr="004B78B2">
        <w:t>Spark SQL</w:t>
      </w:r>
      <w:r w:rsidRPr="004B78B2">
        <w:t>还支持用</w:t>
      </w:r>
      <w:r w:rsidRPr="004B78B2">
        <w:t>spark.sql.dialect</w:t>
      </w:r>
      <w:r w:rsidRPr="004B78B2">
        <w:t>参数设置</w:t>
      </w:r>
      <w:r w:rsidRPr="004B78B2">
        <w:t>SQL</w:t>
      </w:r>
      <w:r w:rsidRPr="004B78B2">
        <w:t>的方言。使用</w:t>
      </w:r>
      <w:r w:rsidRPr="004B78B2">
        <w:t>SQLContext</w:t>
      </w:r>
      <w:r w:rsidRPr="004B78B2">
        <w:t>的</w:t>
      </w:r>
      <w:r w:rsidRPr="004B78B2">
        <w:t>setConf()</w:t>
      </w:r>
      <w:r w:rsidRPr="004B78B2">
        <w:t>即可进行设置。对于</w:t>
      </w:r>
      <w:r w:rsidRPr="004B78B2">
        <w:t>SQLContext</w:t>
      </w:r>
      <w:r w:rsidRPr="004B78B2">
        <w:t>，它只支持</w:t>
      </w:r>
      <w:r w:rsidRPr="004B78B2">
        <w:t>“sql”</w:t>
      </w:r>
      <w:r w:rsidRPr="004B78B2">
        <w:t>一种方言。对于</w:t>
      </w:r>
      <w:r w:rsidRPr="004B78B2">
        <w:t>HiveContext</w:t>
      </w:r>
      <w:r w:rsidRPr="004B78B2">
        <w:t>，它默认的方言是</w:t>
      </w:r>
      <w:r w:rsidRPr="004B78B2">
        <w:t>“hiveql”</w:t>
      </w:r>
    </w:p>
    <w:p w:rsidR="00C3530B" w:rsidRDefault="00C3530B" w:rsidP="00C3530B">
      <w:pPr>
        <w:pStyle w:val="3"/>
        <w:spacing w:before="156" w:after="156"/>
      </w:pPr>
      <w:r>
        <w:t>DataFrame</w:t>
      </w:r>
    </w:p>
    <w:p w:rsidR="00C3530B" w:rsidRPr="00C3530B" w:rsidRDefault="00C3530B" w:rsidP="00C3530B">
      <w:r w:rsidRPr="00C3530B">
        <w:rPr>
          <w:rFonts w:hint="eastAsia"/>
        </w:rPr>
        <w:t>使用</w:t>
      </w:r>
      <w:r w:rsidRPr="00C3530B">
        <w:rPr>
          <w:rFonts w:hint="eastAsia"/>
        </w:rPr>
        <w:t>SQLContext</w:t>
      </w:r>
      <w:r w:rsidRPr="00C3530B">
        <w:rPr>
          <w:rFonts w:hint="eastAsia"/>
        </w:rPr>
        <w:t>，可以从</w:t>
      </w:r>
      <w:r w:rsidRPr="00C3530B">
        <w:rPr>
          <w:rFonts w:hint="eastAsia"/>
        </w:rPr>
        <w:t>RDD</w:t>
      </w:r>
      <w:r w:rsidRPr="00C3530B">
        <w:rPr>
          <w:rFonts w:hint="eastAsia"/>
        </w:rPr>
        <w:t>、</w:t>
      </w:r>
      <w:r w:rsidRPr="00C3530B">
        <w:rPr>
          <w:rFonts w:hint="eastAsia"/>
        </w:rPr>
        <w:t>Hive</w:t>
      </w:r>
      <w:r w:rsidRPr="00C3530B">
        <w:rPr>
          <w:rFonts w:hint="eastAsia"/>
        </w:rPr>
        <w:t>表或者其他数据源，来创建一个</w:t>
      </w:r>
      <w:r w:rsidRPr="00C3530B">
        <w:rPr>
          <w:rFonts w:hint="eastAsia"/>
        </w:rPr>
        <w:t>DataFrame</w:t>
      </w:r>
      <w:r w:rsidRPr="00C3530B">
        <w:rPr>
          <w:rFonts w:hint="eastAsia"/>
        </w:rPr>
        <w:t>。以下是一个使用</w:t>
      </w:r>
      <w:r w:rsidRPr="00C3530B">
        <w:rPr>
          <w:rFonts w:hint="eastAsia"/>
        </w:rPr>
        <w:t>JSON</w:t>
      </w:r>
      <w:r w:rsidRPr="00C3530B">
        <w:rPr>
          <w:rFonts w:hint="eastAsia"/>
        </w:rPr>
        <w:t>文件创建</w:t>
      </w:r>
      <w:r w:rsidRPr="00C3530B">
        <w:rPr>
          <w:rFonts w:hint="eastAsia"/>
        </w:rPr>
        <w:t>DataFrame</w:t>
      </w:r>
      <w:r w:rsidRPr="00C3530B">
        <w:rPr>
          <w:rFonts w:hint="eastAsia"/>
        </w:rPr>
        <w:t>的例子：</w:t>
      </w:r>
    </w:p>
    <w:p w:rsidR="00C3530B" w:rsidRPr="00C3530B" w:rsidRDefault="00C3530B" w:rsidP="00C3530B">
      <w:r w:rsidRPr="00C3530B">
        <w:t>Java</w:t>
      </w:r>
      <w:r w:rsidRPr="00C3530B">
        <w:t>版本：</w:t>
      </w:r>
    </w:p>
    <w:p w:rsidR="00C3530B" w:rsidRPr="00C3530B" w:rsidRDefault="00C3530B" w:rsidP="00C3530B">
      <w:pPr>
        <w:pStyle w:val="a3"/>
      </w:pPr>
      <w:r w:rsidRPr="00C3530B">
        <w:t xml:space="preserve">JavaSparkContext sc = ...; </w:t>
      </w:r>
    </w:p>
    <w:p w:rsidR="00C3530B" w:rsidRPr="00C3530B" w:rsidRDefault="00C3530B" w:rsidP="00C3530B">
      <w:pPr>
        <w:pStyle w:val="a3"/>
      </w:pPr>
      <w:r w:rsidRPr="00C3530B">
        <w:t>SQLContext sqlContext = new SQLContext(sc);</w:t>
      </w:r>
    </w:p>
    <w:p w:rsidR="00C3530B" w:rsidRPr="00C3530B" w:rsidRDefault="00C3530B" w:rsidP="00C3530B">
      <w:pPr>
        <w:pStyle w:val="a3"/>
      </w:pPr>
      <w:r w:rsidRPr="00C3530B">
        <w:t>DataFrame df = sqlContext.read().json("hdfs://spark1:9000/students.json");</w:t>
      </w:r>
    </w:p>
    <w:p w:rsidR="00C3530B" w:rsidRPr="00C3530B" w:rsidRDefault="00C3530B" w:rsidP="00C3530B">
      <w:pPr>
        <w:pStyle w:val="a3"/>
      </w:pPr>
      <w:r w:rsidRPr="00C3530B">
        <w:t>df.show();</w:t>
      </w:r>
    </w:p>
    <w:p w:rsidR="00C3530B" w:rsidRPr="00C3530B" w:rsidRDefault="00C3530B" w:rsidP="00C3530B">
      <w:r w:rsidRPr="00C3530B">
        <w:t>Scala</w:t>
      </w:r>
      <w:r w:rsidRPr="00C3530B">
        <w:t>版本：</w:t>
      </w:r>
    </w:p>
    <w:p w:rsidR="00C3530B" w:rsidRPr="00C3530B" w:rsidRDefault="00C3530B" w:rsidP="00C3530B">
      <w:pPr>
        <w:pStyle w:val="a3"/>
      </w:pPr>
      <w:r w:rsidRPr="00C3530B">
        <w:t>val sc: SparkContext = ...</w:t>
      </w:r>
    </w:p>
    <w:p w:rsidR="00C3530B" w:rsidRPr="00C3530B" w:rsidRDefault="00C3530B" w:rsidP="00C3530B">
      <w:pPr>
        <w:pStyle w:val="a3"/>
      </w:pPr>
      <w:r w:rsidRPr="00C3530B">
        <w:t>val sqlContext = new SQLContext(sc)</w:t>
      </w:r>
    </w:p>
    <w:p w:rsidR="00C3530B" w:rsidRPr="00C3530B" w:rsidRDefault="00C3530B" w:rsidP="00C3530B">
      <w:pPr>
        <w:pStyle w:val="a3"/>
      </w:pPr>
      <w:r w:rsidRPr="00C3530B">
        <w:lastRenderedPageBreak/>
        <w:t>val df = sqlContext.read.json("hdfs://spark1:9000/students.json")</w:t>
      </w:r>
    </w:p>
    <w:p w:rsidR="00C3530B" w:rsidRPr="00C3530B" w:rsidRDefault="00C3530B" w:rsidP="00C3530B">
      <w:pPr>
        <w:pStyle w:val="a3"/>
      </w:pPr>
      <w:r w:rsidRPr="00C3530B">
        <w:t>df.show()</w:t>
      </w:r>
    </w:p>
    <w:p w:rsidR="00C3530B" w:rsidRDefault="0020700E" w:rsidP="0020700E">
      <w:pPr>
        <w:pStyle w:val="3"/>
        <w:spacing w:before="156" w:after="156"/>
      </w:pPr>
      <w:r>
        <w:rPr>
          <w:rFonts w:hint="eastAsia"/>
        </w:rPr>
        <w:t xml:space="preserve">DF </w:t>
      </w:r>
      <w:r>
        <w:rPr>
          <w:rFonts w:hint="eastAsia"/>
        </w:rPr>
        <w:t>常用操作</w:t>
      </w:r>
    </w:p>
    <w:p w:rsidR="0020700E" w:rsidRPr="0020700E" w:rsidRDefault="0020700E" w:rsidP="0020700E">
      <w:r w:rsidRPr="0020700E">
        <w:t>Java</w:t>
      </w:r>
      <w:r w:rsidRPr="0020700E">
        <w:t>版本</w:t>
      </w:r>
    </w:p>
    <w:p w:rsidR="0020700E" w:rsidRPr="0020700E" w:rsidRDefault="0020700E" w:rsidP="0020700E">
      <w:pPr>
        <w:pStyle w:val="a3"/>
      </w:pPr>
      <w:r w:rsidRPr="0020700E">
        <w:t>DataFrame df = sqlContext.read().json("hdfs://spark1:9000/students.json");</w:t>
      </w:r>
    </w:p>
    <w:p w:rsidR="0020700E" w:rsidRPr="0020700E" w:rsidRDefault="0020700E" w:rsidP="0020700E">
      <w:pPr>
        <w:pStyle w:val="a3"/>
      </w:pPr>
      <w:r w:rsidRPr="0020700E">
        <w:t>df.show();</w:t>
      </w:r>
    </w:p>
    <w:p w:rsidR="0020700E" w:rsidRPr="0020700E" w:rsidRDefault="0020700E" w:rsidP="0020700E">
      <w:pPr>
        <w:pStyle w:val="a3"/>
      </w:pPr>
      <w:r w:rsidRPr="0020700E">
        <w:t>df.printSchema();</w:t>
      </w:r>
    </w:p>
    <w:p w:rsidR="0020700E" w:rsidRPr="0020700E" w:rsidRDefault="0020700E" w:rsidP="0020700E">
      <w:pPr>
        <w:pStyle w:val="a3"/>
      </w:pPr>
      <w:r w:rsidRPr="0020700E">
        <w:t>df.select("name").show();</w:t>
      </w:r>
    </w:p>
    <w:p w:rsidR="0020700E" w:rsidRPr="0020700E" w:rsidRDefault="0020700E" w:rsidP="0020700E">
      <w:pPr>
        <w:pStyle w:val="a3"/>
      </w:pPr>
      <w:r w:rsidRPr="0020700E">
        <w:t>df.select(df.col("name"), df.col("age").plus(1)).show();</w:t>
      </w:r>
    </w:p>
    <w:p w:rsidR="0020700E" w:rsidRPr="0020700E" w:rsidRDefault="0020700E" w:rsidP="0020700E">
      <w:pPr>
        <w:pStyle w:val="a3"/>
      </w:pPr>
      <w:r w:rsidRPr="0020700E">
        <w:t>df.filter(df.col("age").gt(21)).show();</w:t>
      </w:r>
    </w:p>
    <w:p w:rsidR="0020700E" w:rsidRPr="0020700E" w:rsidRDefault="0020700E" w:rsidP="0020700E">
      <w:pPr>
        <w:pStyle w:val="a3"/>
      </w:pPr>
      <w:r w:rsidRPr="0020700E">
        <w:t>df.groupBy("age").count().show();</w:t>
      </w:r>
    </w:p>
    <w:p w:rsidR="0020700E" w:rsidRPr="0020700E" w:rsidRDefault="0020700E" w:rsidP="0020700E">
      <w:r w:rsidRPr="0020700E">
        <w:t>Scala</w:t>
      </w:r>
      <w:r w:rsidRPr="0020700E">
        <w:t>版本</w:t>
      </w:r>
    </w:p>
    <w:p w:rsidR="0020700E" w:rsidRPr="0020700E" w:rsidRDefault="0020700E" w:rsidP="0020700E">
      <w:pPr>
        <w:pStyle w:val="a3"/>
      </w:pPr>
      <w:r w:rsidRPr="0020700E">
        <w:t>val df = sqlContext.read.json("hdfs://spark1:9000/students.json")</w:t>
      </w:r>
    </w:p>
    <w:p w:rsidR="0020700E" w:rsidRPr="0020700E" w:rsidRDefault="0020700E" w:rsidP="0020700E">
      <w:pPr>
        <w:pStyle w:val="a3"/>
      </w:pPr>
      <w:r w:rsidRPr="0020700E">
        <w:t>df.show()</w:t>
      </w:r>
    </w:p>
    <w:p w:rsidR="0020700E" w:rsidRPr="0020700E" w:rsidRDefault="0020700E" w:rsidP="0020700E">
      <w:pPr>
        <w:pStyle w:val="a3"/>
      </w:pPr>
      <w:r w:rsidRPr="0020700E">
        <w:t>df.printSchema()</w:t>
      </w:r>
    </w:p>
    <w:p w:rsidR="0020700E" w:rsidRPr="0020700E" w:rsidRDefault="0020700E" w:rsidP="0020700E">
      <w:pPr>
        <w:pStyle w:val="a3"/>
      </w:pPr>
      <w:r w:rsidRPr="0020700E">
        <w:t>df.select("name").show()</w:t>
      </w:r>
    </w:p>
    <w:p w:rsidR="0020700E" w:rsidRPr="0020700E" w:rsidRDefault="0020700E" w:rsidP="0020700E">
      <w:pPr>
        <w:pStyle w:val="a3"/>
      </w:pPr>
      <w:r w:rsidRPr="0020700E">
        <w:t>df.select(df("name"), df("age") + 1).show()</w:t>
      </w:r>
    </w:p>
    <w:p w:rsidR="0020700E" w:rsidRPr="0020700E" w:rsidRDefault="0020700E" w:rsidP="0020700E">
      <w:pPr>
        <w:pStyle w:val="a3"/>
      </w:pPr>
      <w:r w:rsidRPr="0020700E">
        <w:t>df.filter(df("age") &gt; 21).show()</w:t>
      </w:r>
    </w:p>
    <w:p w:rsidR="0020700E" w:rsidRPr="0020700E" w:rsidRDefault="0020700E" w:rsidP="0020700E">
      <w:pPr>
        <w:pStyle w:val="a3"/>
      </w:pPr>
      <w:r w:rsidRPr="0020700E">
        <w:t>df.groupBy("age").count().show()</w:t>
      </w:r>
    </w:p>
    <w:p w:rsidR="0020700E" w:rsidRPr="0020700E" w:rsidRDefault="0020700E" w:rsidP="0020700E">
      <w:pPr>
        <w:pStyle w:val="2"/>
        <w:spacing w:before="156" w:after="156"/>
      </w:pPr>
      <w:r w:rsidRPr="0020700E">
        <w:rPr>
          <w:rFonts w:hint="eastAsia"/>
        </w:rPr>
        <w:t>RDD</w:t>
      </w:r>
      <w:r w:rsidRPr="0020700E">
        <w:rPr>
          <w:rFonts w:hint="eastAsia"/>
        </w:rPr>
        <w:t>转换为</w:t>
      </w:r>
      <w:r w:rsidRPr="0020700E">
        <w:rPr>
          <w:rFonts w:hint="eastAsia"/>
        </w:rPr>
        <w:t>DataFrame</w:t>
      </w:r>
    </w:p>
    <w:p w:rsidR="0020700E" w:rsidRPr="0020700E" w:rsidRDefault="0020700E" w:rsidP="0020700E">
      <w:r w:rsidRPr="0020700E">
        <w:rPr>
          <w:rFonts w:hint="eastAsia"/>
        </w:rPr>
        <w:t>为什么要将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转换为</w:t>
      </w:r>
      <w:r w:rsidRPr="0020700E">
        <w:rPr>
          <w:rFonts w:hint="eastAsia"/>
        </w:rPr>
        <w:t>DataFrame</w:t>
      </w:r>
      <w:r w:rsidRPr="0020700E">
        <w:rPr>
          <w:rFonts w:hint="eastAsia"/>
        </w:rPr>
        <w:t>？因为这样的话，我们就可以直接针对</w:t>
      </w:r>
      <w:r w:rsidRPr="0020700E">
        <w:rPr>
          <w:rFonts w:hint="eastAsia"/>
        </w:rPr>
        <w:t>HDFS</w:t>
      </w:r>
      <w:r w:rsidRPr="0020700E">
        <w:rPr>
          <w:rFonts w:hint="eastAsia"/>
        </w:rPr>
        <w:t>等任何可以构建为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的数据，使用</w:t>
      </w:r>
      <w:r w:rsidRPr="0020700E">
        <w:rPr>
          <w:rFonts w:hint="eastAsia"/>
        </w:rPr>
        <w:t>Spark SQL</w:t>
      </w:r>
      <w:r w:rsidRPr="0020700E">
        <w:rPr>
          <w:rFonts w:hint="eastAsia"/>
        </w:rPr>
        <w:t>进行</w:t>
      </w:r>
      <w:r w:rsidRPr="0020700E">
        <w:rPr>
          <w:rFonts w:hint="eastAsia"/>
        </w:rPr>
        <w:t>SQL</w:t>
      </w:r>
      <w:r w:rsidRPr="0020700E">
        <w:rPr>
          <w:rFonts w:hint="eastAsia"/>
        </w:rPr>
        <w:t>查询了。这个功能是无比强大的。想象一下，针对</w:t>
      </w:r>
      <w:r w:rsidRPr="0020700E">
        <w:rPr>
          <w:rFonts w:hint="eastAsia"/>
        </w:rPr>
        <w:t>HDFS</w:t>
      </w:r>
      <w:r w:rsidRPr="0020700E">
        <w:rPr>
          <w:rFonts w:hint="eastAsia"/>
        </w:rPr>
        <w:t>中的数据，直接就可以使用</w:t>
      </w:r>
      <w:r w:rsidRPr="0020700E">
        <w:rPr>
          <w:rFonts w:hint="eastAsia"/>
        </w:rPr>
        <w:t>SQL</w:t>
      </w:r>
      <w:r w:rsidRPr="0020700E">
        <w:rPr>
          <w:rFonts w:hint="eastAsia"/>
        </w:rPr>
        <w:t>进行查询。</w:t>
      </w:r>
    </w:p>
    <w:p w:rsidR="0020700E" w:rsidRPr="0020700E" w:rsidRDefault="0020700E" w:rsidP="0020700E">
      <w:r w:rsidRPr="0020700E">
        <w:t>Spark SQL</w:t>
      </w:r>
      <w:r w:rsidRPr="0020700E">
        <w:t>支持两种方式来将</w:t>
      </w:r>
      <w:r w:rsidRPr="0020700E">
        <w:t>RDD</w:t>
      </w:r>
      <w:r w:rsidRPr="0020700E">
        <w:t>转换为</w:t>
      </w:r>
      <w:r w:rsidRPr="0020700E">
        <w:t>DataFrame</w:t>
      </w:r>
      <w:r w:rsidRPr="0020700E">
        <w:t>。</w:t>
      </w:r>
    </w:p>
    <w:p w:rsidR="0020700E" w:rsidRPr="0020700E" w:rsidRDefault="0020700E" w:rsidP="0020700E">
      <w:r w:rsidRPr="0020700E">
        <w:rPr>
          <w:rFonts w:hint="eastAsia"/>
        </w:rPr>
        <w:t>第一种方式，是使用反射来推断包含了特定数据类型的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的元数据。这种基于反射的方式，代码比较简洁，当你已经知道你的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的元数据时，是一种非常不错的方式。</w:t>
      </w:r>
    </w:p>
    <w:p w:rsidR="0020700E" w:rsidRPr="0020700E" w:rsidRDefault="0020700E" w:rsidP="0020700E">
      <w:r w:rsidRPr="0020700E">
        <w:rPr>
          <w:rFonts w:hint="eastAsia"/>
        </w:rPr>
        <w:t>第二种方式，是通过编程接口来创建</w:t>
      </w:r>
      <w:r w:rsidRPr="0020700E">
        <w:rPr>
          <w:rFonts w:hint="eastAsia"/>
        </w:rPr>
        <w:t>DataFrame</w:t>
      </w:r>
      <w:r w:rsidRPr="0020700E">
        <w:rPr>
          <w:rFonts w:hint="eastAsia"/>
        </w:rPr>
        <w:t>，你可以在程序运行时动态构建一份元数据，然后将其应用到已经存在的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上。这种方式的代码比较冗长，但是如果在编写程序时，还不知道</w:t>
      </w:r>
      <w:r w:rsidRPr="0020700E">
        <w:rPr>
          <w:rFonts w:hint="eastAsia"/>
        </w:rPr>
        <w:t>RDD</w:t>
      </w:r>
      <w:r w:rsidRPr="0020700E">
        <w:rPr>
          <w:rFonts w:hint="eastAsia"/>
        </w:rPr>
        <w:t>的元数据，只有在程序运行时，才能动态得知其元数据，那么只能通过这种动态构建元数据的方式。</w:t>
      </w:r>
    </w:p>
    <w:p w:rsidR="00563626" w:rsidRPr="00563626" w:rsidRDefault="00563626" w:rsidP="00563626">
      <w:pPr>
        <w:pStyle w:val="3"/>
        <w:spacing w:before="156" w:after="156"/>
      </w:pPr>
      <w:r w:rsidRPr="00563626">
        <w:rPr>
          <w:rFonts w:hint="eastAsia"/>
        </w:rPr>
        <w:t>使用反射方式推断元数据</w:t>
      </w:r>
    </w:p>
    <w:p w:rsidR="00563626" w:rsidRPr="00563626" w:rsidRDefault="00563626" w:rsidP="00563626">
      <w:r w:rsidRPr="00563626">
        <w:t>Java</w:t>
      </w:r>
      <w:r w:rsidRPr="00563626">
        <w:t>版本：</w:t>
      </w:r>
      <w:r w:rsidRPr="00563626">
        <w:t>Spark SQL</w:t>
      </w:r>
      <w:r w:rsidRPr="00563626">
        <w:t>是支持将包含了</w:t>
      </w:r>
      <w:r w:rsidRPr="00563626">
        <w:t>JavaBean</w:t>
      </w:r>
      <w:r w:rsidRPr="00563626">
        <w:t>的</w:t>
      </w:r>
      <w:r w:rsidRPr="00563626">
        <w:t>RDD</w:t>
      </w:r>
      <w:r w:rsidRPr="00563626">
        <w:t>转换为</w:t>
      </w:r>
      <w:r w:rsidRPr="00563626">
        <w:t>DataFrame</w:t>
      </w:r>
      <w:r w:rsidRPr="00563626">
        <w:t>的。</w:t>
      </w:r>
      <w:r w:rsidRPr="00563626">
        <w:t>JavaBean</w:t>
      </w:r>
      <w:r w:rsidRPr="00563626">
        <w:t>的信息，就定义了元数据。</w:t>
      </w:r>
      <w:r w:rsidRPr="00563626">
        <w:t>Spark SQL</w:t>
      </w:r>
      <w:r w:rsidRPr="00563626">
        <w:t>现在是不支持将包含了嵌套</w:t>
      </w:r>
      <w:r w:rsidRPr="00563626">
        <w:t>JavaBean</w:t>
      </w:r>
      <w:r w:rsidRPr="00563626">
        <w:t>或者</w:t>
      </w:r>
      <w:r w:rsidRPr="00563626">
        <w:t>List</w:t>
      </w:r>
      <w:r w:rsidRPr="00563626">
        <w:t>等复杂数据的</w:t>
      </w:r>
      <w:r w:rsidRPr="00563626">
        <w:t>JavaBean</w:t>
      </w:r>
      <w:r w:rsidRPr="00563626">
        <w:t>，作为元数据的。只支持一个包含简单数据类型的</w:t>
      </w:r>
      <w:r w:rsidRPr="00563626">
        <w:t>field</w:t>
      </w:r>
      <w:r w:rsidRPr="00563626">
        <w:t>的</w:t>
      </w:r>
      <w:r w:rsidRPr="00563626">
        <w:t>JavaBean</w:t>
      </w:r>
      <w:r w:rsidRPr="00563626">
        <w:t>。</w:t>
      </w:r>
    </w:p>
    <w:p w:rsidR="00563626" w:rsidRPr="00563626" w:rsidRDefault="00563626" w:rsidP="00563626">
      <w:r w:rsidRPr="00563626">
        <w:lastRenderedPageBreak/>
        <w:t>Scala</w:t>
      </w:r>
      <w:r w:rsidRPr="00563626">
        <w:t>版本：而</w:t>
      </w:r>
      <w:r w:rsidRPr="00563626">
        <w:t>Scala</w:t>
      </w:r>
      <w:r w:rsidRPr="00563626">
        <w:t>由于其具有隐式转换的特性，所以</w:t>
      </w:r>
      <w:r w:rsidRPr="00563626">
        <w:t>Spark SQL</w:t>
      </w:r>
      <w:r w:rsidRPr="00563626">
        <w:t>的</w:t>
      </w:r>
      <w:r w:rsidRPr="00563626">
        <w:t>Scala</w:t>
      </w:r>
      <w:r w:rsidRPr="00563626">
        <w:t>接口，是支持自动将包含了</w:t>
      </w:r>
      <w:r w:rsidRPr="00563626">
        <w:t>case class</w:t>
      </w:r>
      <w:r w:rsidRPr="00563626">
        <w:t>的</w:t>
      </w:r>
      <w:r w:rsidRPr="00563626">
        <w:t>RDD</w:t>
      </w:r>
      <w:r w:rsidRPr="00563626">
        <w:t>转换为</w:t>
      </w:r>
      <w:r w:rsidRPr="00563626">
        <w:t>DataFrame</w:t>
      </w:r>
      <w:r w:rsidRPr="00563626">
        <w:t>的。</w:t>
      </w:r>
      <w:r w:rsidRPr="00563626">
        <w:t>case class</w:t>
      </w:r>
      <w:r w:rsidRPr="00563626">
        <w:t>就定义了元数据。</w:t>
      </w:r>
      <w:r w:rsidRPr="00563626">
        <w:t>Spark SQL</w:t>
      </w:r>
      <w:r w:rsidRPr="00563626">
        <w:t>会通过反射读取传递给</w:t>
      </w:r>
      <w:r w:rsidRPr="00563626">
        <w:t>case class</w:t>
      </w:r>
      <w:r w:rsidRPr="00563626">
        <w:t>的参数的名称，然后将其作为列名。与</w:t>
      </w:r>
      <w:r w:rsidRPr="00563626">
        <w:t>Java</w:t>
      </w:r>
      <w:r w:rsidRPr="00563626">
        <w:t>不同的是，</w:t>
      </w:r>
      <w:r w:rsidRPr="00563626">
        <w:t>Spark SQL</w:t>
      </w:r>
      <w:r w:rsidRPr="00563626">
        <w:t>是支持将包含了嵌套数据结构的</w:t>
      </w:r>
      <w:r w:rsidRPr="00563626">
        <w:t>case class</w:t>
      </w:r>
      <w:r w:rsidRPr="00563626">
        <w:t>作为元数据的，比如包含了</w:t>
      </w:r>
      <w:r w:rsidRPr="00563626">
        <w:t>Array</w:t>
      </w:r>
      <w:r w:rsidRPr="00563626">
        <w:t>等。</w:t>
      </w:r>
    </w:p>
    <w:p w:rsidR="00563626" w:rsidRPr="00563626" w:rsidRDefault="00563626" w:rsidP="00563626">
      <w:pPr>
        <w:pStyle w:val="3"/>
        <w:spacing w:before="156" w:after="156"/>
      </w:pPr>
      <w:r w:rsidRPr="00563626">
        <w:rPr>
          <w:rFonts w:hint="eastAsia"/>
        </w:rPr>
        <w:t>使用编程方式指定元数据</w:t>
      </w:r>
    </w:p>
    <w:p w:rsidR="00563626" w:rsidRPr="00563626" w:rsidRDefault="00563626" w:rsidP="00563626">
      <w:r w:rsidRPr="00563626">
        <w:t>Java</w:t>
      </w:r>
      <w:r w:rsidRPr="00563626">
        <w:t>版本：当</w:t>
      </w:r>
      <w:r w:rsidRPr="00563626">
        <w:t>JavaBean</w:t>
      </w:r>
      <w:r w:rsidRPr="00563626">
        <w:t>无法预先定义和知道的时候，比如要动态从一个文件中读取数据结构，那么就只能用编程方式动态指定元数据了。首先要从原始</w:t>
      </w:r>
      <w:r w:rsidRPr="00563626">
        <w:t>RDD</w:t>
      </w:r>
      <w:r w:rsidRPr="00563626">
        <w:t>创建一个元素为</w:t>
      </w:r>
      <w:r w:rsidRPr="00563626">
        <w:t>Row</w:t>
      </w:r>
      <w:r w:rsidRPr="00563626">
        <w:t>的</w:t>
      </w:r>
      <w:r w:rsidRPr="00563626">
        <w:t>RDD</w:t>
      </w:r>
      <w:r w:rsidRPr="00563626">
        <w:t>；其次要创建一个</w:t>
      </w:r>
      <w:r w:rsidRPr="00563626">
        <w:t>StructType</w:t>
      </w:r>
      <w:r w:rsidRPr="00563626">
        <w:t>，来代表</w:t>
      </w:r>
      <w:r w:rsidRPr="00563626">
        <w:t>Row</w:t>
      </w:r>
      <w:r w:rsidRPr="00563626">
        <w:t>；最后将动态定义的元数据应用到</w:t>
      </w:r>
      <w:r w:rsidRPr="00563626">
        <w:t>RDD&lt;Row&gt;</w:t>
      </w:r>
      <w:r w:rsidRPr="00563626">
        <w:t>上。</w:t>
      </w:r>
    </w:p>
    <w:p w:rsidR="00563626" w:rsidRPr="00563626" w:rsidRDefault="00563626" w:rsidP="00563626">
      <w:r w:rsidRPr="00563626">
        <w:t>Scala</w:t>
      </w:r>
      <w:r w:rsidRPr="00563626">
        <w:t>版本：</w:t>
      </w:r>
      <w:r w:rsidRPr="00563626">
        <w:t>Scala</w:t>
      </w:r>
      <w:r w:rsidRPr="00563626">
        <w:t>的实现方式，与</w:t>
      </w:r>
      <w:r w:rsidRPr="00563626">
        <w:t>Java</w:t>
      </w:r>
      <w:r w:rsidRPr="00563626">
        <w:t>是基本一样的。</w:t>
      </w:r>
    </w:p>
    <w:p w:rsidR="005D4A84" w:rsidRPr="005D4A84" w:rsidRDefault="005D4A84" w:rsidP="005D4A84">
      <w:pPr>
        <w:pStyle w:val="2"/>
        <w:spacing w:before="156" w:after="156"/>
      </w:pPr>
      <w:r w:rsidRPr="005D4A84">
        <w:rPr>
          <w:rFonts w:hint="eastAsia"/>
        </w:rPr>
        <w:t>通用的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和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</w:t>
      </w:r>
    </w:p>
    <w:p w:rsidR="005D4A84" w:rsidRPr="005D4A84" w:rsidRDefault="005D4A84" w:rsidP="005D4A84">
      <w:r w:rsidRPr="005D4A84">
        <w:rPr>
          <w:rFonts w:hint="eastAsia"/>
        </w:rPr>
        <w:t>对于</w:t>
      </w:r>
      <w:r w:rsidRPr="005D4A84">
        <w:rPr>
          <w:rFonts w:hint="eastAsia"/>
        </w:rPr>
        <w:t>Spark SQL</w:t>
      </w:r>
      <w:r w:rsidRPr="005D4A84">
        <w:rPr>
          <w:rFonts w:hint="eastAsia"/>
        </w:rPr>
        <w:t>的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来说，无论是从什么数据源创建出来的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，都有一些共同的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和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操作。</w:t>
      </w:r>
      <w:r w:rsidRPr="005D4A84">
        <w:rPr>
          <w:rFonts w:hint="eastAsia"/>
        </w:rPr>
        <w:t>load</w:t>
      </w:r>
      <w:r w:rsidRPr="005D4A84">
        <w:rPr>
          <w:rFonts w:hint="eastAsia"/>
        </w:rPr>
        <w:t>操作主要用于加载数据，创建出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；</w:t>
      </w:r>
      <w:r w:rsidRPr="005D4A84">
        <w:rPr>
          <w:rFonts w:hint="eastAsia"/>
        </w:rPr>
        <w:t>save</w:t>
      </w:r>
      <w:r w:rsidRPr="005D4A84">
        <w:rPr>
          <w:rFonts w:hint="eastAsia"/>
        </w:rPr>
        <w:t>操作，主要用于将</w:t>
      </w:r>
      <w:r w:rsidRPr="005D4A84">
        <w:rPr>
          <w:rFonts w:hint="eastAsia"/>
        </w:rPr>
        <w:t>DataFrame</w:t>
      </w:r>
      <w:r w:rsidRPr="005D4A84">
        <w:rPr>
          <w:rFonts w:hint="eastAsia"/>
        </w:rPr>
        <w:t>中的数据保存到文件中。</w:t>
      </w:r>
    </w:p>
    <w:p w:rsidR="005D4A84" w:rsidRPr="005D4A84" w:rsidRDefault="005D4A84" w:rsidP="005D4A84">
      <w:r w:rsidRPr="005D4A84">
        <w:t>Java</w:t>
      </w:r>
      <w:r w:rsidRPr="005D4A84">
        <w:t>版本</w:t>
      </w:r>
    </w:p>
    <w:p w:rsidR="005D4A84" w:rsidRPr="005D4A84" w:rsidRDefault="005D4A84" w:rsidP="005D4A84">
      <w:pPr>
        <w:pStyle w:val="a3"/>
      </w:pPr>
      <w:r w:rsidRPr="005D4A84">
        <w:t>DataFrame df = sqlContext.read().load("users.parquet");</w:t>
      </w:r>
    </w:p>
    <w:p w:rsidR="005D4A84" w:rsidRPr="005D4A84" w:rsidRDefault="005D4A84" w:rsidP="005D4A84">
      <w:pPr>
        <w:pStyle w:val="a3"/>
      </w:pPr>
      <w:r w:rsidRPr="005D4A84">
        <w:t>df.select("name", "favorite_color").write().save("namesAndFavColors.parquet");</w:t>
      </w:r>
    </w:p>
    <w:p w:rsidR="005D4A84" w:rsidRPr="005D4A84" w:rsidRDefault="005D4A84" w:rsidP="005D4A84">
      <w:r w:rsidRPr="005D4A84">
        <w:t>Scala</w:t>
      </w:r>
      <w:r w:rsidRPr="005D4A84">
        <w:t>版本</w:t>
      </w:r>
    </w:p>
    <w:p w:rsidR="005D4A84" w:rsidRPr="005D4A84" w:rsidRDefault="005D4A84" w:rsidP="00DF7112">
      <w:pPr>
        <w:pStyle w:val="a3"/>
      </w:pPr>
      <w:r w:rsidRPr="005D4A84">
        <w:t>val df = sqlContext.read.load("users.parquet")</w:t>
      </w:r>
    </w:p>
    <w:p w:rsidR="005D4A84" w:rsidRPr="005D4A84" w:rsidRDefault="005D4A84" w:rsidP="00DF7112">
      <w:pPr>
        <w:pStyle w:val="a3"/>
      </w:pPr>
      <w:r w:rsidRPr="005D4A84">
        <w:t>df.select("name", "favorite_color").write.save("namesAndFavColors.parquet")</w:t>
      </w:r>
    </w:p>
    <w:p w:rsidR="00DF7112" w:rsidRPr="00DF7112" w:rsidRDefault="00DF7112" w:rsidP="00DF7112">
      <w:pPr>
        <w:pStyle w:val="3"/>
        <w:spacing w:before="156" w:after="156"/>
      </w:pPr>
      <w:r w:rsidRPr="00DF7112">
        <w:rPr>
          <w:rFonts w:hint="eastAsia"/>
        </w:rPr>
        <w:t>手动指定数据源类型</w:t>
      </w:r>
    </w:p>
    <w:p w:rsidR="00DF7112" w:rsidRPr="00DF7112" w:rsidRDefault="00DF7112" w:rsidP="00DF7112">
      <w:r w:rsidRPr="00DF7112">
        <w:rPr>
          <w:rFonts w:hint="eastAsia"/>
        </w:rPr>
        <w:t>也可以手动指定用来操作的数据源类型。数据源通常需要使用其全限定名来指定，比如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是</w:t>
      </w:r>
      <w:r w:rsidRPr="00DF7112">
        <w:rPr>
          <w:rFonts w:hint="eastAsia"/>
        </w:rPr>
        <w:t>org.apache.spark.sql.parquet</w:t>
      </w:r>
      <w:r w:rsidRPr="00DF7112">
        <w:rPr>
          <w:rFonts w:hint="eastAsia"/>
        </w:rPr>
        <w:t>。但是</w:t>
      </w:r>
      <w:r w:rsidRPr="00DF7112">
        <w:rPr>
          <w:rFonts w:hint="eastAsia"/>
        </w:rPr>
        <w:t>Spark SQL</w:t>
      </w:r>
      <w:r w:rsidRPr="00DF7112">
        <w:rPr>
          <w:rFonts w:hint="eastAsia"/>
        </w:rPr>
        <w:t>内置了一些数据源类型，比如</w:t>
      </w:r>
      <w:r w:rsidRPr="00DF7112">
        <w:rPr>
          <w:rFonts w:hint="eastAsia"/>
        </w:rPr>
        <w:t>json</w:t>
      </w:r>
      <w:r w:rsidRPr="00DF7112">
        <w:rPr>
          <w:rFonts w:hint="eastAsia"/>
        </w:rPr>
        <w:t>，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，</w:t>
      </w:r>
      <w:r w:rsidRPr="00DF7112">
        <w:rPr>
          <w:rFonts w:hint="eastAsia"/>
        </w:rPr>
        <w:t>jdbc</w:t>
      </w:r>
      <w:r w:rsidRPr="00DF7112">
        <w:rPr>
          <w:rFonts w:hint="eastAsia"/>
        </w:rPr>
        <w:t>等等。实际上，通过这个功能，就可以在不同类型的数据源之间进行转换了。比如将</w:t>
      </w:r>
      <w:r w:rsidRPr="00DF7112">
        <w:rPr>
          <w:rFonts w:hint="eastAsia"/>
        </w:rPr>
        <w:t>json</w:t>
      </w:r>
      <w:r w:rsidRPr="00DF7112">
        <w:rPr>
          <w:rFonts w:hint="eastAsia"/>
        </w:rPr>
        <w:t>文件中的数据保存到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文件中。默认情况下，如果不指定数据源类型，那么就是</w:t>
      </w:r>
      <w:r w:rsidRPr="00DF7112">
        <w:rPr>
          <w:rFonts w:hint="eastAsia"/>
        </w:rPr>
        <w:t>parquet</w:t>
      </w:r>
      <w:r w:rsidRPr="00DF7112">
        <w:rPr>
          <w:rFonts w:hint="eastAsia"/>
        </w:rPr>
        <w:t>。</w:t>
      </w:r>
    </w:p>
    <w:p w:rsidR="00DF7112" w:rsidRPr="00DF7112" w:rsidRDefault="00DF7112" w:rsidP="00DF7112">
      <w:r w:rsidRPr="00DF7112">
        <w:t>Java</w:t>
      </w:r>
      <w:r w:rsidRPr="00DF7112">
        <w:t>版本</w:t>
      </w:r>
    </w:p>
    <w:p w:rsidR="00DF7112" w:rsidRPr="00DF7112" w:rsidRDefault="00DF7112" w:rsidP="00DF7112">
      <w:pPr>
        <w:pStyle w:val="a3"/>
      </w:pPr>
      <w:r w:rsidRPr="00DF7112">
        <w:t>DataFrame df = sqlContext.read().format("json").load("people.json");</w:t>
      </w:r>
    </w:p>
    <w:p w:rsidR="00DF7112" w:rsidRPr="00DF7112" w:rsidRDefault="00DF7112" w:rsidP="00DF7112">
      <w:pPr>
        <w:pStyle w:val="a3"/>
      </w:pPr>
      <w:r w:rsidRPr="00DF7112">
        <w:t>df.select("name", "age").write().format("parquet").save("namesAndAges.parquet");</w:t>
      </w:r>
    </w:p>
    <w:p w:rsidR="00DF7112" w:rsidRPr="00DF7112" w:rsidRDefault="00DF7112" w:rsidP="00DF7112">
      <w:r w:rsidRPr="00DF7112">
        <w:t>Scala</w:t>
      </w:r>
      <w:r w:rsidRPr="00DF7112">
        <w:t>版本</w:t>
      </w:r>
    </w:p>
    <w:p w:rsidR="00DF7112" w:rsidRPr="00DF7112" w:rsidRDefault="00DF7112" w:rsidP="00DF7112">
      <w:pPr>
        <w:pStyle w:val="a3"/>
      </w:pPr>
      <w:r w:rsidRPr="00DF7112">
        <w:t>val df = sqlContext.read.format("json").load("people.json")</w:t>
      </w:r>
    </w:p>
    <w:p w:rsidR="00DF7112" w:rsidRPr="00DF7112" w:rsidRDefault="00DF7112" w:rsidP="00DF7112">
      <w:pPr>
        <w:pStyle w:val="a3"/>
      </w:pPr>
      <w:r w:rsidRPr="00DF7112">
        <w:t>df.select("name", "age").write.format("parquet").save("namesAndAges.parquet")</w:t>
      </w:r>
    </w:p>
    <w:p w:rsidR="0020700E" w:rsidRDefault="009F3071" w:rsidP="009F3071">
      <w:pPr>
        <w:pStyle w:val="3"/>
        <w:spacing w:before="156" w:after="156"/>
      </w:pPr>
      <w:r>
        <w:rPr>
          <w:rFonts w:hint="eastAsia"/>
        </w:rPr>
        <w:lastRenderedPageBreak/>
        <w:t>SAVE</w:t>
      </w:r>
      <w:r>
        <w:t>_MODE</w:t>
      </w:r>
    </w:p>
    <w:p w:rsidR="009F3071" w:rsidRPr="009F3071" w:rsidRDefault="009F3071" w:rsidP="009F3071">
      <w:r w:rsidRPr="009F3071">
        <w:t>Spark SQL</w:t>
      </w:r>
      <w:r w:rsidRPr="009F3071">
        <w:t>对于</w:t>
      </w:r>
      <w:r w:rsidRPr="009F3071">
        <w:t>save</w:t>
      </w:r>
      <w:r w:rsidRPr="009F3071">
        <w:t>操作，提供了不同的</w:t>
      </w:r>
      <w:r w:rsidRPr="009F3071">
        <w:t>save mode</w:t>
      </w:r>
      <w:r w:rsidRPr="009F3071">
        <w:t>。主要用来处理，当目标位置，已经有数据时，应该如何处理。而且</w:t>
      </w:r>
      <w:r w:rsidRPr="009F3071">
        <w:t>save</w:t>
      </w:r>
      <w:r w:rsidRPr="009F3071">
        <w:t>操作并不会执行锁操作，并且不是原子的，因此是有一定风险出现脏数据的。</w:t>
      </w:r>
    </w:p>
    <w:tbl>
      <w:tblPr>
        <w:tblW w:w="833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628"/>
        <w:gridCol w:w="5711"/>
      </w:tblGrid>
      <w:tr w:rsidR="009F3071" w:rsidRPr="009F3071" w:rsidTr="004A06DD">
        <w:trPr>
          <w:trHeight w:val="586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b/>
                <w:bCs/>
              </w:rPr>
              <w:t>Save Mode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  <w:b/>
                <w:bCs/>
              </w:rPr>
              <w:t>意义</w:t>
            </w:r>
          </w:p>
        </w:tc>
      </w:tr>
      <w:tr w:rsidR="009F3071" w:rsidRPr="009F3071" w:rsidTr="004A06DD">
        <w:trPr>
          <w:trHeight w:val="796"/>
        </w:trPr>
        <w:tc>
          <w:tcPr>
            <w:tcW w:w="262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SaveMode.ErrorIfExists (</w:t>
            </w:r>
            <w:r w:rsidRPr="009F3071">
              <w:t>默认</w:t>
            </w:r>
            <w:r w:rsidRPr="009F3071">
              <w:t>)</w:t>
            </w:r>
          </w:p>
        </w:tc>
        <w:tc>
          <w:tcPr>
            <w:tcW w:w="571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如果目标位置已经存在数据，那么抛出一个异常</w:t>
            </w:r>
          </w:p>
        </w:tc>
      </w:tr>
      <w:tr w:rsidR="009F3071" w:rsidRPr="009F3071" w:rsidTr="004A06DD">
        <w:trPr>
          <w:trHeight w:val="987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SaveMode.Append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如果目标位置已经存在数据，那么将数据追加进去</w:t>
            </w:r>
          </w:p>
        </w:tc>
      </w:tr>
      <w:tr w:rsidR="009F3071" w:rsidRPr="009F3071" w:rsidTr="004A06DD">
        <w:trPr>
          <w:trHeight w:val="985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SaveMode.Overwrite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如果目标位置已经存在数据，那么就将已经存在的数据删除，用新数据进行覆盖</w:t>
            </w:r>
          </w:p>
        </w:tc>
      </w:tr>
      <w:tr w:rsidR="009F3071" w:rsidRPr="009F3071" w:rsidTr="004A06DD">
        <w:trPr>
          <w:trHeight w:val="985"/>
        </w:trPr>
        <w:tc>
          <w:tcPr>
            <w:tcW w:w="262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t>SaveMode.Ignore</w:t>
            </w:r>
          </w:p>
        </w:tc>
        <w:tc>
          <w:tcPr>
            <w:tcW w:w="571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9F3071" w:rsidRPr="009F3071" w:rsidRDefault="009F3071" w:rsidP="009F3071">
            <w:r w:rsidRPr="009F3071">
              <w:rPr>
                <w:rFonts w:hint="eastAsia"/>
              </w:rPr>
              <w:t>如果目标位置已经存在数据，那么就忽略，不做任何操作。</w:t>
            </w:r>
          </w:p>
        </w:tc>
      </w:tr>
    </w:tbl>
    <w:p w:rsidR="004A06DD" w:rsidRPr="004A06DD" w:rsidRDefault="004A06DD" w:rsidP="004A06DD">
      <w:pPr>
        <w:pStyle w:val="2"/>
        <w:spacing w:before="156" w:after="156"/>
      </w:pPr>
      <w:r w:rsidRPr="004A06DD">
        <w:rPr>
          <w:rFonts w:hint="eastAsia"/>
        </w:rPr>
        <w:t>数据源</w:t>
      </w:r>
      <w:r w:rsidRPr="004A06DD">
        <w:rPr>
          <w:rFonts w:hint="eastAsia"/>
        </w:rPr>
        <w:t>Parquet</w:t>
      </w:r>
      <w:r w:rsidRPr="004A06DD">
        <w:rPr>
          <w:rFonts w:hint="eastAsia"/>
        </w:rPr>
        <w:t>之使用编程方式加载数据</w:t>
      </w:r>
    </w:p>
    <w:p w:rsidR="002037B5" w:rsidRPr="002037B5" w:rsidRDefault="002037B5" w:rsidP="002037B5">
      <w:r w:rsidRPr="002037B5">
        <w:rPr>
          <w:rFonts w:hint="eastAsia"/>
        </w:rPr>
        <w:t>Parquet</w:t>
      </w:r>
      <w:r w:rsidRPr="002037B5">
        <w:rPr>
          <w:rFonts w:hint="eastAsia"/>
        </w:rPr>
        <w:t>是面向分析型业务的列式存储格式，由</w:t>
      </w:r>
      <w:r w:rsidRPr="002037B5">
        <w:rPr>
          <w:rFonts w:hint="eastAsia"/>
        </w:rPr>
        <w:t>Twitter</w:t>
      </w:r>
      <w:r w:rsidRPr="002037B5">
        <w:rPr>
          <w:rFonts w:hint="eastAsia"/>
        </w:rPr>
        <w:t>和</w:t>
      </w:r>
      <w:r w:rsidRPr="002037B5">
        <w:rPr>
          <w:rFonts w:hint="eastAsia"/>
        </w:rPr>
        <w:t>Cloudera</w:t>
      </w:r>
      <w:r w:rsidRPr="002037B5">
        <w:rPr>
          <w:rFonts w:hint="eastAsia"/>
        </w:rPr>
        <w:t>合作开发，</w:t>
      </w:r>
      <w:r w:rsidRPr="002037B5">
        <w:rPr>
          <w:rFonts w:hint="eastAsia"/>
        </w:rPr>
        <w:t>2015</w:t>
      </w:r>
      <w:r w:rsidRPr="002037B5">
        <w:rPr>
          <w:rFonts w:hint="eastAsia"/>
        </w:rPr>
        <w:t>年</w:t>
      </w:r>
      <w:r w:rsidRPr="002037B5">
        <w:rPr>
          <w:rFonts w:hint="eastAsia"/>
        </w:rPr>
        <w:t>5</w:t>
      </w:r>
      <w:r w:rsidRPr="002037B5">
        <w:rPr>
          <w:rFonts w:hint="eastAsia"/>
        </w:rPr>
        <w:t>月从</w:t>
      </w:r>
      <w:r w:rsidRPr="002037B5">
        <w:rPr>
          <w:rFonts w:hint="eastAsia"/>
        </w:rPr>
        <w:t>Apache</w:t>
      </w:r>
      <w:r w:rsidRPr="002037B5">
        <w:rPr>
          <w:rFonts w:hint="eastAsia"/>
        </w:rPr>
        <w:t>的孵化器里毕业成为</w:t>
      </w:r>
      <w:r w:rsidRPr="002037B5">
        <w:rPr>
          <w:rFonts w:hint="eastAsia"/>
        </w:rPr>
        <w:t>Apache</w:t>
      </w:r>
      <w:r w:rsidRPr="002037B5">
        <w:rPr>
          <w:rFonts w:hint="eastAsia"/>
        </w:rPr>
        <w:t>顶级项目，最新的版本是</w:t>
      </w:r>
      <w:r w:rsidRPr="002037B5">
        <w:rPr>
          <w:rFonts w:hint="eastAsia"/>
        </w:rPr>
        <w:t>1.8.0</w:t>
      </w:r>
      <w:r w:rsidRPr="002037B5">
        <w:rPr>
          <w:rFonts w:hint="eastAsia"/>
        </w:rPr>
        <w:t>。</w:t>
      </w:r>
    </w:p>
    <w:p w:rsidR="002037B5" w:rsidRPr="002037B5" w:rsidRDefault="002037B5" w:rsidP="002037B5"/>
    <w:p w:rsidR="002037B5" w:rsidRPr="002037B5" w:rsidRDefault="002037B5" w:rsidP="002037B5">
      <w:r w:rsidRPr="002037B5">
        <w:rPr>
          <w:rFonts w:hint="eastAsia"/>
        </w:rPr>
        <w:t>列式存储和行式存储相比有哪些优势呢？</w:t>
      </w:r>
    </w:p>
    <w:p w:rsidR="002037B5" w:rsidRPr="002037B5" w:rsidRDefault="002037B5" w:rsidP="002037B5">
      <w:r w:rsidRPr="002037B5">
        <w:rPr>
          <w:rFonts w:hint="eastAsia"/>
        </w:rPr>
        <w:t>1</w:t>
      </w:r>
      <w:r w:rsidRPr="002037B5">
        <w:rPr>
          <w:rFonts w:hint="eastAsia"/>
        </w:rPr>
        <w:t>、可以跳过不符合条件的数据，只读取需要的数据，降低</w:t>
      </w:r>
      <w:r w:rsidRPr="002037B5">
        <w:rPr>
          <w:rFonts w:hint="eastAsia"/>
        </w:rPr>
        <w:t>IO</w:t>
      </w:r>
      <w:r w:rsidRPr="002037B5">
        <w:rPr>
          <w:rFonts w:hint="eastAsia"/>
        </w:rPr>
        <w:t>数据量。</w:t>
      </w:r>
      <w:r w:rsidRPr="002037B5">
        <w:rPr>
          <w:rFonts w:hint="eastAsia"/>
        </w:rPr>
        <w:t xml:space="preserve"> </w:t>
      </w:r>
    </w:p>
    <w:p w:rsidR="002037B5" w:rsidRPr="002037B5" w:rsidRDefault="002037B5" w:rsidP="002037B5">
      <w:r w:rsidRPr="002037B5">
        <w:rPr>
          <w:rFonts w:hint="eastAsia"/>
        </w:rPr>
        <w:t>2</w:t>
      </w:r>
      <w:r w:rsidRPr="002037B5">
        <w:rPr>
          <w:rFonts w:hint="eastAsia"/>
        </w:rPr>
        <w:t>、压缩编码可以降低磁盘存储空间。由于同一列的数据类型是一样的，可以使用更高效的压缩编码（例如</w:t>
      </w:r>
      <w:r w:rsidRPr="002037B5">
        <w:rPr>
          <w:rFonts w:hint="eastAsia"/>
        </w:rPr>
        <w:t>Run Length Encoding</w:t>
      </w:r>
      <w:r w:rsidRPr="002037B5">
        <w:rPr>
          <w:rFonts w:hint="eastAsia"/>
        </w:rPr>
        <w:t>和</w:t>
      </w:r>
      <w:r w:rsidRPr="002037B5">
        <w:rPr>
          <w:rFonts w:hint="eastAsia"/>
        </w:rPr>
        <w:t>Delta Encoding</w:t>
      </w:r>
      <w:r w:rsidRPr="002037B5">
        <w:rPr>
          <w:rFonts w:hint="eastAsia"/>
        </w:rPr>
        <w:t>）进一步节约存储空间。</w:t>
      </w:r>
      <w:r w:rsidRPr="002037B5">
        <w:rPr>
          <w:rFonts w:hint="eastAsia"/>
        </w:rPr>
        <w:t xml:space="preserve"> </w:t>
      </w:r>
    </w:p>
    <w:p w:rsidR="009F3071" w:rsidRPr="004A06DD" w:rsidRDefault="002037B5" w:rsidP="002037B5">
      <w:r w:rsidRPr="002037B5">
        <w:rPr>
          <w:rFonts w:hint="eastAsia"/>
        </w:rPr>
        <w:t>3</w:t>
      </w:r>
      <w:r w:rsidRPr="002037B5">
        <w:rPr>
          <w:rFonts w:hint="eastAsia"/>
        </w:rPr>
        <w:t>、只读取需要的列，支持向量运算，能够获取更好的扫描性能。</w:t>
      </w:r>
    </w:p>
    <w:p w:rsidR="004B78B2" w:rsidRPr="004B78B2" w:rsidRDefault="00E1388E" w:rsidP="00E1388E">
      <w:pPr>
        <w:pStyle w:val="2"/>
        <w:spacing w:before="156" w:after="156"/>
      </w:pPr>
      <w:r w:rsidRPr="00E1388E">
        <w:rPr>
          <w:rFonts w:hint="eastAsia"/>
        </w:rPr>
        <w:t>Parquet</w:t>
      </w:r>
      <w:r w:rsidRPr="00E1388E">
        <w:rPr>
          <w:rFonts w:hint="eastAsia"/>
        </w:rPr>
        <w:t>数据源之自动分区推断</w:t>
      </w:r>
    </w:p>
    <w:p w:rsidR="00A809ED" w:rsidRPr="00A809ED" w:rsidRDefault="00A809ED" w:rsidP="00A809ED">
      <w:r w:rsidRPr="00A809ED">
        <w:rPr>
          <w:rFonts w:hint="eastAsia"/>
        </w:rPr>
        <w:t>表分区是一种常见的优化方式，比如</w:t>
      </w:r>
      <w:r w:rsidRPr="00A809ED">
        <w:rPr>
          <w:rFonts w:hint="eastAsia"/>
        </w:rPr>
        <w:t>Hive</w:t>
      </w:r>
      <w:r w:rsidRPr="00A809ED">
        <w:rPr>
          <w:rFonts w:hint="eastAsia"/>
        </w:rPr>
        <w:t>中就提供了表分区的特性。在一个分区表中，不同分区的数据通常存储在不同的目录中，分区列的值通常就包含在了分区目录的目录名中。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中的</w:t>
      </w:r>
      <w:r w:rsidRPr="00A809ED">
        <w:rPr>
          <w:rFonts w:hint="eastAsia"/>
        </w:rPr>
        <w:t>Parquet</w:t>
      </w:r>
      <w:r w:rsidRPr="00A809ED">
        <w:rPr>
          <w:rFonts w:hint="eastAsia"/>
        </w:rPr>
        <w:t>数据源，支持自动根据目录名推断出分区信息。例如，如果将人口数据存储在分区表中，并且使用性别和国家作为分区列。那么目录结构可能如下所示：</w:t>
      </w:r>
    </w:p>
    <w:p w:rsidR="00A809ED" w:rsidRPr="00A809ED" w:rsidRDefault="00A809ED" w:rsidP="00A809ED">
      <w:r w:rsidRPr="00A809ED">
        <w:lastRenderedPageBreak/>
        <w:t>tableName</w:t>
      </w:r>
    </w:p>
    <w:p w:rsidR="00A809ED" w:rsidRPr="00A809ED" w:rsidRDefault="00A809ED" w:rsidP="00A809ED">
      <w:r w:rsidRPr="00A809ED">
        <w:t xml:space="preserve">  |- gender=male</w:t>
      </w:r>
    </w:p>
    <w:p w:rsidR="00A809ED" w:rsidRPr="00A809ED" w:rsidRDefault="00A809ED" w:rsidP="00A809ED">
      <w:r w:rsidRPr="00A809ED">
        <w:t xml:space="preserve">    |- country=US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|- country=CN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|- gender=female</w:t>
      </w:r>
    </w:p>
    <w:p w:rsidR="00A809ED" w:rsidRPr="00A809ED" w:rsidRDefault="00A809ED" w:rsidP="00A809ED">
      <w:r w:rsidRPr="00A809ED">
        <w:t xml:space="preserve">    |- country=US</w:t>
      </w:r>
    </w:p>
    <w:p w:rsidR="00A809ED" w:rsidRPr="00A809ED" w:rsidRDefault="00A809ED" w:rsidP="00A809ED">
      <w:r w:rsidRPr="00A809ED">
        <w:t xml:space="preserve">      ...</w:t>
      </w:r>
    </w:p>
    <w:p w:rsidR="00A809ED" w:rsidRPr="00A809ED" w:rsidRDefault="00A809ED" w:rsidP="00A809ED">
      <w:r w:rsidRPr="00A809ED">
        <w:t xml:space="preserve">    |- country=CH</w:t>
      </w:r>
    </w:p>
    <w:p w:rsidR="00565B9E" w:rsidRPr="00A809ED" w:rsidRDefault="00565B9E" w:rsidP="00565B9E"/>
    <w:p w:rsidR="00A809ED" w:rsidRPr="00A809ED" w:rsidRDefault="00A809ED" w:rsidP="00A809ED">
      <w:r w:rsidRPr="00A809ED">
        <w:rPr>
          <w:rFonts w:hint="eastAsia"/>
        </w:rPr>
        <w:t>如果将</w:t>
      </w:r>
      <w:r w:rsidRPr="00A809ED">
        <w:rPr>
          <w:rFonts w:hint="eastAsia"/>
        </w:rPr>
        <w:t>/tableName</w:t>
      </w:r>
      <w:r w:rsidRPr="00A809ED">
        <w:rPr>
          <w:rFonts w:hint="eastAsia"/>
        </w:rPr>
        <w:t>传入</w:t>
      </w:r>
      <w:r w:rsidRPr="00A809ED">
        <w:rPr>
          <w:rFonts w:hint="eastAsia"/>
        </w:rPr>
        <w:t>SQLContext.read.parquet()</w:t>
      </w:r>
      <w:r w:rsidRPr="00A809ED">
        <w:rPr>
          <w:rFonts w:hint="eastAsia"/>
        </w:rPr>
        <w:t>或者</w:t>
      </w:r>
      <w:r w:rsidRPr="00A809ED">
        <w:rPr>
          <w:rFonts w:hint="eastAsia"/>
        </w:rPr>
        <w:t>SQLContext.read.load()</w:t>
      </w:r>
      <w:r w:rsidRPr="00A809ED">
        <w:rPr>
          <w:rFonts w:hint="eastAsia"/>
        </w:rPr>
        <w:t>方法，那么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就会自动根据目录结构，推断出分区信息，是</w:t>
      </w:r>
      <w:r w:rsidRPr="00A809ED">
        <w:rPr>
          <w:rFonts w:hint="eastAsia"/>
        </w:rPr>
        <w:t>gender</w:t>
      </w:r>
      <w:r w:rsidRPr="00A809ED">
        <w:rPr>
          <w:rFonts w:hint="eastAsia"/>
        </w:rPr>
        <w:t>和</w:t>
      </w:r>
      <w:r w:rsidRPr="00A809ED">
        <w:rPr>
          <w:rFonts w:hint="eastAsia"/>
        </w:rPr>
        <w:t>country</w:t>
      </w:r>
      <w:r w:rsidRPr="00A809ED">
        <w:rPr>
          <w:rFonts w:hint="eastAsia"/>
        </w:rPr>
        <w:t>。即使数据文件中只包含了两列值，</w:t>
      </w:r>
      <w:r w:rsidRPr="00A809ED">
        <w:rPr>
          <w:rFonts w:hint="eastAsia"/>
        </w:rPr>
        <w:t>name</w:t>
      </w:r>
      <w:r w:rsidRPr="00A809ED">
        <w:rPr>
          <w:rFonts w:hint="eastAsia"/>
        </w:rPr>
        <w:t>和</w:t>
      </w:r>
      <w:r w:rsidRPr="00A809ED">
        <w:rPr>
          <w:rFonts w:hint="eastAsia"/>
        </w:rPr>
        <w:t>age</w:t>
      </w:r>
      <w:r w:rsidRPr="00A809ED">
        <w:rPr>
          <w:rFonts w:hint="eastAsia"/>
        </w:rPr>
        <w:t>，但是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返回的</w:t>
      </w:r>
      <w:r w:rsidRPr="00A809ED">
        <w:rPr>
          <w:rFonts w:hint="eastAsia"/>
        </w:rPr>
        <w:t>DataFrame</w:t>
      </w:r>
      <w:r w:rsidRPr="00A809ED">
        <w:rPr>
          <w:rFonts w:hint="eastAsia"/>
        </w:rPr>
        <w:t>，调用</w:t>
      </w:r>
      <w:r w:rsidRPr="00A809ED">
        <w:rPr>
          <w:rFonts w:hint="eastAsia"/>
        </w:rPr>
        <w:t>printSchema()</w:t>
      </w:r>
      <w:r w:rsidRPr="00A809ED">
        <w:rPr>
          <w:rFonts w:hint="eastAsia"/>
        </w:rPr>
        <w:t>方法时，会打印出四个列的值：</w:t>
      </w:r>
      <w:r w:rsidRPr="00A809ED">
        <w:rPr>
          <w:rFonts w:hint="eastAsia"/>
        </w:rPr>
        <w:t>name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age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country</w:t>
      </w:r>
      <w:r w:rsidRPr="00A809ED">
        <w:rPr>
          <w:rFonts w:hint="eastAsia"/>
        </w:rPr>
        <w:t>，</w:t>
      </w:r>
      <w:r w:rsidRPr="00A809ED">
        <w:rPr>
          <w:rFonts w:hint="eastAsia"/>
        </w:rPr>
        <w:t>gender</w:t>
      </w:r>
      <w:r w:rsidRPr="00A809ED">
        <w:rPr>
          <w:rFonts w:hint="eastAsia"/>
        </w:rPr>
        <w:t>。这就是自动分区推断的功能。</w:t>
      </w:r>
    </w:p>
    <w:p w:rsidR="00A809ED" w:rsidRPr="00A809ED" w:rsidRDefault="00A809ED" w:rsidP="00A809ED">
      <w:r w:rsidRPr="00A809ED">
        <w:rPr>
          <w:rFonts w:hint="eastAsia"/>
        </w:rPr>
        <w:t>此外，分区列的数据类型，也是自动被推断出来的。目前，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仅支持自动推断出数字类型和字符串类型。有时，用户也许不希望</w:t>
      </w:r>
      <w:r w:rsidRPr="00A809ED">
        <w:rPr>
          <w:rFonts w:hint="eastAsia"/>
        </w:rPr>
        <w:t>Spark SQL</w:t>
      </w:r>
      <w:r w:rsidRPr="00A809ED">
        <w:rPr>
          <w:rFonts w:hint="eastAsia"/>
        </w:rPr>
        <w:t>自动推断分区列的数据类型。此时只要设置一个配置即可，</w:t>
      </w:r>
      <w:r w:rsidRPr="00A809ED">
        <w:rPr>
          <w:rFonts w:hint="eastAsia"/>
        </w:rPr>
        <w:t xml:space="preserve"> spark.sql.sources.partitionColumnTypeInference.enabled</w:t>
      </w:r>
      <w:r w:rsidRPr="00A809ED">
        <w:rPr>
          <w:rFonts w:hint="eastAsia"/>
        </w:rPr>
        <w:t>，默认为</w:t>
      </w:r>
      <w:r w:rsidRPr="00A809ED">
        <w:rPr>
          <w:rFonts w:hint="eastAsia"/>
        </w:rPr>
        <w:t>true</w:t>
      </w:r>
      <w:r w:rsidRPr="00A809ED">
        <w:rPr>
          <w:rFonts w:hint="eastAsia"/>
        </w:rPr>
        <w:t>，即自动推断分区列的类型，设置为</w:t>
      </w:r>
      <w:r w:rsidRPr="00A809ED">
        <w:rPr>
          <w:rFonts w:hint="eastAsia"/>
        </w:rPr>
        <w:t>false</w:t>
      </w:r>
      <w:r w:rsidRPr="00A809ED">
        <w:rPr>
          <w:rFonts w:hint="eastAsia"/>
        </w:rPr>
        <w:t>，即不会自动推断类型。禁止自动推断分区列的类型时，所有分区列的类型，就统一默认都是</w:t>
      </w:r>
      <w:r w:rsidRPr="00A809ED">
        <w:rPr>
          <w:rFonts w:hint="eastAsia"/>
        </w:rPr>
        <w:t>String</w:t>
      </w:r>
      <w:r w:rsidRPr="00A809ED">
        <w:rPr>
          <w:rFonts w:hint="eastAsia"/>
        </w:rPr>
        <w:t>。</w:t>
      </w:r>
    </w:p>
    <w:p w:rsidR="00F601E5" w:rsidRDefault="00BA4450" w:rsidP="00BA4450">
      <w:pPr>
        <w:pStyle w:val="2"/>
        <w:spacing w:before="156" w:after="156"/>
      </w:pPr>
      <w:r w:rsidRPr="00BA4450">
        <w:rPr>
          <w:rFonts w:hint="eastAsia"/>
        </w:rPr>
        <w:t>Parquet</w:t>
      </w:r>
      <w:r w:rsidRPr="00BA4450">
        <w:rPr>
          <w:rFonts w:hint="eastAsia"/>
        </w:rPr>
        <w:t>数据源之合并元数据</w:t>
      </w:r>
    </w:p>
    <w:p w:rsidR="00BA4450" w:rsidRPr="00BA4450" w:rsidRDefault="00BA4450" w:rsidP="00BA4450">
      <w:r w:rsidRPr="00BA4450">
        <w:rPr>
          <w:rFonts w:hint="eastAsia"/>
        </w:rPr>
        <w:t>如同</w:t>
      </w:r>
      <w:r w:rsidRPr="00BA4450">
        <w:rPr>
          <w:rFonts w:hint="eastAsia"/>
        </w:rPr>
        <w:t>ProtocolBuffer</w:t>
      </w:r>
      <w:r w:rsidRPr="00BA4450">
        <w:rPr>
          <w:rFonts w:hint="eastAsia"/>
        </w:rPr>
        <w:t>，</w:t>
      </w:r>
      <w:r w:rsidRPr="00BA4450">
        <w:rPr>
          <w:rFonts w:hint="eastAsia"/>
        </w:rPr>
        <w:t>Avro</w:t>
      </w:r>
      <w:r w:rsidRPr="00BA4450">
        <w:rPr>
          <w:rFonts w:hint="eastAsia"/>
        </w:rPr>
        <w:t>，</w:t>
      </w:r>
      <w:r w:rsidRPr="00BA4450">
        <w:rPr>
          <w:rFonts w:hint="eastAsia"/>
        </w:rPr>
        <w:t>Thrift</w:t>
      </w:r>
      <w:r w:rsidRPr="00BA4450">
        <w:rPr>
          <w:rFonts w:hint="eastAsia"/>
        </w:rPr>
        <w:t>一样，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也是支持元数据合并的。用户可以在一开始就定义一个简单的元数据，然后随着业务需要，逐渐往元数据中添加更多的列。在这种情况下，用户可能会创建多个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文件，有着多个不同的但是却互相兼容的元数据。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数据源支持自动推断出这种情况，并且进行多个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文件的元数据的合并。</w:t>
      </w:r>
    </w:p>
    <w:p w:rsidR="00BA4450" w:rsidRPr="00BA4450" w:rsidRDefault="00BA4450" w:rsidP="00BA4450">
      <w:r w:rsidRPr="00BA4450">
        <w:rPr>
          <w:rFonts w:hint="eastAsia"/>
        </w:rPr>
        <w:t>因为元数据合并是一种相对耗时的操作，而且在大多数情况下不是一种必要的特性，从</w:t>
      </w:r>
      <w:r w:rsidRPr="00BA4450">
        <w:rPr>
          <w:rFonts w:hint="eastAsia"/>
        </w:rPr>
        <w:t>Spark 1.5.0</w:t>
      </w:r>
      <w:r w:rsidRPr="00BA4450">
        <w:rPr>
          <w:rFonts w:hint="eastAsia"/>
        </w:rPr>
        <w:t>版本开始，默认是关闭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文件的自动合并元数据的特性的。可以通过以下两种方式开启</w:t>
      </w:r>
      <w:r w:rsidRPr="00BA4450">
        <w:rPr>
          <w:rFonts w:hint="eastAsia"/>
        </w:rPr>
        <w:t>Parquet</w:t>
      </w:r>
      <w:r w:rsidRPr="00BA4450">
        <w:rPr>
          <w:rFonts w:hint="eastAsia"/>
        </w:rPr>
        <w:t>数据源的自动合并元数据的特性：</w:t>
      </w:r>
    </w:p>
    <w:p w:rsidR="00BA4450" w:rsidRPr="00BA4450" w:rsidRDefault="00BA4450" w:rsidP="00BA4450">
      <w:r w:rsidRPr="00BA4450">
        <w:t>1</w:t>
      </w:r>
      <w:r w:rsidRPr="00BA4450">
        <w:t>、读取</w:t>
      </w:r>
      <w:r w:rsidRPr="00BA4450">
        <w:t>Parquet</w:t>
      </w:r>
      <w:r w:rsidRPr="00BA4450">
        <w:t>文件时，将数据源的选项，</w:t>
      </w:r>
      <w:r w:rsidRPr="00BA4450">
        <w:t>mergeSchema</w:t>
      </w:r>
      <w:r w:rsidRPr="00BA4450">
        <w:t>，设置为</w:t>
      </w:r>
      <w:r w:rsidRPr="00BA4450">
        <w:t>true</w:t>
      </w:r>
    </w:p>
    <w:p w:rsidR="00BA4450" w:rsidRPr="00BA4450" w:rsidRDefault="00BA4450" w:rsidP="00BA4450">
      <w:r w:rsidRPr="00BA4450">
        <w:t>2</w:t>
      </w:r>
      <w:r w:rsidRPr="00BA4450">
        <w:t>、使用</w:t>
      </w:r>
      <w:r w:rsidRPr="00BA4450">
        <w:t>SQLContext.setConf()</w:t>
      </w:r>
      <w:r w:rsidRPr="00BA4450">
        <w:t>方法，将</w:t>
      </w:r>
      <w:r w:rsidRPr="00BA4450">
        <w:t>spark.sql.parquet.mergeSchema</w:t>
      </w:r>
      <w:r w:rsidRPr="00BA4450">
        <w:t>参数设置为</w:t>
      </w:r>
      <w:r w:rsidRPr="00BA4450">
        <w:t>true</w:t>
      </w:r>
    </w:p>
    <w:p w:rsidR="00BA4450" w:rsidRPr="00BA4450" w:rsidRDefault="00BA4450" w:rsidP="00BA4450"/>
    <w:p w:rsidR="003A34A3" w:rsidRDefault="00917A2D" w:rsidP="00917A2D">
      <w:pPr>
        <w:pStyle w:val="2"/>
        <w:spacing w:before="156" w:after="156"/>
      </w:pPr>
      <w:r w:rsidRPr="00917A2D">
        <w:rPr>
          <w:rFonts w:hint="eastAsia"/>
        </w:rPr>
        <w:lastRenderedPageBreak/>
        <w:t>Hive</w:t>
      </w:r>
      <w:r w:rsidRPr="00917A2D">
        <w:rPr>
          <w:rFonts w:hint="eastAsia"/>
        </w:rPr>
        <w:t>数据源</w:t>
      </w:r>
    </w:p>
    <w:p w:rsidR="00024ADA" w:rsidRPr="00024ADA" w:rsidRDefault="00024ADA" w:rsidP="00024ADA">
      <w:r w:rsidRPr="00024ADA">
        <w:t>Spark SQL</w:t>
      </w:r>
      <w:r w:rsidRPr="00024ADA">
        <w:t>支持对</w:t>
      </w:r>
      <w:r w:rsidRPr="00024ADA">
        <w:t>Hive</w:t>
      </w:r>
      <w:r w:rsidRPr="00024ADA">
        <w:t>中存储的数据进行读写。操作</w:t>
      </w:r>
      <w:r w:rsidRPr="00024ADA">
        <w:t>Hive</w:t>
      </w:r>
      <w:r w:rsidRPr="00024ADA">
        <w:t>中的数据时，必须创建</w:t>
      </w:r>
      <w:r w:rsidRPr="00024ADA">
        <w:t>HiveContext</w:t>
      </w:r>
      <w:r w:rsidRPr="00024ADA">
        <w:t>，而不是</w:t>
      </w:r>
      <w:r w:rsidRPr="00024ADA">
        <w:t>SQLContext</w:t>
      </w:r>
      <w:r w:rsidRPr="00024ADA">
        <w:t>。</w:t>
      </w:r>
      <w:r w:rsidRPr="00024ADA">
        <w:t>HiveContext</w:t>
      </w:r>
      <w:r w:rsidRPr="00024ADA">
        <w:t>继承自</w:t>
      </w:r>
      <w:r w:rsidRPr="00024ADA">
        <w:t>SQLContext</w:t>
      </w:r>
      <w:r w:rsidRPr="00024ADA">
        <w:t>，但是增加了在</w:t>
      </w:r>
      <w:r w:rsidRPr="00024ADA">
        <w:t>Hive</w:t>
      </w:r>
      <w:r w:rsidRPr="00024ADA">
        <w:t>元数据库中查找表，以及用</w:t>
      </w:r>
      <w:r w:rsidRPr="00024ADA">
        <w:t>HiveQL</w:t>
      </w:r>
      <w:r w:rsidRPr="00024ADA">
        <w:t>语法编写</w:t>
      </w:r>
      <w:r w:rsidRPr="00024ADA">
        <w:t>SQL</w:t>
      </w:r>
      <w:r w:rsidRPr="00024ADA">
        <w:t>的功能。除了</w:t>
      </w:r>
      <w:r w:rsidRPr="00024ADA">
        <w:t>sql()</w:t>
      </w:r>
      <w:r w:rsidRPr="00024ADA">
        <w:t>方法，</w:t>
      </w:r>
      <w:r w:rsidRPr="00024ADA">
        <w:t>HiveContext</w:t>
      </w:r>
      <w:r w:rsidRPr="00024ADA">
        <w:t>还提供了</w:t>
      </w:r>
      <w:r w:rsidRPr="00024ADA">
        <w:t>hql()</w:t>
      </w:r>
      <w:r w:rsidRPr="00024ADA">
        <w:t>方法，从而用</w:t>
      </w:r>
      <w:r w:rsidRPr="00024ADA">
        <w:t>Hive</w:t>
      </w:r>
      <w:r w:rsidRPr="00024ADA">
        <w:t>语法来编译</w:t>
      </w:r>
      <w:r w:rsidRPr="00024ADA">
        <w:t>sql</w:t>
      </w:r>
      <w:r w:rsidRPr="00024ADA">
        <w:t>。</w:t>
      </w:r>
    </w:p>
    <w:p w:rsidR="00024ADA" w:rsidRPr="00024ADA" w:rsidRDefault="00024ADA" w:rsidP="00024ADA">
      <w:r w:rsidRPr="00024ADA">
        <w:rPr>
          <w:rFonts w:hint="eastAsia"/>
        </w:rPr>
        <w:t>使用</w:t>
      </w:r>
      <w:r w:rsidRPr="00024ADA">
        <w:rPr>
          <w:rFonts w:hint="eastAsia"/>
        </w:rPr>
        <w:t>HiveContext</w:t>
      </w:r>
      <w:r w:rsidRPr="00024ADA">
        <w:rPr>
          <w:rFonts w:hint="eastAsia"/>
        </w:rPr>
        <w:t>，可以执行</w:t>
      </w:r>
      <w:r w:rsidRPr="00024ADA">
        <w:rPr>
          <w:rFonts w:hint="eastAsia"/>
        </w:rPr>
        <w:t>Hive</w:t>
      </w:r>
      <w:r w:rsidRPr="00024ADA">
        <w:rPr>
          <w:rFonts w:hint="eastAsia"/>
        </w:rPr>
        <w:t>的大部分功能，包括创建表、往表里导入数据以及用</w:t>
      </w:r>
      <w:r w:rsidRPr="00024ADA">
        <w:rPr>
          <w:rFonts w:hint="eastAsia"/>
        </w:rPr>
        <w:t>SQL</w:t>
      </w:r>
      <w:r w:rsidRPr="00024ADA">
        <w:rPr>
          <w:rFonts w:hint="eastAsia"/>
        </w:rPr>
        <w:t>语句查询表中的数据。查询出来的数据是一个</w:t>
      </w:r>
      <w:r w:rsidRPr="00024ADA">
        <w:rPr>
          <w:rFonts w:hint="eastAsia"/>
        </w:rPr>
        <w:t>Row</w:t>
      </w:r>
      <w:r w:rsidRPr="00024ADA">
        <w:rPr>
          <w:rFonts w:hint="eastAsia"/>
        </w:rPr>
        <w:t>数组。</w:t>
      </w:r>
    </w:p>
    <w:p w:rsidR="00024ADA" w:rsidRPr="00356973" w:rsidRDefault="00024ADA" w:rsidP="00024ADA">
      <w:pPr>
        <w:rPr>
          <w:i/>
        </w:rPr>
      </w:pPr>
      <w:r w:rsidRPr="00356973">
        <w:rPr>
          <w:rFonts w:hint="eastAsia"/>
          <w:highlight w:val="yellow"/>
        </w:rPr>
        <w:t>将</w:t>
      </w:r>
      <w:r w:rsidRPr="00356973">
        <w:rPr>
          <w:rFonts w:hint="eastAsia"/>
          <w:highlight w:val="yellow"/>
        </w:rPr>
        <w:t>hive-site.xml</w:t>
      </w:r>
      <w:r w:rsidRPr="00356973">
        <w:rPr>
          <w:rFonts w:hint="eastAsia"/>
          <w:highlight w:val="yellow"/>
        </w:rPr>
        <w:t>拷贝到</w:t>
      </w:r>
      <w:r w:rsidRPr="00356973">
        <w:rPr>
          <w:rFonts w:hint="eastAsia"/>
          <w:highlight w:val="yellow"/>
        </w:rPr>
        <w:t>spark/conf</w:t>
      </w:r>
      <w:r w:rsidRPr="00356973">
        <w:rPr>
          <w:rFonts w:hint="eastAsia"/>
          <w:highlight w:val="yellow"/>
        </w:rPr>
        <w:t>目录下，将</w:t>
      </w:r>
      <w:r w:rsidRPr="00356973">
        <w:rPr>
          <w:rFonts w:hint="eastAsia"/>
          <w:highlight w:val="yellow"/>
        </w:rPr>
        <w:t>mysql connector</w:t>
      </w:r>
      <w:r w:rsidRPr="00356973">
        <w:rPr>
          <w:rFonts w:hint="eastAsia"/>
          <w:highlight w:val="yellow"/>
        </w:rPr>
        <w:t>拷贝到</w:t>
      </w:r>
      <w:r w:rsidRPr="00356973">
        <w:rPr>
          <w:rFonts w:hint="eastAsia"/>
          <w:highlight w:val="yellow"/>
        </w:rPr>
        <w:t>spark/lib</w:t>
      </w:r>
      <w:r w:rsidRPr="00356973">
        <w:rPr>
          <w:rFonts w:hint="eastAsia"/>
          <w:highlight w:val="yellow"/>
        </w:rPr>
        <w:t>目录下</w:t>
      </w:r>
    </w:p>
    <w:p w:rsidR="00024ADA" w:rsidRPr="00024ADA" w:rsidRDefault="00024ADA" w:rsidP="00024ADA">
      <w:pPr>
        <w:pStyle w:val="a3"/>
      </w:pPr>
      <w:r w:rsidRPr="00024ADA">
        <w:t>HiveContext sqlContext = new HiveContext(sc);</w:t>
      </w:r>
    </w:p>
    <w:p w:rsidR="00024ADA" w:rsidRPr="00024ADA" w:rsidRDefault="00024ADA" w:rsidP="00024ADA">
      <w:pPr>
        <w:pStyle w:val="a3"/>
      </w:pPr>
      <w:r w:rsidRPr="00024ADA">
        <w:t>sqlContext.sql("CREATE TABLE IF NOT EXISTS students (name STRING, age INT)");</w:t>
      </w:r>
    </w:p>
    <w:p w:rsidR="00024ADA" w:rsidRPr="00024ADA" w:rsidRDefault="00024ADA" w:rsidP="00024ADA">
      <w:pPr>
        <w:pStyle w:val="a3"/>
      </w:pPr>
      <w:r w:rsidRPr="00024ADA">
        <w:t>sqlContext.sql("LOAD DATA LOCAL INPATH '/usr/local/spark-study/resources/students.txt' INTO TABLE students");</w:t>
      </w:r>
    </w:p>
    <w:p w:rsidR="00024ADA" w:rsidRDefault="00024ADA" w:rsidP="00024ADA">
      <w:pPr>
        <w:pStyle w:val="a3"/>
      </w:pPr>
      <w:r w:rsidRPr="00024ADA">
        <w:t>Row[] teenagers = sqlContext.sql("SELECT name, age FROM students WHERE age&lt;=18").collect()</w:t>
      </w:r>
    </w:p>
    <w:p w:rsidR="00024ADA" w:rsidRDefault="00024ADA" w:rsidP="00024ADA"/>
    <w:p w:rsidR="00024ADA" w:rsidRPr="00024ADA" w:rsidRDefault="00024ADA" w:rsidP="00024ADA">
      <w:r w:rsidRPr="00024ADA">
        <w:t>Spark SQL</w:t>
      </w:r>
      <w:r w:rsidRPr="00024ADA">
        <w:t>还允许将数据保存到</w:t>
      </w:r>
      <w:r w:rsidRPr="00024ADA">
        <w:t>Hive</w:t>
      </w:r>
      <w:r w:rsidRPr="00024ADA">
        <w:t>表中。调用</w:t>
      </w:r>
      <w:r w:rsidRPr="00024ADA">
        <w:t>DataFrame</w:t>
      </w:r>
      <w:r w:rsidRPr="00024ADA">
        <w:t>的</w:t>
      </w:r>
      <w:r w:rsidRPr="00024ADA">
        <w:t>saveAsTable</w:t>
      </w:r>
      <w:r w:rsidRPr="00024ADA">
        <w:t>命令，即可将</w:t>
      </w:r>
      <w:r w:rsidRPr="00024ADA">
        <w:t>DataFrame</w:t>
      </w:r>
      <w:r w:rsidRPr="00024ADA">
        <w:t>中的数据保存到</w:t>
      </w:r>
      <w:r w:rsidRPr="00024ADA">
        <w:t>Hive</w:t>
      </w:r>
      <w:r w:rsidRPr="00024ADA">
        <w:t>表中。与</w:t>
      </w:r>
      <w:r w:rsidRPr="00024ADA">
        <w:t>registerTempTable</w:t>
      </w:r>
      <w:r w:rsidRPr="00024ADA">
        <w:t>不同，</w:t>
      </w:r>
      <w:r w:rsidRPr="00024ADA">
        <w:t>saveAsTable</w:t>
      </w:r>
      <w:r w:rsidRPr="00024ADA">
        <w:t>是会将</w:t>
      </w:r>
      <w:r w:rsidRPr="00024ADA">
        <w:t>DataFrame</w:t>
      </w:r>
      <w:r w:rsidRPr="00024ADA">
        <w:t>中的数据物化到</w:t>
      </w:r>
      <w:r w:rsidRPr="00024ADA">
        <w:t>Hive</w:t>
      </w:r>
      <w:r w:rsidRPr="00024ADA">
        <w:t>表中的，而且还会在</w:t>
      </w:r>
      <w:r w:rsidRPr="00024ADA">
        <w:t>Hive</w:t>
      </w:r>
      <w:r w:rsidRPr="00024ADA">
        <w:t>元数据库中创建表的元数据。</w:t>
      </w:r>
    </w:p>
    <w:p w:rsidR="00024ADA" w:rsidRPr="00024ADA" w:rsidRDefault="00024ADA" w:rsidP="00024ADA">
      <w:r w:rsidRPr="00024ADA">
        <w:rPr>
          <w:rFonts w:hint="eastAsia"/>
        </w:rPr>
        <w:t>默认情况下，</w:t>
      </w:r>
      <w:r w:rsidRPr="00024ADA">
        <w:rPr>
          <w:rFonts w:hint="eastAsia"/>
        </w:rPr>
        <w:t>saveAsTable</w:t>
      </w:r>
      <w:r w:rsidRPr="00024ADA">
        <w:rPr>
          <w:rFonts w:hint="eastAsia"/>
        </w:rPr>
        <w:t>会创建一张</w:t>
      </w:r>
      <w:r w:rsidRPr="00024ADA">
        <w:rPr>
          <w:rFonts w:hint="eastAsia"/>
        </w:rPr>
        <w:t>Hive Managed Table</w:t>
      </w:r>
      <w:r w:rsidRPr="00024ADA">
        <w:rPr>
          <w:rFonts w:hint="eastAsia"/>
        </w:rPr>
        <w:t>，也就是说，数据的位置都是由元数据库中的信息控制的。当</w:t>
      </w:r>
      <w:r w:rsidRPr="00024ADA">
        <w:rPr>
          <w:rFonts w:hint="eastAsia"/>
        </w:rPr>
        <w:t>Managed Table</w:t>
      </w:r>
      <w:r w:rsidRPr="00024ADA">
        <w:rPr>
          <w:rFonts w:hint="eastAsia"/>
        </w:rPr>
        <w:t>被删除时，表中的数据也会一并被物理删除。</w:t>
      </w:r>
    </w:p>
    <w:p w:rsidR="00024ADA" w:rsidRPr="00024ADA" w:rsidRDefault="00024ADA" w:rsidP="00024ADA">
      <w:r w:rsidRPr="00024ADA">
        <w:t>registerTempTable</w:t>
      </w:r>
      <w:r w:rsidRPr="00024ADA">
        <w:t>只是注册一个临时的表，只要</w:t>
      </w:r>
      <w:r w:rsidRPr="00024ADA">
        <w:t>Spark Application</w:t>
      </w:r>
      <w:r w:rsidRPr="00024ADA">
        <w:t>重启或者停止了，那么表就没了。而</w:t>
      </w:r>
      <w:r w:rsidRPr="00024ADA">
        <w:t>saveAsTable</w:t>
      </w:r>
      <w:r w:rsidRPr="00024ADA">
        <w:t>创建的是物化的表，无论</w:t>
      </w:r>
      <w:r w:rsidRPr="00024ADA">
        <w:t>Spark Application</w:t>
      </w:r>
      <w:r w:rsidRPr="00024ADA">
        <w:t>重启或者停止，表都会一直存在。</w:t>
      </w:r>
    </w:p>
    <w:p w:rsidR="00024ADA" w:rsidRDefault="00024ADA" w:rsidP="00024ADA">
      <w:r w:rsidRPr="00024ADA">
        <w:rPr>
          <w:rFonts w:hint="eastAsia"/>
        </w:rPr>
        <w:t>调用</w:t>
      </w:r>
      <w:r w:rsidRPr="00024ADA">
        <w:rPr>
          <w:rFonts w:hint="eastAsia"/>
        </w:rPr>
        <w:t>HiveContext.table()</w:t>
      </w:r>
      <w:r w:rsidRPr="00024ADA">
        <w:rPr>
          <w:rFonts w:hint="eastAsia"/>
        </w:rPr>
        <w:t>方法，还可以直接针对</w:t>
      </w:r>
      <w:r w:rsidRPr="00024ADA">
        <w:rPr>
          <w:rFonts w:hint="eastAsia"/>
        </w:rPr>
        <w:t>Hive</w:t>
      </w:r>
      <w:r w:rsidRPr="00024ADA">
        <w:rPr>
          <w:rFonts w:hint="eastAsia"/>
        </w:rPr>
        <w:t>中的表，创建一个</w:t>
      </w:r>
      <w:r w:rsidRPr="00024ADA">
        <w:rPr>
          <w:rFonts w:hint="eastAsia"/>
        </w:rPr>
        <w:t>DataFrame</w:t>
      </w:r>
      <w:r w:rsidRPr="00024ADA">
        <w:rPr>
          <w:rFonts w:hint="eastAsia"/>
        </w:rPr>
        <w:t>。</w:t>
      </w:r>
    </w:p>
    <w:p w:rsidR="005B3FDB" w:rsidRDefault="005B3FDB" w:rsidP="005B3FDB">
      <w:pPr>
        <w:pStyle w:val="2"/>
        <w:spacing w:before="156" w:after="156"/>
      </w:pPr>
      <w:r w:rsidRPr="005B3FDB">
        <w:rPr>
          <w:rFonts w:hint="eastAsia"/>
        </w:rPr>
        <w:t>JDBC</w:t>
      </w:r>
      <w:r w:rsidRPr="005B3FDB">
        <w:rPr>
          <w:rFonts w:hint="eastAsia"/>
        </w:rPr>
        <w:t>数据源</w:t>
      </w:r>
    </w:p>
    <w:p w:rsidR="005B3FDB" w:rsidRPr="005B3FDB" w:rsidRDefault="005B3FDB" w:rsidP="005B3FDB">
      <w:r w:rsidRPr="005B3FDB">
        <w:t>Spark SQL</w:t>
      </w:r>
      <w:r w:rsidRPr="005B3FDB">
        <w:t>支持使用</w:t>
      </w:r>
      <w:r w:rsidRPr="005B3FDB">
        <w:t>JDBC</w:t>
      </w:r>
      <w:r w:rsidRPr="005B3FDB">
        <w:t>从关系型数据库（比如</w:t>
      </w:r>
      <w:r w:rsidRPr="005B3FDB">
        <w:t>MySQL</w:t>
      </w:r>
      <w:r w:rsidRPr="005B3FDB">
        <w:t>）中读取数据。读取的数据，依然由</w:t>
      </w:r>
      <w:r w:rsidRPr="005B3FDB">
        <w:t>DataFrame</w:t>
      </w:r>
      <w:r w:rsidRPr="005B3FDB">
        <w:t>表示，可以很方便地使用</w:t>
      </w:r>
      <w:r w:rsidRPr="005B3FDB">
        <w:t>Spark Core</w:t>
      </w:r>
      <w:r w:rsidRPr="005B3FDB">
        <w:t>提供的各种算子进行处理。</w:t>
      </w:r>
    </w:p>
    <w:p w:rsidR="005B3FDB" w:rsidRPr="005B3FDB" w:rsidRDefault="005B3FDB" w:rsidP="005B3FDB">
      <w:r w:rsidRPr="005B3FDB">
        <w:rPr>
          <w:rFonts w:hint="eastAsia"/>
        </w:rPr>
        <w:t>这里有一个经验之谈，实际上用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处理</w:t>
      </w:r>
      <w:r w:rsidRPr="005B3FDB">
        <w:rPr>
          <w:rFonts w:hint="eastAsia"/>
        </w:rPr>
        <w:t>JDBC</w:t>
      </w:r>
      <w:r w:rsidRPr="005B3FDB">
        <w:rPr>
          <w:rFonts w:hint="eastAsia"/>
        </w:rPr>
        <w:t>中的数据是非常有用的。比如说，你的</w:t>
      </w:r>
      <w:r w:rsidRPr="005B3FDB">
        <w:rPr>
          <w:rFonts w:hint="eastAsia"/>
        </w:rPr>
        <w:t>MySQL</w:t>
      </w:r>
      <w:r w:rsidRPr="005B3FDB">
        <w:rPr>
          <w:rFonts w:hint="eastAsia"/>
        </w:rPr>
        <w:t>业务数据库中，有大量的数据，比如</w:t>
      </w:r>
      <w:r w:rsidRPr="005B3FDB">
        <w:rPr>
          <w:rFonts w:hint="eastAsia"/>
        </w:rPr>
        <w:t>1000</w:t>
      </w:r>
      <w:r w:rsidRPr="005B3FDB">
        <w:rPr>
          <w:rFonts w:hint="eastAsia"/>
        </w:rPr>
        <w:t>万，然后，你现在需要编写一个程序，对线上的脏数据某种复杂业务逻辑的处理，甚至复杂到可能涉及到要用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反复查询</w:t>
      </w:r>
      <w:r w:rsidRPr="005B3FDB">
        <w:rPr>
          <w:rFonts w:hint="eastAsia"/>
        </w:rPr>
        <w:t>Hive</w:t>
      </w:r>
      <w:r w:rsidRPr="005B3FDB">
        <w:rPr>
          <w:rFonts w:hint="eastAsia"/>
        </w:rPr>
        <w:t>中的数据，来进行关联处理。</w:t>
      </w:r>
    </w:p>
    <w:p w:rsidR="005B3FDB" w:rsidRPr="005B3FDB" w:rsidRDefault="005B3FDB" w:rsidP="005B3FDB">
      <w:r w:rsidRPr="005B3FDB">
        <w:rPr>
          <w:rFonts w:hint="eastAsia"/>
        </w:rPr>
        <w:t>那么此时，用</w:t>
      </w:r>
      <w:r w:rsidRPr="005B3FDB">
        <w:rPr>
          <w:rFonts w:hint="eastAsia"/>
        </w:rPr>
        <w:t>Spark SQL</w:t>
      </w:r>
      <w:r w:rsidRPr="005B3FDB">
        <w:rPr>
          <w:rFonts w:hint="eastAsia"/>
        </w:rPr>
        <w:t>来通过</w:t>
      </w:r>
      <w:r w:rsidRPr="005B3FDB">
        <w:rPr>
          <w:rFonts w:hint="eastAsia"/>
        </w:rPr>
        <w:t>JDBC</w:t>
      </w:r>
      <w:r w:rsidRPr="005B3FDB">
        <w:rPr>
          <w:rFonts w:hint="eastAsia"/>
        </w:rPr>
        <w:t>数据源，加载</w:t>
      </w:r>
      <w:r w:rsidRPr="005B3FDB">
        <w:rPr>
          <w:rFonts w:hint="eastAsia"/>
        </w:rPr>
        <w:t>MySQL</w:t>
      </w:r>
      <w:r w:rsidRPr="005B3FDB">
        <w:rPr>
          <w:rFonts w:hint="eastAsia"/>
        </w:rPr>
        <w:t>中的数据，然后通</w:t>
      </w:r>
      <w:r w:rsidRPr="005B3FDB">
        <w:rPr>
          <w:rFonts w:hint="eastAsia"/>
        </w:rPr>
        <w:lastRenderedPageBreak/>
        <w:t>过各种算子进行处理，是最好的选择。因为</w:t>
      </w:r>
      <w:r w:rsidRPr="005B3FDB">
        <w:rPr>
          <w:rFonts w:hint="eastAsia"/>
        </w:rPr>
        <w:t>Spark</w:t>
      </w:r>
      <w:r w:rsidRPr="005B3FDB">
        <w:rPr>
          <w:rFonts w:hint="eastAsia"/>
        </w:rPr>
        <w:t>是分布式的计算框架，对于</w:t>
      </w:r>
      <w:r w:rsidRPr="005B3FDB">
        <w:rPr>
          <w:rFonts w:hint="eastAsia"/>
        </w:rPr>
        <w:t>1000</w:t>
      </w:r>
      <w:r w:rsidRPr="005B3FDB">
        <w:rPr>
          <w:rFonts w:hint="eastAsia"/>
        </w:rPr>
        <w:t>万数据，肯定是分布式处理的。而如果你自己手工编写一个</w:t>
      </w:r>
      <w:r w:rsidRPr="005B3FDB">
        <w:rPr>
          <w:rFonts w:hint="eastAsia"/>
        </w:rPr>
        <w:t>Java</w:t>
      </w:r>
      <w:r w:rsidRPr="005B3FDB">
        <w:rPr>
          <w:rFonts w:hint="eastAsia"/>
        </w:rPr>
        <w:t>程序，那么不好意思，你只能分批次处理了，先处理</w:t>
      </w:r>
      <w:r w:rsidRPr="005B3FDB">
        <w:rPr>
          <w:rFonts w:hint="eastAsia"/>
        </w:rPr>
        <w:t>2</w:t>
      </w:r>
      <w:r w:rsidRPr="005B3FDB">
        <w:rPr>
          <w:rFonts w:hint="eastAsia"/>
        </w:rPr>
        <w:t>万条，再处理</w:t>
      </w:r>
      <w:r w:rsidRPr="005B3FDB">
        <w:rPr>
          <w:rFonts w:hint="eastAsia"/>
        </w:rPr>
        <w:t>2</w:t>
      </w:r>
      <w:r w:rsidRPr="005B3FDB">
        <w:rPr>
          <w:rFonts w:hint="eastAsia"/>
        </w:rPr>
        <w:t>万条，可能运行完你的</w:t>
      </w:r>
      <w:r w:rsidRPr="005B3FDB">
        <w:rPr>
          <w:rFonts w:hint="eastAsia"/>
        </w:rPr>
        <w:t>Java</w:t>
      </w:r>
      <w:r w:rsidRPr="005B3FDB">
        <w:rPr>
          <w:rFonts w:hint="eastAsia"/>
        </w:rPr>
        <w:t>程序，已经是几天以后的事情了。</w:t>
      </w:r>
    </w:p>
    <w:p w:rsidR="005B3FDB" w:rsidRDefault="005B3FDB" w:rsidP="005B3FDB"/>
    <w:p w:rsidR="005B3FDB" w:rsidRPr="005B3FDB" w:rsidRDefault="005B3FDB" w:rsidP="005B3FDB">
      <w:r w:rsidRPr="005B3FDB">
        <w:t>Java</w:t>
      </w:r>
      <w:r w:rsidRPr="005B3FDB">
        <w:t>版本</w:t>
      </w:r>
    </w:p>
    <w:p w:rsidR="005B3FDB" w:rsidRPr="005B3FDB" w:rsidRDefault="005B3FDB" w:rsidP="005B3FDB">
      <w:pPr>
        <w:pStyle w:val="a3"/>
      </w:pPr>
      <w:r w:rsidRPr="005B3FDB">
        <w:t>Map&lt;String, String&gt; options = new HashMap&lt;String, String&gt;();</w:t>
      </w:r>
    </w:p>
    <w:p w:rsidR="005B3FDB" w:rsidRPr="005B3FDB" w:rsidRDefault="005B3FDB" w:rsidP="005B3FDB">
      <w:pPr>
        <w:pStyle w:val="a3"/>
      </w:pPr>
      <w:r w:rsidRPr="005B3FDB">
        <w:t>options.put("url", "jdbc:mysql://spark1:3306/testdb");</w:t>
      </w:r>
    </w:p>
    <w:p w:rsidR="005B3FDB" w:rsidRPr="005B3FDB" w:rsidRDefault="005B3FDB" w:rsidP="005B3FDB">
      <w:pPr>
        <w:pStyle w:val="a3"/>
      </w:pPr>
      <w:r w:rsidRPr="005B3FDB">
        <w:t>options.put("dbtable", "students");</w:t>
      </w:r>
    </w:p>
    <w:p w:rsidR="005B3FDB" w:rsidRPr="005B3FDB" w:rsidRDefault="005B3FDB" w:rsidP="005B3FDB">
      <w:pPr>
        <w:pStyle w:val="a3"/>
      </w:pPr>
      <w:r w:rsidRPr="005B3FDB">
        <w:t>DataFrame jdbcDF = sqlContext.read().format("jdbc"). options(options).load();</w:t>
      </w:r>
    </w:p>
    <w:p w:rsidR="005B3FDB" w:rsidRPr="005B3FDB" w:rsidRDefault="005B3FDB" w:rsidP="005B3FDB">
      <w:r w:rsidRPr="005B3FDB">
        <w:t>Scala</w:t>
      </w:r>
      <w:r w:rsidRPr="005B3FDB">
        <w:t>版本</w:t>
      </w:r>
    </w:p>
    <w:p w:rsidR="005B3FDB" w:rsidRPr="005B3FDB" w:rsidRDefault="005B3FDB" w:rsidP="005B3FDB">
      <w:pPr>
        <w:pStyle w:val="a3"/>
      </w:pPr>
      <w:r w:rsidRPr="005B3FDB">
        <w:t xml:space="preserve">val jdbcDF = sqlContext.read.format("jdbc").options( </w:t>
      </w:r>
    </w:p>
    <w:p w:rsidR="005B3FDB" w:rsidRPr="005B3FDB" w:rsidRDefault="005B3FDB" w:rsidP="005B3FDB">
      <w:pPr>
        <w:pStyle w:val="a3"/>
      </w:pPr>
      <w:r w:rsidRPr="005B3FDB">
        <w:t xml:space="preserve">  Map("url" -&gt; "jdbc:mysql://spark1:3306/testdb",</w:t>
      </w:r>
    </w:p>
    <w:p w:rsidR="005B3FDB" w:rsidRPr="005B3FDB" w:rsidRDefault="005B3FDB" w:rsidP="005B3FDB">
      <w:pPr>
        <w:pStyle w:val="a3"/>
      </w:pPr>
      <w:r w:rsidRPr="005B3FDB">
        <w:t xml:space="preserve">  "dbtable" -&gt; "students")).load()</w:t>
      </w:r>
    </w:p>
    <w:p w:rsidR="005B3FDB" w:rsidRDefault="00337648" w:rsidP="00337648">
      <w:pPr>
        <w:pStyle w:val="2"/>
        <w:spacing w:before="156" w:after="156"/>
      </w:pPr>
      <w:r>
        <w:rPr>
          <w:rFonts w:hint="eastAsia"/>
        </w:rPr>
        <w:t>内置函数</w:t>
      </w:r>
      <w:r>
        <w:rPr>
          <w:rFonts w:hint="eastAsia"/>
        </w:rPr>
        <w:t xml:space="preserve"> </w:t>
      </w:r>
    </w:p>
    <w:p w:rsidR="00CC3B94" w:rsidRPr="00CC3B94" w:rsidRDefault="00CC3B94" w:rsidP="00CC3B94">
      <w:r w:rsidRPr="00CC3B94">
        <w:rPr>
          <w:rFonts w:hint="eastAsia"/>
        </w:rPr>
        <w:t>在</w:t>
      </w:r>
      <w:r w:rsidRPr="00CC3B94">
        <w:rPr>
          <w:rFonts w:hint="eastAsia"/>
        </w:rPr>
        <w:t>Spark 1.5.x</w:t>
      </w:r>
      <w:r w:rsidRPr="00CC3B94">
        <w:rPr>
          <w:rFonts w:hint="eastAsia"/>
        </w:rPr>
        <w:t>版本，增加了一系列内置函数到</w:t>
      </w:r>
      <w:r w:rsidRPr="00CC3B94">
        <w:rPr>
          <w:rFonts w:hint="eastAsia"/>
        </w:rPr>
        <w:t>DataFrame API</w:t>
      </w:r>
      <w:r w:rsidRPr="00CC3B94">
        <w:rPr>
          <w:rFonts w:hint="eastAsia"/>
        </w:rPr>
        <w:t>中，并且实现了</w:t>
      </w:r>
      <w:r w:rsidRPr="00CC3B94">
        <w:rPr>
          <w:rFonts w:hint="eastAsia"/>
        </w:rPr>
        <w:t>code-generation</w:t>
      </w:r>
      <w:r w:rsidRPr="00CC3B94">
        <w:rPr>
          <w:rFonts w:hint="eastAsia"/>
        </w:rPr>
        <w:t>的优化。与普通的函数不同，</w:t>
      </w:r>
      <w:r w:rsidRPr="00CC3B94">
        <w:rPr>
          <w:rFonts w:hint="eastAsia"/>
        </w:rPr>
        <w:t>DataFrame</w:t>
      </w:r>
      <w:r w:rsidRPr="00CC3B94">
        <w:rPr>
          <w:rFonts w:hint="eastAsia"/>
        </w:rPr>
        <w:t>的函数并不会执行后立即返回一个结果值，而是返回一个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对象，用于在并行作业中进行求值。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可以用在</w:t>
      </w:r>
      <w:r w:rsidRPr="00CC3B94">
        <w:rPr>
          <w:rFonts w:hint="eastAsia"/>
        </w:rPr>
        <w:t>DataFrame</w:t>
      </w:r>
      <w:r w:rsidRPr="00CC3B94">
        <w:rPr>
          <w:rFonts w:hint="eastAsia"/>
        </w:rPr>
        <w:t>的操作之中，比如</w:t>
      </w:r>
      <w:r w:rsidRPr="00CC3B94">
        <w:rPr>
          <w:rFonts w:hint="eastAsia"/>
        </w:rPr>
        <w:t>select</w:t>
      </w:r>
      <w:r w:rsidRPr="00CC3B94">
        <w:rPr>
          <w:rFonts w:hint="eastAsia"/>
        </w:rPr>
        <w:t>，</w:t>
      </w:r>
      <w:r w:rsidRPr="00CC3B94">
        <w:rPr>
          <w:rFonts w:hint="eastAsia"/>
        </w:rPr>
        <w:t>filter</w:t>
      </w:r>
      <w:r w:rsidRPr="00CC3B94">
        <w:rPr>
          <w:rFonts w:hint="eastAsia"/>
        </w:rPr>
        <w:t>，</w:t>
      </w:r>
      <w:r w:rsidRPr="00CC3B94">
        <w:rPr>
          <w:rFonts w:hint="eastAsia"/>
        </w:rPr>
        <w:t>groupBy</w:t>
      </w:r>
      <w:r w:rsidRPr="00CC3B94">
        <w:rPr>
          <w:rFonts w:hint="eastAsia"/>
        </w:rPr>
        <w:t>等。函数的输入值，也可以是</w:t>
      </w:r>
      <w:r w:rsidRPr="00CC3B94">
        <w:rPr>
          <w:rFonts w:hint="eastAsia"/>
        </w:rPr>
        <w:t>Column</w:t>
      </w:r>
      <w:r w:rsidRPr="00CC3B94">
        <w:rPr>
          <w:rFonts w:hint="eastAsia"/>
        </w:rPr>
        <w:t>。</w:t>
      </w:r>
    </w:p>
    <w:tbl>
      <w:tblPr>
        <w:tblW w:w="858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8"/>
        <w:gridCol w:w="6322"/>
      </w:tblGrid>
      <w:tr w:rsidR="00CC3B94" w:rsidRPr="00CC3B94" w:rsidTr="00CC3B94">
        <w:trPr>
          <w:trHeight w:val="496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  <w:b/>
                <w:bCs/>
              </w:rPr>
              <w:t>种类</w:t>
            </w:r>
          </w:p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  <w:b/>
                <w:bCs/>
              </w:rPr>
              <w:t>函数</w:t>
            </w:r>
          </w:p>
        </w:tc>
      </w:tr>
      <w:tr w:rsidR="00CC3B94" w:rsidRPr="00CC3B94" w:rsidTr="00CC3B94">
        <w:trPr>
          <w:trHeight w:val="650"/>
        </w:trPr>
        <w:tc>
          <w:tcPr>
            <w:tcW w:w="22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</w:rPr>
              <w:t>聚合函数</w:t>
            </w:r>
          </w:p>
        </w:tc>
        <w:tc>
          <w:tcPr>
            <w:tcW w:w="632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t>approxCountDistinct, avg, count, countDistinct, first, last, max, mean, min, sum, sumDistinct</w:t>
            </w:r>
          </w:p>
        </w:tc>
      </w:tr>
      <w:tr w:rsidR="00CC3B94" w:rsidRPr="00CC3B94" w:rsidTr="00CC3B94">
        <w:trPr>
          <w:trHeight w:val="6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rPr>
                <w:rFonts w:hint="eastAsia"/>
              </w:rPr>
              <w:t>集合函数</w:t>
            </w:r>
          </w:p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C3B94" w:rsidRPr="00CC3B94" w:rsidRDefault="00CC3B94" w:rsidP="00CC3B94">
            <w:r w:rsidRPr="00CC3B94">
              <w:t>array_contains, explode, size, sort_array</w:t>
            </w:r>
          </w:p>
        </w:tc>
      </w:tr>
      <w:tr w:rsidR="00CC3B94" w:rsidRPr="00CC3B94" w:rsidTr="00CB7FDD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日期时间转换</w:t>
            </w:r>
          </w:p>
          <w:p w:rsidR="00CC3B94" w:rsidRPr="00CC3B94" w:rsidRDefault="00CC3B94" w:rsidP="00CC3B94">
            <w:r w:rsidRPr="00CC3B94">
              <w:t>unix_timestamp, from_unixtime, to_date, quarter, day, dayofyear, weekofyear, from_utc_timestamp, to_utc_timestamp</w:t>
            </w:r>
          </w:p>
          <w:p w:rsidR="00CC3B94" w:rsidRPr="00CC3B94" w:rsidRDefault="00CC3B94" w:rsidP="00CC3B94">
            <w:r w:rsidRPr="00CC3B94">
              <w:rPr>
                <w:rFonts w:hint="eastAsia"/>
              </w:rPr>
              <w:t>从日期时间中提取字段</w:t>
            </w:r>
          </w:p>
          <w:p w:rsidR="00CC3B94" w:rsidRPr="00CC3B94" w:rsidRDefault="00CC3B94" w:rsidP="00CC3B94">
            <w:r w:rsidRPr="00CC3B94">
              <w:t>year, month, dayofmonth, hour, minute, second</w:t>
            </w:r>
          </w:p>
          <w:p w:rsidR="00CC3B94" w:rsidRPr="00CC3B94" w:rsidRDefault="00CC3B94" w:rsidP="00CC3B94"/>
        </w:tc>
      </w:tr>
      <w:tr w:rsidR="00CC3B94" w:rsidRPr="00CC3B94" w:rsidTr="00CC3B94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lastRenderedPageBreak/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日期</w:t>
            </w:r>
            <w:r w:rsidRPr="00CC3B94">
              <w:rPr>
                <w:rFonts w:hint="eastAsia"/>
              </w:rPr>
              <w:t>/</w:t>
            </w:r>
            <w:r w:rsidRPr="00CC3B94">
              <w:rPr>
                <w:rFonts w:hint="eastAsia"/>
              </w:rPr>
              <w:t>时间计算</w:t>
            </w:r>
          </w:p>
          <w:p w:rsidR="00CC3B94" w:rsidRPr="00CC3B94" w:rsidRDefault="00CC3B94" w:rsidP="00CC3B94">
            <w:r w:rsidRPr="00CC3B94">
              <w:t>datediff, date_add, date_sub, add_months, last_day, next_day, months_between</w:t>
            </w:r>
          </w:p>
          <w:p w:rsidR="00CC3B94" w:rsidRPr="00CC3B94" w:rsidRDefault="00CC3B94" w:rsidP="00CC3B94">
            <w:r w:rsidRPr="00CC3B94">
              <w:rPr>
                <w:rFonts w:hint="eastAsia"/>
              </w:rPr>
              <w:t>获取当前时间等</w:t>
            </w:r>
          </w:p>
          <w:p w:rsidR="00CC3B94" w:rsidRPr="00CC3B94" w:rsidRDefault="00CC3B94" w:rsidP="00CC3B94">
            <w:r w:rsidRPr="00CC3B94">
              <w:t>current_date, current_timestamp, trunc, date_format</w:t>
            </w:r>
          </w:p>
          <w:p w:rsidR="00CC3B94" w:rsidRPr="00CC3B94" w:rsidRDefault="00CC3B94" w:rsidP="00CC3B94"/>
        </w:tc>
      </w:tr>
      <w:tr w:rsidR="00CC3B94" w:rsidRPr="00CC3B94" w:rsidTr="00CB7FDD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数学函数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DD6EE" w:themeFill="accent1" w:themeFillTint="66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  <w:p w:rsidR="00CC3B94" w:rsidRPr="00CC3B94" w:rsidRDefault="00CC3B94" w:rsidP="00CC3B94"/>
        </w:tc>
      </w:tr>
      <w:tr w:rsidR="00CC3B94" w:rsidRPr="00CC3B94" w:rsidTr="00CC3B94">
        <w:trPr>
          <w:trHeight w:val="18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rPr>
                <w:rFonts w:hint="eastAsia"/>
              </w:rPr>
              <w:t>混合函数</w:t>
            </w:r>
          </w:p>
          <w:p w:rsidR="00CC3B94" w:rsidRPr="00CC3B94" w:rsidRDefault="00CC3B94" w:rsidP="00CC3B94"/>
        </w:tc>
        <w:tc>
          <w:tcPr>
            <w:tcW w:w="632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:rsidR="00CC3B94" w:rsidRPr="00CC3B94" w:rsidRDefault="00CC3B94" w:rsidP="00CC3B94">
            <w:r w:rsidRPr="00CC3B94">
              <w:t>array, bitwiseNOT, callUDF, coalesce, crc32, greatest, if, inputFileName, isNaN, isnotnull, isnull, least, lit, md5, monotonicallyIncreasingId, nanvl, negate, not, rand, randn, sha, sha1, sparkPartitionId, struct, when</w:t>
            </w:r>
          </w:p>
          <w:p w:rsidR="00CC3B94" w:rsidRPr="00CC3B94" w:rsidRDefault="00CC3B94" w:rsidP="00CC3B94"/>
        </w:tc>
      </w:tr>
    </w:tbl>
    <w:p w:rsidR="00337648" w:rsidRPr="00CC3B94" w:rsidRDefault="00337648" w:rsidP="00337648"/>
    <w:p w:rsidR="00CB7FDD" w:rsidRPr="00CB7FDD" w:rsidRDefault="00CB7FDD" w:rsidP="00CB7FDD">
      <w:pPr>
        <w:rPr>
          <w:highlight w:val="yellow"/>
        </w:rPr>
      </w:pPr>
      <w:r w:rsidRPr="00CB7FDD">
        <w:rPr>
          <w:rFonts w:hint="eastAsia"/>
          <w:highlight w:val="yellow"/>
        </w:rPr>
        <w:t xml:space="preserve">// </w:t>
      </w:r>
      <w:r w:rsidRPr="00CB7FDD">
        <w:rPr>
          <w:rFonts w:hint="eastAsia"/>
          <w:highlight w:val="yellow"/>
        </w:rPr>
        <w:t>这里着重说明一下！！！</w:t>
      </w:r>
    </w:p>
    <w:p w:rsidR="00024ADA" w:rsidRDefault="00CB7FDD" w:rsidP="00CB7FDD">
      <w:r w:rsidRPr="00CB7FDD">
        <w:rPr>
          <w:rFonts w:hint="eastAsia"/>
          <w:highlight w:val="yellow"/>
        </w:rPr>
        <w:t xml:space="preserve">// </w:t>
      </w:r>
      <w:r w:rsidRPr="00CB7FDD">
        <w:rPr>
          <w:rFonts w:hint="eastAsia"/>
          <w:highlight w:val="yellow"/>
        </w:rPr>
        <w:t>要使用</w:t>
      </w:r>
      <w:r w:rsidRPr="00CB7FDD">
        <w:rPr>
          <w:rFonts w:hint="eastAsia"/>
          <w:highlight w:val="yellow"/>
        </w:rPr>
        <w:t>Spark SQL</w:t>
      </w:r>
      <w:r w:rsidRPr="00CB7FDD">
        <w:rPr>
          <w:rFonts w:hint="eastAsia"/>
          <w:highlight w:val="yellow"/>
        </w:rPr>
        <w:t>的内置函数，就必须在这里导入</w:t>
      </w:r>
      <w:r w:rsidRPr="00CB7FDD">
        <w:rPr>
          <w:rFonts w:hint="eastAsia"/>
          <w:highlight w:val="yellow"/>
        </w:rPr>
        <w:t>SQLContext</w:t>
      </w:r>
      <w:r w:rsidRPr="00CB7FDD">
        <w:rPr>
          <w:rFonts w:hint="eastAsia"/>
          <w:highlight w:val="yellow"/>
        </w:rPr>
        <w:t>下的隐式转换</w:t>
      </w:r>
      <w:r w:rsidRPr="00CB7FDD">
        <w:rPr>
          <w:highlight w:val="yellow"/>
        </w:rPr>
        <w:t xml:space="preserve">    import sqlContext.implicits._</w:t>
      </w:r>
    </w:p>
    <w:p w:rsidR="00820B60" w:rsidRDefault="00820B60" w:rsidP="00CB7FDD"/>
    <w:p w:rsidR="00820B60" w:rsidRDefault="00820B60" w:rsidP="00820B60">
      <w:pPr>
        <w:pStyle w:val="2"/>
        <w:spacing w:before="156" w:after="156"/>
      </w:pPr>
      <w:r w:rsidRPr="00820B60">
        <w:t>性能优化</w:t>
      </w:r>
    </w:p>
    <w:p w:rsidR="00820B60" w:rsidRPr="00820B60" w:rsidRDefault="00820B60" w:rsidP="00820B60">
      <w:r w:rsidRPr="00820B60">
        <w:t>1</w:t>
      </w:r>
      <w:r w:rsidRPr="00820B60">
        <w:t>、设置</w:t>
      </w:r>
      <w:r w:rsidRPr="00820B60">
        <w:t>Shuffle</w:t>
      </w:r>
      <w:r w:rsidRPr="00820B60">
        <w:t>过程中的并行度：</w:t>
      </w:r>
      <w:r w:rsidRPr="00820B60">
        <w:t>spark.sql.shuffle.partitions</w:t>
      </w:r>
      <w:r w:rsidRPr="00820B60">
        <w:t>（</w:t>
      </w:r>
      <w:r w:rsidRPr="00820B60">
        <w:t>SQLContext.setConf()</w:t>
      </w:r>
      <w:r w:rsidRPr="00820B60">
        <w:t>）</w:t>
      </w:r>
    </w:p>
    <w:p w:rsidR="00820B60" w:rsidRPr="00820B60" w:rsidRDefault="00820B60" w:rsidP="00820B60">
      <w:r w:rsidRPr="00820B60">
        <w:t>2</w:t>
      </w:r>
      <w:r w:rsidRPr="00820B60">
        <w:t>、在</w:t>
      </w:r>
      <w:r w:rsidRPr="00820B60">
        <w:t>Hive</w:t>
      </w:r>
      <w:r w:rsidRPr="00820B60">
        <w:t>数据仓库建设过程中，合理设置数据类型，比如能设置为</w:t>
      </w:r>
      <w:r w:rsidRPr="00820B60">
        <w:t>INT</w:t>
      </w:r>
      <w:r w:rsidRPr="00820B60">
        <w:t>的，就不要设置为</w:t>
      </w:r>
      <w:r w:rsidRPr="00820B60">
        <w:t>BIGINT</w:t>
      </w:r>
      <w:r w:rsidRPr="00820B60">
        <w:t>。减少数据类型导致的不必要的内存开销。</w:t>
      </w:r>
    </w:p>
    <w:p w:rsidR="00820B60" w:rsidRPr="00820B60" w:rsidRDefault="00820B60" w:rsidP="00820B60">
      <w:r w:rsidRPr="00820B60">
        <w:t>3</w:t>
      </w:r>
      <w:r w:rsidRPr="00820B60">
        <w:t>、编写</w:t>
      </w:r>
      <w:r w:rsidRPr="00820B60">
        <w:t>SQL</w:t>
      </w:r>
      <w:r w:rsidRPr="00820B60">
        <w:t>时，尽量给出明确的列名，比如</w:t>
      </w:r>
      <w:r w:rsidRPr="00820B60">
        <w:t>select name from students</w:t>
      </w:r>
      <w:r w:rsidRPr="00820B60">
        <w:t>。不要写</w:t>
      </w:r>
      <w:r w:rsidRPr="00820B60">
        <w:t>select *</w:t>
      </w:r>
      <w:r w:rsidRPr="00820B60">
        <w:t>的方式。</w:t>
      </w:r>
    </w:p>
    <w:p w:rsidR="00820B60" w:rsidRPr="00820B60" w:rsidRDefault="00820B60" w:rsidP="00820B60">
      <w:r w:rsidRPr="00820B60">
        <w:rPr>
          <w:highlight w:val="green"/>
        </w:rPr>
        <w:t>4</w:t>
      </w:r>
      <w:r w:rsidRPr="00820B60">
        <w:rPr>
          <w:highlight w:val="green"/>
        </w:rPr>
        <w:t>、并行处理查询结果</w:t>
      </w:r>
      <w:r w:rsidRPr="00820B60">
        <w:rPr>
          <w:rFonts w:hint="eastAsia"/>
          <w:highlight w:val="green"/>
        </w:rPr>
        <w:t>：对于</w:t>
      </w:r>
      <w:r w:rsidRPr="00820B60">
        <w:rPr>
          <w:rFonts w:hint="eastAsia"/>
          <w:highlight w:val="green"/>
        </w:rPr>
        <w:t>Spark SQL</w:t>
      </w:r>
      <w:r w:rsidRPr="00820B60">
        <w:rPr>
          <w:rFonts w:hint="eastAsia"/>
          <w:highlight w:val="green"/>
        </w:rPr>
        <w:t>查询的结果，如果数据量比较大，比如超过</w:t>
      </w:r>
      <w:r w:rsidRPr="00820B60">
        <w:rPr>
          <w:rFonts w:hint="eastAsia"/>
          <w:highlight w:val="green"/>
        </w:rPr>
        <w:t>1000</w:t>
      </w:r>
      <w:r w:rsidRPr="00820B60">
        <w:rPr>
          <w:rFonts w:hint="eastAsia"/>
          <w:highlight w:val="green"/>
        </w:rPr>
        <w:t>条，那么就不要一次性</w:t>
      </w:r>
      <w:r w:rsidRPr="00820B60">
        <w:rPr>
          <w:rFonts w:hint="eastAsia"/>
          <w:highlight w:val="green"/>
        </w:rPr>
        <w:t>collect()</w:t>
      </w:r>
      <w:r w:rsidRPr="00820B60">
        <w:rPr>
          <w:rFonts w:hint="eastAsia"/>
          <w:highlight w:val="green"/>
        </w:rPr>
        <w:t>到</w:t>
      </w:r>
      <w:r w:rsidRPr="00820B60">
        <w:rPr>
          <w:rFonts w:hint="eastAsia"/>
          <w:highlight w:val="green"/>
        </w:rPr>
        <w:t>Driver</w:t>
      </w:r>
      <w:r w:rsidRPr="00820B60">
        <w:rPr>
          <w:rFonts w:hint="eastAsia"/>
          <w:highlight w:val="green"/>
        </w:rPr>
        <w:t>再处理。使用</w:t>
      </w:r>
      <w:r w:rsidRPr="00820B60">
        <w:rPr>
          <w:rFonts w:hint="eastAsia"/>
          <w:highlight w:val="green"/>
        </w:rPr>
        <w:t>foreach()</w:t>
      </w:r>
      <w:r w:rsidRPr="00820B60">
        <w:rPr>
          <w:rFonts w:hint="eastAsia"/>
          <w:highlight w:val="green"/>
        </w:rPr>
        <w:t>算子，并行处理查询结果。</w:t>
      </w:r>
    </w:p>
    <w:p w:rsidR="00820B60" w:rsidRPr="00820B60" w:rsidRDefault="00820B60" w:rsidP="00820B60">
      <w:r w:rsidRPr="00820B60">
        <w:t>5</w:t>
      </w:r>
      <w:r w:rsidRPr="00820B60">
        <w:t>、缓存表</w:t>
      </w:r>
      <w:r w:rsidRPr="00820B60">
        <w:rPr>
          <w:rFonts w:hint="eastAsia"/>
        </w:rPr>
        <w:t>：对于一条</w:t>
      </w:r>
      <w:r w:rsidRPr="00820B60">
        <w:rPr>
          <w:rFonts w:hint="eastAsia"/>
        </w:rPr>
        <w:t>SQL</w:t>
      </w:r>
      <w:r w:rsidRPr="00820B60">
        <w:rPr>
          <w:rFonts w:hint="eastAsia"/>
        </w:rPr>
        <w:t>语句中可能多次使用到的表，可以对其进行缓存，使用</w:t>
      </w:r>
      <w:r w:rsidRPr="00820B60">
        <w:rPr>
          <w:rFonts w:hint="eastAsia"/>
        </w:rPr>
        <w:t>SQLContext.cacheTable(tableName)</w:t>
      </w:r>
      <w:r w:rsidRPr="00820B60">
        <w:rPr>
          <w:rFonts w:hint="eastAsia"/>
        </w:rPr>
        <w:t>，或者</w:t>
      </w:r>
      <w:r w:rsidRPr="00820B60">
        <w:rPr>
          <w:rFonts w:hint="eastAsia"/>
        </w:rPr>
        <w:t>DataFrame.cache()</w:t>
      </w:r>
      <w:r w:rsidRPr="00820B60">
        <w:rPr>
          <w:rFonts w:hint="eastAsia"/>
        </w:rPr>
        <w:t>即可。</w:t>
      </w:r>
      <w:r w:rsidRPr="00820B60">
        <w:rPr>
          <w:rFonts w:hint="eastAsia"/>
        </w:rPr>
        <w:t>Spark SQL</w:t>
      </w:r>
      <w:r w:rsidRPr="00820B60">
        <w:rPr>
          <w:rFonts w:hint="eastAsia"/>
        </w:rPr>
        <w:t>会用内存列存储的格式进行表的缓存。然后</w:t>
      </w:r>
      <w:r w:rsidRPr="00820B60">
        <w:rPr>
          <w:rFonts w:hint="eastAsia"/>
        </w:rPr>
        <w:t>Spark SQL</w:t>
      </w:r>
      <w:r w:rsidRPr="00820B60">
        <w:rPr>
          <w:rFonts w:hint="eastAsia"/>
        </w:rPr>
        <w:t>就可以仅仅扫描需要使用的列，并且自动优化压缩，来最小化内存使用和</w:t>
      </w:r>
      <w:r w:rsidRPr="00820B60">
        <w:rPr>
          <w:rFonts w:hint="eastAsia"/>
        </w:rPr>
        <w:t>GC</w:t>
      </w:r>
      <w:r w:rsidRPr="00820B60">
        <w:rPr>
          <w:rFonts w:hint="eastAsia"/>
        </w:rPr>
        <w:t>开销。</w:t>
      </w:r>
      <w:r w:rsidRPr="00820B60">
        <w:rPr>
          <w:rFonts w:hint="eastAsia"/>
        </w:rPr>
        <w:t>SQLContext.uncacheTable(tableName)</w:t>
      </w:r>
      <w:r w:rsidRPr="00820B60">
        <w:rPr>
          <w:rFonts w:hint="eastAsia"/>
        </w:rPr>
        <w:t>可以将表从缓存中移除。用</w:t>
      </w:r>
      <w:r w:rsidRPr="00820B60">
        <w:rPr>
          <w:rFonts w:hint="eastAsia"/>
        </w:rPr>
        <w:lastRenderedPageBreak/>
        <w:t>SQLContext.setConf()</w:t>
      </w:r>
      <w:r w:rsidRPr="00820B60">
        <w:rPr>
          <w:rFonts w:hint="eastAsia"/>
        </w:rPr>
        <w:t>，设置</w:t>
      </w:r>
      <w:r w:rsidRPr="00820B60">
        <w:rPr>
          <w:rFonts w:hint="eastAsia"/>
        </w:rPr>
        <w:t>spark.sql.inMemoryColumnarStorage.batchSize</w:t>
      </w:r>
      <w:r w:rsidRPr="00820B60">
        <w:rPr>
          <w:rFonts w:hint="eastAsia"/>
        </w:rPr>
        <w:t>参数（默认</w:t>
      </w:r>
      <w:r w:rsidRPr="00820B60">
        <w:rPr>
          <w:rFonts w:hint="eastAsia"/>
        </w:rPr>
        <w:t>10000</w:t>
      </w:r>
      <w:r w:rsidRPr="00820B60">
        <w:rPr>
          <w:rFonts w:hint="eastAsia"/>
        </w:rPr>
        <w:t>），可以配置列存储的单位。</w:t>
      </w:r>
    </w:p>
    <w:p w:rsidR="00820B60" w:rsidRPr="00820B60" w:rsidRDefault="00820B60" w:rsidP="00820B60">
      <w:r w:rsidRPr="00820B60">
        <w:t>6</w:t>
      </w:r>
      <w:r w:rsidRPr="00820B60">
        <w:t>、广播</w:t>
      </w:r>
      <w:r w:rsidRPr="00820B60">
        <w:t>join</w:t>
      </w:r>
      <w:r w:rsidRPr="00820B60">
        <w:t>表</w:t>
      </w:r>
      <w:r w:rsidRPr="00820B60">
        <w:rPr>
          <w:rFonts w:hint="eastAsia"/>
        </w:rPr>
        <w:t>：</w:t>
      </w:r>
      <w:r w:rsidRPr="00820B60">
        <w:rPr>
          <w:rFonts w:hint="eastAsia"/>
        </w:rPr>
        <w:t>spark.sql.autoBroadcastJoinThreshold</w:t>
      </w:r>
      <w:r w:rsidRPr="00820B60">
        <w:rPr>
          <w:rFonts w:hint="eastAsia"/>
        </w:rPr>
        <w:t>，默认</w:t>
      </w:r>
      <w:r w:rsidRPr="00820B60">
        <w:rPr>
          <w:rFonts w:hint="eastAsia"/>
        </w:rPr>
        <w:t>10485760 (10 MB)</w:t>
      </w:r>
      <w:r w:rsidRPr="00820B60">
        <w:rPr>
          <w:rFonts w:hint="eastAsia"/>
        </w:rPr>
        <w:t>。在内存够用的情况下，可以增加其大小，概参数设置了一个表在</w:t>
      </w:r>
      <w:r w:rsidRPr="00820B60">
        <w:rPr>
          <w:rFonts w:hint="eastAsia"/>
        </w:rPr>
        <w:t>join</w:t>
      </w:r>
      <w:r w:rsidRPr="00820B60">
        <w:rPr>
          <w:rFonts w:hint="eastAsia"/>
        </w:rPr>
        <w:t>的时候，最大在多大以内，可以被广播出去优化性能。</w:t>
      </w:r>
    </w:p>
    <w:p w:rsidR="00820B60" w:rsidRPr="00820B60" w:rsidRDefault="00820B60" w:rsidP="00820B60">
      <w:r w:rsidRPr="00820B60">
        <w:t>7</w:t>
      </w:r>
      <w:r w:rsidRPr="00820B60">
        <w:t>、钨丝计划：</w:t>
      </w:r>
      <w:r w:rsidRPr="00820B60">
        <w:t>spark.sql.tungsten.enabled</w:t>
      </w:r>
      <w:r w:rsidRPr="00820B60">
        <w:t>，默认是</w:t>
      </w:r>
      <w:r w:rsidRPr="00820B60">
        <w:t>true</w:t>
      </w:r>
      <w:r w:rsidRPr="00820B60">
        <w:t>，自动管理内存。</w:t>
      </w:r>
    </w:p>
    <w:p w:rsidR="00820B60" w:rsidRDefault="00820B60" w:rsidP="00820B60">
      <w:r w:rsidRPr="00820B60">
        <w:rPr>
          <w:rFonts w:hint="eastAsia"/>
        </w:rPr>
        <w:t>最有效的，其实就是第四点、缓存表和广播</w:t>
      </w:r>
      <w:r w:rsidRPr="00820B60">
        <w:rPr>
          <w:rFonts w:hint="eastAsia"/>
        </w:rPr>
        <w:t>join</w:t>
      </w:r>
      <w:r w:rsidRPr="00820B60">
        <w:rPr>
          <w:rFonts w:hint="eastAsia"/>
        </w:rPr>
        <w:t>表，也是非常不错的！</w:t>
      </w:r>
    </w:p>
    <w:p w:rsidR="00BA3153" w:rsidRDefault="00BA3153" w:rsidP="00BA3153">
      <w:pPr>
        <w:pStyle w:val="2"/>
        <w:spacing w:before="156" w:after="156"/>
      </w:pPr>
      <w:r>
        <w:rPr>
          <w:rFonts w:hint="eastAsia"/>
        </w:rPr>
        <w:t>H</w:t>
      </w:r>
      <w:r>
        <w:t>ive On Spark</w:t>
      </w:r>
    </w:p>
    <w:p w:rsidR="00E42A0D" w:rsidRPr="00E42A0D" w:rsidRDefault="00E42A0D" w:rsidP="00E42A0D">
      <w:r w:rsidRPr="00E42A0D">
        <w:t>Hive</w:t>
      </w:r>
      <w:r w:rsidRPr="00E42A0D">
        <w:t>是目前大数据领域，事实上的</w:t>
      </w:r>
      <w:r w:rsidRPr="00E42A0D">
        <w:t>SQL</w:t>
      </w:r>
      <w:r w:rsidRPr="00E42A0D">
        <w:t>标准。其底层默认是基于</w:t>
      </w:r>
      <w:r w:rsidRPr="00E42A0D">
        <w:t>MapReduce</w:t>
      </w:r>
      <w:r w:rsidRPr="00E42A0D">
        <w:t>实现的，但是由于</w:t>
      </w:r>
      <w:r w:rsidRPr="00E42A0D">
        <w:t>MapReduce</w:t>
      </w:r>
      <w:r w:rsidRPr="00E42A0D">
        <w:t>速度实在比较慢，因此这两年，陆续出来了新的</w:t>
      </w:r>
      <w:r w:rsidRPr="00E42A0D">
        <w:t>SQL</w:t>
      </w:r>
      <w:r w:rsidRPr="00E42A0D">
        <w:t>查询引擎。包括</w:t>
      </w:r>
      <w:r w:rsidRPr="00E42A0D">
        <w:t>Spark SQL</w:t>
      </w:r>
      <w:r w:rsidRPr="00E42A0D">
        <w:t>，</w:t>
      </w:r>
      <w:r w:rsidRPr="00E42A0D">
        <w:t>Hive On Tez</w:t>
      </w:r>
      <w:r w:rsidRPr="00E42A0D">
        <w:t>，</w:t>
      </w:r>
      <w:r w:rsidRPr="00E42A0D">
        <w:t>Hive On Spark</w:t>
      </w:r>
      <w:r w:rsidRPr="00E42A0D">
        <w:t>等。</w:t>
      </w:r>
    </w:p>
    <w:p w:rsidR="00E42A0D" w:rsidRPr="00E42A0D" w:rsidRDefault="00E42A0D" w:rsidP="00E42A0D">
      <w:r w:rsidRPr="00E42A0D">
        <w:t>Spark SQL</w:t>
      </w:r>
      <w:r w:rsidRPr="00E42A0D">
        <w:t>与</w:t>
      </w:r>
      <w:r w:rsidRPr="00E42A0D">
        <w:t>Hive On Spark</w:t>
      </w:r>
      <w:r w:rsidRPr="00E42A0D">
        <w:t>是不一样的。</w:t>
      </w:r>
      <w:r w:rsidRPr="00E42A0D">
        <w:t>Spark SQL</w:t>
      </w:r>
      <w:r w:rsidRPr="00E42A0D">
        <w:t>是</w:t>
      </w:r>
      <w:r w:rsidRPr="00E42A0D">
        <w:t>Spark</w:t>
      </w:r>
      <w:r w:rsidRPr="00E42A0D">
        <w:t>自己研发出来的针对各种数据源，包括</w:t>
      </w:r>
      <w:r w:rsidRPr="00E42A0D">
        <w:t>Hive</w:t>
      </w:r>
      <w:r w:rsidRPr="00E42A0D">
        <w:t>、</w:t>
      </w:r>
      <w:r w:rsidRPr="00E42A0D">
        <w:t>JSON</w:t>
      </w:r>
      <w:r w:rsidRPr="00E42A0D">
        <w:t>、</w:t>
      </w:r>
      <w:r w:rsidRPr="00E42A0D">
        <w:t>Parquet</w:t>
      </w:r>
      <w:r w:rsidRPr="00E42A0D">
        <w:t>、</w:t>
      </w:r>
      <w:r w:rsidRPr="00E42A0D">
        <w:t>JDBC</w:t>
      </w:r>
      <w:r w:rsidRPr="00E42A0D">
        <w:t>、</w:t>
      </w:r>
      <w:r w:rsidRPr="00E42A0D">
        <w:t>RDD</w:t>
      </w:r>
      <w:r w:rsidRPr="00E42A0D">
        <w:t>等都可以执行查询的，一套基于</w:t>
      </w:r>
      <w:r w:rsidRPr="00E42A0D">
        <w:t>Spark</w:t>
      </w:r>
      <w:r w:rsidRPr="00E42A0D">
        <w:t>计算引擎的查询引擎。因此它是</w:t>
      </w:r>
      <w:r w:rsidRPr="00E42A0D">
        <w:t>Spark</w:t>
      </w:r>
      <w:r w:rsidRPr="00E42A0D">
        <w:t>的一个项目，只不过提供了针对</w:t>
      </w:r>
      <w:r w:rsidRPr="00E42A0D">
        <w:t>Hive</w:t>
      </w:r>
      <w:r w:rsidRPr="00E42A0D">
        <w:t>执行查询的工功能而已。适合在一些使用</w:t>
      </w:r>
      <w:r w:rsidRPr="00E42A0D">
        <w:t>Spark</w:t>
      </w:r>
      <w:r w:rsidRPr="00E42A0D">
        <w:t>技术栈的大数据应用类系统中使用。</w:t>
      </w:r>
    </w:p>
    <w:p w:rsidR="00E42A0D" w:rsidRPr="00E42A0D" w:rsidRDefault="00E42A0D" w:rsidP="00E42A0D">
      <w:r w:rsidRPr="00E42A0D">
        <w:rPr>
          <w:rFonts w:hint="eastAsia"/>
        </w:rPr>
        <w:t>而</w:t>
      </w:r>
      <w:r w:rsidRPr="00E42A0D">
        <w:rPr>
          <w:rFonts w:hint="eastAsia"/>
        </w:rPr>
        <w:t>Hive On Spark</w:t>
      </w:r>
      <w:r w:rsidRPr="00E42A0D">
        <w:rPr>
          <w:rFonts w:hint="eastAsia"/>
        </w:rPr>
        <w:t>，是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的一个项目，它是指，不通过</w:t>
      </w:r>
      <w:r w:rsidRPr="00E42A0D">
        <w:rPr>
          <w:rFonts w:hint="eastAsia"/>
        </w:rPr>
        <w:t>MapReduce</w:t>
      </w:r>
      <w:r w:rsidRPr="00E42A0D">
        <w:rPr>
          <w:rFonts w:hint="eastAsia"/>
        </w:rPr>
        <w:t>作为唯一的查询引擎，而是将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作为底层的查询引擎。</w:t>
      </w:r>
      <w:r w:rsidRPr="00E42A0D">
        <w:rPr>
          <w:rFonts w:hint="eastAsia"/>
        </w:rPr>
        <w:t>Hive On Spark</w:t>
      </w:r>
      <w:r w:rsidRPr="00E42A0D">
        <w:rPr>
          <w:rFonts w:hint="eastAsia"/>
        </w:rPr>
        <w:t>，只适用于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。在可预见的未来，很有可能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默认的底层引擎就从</w:t>
      </w:r>
      <w:r w:rsidRPr="00E42A0D">
        <w:rPr>
          <w:rFonts w:hint="eastAsia"/>
        </w:rPr>
        <w:t>MapReduce</w:t>
      </w:r>
      <w:r w:rsidRPr="00E42A0D">
        <w:rPr>
          <w:rFonts w:hint="eastAsia"/>
        </w:rPr>
        <w:t>切换为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了。适合于将原有的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数据仓库以及数据统计分析替换为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引擎，作为全公司通用的大数据统计分析引擎。</w:t>
      </w:r>
    </w:p>
    <w:p w:rsidR="00E42A0D" w:rsidRPr="00E42A0D" w:rsidRDefault="00E42A0D" w:rsidP="00E42A0D">
      <w:pPr>
        <w:pStyle w:val="3"/>
        <w:spacing w:before="156" w:after="156"/>
      </w:pPr>
      <w:r w:rsidRPr="00E42A0D">
        <w:t>Hive</w:t>
      </w:r>
      <w:r w:rsidRPr="00E42A0D">
        <w:t>的基本工作原理：</w:t>
      </w:r>
    </w:p>
    <w:p w:rsidR="00E42A0D" w:rsidRPr="00E42A0D" w:rsidRDefault="00E42A0D" w:rsidP="00E42A0D">
      <w:r w:rsidRPr="00E42A0D">
        <w:t>Hive QL</w:t>
      </w:r>
      <w:r w:rsidRPr="00E42A0D">
        <w:t>语句</w:t>
      </w:r>
      <w:r w:rsidRPr="00E42A0D">
        <w:t xml:space="preserve"> =&gt; </w:t>
      </w:r>
    </w:p>
    <w:p w:rsidR="00E42A0D" w:rsidRPr="00E42A0D" w:rsidRDefault="00E42A0D" w:rsidP="00E42A0D">
      <w:r w:rsidRPr="00E42A0D">
        <w:rPr>
          <w:rFonts w:hint="eastAsia"/>
        </w:rPr>
        <w:t>语法分析</w:t>
      </w:r>
      <w:r w:rsidRPr="00E42A0D">
        <w:rPr>
          <w:rFonts w:hint="eastAsia"/>
        </w:rPr>
        <w:t xml:space="preserve"> =&gt; AST =&gt; </w:t>
      </w:r>
    </w:p>
    <w:p w:rsidR="00E42A0D" w:rsidRPr="00E42A0D" w:rsidRDefault="00E42A0D" w:rsidP="00E42A0D">
      <w:r w:rsidRPr="00E42A0D">
        <w:rPr>
          <w:rFonts w:hint="eastAsia"/>
        </w:rPr>
        <w:t>生成逻辑执行计划</w:t>
      </w:r>
      <w:r w:rsidRPr="00E42A0D">
        <w:rPr>
          <w:rFonts w:hint="eastAsia"/>
        </w:rPr>
        <w:t xml:space="preserve"> =&gt; Operator Tree =&gt; </w:t>
      </w:r>
    </w:p>
    <w:p w:rsidR="00E42A0D" w:rsidRPr="00E42A0D" w:rsidRDefault="00E42A0D" w:rsidP="00E42A0D">
      <w:r w:rsidRPr="00E42A0D">
        <w:rPr>
          <w:rFonts w:hint="eastAsia"/>
        </w:rPr>
        <w:t>优化逻辑执行计划</w:t>
      </w:r>
      <w:r w:rsidRPr="00E42A0D">
        <w:rPr>
          <w:rFonts w:hint="eastAsia"/>
        </w:rPr>
        <w:t xml:space="preserve"> =&gt; Optimized Operator Tree =&gt; </w:t>
      </w:r>
    </w:p>
    <w:p w:rsidR="00E42A0D" w:rsidRPr="00E42A0D" w:rsidRDefault="00E42A0D" w:rsidP="00E42A0D">
      <w:r w:rsidRPr="00E42A0D">
        <w:rPr>
          <w:rFonts w:hint="eastAsia"/>
        </w:rPr>
        <w:t>生成物理执行计划</w:t>
      </w:r>
      <w:r w:rsidRPr="00E42A0D">
        <w:rPr>
          <w:rFonts w:hint="eastAsia"/>
        </w:rPr>
        <w:t xml:space="preserve"> =&gt; Task Tree =&gt; </w:t>
      </w:r>
    </w:p>
    <w:p w:rsidR="00E42A0D" w:rsidRPr="00E42A0D" w:rsidRDefault="00E42A0D" w:rsidP="00E42A0D">
      <w:r w:rsidRPr="00E42A0D">
        <w:rPr>
          <w:rFonts w:hint="eastAsia"/>
        </w:rPr>
        <w:t>优化物理执行计划</w:t>
      </w:r>
      <w:r w:rsidRPr="00E42A0D">
        <w:rPr>
          <w:rFonts w:hint="eastAsia"/>
        </w:rPr>
        <w:t xml:space="preserve"> =&gt; Optimized Task Tree =&gt; </w:t>
      </w:r>
    </w:p>
    <w:p w:rsidR="00E42A0D" w:rsidRPr="00E42A0D" w:rsidRDefault="00E42A0D" w:rsidP="00E42A0D">
      <w:r w:rsidRPr="00E42A0D">
        <w:rPr>
          <w:rFonts w:hint="eastAsia"/>
        </w:rPr>
        <w:t>执行优化后的</w:t>
      </w:r>
      <w:r w:rsidRPr="00E42A0D">
        <w:rPr>
          <w:rFonts w:hint="eastAsia"/>
        </w:rPr>
        <w:t>Optimized Task Tree</w:t>
      </w:r>
    </w:p>
    <w:p w:rsidR="00E42A0D" w:rsidRPr="00E42A0D" w:rsidRDefault="00E42A0D" w:rsidP="00E42A0D">
      <w:pPr>
        <w:pStyle w:val="3"/>
        <w:spacing w:before="156" w:after="156"/>
      </w:pPr>
      <w:r w:rsidRPr="00E42A0D">
        <w:t>Hive On Spark</w:t>
      </w:r>
      <w:r w:rsidRPr="00E42A0D">
        <w:t>的计算原理有如下几个要点：</w:t>
      </w:r>
    </w:p>
    <w:p w:rsidR="00E42A0D" w:rsidRPr="00E42A0D" w:rsidRDefault="00E42A0D" w:rsidP="00E42A0D">
      <w:r w:rsidRPr="00E42A0D">
        <w:t>1</w:t>
      </w:r>
      <w:r w:rsidRPr="00E42A0D">
        <w:t>、将</w:t>
      </w:r>
      <w:r w:rsidRPr="00E42A0D">
        <w:t>Hive</w:t>
      </w:r>
      <w:r w:rsidRPr="00E42A0D">
        <w:t>表作为</w:t>
      </w:r>
      <w:r w:rsidRPr="00E42A0D">
        <w:t>Spark RDD</w:t>
      </w:r>
      <w:r w:rsidRPr="00E42A0D">
        <w:t>来进行操作：这个是没有疑问的</w:t>
      </w:r>
    </w:p>
    <w:p w:rsidR="00E42A0D" w:rsidRPr="00E42A0D" w:rsidRDefault="00E42A0D" w:rsidP="00E42A0D">
      <w:r w:rsidRPr="00E42A0D">
        <w:t>2</w:t>
      </w:r>
      <w:r w:rsidRPr="00E42A0D">
        <w:t>、使用</w:t>
      </w:r>
      <w:r w:rsidRPr="00E42A0D">
        <w:t>Hive</w:t>
      </w:r>
      <w:r w:rsidRPr="00E42A0D">
        <w:t>原语</w:t>
      </w:r>
    </w:p>
    <w:p w:rsidR="00E42A0D" w:rsidRPr="00E42A0D" w:rsidRDefault="00E42A0D" w:rsidP="00E42A0D">
      <w:r w:rsidRPr="00E42A0D">
        <w:rPr>
          <w:rFonts w:hint="eastAsia"/>
        </w:rPr>
        <w:t>对于一些针对</w:t>
      </w:r>
      <w:r w:rsidRPr="00E42A0D">
        <w:rPr>
          <w:rFonts w:hint="eastAsia"/>
        </w:rPr>
        <w:t>RDD</w:t>
      </w:r>
      <w:r w:rsidRPr="00E42A0D">
        <w:rPr>
          <w:rFonts w:hint="eastAsia"/>
        </w:rPr>
        <w:t>的操作，比如</w:t>
      </w:r>
      <w:r w:rsidRPr="00E42A0D">
        <w:rPr>
          <w:rFonts w:hint="eastAsia"/>
        </w:rPr>
        <w:t>groupByKey</w:t>
      </w:r>
      <w:r w:rsidRPr="00E42A0D">
        <w:rPr>
          <w:rFonts w:hint="eastAsia"/>
        </w:rPr>
        <w:t>、</w:t>
      </w:r>
      <w:r w:rsidRPr="00E42A0D">
        <w:rPr>
          <w:rFonts w:hint="eastAsia"/>
        </w:rPr>
        <w:t>sortByKey</w:t>
      </w:r>
      <w:r w:rsidRPr="00E42A0D">
        <w:rPr>
          <w:rFonts w:hint="eastAsia"/>
        </w:rPr>
        <w:t>等。不使用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的</w:t>
      </w:r>
      <w:r w:rsidRPr="00E42A0D">
        <w:rPr>
          <w:rFonts w:hint="eastAsia"/>
        </w:rPr>
        <w:lastRenderedPageBreak/>
        <w:t>transformation</w:t>
      </w:r>
      <w:r w:rsidRPr="00E42A0D">
        <w:rPr>
          <w:rFonts w:hint="eastAsia"/>
        </w:rPr>
        <w:t>操作和原语。如果那样做的话，那么就需要重新实现一套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的原语，而且如果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增加了新功能，那么又要实现新的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原语。因此选择将</w:t>
      </w:r>
      <w:r w:rsidRPr="00E42A0D">
        <w:rPr>
          <w:rFonts w:hint="eastAsia"/>
        </w:rPr>
        <w:t>Hive</w:t>
      </w:r>
      <w:r w:rsidRPr="00E42A0D">
        <w:rPr>
          <w:rFonts w:hint="eastAsia"/>
        </w:rPr>
        <w:t>的原语包装为针对</w:t>
      </w:r>
      <w:r w:rsidRPr="00E42A0D">
        <w:rPr>
          <w:rFonts w:hint="eastAsia"/>
        </w:rPr>
        <w:t>RDD</w:t>
      </w:r>
      <w:r w:rsidRPr="00E42A0D">
        <w:rPr>
          <w:rFonts w:hint="eastAsia"/>
        </w:rPr>
        <w:t>的操作即可。</w:t>
      </w:r>
    </w:p>
    <w:p w:rsidR="00E42A0D" w:rsidRPr="00E42A0D" w:rsidRDefault="00E42A0D" w:rsidP="00E42A0D">
      <w:r w:rsidRPr="00E42A0D">
        <w:t>3</w:t>
      </w:r>
      <w:r w:rsidRPr="00E42A0D">
        <w:t>、新的物理执行计划生成机制</w:t>
      </w:r>
    </w:p>
    <w:p w:rsidR="00E42A0D" w:rsidRPr="00E42A0D" w:rsidRDefault="00E42A0D" w:rsidP="00E42A0D">
      <w:r w:rsidRPr="00E42A0D">
        <w:rPr>
          <w:rFonts w:hint="eastAsia"/>
        </w:rPr>
        <w:t>使用</w:t>
      </w:r>
      <w:r w:rsidRPr="00E42A0D">
        <w:rPr>
          <w:rFonts w:hint="eastAsia"/>
        </w:rPr>
        <w:t>SparkCompiler</w:t>
      </w:r>
      <w:r w:rsidRPr="00E42A0D">
        <w:rPr>
          <w:rFonts w:hint="eastAsia"/>
        </w:rPr>
        <w:t>将逻辑执行计划，即</w:t>
      </w:r>
      <w:r w:rsidRPr="00E42A0D">
        <w:rPr>
          <w:rFonts w:hint="eastAsia"/>
        </w:rPr>
        <w:t>Operator Tree</w:t>
      </w:r>
      <w:r w:rsidRPr="00E42A0D">
        <w:rPr>
          <w:rFonts w:hint="eastAsia"/>
        </w:rPr>
        <w:t>，转换为</w:t>
      </w:r>
      <w:r w:rsidRPr="00E42A0D">
        <w:rPr>
          <w:rFonts w:hint="eastAsia"/>
        </w:rPr>
        <w:t>Task Tree</w:t>
      </w:r>
      <w:r w:rsidRPr="00E42A0D">
        <w:rPr>
          <w:rFonts w:hint="eastAsia"/>
        </w:rPr>
        <w:t>。提交</w:t>
      </w:r>
      <w:r w:rsidRPr="00E42A0D">
        <w:rPr>
          <w:rFonts w:hint="eastAsia"/>
        </w:rPr>
        <w:t>Spark Task</w:t>
      </w:r>
      <w:r w:rsidRPr="00E42A0D">
        <w:rPr>
          <w:rFonts w:hint="eastAsia"/>
        </w:rPr>
        <w:t>给</w:t>
      </w:r>
      <w:r w:rsidRPr="00E42A0D">
        <w:rPr>
          <w:rFonts w:hint="eastAsia"/>
        </w:rPr>
        <w:t>Spark</w:t>
      </w:r>
      <w:r w:rsidRPr="00E42A0D">
        <w:rPr>
          <w:rFonts w:hint="eastAsia"/>
        </w:rPr>
        <w:t>进行执行。</w:t>
      </w:r>
      <w:r w:rsidRPr="00E42A0D">
        <w:rPr>
          <w:rFonts w:hint="eastAsia"/>
        </w:rPr>
        <w:t>SparkTask</w:t>
      </w:r>
      <w:r w:rsidRPr="00E42A0D">
        <w:rPr>
          <w:rFonts w:hint="eastAsia"/>
        </w:rPr>
        <w:t>包装了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，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包装为</w:t>
      </w:r>
      <w:r w:rsidRPr="00E42A0D">
        <w:rPr>
          <w:rFonts w:hint="eastAsia"/>
        </w:rPr>
        <w:t>SparkWork</w:t>
      </w:r>
      <w:r w:rsidRPr="00E42A0D">
        <w:rPr>
          <w:rFonts w:hint="eastAsia"/>
        </w:rPr>
        <w:t>。</w:t>
      </w:r>
      <w:r w:rsidRPr="00E42A0D">
        <w:rPr>
          <w:rFonts w:hint="eastAsia"/>
        </w:rPr>
        <w:t>SparkTask</w:t>
      </w:r>
      <w:r w:rsidRPr="00E42A0D">
        <w:rPr>
          <w:rFonts w:hint="eastAsia"/>
        </w:rPr>
        <w:t>根据</w:t>
      </w:r>
      <w:r w:rsidRPr="00E42A0D">
        <w:rPr>
          <w:rFonts w:hint="eastAsia"/>
        </w:rPr>
        <w:t>SparkWork</w:t>
      </w:r>
      <w:r w:rsidRPr="00E42A0D">
        <w:rPr>
          <w:rFonts w:hint="eastAsia"/>
        </w:rPr>
        <w:t>表示的</w:t>
      </w:r>
      <w:r w:rsidRPr="00E42A0D">
        <w:rPr>
          <w:rFonts w:hint="eastAsia"/>
        </w:rPr>
        <w:t>DAG</w:t>
      </w:r>
      <w:r w:rsidRPr="00E42A0D">
        <w:rPr>
          <w:rFonts w:hint="eastAsia"/>
        </w:rPr>
        <w:t>计算。</w:t>
      </w:r>
    </w:p>
    <w:p w:rsidR="00235C52" w:rsidRPr="00235C52" w:rsidRDefault="00235C52" w:rsidP="00235C52">
      <w:r w:rsidRPr="00235C52">
        <w:t>4</w:t>
      </w:r>
      <w:r w:rsidRPr="00235C52">
        <w:t>、</w:t>
      </w:r>
      <w:r w:rsidRPr="00235C52">
        <w:t>SparkContext</w:t>
      </w:r>
      <w:r w:rsidRPr="00235C52">
        <w:t>生命周期</w:t>
      </w:r>
    </w:p>
    <w:p w:rsidR="00235C52" w:rsidRPr="00235C52" w:rsidRDefault="00235C52" w:rsidP="00235C52">
      <w:r w:rsidRPr="00235C52">
        <w:t>Hive On Spark</w:t>
      </w:r>
      <w:r w:rsidRPr="00235C52">
        <w:t>会为每个用户的会话，比如执行一次</w:t>
      </w:r>
      <w:r w:rsidRPr="00235C52">
        <w:t>SQL</w:t>
      </w:r>
      <w:r w:rsidRPr="00235C52">
        <w:t>语句，创建一个</w:t>
      </w:r>
      <w:r w:rsidRPr="00235C52">
        <w:t>SparkContext</w:t>
      </w:r>
      <w:r w:rsidRPr="00235C52">
        <w:t>。但是</w:t>
      </w:r>
      <w:r w:rsidRPr="00235C52">
        <w:t>Spark</w:t>
      </w:r>
      <w:r w:rsidRPr="00235C52">
        <w:t>不允许在一个</w:t>
      </w:r>
      <w:r w:rsidRPr="00235C52">
        <w:t>JVM</w:t>
      </w:r>
      <w:r w:rsidRPr="00235C52">
        <w:t>内创建多个</w:t>
      </w:r>
      <w:r w:rsidRPr="00235C52">
        <w:t>SparkContext</w:t>
      </w:r>
      <w:r w:rsidRPr="00235C52">
        <w:t>。因此，需要在单独的</w:t>
      </w:r>
      <w:r w:rsidRPr="00235C52">
        <w:t>JVM</w:t>
      </w:r>
      <w:r w:rsidRPr="00235C52">
        <w:t>中启动每个会话的</w:t>
      </w:r>
      <w:r w:rsidRPr="00235C52">
        <w:t>SparkContext</w:t>
      </w:r>
      <w:r w:rsidRPr="00235C52">
        <w:t>，然后通过</w:t>
      </w:r>
      <w:r w:rsidRPr="00235C52">
        <w:t>RPC</w:t>
      </w:r>
      <w:r w:rsidRPr="00235C52">
        <w:t>与远程</w:t>
      </w:r>
      <w:r w:rsidRPr="00235C52">
        <w:t>JVM</w:t>
      </w:r>
      <w:r w:rsidRPr="00235C52">
        <w:t>中的</w:t>
      </w:r>
      <w:r w:rsidRPr="00235C52">
        <w:t>SparkContext</w:t>
      </w:r>
      <w:r w:rsidRPr="00235C52">
        <w:t>进行通信。</w:t>
      </w:r>
    </w:p>
    <w:p w:rsidR="00235C52" w:rsidRPr="00235C52" w:rsidRDefault="00235C52" w:rsidP="00235C52">
      <w:r w:rsidRPr="00235C52">
        <w:t>5</w:t>
      </w:r>
      <w:r w:rsidRPr="00235C52">
        <w:t>、本地和远程运行模式</w:t>
      </w:r>
    </w:p>
    <w:p w:rsidR="00235C52" w:rsidRPr="00235C52" w:rsidRDefault="00235C52" w:rsidP="00235C52">
      <w:r w:rsidRPr="00235C52">
        <w:t>Hive On Spark</w:t>
      </w:r>
      <w:r w:rsidRPr="00235C52">
        <w:t>提供两种运行模式，本地和远程。如果将</w:t>
      </w:r>
      <w:r w:rsidRPr="00235C52">
        <w:t>Spark Master</w:t>
      </w:r>
      <w:r w:rsidRPr="00235C52">
        <w:t>设置为</w:t>
      </w:r>
      <w:r w:rsidRPr="00235C52">
        <w:t>local</w:t>
      </w:r>
      <w:r w:rsidRPr="00235C52">
        <w:t>，比如</w:t>
      </w:r>
      <w:r w:rsidRPr="00235C52">
        <w:t>set spark.master=local</w:t>
      </w:r>
      <w:r w:rsidRPr="00235C52">
        <w:t>，那么就是本地模式，</w:t>
      </w:r>
      <w:r w:rsidRPr="00235C52">
        <w:t>SparkContext</w:t>
      </w:r>
      <w:r w:rsidRPr="00235C52">
        <w:t>与客户端运行在一个</w:t>
      </w:r>
      <w:r w:rsidRPr="00235C52">
        <w:t>JVM</w:t>
      </w:r>
      <w:r w:rsidRPr="00235C52">
        <w:t>中。否则，如果将</w:t>
      </w:r>
      <w:r w:rsidRPr="00235C52">
        <w:t>Spark Master</w:t>
      </w:r>
      <w:r w:rsidRPr="00235C52">
        <w:t>设置为</w:t>
      </w:r>
      <w:r w:rsidRPr="00235C52">
        <w:t>Master</w:t>
      </w:r>
      <w:r w:rsidRPr="00235C52">
        <w:t>的地址，那么就是远程模式，</w:t>
      </w:r>
      <w:r w:rsidRPr="00235C52">
        <w:t>SparkContext</w:t>
      </w:r>
      <w:r w:rsidRPr="00235C52">
        <w:t>会在远程的</w:t>
      </w:r>
      <w:r w:rsidRPr="00235C52">
        <w:t>JVM</w:t>
      </w:r>
      <w:r w:rsidRPr="00235C52">
        <w:t>中启动。</w:t>
      </w:r>
    </w:p>
    <w:p w:rsidR="00235C52" w:rsidRPr="00235C52" w:rsidRDefault="00235C52" w:rsidP="00235C52">
      <w:r w:rsidRPr="00235C52">
        <w:rPr>
          <w:rFonts w:hint="eastAsia"/>
        </w:rPr>
        <w:t>远程模式下，每个用户</w:t>
      </w:r>
      <w:r w:rsidRPr="00235C52">
        <w:rPr>
          <w:rFonts w:hint="eastAsia"/>
        </w:rPr>
        <w:t>Session</w:t>
      </w:r>
      <w:r w:rsidRPr="00235C52">
        <w:rPr>
          <w:rFonts w:hint="eastAsia"/>
        </w:rPr>
        <w:t>都会创建一个</w:t>
      </w:r>
      <w:r w:rsidRPr="00235C52">
        <w:rPr>
          <w:rFonts w:hint="eastAsia"/>
        </w:rPr>
        <w:t>SparkClient</w:t>
      </w:r>
      <w:r w:rsidRPr="00235C52">
        <w:rPr>
          <w:rFonts w:hint="eastAsia"/>
        </w:rPr>
        <w:t>，</w:t>
      </w:r>
      <w:r w:rsidRPr="00235C52">
        <w:rPr>
          <w:rFonts w:hint="eastAsia"/>
        </w:rPr>
        <w:t>SparkClient</w:t>
      </w:r>
      <w:r w:rsidRPr="00235C52">
        <w:rPr>
          <w:rFonts w:hint="eastAsia"/>
        </w:rPr>
        <w:t>启动</w:t>
      </w:r>
      <w:r w:rsidRPr="00235C52">
        <w:rPr>
          <w:rFonts w:hint="eastAsia"/>
        </w:rPr>
        <w:t>RemoteDriver</w:t>
      </w:r>
      <w:r w:rsidRPr="00235C52">
        <w:rPr>
          <w:rFonts w:hint="eastAsia"/>
        </w:rPr>
        <w:t>，</w:t>
      </w:r>
      <w:r w:rsidRPr="00235C52">
        <w:rPr>
          <w:rFonts w:hint="eastAsia"/>
        </w:rPr>
        <w:t>RemoteDriver</w:t>
      </w:r>
      <w:r w:rsidRPr="00235C52">
        <w:rPr>
          <w:rFonts w:hint="eastAsia"/>
        </w:rPr>
        <w:t>负责创建</w:t>
      </w:r>
      <w:r w:rsidRPr="00235C52">
        <w:rPr>
          <w:rFonts w:hint="eastAsia"/>
        </w:rPr>
        <w:t>SparkContext</w:t>
      </w:r>
      <w:r w:rsidRPr="00235C52">
        <w:rPr>
          <w:rFonts w:hint="eastAsia"/>
        </w:rPr>
        <w:t>。</w:t>
      </w:r>
    </w:p>
    <w:p w:rsidR="00BA3153" w:rsidRPr="00235C52" w:rsidRDefault="00235C52" w:rsidP="00235C52">
      <w:pPr>
        <w:pStyle w:val="3"/>
        <w:spacing w:before="156" w:after="156"/>
      </w:pPr>
      <w:r w:rsidRPr="00235C52">
        <w:t>Hive On Spark</w:t>
      </w:r>
      <w:r w:rsidRPr="00235C52">
        <w:t>做了一些优化</w:t>
      </w:r>
    </w:p>
    <w:p w:rsidR="00235C52" w:rsidRPr="00235C52" w:rsidRDefault="00235C52" w:rsidP="00235C52">
      <w:r w:rsidRPr="00235C52">
        <w:t>1</w:t>
      </w:r>
      <w:r w:rsidRPr="00235C52">
        <w:t>、</w:t>
      </w:r>
      <w:r w:rsidRPr="00235C52">
        <w:t>Map Join</w:t>
      </w:r>
    </w:p>
    <w:p w:rsidR="00235C52" w:rsidRPr="00235C52" w:rsidRDefault="00235C52" w:rsidP="00235C52">
      <w:r w:rsidRPr="00235C52">
        <w:t>Spark SQL</w:t>
      </w:r>
      <w:r w:rsidRPr="00235C52">
        <w:t>默认对</w:t>
      </w:r>
      <w:r w:rsidRPr="00235C52">
        <w:t>join</w:t>
      </w:r>
      <w:r w:rsidRPr="00235C52">
        <w:t>是支持使用</w:t>
      </w:r>
      <w:r w:rsidRPr="00235C52">
        <w:t>broadcast</w:t>
      </w:r>
      <w:r w:rsidRPr="00235C52">
        <w:t>机制将小表广播到各个节点上，以进行</w:t>
      </w:r>
      <w:r w:rsidRPr="00235C52">
        <w:t>join</w:t>
      </w:r>
      <w:r w:rsidRPr="00235C52">
        <w:t>的。但是问题是，这会给</w:t>
      </w:r>
      <w:r w:rsidRPr="00235C52">
        <w:t>Driver</w:t>
      </w:r>
      <w:r w:rsidRPr="00235C52">
        <w:t>和</w:t>
      </w:r>
      <w:r w:rsidRPr="00235C52">
        <w:t>Worker</w:t>
      </w:r>
      <w:r w:rsidRPr="00235C52">
        <w:t>带来很大的内存开销。因为广播的数据要一直保留在</w:t>
      </w:r>
      <w:r w:rsidRPr="00235C52">
        <w:t>Driver</w:t>
      </w:r>
      <w:r w:rsidRPr="00235C52">
        <w:t>内存中。所以目前采取的是，类似乎</w:t>
      </w:r>
      <w:r w:rsidRPr="00235C52">
        <w:t>MapReduce</w:t>
      </w:r>
      <w:r w:rsidRPr="00235C52">
        <w:t>的</w:t>
      </w:r>
      <w:r w:rsidRPr="00235C52">
        <w:t>Distributed Cache</w:t>
      </w:r>
      <w:r w:rsidRPr="00235C52">
        <w:t>机制，即提高</w:t>
      </w:r>
      <w:r w:rsidRPr="00235C52">
        <w:t>HDFS replica factor</w:t>
      </w:r>
      <w:r w:rsidRPr="00235C52">
        <w:t>的复制因子，以让数据在每个计算节点上都有一个备份，从而可以在本地进行数据读取。</w:t>
      </w:r>
    </w:p>
    <w:p w:rsidR="00235C52" w:rsidRPr="00235C52" w:rsidRDefault="00235C52" w:rsidP="00235C52">
      <w:r w:rsidRPr="00235C52">
        <w:t>2</w:t>
      </w:r>
      <w:r w:rsidRPr="00235C52">
        <w:t>、</w:t>
      </w:r>
      <w:r w:rsidRPr="00235C52">
        <w:t>Cache Table</w:t>
      </w:r>
    </w:p>
    <w:p w:rsidR="00235C52" w:rsidRPr="00235C52" w:rsidRDefault="00235C52" w:rsidP="00235C52">
      <w:r w:rsidRPr="00235C52">
        <w:rPr>
          <w:rFonts w:hint="eastAsia"/>
        </w:rPr>
        <w:t>对于某些需要对一张表执行多次操作的场景，</w:t>
      </w:r>
      <w:r w:rsidRPr="00235C52">
        <w:rPr>
          <w:rFonts w:hint="eastAsia"/>
        </w:rPr>
        <w:t>Hive On Spark</w:t>
      </w:r>
      <w:r w:rsidRPr="00235C52">
        <w:rPr>
          <w:rFonts w:hint="eastAsia"/>
        </w:rPr>
        <w:t>内部做了优化，即将要多次操作的表</w:t>
      </w:r>
      <w:r w:rsidRPr="00235C52">
        <w:rPr>
          <w:rFonts w:hint="eastAsia"/>
        </w:rPr>
        <w:t>cache</w:t>
      </w:r>
      <w:r w:rsidRPr="00235C52">
        <w:rPr>
          <w:rFonts w:hint="eastAsia"/>
        </w:rPr>
        <w:t>到内存中，以便于提升性能。但是这里要注意，并不是对所有的情况都会自动进行</w:t>
      </w:r>
      <w:r w:rsidRPr="00235C52">
        <w:rPr>
          <w:rFonts w:hint="eastAsia"/>
        </w:rPr>
        <w:t>cache</w:t>
      </w:r>
      <w:r w:rsidRPr="00235C52">
        <w:rPr>
          <w:rFonts w:hint="eastAsia"/>
        </w:rPr>
        <w:t>。所以说，</w:t>
      </w:r>
      <w:r w:rsidRPr="00235C52">
        <w:rPr>
          <w:rFonts w:hint="eastAsia"/>
        </w:rPr>
        <w:t>Hive On Spark</w:t>
      </w:r>
      <w:r w:rsidRPr="00235C52">
        <w:rPr>
          <w:rFonts w:hint="eastAsia"/>
        </w:rPr>
        <w:t>还有很多不完善的地方。</w:t>
      </w:r>
    </w:p>
    <w:p w:rsidR="00820B60" w:rsidRDefault="00235C52" w:rsidP="00235C52">
      <w:pPr>
        <w:pStyle w:val="3"/>
        <w:spacing w:before="156" w:after="156"/>
      </w:pPr>
      <w:r w:rsidRPr="00235C52">
        <w:rPr>
          <w:rFonts w:hint="eastAsia"/>
        </w:rPr>
        <w:t>Hive On Spark</w:t>
      </w:r>
      <w:r w:rsidRPr="00235C52">
        <w:rPr>
          <w:rFonts w:hint="eastAsia"/>
        </w:rPr>
        <w:t>环境搭建</w:t>
      </w:r>
    </w:p>
    <w:p w:rsidR="00235C52" w:rsidRPr="00235C52" w:rsidRDefault="00235C52" w:rsidP="00235C52">
      <w:r w:rsidRPr="00235C52">
        <w:t>1</w:t>
      </w:r>
      <w:r w:rsidRPr="00235C52">
        <w:t>、使用课程提供的</w:t>
      </w:r>
      <w:r w:rsidRPr="00235C52">
        <w:t>apache-hive-1.2.1-bin.tar.gz</w:t>
      </w:r>
    </w:p>
    <w:p w:rsidR="00235C52" w:rsidRPr="00235C52" w:rsidRDefault="00235C52" w:rsidP="00235C52">
      <w:r w:rsidRPr="00235C52">
        <w:t>2</w:t>
      </w:r>
      <w:r w:rsidRPr="00235C52">
        <w:t>、在</w:t>
      </w:r>
      <w:r w:rsidRPr="00235C52">
        <w:t>/usr/local</w:t>
      </w:r>
      <w:r w:rsidRPr="00235C52">
        <w:t>目录下解压缩</w:t>
      </w:r>
    </w:p>
    <w:p w:rsidR="00235C52" w:rsidRPr="00235C52" w:rsidRDefault="00235C52" w:rsidP="00235C52">
      <w:r w:rsidRPr="00235C52">
        <w:lastRenderedPageBreak/>
        <w:t>3</w:t>
      </w:r>
      <w:r w:rsidRPr="00235C52">
        <w:t>、进入</w:t>
      </w:r>
      <w:r w:rsidRPr="00235C52">
        <w:t>conf</w:t>
      </w:r>
      <w:r w:rsidRPr="00235C52">
        <w:t>目录，</w:t>
      </w:r>
      <w:r w:rsidRPr="00235C52">
        <w:t>mv hive-default.xml.template hive-site.xml</w:t>
      </w:r>
      <w:r w:rsidRPr="00235C52">
        <w:t>，修改</w:t>
      </w:r>
      <w:r w:rsidRPr="00235C52">
        <w:t>hive-site.xml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&lt;name&gt;javax.jdo.option.ConnectionURL&lt;/name&gt;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&lt;value&gt;jdbc:mysql://spark1:3306/hive_metadata_2?createDatabaseIfNotExist=true&lt;/value&gt;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&lt;name&gt;javax.jdo.option.ConnectionDriverName&lt;/name&gt;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&lt;value&gt;com.mysql.jdbc.Driver&lt;/value&gt;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&lt;name&gt;javax.jdo.option.ConnectionUserName&lt;/name&gt;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&lt;value&gt;hive&lt;/value&gt;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&lt;name&gt;javax.jdo.option.ConnectionPassword&lt;/name&gt;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&lt;value&gt;hive&lt;/value&gt;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pPr>
        <w:pStyle w:val="a3"/>
      </w:pPr>
      <w:r w:rsidRPr="00235C52">
        <w:t>&lt;property&gt;</w:t>
      </w:r>
    </w:p>
    <w:p w:rsidR="00235C52" w:rsidRPr="00235C52" w:rsidRDefault="00235C52" w:rsidP="00235C52">
      <w:pPr>
        <w:pStyle w:val="a3"/>
      </w:pPr>
      <w:r w:rsidRPr="00235C52">
        <w:t xml:space="preserve">  &lt;name&gt;hive.metastore.warehouse.dir&lt;/name&gt;</w:t>
      </w:r>
    </w:p>
    <w:p w:rsidR="00235C52" w:rsidRPr="00235C52" w:rsidRDefault="00235C52" w:rsidP="00235C52">
      <w:pPr>
        <w:pStyle w:val="a3"/>
      </w:pPr>
      <w:r w:rsidRPr="00235C52">
        <w:t xml:space="preserve">  &lt;value&gt;/user/hive/warehouse2&lt;/value&gt;</w:t>
      </w:r>
    </w:p>
    <w:p w:rsidR="00235C52" w:rsidRPr="00235C52" w:rsidRDefault="00235C52" w:rsidP="00235C52">
      <w:pPr>
        <w:pStyle w:val="a3"/>
      </w:pPr>
      <w:r w:rsidRPr="00235C52">
        <w:t>&lt;/property&gt;</w:t>
      </w:r>
    </w:p>
    <w:p w:rsidR="00235C52" w:rsidRPr="00235C52" w:rsidRDefault="00235C52" w:rsidP="00235C52">
      <w:r w:rsidRPr="00235C52">
        <w:t>4</w:t>
      </w:r>
      <w:r w:rsidRPr="00235C52">
        <w:t>、在</w:t>
      </w:r>
      <w:r w:rsidRPr="00235C52">
        <w:t>conf</w:t>
      </w:r>
      <w:r w:rsidRPr="00235C52">
        <w:t>目录下</w:t>
      </w:r>
    </w:p>
    <w:p w:rsidR="00235C52" w:rsidRPr="00235C52" w:rsidRDefault="00235C52" w:rsidP="00235C52">
      <w:pPr>
        <w:pStyle w:val="a3"/>
      </w:pPr>
      <w:r w:rsidRPr="00235C52">
        <w:t>mv hive-env.sh.template hive-env.sh</w:t>
      </w:r>
    </w:p>
    <w:p w:rsidR="00235C52" w:rsidRPr="00235C52" w:rsidRDefault="00235C52" w:rsidP="00235C52">
      <w:pPr>
        <w:pStyle w:val="a3"/>
      </w:pPr>
      <w:r w:rsidRPr="00235C52">
        <w:t>vi ./bin/hive-config.sh</w:t>
      </w:r>
    </w:p>
    <w:p w:rsidR="00235C52" w:rsidRPr="00235C52" w:rsidRDefault="00235C52" w:rsidP="00235C52">
      <w:pPr>
        <w:pStyle w:val="a3"/>
      </w:pPr>
      <w:r w:rsidRPr="00235C52">
        <w:t>export JAVA_HOME=/usr/java/latest</w:t>
      </w:r>
    </w:p>
    <w:p w:rsidR="00235C52" w:rsidRPr="00235C52" w:rsidRDefault="00235C52" w:rsidP="00235C52">
      <w:pPr>
        <w:pStyle w:val="a3"/>
      </w:pPr>
      <w:r w:rsidRPr="00235C52">
        <w:t>export HIVE_HOME=/usr/local/apache-hive-1.2.1-bin</w:t>
      </w:r>
    </w:p>
    <w:p w:rsidR="00235C52" w:rsidRPr="00235C52" w:rsidRDefault="00235C52" w:rsidP="00235C52">
      <w:pPr>
        <w:pStyle w:val="a3"/>
      </w:pPr>
      <w:r w:rsidRPr="00235C52">
        <w:t>export HADOOP_HOME=/usr/local/hadoop</w:t>
      </w:r>
    </w:p>
    <w:p w:rsidR="00235C52" w:rsidRPr="00235C52" w:rsidRDefault="00235C52" w:rsidP="00235C52">
      <w:pPr>
        <w:pStyle w:val="a3"/>
      </w:pPr>
      <w:r w:rsidRPr="00235C52">
        <w:t>5</w:t>
      </w:r>
      <w:r w:rsidRPr="00235C52">
        <w:t>、</w:t>
      </w:r>
      <w:r w:rsidRPr="00235C52">
        <w:t>cp /usr/share/java/mysql-connector-java-5.1.17.jar /usr/local/apache-hive-1.2.1-bin/lib</w:t>
      </w:r>
    </w:p>
    <w:p w:rsidR="00235C52" w:rsidRPr="00235C52" w:rsidRDefault="00235C52" w:rsidP="00235C52">
      <w:r w:rsidRPr="00235C52">
        <w:t>6</w:t>
      </w:r>
      <w:r w:rsidRPr="00235C52">
        <w:t>、</w:t>
      </w:r>
      <w:r w:rsidRPr="00235C52">
        <w:t>MySQL</w:t>
      </w:r>
    </w:p>
    <w:p w:rsidR="00235C52" w:rsidRPr="00235C52" w:rsidRDefault="00235C52" w:rsidP="00235C52">
      <w:pPr>
        <w:pStyle w:val="a3"/>
      </w:pPr>
      <w:r w:rsidRPr="00235C52">
        <w:t>create database if not exists hive_metadata_2;</w:t>
      </w:r>
    </w:p>
    <w:p w:rsidR="00235C52" w:rsidRPr="00235C52" w:rsidRDefault="00235C52" w:rsidP="00235C52">
      <w:pPr>
        <w:pStyle w:val="a3"/>
      </w:pPr>
      <w:r w:rsidRPr="00235C52">
        <w:t>grant all privileges on hive_metadata_2.* to 'hive'@'%' identified by 'hive';</w:t>
      </w:r>
    </w:p>
    <w:p w:rsidR="00235C52" w:rsidRPr="00235C52" w:rsidRDefault="00235C52" w:rsidP="00235C52">
      <w:pPr>
        <w:pStyle w:val="a3"/>
      </w:pPr>
      <w:r w:rsidRPr="00235C52">
        <w:t>grant all privileges on hive_metadata_2.* to 'hive'@'localhost' identified by 'hive';</w:t>
      </w:r>
    </w:p>
    <w:p w:rsidR="00235C52" w:rsidRPr="00235C52" w:rsidRDefault="00235C52" w:rsidP="00235C52">
      <w:pPr>
        <w:pStyle w:val="a3"/>
      </w:pPr>
      <w:r w:rsidRPr="00235C52">
        <w:t>grant all privileges on hive_metadata_2.* to 'hive'@'spark1' identified by 'hive';</w:t>
      </w:r>
    </w:p>
    <w:p w:rsidR="00235C52" w:rsidRPr="00235C52" w:rsidRDefault="00235C52" w:rsidP="00235C52">
      <w:pPr>
        <w:pStyle w:val="a3"/>
      </w:pPr>
      <w:r w:rsidRPr="00235C52">
        <w:t>flush privileges;</w:t>
      </w:r>
    </w:p>
    <w:p w:rsidR="00235C52" w:rsidRPr="00235C52" w:rsidRDefault="00235C52" w:rsidP="00235C52">
      <w:r w:rsidRPr="00235C52">
        <w:t>7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./hive</w:t>
      </w:r>
      <w:r w:rsidRPr="00235C52">
        <w:t>，报错，</w:t>
      </w:r>
      <w:r w:rsidRPr="00235C52">
        <w:t>Relative path in absolute URI: ${system:java.io.tmpdir%7D/$%7Bsystem:user.name%7D</w:t>
      </w:r>
    </w:p>
    <w:p w:rsidR="00235C52" w:rsidRPr="00235C52" w:rsidRDefault="00235C52" w:rsidP="00235C52">
      <w:r w:rsidRPr="00235C52">
        <w:rPr>
          <w:rFonts w:hint="eastAsia"/>
        </w:rPr>
        <w:t>创建文件夹：</w:t>
      </w:r>
      <w:r w:rsidRPr="00235C52">
        <w:rPr>
          <w:rFonts w:hint="eastAsia"/>
        </w:rPr>
        <w:t>/home/grid/apache-hive-1.2.1-bin</w:t>
      </w:r>
    </w:p>
    <w:p w:rsidR="00235C52" w:rsidRPr="00235C52" w:rsidRDefault="00235C52" w:rsidP="00235C52">
      <w:r w:rsidRPr="00235C52">
        <w:t>/iotmp</w:t>
      </w:r>
    </w:p>
    <w:p w:rsidR="00235C52" w:rsidRPr="00235C52" w:rsidRDefault="00235C52" w:rsidP="00235C52">
      <w:r w:rsidRPr="00235C52">
        <w:rPr>
          <w:rFonts w:hint="eastAsia"/>
        </w:rPr>
        <w:t>将</w:t>
      </w:r>
      <w:r w:rsidRPr="00235C52">
        <w:rPr>
          <w:rFonts w:hint="eastAsia"/>
        </w:rPr>
        <w:t>hive-site.xml</w:t>
      </w:r>
      <w:r w:rsidRPr="00235C52">
        <w:rPr>
          <w:rFonts w:hint="eastAsia"/>
        </w:rPr>
        <w:t>中所有的</w:t>
      </w:r>
      <w:r w:rsidRPr="00235C52">
        <w:rPr>
          <w:rFonts w:hint="eastAsia"/>
        </w:rPr>
        <w:t>${system:java.io.tmpdir}</w:t>
      </w:r>
      <w:r w:rsidRPr="00235C52">
        <w:rPr>
          <w:rFonts w:hint="eastAsia"/>
        </w:rPr>
        <w:t>改为上面的目录，这里建议用</w:t>
      </w:r>
      <w:r w:rsidRPr="00235C52">
        <w:rPr>
          <w:rFonts w:hint="eastAsia"/>
        </w:rPr>
        <w:t>WinSCP</w:t>
      </w:r>
      <w:r w:rsidRPr="00235C52">
        <w:rPr>
          <w:rFonts w:hint="eastAsia"/>
        </w:rPr>
        <w:t>将</w:t>
      </w:r>
      <w:r w:rsidRPr="00235C52">
        <w:rPr>
          <w:rFonts w:hint="eastAsia"/>
        </w:rPr>
        <w:t>hive-site.xml</w:t>
      </w:r>
      <w:r w:rsidRPr="00235C52">
        <w:rPr>
          <w:rFonts w:hint="eastAsia"/>
        </w:rPr>
        <w:t>拷贝到</w:t>
      </w:r>
      <w:r w:rsidRPr="00235C52">
        <w:rPr>
          <w:rFonts w:hint="eastAsia"/>
        </w:rPr>
        <w:t>windows</w:t>
      </w:r>
      <w:r w:rsidRPr="00235C52">
        <w:rPr>
          <w:rFonts w:hint="eastAsia"/>
        </w:rPr>
        <w:t>上来，用</w:t>
      </w:r>
      <w:r w:rsidRPr="00235C52">
        <w:rPr>
          <w:rFonts w:hint="eastAsia"/>
        </w:rPr>
        <w:t>notepad++</w:t>
      </w:r>
      <w:r w:rsidRPr="00235C52">
        <w:rPr>
          <w:rFonts w:hint="eastAsia"/>
        </w:rPr>
        <w:t>这种工具，来进行文本替换，比较方便。</w:t>
      </w:r>
    </w:p>
    <w:p w:rsidR="00235C52" w:rsidRPr="00235C52" w:rsidRDefault="00235C52" w:rsidP="00235C52">
      <w:r w:rsidRPr="00235C52">
        <w:t>8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./hive</w:t>
      </w:r>
      <w:r w:rsidRPr="00235C52">
        <w:t>，继续报错，</w:t>
      </w:r>
      <w:r w:rsidRPr="00235C52">
        <w:t xml:space="preserve">Found class jline.Terminal, but interface was </w:t>
      </w:r>
      <w:r w:rsidRPr="00235C52">
        <w:lastRenderedPageBreak/>
        <w:t>expected</w:t>
      </w:r>
    </w:p>
    <w:p w:rsidR="00235C52" w:rsidRPr="00235C52" w:rsidRDefault="00235C52" w:rsidP="00235C52">
      <w:r w:rsidRPr="00235C52">
        <w:t>cp /usr/local/apache-hive-1.2.1-bin/lib/jline-2.12.jar /usr/local/hadoop/share/hadoop/yarn/lib</w:t>
      </w:r>
    </w:p>
    <w:p w:rsidR="00235C52" w:rsidRPr="00235C52" w:rsidRDefault="00235C52" w:rsidP="00235C52">
      <w:r w:rsidRPr="00235C52">
        <w:rPr>
          <w:rFonts w:hint="eastAsia"/>
        </w:rPr>
        <w:t>将</w:t>
      </w:r>
      <w:r w:rsidRPr="00235C52">
        <w:rPr>
          <w:rFonts w:hint="eastAsia"/>
        </w:rPr>
        <w:t>hadoop</w:t>
      </w:r>
      <w:r w:rsidRPr="00235C52">
        <w:rPr>
          <w:rFonts w:hint="eastAsia"/>
        </w:rPr>
        <w:t>原来的老的</w:t>
      </w:r>
      <w:r w:rsidRPr="00235C52">
        <w:rPr>
          <w:rFonts w:hint="eastAsia"/>
        </w:rPr>
        <w:t>jline-0.9.94.jar</w:t>
      </w:r>
      <w:r w:rsidRPr="00235C52">
        <w:rPr>
          <w:rFonts w:hint="eastAsia"/>
        </w:rPr>
        <w:t>，改名或者删除</w:t>
      </w:r>
    </w:p>
    <w:p w:rsidR="00235C52" w:rsidRPr="00235C52" w:rsidRDefault="00235C52" w:rsidP="00235C52">
      <w:r w:rsidRPr="00235C52">
        <w:t>9</w:t>
      </w:r>
      <w:r w:rsidRPr="00235C52">
        <w:t>、启动</w:t>
      </w:r>
      <w:r w:rsidRPr="00235C52">
        <w:t>hive cli</w:t>
      </w:r>
      <w:r w:rsidRPr="00235C52">
        <w:t>，</w:t>
      </w:r>
      <w:r w:rsidRPr="00235C52">
        <w:t>/usr/local/apache-hive-1.2.1-bin/bin/hive</w:t>
      </w:r>
      <w:r w:rsidRPr="00235C52">
        <w:t>，成功启动</w:t>
      </w:r>
    </w:p>
    <w:p w:rsidR="00235C52" w:rsidRPr="00235C52" w:rsidRDefault="00235C52" w:rsidP="00235C52">
      <w:r w:rsidRPr="00235C52">
        <w:t>create table students(name string, age int);</w:t>
      </w:r>
    </w:p>
    <w:p w:rsidR="00235C52" w:rsidRPr="00235C52" w:rsidRDefault="00235C52" w:rsidP="00235C52">
      <w:r w:rsidRPr="00235C52">
        <w:t>load data local inpath '/usr/local/spark-study/resources/students.txt' into table students;</w:t>
      </w:r>
    </w:p>
    <w:p w:rsidR="00235C52" w:rsidRPr="00235C52" w:rsidRDefault="00235C52" w:rsidP="00235C52">
      <w:r w:rsidRPr="00235C52">
        <w:t xml:space="preserve">// </w:t>
      </w:r>
      <w:r w:rsidRPr="00235C52">
        <w:t>使用</w:t>
      </w:r>
      <w:r w:rsidRPr="00235C52">
        <w:t>Hive On Spark</w:t>
      </w:r>
      <w:r w:rsidRPr="00235C52">
        <w:t>非常简单</w:t>
      </w:r>
    </w:p>
    <w:p w:rsidR="00235C52" w:rsidRPr="00235C52" w:rsidRDefault="00235C52" w:rsidP="00235C52">
      <w:r w:rsidRPr="00235C52">
        <w:t xml:space="preserve">// </w:t>
      </w:r>
      <w:r w:rsidRPr="00235C52">
        <w:t>只要用</w:t>
      </w:r>
      <w:r w:rsidRPr="00235C52">
        <w:t>set hive.execution.engine</w:t>
      </w:r>
      <w:r w:rsidRPr="00235C52">
        <w:t>命令设置</w:t>
      </w:r>
      <w:r w:rsidRPr="00235C52">
        <w:t>Hive</w:t>
      </w:r>
      <w:r w:rsidRPr="00235C52">
        <w:t>的执行引擎为</w:t>
      </w:r>
      <w:r w:rsidRPr="00235C52">
        <w:t>spark</w:t>
      </w:r>
      <w:r w:rsidRPr="00235C52">
        <w:t>即可</w:t>
      </w:r>
    </w:p>
    <w:p w:rsidR="00235C52" w:rsidRPr="00235C52" w:rsidRDefault="00235C52" w:rsidP="00235C52">
      <w:r w:rsidRPr="00235C52">
        <w:t xml:space="preserve">// </w:t>
      </w:r>
      <w:r w:rsidRPr="00235C52">
        <w:t>默认是</w:t>
      </w:r>
      <w:r w:rsidRPr="00235C52">
        <w:t>mr</w:t>
      </w:r>
    </w:p>
    <w:p w:rsidR="00235C52" w:rsidRPr="00235C52" w:rsidRDefault="00235C52" w:rsidP="00235C52">
      <w:r w:rsidRPr="00235C52">
        <w:t>set hive.execution.engine=spark;</w:t>
      </w:r>
    </w:p>
    <w:p w:rsidR="00235C52" w:rsidRPr="00235C52" w:rsidRDefault="00235C52" w:rsidP="00235C52">
      <w:r w:rsidRPr="00235C52">
        <w:t xml:space="preserve">// </w:t>
      </w:r>
      <w:r w:rsidRPr="00235C52">
        <w:t>这里，是完全可以将其设置为</w:t>
      </w:r>
      <w:r w:rsidRPr="00235C52">
        <w:t>Spark Master</w:t>
      </w:r>
      <w:r w:rsidRPr="00235C52">
        <w:t>的</w:t>
      </w:r>
      <w:r w:rsidRPr="00235C52">
        <w:t>URL</w:t>
      </w:r>
      <w:r w:rsidRPr="00235C52">
        <w:t>地址的</w:t>
      </w:r>
    </w:p>
    <w:p w:rsidR="00235C52" w:rsidRPr="00235C52" w:rsidRDefault="007C2A7C" w:rsidP="00235C52">
      <w:r>
        <w:t>set spark.master=spark:/</w:t>
      </w:r>
      <w:r w:rsidRPr="007C2A7C">
        <w:t>/10.105.49.251/</w:t>
      </w:r>
      <w:r w:rsidR="00235C52" w:rsidRPr="00235C52">
        <w:t>:7077</w:t>
      </w:r>
    </w:p>
    <w:p w:rsidR="00235C52" w:rsidRPr="00235C52" w:rsidRDefault="00235C52" w:rsidP="00235C52">
      <w:r w:rsidRPr="00235C52">
        <w:t>select * from students;</w:t>
      </w:r>
    </w:p>
    <w:p w:rsidR="00235C52" w:rsidRDefault="00816065" w:rsidP="00816065">
      <w:pPr>
        <w:pStyle w:val="1"/>
      </w:pPr>
      <w:r>
        <w:rPr>
          <w:rFonts w:hint="eastAsia"/>
        </w:rPr>
        <w:t>Spark Streaming</w:t>
      </w:r>
    </w:p>
    <w:p w:rsidR="00896AEC" w:rsidRPr="00896AEC" w:rsidRDefault="00896AEC" w:rsidP="00896AEC">
      <w:r w:rsidRPr="00896AEC">
        <w:t>Spark Streaming</w:t>
      </w:r>
      <w:r w:rsidRPr="00896AEC">
        <w:t>，其实就是一种</w:t>
      </w:r>
      <w:r w:rsidRPr="00896AEC">
        <w:t>Spark</w:t>
      </w:r>
      <w:r w:rsidRPr="00896AEC">
        <w:t>提供的，对于大数据，进行实时计算的一种框架。它的底层，其实，也是基于我们之前讲解的</w:t>
      </w:r>
      <w:r w:rsidRPr="00896AEC">
        <w:t>Spark Core</w:t>
      </w:r>
      <w:r w:rsidRPr="00896AEC">
        <w:t>的。基本的计算模型，还是基于内存的大数据实时计算模型。而且，它的底层的组件或者叫做概念，其实还是最核心的</w:t>
      </w:r>
      <w:r w:rsidRPr="00896AEC">
        <w:t>RDD</w:t>
      </w:r>
      <w:r w:rsidRPr="00896AEC">
        <w:t>。</w:t>
      </w:r>
    </w:p>
    <w:p w:rsidR="00896AEC" w:rsidRPr="00896AEC" w:rsidRDefault="00896AEC" w:rsidP="00896AEC">
      <w:r w:rsidRPr="00896AEC">
        <w:rPr>
          <w:rFonts w:hint="eastAsia"/>
        </w:rPr>
        <w:t>只不多，针对实时计算的特点，在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之上，进行了一层封装，叫做</w:t>
      </w:r>
      <w:r w:rsidRPr="00896AEC">
        <w:rPr>
          <w:rFonts w:hint="eastAsia"/>
        </w:rPr>
        <w:t>DStream</w:t>
      </w:r>
      <w:r w:rsidRPr="00896AEC">
        <w:rPr>
          <w:rFonts w:hint="eastAsia"/>
        </w:rPr>
        <w:t>。其实，学过了</w:t>
      </w:r>
      <w:r w:rsidRPr="00896AEC">
        <w:rPr>
          <w:rFonts w:hint="eastAsia"/>
        </w:rPr>
        <w:t>Spark SQL</w:t>
      </w:r>
      <w:r w:rsidRPr="00896AEC">
        <w:rPr>
          <w:rFonts w:hint="eastAsia"/>
        </w:rPr>
        <w:t>之后，你理解这种封装就容易了。之前学习</w:t>
      </w:r>
      <w:r w:rsidRPr="00896AEC">
        <w:rPr>
          <w:rFonts w:hint="eastAsia"/>
        </w:rPr>
        <w:t>Spark SQL</w:t>
      </w:r>
      <w:r w:rsidRPr="00896AEC">
        <w:rPr>
          <w:rFonts w:hint="eastAsia"/>
        </w:rPr>
        <w:t>是不是也是发现，它针对数据查询这种应用，提供了一种基于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之上的全新概念，</w:t>
      </w:r>
      <w:r w:rsidRPr="00896AEC">
        <w:rPr>
          <w:rFonts w:hint="eastAsia"/>
        </w:rPr>
        <w:t>DataFrame</w:t>
      </w:r>
      <w:r w:rsidRPr="00896AEC">
        <w:rPr>
          <w:rFonts w:hint="eastAsia"/>
        </w:rPr>
        <w:t>，但是，其底层还是基于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的。所以，</w:t>
      </w:r>
      <w:r w:rsidRPr="00896AEC">
        <w:rPr>
          <w:rFonts w:hint="eastAsia"/>
        </w:rPr>
        <w:t>RDD</w:t>
      </w:r>
      <w:r w:rsidRPr="00896AEC">
        <w:rPr>
          <w:rFonts w:hint="eastAsia"/>
        </w:rPr>
        <w:t>是整个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技术生态中的核心。要学好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在交互式查询、实时计算上的应用技术和框架，首先必须学好</w:t>
      </w:r>
      <w:r w:rsidRPr="00896AEC">
        <w:rPr>
          <w:rFonts w:hint="eastAsia"/>
        </w:rPr>
        <w:t>Spark</w:t>
      </w:r>
      <w:r w:rsidRPr="00896AEC">
        <w:rPr>
          <w:rFonts w:hint="eastAsia"/>
        </w:rPr>
        <w:t>核心编程，也就是</w:t>
      </w:r>
      <w:r w:rsidRPr="00896AEC">
        <w:rPr>
          <w:rFonts w:hint="eastAsia"/>
        </w:rPr>
        <w:t>Spark Core</w:t>
      </w:r>
      <w:r w:rsidRPr="00896AEC">
        <w:rPr>
          <w:rFonts w:hint="eastAsia"/>
        </w:rPr>
        <w:t>。</w:t>
      </w:r>
    </w:p>
    <w:p w:rsidR="00F74A92" w:rsidRPr="00F74A92" w:rsidRDefault="00F74A92" w:rsidP="00F74A92">
      <w:r w:rsidRPr="00F74A92">
        <w:t>Spark Streaming</w:t>
      </w:r>
      <w:r w:rsidRPr="00F74A92">
        <w:t>是</w:t>
      </w:r>
      <w:r w:rsidRPr="00F74A92">
        <w:t>Spark Core API</w:t>
      </w:r>
      <w:r w:rsidRPr="00F74A92">
        <w:t>的一种扩展，它可以用于进行大规模、高吞吐量、容错的实时数据流的处理。它支持从很多种数据源中读取数据，比如</w:t>
      </w:r>
      <w:r w:rsidRPr="00F74A92">
        <w:t>Kafka</w:t>
      </w:r>
      <w:r w:rsidRPr="00F74A92">
        <w:t>、</w:t>
      </w:r>
      <w:r w:rsidRPr="00F74A92">
        <w:t>Flume</w:t>
      </w:r>
      <w:r w:rsidRPr="00F74A92">
        <w:t>、</w:t>
      </w:r>
      <w:r w:rsidRPr="00F74A92">
        <w:t>Twitter</w:t>
      </w:r>
      <w:r w:rsidRPr="00F74A92">
        <w:t>、</w:t>
      </w:r>
      <w:r w:rsidRPr="00F74A92">
        <w:t>ZeroMQ</w:t>
      </w:r>
      <w:r w:rsidRPr="00F74A92">
        <w:t>、</w:t>
      </w:r>
      <w:r w:rsidRPr="00F74A92">
        <w:t>Kinesis</w:t>
      </w:r>
      <w:r w:rsidRPr="00F74A92">
        <w:t>或者是</w:t>
      </w:r>
      <w:r w:rsidRPr="00F74A92">
        <w:t>TCP Socket</w:t>
      </w:r>
      <w:r w:rsidRPr="00F74A92">
        <w:t>。并且能够使用类似高阶函数的复杂算法来进行数据处理，比如</w:t>
      </w:r>
      <w:r w:rsidRPr="00F74A92">
        <w:t>map</w:t>
      </w:r>
      <w:r w:rsidRPr="00F74A92">
        <w:t>、</w:t>
      </w:r>
      <w:r w:rsidRPr="00F74A92">
        <w:t>reduce</w:t>
      </w:r>
      <w:r w:rsidRPr="00F74A92">
        <w:t>、</w:t>
      </w:r>
      <w:r w:rsidRPr="00F74A92">
        <w:t>join</w:t>
      </w:r>
      <w:r w:rsidRPr="00F74A92">
        <w:t>和</w:t>
      </w:r>
      <w:r w:rsidRPr="00F74A92">
        <w:t>window</w:t>
      </w:r>
      <w:r w:rsidRPr="00F74A92">
        <w:t>。处理后的数据可以被保存到文件系统、数据库、</w:t>
      </w:r>
      <w:r w:rsidRPr="00F74A92">
        <w:t>Dashboard</w:t>
      </w:r>
      <w:r w:rsidRPr="00F74A92">
        <w:t>等存储中。</w:t>
      </w:r>
    </w:p>
    <w:p w:rsidR="00896AEC" w:rsidRDefault="00F74A92" w:rsidP="00896AEC">
      <w:r w:rsidRPr="00F74A92">
        <w:rPr>
          <w:noProof/>
        </w:rPr>
        <w:lastRenderedPageBreak/>
        <w:drawing>
          <wp:inline distT="0" distB="0" distL="0" distR="0" wp14:anchorId="34239156" wp14:editId="05A27FE7">
            <wp:extent cx="5274310" cy="1677670"/>
            <wp:effectExtent l="0" t="0" r="2540" b="0"/>
            <wp:docPr id="41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74A92" w:rsidRDefault="00F74A92" w:rsidP="00F74A92">
      <w:pPr>
        <w:pStyle w:val="2"/>
        <w:spacing w:before="156" w:after="156"/>
      </w:pPr>
      <w:r>
        <w:rPr>
          <w:rFonts w:hint="eastAsia"/>
        </w:rPr>
        <w:t>基本工作原则</w:t>
      </w:r>
    </w:p>
    <w:p w:rsidR="00F74A92" w:rsidRPr="00F74A92" w:rsidRDefault="00F74A92" w:rsidP="00F74A92">
      <w:r w:rsidRPr="00F74A92">
        <w:t>Spark Streaming</w:t>
      </w:r>
      <w:r w:rsidRPr="00F74A92">
        <w:t>内部的基本工作原理如下：接收实时输入数据流，然后将数据拆分成多个</w:t>
      </w:r>
      <w:r w:rsidRPr="00F74A92">
        <w:t>batch</w:t>
      </w:r>
      <w:r w:rsidRPr="00F74A92">
        <w:t>，比如每收集</w:t>
      </w:r>
      <w:r w:rsidRPr="00F74A92">
        <w:t>1</w:t>
      </w:r>
      <w:r w:rsidRPr="00F74A92">
        <w:t>秒的数据封装为一个</w:t>
      </w:r>
      <w:r w:rsidRPr="00F74A92">
        <w:t>batch</w:t>
      </w:r>
      <w:r w:rsidRPr="00F74A92">
        <w:t>，然后将每个</w:t>
      </w:r>
      <w:r w:rsidRPr="00F74A92">
        <w:t>batch</w:t>
      </w:r>
      <w:r w:rsidRPr="00F74A92">
        <w:t>交给</w:t>
      </w:r>
      <w:r w:rsidRPr="00F74A92">
        <w:t>Spark</w:t>
      </w:r>
      <w:r w:rsidRPr="00F74A92">
        <w:t>的计算引擎进行处理，最后会生产出一个结果数据流，其中的数据，也是由一个一个的</w:t>
      </w:r>
      <w:r w:rsidRPr="00F74A92">
        <w:t>batch</w:t>
      </w:r>
      <w:r w:rsidRPr="00F74A92">
        <w:t>所组成的。</w:t>
      </w:r>
    </w:p>
    <w:p w:rsidR="00F74A92" w:rsidRDefault="00F74A92" w:rsidP="00F74A92">
      <w:r w:rsidRPr="00F74A92">
        <w:rPr>
          <w:noProof/>
        </w:rPr>
        <w:drawing>
          <wp:inline distT="0" distB="0" distL="0" distR="0" wp14:anchorId="7901B1C0" wp14:editId="1DE82AE8">
            <wp:extent cx="5274310" cy="1089025"/>
            <wp:effectExtent l="0" t="0" r="2540" b="0"/>
            <wp:docPr id="51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20D64" w:rsidRDefault="00720D64" w:rsidP="00720D64">
      <w:pPr>
        <w:pStyle w:val="2"/>
        <w:spacing w:before="156" w:after="156"/>
      </w:pPr>
      <w:r>
        <w:rPr>
          <w:rFonts w:hint="eastAsia"/>
        </w:rPr>
        <w:t>DS</w:t>
      </w:r>
      <w:r>
        <w:t>tream</w:t>
      </w:r>
    </w:p>
    <w:p w:rsidR="00720D64" w:rsidRPr="00720D64" w:rsidRDefault="00720D64" w:rsidP="00720D64">
      <w:r w:rsidRPr="00720D64">
        <w:t>Spark Streaming</w:t>
      </w:r>
      <w:r w:rsidRPr="00720D64">
        <w:t>提供了一种高级的抽象，叫做</w:t>
      </w:r>
      <w:r w:rsidRPr="00720D64">
        <w:t>DStream</w:t>
      </w:r>
      <w:r w:rsidRPr="00720D64">
        <w:t>，英文全称为</w:t>
      </w:r>
      <w:r w:rsidRPr="00720D64">
        <w:t>Discretized Stream</w:t>
      </w:r>
      <w:r w:rsidRPr="00720D64">
        <w:t>，中文翻译为</w:t>
      </w:r>
      <w:r w:rsidRPr="00720D64">
        <w:t>“</w:t>
      </w:r>
      <w:r w:rsidRPr="00720D64">
        <w:t>离散流</w:t>
      </w:r>
      <w:r w:rsidRPr="00720D64">
        <w:t>”</w:t>
      </w:r>
      <w:r w:rsidRPr="00720D64">
        <w:t>，它代表了一个持续不断的数据流。</w:t>
      </w:r>
      <w:r w:rsidRPr="00720D64">
        <w:t>DStream</w:t>
      </w:r>
      <w:r w:rsidRPr="00720D64">
        <w:t>可以通过输入数据源来创建，比如</w:t>
      </w:r>
      <w:r w:rsidRPr="00720D64">
        <w:t>Kafka</w:t>
      </w:r>
      <w:r w:rsidRPr="00720D64">
        <w:t>、</w:t>
      </w:r>
      <w:r w:rsidRPr="00720D64">
        <w:t>Flume</w:t>
      </w:r>
      <w:r w:rsidRPr="00720D64">
        <w:t>和</w:t>
      </w:r>
      <w:r w:rsidRPr="00720D64">
        <w:t>Kinesis</w:t>
      </w:r>
      <w:r w:rsidRPr="00720D64">
        <w:t>；也可以通过对其他</w:t>
      </w:r>
      <w:r w:rsidRPr="00720D64">
        <w:t>DStream</w:t>
      </w:r>
      <w:r w:rsidRPr="00720D64">
        <w:t>应用高阶函数来创建，比如</w:t>
      </w:r>
      <w:r w:rsidRPr="00720D64">
        <w:t>map</w:t>
      </w:r>
      <w:r w:rsidRPr="00720D64">
        <w:t>、</w:t>
      </w:r>
      <w:r w:rsidRPr="00720D64">
        <w:t>reduce</w:t>
      </w:r>
      <w:r w:rsidRPr="00720D64">
        <w:t>、</w:t>
      </w:r>
      <w:r w:rsidRPr="00720D64">
        <w:t>join</w:t>
      </w:r>
      <w:r w:rsidRPr="00720D64">
        <w:t>、</w:t>
      </w:r>
      <w:r w:rsidRPr="00720D64">
        <w:t>window</w:t>
      </w:r>
      <w:r w:rsidRPr="00720D64">
        <w:t>。</w:t>
      </w:r>
    </w:p>
    <w:p w:rsidR="00720D64" w:rsidRPr="00720D64" w:rsidRDefault="00720D64" w:rsidP="00720D64">
      <w:r w:rsidRPr="00720D64">
        <w:t>DStream</w:t>
      </w:r>
      <w:r w:rsidRPr="00720D64">
        <w:t>的内部，其实一系列持续不断产生的</w:t>
      </w:r>
      <w:r w:rsidRPr="00720D64">
        <w:t>RDD</w:t>
      </w:r>
      <w:r w:rsidRPr="00720D64">
        <w:t>。</w:t>
      </w:r>
      <w:r w:rsidRPr="00720D64">
        <w:t>RDD</w:t>
      </w:r>
      <w:r w:rsidRPr="00720D64">
        <w:t>是</w:t>
      </w:r>
      <w:r w:rsidRPr="00720D64">
        <w:t>Spark Core</w:t>
      </w:r>
      <w:r w:rsidRPr="00720D64">
        <w:t>的核心抽象，即，不可变的，分布式的数据集。</w:t>
      </w:r>
      <w:r w:rsidRPr="00720D64">
        <w:t>DStream</w:t>
      </w:r>
      <w:r w:rsidRPr="00720D64">
        <w:t>中的每个</w:t>
      </w:r>
      <w:r w:rsidRPr="00720D64">
        <w:t>RDD</w:t>
      </w:r>
      <w:r w:rsidRPr="00720D64">
        <w:t>都包含了一个时间段内的数据。</w:t>
      </w:r>
    </w:p>
    <w:p w:rsidR="00720D64" w:rsidRDefault="00720D64" w:rsidP="00720D64">
      <w:r w:rsidRPr="00720D64">
        <w:rPr>
          <w:noProof/>
        </w:rPr>
        <w:drawing>
          <wp:inline distT="0" distB="0" distL="0" distR="0" wp14:anchorId="7445CDFD" wp14:editId="437672C6">
            <wp:extent cx="5274310" cy="1066800"/>
            <wp:effectExtent l="0" t="0" r="2540" b="0"/>
            <wp:docPr id="61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20D64" w:rsidRPr="00720D64" w:rsidRDefault="00720D64" w:rsidP="00720D64">
      <w:r w:rsidRPr="00720D64">
        <w:rPr>
          <w:rFonts w:hint="eastAsia"/>
        </w:rPr>
        <w:t>对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应用的算子，比如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，其实在底层会被翻译为对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中每个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的操作。比如对一个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执行一个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操作，会产生一个新的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。但是，在底层，其实其原理为，对输入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中每个时间段的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，都应用一遍</w:t>
      </w:r>
      <w:r w:rsidRPr="00720D64">
        <w:rPr>
          <w:rFonts w:hint="eastAsia"/>
        </w:rPr>
        <w:t>map</w:t>
      </w:r>
      <w:r w:rsidRPr="00720D64">
        <w:rPr>
          <w:rFonts w:hint="eastAsia"/>
        </w:rPr>
        <w:t>操作，然后生成的新的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，即作为新的</w:t>
      </w:r>
      <w:r w:rsidRPr="00720D64">
        <w:rPr>
          <w:rFonts w:hint="eastAsia"/>
        </w:rPr>
        <w:t>DStream</w:t>
      </w:r>
      <w:r w:rsidRPr="00720D64">
        <w:rPr>
          <w:rFonts w:hint="eastAsia"/>
        </w:rPr>
        <w:t>中的那个时间段的一个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。底层的</w:t>
      </w:r>
      <w:r w:rsidRPr="00720D64">
        <w:rPr>
          <w:rFonts w:hint="eastAsia"/>
        </w:rPr>
        <w:t>RDD</w:t>
      </w:r>
      <w:r w:rsidRPr="00720D64">
        <w:rPr>
          <w:rFonts w:hint="eastAsia"/>
        </w:rPr>
        <w:t>的</w:t>
      </w:r>
      <w:r w:rsidRPr="00720D64">
        <w:rPr>
          <w:rFonts w:hint="eastAsia"/>
        </w:rPr>
        <w:t>transformation</w:t>
      </w:r>
      <w:r w:rsidRPr="00720D64">
        <w:rPr>
          <w:rFonts w:hint="eastAsia"/>
        </w:rPr>
        <w:t>操作，其实，还是由</w:t>
      </w:r>
      <w:r w:rsidRPr="00720D64">
        <w:rPr>
          <w:rFonts w:hint="eastAsia"/>
        </w:rPr>
        <w:t>Spark Core</w:t>
      </w:r>
      <w:r w:rsidRPr="00720D64">
        <w:rPr>
          <w:rFonts w:hint="eastAsia"/>
        </w:rPr>
        <w:t>的计</w:t>
      </w:r>
      <w:r w:rsidRPr="00720D64">
        <w:rPr>
          <w:rFonts w:hint="eastAsia"/>
        </w:rPr>
        <w:lastRenderedPageBreak/>
        <w:t>算引擎来实现的。</w:t>
      </w:r>
      <w:r w:rsidRPr="00720D64">
        <w:rPr>
          <w:rFonts w:hint="eastAsia"/>
        </w:rPr>
        <w:t>Spark Streaming</w:t>
      </w:r>
      <w:r w:rsidRPr="00720D64">
        <w:rPr>
          <w:rFonts w:hint="eastAsia"/>
        </w:rPr>
        <w:t>对</w:t>
      </w:r>
      <w:r w:rsidRPr="00720D64">
        <w:rPr>
          <w:rFonts w:hint="eastAsia"/>
        </w:rPr>
        <w:t>Spark Core</w:t>
      </w:r>
      <w:r w:rsidRPr="00720D64">
        <w:rPr>
          <w:rFonts w:hint="eastAsia"/>
        </w:rPr>
        <w:t>进行了一层封装，隐藏了细节，然后对开发人员提供了方便易用的高层次的</w:t>
      </w:r>
      <w:r w:rsidRPr="00720D64">
        <w:rPr>
          <w:rFonts w:hint="eastAsia"/>
        </w:rPr>
        <w:t>API</w:t>
      </w:r>
      <w:r w:rsidRPr="00720D64">
        <w:rPr>
          <w:rFonts w:hint="eastAsia"/>
        </w:rPr>
        <w:t>。</w:t>
      </w:r>
    </w:p>
    <w:p w:rsidR="00720D64" w:rsidRDefault="00720D64" w:rsidP="00720D64">
      <w:r w:rsidRPr="00720D64">
        <w:rPr>
          <w:noProof/>
        </w:rPr>
        <w:drawing>
          <wp:inline distT="0" distB="0" distL="0" distR="0" wp14:anchorId="42C9EF1D" wp14:editId="66FD910F">
            <wp:extent cx="5274310" cy="1583690"/>
            <wp:effectExtent l="0" t="0" r="2540" b="0"/>
            <wp:docPr id="71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Picture 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8164D" w:rsidRDefault="0018164D" w:rsidP="0018164D">
      <w:pPr>
        <w:pStyle w:val="2"/>
        <w:spacing w:before="156" w:after="156"/>
      </w:pPr>
      <w:r w:rsidRPr="0018164D">
        <w:rPr>
          <w:rFonts w:hint="eastAsia"/>
        </w:rPr>
        <w:t>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和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详解</w:t>
      </w:r>
    </w:p>
    <w:p w:rsidR="0018164D" w:rsidRPr="0018164D" w:rsidRDefault="0018164D" w:rsidP="0018164D">
      <w:r w:rsidRPr="0018164D">
        <w:rPr>
          <w:rFonts w:hint="eastAsia"/>
        </w:rPr>
        <w:t>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代表了来自数据源的输入数据流。在之前的</w:t>
      </w:r>
      <w:r w:rsidRPr="0018164D">
        <w:rPr>
          <w:rFonts w:hint="eastAsia"/>
        </w:rPr>
        <w:t>wordcount</w:t>
      </w:r>
      <w:r w:rsidRPr="0018164D">
        <w:rPr>
          <w:rFonts w:hint="eastAsia"/>
        </w:rPr>
        <w:t>例子中，</w:t>
      </w:r>
      <w:r w:rsidRPr="0018164D">
        <w:rPr>
          <w:rFonts w:hint="eastAsia"/>
        </w:rPr>
        <w:t>lines</w:t>
      </w:r>
      <w:r w:rsidRPr="0018164D">
        <w:rPr>
          <w:rFonts w:hint="eastAsia"/>
        </w:rPr>
        <w:t>就是一个输入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（</w:t>
      </w:r>
      <w:r w:rsidRPr="0018164D">
        <w:rPr>
          <w:rFonts w:hint="eastAsia"/>
        </w:rPr>
        <w:t>JavaReceiverInputDStream</w:t>
      </w:r>
      <w:r w:rsidRPr="0018164D">
        <w:rPr>
          <w:rFonts w:hint="eastAsia"/>
        </w:rPr>
        <w:t>），代表了从</w:t>
      </w:r>
      <w:r w:rsidRPr="0018164D">
        <w:rPr>
          <w:rFonts w:hint="eastAsia"/>
        </w:rPr>
        <w:t>netcat</w:t>
      </w:r>
      <w:r w:rsidRPr="0018164D">
        <w:rPr>
          <w:rFonts w:hint="eastAsia"/>
        </w:rPr>
        <w:t>（</w:t>
      </w:r>
      <w:r w:rsidRPr="0018164D">
        <w:rPr>
          <w:rFonts w:hint="eastAsia"/>
        </w:rPr>
        <w:t>nc</w:t>
      </w:r>
      <w:r w:rsidRPr="0018164D">
        <w:rPr>
          <w:rFonts w:hint="eastAsia"/>
        </w:rPr>
        <w:t>）服务接收到的数据流。除了文件数据流之外，所有的输入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都会绑定一个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对象，该对象是一个关键的组件，用来从数据源接收数据，并将其存储在</w:t>
      </w:r>
      <w:r w:rsidRPr="0018164D">
        <w:rPr>
          <w:rFonts w:hint="eastAsia"/>
        </w:rPr>
        <w:t>Spark</w:t>
      </w:r>
      <w:r w:rsidRPr="0018164D">
        <w:rPr>
          <w:rFonts w:hint="eastAsia"/>
        </w:rPr>
        <w:t>的内存中，以供后续处理。</w:t>
      </w:r>
    </w:p>
    <w:p w:rsidR="0018164D" w:rsidRPr="0018164D" w:rsidRDefault="0018164D" w:rsidP="0018164D">
      <w:r w:rsidRPr="0018164D">
        <w:t>Spark Streaming</w:t>
      </w:r>
      <w:r w:rsidRPr="0018164D">
        <w:t>提供了两种内置的数据源支持；</w:t>
      </w:r>
      <w:r w:rsidRPr="0018164D">
        <w:br/>
        <w:t>1</w:t>
      </w:r>
      <w:r w:rsidRPr="0018164D">
        <w:t>、基础数据源：</w:t>
      </w:r>
      <w:r w:rsidRPr="0018164D">
        <w:t>StreamingContext API</w:t>
      </w:r>
      <w:r w:rsidRPr="0018164D">
        <w:t>中直接提供了对这些数据源的支持，比如文件、</w:t>
      </w:r>
      <w:r w:rsidRPr="0018164D">
        <w:t>socket</w:t>
      </w:r>
      <w:r w:rsidRPr="0018164D">
        <w:t>、</w:t>
      </w:r>
      <w:r w:rsidRPr="0018164D">
        <w:t>Akka Actor</w:t>
      </w:r>
      <w:r w:rsidRPr="0018164D">
        <w:t>等。</w:t>
      </w:r>
    </w:p>
    <w:p w:rsidR="0018164D" w:rsidRPr="0018164D" w:rsidRDefault="0018164D" w:rsidP="0018164D">
      <w:r w:rsidRPr="0018164D">
        <w:t>2</w:t>
      </w:r>
      <w:r w:rsidRPr="0018164D">
        <w:t>、高级数据源：诸如</w:t>
      </w:r>
      <w:r w:rsidRPr="0018164D">
        <w:t>Kafka</w:t>
      </w:r>
      <w:r w:rsidRPr="0018164D">
        <w:t>、</w:t>
      </w:r>
      <w:r w:rsidRPr="0018164D">
        <w:t>Flume</w:t>
      </w:r>
      <w:r w:rsidRPr="0018164D">
        <w:t>、</w:t>
      </w:r>
      <w:r w:rsidRPr="0018164D">
        <w:t>Kinesis</w:t>
      </w:r>
      <w:r w:rsidRPr="0018164D">
        <w:t>、</w:t>
      </w:r>
      <w:r w:rsidRPr="0018164D">
        <w:t>Twitter</w:t>
      </w:r>
      <w:r w:rsidRPr="0018164D">
        <w:t>等数据源，通过第三方工具类提供支持。这些数据源的使用，需要引用其依赖。</w:t>
      </w:r>
    </w:p>
    <w:p w:rsidR="0018164D" w:rsidRPr="0018164D" w:rsidRDefault="0018164D" w:rsidP="0018164D">
      <w:r w:rsidRPr="0018164D">
        <w:t>3</w:t>
      </w:r>
      <w:r w:rsidRPr="0018164D">
        <w:t>、自定义数据源：我们可以自己定义数据源，来决定如何接受和存储数据。</w:t>
      </w:r>
    </w:p>
    <w:p w:rsidR="0018164D" w:rsidRPr="0018164D" w:rsidRDefault="0018164D" w:rsidP="0018164D">
      <w:r w:rsidRPr="0018164D">
        <w:rPr>
          <w:rFonts w:hint="eastAsia"/>
        </w:rPr>
        <w:t>要注意的是，如果你想要在实时计算应用中并行接收多条数据流，可以创建多个输入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。这样就会创建多个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，从而并行地接收多个数据流。但是要注意的是，一个</w:t>
      </w:r>
      <w:r w:rsidRPr="0018164D">
        <w:rPr>
          <w:rFonts w:hint="eastAsia"/>
        </w:rPr>
        <w:t>Spark Streaming Application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，是一个长时间运行的任务，因此，它会独占分配给</w:t>
      </w:r>
      <w:r w:rsidRPr="0018164D">
        <w:rPr>
          <w:rFonts w:hint="eastAsia"/>
        </w:rPr>
        <w:t>Spark Streaming Application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。从而只要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运行起来以后，这个节点上的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，就没法给其他应用使用了。</w:t>
      </w:r>
    </w:p>
    <w:p w:rsidR="0018164D" w:rsidRPr="0018164D" w:rsidRDefault="0018164D" w:rsidP="0018164D">
      <w:r w:rsidRPr="0018164D">
        <w:rPr>
          <w:rFonts w:hint="eastAsia"/>
        </w:rPr>
        <w:t>使用本地模式，运行程序时，绝对不能用</w:t>
      </w:r>
      <w:r w:rsidRPr="0018164D">
        <w:rPr>
          <w:rFonts w:hint="eastAsia"/>
        </w:rPr>
        <w:t>local</w:t>
      </w:r>
      <w:r w:rsidRPr="0018164D">
        <w:rPr>
          <w:rFonts w:hint="eastAsia"/>
        </w:rPr>
        <w:t>或者</w:t>
      </w:r>
      <w:r w:rsidRPr="0018164D">
        <w:rPr>
          <w:rFonts w:hint="eastAsia"/>
        </w:rPr>
        <w:t>local[1]</w:t>
      </w:r>
      <w:r w:rsidRPr="0018164D">
        <w:rPr>
          <w:rFonts w:hint="eastAsia"/>
        </w:rPr>
        <w:t>，因为那样的话，只会给执行输入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分配一个线程。而</w:t>
      </w:r>
      <w:r w:rsidRPr="0018164D">
        <w:rPr>
          <w:rFonts w:hint="eastAsia"/>
          <w:highlight w:val="yellow"/>
        </w:rPr>
        <w:t>Spark Streaming</w:t>
      </w:r>
      <w:r w:rsidRPr="0018164D">
        <w:rPr>
          <w:rFonts w:hint="eastAsia"/>
          <w:highlight w:val="yellow"/>
        </w:rPr>
        <w:t>底层的原理是，至少要有两条线程，一条线程用来分配给</w:t>
      </w:r>
      <w:r w:rsidRPr="0018164D">
        <w:rPr>
          <w:rFonts w:hint="eastAsia"/>
          <w:highlight w:val="yellow"/>
        </w:rPr>
        <w:t>Receiver</w:t>
      </w:r>
      <w:r w:rsidRPr="0018164D">
        <w:rPr>
          <w:rFonts w:hint="eastAsia"/>
          <w:highlight w:val="yellow"/>
        </w:rPr>
        <w:t>接收数据，一条线程用来处理接收到的数据</w:t>
      </w:r>
      <w:r w:rsidRPr="0018164D">
        <w:rPr>
          <w:rFonts w:hint="eastAsia"/>
        </w:rPr>
        <w:t>。因此必须使用</w:t>
      </w:r>
      <w:r w:rsidRPr="0018164D">
        <w:rPr>
          <w:rFonts w:hint="eastAsia"/>
        </w:rPr>
        <w:t>local[n]</w:t>
      </w:r>
      <w:r w:rsidRPr="0018164D">
        <w:rPr>
          <w:rFonts w:hint="eastAsia"/>
        </w:rPr>
        <w:t>，</w:t>
      </w:r>
      <w:r w:rsidRPr="0018164D">
        <w:rPr>
          <w:rFonts w:hint="eastAsia"/>
        </w:rPr>
        <w:t>n&gt;=2</w:t>
      </w:r>
      <w:r w:rsidRPr="0018164D">
        <w:rPr>
          <w:rFonts w:hint="eastAsia"/>
        </w:rPr>
        <w:t>的模式。</w:t>
      </w:r>
    </w:p>
    <w:p w:rsidR="0018164D" w:rsidRPr="0018164D" w:rsidRDefault="0018164D" w:rsidP="0018164D">
      <w:r w:rsidRPr="0018164D">
        <w:rPr>
          <w:rFonts w:hint="eastAsia"/>
        </w:rPr>
        <w:t>如果不设置</w:t>
      </w:r>
      <w:r w:rsidRPr="0018164D">
        <w:rPr>
          <w:rFonts w:hint="eastAsia"/>
        </w:rPr>
        <w:t>Master</w:t>
      </w:r>
      <w:r w:rsidRPr="0018164D">
        <w:rPr>
          <w:rFonts w:hint="eastAsia"/>
        </w:rPr>
        <w:t>，也就是直接将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应用提交到集群上运行，那么首先，必须要求集群节点上，有</w:t>
      </w:r>
      <w:r w:rsidRPr="0018164D">
        <w:rPr>
          <w:rFonts w:hint="eastAsia"/>
        </w:rPr>
        <w:t>&gt;1</w:t>
      </w:r>
      <w:r w:rsidRPr="0018164D">
        <w:rPr>
          <w:rFonts w:hint="eastAsia"/>
        </w:rPr>
        <w:t>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，其次，给</w:t>
      </w:r>
      <w:r w:rsidRPr="0018164D">
        <w:rPr>
          <w:rFonts w:hint="eastAsia"/>
        </w:rPr>
        <w:t>Spark Streaming</w:t>
      </w:r>
      <w:r w:rsidRPr="0018164D">
        <w:rPr>
          <w:rFonts w:hint="eastAsia"/>
        </w:rPr>
        <w:t>的</w:t>
      </w:r>
      <w:r w:rsidRPr="0018164D">
        <w:rPr>
          <w:rFonts w:hint="eastAsia"/>
          <w:highlight w:val="yellow"/>
        </w:rPr>
        <w:t>每个</w:t>
      </w:r>
      <w:r w:rsidRPr="0018164D">
        <w:rPr>
          <w:rFonts w:hint="eastAsia"/>
          <w:highlight w:val="yellow"/>
        </w:rPr>
        <w:t>executor</w:t>
      </w:r>
      <w:r w:rsidRPr="0018164D">
        <w:rPr>
          <w:rFonts w:hint="eastAsia"/>
          <w:highlight w:val="yellow"/>
        </w:rPr>
        <w:t>分配的</w:t>
      </w:r>
      <w:r w:rsidRPr="0018164D">
        <w:rPr>
          <w:rFonts w:hint="eastAsia"/>
          <w:highlight w:val="yellow"/>
        </w:rPr>
        <w:t>core</w:t>
      </w:r>
      <w:r w:rsidRPr="0018164D">
        <w:rPr>
          <w:rFonts w:hint="eastAsia"/>
          <w:highlight w:val="yellow"/>
        </w:rPr>
        <w:t>，必须</w:t>
      </w:r>
      <w:r w:rsidRPr="0018164D">
        <w:rPr>
          <w:rFonts w:hint="eastAsia"/>
          <w:highlight w:val="yellow"/>
        </w:rPr>
        <w:t>&gt;1</w:t>
      </w:r>
      <w:r w:rsidRPr="0018164D">
        <w:rPr>
          <w:rFonts w:hint="eastAsia"/>
          <w:highlight w:val="yellow"/>
        </w:rPr>
        <w:t>，</w:t>
      </w:r>
      <w:r w:rsidRPr="0018164D">
        <w:rPr>
          <w:rFonts w:hint="eastAsia"/>
        </w:rPr>
        <w:t>这样，才能保证分配到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上运行的输入</w:t>
      </w:r>
      <w:r w:rsidRPr="0018164D">
        <w:rPr>
          <w:rFonts w:hint="eastAsia"/>
        </w:rPr>
        <w:t>DStream</w:t>
      </w:r>
      <w:r w:rsidRPr="0018164D">
        <w:rPr>
          <w:rFonts w:hint="eastAsia"/>
        </w:rPr>
        <w:t>，两条线程并行，一条运行</w:t>
      </w:r>
      <w:r w:rsidRPr="0018164D">
        <w:rPr>
          <w:rFonts w:hint="eastAsia"/>
        </w:rPr>
        <w:t>Receiver</w:t>
      </w:r>
      <w:r w:rsidRPr="0018164D">
        <w:rPr>
          <w:rFonts w:hint="eastAsia"/>
        </w:rPr>
        <w:t>，接收数据；一条处理数据。否则的</w:t>
      </w:r>
      <w:r w:rsidRPr="0018164D">
        <w:rPr>
          <w:rFonts w:hint="eastAsia"/>
        </w:rPr>
        <w:lastRenderedPageBreak/>
        <w:t>话，只会接收数据，不会处理数据。</w:t>
      </w:r>
    </w:p>
    <w:p w:rsidR="0018164D" w:rsidRDefault="0018164D" w:rsidP="0018164D">
      <w:r w:rsidRPr="0018164D">
        <w:rPr>
          <w:rFonts w:hint="eastAsia"/>
        </w:rPr>
        <w:t>因此，基于此，特此声明，我们本系列课程所有的练习，都是基于</w:t>
      </w:r>
      <w:r w:rsidRPr="0018164D">
        <w:rPr>
          <w:rFonts w:hint="eastAsia"/>
        </w:rPr>
        <w:t>local[2]</w:t>
      </w:r>
      <w:r w:rsidRPr="0018164D">
        <w:rPr>
          <w:rFonts w:hint="eastAsia"/>
        </w:rPr>
        <w:t>的本地模式，因为我们的虚拟机上都只有一个</w:t>
      </w:r>
      <w:r w:rsidRPr="0018164D">
        <w:rPr>
          <w:rFonts w:hint="eastAsia"/>
        </w:rPr>
        <w:t>1</w:t>
      </w:r>
      <w:r w:rsidRPr="0018164D">
        <w:rPr>
          <w:rFonts w:hint="eastAsia"/>
        </w:rPr>
        <w:t>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。但是大家在实际企业工作中，机器肯定是不只一个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的，现在都至少</w:t>
      </w:r>
      <w:r w:rsidRPr="0018164D">
        <w:rPr>
          <w:rFonts w:hint="eastAsia"/>
        </w:rPr>
        <w:t>4</w:t>
      </w:r>
      <w:r w:rsidRPr="0018164D">
        <w:rPr>
          <w:rFonts w:hint="eastAsia"/>
        </w:rPr>
        <w:t>核了。到时记得给每个</w:t>
      </w:r>
      <w:r w:rsidRPr="0018164D">
        <w:rPr>
          <w:rFonts w:hint="eastAsia"/>
        </w:rPr>
        <w:t>executor</w:t>
      </w:r>
      <w:r w:rsidRPr="0018164D">
        <w:rPr>
          <w:rFonts w:hint="eastAsia"/>
        </w:rPr>
        <w:t>的</w:t>
      </w:r>
      <w:r w:rsidRPr="0018164D">
        <w:rPr>
          <w:rFonts w:hint="eastAsia"/>
        </w:rPr>
        <w:t>cpu core</w:t>
      </w:r>
      <w:r w:rsidRPr="0018164D">
        <w:rPr>
          <w:rFonts w:hint="eastAsia"/>
        </w:rPr>
        <w:t>，设置为超过</w:t>
      </w:r>
      <w:r w:rsidRPr="0018164D">
        <w:rPr>
          <w:rFonts w:hint="eastAsia"/>
        </w:rPr>
        <w:t>1</w:t>
      </w:r>
      <w:r w:rsidRPr="0018164D">
        <w:rPr>
          <w:rFonts w:hint="eastAsia"/>
        </w:rPr>
        <w:t>个即可。</w:t>
      </w:r>
    </w:p>
    <w:p w:rsidR="0018164D" w:rsidRPr="0018164D" w:rsidRDefault="0018164D" w:rsidP="000C5EA8">
      <w:pPr>
        <w:pStyle w:val="3"/>
        <w:spacing w:before="156" w:after="156"/>
      </w:pPr>
      <w:r w:rsidRPr="0018164D">
        <w:rPr>
          <w:rFonts w:hint="eastAsia"/>
        </w:rPr>
        <w:t>DStream</w:t>
      </w:r>
      <w:r w:rsidRPr="0018164D">
        <w:rPr>
          <w:rFonts w:hint="eastAsia"/>
        </w:rPr>
        <w:t>之基础数据源</w:t>
      </w:r>
    </w:p>
    <w:p w:rsidR="0018164D" w:rsidRPr="0018164D" w:rsidRDefault="0018164D" w:rsidP="0018164D">
      <w:r w:rsidRPr="0018164D">
        <w:t>1</w:t>
      </w:r>
      <w:r w:rsidRPr="0018164D">
        <w:t>、</w:t>
      </w:r>
      <w:r w:rsidRPr="0018164D">
        <w:t>Socket</w:t>
      </w:r>
      <w:r w:rsidRPr="0018164D">
        <w:t>：之前的</w:t>
      </w:r>
      <w:r w:rsidRPr="0018164D">
        <w:t>wordcount</w:t>
      </w:r>
      <w:r w:rsidRPr="0018164D">
        <w:t>例子，已经演示过了，</w:t>
      </w:r>
      <w:r w:rsidRPr="0018164D">
        <w:t>StreamingContext.socketTextStream()</w:t>
      </w:r>
    </w:p>
    <w:p w:rsidR="0018164D" w:rsidRPr="0018164D" w:rsidRDefault="0018164D" w:rsidP="0018164D">
      <w:r w:rsidRPr="0018164D">
        <w:t>2</w:t>
      </w:r>
      <w:r w:rsidRPr="0018164D">
        <w:t>、</w:t>
      </w:r>
      <w:r w:rsidRPr="0018164D">
        <w:t>HDFS</w:t>
      </w:r>
      <w:r w:rsidRPr="0018164D">
        <w:t>文件</w:t>
      </w:r>
    </w:p>
    <w:p w:rsidR="0018164D" w:rsidRPr="0018164D" w:rsidRDefault="0018164D" w:rsidP="0018164D">
      <w:r w:rsidRPr="0018164D">
        <w:rPr>
          <w:rFonts w:hint="eastAsia"/>
        </w:rPr>
        <w:t>基于</w:t>
      </w:r>
      <w:r w:rsidRPr="0018164D">
        <w:rPr>
          <w:rFonts w:hint="eastAsia"/>
        </w:rPr>
        <w:t>HDFS</w:t>
      </w:r>
      <w:r w:rsidRPr="0018164D">
        <w:rPr>
          <w:rFonts w:hint="eastAsia"/>
        </w:rPr>
        <w:t>文件的实时计算，其实就是，监控一个</w:t>
      </w:r>
      <w:r w:rsidRPr="0018164D">
        <w:rPr>
          <w:rFonts w:hint="eastAsia"/>
        </w:rPr>
        <w:t>HDFS</w:t>
      </w:r>
      <w:r w:rsidRPr="0018164D">
        <w:rPr>
          <w:rFonts w:hint="eastAsia"/>
        </w:rPr>
        <w:t>目录，只要其中有新文件出现，就实时处理。相当于处理实时的文件流。</w:t>
      </w:r>
    </w:p>
    <w:p w:rsidR="0018164D" w:rsidRPr="0018164D" w:rsidRDefault="0018164D" w:rsidP="00996E2A">
      <w:pPr>
        <w:pStyle w:val="a3"/>
      </w:pPr>
      <w:r w:rsidRPr="0018164D">
        <w:t>streamingContext.fileStream&lt;KeyClass, ValueClass, InputFormatClass&gt;(dataDirectory)</w:t>
      </w:r>
    </w:p>
    <w:p w:rsidR="0018164D" w:rsidRPr="0018164D" w:rsidRDefault="0018164D" w:rsidP="00996E2A">
      <w:pPr>
        <w:pStyle w:val="a3"/>
      </w:pPr>
      <w:r w:rsidRPr="0018164D">
        <w:t>streamingContext.fileStream[KeyClass, ValueClass, InputFormatClass](dataDirectory)</w:t>
      </w:r>
    </w:p>
    <w:p w:rsidR="0018164D" w:rsidRPr="0018164D" w:rsidRDefault="0018164D" w:rsidP="0018164D">
      <w:r w:rsidRPr="0018164D">
        <w:t>Spark Streaming</w:t>
      </w:r>
      <w:r w:rsidRPr="0018164D">
        <w:t>会监视指定的</w:t>
      </w:r>
      <w:r w:rsidRPr="0018164D">
        <w:t>HDFS</w:t>
      </w:r>
      <w:r w:rsidRPr="0018164D">
        <w:t>目录，并且处理出现在目录中的文件。要注意的是，所有放入</w:t>
      </w:r>
      <w:r w:rsidRPr="0018164D">
        <w:t>HDFS</w:t>
      </w:r>
      <w:r w:rsidRPr="0018164D">
        <w:t>目录中的文件，都必须有相同的格式；必须使用移动或者重命名的方式，将文件移入目录；一旦处理之后，文件的内容即使改变，也不会再处理了；</w:t>
      </w:r>
      <w:r w:rsidRPr="00996E2A">
        <w:rPr>
          <w:highlight w:val="yellow"/>
        </w:rPr>
        <w:t>基于</w:t>
      </w:r>
      <w:r w:rsidRPr="00996E2A">
        <w:rPr>
          <w:highlight w:val="yellow"/>
        </w:rPr>
        <w:t>HDFS</w:t>
      </w:r>
      <w:r w:rsidRPr="00996E2A">
        <w:rPr>
          <w:highlight w:val="yellow"/>
        </w:rPr>
        <w:t>文件的数据源是没有</w:t>
      </w:r>
      <w:r w:rsidRPr="00996E2A">
        <w:rPr>
          <w:highlight w:val="yellow"/>
        </w:rPr>
        <w:t>Receiver</w:t>
      </w:r>
      <w:r w:rsidRPr="00996E2A">
        <w:rPr>
          <w:highlight w:val="yellow"/>
        </w:rPr>
        <w:t>的，因此不会占用一个</w:t>
      </w:r>
      <w:r w:rsidRPr="00996E2A">
        <w:rPr>
          <w:highlight w:val="yellow"/>
        </w:rPr>
        <w:t>cpu core</w:t>
      </w:r>
      <w:r w:rsidRPr="00996E2A">
        <w:rPr>
          <w:highlight w:val="yellow"/>
        </w:rPr>
        <w:t>。</w:t>
      </w:r>
    </w:p>
    <w:p w:rsidR="00996E2A" w:rsidRPr="00996E2A" w:rsidRDefault="00996E2A" w:rsidP="00C35CA1">
      <w:pPr>
        <w:pStyle w:val="3"/>
        <w:spacing w:before="156" w:after="156"/>
      </w:pPr>
      <w:r w:rsidRPr="00996E2A">
        <w:rPr>
          <w:rFonts w:hint="eastAsia"/>
        </w:rPr>
        <w:t>基于</w:t>
      </w:r>
      <w:r w:rsidRPr="00996E2A">
        <w:rPr>
          <w:rFonts w:hint="eastAsia"/>
        </w:rPr>
        <w:t>Receiver</w:t>
      </w:r>
      <w:r w:rsidRPr="00996E2A">
        <w:rPr>
          <w:rFonts w:hint="eastAsia"/>
        </w:rPr>
        <w:t>的方式</w:t>
      </w:r>
    </w:p>
    <w:p w:rsidR="00D95031" w:rsidRPr="00D95031" w:rsidRDefault="00D95031" w:rsidP="00D95031">
      <w:r w:rsidRPr="00D95031">
        <w:rPr>
          <w:rFonts w:hint="eastAsia"/>
        </w:rPr>
        <w:t>这种方式使用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来获取数据。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是使用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的高层次</w:t>
      </w:r>
      <w:r w:rsidRPr="00D95031">
        <w:rPr>
          <w:rFonts w:hint="eastAsia"/>
        </w:rPr>
        <w:t>Consumer API</w:t>
      </w:r>
      <w:r w:rsidRPr="00D95031">
        <w:rPr>
          <w:rFonts w:hint="eastAsia"/>
        </w:rPr>
        <w:t>来实现的。</w:t>
      </w:r>
      <w:r w:rsidRPr="00D95031">
        <w:rPr>
          <w:rFonts w:hint="eastAsia"/>
        </w:rPr>
        <w:t>receiver</w:t>
      </w:r>
      <w:r w:rsidRPr="00D95031">
        <w:rPr>
          <w:rFonts w:hint="eastAsia"/>
        </w:rPr>
        <w:t>从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中获取的数据都是存储在</w:t>
      </w:r>
      <w:r w:rsidRPr="00D95031">
        <w:rPr>
          <w:rFonts w:hint="eastAsia"/>
        </w:rPr>
        <w:t>Spark Executor</w:t>
      </w:r>
      <w:r w:rsidRPr="00D95031">
        <w:rPr>
          <w:rFonts w:hint="eastAsia"/>
        </w:rPr>
        <w:t>的内存中的，然后</w:t>
      </w:r>
      <w:r w:rsidRPr="00D95031">
        <w:rPr>
          <w:rFonts w:hint="eastAsia"/>
        </w:rPr>
        <w:t>Spark Streaming</w:t>
      </w:r>
      <w:r w:rsidRPr="00D95031">
        <w:rPr>
          <w:rFonts w:hint="eastAsia"/>
        </w:rPr>
        <w:t>启动的</w:t>
      </w:r>
      <w:r w:rsidRPr="00D95031">
        <w:rPr>
          <w:rFonts w:hint="eastAsia"/>
        </w:rPr>
        <w:t>job</w:t>
      </w:r>
      <w:r w:rsidRPr="00D95031">
        <w:rPr>
          <w:rFonts w:hint="eastAsia"/>
        </w:rPr>
        <w:t>会去处理那些数据。</w:t>
      </w:r>
    </w:p>
    <w:p w:rsidR="00D95031" w:rsidRPr="00D95031" w:rsidRDefault="00D95031" w:rsidP="00D95031">
      <w:r w:rsidRPr="00D95031">
        <w:rPr>
          <w:rFonts w:hint="eastAsia"/>
        </w:rPr>
        <w:t>然而，在默认的配置下，这种方式可能会因为底层的失败而丢失数据。如果要启用高可靠机制，让数据零丢失，就必须启用</w:t>
      </w:r>
      <w:r w:rsidRPr="00D95031">
        <w:rPr>
          <w:rFonts w:hint="eastAsia"/>
        </w:rPr>
        <w:t>Spark Streaming</w:t>
      </w:r>
      <w:r w:rsidRPr="00D95031">
        <w:rPr>
          <w:rFonts w:hint="eastAsia"/>
        </w:rPr>
        <w:t>的预写日志机制（</w:t>
      </w:r>
      <w:r w:rsidRPr="00D95031">
        <w:rPr>
          <w:rFonts w:hint="eastAsia"/>
        </w:rPr>
        <w:t>Write Ahead Log</w:t>
      </w:r>
      <w:r w:rsidRPr="00D95031">
        <w:rPr>
          <w:rFonts w:hint="eastAsia"/>
        </w:rPr>
        <w:t>，</w:t>
      </w:r>
      <w:r w:rsidRPr="00D95031">
        <w:rPr>
          <w:rFonts w:hint="eastAsia"/>
        </w:rPr>
        <w:t>WAL</w:t>
      </w:r>
      <w:r w:rsidRPr="00D95031">
        <w:rPr>
          <w:rFonts w:hint="eastAsia"/>
        </w:rPr>
        <w:t>）。该机制会同步地将接收到的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数据写入分布式文件系统（比如</w:t>
      </w:r>
      <w:r w:rsidRPr="00D95031">
        <w:rPr>
          <w:rFonts w:hint="eastAsia"/>
        </w:rPr>
        <w:t>HDFS</w:t>
      </w:r>
      <w:r w:rsidRPr="00D95031">
        <w:rPr>
          <w:rFonts w:hint="eastAsia"/>
        </w:rPr>
        <w:t>）上的预写日志中。所以，即使底层节点出现了失败，也可以使用预写日志中的数据进行恢复。</w:t>
      </w:r>
    </w:p>
    <w:p w:rsidR="00D95031" w:rsidRPr="00D95031" w:rsidRDefault="00D95031" w:rsidP="00D95031">
      <w:pPr>
        <w:pStyle w:val="4"/>
      </w:pPr>
      <w:r w:rsidRPr="00D95031">
        <w:rPr>
          <w:rFonts w:hint="eastAsia"/>
        </w:rPr>
        <w:t>如何进行</w:t>
      </w:r>
      <w:r w:rsidRPr="00D95031">
        <w:rPr>
          <w:rFonts w:hint="eastAsia"/>
        </w:rPr>
        <w:t>Kafka</w:t>
      </w:r>
      <w:r w:rsidRPr="00D95031">
        <w:rPr>
          <w:rFonts w:hint="eastAsia"/>
        </w:rPr>
        <w:t>数据源连接</w:t>
      </w:r>
    </w:p>
    <w:p w:rsidR="00D95031" w:rsidRPr="00D95031" w:rsidRDefault="00D95031" w:rsidP="00D95031">
      <w:r w:rsidRPr="00D95031">
        <w:t>1</w:t>
      </w:r>
      <w:r w:rsidRPr="00D95031">
        <w:t>、在</w:t>
      </w:r>
      <w:r w:rsidRPr="00D95031">
        <w:t>maven</w:t>
      </w:r>
      <w:r w:rsidRPr="00D95031">
        <w:t>添加依赖</w:t>
      </w:r>
    </w:p>
    <w:p w:rsidR="00D95031" w:rsidRPr="00D95031" w:rsidRDefault="00D95031" w:rsidP="00D95031">
      <w:pPr>
        <w:pStyle w:val="a3"/>
      </w:pPr>
      <w:r w:rsidRPr="00D95031">
        <w:t>groupId = org.apache.spark</w:t>
      </w:r>
    </w:p>
    <w:p w:rsidR="00D95031" w:rsidRPr="00D95031" w:rsidRDefault="00D95031" w:rsidP="00D95031">
      <w:pPr>
        <w:pStyle w:val="a3"/>
      </w:pPr>
      <w:r w:rsidRPr="00D95031">
        <w:t>artifactId = spark-streaming-kafka_2.10</w:t>
      </w:r>
    </w:p>
    <w:p w:rsidR="00D95031" w:rsidRPr="00D95031" w:rsidRDefault="00D95031" w:rsidP="00D95031">
      <w:pPr>
        <w:pStyle w:val="a3"/>
      </w:pPr>
      <w:r w:rsidRPr="00D95031">
        <w:t>version = 1.5.1</w:t>
      </w:r>
    </w:p>
    <w:p w:rsidR="00D95031" w:rsidRPr="00D95031" w:rsidRDefault="00D95031" w:rsidP="00D95031">
      <w:r w:rsidRPr="00D95031">
        <w:t>2</w:t>
      </w:r>
      <w:r w:rsidRPr="00D95031">
        <w:t>、使用第三方工具类创建输入</w:t>
      </w:r>
      <w:r w:rsidRPr="00D95031">
        <w:t>DStream</w:t>
      </w:r>
    </w:p>
    <w:p w:rsidR="00D95031" w:rsidRPr="00D95031" w:rsidRDefault="00D95031" w:rsidP="00D95031">
      <w:pPr>
        <w:pStyle w:val="a3"/>
      </w:pPr>
      <w:r w:rsidRPr="00D95031">
        <w:t xml:space="preserve"> JavaPairReceiverInputDStream&lt;String, String&gt; kafkaStream = </w:t>
      </w:r>
    </w:p>
    <w:p w:rsidR="00D95031" w:rsidRPr="00D95031" w:rsidRDefault="00D95031" w:rsidP="00D95031">
      <w:pPr>
        <w:pStyle w:val="a3"/>
      </w:pPr>
      <w:r w:rsidRPr="00D95031">
        <w:t xml:space="preserve">     KafkaUtils.createStream(streamingContext,</w:t>
      </w:r>
    </w:p>
    <w:p w:rsidR="00D95031" w:rsidRPr="00D95031" w:rsidRDefault="00D95031" w:rsidP="00D95031">
      <w:pPr>
        <w:pStyle w:val="a3"/>
      </w:pPr>
      <w:r w:rsidRPr="00D95031">
        <w:lastRenderedPageBreak/>
        <w:t xml:space="preserve">     [ZK quorum], [consumer group id], [per-topic number of Kafka partitions to consume]);</w:t>
      </w:r>
    </w:p>
    <w:p w:rsidR="0018164D" w:rsidRDefault="00D95031" w:rsidP="00897322">
      <w:pPr>
        <w:pStyle w:val="4"/>
      </w:pPr>
      <w:r>
        <w:rPr>
          <w:rFonts w:hint="eastAsia"/>
        </w:rPr>
        <w:t>注意事项：</w:t>
      </w:r>
    </w:p>
    <w:p w:rsidR="00D95031" w:rsidRPr="00D95031" w:rsidRDefault="00D95031" w:rsidP="00D95031">
      <w:r w:rsidRPr="00D95031">
        <w:t>1</w:t>
      </w:r>
      <w:r w:rsidRPr="00D95031">
        <w:t>、</w:t>
      </w:r>
      <w:r w:rsidRPr="00D95031">
        <w:t>Kafka</w:t>
      </w:r>
      <w:r w:rsidRPr="00D95031">
        <w:t>中的</w:t>
      </w:r>
      <w:r w:rsidRPr="00D95031">
        <w:t>topic</w:t>
      </w:r>
      <w:r w:rsidRPr="00D95031">
        <w:t>的</w:t>
      </w:r>
      <w:r w:rsidRPr="00D95031">
        <w:t>partition</w:t>
      </w:r>
      <w:r w:rsidRPr="00D95031">
        <w:t>，与</w:t>
      </w:r>
      <w:r w:rsidRPr="00D95031">
        <w:t>Spark</w:t>
      </w:r>
      <w:r w:rsidRPr="00D95031">
        <w:t>中的</w:t>
      </w:r>
      <w:r w:rsidRPr="00D95031">
        <w:t>RDD</w:t>
      </w:r>
      <w:r w:rsidRPr="00D95031">
        <w:t>的</w:t>
      </w:r>
      <w:r w:rsidRPr="00D95031">
        <w:t>partition</w:t>
      </w:r>
      <w:r w:rsidRPr="00D95031">
        <w:t>是没有关系的。所以，在</w:t>
      </w:r>
      <w:r w:rsidRPr="00D95031">
        <w:t>KafkaUtils.createStream()</w:t>
      </w:r>
      <w:r w:rsidRPr="00D95031">
        <w:t>中，提高</w:t>
      </w:r>
      <w:r w:rsidRPr="00D95031">
        <w:t>partition</w:t>
      </w:r>
      <w:r w:rsidRPr="00D95031">
        <w:t>的数量，只会增加一个</w:t>
      </w:r>
      <w:r w:rsidRPr="00D95031">
        <w:t>Receiver</w:t>
      </w:r>
      <w:r w:rsidRPr="00D95031">
        <w:t>中，读取</w:t>
      </w:r>
      <w:r w:rsidRPr="00D95031">
        <w:t>partition</w:t>
      </w:r>
      <w:r w:rsidRPr="00D95031">
        <w:t>的线程的数量。不会增加</w:t>
      </w:r>
      <w:r w:rsidRPr="00D95031">
        <w:t>Spark</w:t>
      </w:r>
      <w:r w:rsidRPr="00D95031">
        <w:t>处理数据的并行度。</w:t>
      </w:r>
    </w:p>
    <w:p w:rsidR="00D95031" w:rsidRPr="00D95031" w:rsidRDefault="00D95031" w:rsidP="00D95031">
      <w:r w:rsidRPr="00D95031">
        <w:t>2</w:t>
      </w:r>
      <w:r w:rsidRPr="00D95031">
        <w:t>、可以创建多个</w:t>
      </w:r>
      <w:r w:rsidRPr="00D95031">
        <w:t>Kafka</w:t>
      </w:r>
      <w:r w:rsidRPr="00D95031">
        <w:t>输入</w:t>
      </w:r>
      <w:r w:rsidRPr="00D95031">
        <w:t>DStream</w:t>
      </w:r>
      <w:r w:rsidRPr="00D95031">
        <w:t>，使用不同的</w:t>
      </w:r>
      <w:r w:rsidRPr="00D95031">
        <w:t>consumer group</w:t>
      </w:r>
      <w:r w:rsidRPr="00D95031">
        <w:t>和</w:t>
      </w:r>
      <w:r w:rsidRPr="00D95031">
        <w:t>topic</w:t>
      </w:r>
      <w:r w:rsidRPr="00D95031">
        <w:t>，来通过多个</w:t>
      </w:r>
      <w:r w:rsidRPr="00D95031">
        <w:t>receiver</w:t>
      </w:r>
      <w:r w:rsidRPr="00D95031">
        <w:t>并行接收数据。</w:t>
      </w:r>
    </w:p>
    <w:p w:rsidR="00D95031" w:rsidRPr="00D95031" w:rsidRDefault="00D95031" w:rsidP="00D95031">
      <w:r w:rsidRPr="00D95031">
        <w:t>3</w:t>
      </w:r>
      <w:r w:rsidRPr="00D95031">
        <w:t>、如果基于容错的文件系统，比如</w:t>
      </w:r>
      <w:r w:rsidRPr="00D95031">
        <w:t>HDFS</w:t>
      </w:r>
      <w:r w:rsidRPr="00D95031">
        <w:t>，启用了预写日志机制，接收到的数据都会被复制一份到预写日志中。因此，在</w:t>
      </w:r>
      <w:r w:rsidRPr="00D95031">
        <w:t>KafkaUtils.createStream()</w:t>
      </w:r>
      <w:r w:rsidRPr="00D95031">
        <w:t>中，设置的持久化级别是</w:t>
      </w:r>
      <w:r w:rsidRPr="00D95031">
        <w:t>StorageLevel.MEMORY_AND_DISK_SER</w:t>
      </w:r>
      <w:r w:rsidRPr="00D95031">
        <w:t>。</w:t>
      </w:r>
    </w:p>
    <w:p w:rsidR="00D95031" w:rsidRDefault="00897322" w:rsidP="00897322">
      <w:pPr>
        <w:pStyle w:val="4"/>
      </w:pPr>
      <w:r>
        <w:rPr>
          <w:rFonts w:hint="eastAsia"/>
        </w:rPr>
        <w:t>K</w:t>
      </w:r>
      <w:r>
        <w:t xml:space="preserve">afka </w:t>
      </w:r>
      <w:r>
        <w:rPr>
          <w:rFonts w:hint="eastAsia"/>
        </w:rPr>
        <w:t>命令</w:t>
      </w:r>
    </w:p>
    <w:p w:rsidR="00897322" w:rsidRPr="00897322" w:rsidRDefault="00897322" w:rsidP="008F01CF">
      <w:pPr>
        <w:pStyle w:val="a3"/>
      </w:pPr>
      <w:r w:rsidRPr="00897322">
        <w:t xml:space="preserve">bin/kafka-topics.sh --zookeeper </w:t>
      </w:r>
      <w:r w:rsidR="008F01CF">
        <w:t>10.105.49.251</w:t>
      </w:r>
      <w:r w:rsidRPr="00897322">
        <w:t>:2181,</w:t>
      </w:r>
      <w:r w:rsidR="008F01CF">
        <w:t>10.105.49.252</w:t>
      </w:r>
      <w:r w:rsidRPr="00897322">
        <w:t>:2181,</w:t>
      </w:r>
      <w:r w:rsidR="008F01CF">
        <w:t>10.105.49.253</w:t>
      </w:r>
      <w:r w:rsidRPr="00897322">
        <w:t>:2181 --topic TestTopic --replication-factor 1 --partitions 1 --create</w:t>
      </w:r>
    </w:p>
    <w:p w:rsidR="00897322" w:rsidRPr="00897322" w:rsidRDefault="00897322" w:rsidP="008F01CF">
      <w:pPr>
        <w:pStyle w:val="a3"/>
      </w:pPr>
      <w:r w:rsidRPr="00897322">
        <w:t xml:space="preserve">bin/kafka-console-producer.sh --broker-list </w:t>
      </w:r>
      <w:r w:rsidR="008F01CF">
        <w:t>10.105.49.251</w:t>
      </w:r>
      <w:r w:rsidRPr="00897322">
        <w:t>:9092,</w:t>
      </w:r>
      <w:r w:rsidR="008F01CF">
        <w:t>10.105.49.252</w:t>
      </w:r>
      <w:r w:rsidRPr="00897322">
        <w:t>:9092,</w:t>
      </w:r>
      <w:r w:rsidR="008F01CF">
        <w:t>10.105.49.253</w:t>
      </w:r>
      <w:r w:rsidRPr="00897322">
        <w:t>:9092 --topic TestTopic</w:t>
      </w:r>
    </w:p>
    <w:p w:rsidR="00897322" w:rsidRPr="00897322" w:rsidRDefault="008F01CF" w:rsidP="008F01CF">
      <w:pPr>
        <w:pStyle w:val="a3"/>
      </w:pPr>
      <w:r>
        <w:t xml:space="preserve"> </w:t>
      </w:r>
    </w:p>
    <w:p w:rsidR="004B1F7C" w:rsidRPr="004B1F7C" w:rsidRDefault="004B1F7C" w:rsidP="004B1F7C">
      <w:pPr>
        <w:pStyle w:val="2"/>
        <w:spacing w:before="156" w:after="156"/>
      </w:pPr>
      <w:r w:rsidRPr="004B1F7C">
        <w:rPr>
          <w:rFonts w:hint="eastAsia"/>
        </w:rPr>
        <w:t>基于</w:t>
      </w:r>
      <w:r w:rsidRPr="004B1F7C">
        <w:rPr>
          <w:rFonts w:hint="eastAsia"/>
        </w:rPr>
        <w:t>Direct</w:t>
      </w:r>
      <w:r w:rsidRPr="004B1F7C">
        <w:rPr>
          <w:rFonts w:hint="eastAsia"/>
        </w:rPr>
        <w:t>的方式</w:t>
      </w:r>
    </w:p>
    <w:p w:rsidR="004B1F7C" w:rsidRPr="004B1F7C" w:rsidRDefault="004B1F7C" w:rsidP="004B1F7C">
      <w:r w:rsidRPr="004B1F7C">
        <w:rPr>
          <w:rFonts w:hint="eastAsia"/>
        </w:rPr>
        <w:t>这种新的不基于</w:t>
      </w:r>
      <w:r w:rsidRPr="004B1F7C">
        <w:rPr>
          <w:rFonts w:hint="eastAsia"/>
        </w:rPr>
        <w:t>Receiver</w:t>
      </w:r>
      <w:r w:rsidRPr="004B1F7C">
        <w:rPr>
          <w:rFonts w:hint="eastAsia"/>
        </w:rPr>
        <w:t>的直接方式，是在</w:t>
      </w:r>
      <w:r w:rsidRPr="004B1F7C">
        <w:rPr>
          <w:rFonts w:hint="eastAsia"/>
        </w:rPr>
        <w:t>Spark 1.3</w:t>
      </w:r>
      <w:r w:rsidRPr="004B1F7C">
        <w:rPr>
          <w:rFonts w:hint="eastAsia"/>
        </w:rPr>
        <w:t>中引入的，从而能够确保更加健壮的机制。替代掉使用</w:t>
      </w:r>
      <w:r w:rsidRPr="004B1F7C">
        <w:rPr>
          <w:rFonts w:hint="eastAsia"/>
        </w:rPr>
        <w:t>Receiver</w:t>
      </w:r>
      <w:r w:rsidRPr="004B1F7C">
        <w:rPr>
          <w:rFonts w:hint="eastAsia"/>
        </w:rPr>
        <w:t>来接收数据后，这种方式会周期性地查询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，来获得每个</w:t>
      </w:r>
      <w:r w:rsidRPr="004B1F7C">
        <w:rPr>
          <w:rFonts w:hint="eastAsia"/>
        </w:rPr>
        <w:t>topic+partition</w:t>
      </w:r>
      <w:r w:rsidRPr="004B1F7C">
        <w:rPr>
          <w:rFonts w:hint="eastAsia"/>
        </w:rPr>
        <w:t>的最新的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，从而定义每个</w:t>
      </w:r>
      <w:r w:rsidRPr="004B1F7C">
        <w:rPr>
          <w:rFonts w:hint="eastAsia"/>
        </w:rPr>
        <w:t>batch</w:t>
      </w:r>
      <w:r w:rsidRPr="004B1F7C">
        <w:rPr>
          <w:rFonts w:hint="eastAsia"/>
        </w:rPr>
        <w:t>的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的范围。当处理数据的</w:t>
      </w:r>
      <w:r w:rsidRPr="004B1F7C">
        <w:rPr>
          <w:rFonts w:hint="eastAsia"/>
        </w:rPr>
        <w:t>job</w:t>
      </w:r>
      <w:r w:rsidRPr="004B1F7C">
        <w:rPr>
          <w:rFonts w:hint="eastAsia"/>
        </w:rPr>
        <w:t>启动时，就会使用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的简单</w:t>
      </w:r>
      <w:r w:rsidRPr="004B1F7C">
        <w:rPr>
          <w:rFonts w:hint="eastAsia"/>
        </w:rPr>
        <w:t>consumer api</w:t>
      </w:r>
      <w:r w:rsidRPr="004B1F7C">
        <w:rPr>
          <w:rFonts w:hint="eastAsia"/>
        </w:rPr>
        <w:t>来获取</w:t>
      </w:r>
      <w:r w:rsidRPr="004B1F7C">
        <w:rPr>
          <w:rFonts w:hint="eastAsia"/>
        </w:rPr>
        <w:t>Kafka</w:t>
      </w:r>
      <w:r w:rsidRPr="004B1F7C">
        <w:rPr>
          <w:rFonts w:hint="eastAsia"/>
        </w:rPr>
        <w:t>指定</w:t>
      </w:r>
      <w:r w:rsidRPr="004B1F7C">
        <w:rPr>
          <w:rFonts w:hint="eastAsia"/>
        </w:rPr>
        <w:t>offset</w:t>
      </w:r>
      <w:r w:rsidRPr="004B1F7C">
        <w:rPr>
          <w:rFonts w:hint="eastAsia"/>
        </w:rPr>
        <w:t>范围的数据。</w:t>
      </w:r>
    </w:p>
    <w:p w:rsidR="004B1F7C" w:rsidRPr="004B1F7C" w:rsidRDefault="004B1F7C" w:rsidP="004B1F7C">
      <w:r w:rsidRPr="004B1F7C">
        <w:rPr>
          <w:rFonts w:hint="eastAsia"/>
        </w:rPr>
        <w:t>这种方式有如下优点：</w:t>
      </w:r>
    </w:p>
    <w:p w:rsidR="004B1F7C" w:rsidRPr="004B1F7C" w:rsidRDefault="004B1F7C" w:rsidP="004B1F7C">
      <w:r w:rsidRPr="004B1F7C">
        <w:t>1</w:t>
      </w:r>
      <w:r w:rsidRPr="004B1F7C">
        <w:t>、简化并行读取：如果要读取多个</w:t>
      </w:r>
      <w:r w:rsidRPr="004B1F7C">
        <w:t>partition</w:t>
      </w:r>
      <w:r w:rsidRPr="004B1F7C">
        <w:t>，不需要创建多个输入</w:t>
      </w:r>
      <w:r w:rsidRPr="004B1F7C">
        <w:t>DStream</w:t>
      </w:r>
      <w:r w:rsidRPr="004B1F7C">
        <w:t>然后对它们进行</w:t>
      </w:r>
      <w:r w:rsidRPr="004B1F7C">
        <w:t>union</w:t>
      </w:r>
      <w:r w:rsidRPr="004B1F7C">
        <w:t>操作。</w:t>
      </w:r>
      <w:r w:rsidRPr="004B1F7C">
        <w:t>Spark</w:t>
      </w:r>
      <w:r w:rsidRPr="004B1F7C">
        <w:t>会创建跟</w:t>
      </w:r>
      <w:r w:rsidRPr="004B1F7C">
        <w:t>Kafka partition</w:t>
      </w:r>
      <w:r w:rsidRPr="004B1F7C">
        <w:t>一样多的</w:t>
      </w:r>
      <w:r w:rsidRPr="004B1F7C">
        <w:t>RDD partition</w:t>
      </w:r>
      <w:r w:rsidRPr="004B1F7C">
        <w:t>，并且会并行从</w:t>
      </w:r>
      <w:r w:rsidRPr="004B1F7C">
        <w:t>Kafka</w:t>
      </w:r>
      <w:r w:rsidRPr="004B1F7C">
        <w:t>中读取数据。所以在</w:t>
      </w:r>
      <w:r w:rsidRPr="004B1F7C">
        <w:t>Kafka partition</w:t>
      </w:r>
      <w:r w:rsidRPr="004B1F7C">
        <w:t>和</w:t>
      </w:r>
      <w:r w:rsidRPr="004B1F7C">
        <w:t>RDD partition</w:t>
      </w:r>
      <w:r w:rsidRPr="004B1F7C">
        <w:t>之间，有一个一对一的映射关系。</w:t>
      </w:r>
    </w:p>
    <w:p w:rsidR="004B1F7C" w:rsidRPr="004B1F7C" w:rsidRDefault="004B1F7C" w:rsidP="004B1F7C">
      <w:r w:rsidRPr="004B1F7C">
        <w:t>2</w:t>
      </w:r>
      <w:r w:rsidRPr="004B1F7C">
        <w:t>、高性能：如果要保证零数据丢失，在基于</w:t>
      </w:r>
      <w:r w:rsidRPr="004B1F7C">
        <w:t>receiver</w:t>
      </w:r>
      <w:r w:rsidRPr="004B1F7C">
        <w:t>的方式中，需要开启</w:t>
      </w:r>
      <w:r w:rsidRPr="004B1F7C">
        <w:t>WAL</w:t>
      </w:r>
      <w:r w:rsidRPr="004B1F7C">
        <w:t>机制。这种方式其实效率低下，因为数据实际上被复制了两份，</w:t>
      </w:r>
      <w:r w:rsidRPr="004B1F7C">
        <w:t>Kafka</w:t>
      </w:r>
      <w:r w:rsidRPr="004B1F7C">
        <w:t>自己本身就有高可靠的机制，会对数据复制一份，而这里又会复制一份到</w:t>
      </w:r>
      <w:r w:rsidRPr="004B1F7C">
        <w:t>WAL</w:t>
      </w:r>
      <w:r w:rsidRPr="004B1F7C">
        <w:t>中。而基于</w:t>
      </w:r>
      <w:r w:rsidRPr="004B1F7C">
        <w:t>direct</w:t>
      </w:r>
      <w:r w:rsidRPr="004B1F7C">
        <w:t>的方式，不依赖</w:t>
      </w:r>
      <w:r w:rsidRPr="004B1F7C">
        <w:t>Receiver</w:t>
      </w:r>
      <w:r w:rsidRPr="004B1F7C">
        <w:t>，不需要开启</w:t>
      </w:r>
      <w:r w:rsidRPr="004B1F7C">
        <w:t>WAL</w:t>
      </w:r>
      <w:r w:rsidRPr="004B1F7C">
        <w:t>机制，只要</w:t>
      </w:r>
      <w:r w:rsidRPr="004B1F7C">
        <w:t>Kafka</w:t>
      </w:r>
      <w:r w:rsidRPr="004B1F7C">
        <w:t>中作了数据的复制，那么就可以通过</w:t>
      </w:r>
      <w:r w:rsidRPr="004B1F7C">
        <w:t>Kafka</w:t>
      </w:r>
      <w:r w:rsidRPr="004B1F7C">
        <w:t>的副本进行恢复。</w:t>
      </w:r>
    </w:p>
    <w:p w:rsidR="004B1F7C" w:rsidRPr="004B1F7C" w:rsidRDefault="004B1F7C" w:rsidP="004B1F7C">
      <w:r w:rsidRPr="004B1F7C">
        <w:t>3</w:t>
      </w:r>
      <w:r w:rsidRPr="004B1F7C">
        <w:t>、一次且仅一次的事务机制：</w:t>
      </w:r>
    </w:p>
    <w:p w:rsidR="004B1F7C" w:rsidRPr="004B1F7C" w:rsidRDefault="004B1F7C" w:rsidP="004B1F7C">
      <w:r w:rsidRPr="004B1F7C">
        <w:t xml:space="preserve">    </w:t>
      </w:r>
      <w:r w:rsidRPr="004B1F7C">
        <w:t>基于</w:t>
      </w:r>
      <w:r w:rsidRPr="004B1F7C">
        <w:t>receiver</w:t>
      </w:r>
      <w:r w:rsidRPr="004B1F7C">
        <w:t>的方式，是使用</w:t>
      </w:r>
      <w:r w:rsidRPr="004B1F7C">
        <w:t>Kafka</w:t>
      </w:r>
      <w:r w:rsidRPr="004B1F7C">
        <w:t>的高阶</w:t>
      </w:r>
      <w:r w:rsidRPr="004B1F7C">
        <w:t>API</w:t>
      </w:r>
      <w:r w:rsidRPr="004B1F7C">
        <w:t>来在</w:t>
      </w:r>
      <w:r w:rsidRPr="004B1F7C">
        <w:t>ZooKeeper</w:t>
      </w:r>
      <w:r w:rsidRPr="004B1F7C">
        <w:t>中保存消费过的</w:t>
      </w:r>
      <w:r w:rsidRPr="004B1F7C">
        <w:t>offset</w:t>
      </w:r>
      <w:r w:rsidRPr="004B1F7C">
        <w:t>的。这是消费</w:t>
      </w:r>
      <w:r w:rsidRPr="004B1F7C">
        <w:t>Kafka</w:t>
      </w:r>
      <w:r w:rsidRPr="004B1F7C">
        <w:t>数据的传统方式。这种方式配合着</w:t>
      </w:r>
      <w:r w:rsidRPr="004B1F7C">
        <w:t>WAL</w:t>
      </w:r>
      <w:r w:rsidRPr="004B1F7C">
        <w:t>机制可</w:t>
      </w:r>
      <w:r w:rsidRPr="004B1F7C">
        <w:lastRenderedPageBreak/>
        <w:t>以保证数据零丢失的高可靠性，但是却无法保证数据被处理一次且仅一次，可能会处理两次。因为</w:t>
      </w:r>
      <w:r w:rsidRPr="004B1F7C">
        <w:t>Spark</w:t>
      </w:r>
      <w:r w:rsidRPr="004B1F7C">
        <w:t>和</w:t>
      </w:r>
      <w:r w:rsidRPr="004B1F7C">
        <w:t>ZooKeeper</w:t>
      </w:r>
      <w:r w:rsidRPr="004B1F7C">
        <w:t>之间可能是不同步的。</w:t>
      </w:r>
    </w:p>
    <w:p w:rsidR="004B1F7C" w:rsidRPr="004B1F7C" w:rsidRDefault="004B1F7C" w:rsidP="004B1F7C">
      <w:r w:rsidRPr="004B1F7C">
        <w:t xml:space="preserve">    </w:t>
      </w:r>
      <w:r w:rsidRPr="004B1F7C">
        <w:t>基于</w:t>
      </w:r>
      <w:r w:rsidRPr="004B1F7C">
        <w:t>direct</w:t>
      </w:r>
      <w:r w:rsidRPr="004B1F7C">
        <w:t>的方式，使用</w:t>
      </w:r>
      <w:r w:rsidRPr="004B1F7C">
        <w:t>kafka</w:t>
      </w:r>
      <w:r w:rsidRPr="004B1F7C">
        <w:t>的简单</w:t>
      </w:r>
      <w:r w:rsidRPr="004B1F7C">
        <w:t>api</w:t>
      </w:r>
      <w:r w:rsidRPr="004B1F7C">
        <w:t>，</w:t>
      </w:r>
      <w:r w:rsidRPr="004B1F7C">
        <w:t>Spark Streaming</w:t>
      </w:r>
      <w:r w:rsidRPr="004B1F7C">
        <w:t>自己就负责追踪消费的</w:t>
      </w:r>
      <w:r w:rsidRPr="004B1F7C">
        <w:t>offset</w:t>
      </w:r>
      <w:r w:rsidRPr="004B1F7C">
        <w:t>，并保存在</w:t>
      </w:r>
      <w:r w:rsidRPr="004B1F7C">
        <w:t>checkpoint</w:t>
      </w:r>
      <w:r w:rsidRPr="004B1F7C">
        <w:t>中。</w:t>
      </w:r>
      <w:r w:rsidRPr="004B1F7C">
        <w:t>Spark</w:t>
      </w:r>
      <w:r w:rsidRPr="004B1F7C">
        <w:t>自己一定是同步的，因此可以保证数据是消费一次且仅消费一次。</w:t>
      </w:r>
    </w:p>
    <w:p w:rsidR="004B1F7C" w:rsidRPr="004B1F7C" w:rsidRDefault="004B1F7C" w:rsidP="004B1F7C">
      <w:pPr>
        <w:pStyle w:val="a3"/>
      </w:pPr>
      <w:r w:rsidRPr="004B1F7C">
        <w:t xml:space="preserve"> JavaPairReceiverInputDStream&lt;String, String&gt; directKafkaStream = </w:t>
      </w:r>
    </w:p>
    <w:p w:rsidR="004B1F7C" w:rsidRPr="004B1F7C" w:rsidRDefault="004B1F7C" w:rsidP="004B1F7C">
      <w:pPr>
        <w:pStyle w:val="a3"/>
      </w:pPr>
      <w:r w:rsidRPr="004B1F7C">
        <w:t xml:space="preserve">     KafkaUtils.createDirectStream(streamingContext,</w:t>
      </w:r>
    </w:p>
    <w:p w:rsidR="004B1F7C" w:rsidRPr="004B1F7C" w:rsidRDefault="004B1F7C" w:rsidP="004B1F7C">
      <w:pPr>
        <w:pStyle w:val="a3"/>
      </w:pPr>
      <w:r w:rsidRPr="004B1F7C">
        <w:t xml:space="preserve">         [key class], [value class], [key decoder class], [value decoder class],</w:t>
      </w:r>
    </w:p>
    <w:p w:rsidR="004B1F7C" w:rsidRPr="004B1F7C" w:rsidRDefault="004B1F7C" w:rsidP="004B1F7C">
      <w:pPr>
        <w:pStyle w:val="a3"/>
      </w:pPr>
      <w:r w:rsidRPr="004B1F7C">
        <w:t xml:space="preserve">         [map of Kafka parameters], [set of topics to consume]);</w:t>
      </w:r>
    </w:p>
    <w:p w:rsidR="00897322" w:rsidRPr="004B1F7C" w:rsidRDefault="00BF4DF8" w:rsidP="00BF4DF8">
      <w:pPr>
        <w:pStyle w:val="2"/>
        <w:spacing w:before="156" w:after="156"/>
      </w:pPr>
      <w:r w:rsidRPr="00BF4DF8">
        <w:rPr>
          <w:rFonts w:hint="eastAsia"/>
        </w:rPr>
        <w:t>transformation</w:t>
      </w:r>
      <w:r w:rsidRPr="00BF4DF8">
        <w:rPr>
          <w:rFonts w:hint="eastAsia"/>
        </w:rPr>
        <w:t>操作概览</w:t>
      </w:r>
    </w:p>
    <w:tbl>
      <w:tblPr>
        <w:tblW w:w="874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60"/>
        <w:gridCol w:w="6484"/>
      </w:tblGrid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b/>
                <w:bCs/>
              </w:rPr>
              <w:t>Transformation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b/>
                <w:bCs/>
              </w:rPr>
              <w:t>Meaning</w:t>
            </w:r>
          </w:p>
        </w:tc>
      </w:tr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map</w:t>
            </w:r>
          </w:p>
        </w:tc>
        <w:tc>
          <w:tcPr>
            <w:tcW w:w="648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对传入的每个元素，返回一个新的元素</w:t>
            </w:r>
          </w:p>
        </w:tc>
      </w:tr>
      <w:tr w:rsidR="001B7ABD" w:rsidRPr="001B7ABD" w:rsidTr="001B7ABD">
        <w:trPr>
          <w:trHeight w:val="382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flatMap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对传入的每个元素，返回一个或多个元素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filter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对传入的元素返回</w:t>
            </w:r>
            <w:r w:rsidRPr="001B7ABD">
              <w:rPr>
                <w:rFonts w:hint="eastAsia"/>
              </w:rPr>
              <w:t>true</w:t>
            </w:r>
            <w:r w:rsidRPr="001B7ABD">
              <w:rPr>
                <w:rFonts w:hint="eastAsia"/>
              </w:rPr>
              <w:t>或</w:t>
            </w:r>
            <w:r w:rsidRPr="001B7ABD">
              <w:rPr>
                <w:rFonts w:hint="eastAsia"/>
              </w:rPr>
              <w:t>false</w:t>
            </w:r>
            <w:r w:rsidRPr="001B7ABD">
              <w:rPr>
                <w:rFonts w:hint="eastAsia"/>
              </w:rPr>
              <w:t>，返回的</w:t>
            </w:r>
            <w:r w:rsidRPr="001B7ABD">
              <w:rPr>
                <w:rFonts w:hint="eastAsia"/>
              </w:rPr>
              <w:t>false</w:t>
            </w:r>
            <w:r w:rsidRPr="001B7ABD">
              <w:rPr>
                <w:rFonts w:hint="eastAsia"/>
              </w:rPr>
              <w:t>的元素被过滤掉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union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将两个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进行合并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count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返回元素的个数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reduce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对所有</w:t>
            </w:r>
            <w:r w:rsidRPr="001B7ABD">
              <w:rPr>
                <w:rFonts w:hint="eastAsia"/>
              </w:rPr>
              <w:t>values</w:t>
            </w:r>
            <w:r w:rsidRPr="001B7ABD">
              <w:rPr>
                <w:rFonts w:hint="eastAsia"/>
              </w:rPr>
              <w:t>进行聚合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countByValue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对元素按照值进行分组，对每个组进行计数，最后返回</w:t>
            </w:r>
            <w:r w:rsidRPr="001B7ABD">
              <w:rPr>
                <w:rFonts w:hint="eastAsia"/>
              </w:rPr>
              <w:t>&lt;K, V&gt;</w:t>
            </w:r>
            <w:r w:rsidRPr="001B7ABD">
              <w:rPr>
                <w:rFonts w:hint="eastAsia"/>
              </w:rPr>
              <w:t>的格式</w:t>
            </w:r>
          </w:p>
        </w:tc>
      </w:tr>
      <w:tr w:rsidR="001B7ABD" w:rsidRPr="001B7ABD" w:rsidTr="001B7ABD">
        <w:trPr>
          <w:trHeight w:val="459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reduceByKey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对应的</w:t>
            </w:r>
            <w:r w:rsidRPr="001B7ABD">
              <w:rPr>
                <w:rFonts w:hint="eastAsia"/>
              </w:rPr>
              <w:t>values</w:t>
            </w:r>
            <w:r w:rsidRPr="001B7ABD">
              <w:rPr>
                <w:rFonts w:hint="eastAsia"/>
              </w:rPr>
              <w:t>进行聚合</w:t>
            </w:r>
          </w:p>
        </w:tc>
      </w:tr>
      <w:tr w:rsidR="001B7ABD" w:rsidRPr="001B7ABD" w:rsidTr="001B7ABD">
        <w:trPr>
          <w:trHeight w:val="643"/>
        </w:trPr>
        <w:tc>
          <w:tcPr>
            <w:tcW w:w="226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cogroup</w:t>
            </w:r>
          </w:p>
        </w:tc>
        <w:tc>
          <w:tcPr>
            <w:tcW w:w="648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进行连接操作，一个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连接起来的两个</w:t>
            </w:r>
            <w:r w:rsidRPr="001B7ABD">
              <w:rPr>
                <w:rFonts w:hint="eastAsia"/>
              </w:rPr>
              <w:t>RDD</w:t>
            </w:r>
            <w:r w:rsidRPr="001B7ABD">
              <w:rPr>
                <w:rFonts w:hint="eastAsia"/>
              </w:rPr>
              <w:t>的数据，都会以</w:t>
            </w:r>
            <w:r w:rsidRPr="001B7ABD">
              <w:rPr>
                <w:rFonts w:hint="eastAsia"/>
              </w:rPr>
              <w:t>Iterable&lt;V&gt;</w:t>
            </w:r>
            <w:r w:rsidRPr="001B7ABD">
              <w:rPr>
                <w:rFonts w:hint="eastAsia"/>
              </w:rPr>
              <w:t>的形式，出现在一个</w:t>
            </w:r>
            <w:r w:rsidRPr="001B7ABD">
              <w:rPr>
                <w:rFonts w:hint="eastAsia"/>
              </w:rPr>
              <w:t>Tuple</w:t>
            </w:r>
            <w:r w:rsidRPr="001B7ABD">
              <w:rPr>
                <w:rFonts w:hint="eastAsia"/>
              </w:rPr>
              <w:t>中。</w:t>
            </w:r>
          </w:p>
        </w:tc>
      </w:tr>
    </w:tbl>
    <w:p w:rsidR="00996E2A" w:rsidRPr="001B7ABD" w:rsidRDefault="00996E2A" w:rsidP="0018164D"/>
    <w:tbl>
      <w:tblPr>
        <w:tblW w:w="8779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258"/>
        <w:gridCol w:w="6521"/>
      </w:tblGrid>
      <w:tr w:rsidR="001B7ABD" w:rsidRPr="001B7ABD" w:rsidTr="00076259">
        <w:trPr>
          <w:trHeight w:val="641"/>
        </w:trPr>
        <w:tc>
          <w:tcPr>
            <w:tcW w:w="22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join</w:t>
            </w:r>
          </w:p>
        </w:tc>
        <w:tc>
          <w:tcPr>
            <w:tcW w:w="652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对两个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进行</w:t>
            </w:r>
            <w:r w:rsidRPr="001B7ABD">
              <w:rPr>
                <w:rFonts w:hint="eastAsia"/>
              </w:rPr>
              <w:t>join</w:t>
            </w:r>
            <w:r w:rsidRPr="001B7ABD">
              <w:rPr>
                <w:rFonts w:hint="eastAsia"/>
              </w:rPr>
              <w:t>操作，每个连接起来的</w:t>
            </w:r>
            <w:r w:rsidRPr="001B7ABD">
              <w:rPr>
                <w:rFonts w:hint="eastAsia"/>
              </w:rPr>
              <w:t>pair</w:t>
            </w:r>
            <w:r w:rsidRPr="001B7ABD">
              <w:rPr>
                <w:rFonts w:hint="eastAsia"/>
              </w:rPr>
              <w:t>，作为新</w:t>
            </w:r>
            <w:r w:rsidRPr="001B7ABD">
              <w:rPr>
                <w:rFonts w:hint="eastAsia"/>
              </w:rPr>
              <w:t>DStream</w:t>
            </w:r>
            <w:r w:rsidRPr="001B7ABD">
              <w:rPr>
                <w:rFonts w:hint="eastAsia"/>
              </w:rPr>
              <w:t>的</w:t>
            </w:r>
            <w:r w:rsidRPr="001B7ABD">
              <w:rPr>
                <w:rFonts w:hint="eastAsia"/>
              </w:rPr>
              <w:t>RDD</w:t>
            </w:r>
            <w:r w:rsidRPr="001B7ABD">
              <w:rPr>
                <w:rFonts w:hint="eastAsia"/>
              </w:rPr>
              <w:t>的一个元素</w:t>
            </w:r>
          </w:p>
        </w:tc>
      </w:tr>
      <w:tr w:rsidR="001B7ABD" w:rsidRPr="001B7ABD" w:rsidTr="00076259">
        <w:trPr>
          <w:trHeight w:val="534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transform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对数据进行转换操作</w:t>
            </w:r>
          </w:p>
        </w:tc>
      </w:tr>
      <w:tr w:rsidR="001B7ABD" w:rsidRPr="001B7ABD" w:rsidTr="00076259">
        <w:trPr>
          <w:trHeight w:val="897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lastRenderedPageBreak/>
              <w:t>updateStateByKey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为每个</w:t>
            </w:r>
            <w:r w:rsidRPr="001B7ABD">
              <w:rPr>
                <w:rFonts w:hint="eastAsia"/>
              </w:rPr>
              <w:t>key</w:t>
            </w:r>
            <w:r w:rsidRPr="001B7ABD">
              <w:rPr>
                <w:rFonts w:hint="eastAsia"/>
              </w:rPr>
              <w:t>维护一份</w:t>
            </w:r>
            <w:r w:rsidRPr="001B7ABD">
              <w:rPr>
                <w:rFonts w:hint="eastAsia"/>
              </w:rPr>
              <w:t>state</w:t>
            </w:r>
            <w:r w:rsidRPr="001B7ABD">
              <w:rPr>
                <w:rFonts w:hint="eastAsia"/>
              </w:rPr>
              <w:t>，并进行更新（</w:t>
            </w:r>
            <w:r w:rsidRPr="00076259">
              <w:rPr>
                <w:rFonts w:hint="eastAsia"/>
                <w:color w:val="FF0000"/>
              </w:rPr>
              <w:t>这个，我认为，是在普通的实时计算中，最有用的一种操作</w:t>
            </w:r>
            <w:r w:rsidRPr="001B7ABD">
              <w:rPr>
                <w:rFonts w:hint="eastAsia"/>
              </w:rPr>
              <w:t>）</w:t>
            </w:r>
          </w:p>
        </w:tc>
      </w:tr>
      <w:tr w:rsidR="001B7ABD" w:rsidRPr="001B7ABD" w:rsidTr="00076259">
        <w:trPr>
          <w:trHeight w:val="641"/>
        </w:trPr>
        <w:tc>
          <w:tcPr>
            <w:tcW w:w="22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t>window</w:t>
            </w:r>
          </w:p>
        </w:tc>
        <w:tc>
          <w:tcPr>
            <w:tcW w:w="652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1B7ABD" w:rsidRPr="001B7ABD" w:rsidRDefault="001B7ABD" w:rsidP="001B7ABD">
            <w:r w:rsidRPr="001B7ABD">
              <w:rPr>
                <w:rFonts w:hint="eastAsia"/>
              </w:rPr>
              <w:t>对滑动窗口数据执行操作（</w:t>
            </w:r>
            <w:r w:rsidRPr="00076259">
              <w:rPr>
                <w:rFonts w:hint="eastAsia"/>
                <w:color w:val="FF0000"/>
              </w:rPr>
              <w:t>实时计算中最有特色的一种操作</w:t>
            </w:r>
            <w:r w:rsidRPr="001B7ABD">
              <w:rPr>
                <w:rFonts w:hint="eastAsia"/>
              </w:rPr>
              <w:t>）</w:t>
            </w:r>
          </w:p>
        </w:tc>
      </w:tr>
    </w:tbl>
    <w:p w:rsidR="0018164D" w:rsidRDefault="00A62EAE" w:rsidP="00A62EAE">
      <w:pPr>
        <w:pStyle w:val="2"/>
        <w:spacing w:before="156" w:after="156"/>
      </w:pPr>
      <w:r>
        <w:t>updateStateByKey</w:t>
      </w:r>
    </w:p>
    <w:p w:rsidR="00A62EAE" w:rsidRPr="00A62EAE" w:rsidRDefault="00A62EAE" w:rsidP="00A62EAE">
      <w:r w:rsidRPr="00A62EAE">
        <w:t>updateStateByKey</w:t>
      </w:r>
      <w:r w:rsidRPr="00A62EAE">
        <w:t>操作，可以让我们为每个</w:t>
      </w:r>
      <w:r w:rsidRPr="00A62EAE">
        <w:t>key</w:t>
      </w:r>
      <w:r w:rsidRPr="00A62EAE">
        <w:t>维护一份</w:t>
      </w:r>
      <w:r w:rsidRPr="00A62EAE">
        <w:t>state</w:t>
      </w:r>
      <w:r w:rsidRPr="00A62EAE">
        <w:t>，并持续不断的更新该</w:t>
      </w:r>
      <w:r w:rsidRPr="00A62EAE">
        <w:t>state</w:t>
      </w:r>
      <w:r w:rsidRPr="00A62EAE">
        <w:t>。</w:t>
      </w:r>
      <w:r w:rsidRPr="00A62EAE">
        <w:t>1</w:t>
      </w:r>
      <w:r w:rsidRPr="00A62EAE">
        <w:t>、首先，要定义一个</w:t>
      </w:r>
      <w:r w:rsidRPr="00A62EAE">
        <w:t>state</w:t>
      </w:r>
      <w:r w:rsidRPr="00A62EAE">
        <w:t>，可以是任意的数据类型；</w:t>
      </w:r>
    </w:p>
    <w:p w:rsidR="00A62EAE" w:rsidRPr="00A62EAE" w:rsidRDefault="00A62EAE" w:rsidP="00A62EAE">
      <w:r w:rsidRPr="00A62EAE">
        <w:t>2</w:t>
      </w:r>
      <w:r w:rsidRPr="00A62EAE">
        <w:t>、其次，要定义</w:t>
      </w:r>
      <w:r w:rsidRPr="00A62EAE">
        <w:t>state</w:t>
      </w:r>
      <w:r w:rsidRPr="00A62EAE">
        <w:t>更新函数</w:t>
      </w:r>
      <w:r w:rsidRPr="00A62EAE">
        <w:t>——</w:t>
      </w:r>
      <w:r w:rsidRPr="00A62EAE">
        <w:t>指定一个函数如何使用之前的</w:t>
      </w:r>
      <w:r w:rsidRPr="00A62EAE">
        <w:t>state</w:t>
      </w:r>
      <w:r w:rsidRPr="00A62EAE">
        <w:t>和新值来更新</w:t>
      </w:r>
      <w:r w:rsidRPr="00A62EAE">
        <w:t>state</w:t>
      </w:r>
      <w:r w:rsidRPr="00A62EAE">
        <w:t>。</w:t>
      </w:r>
    </w:p>
    <w:p w:rsidR="00A62EAE" w:rsidRPr="00A62EAE" w:rsidRDefault="00A62EAE" w:rsidP="00A62EAE">
      <w:r w:rsidRPr="00A62EAE">
        <w:rPr>
          <w:rFonts w:hint="eastAsia"/>
        </w:rPr>
        <w:t>对于每个</w:t>
      </w:r>
      <w:r w:rsidRPr="00A62EAE">
        <w:rPr>
          <w:rFonts w:hint="eastAsia"/>
        </w:rPr>
        <w:t>batch</w:t>
      </w:r>
      <w:r w:rsidRPr="00A62EAE">
        <w:rPr>
          <w:rFonts w:hint="eastAsia"/>
        </w:rPr>
        <w:t>，</w:t>
      </w:r>
      <w:r w:rsidRPr="00A62EAE">
        <w:rPr>
          <w:rFonts w:hint="eastAsia"/>
        </w:rPr>
        <w:t>Spark</w:t>
      </w:r>
      <w:r w:rsidRPr="00A62EAE">
        <w:rPr>
          <w:rFonts w:hint="eastAsia"/>
        </w:rPr>
        <w:t>都会为每个之前已经存在的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去应用一次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更新函数，无论这个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在</w:t>
      </w:r>
      <w:r w:rsidRPr="00A62EAE">
        <w:rPr>
          <w:rFonts w:hint="eastAsia"/>
        </w:rPr>
        <w:t>batch</w:t>
      </w:r>
      <w:r w:rsidRPr="00A62EAE">
        <w:rPr>
          <w:rFonts w:hint="eastAsia"/>
        </w:rPr>
        <w:t>中是否有新的数据。如果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更新函数返回</w:t>
      </w:r>
      <w:r w:rsidRPr="00A62EAE">
        <w:rPr>
          <w:rFonts w:hint="eastAsia"/>
        </w:rPr>
        <w:t>none</w:t>
      </w:r>
      <w:r w:rsidRPr="00A62EAE">
        <w:rPr>
          <w:rFonts w:hint="eastAsia"/>
        </w:rPr>
        <w:t>，那么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对应的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就会被删除。</w:t>
      </w:r>
    </w:p>
    <w:p w:rsidR="00A62EAE" w:rsidRPr="00A62EAE" w:rsidRDefault="00A62EAE" w:rsidP="00A62EAE">
      <w:r w:rsidRPr="00A62EAE">
        <w:rPr>
          <w:rFonts w:hint="eastAsia"/>
        </w:rPr>
        <w:t>当然，对于每个新出现的</w:t>
      </w:r>
      <w:r w:rsidRPr="00A62EAE">
        <w:rPr>
          <w:rFonts w:hint="eastAsia"/>
        </w:rPr>
        <w:t>key</w:t>
      </w:r>
      <w:r w:rsidRPr="00A62EAE">
        <w:rPr>
          <w:rFonts w:hint="eastAsia"/>
        </w:rPr>
        <w:t>，也会执行</w:t>
      </w:r>
      <w:r w:rsidRPr="00A62EAE">
        <w:rPr>
          <w:rFonts w:hint="eastAsia"/>
        </w:rPr>
        <w:t>state</w:t>
      </w:r>
      <w:r w:rsidRPr="00A62EAE">
        <w:rPr>
          <w:rFonts w:hint="eastAsia"/>
        </w:rPr>
        <w:t>更新函数。</w:t>
      </w:r>
    </w:p>
    <w:p w:rsidR="00A62EAE" w:rsidRPr="00A62EAE" w:rsidRDefault="00A62EAE" w:rsidP="00A62EAE">
      <w:r w:rsidRPr="00A62EAE">
        <w:rPr>
          <w:rFonts w:hint="eastAsia"/>
        </w:rPr>
        <w:t>注意，</w:t>
      </w:r>
      <w:r w:rsidRPr="00A62EAE">
        <w:rPr>
          <w:rFonts w:hint="eastAsia"/>
        </w:rPr>
        <w:t>updateStateByKey</w:t>
      </w:r>
      <w:r w:rsidRPr="00A62EAE">
        <w:rPr>
          <w:rFonts w:hint="eastAsia"/>
        </w:rPr>
        <w:t>操作，要求必须开启</w:t>
      </w:r>
      <w:r w:rsidRPr="00A62EAE">
        <w:rPr>
          <w:rFonts w:hint="eastAsia"/>
        </w:rPr>
        <w:t>Checkpoint</w:t>
      </w:r>
      <w:r w:rsidRPr="00A62EAE">
        <w:rPr>
          <w:rFonts w:hint="eastAsia"/>
        </w:rPr>
        <w:t>机制。</w:t>
      </w:r>
    </w:p>
    <w:p w:rsidR="00A62EAE" w:rsidRDefault="00843498" w:rsidP="00843498">
      <w:pPr>
        <w:pStyle w:val="4"/>
      </w:pPr>
      <w:r>
        <w:rPr>
          <w:rFonts w:hint="eastAsia"/>
        </w:rPr>
        <w:t>本地代码测试遇到的错误：</w:t>
      </w:r>
      <w:r>
        <w:rPr>
          <w:rFonts w:hint="eastAsia"/>
        </w:rPr>
        <w:t xml:space="preserve"> </w:t>
      </w:r>
    </w:p>
    <w:p w:rsidR="00843498" w:rsidRPr="00843498" w:rsidRDefault="00843498" w:rsidP="00843498">
      <w:pPr>
        <w:rPr>
          <w:color w:val="FF0000"/>
        </w:rPr>
      </w:pPr>
      <w:r w:rsidRPr="00843498">
        <w:rPr>
          <w:color w:val="FF0000"/>
          <w:highlight w:val="yellow"/>
        </w:rPr>
        <w:t>Permission denied: user=Haitao, access=WRITE, inode="/":root:supergroup:drwx</w:t>
      </w:r>
    </w:p>
    <w:p w:rsidR="00843498" w:rsidRDefault="00843498" w:rsidP="00843498">
      <w:pPr>
        <w:rPr>
          <w:noProof/>
        </w:rPr>
      </w:pPr>
      <w:r>
        <w:rPr>
          <w:noProof/>
        </w:rPr>
        <w:t>解决办法：</w:t>
      </w:r>
      <w:r>
        <w:rPr>
          <w:rFonts w:hint="eastAsia"/>
          <w:noProof/>
        </w:rPr>
        <w:t xml:space="preserve"> </w:t>
      </w:r>
    </w:p>
    <w:p w:rsidR="00843498" w:rsidRDefault="00843498" w:rsidP="00843498">
      <w:r>
        <w:rPr>
          <w:noProof/>
        </w:rPr>
        <w:drawing>
          <wp:inline distT="0" distB="0" distL="0" distR="0" wp14:anchorId="51C3F39B" wp14:editId="7D58079C">
            <wp:extent cx="4694555" cy="4038600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697759" cy="404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4C8" w:rsidRPr="004874C8" w:rsidRDefault="004874C8" w:rsidP="004874C8">
      <w:pPr>
        <w:pStyle w:val="2"/>
        <w:spacing w:before="156" w:after="156"/>
      </w:pPr>
      <w:r w:rsidRPr="004874C8">
        <w:rPr>
          <w:rFonts w:hint="eastAsia"/>
        </w:rPr>
        <w:lastRenderedPageBreak/>
        <w:t>window</w:t>
      </w:r>
      <w:r w:rsidRPr="004874C8">
        <w:rPr>
          <w:rFonts w:hint="eastAsia"/>
        </w:rPr>
        <w:t>滑动窗口</w:t>
      </w:r>
    </w:p>
    <w:p w:rsidR="004874C8" w:rsidRPr="004874C8" w:rsidRDefault="004874C8" w:rsidP="004874C8">
      <w:r w:rsidRPr="004874C8">
        <w:t>Spark Streaming</w:t>
      </w:r>
      <w:r w:rsidRPr="004874C8">
        <w:t>提供了滑动窗口操作的支持，从而让我们可以对一个滑动窗口内的数据执行计算操作。每次掉落在窗口内的</w:t>
      </w:r>
      <w:r w:rsidRPr="004874C8">
        <w:t>RDD</w:t>
      </w:r>
      <w:r w:rsidRPr="004874C8">
        <w:t>的数据，会被聚合起来执行计算操作，然后生成的</w:t>
      </w:r>
      <w:r w:rsidRPr="004874C8">
        <w:t>RDD</w:t>
      </w:r>
      <w:r w:rsidRPr="004874C8">
        <w:t>，会作为</w:t>
      </w:r>
      <w:r w:rsidRPr="004874C8">
        <w:t>window DStream</w:t>
      </w:r>
      <w:r w:rsidRPr="004874C8">
        <w:t>的一个</w:t>
      </w:r>
      <w:r w:rsidRPr="004874C8">
        <w:t>RDD</w:t>
      </w:r>
      <w:r w:rsidRPr="004874C8">
        <w:t>。比如下图中，就是对每三秒钟的数据执行一次滑动窗口计算，这</w:t>
      </w:r>
      <w:r w:rsidRPr="004874C8">
        <w:t>3</w:t>
      </w:r>
      <w:r w:rsidRPr="004874C8">
        <w:t>秒内的</w:t>
      </w:r>
      <w:r w:rsidRPr="004874C8">
        <w:t>3</w:t>
      </w:r>
      <w:r w:rsidRPr="004874C8">
        <w:t>个</w:t>
      </w:r>
      <w:r w:rsidRPr="004874C8">
        <w:t>RDD</w:t>
      </w:r>
      <w:r w:rsidRPr="004874C8">
        <w:t>会被聚合起来进行处理，然后过了两秒钟，又会对最近三秒内的数据执行滑动窗口计算。所以每个滑动窗口操作，都必须指定两个参数，窗口长度以及滑动间隔，而且这两个参数值都必须是</w:t>
      </w:r>
      <w:r w:rsidRPr="004874C8">
        <w:t>batch</w:t>
      </w:r>
      <w:r w:rsidRPr="004874C8">
        <w:t>间隔的整数倍。（</w:t>
      </w:r>
      <w:r w:rsidRPr="004874C8">
        <w:t>Spark Streaming</w:t>
      </w:r>
      <w:r w:rsidRPr="004874C8">
        <w:t>对滑动窗口的支持，是比</w:t>
      </w:r>
      <w:r w:rsidRPr="004874C8">
        <w:t>Storm</w:t>
      </w:r>
      <w:r w:rsidRPr="004874C8">
        <w:t>更加完善和强大的）</w:t>
      </w:r>
    </w:p>
    <w:p w:rsidR="004874C8" w:rsidRDefault="004874C8" w:rsidP="00843498">
      <w:r w:rsidRPr="004874C8">
        <w:rPr>
          <w:noProof/>
        </w:rPr>
        <w:drawing>
          <wp:inline distT="0" distB="0" distL="0" distR="0" wp14:anchorId="197232A9" wp14:editId="35D73CC7">
            <wp:extent cx="4981575" cy="1971675"/>
            <wp:effectExtent l="0" t="0" r="9525" b="9525"/>
            <wp:docPr id="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" name="Picture 4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8234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878"/>
        <w:gridCol w:w="5356"/>
      </w:tblGrid>
      <w:tr w:rsidR="004874C8" w:rsidRPr="004874C8" w:rsidTr="004874C8">
        <w:trPr>
          <w:trHeight w:val="509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b/>
                <w:bCs/>
              </w:rPr>
              <w:t>Transform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  <w:b/>
                <w:bCs/>
              </w:rPr>
              <w:t>意义</w:t>
            </w:r>
          </w:p>
        </w:tc>
      </w:tr>
      <w:tr w:rsidR="004874C8" w:rsidRPr="004874C8" w:rsidTr="004874C8">
        <w:trPr>
          <w:trHeight w:val="856"/>
        </w:trPr>
        <w:tc>
          <w:tcPr>
            <w:tcW w:w="287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window</w:t>
            </w:r>
          </w:p>
        </w:tc>
        <w:tc>
          <w:tcPr>
            <w:tcW w:w="535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对每个滑动窗口的数据执行自定义的计算</w:t>
            </w:r>
          </w:p>
        </w:tc>
      </w:tr>
      <w:tr w:rsidR="004874C8" w:rsidRPr="004874C8" w:rsidTr="004874C8">
        <w:trPr>
          <w:trHeight w:val="856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countByWindow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count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reduceByWindow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reduce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reduceByKeyAndWindow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reduceByKey</w:t>
            </w:r>
            <w:r w:rsidRPr="004874C8">
              <w:rPr>
                <w:rFonts w:hint="eastAsia"/>
              </w:rPr>
              <w:t>操作</w:t>
            </w:r>
          </w:p>
        </w:tc>
      </w:tr>
      <w:tr w:rsidR="004874C8" w:rsidRPr="004874C8" w:rsidTr="004874C8">
        <w:trPr>
          <w:trHeight w:val="857"/>
        </w:trPr>
        <w:tc>
          <w:tcPr>
            <w:tcW w:w="287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t>countByValueAndWindow</w:t>
            </w:r>
          </w:p>
        </w:tc>
        <w:tc>
          <w:tcPr>
            <w:tcW w:w="535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4874C8" w:rsidRPr="004874C8" w:rsidRDefault="004874C8" w:rsidP="004874C8">
            <w:r w:rsidRPr="004874C8">
              <w:rPr>
                <w:rFonts w:hint="eastAsia"/>
              </w:rPr>
              <w:t>对每个滑动窗口的数据执行</w:t>
            </w:r>
            <w:r w:rsidRPr="004874C8">
              <w:rPr>
                <w:rFonts w:hint="eastAsia"/>
              </w:rPr>
              <w:t>countByValue</w:t>
            </w:r>
            <w:r w:rsidRPr="004874C8">
              <w:rPr>
                <w:rFonts w:hint="eastAsia"/>
              </w:rPr>
              <w:t>操作</w:t>
            </w:r>
          </w:p>
        </w:tc>
      </w:tr>
    </w:tbl>
    <w:p w:rsidR="004874C8" w:rsidRDefault="00CA55BA" w:rsidP="00CA55BA">
      <w:pPr>
        <w:pStyle w:val="2"/>
        <w:spacing w:before="156" w:after="156"/>
      </w:pPr>
      <w:r w:rsidRPr="00CA55BA">
        <w:rPr>
          <w:rFonts w:hint="eastAsia"/>
        </w:rPr>
        <w:lastRenderedPageBreak/>
        <w:t>output</w:t>
      </w:r>
      <w:r w:rsidRPr="00CA55BA">
        <w:rPr>
          <w:rFonts w:hint="eastAsia"/>
        </w:rPr>
        <w:t>操作概览</w:t>
      </w:r>
    </w:p>
    <w:tbl>
      <w:tblPr>
        <w:tblW w:w="86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3109"/>
        <w:gridCol w:w="5501"/>
      </w:tblGrid>
      <w:tr w:rsidR="00CA55BA" w:rsidRPr="00CA55BA" w:rsidTr="00CA55BA">
        <w:trPr>
          <w:trHeight w:val="60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b/>
                <w:bCs/>
              </w:rPr>
              <w:t>Output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b/>
                <w:bCs/>
              </w:rPr>
              <w:t>Meaning</w:t>
            </w:r>
          </w:p>
        </w:tc>
      </w:tr>
      <w:tr w:rsidR="00CA55BA" w:rsidRPr="00CA55BA" w:rsidTr="00CA55BA">
        <w:trPr>
          <w:trHeight w:val="1010"/>
        </w:trPr>
        <w:tc>
          <w:tcPr>
            <w:tcW w:w="31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print</w:t>
            </w:r>
          </w:p>
        </w:tc>
        <w:tc>
          <w:tcPr>
            <w:tcW w:w="55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打印每个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中的前</w:t>
            </w:r>
            <w:r w:rsidRPr="00CA55BA">
              <w:rPr>
                <w:rFonts w:hint="eastAsia"/>
              </w:rPr>
              <w:t>10</w:t>
            </w:r>
            <w:r w:rsidRPr="00CA55BA">
              <w:rPr>
                <w:rFonts w:hint="eastAsia"/>
              </w:rPr>
              <w:t>个元素，主要用于测试，或者是不需要执行什么</w:t>
            </w:r>
            <w:r w:rsidRPr="00CA55BA">
              <w:rPr>
                <w:rFonts w:hint="eastAsia"/>
              </w:rPr>
              <w:t>output</w:t>
            </w:r>
            <w:r w:rsidRPr="00CA55BA">
              <w:rPr>
                <w:rFonts w:hint="eastAsia"/>
              </w:rPr>
              <w:t>操作时，用于简单触发一下</w:t>
            </w:r>
            <w:r w:rsidRPr="00CA55BA">
              <w:rPr>
                <w:rFonts w:hint="eastAsia"/>
              </w:rPr>
              <w:t>job</w:t>
            </w:r>
            <w:r w:rsidRPr="00CA55BA">
              <w:rPr>
                <w:rFonts w:hint="eastAsia"/>
              </w:rPr>
              <w:t>。</w:t>
            </w:r>
          </w:p>
        </w:tc>
      </w:tr>
      <w:tr w:rsidR="00CA55BA" w:rsidRPr="00CA55BA" w:rsidTr="00CA55BA">
        <w:trPr>
          <w:trHeight w:val="1010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saveAsTextFile(prefix, [suffix])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将每个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的数据保存到文件中。每个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的文件的命名格式为：</w:t>
            </w:r>
            <w:r w:rsidRPr="00CA55BA">
              <w:rPr>
                <w:rFonts w:hint="eastAsia"/>
              </w:rPr>
              <w:t>prefix-TIME_IN_MS[.suffix]</w:t>
            </w:r>
          </w:p>
        </w:tc>
      </w:tr>
      <w:tr w:rsidR="00CA55BA" w:rsidRPr="00CA55BA" w:rsidTr="00CA55BA">
        <w:trPr>
          <w:trHeight w:val="72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saveAsObjectFile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同上，但是将每个</w:t>
            </w:r>
            <w:r w:rsidRPr="00CA55BA">
              <w:rPr>
                <w:rFonts w:hint="eastAsia"/>
              </w:rPr>
              <w:t>batch</w:t>
            </w:r>
            <w:r w:rsidRPr="00CA55BA">
              <w:rPr>
                <w:rFonts w:hint="eastAsia"/>
              </w:rPr>
              <w:t>的数据以序列化对象的方式，保存到</w:t>
            </w:r>
            <w:r w:rsidRPr="00CA55BA">
              <w:rPr>
                <w:rFonts w:hint="eastAsia"/>
              </w:rPr>
              <w:t>SequenceFile</w:t>
            </w:r>
            <w:r w:rsidRPr="00CA55BA">
              <w:rPr>
                <w:rFonts w:hint="eastAsia"/>
              </w:rPr>
              <w:t>中。</w:t>
            </w:r>
          </w:p>
        </w:tc>
      </w:tr>
      <w:tr w:rsidR="00CA55BA" w:rsidRPr="00CA55BA" w:rsidTr="00CA55BA">
        <w:trPr>
          <w:trHeight w:val="721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saveAsHadoopFile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同上，将数据保存到</w:t>
            </w:r>
            <w:r w:rsidRPr="00CA55BA">
              <w:rPr>
                <w:rFonts w:hint="eastAsia"/>
              </w:rPr>
              <w:t>Hadoop</w:t>
            </w:r>
            <w:r w:rsidRPr="00CA55BA">
              <w:rPr>
                <w:rFonts w:hint="eastAsia"/>
              </w:rPr>
              <w:t>文件中</w:t>
            </w:r>
          </w:p>
        </w:tc>
      </w:tr>
      <w:tr w:rsidR="00CA55BA" w:rsidRPr="00CA55BA" w:rsidTr="00CA55BA">
        <w:trPr>
          <w:trHeight w:val="1588"/>
        </w:trPr>
        <w:tc>
          <w:tcPr>
            <w:tcW w:w="31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t>foreachRDD</w:t>
            </w:r>
          </w:p>
        </w:tc>
        <w:tc>
          <w:tcPr>
            <w:tcW w:w="55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CA55BA" w:rsidRPr="00CA55BA" w:rsidRDefault="00CA55BA" w:rsidP="00CA55BA">
            <w:r w:rsidRPr="00CA55BA">
              <w:rPr>
                <w:rFonts w:hint="eastAsia"/>
              </w:rPr>
              <w:t>最常用的</w:t>
            </w:r>
            <w:r w:rsidRPr="00CA55BA">
              <w:rPr>
                <w:rFonts w:hint="eastAsia"/>
              </w:rPr>
              <w:t>output</w:t>
            </w:r>
            <w:r w:rsidRPr="00CA55BA">
              <w:rPr>
                <w:rFonts w:hint="eastAsia"/>
              </w:rPr>
              <w:t>操作，遍历</w:t>
            </w:r>
            <w:r w:rsidRPr="00CA55BA">
              <w:rPr>
                <w:rFonts w:hint="eastAsia"/>
              </w:rPr>
              <w:t>DStream</w:t>
            </w:r>
            <w:r w:rsidRPr="00CA55BA">
              <w:rPr>
                <w:rFonts w:hint="eastAsia"/>
              </w:rPr>
              <w:t>中的每个产生的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，进行处理。可以将每个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中的数据写入外部存储，比如文件、数据库、缓存等。通常在其中，是针对</w:t>
            </w:r>
            <w:r w:rsidRPr="00CA55BA">
              <w:rPr>
                <w:rFonts w:hint="eastAsia"/>
              </w:rPr>
              <w:t>RDD</w:t>
            </w:r>
            <w:r w:rsidRPr="00CA55BA">
              <w:rPr>
                <w:rFonts w:hint="eastAsia"/>
              </w:rPr>
              <w:t>执行</w:t>
            </w:r>
            <w:r w:rsidRPr="00CA55BA">
              <w:rPr>
                <w:rFonts w:hint="eastAsia"/>
              </w:rPr>
              <w:t>action</w:t>
            </w:r>
            <w:r w:rsidRPr="00CA55BA">
              <w:rPr>
                <w:rFonts w:hint="eastAsia"/>
              </w:rPr>
              <w:t>操作的，比如</w:t>
            </w:r>
            <w:r w:rsidRPr="00CA55BA">
              <w:rPr>
                <w:rFonts w:hint="eastAsia"/>
              </w:rPr>
              <w:t>foreach</w:t>
            </w:r>
            <w:r w:rsidRPr="00CA55BA">
              <w:rPr>
                <w:rFonts w:hint="eastAsia"/>
              </w:rPr>
              <w:t>。</w:t>
            </w:r>
          </w:p>
        </w:tc>
      </w:tr>
    </w:tbl>
    <w:p w:rsidR="00CA55BA" w:rsidRPr="00CA55BA" w:rsidRDefault="00CA55BA" w:rsidP="00CA55BA">
      <w:r w:rsidRPr="00CA55BA">
        <w:t>DStream</w:t>
      </w:r>
      <w:r w:rsidRPr="00CA55BA">
        <w:t>中的所有计算，都是由</w:t>
      </w:r>
      <w:r w:rsidRPr="00CA55BA">
        <w:t>output</w:t>
      </w:r>
      <w:r w:rsidRPr="00CA55BA">
        <w:t>操作触发的，比如</w:t>
      </w:r>
      <w:r w:rsidRPr="00CA55BA">
        <w:t>print()</w:t>
      </w:r>
      <w:r w:rsidRPr="00CA55BA">
        <w:t>。如果没有任何</w:t>
      </w:r>
      <w:r w:rsidRPr="00CA55BA">
        <w:t>output</w:t>
      </w:r>
      <w:r w:rsidRPr="00CA55BA">
        <w:t>操作，那么，压根儿就不会执行定义的计算逻辑。</w:t>
      </w:r>
    </w:p>
    <w:p w:rsidR="00CA55BA" w:rsidRPr="00CA55BA" w:rsidRDefault="00CA55BA" w:rsidP="00CA55BA">
      <w:r w:rsidRPr="00CA55BA">
        <w:rPr>
          <w:rFonts w:hint="eastAsia"/>
        </w:rPr>
        <w:t>此外，即使你使用了</w:t>
      </w:r>
      <w:r w:rsidRPr="00CA55BA">
        <w:rPr>
          <w:rFonts w:hint="eastAsia"/>
        </w:rPr>
        <w:t>foreachRDD output</w:t>
      </w:r>
      <w:r w:rsidRPr="00CA55BA">
        <w:rPr>
          <w:rFonts w:hint="eastAsia"/>
        </w:rPr>
        <w:t>操作，也必须在里面对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执行</w:t>
      </w:r>
      <w:r w:rsidRPr="00CA55BA">
        <w:rPr>
          <w:rFonts w:hint="eastAsia"/>
        </w:rPr>
        <w:t>action</w:t>
      </w:r>
      <w:r w:rsidRPr="00CA55BA">
        <w:rPr>
          <w:rFonts w:hint="eastAsia"/>
        </w:rPr>
        <w:t>操作，才能触发对每一个</w:t>
      </w:r>
      <w:r w:rsidRPr="00CA55BA">
        <w:rPr>
          <w:rFonts w:hint="eastAsia"/>
        </w:rPr>
        <w:t>batch</w:t>
      </w:r>
      <w:r w:rsidRPr="00CA55BA">
        <w:rPr>
          <w:rFonts w:hint="eastAsia"/>
        </w:rPr>
        <w:t>的计算逻辑。否则，光有</w:t>
      </w:r>
      <w:r w:rsidRPr="00CA55BA">
        <w:rPr>
          <w:rFonts w:hint="eastAsia"/>
        </w:rPr>
        <w:t>foreachRDD output</w:t>
      </w:r>
      <w:r w:rsidRPr="00CA55BA">
        <w:rPr>
          <w:rFonts w:hint="eastAsia"/>
        </w:rPr>
        <w:t>操作，在里面没有对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执行</w:t>
      </w:r>
      <w:r w:rsidRPr="00CA55BA">
        <w:rPr>
          <w:rFonts w:hint="eastAsia"/>
        </w:rPr>
        <w:t>action</w:t>
      </w:r>
      <w:r w:rsidRPr="00CA55BA">
        <w:rPr>
          <w:rFonts w:hint="eastAsia"/>
        </w:rPr>
        <w:t>操作，也不会触发任何逻辑。</w:t>
      </w:r>
    </w:p>
    <w:p w:rsidR="00CA55BA" w:rsidRPr="00CA55BA" w:rsidRDefault="00CA55BA" w:rsidP="00CA55BA">
      <w:pPr>
        <w:pStyle w:val="3"/>
        <w:spacing w:before="156" w:after="156"/>
      </w:pPr>
      <w:r w:rsidRPr="00CA55BA">
        <w:rPr>
          <w:rFonts w:hint="eastAsia"/>
        </w:rPr>
        <w:t>foreachRDD</w:t>
      </w:r>
      <w:r w:rsidRPr="00CA55BA">
        <w:rPr>
          <w:rFonts w:hint="eastAsia"/>
        </w:rPr>
        <w:t>详解</w:t>
      </w:r>
    </w:p>
    <w:p w:rsidR="00CA55BA" w:rsidRPr="00CA55BA" w:rsidRDefault="00CA55BA" w:rsidP="00CA55BA">
      <w:r w:rsidRPr="00CA55BA">
        <w:rPr>
          <w:rFonts w:hint="eastAsia"/>
        </w:rPr>
        <w:t>通常在</w:t>
      </w:r>
      <w:r w:rsidRPr="00CA55BA">
        <w:rPr>
          <w:rFonts w:hint="eastAsia"/>
        </w:rPr>
        <w:t>foreachRDD</w:t>
      </w:r>
      <w:r w:rsidRPr="00CA55BA">
        <w:rPr>
          <w:rFonts w:hint="eastAsia"/>
        </w:rPr>
        <w:t>中，都会创建一个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，比如</w:t>
      </w:r>
      <w:r w:rsidRPr="00CA55BA">
        <w:rPr>
          <w:rFonts w:hint="eastAsia"/>
        </w:rPr>
        <w:t>JDBC Connection</w:t>
      </w:r>
      <w:r w:rsidRPr="00CA55BA">
        <w:rPr>
          <w:rFonts w:hint="eastAsia"/>
        </w:rPr>
        <w:t>，然后通过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将数据写入外部存储。</w:t>
      </w:r>
    </w:p>
    <w:p w:rsidR="00CA55BA" w:rsidRPr="00CA55BA" w:rsidRDefault="00CA55BA" w:rsidP="00CA55BA">
      <w:pPr>
        <w:pStyle w:val="4"/>
      </w:pPr>
      <w:r w:rsidRPr="00CA55BA">
        <w:rPr>
          <w:rFonts w:hint="eastAsia"/>
        </w:rPr>
        <w:t>误区一：在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</w:t>
      </w:r>
      <w:r w:rsidRPr="00CA55BA">
        <w:rPr>
          <w:rFonts w:hint="eastAsia"/>
        </w:rPr>
        <w:t>操作外部，创建</w:t>
      </w:r>
      <w:r w:rsidRPr="00CA55BA">
        <w:rPr>
          <w:rFonts w:hint="eastAsia"/>
        </w:rPr>
        <w:t>Connection</w:t>
      </w:r>
    </w:p>
    <w:p w:rsidR="00CA55BA" w:rsidRPr="00CA55BA" w:rsidRDefault="00CA55BA" w:rsidP="00CA55BA">
      <w:r w:rsidRPr="00CA55BA">
        <w:rPr>
          <w:rFonts w:hint="eastAsia"/>
        </w:rPr>
        <w:t>这种方式是错误的，因为它会导致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对象被序列化后传输到每个</w:t>
      </w:r>
      <w:r w:rsidRPr="00CA55BA">
        <w:rPr>
          <w:rFonts w:hint="eastAsia"/>
        </w:rPr>
        <w:t>Task</w:t>
      </w:r>
      <w:r w:rsidRPr="00CA55BA">
        <w:rPr>
          <w:rFonts w:hint="eastAsia"/>
        </w:rPr>
        <w:t>中。而这种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对象，实际上一般是不支持序列化的，也就无法被传输。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val connection = createNewConnection() </w:t>
      </w:r>
    </w:p>
    <w:p w:rsidR="00CA55BA" w:rsidRPr="00CA55BA" w:rsidRDefault="00CA55BA" w:rsidP="00CA55BA">
      <w:r w:rsidRPr="00CA55BA">
        <w:t xml:space="preserve">  rdd.foreach { record =&gt; connection.send(record)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Pr="00CA55BA" w:rsidRDefault="00CA55BA" w:rsidP="00CA55BA">
      <w:pPr>
        <w:pStyle w:val="4"/>
      </w:pPr>
      <w:r w:rsidRPr="00CA55BA">
        <w:rPr>
          <w:rFonts w:hint="eastAsia"/>
        </w:rPr>
        <w:lastRenderedPageBreak/>
        <w:t>误区二：在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</w:t>
      </w:r>
      <w:r w:rsidRPr="00CA55BA">
        <w:rPr>
          <w:rFonts w:hint="eastAsia"/>
        </w:rPr>
        <w:t>操作内部，创建</w:t>
      </w:r>
      <w:r w:rsidRPr="00CA55BA">
        <w:rPr>
          <w:rFonts w:hint="eastAsia"/>
        </w:rPr>
        <w:t>Connection</w:t>
      </w:r>
    </w:p>
    <w:p w:rsidR="00CA55BA" w:rsidRPr="00CA55BA" w:rsidRDefault="00CA55BA" w:rsidP="00CA55BA">
      <w:r w:rsidRPr="00CA55BA">
        <w:rPr>
          <w:rFonts w:hint="eastAsia"/>
        </w:rPr>
        <w:t>这种方式是可以的，但是效率低下。因为它会导致对于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中的每一条数据，都创建一个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对象。而通常来说，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的创建，是很消耗性能的。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 { record =&gt;</w:t>
      </w:r>
    </w:p>
    <w:p w:rsidR="00CA55BA" w:rsidRPr="00CA55BA" w:rsidRDefault="00CA55BA" w:rsidP="00CA55BA">
      <w:r w:rsidRPr="00CA55BA">
        <w:t xml:space="preserve">    val connection = createNewConnection()</w:t>
      </w:r>
    </w:p>
    <w:p w:rsidR="00CA55BA" w:rsidRPr="00CA55BA" w:rsidRDefault="00CA55BA" w:rsidP="00CA55BA">
      <w:r w:rsidRPr="00CA55BA">
        <w:t xml:space="preserve">    connection.send(record)</w:t>
      </w:r>
    </w:p>
    <w:p w:rsidR="00CA55BA" w:rsidRPr="00CA55BA" w:rsidRDefault="00CA55BA" w:rsidP="00CA55BA">
      <w:r w:rsidRPr="00CA55BA">
        <w:t xml:space="preserve">    connection.close()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CA55BA" w:rsidP="00CA55BA">
      <w:pPr>
        <w:pStyle w:val="4"/>
      </w:pPr>
      <w:r w:rsidRPr="00CA55BA">
        <w:rPr>
          <w:rFonts w:hint="eastAsia"/>
        </w:rPr>
        <w:t>合理方式一：</w:t>
      </w:r>
    </w:p>
    <w:p w:rsidR="00CA55BA" w:rsidRPr="00CA55BA" w:rsidRDefault="00CA55BA" w:rsidP="00CA55BA">
      <w:r w:rsidRPr="00CA55BA">
        <w:rPr>
          <w:rFonts w:hint="eastAsia"/>
        </w:rPr>
        <w:t>使用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foreachPartition</w:t>
      </w:r>
      <w:r w:rsidRPr="00CA55BA">
        <w:rPr>
          <w:rFonts w:hint="eastAsia"/>
        </w:rPr>
        <w:t>操作，并且在该操作内部，创建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对象，这样就相当于是，为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的每个</w:t>
      </w:r>
      <w:r w:rsidRPr="00CA55BA">
        <w:rPr>
          <w:rFonts w:hint="eastAsia"/>
        </w:rPr>
        <w:t>partition</w:t>
      </w:r>
      <w:r w:rsidRPr="00CA55BA">
        <w:rPr>
          <w:rFonts w:hint="eastAsia"/>
        </w:rPr>
        <w:t>创建一个</w:t>
      </w:r>
      <w:r w:rsidRPr="00CA55BA">
        <w:rPr>
          <w:rFonts w:hint="eastAsia"/>
        </w:rPr>
        <w:t>Connection</w:t>
      </w:r>
      <w:r w:rsidRPr="00CA55BA">
        <w:rPr>
          <w:rFonts w:hint="eastAsia"/>
        </w:rPr>
        <w:t>对象，节省资源的多了。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rdd.foreachPartition { partitionOfRecords =&gt;</w:t>
      </w:r>
    </w:p>
    <w:p w:rsidR="00CA55BA" w:rsidRPr="00CA55BA" w:rsidRDefault="00CA55BA" w:rsidP="00CA55BA">
      <w:r w:rsidRPr="00CA55BA">
        <w:t xml:space="preserve">    val connection = createNewConnection()</w:t>
      </w:r>
    </w:p>
    <w:p w:rsidR="00CA55BA" w:rsidRPr="00CA55BA" w:rsidRDefault="00CA55BA" w:rsidP="00CA55BA">
      <w:r w:rsidRPr="00CA55BA">
        <w:t xml:space="preserve">    partitionOfRecords.foreach(record =&gt; connection.send(record))</w:t>
      </w:r>
    </w:p>
    <w:p w:rsidR="00CA55BA" w:rsidRPr="00CA55BA" w:rsidRDefault="00CA55BA" w:rsidP="00CA55BA">
      <w:r w:rsidRPr="00CA55BA">
        <w:t xml:space="preserve">    connection.close()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CA55BA" w:rsidP="00CA55BA">
      <w:pPr>
        <w:pStyle w:val="4"/>
      </w:pPr>
      <w:r w:rsidRPr="00CA55BA">
        <w:rPr>
          <w:rFonts w:hint="eastAsia"/>
        </w:rPr>
        <w:t>合理方式二：</w:t>
      </w:r>
    </w:p>
    <w:p w:rsidR="00CA55BA" w:rsidRPr="00CA55BA" w:rsidRDefault="00CA55BA" w:rsidP="00CA55BA">
      <w:r w:rsidRPr="00CA55BA">
        <w:rPr>
          <w:rFonts w:hint="eastAsia"/>
        </w:rPr>
        <w:t>自己手动封装一个静态连接池，使用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foreachPartition</w:t>
      </w:r>
      <w:r w:rsidRPr="00CA55BA">
        <w:rPr>
          <w:rFonts w:hint="eastAsia"/>
        </w:rPr>
        <w:t>操作，并且在该操作内部，从静态连接池中，通过静态方法，获取到一个连接，使用之后再还回去。这样的话，甚至在多个</w:t>
      </w:r>
      <w:r w:rsidRPr="00CA55BA">
        <w:rPr>
          <w:rFonts w:hint="eastAsia"/>
        </w:rPr>
        <w:t>RDD</w:t>
      </w:r>
      <w:r w:rsidRPr="00CA55BA">
        <w:rPr>
          <w:rFonts w:hint="eastAsia"/>
        </w:rPr>
        <w:t>的</w:t>
      </w:r>
      <w:r w:rsidRPr="00CA55BA">
        <w:rPr>
          <w:rFonts w:hint="eastAsia"/>
        </w:rPr>
        <w:t>partition</w:t>
      </w:r>
      <w:r w:rsidRPr="00CA55BA">
        <w:rPr>
          <w:rFonts w:hint="eastAsia"/>
        </w:rPr>
        <w:t>之间，也可以复用连接了。而且可以让连接池采取懒创建的策略，并且空闲一段时间后，将其释放掉。</w:t>
      </w:r>
    </w:p>
    <w:p w:rsidR="00CA55BA" w:rsidRPr="00CA55BA" w:rsidRDefault="00CA55BA" w:rsidP="00CA55BA">
      <w:r w:rsidRPr="00CA55BA">
        <w:t>dstream.foreachRDD { rdd =&gt;</w:t>
      </w:r>
    </w:p>
    <w:p w:rsidR="00CA55BA" w:rsidRPr="00CA55BA" w:rsidRDefault="00CA55BA" w:rsidP="00CA55BA">
      <w:r w:rsidRPr="00CA55BA">
        <w:t xml:space="preserve">  rdd.foreachPartition { partitionOfRecords =&gt;</w:t>
      </w:r>
    </w:p>
    <w:p w:rsidR="00CA55BA" w:rsidRPr="00CA55BA" w:rsidRDefault="00CA55BA" w:rsidP="00CA55BA">
      <w:r w:rsidRPr="00CA55BA">
        <w:t xml:space="preserve">    val connection = ConnectionPool.getConnection()</w:t>
      </w:r>
    </w:p>
    <w:p w:rsidR="00CA55BA" w:rsidRPr="00CA55BA" w:rsidRDefault="00CA55BA" w:rsidP="00CA55BA">
      <w:r w:rsidRPr="00CA55BA">
        <w:t xml:space="preserve">    partitionOfRecords.foreach(record =&gt; connection.send(record))</w:t>
      </w:r>
    </w:p>
    <w:p w:rsidR="00CA55BA" w:rsidRPr="00CA55BA" w:rsidRDefault="00CA55BA" w:rsidP="00CA55BA">
      <w:r w:rsidRPr="00CA55BA">
        <w:t xml:space="preserve">    ConnectionPool.returnConnection(connection)  </w:t>
      </w:r>
    </w:p>
    <w:p w:rsidR="00CA55BA" w:rsidRPr="00CA55BA" w:rsidRDefault="00CA55BA" w:rsidP="00CA55BA">
      <w:r w:rsidRPr="00CA55BA">
        <w:t xml:space="preserve">  }</w:t>
      </w:r>
    </w:p>
    <w:p w:rsidR="00CA55BA" w:rsidRPr="00CA55BA" w:rsidRDefault="00CA55BA" w:rsidP="00CA55BA">
      <w:r w:rsidRPr="00CA55BA">
        <w:t>}</w:t>
      </w:r>
    </w:p>
    <w:p w:rsidR="00CA55BA" w:rsidRDefault="0062346D" w:rsidP="0062346D">
      <w:pPr>
        <w:pStyle w:val="2"/>
        <w:spacing w:before="156" w:after="156"/>
      </w:pPr>
      <w:r>
        <w:rPr>
          <w:rFonts w:hint="eastAsia"/>
        </w:rPr>
        <w:t>缓存与持久化</w:t>
      </w:r>
    </w:p>
    <w:p w:rsidR="0062346D" w:rsidRPr="0062346D" w:rsidRDefault="0062346D" w:rsidP="0062346D">
      <w:r w:rsidRPr="0062346D">
        <w:rPr>
          <w:rFonts w:hint="eastAsia"/>
        </w:rPr>
        <w:t>与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类似，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也可以让开发人员手动控制，将数据流中的数据持久化到内存中。对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调用</w:t>
      </w:r>
      <w:r w:rsidRPr="0062346D">
        <w:rPr>
          <w:rFonts w:hint="eastAsia"/>
        </w:rPr>
        <w:t>persist()</w:t>
      </w:r>
      <w:r w:rsidRPr="0062346D">
        <w:rPr>
          <w:rFonts w:hint="eastAsia"/>
        </w:rPr>
        <w:t>方法，就可以让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自动</w:t>
      </w:r>
      <w:r w:rsidRPr="0062346D">
        <w:rPr>
          <w:rFonts w:hint="eastAsia"/>
        </w:rPr>
        <w:lastRenderedPageBreak/>
        <w:t>将该数据流中的所有产生的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，都持久化到内存中。如果要对一个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多次执行操作，那么，对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持久化是非常有用的。因为多次操作，可以共享使用内存中的一份缓存数据。</w:t>
      </w:r>
    </w:p>
    <w:p w:rsidR="0062346D" w:rsidRPr="0062346D" w:rsidRDefault="0062346D" w:rsidP="0062346D">
      <w:r w:rsidRPr="0062346D">
        <w:rPr>
          <w:rFonts w:hint="eastAsia"/>
        </w:rPr>
        <w:t>对于基于窗口的操作，比如</w:t>
      </w:r>
      <w:r w:rsidRPr="0062346D">
        <w:rPr>
          <w:rFonts w:hint="eastAsia"/>
        </w:rPr>
        <w:t>reduceByWindow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reduceByKeyAndWindow</w:t>
      </w:r>
      <w:r w:rsidRPr="0062346D">
        <w:rPr>
          <w:rFonts w:hint="eastAsia"/>
        </w:rPr>
        <w:t>，以及基于状态的操作，比如</w:t>
      </w:r>
      <w:r w:rsidRPr="0062346D">
        <w:rPr>
          <w:rFonts w:hint="eastAsia"/>
        </w:rPr>
        <w:t>updateStateByKey</w:t>
      </w:r>
      <w:r w:rsidRPr="0062346D">
        <w:rPr>
          <w:rFonts w:hint="eastAsia"/>
        </w:rPr>
        <w:t>，默认就隐式开启了持久化机制。即</w:t>
      </w:r>
      <w:r w:rsidRPr="0062346D">
        <w:rPr>
          <w:rFonts w:hint="eastAsia"/>
        </w:rPr>
        <w:t>Spark Streaming</w:t>
      </w:r>
      <w:r w:rsidRPr="0062346D">
        <w:rPr>
          <w:rFonts w:hint="eastAsia"/>
        </w:rPr>
        <w:t>默认就会将上述操作产生的</w:t>
      </w:r>
      <w:r w:rsidRPr="0062346D">
        <w:rPr>
          <w:rFonts w:hint="eastAsia"/>
        </w:rPr>
        <w:t>Dstream</w:t>
      </w:r>
      <w:r w:rsidRPr="0062346D">
        <w:rPr>
          <w:rFonts w:hint="eastAsia"/>
        </w:rPr>
        <w:t>中的数据，缓存到内存中，不需要开发人员手动调用</w:t>
      </w:r>
      <w:r w:rsidRPr="0062346D">
        <w:rPr>
          <w:rFonts w:hint="eastAsia"/>
        </w:rPr>
        <w:t>persist()</w:t>
      </w:r>
      <w:r w:rsidRPr="0062346D">
        <w:rPr>
          <w:rFonts w:hint="eastAsia"/>
        </w:rPr>
        <w:t>方法。</w:t>
      </w:r>
    </w:p>
    <w:p w:rsidR="0062346D" w:rsidRPr="0062346D" w:rsidRDefault="0062346D" w:rsidP="0062346D">
      <w:r w:rsidRPr="0062346D">
        <w:rPr>
          <w:rFonts w:hint="eastAsia"/>
        </w:rPr>
        <w:t>对于通过网络接收数据的输入流，比如</w:t>
      </w:r>
      <w:r w:rsidRPr="0062346D">
        <w:rPr>
          <w:rFonts w:hint="eastAsia"/>
        </w:rPr>
        <w:t>socket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Kafka</w:t>
      </w:r>
      <w:r w:rsidRPr="0062346D">
        <w:rPr>
          <w:rFonts w:hint="eastAsia"/>
        </w:rPr>
        <w:t>、</w:t>
      </w:r>
      <w:r w:rsidRPr="0062346D">
        <w:rPr>
          <w:rFonts w:hint="eastAsia"/>
        </w:rPr>
        <w:t>Flume</w:t>
      </w:r>
      <w:r w:rsidRPr="0062346D">
        <w:rPr>
          <w:rFonts w:hint="eastAsia"/>
        </w:rPr>
        <w:t>等，默认的持久化级别，是将数据复制一份，以便于容错。相当于是，用的是类似</w:t>
      </w:r>
      <w:r w:rsidRPr="0062346D">
        <w:rPr>
          <w:rFonts w:hint="eastAsia"/>
        </w:rPr>
        <w:t>MEMORY_ONLY_SER_2</w:t>
      </w:r>
      <w:r w:rsidRPr="0062346D">
        <w:rPr>
          <w:rFonts w:hint="eastAsia"/>
        </w:rPr>
        <w:t>。</w:t>
      </w:r>
    </w:p>
    <w:p w:rsidR="0062346D" w:rsidRPr="0062346D" w:rsidRDefault="0062346D" w:rsidP="0062346D">
      <w:r w:rsidRPr="0062346D">
        <w:rPr>
          <w:rFonts w:hint="eastAsia"/>
        </w:rPr>
        <w:t>与</w:t>
      </w:r>
      <w:r w:rsidRPr="0062346D">
        <w:rPr>
          <w:rFonts w:hint="eastAsia"/>
        </w:rPr>
        <w:t>RDD</w:t>
      </w:r>
      <w:r w:rsidRPr="0062346D">
        <w:rPr>
          <w:rFonts w:hint="eastAsia"/>
        </w:rPr>
        <w:t>不同的是，默认的持久化级别，统一都是要序列化的。</w:t>
      </w:r>
    </w:p>
    <w:p w:rsidR="0062346D" w:rsidRDefault="00F454DA" w:rsidP="00F454DA">
      <w:pPr>
        <w:pStyle w:val="2"/>
        <w:spacing w:before="156" w:after="156"/>
      </w:pPr>
      <w:r w:rsidRPr="00F454DA">
        <w:rPr>
          <w:rFonts w:hint="eastAsia"/>
        </w:rPr>
        <w:t>Checkpoint</w:t>
      </w:r>
      <w:r w:rsidRPr="00F454DA">
        <w:rPr>
          <w:rFonts w:hint="eastAsia"/>
        </w:rPr>
        <w:t>机制</w:t>
      </w:r>
    </w:p>
    <w:p w:rsidR="00F454DA" w:rsidRDefault="00F454DA" w:rsidP="00F454DA">
      <w:pPr>
        <w:pStyle w:val="3"/>
        <w:spacing w:before="156" w:after="156"/>
      </w:pPr>
      <w:r>
        <w:t>概述</w:t>
      </w:r>
    </w:p>
    <w:p w:rsidR="00F454DA" w:rsidRPr="00F454DA" w:rsidRDefault="00F454DA" w:rsidP="00F454DA">
      <w:r w:rsidRPr="00F454DA">
        <w:rPr>
          <w:rFonts w:hint="eastAsia"/>
        </w:rPr>
        <w:t>每一个</w:t>
      </w:r>
      <w:r w:rsidRPr="00F454DA">
        <w:rPr>
          <w:rFonts w:hint="eastAsia"/>
        </w:rPr>
        <w:t>Spark Streaming</w:t>
      </w:r>
      <w:r w:rsidRPr="00F454DA">
        <w:rPr>
          <w:rFonts w:hint="eastAsia"/>
        </w:rPr>
        <w:t>应用，正常来说，都是要</w:t>
      </w:r>
      <w:r w:rsidRPr="00F454DA">
        <w:rPr>
          <w:rFonts w:hint="eastAsia"/>
        </w:rPr>
        <w:t>7 * 24</w:t>
      </w:r>
      <w:r w:rsidRPr="00F454DA">
        <w:rPr>
          <w:rFonts w:hint="eastAsia"/>
        </w:rPr>
        <w:t>小时运转的，这就是实时计算程序的特点。因为要持续不断的对数据进行计算。因此，对实时计算应用的要求，应该是必须要能够对与应用程序逻辑无关的失败，进行容错。</w:t>
      </w:r>
    </w:p>
    <w:p w:rsidR="00F454DA" w:rsidRPr="00F454DA" w:rsidRDefault="00F454DA" w:rsidP="00F454DA">
      <w:r w:rsidRPr="00F454DA">
        <w:rPr>
          <w:rFonts w:hint="eastAsia"/>
        </w:rPr>
        <w:t>如果要实现这个目标，</w:t>
      </w:r>
      <w:r w:rsidRPr="00F454DA">
        <w:rPr>
          <w:rFonts w:hint="eastAsia"/>
        </w:rPr>
        <w:t>Spark Streaming</w:t>
      </w:r>
      <w:r w:rsidRPr="00F454DA">
        <w:rPr>
          <w:rFonts w:hint="eastAsia"/>
        </w:rPr>
        <w:t>程序就必须将足够的信息</w:t>
      </w:r>
      <w:r w:rsidRPr="00F454DA">
        <w:rPr>
          <w:rFonts w:hint="eastAsia"/>
        </w:rPr>
        <w:t>checkpoint</w:t>
      </w:r>
      <w:r w:rsidRPr="00F454DA">
        <w:rPr>
          <w:rFonts w:hint="eastAsia"/>
        </w:rPr>
        <w:t>到容错的存储系统上，从而让它能够从失败中进行恢复。有两种数据需要被进行</w:t>
      </w:r>
      <w:r w:rsidRPr="00F454DA">
        <w:rPr>
          <w:rFonts w:hint="eastAsia"/>
        </w:rPr>
        <w:t>checkpoint</w:t>
      </w:r>
      <w:r w:rsidRPr="00F454DA">
        <w:rPr>
          <w:rFonts w:hint="eastAsia"/>
        </w:rPr>
        <w:t>：</w:t>
      </w:r>
    </w:p>
    <w:p w:rsidR="00F454DA" w:rsidRPr="00F454DA" w:rsidRDefault="00F454DA" w:rsidP="00F454DA">
      <w:r w:rsidRPr="00F454DA">
        <w:t>1</w:t>
      </w:r>
      <w:r w:rsidRPr="00F454DA">
        <w:t>、元数据</w:t>
      </w:r>
      <w:r w:rsidRPr="00F454DA">
        <w:t>checkpoint——</w:t>
      </w:r>
      <w:r w:rsidRPr="00F454DA">
        <w:t>将定义了流式计算逻辑的信息，保存到容错的存储系统上，比如</w:t>
      </w:r>
      <w:r w:rsidRPr="00F454DA">
        <w:t>HDFS</w:t>
      </w:r>
      <w:r w:rsidRPr="00F454DA">
        <w:t>。当运行</w:t>
      </w:r>
      <w:r w:rsidRPr="00F454DA">
        <w:t>Spark Streaming</w:t>
      </w:r>
      <w:r w:rsidRPr="00F454DA">
        <w:t>应用程序的</w:t>
      </w:r>
      <w:r w:rsidRPr="00F454DA">
        <w:t>Driver</w:t>
      </w:r>
      <w:r w:rsidRPr="00F454DA">
        <w:t>进程所在节点失败时，该信息可以用于进行恢复。元数据信息包括了：</w:t>
      </w:r>
    </w:p>
    <w:p w:rsidR="00F454DA" w:rsidRPr="00F454DA" w:rsidRDefault="00F454DA" w:rsidP="00F454DA">
      <w:r w:rsidRPr="00F454DA">
        <w:t xml:space="preserve">  1.1 </w:t>
      </w:r>
      <w:r w:rsidRPr="00F454DA">
        <w:t>配置信息</w:t>
      </w:r>
      <w:r w:rsidRPr="00F454DA">
        <w:t>——</w:t>
      </w:r>
      <w:r w:rsidRPr="00F454DA">
        <w:t>创建</w:t>
      </w:r>
      <w:r w:rsidRPr="00F454DA">
        <w:t>Spark Streaming</w:t>
      </w:r>
      <w:r w:rsidRPr="00F454DA">
        <w:t>应用程序的配置信息，比如</w:t>
      </w:r>
      <w:r w:rsidRPr="00F454DA">
        <w:t>SparkConf</w:t>
      </w:r>
      <w:r w:rsidRPr="00F454DA">
        <w:t>中的信息。</w:t>
      </w:r>
    </w:p>
    <w:p w:rsidR="00F454DA" w:rsidRPr="00F454DA" w:rsidRDefault="00F454DA" w:rsidP="00F454DA">
      <w:r w:rsidRPr="00F454DA">
        <w:t xml:space="preserve">  1.2 DStream</w:t>
      </w:r>
      <w:r w:rsidRPr="00F454DA">
        <w:t>的操作信息</w:t>
      </w:r>
      <w:r w:rsidRPr="00F454DA">
        <w:t>——</w:t>
      </w:r>
      <w:r w:rsidRPr="00F454DA">
        <w:t>定义了</w:t>
      </w:r>
      <w:r w:rsidRPr="00F454DA">
        <w:t>Spark Stream</w:t>
      </w:r>
      <w:r w:rsidRPr="00F454DA">
        <w:t>应用程序的计算逻辑的</w:t>
      </w:r>
      <w:r w:rsidRPr="00F454DA">
        <w:t>DStream</w:t>
      </w:r>
      <w:r w:rsidRPr="00F454DA">
        <w:t>操作信息。</w:t>
      </w:r>
    </w:p>
    <w:p w:rsidR="00F454DA" w:rsidRPr="00F454DA" w:rsidRDefault="00F454DA" w:rsidP="00F454DA">
      <w:r w:rsidRPr="00F454DA">
        <w:t xml:space="preserve">  1.3 </w:t>
      </w:r>
      <w:r w:rsidRPr="00F454DA">
        <w:t>未处理的</w:t>
      </w:r>
      <w:r w:rsidRPr="00F454DA">
        <w:t>batch</w:t>
      </w:r>
      <w:r w:rsidRPr="00F454DA">
        <w:t>信息</w:t>
      </w:r>
      <w:r w:rsidRPr="00F454DA">
        <w:t>——</w:t>
      </w:r>
      <w:r w:rsidRPr="00F454DA">
        <w:t>那些</w:t>
      </w:r>
      <w:r w:rsidRPr="00F454DA">
        <w:t>job</w:t>
      </w:r>
      <w:r w:rsidRPr="00F454DA">
        <w:t>正在排队，还没处理的</w:t>
      </w:r>
      <w:r w:rsidRPr="00F454DA">
        <w:t>batch</w:t>
      </w:r>
      <w:r w:rsidRPr="00F454DA">
        <w:t>信息。</w:t>
      </w:r>
    </w:p>
    <w:p w:rsidR="00A77787" w:rsidRPr="00A77787" w:rsidRDefault="00A77787" w:rsidP="00A77787">
      <w:r w:rsidRPr="00A77787">
        <w:t>2</w:t>
      </w:r>
      <w:r w:rsidRPr="00A77787">
        <w:t>、数据</w:t>
      </w:r>
      <w:r w:rsidRPr="00A77787">
        <w:t>checkpoint——</w:t>
      </w:r>
      <w:r w:rsidRPr="00A77787">
        <w:t>将实时计算过程中产生的</w:t>
      </w:r>
      <w:r w:rsidRPr="00A77787">
        <w:t>RDD</w:t>
      </w:r>
      <w:r w:rsidRPr="00A77787">
        <w:t>的数据保存到可靠的存储系统中。</w:t>
      </w:r>
    </w:p>
    <w:p w:rsidR="00A77787" w:rsidRPr="00A77787" w:rsidRDefault="00A77787" w:rsidP="00A77787">
      <w:r w:rsidRPr="00A77787">
        <w:rPr>
          <w:rFonts w:hint="eastAsia"/>
        </w:rPr>
        <w:t>对于一些将多个</w:t>
      </w:r>
      <w:r w:rsidRPr="00A77787">
        <w:rPr>
          <w:rFonts w:hint="eastAsia"/>
        </w:rPr>
        <w:t>batch</w:t>
      </w:r>
      <w:r w:rsidRPr="00A77787">
        <w:rPr>
          <w:rFonts w:hint="eastAsia"/>
        </w:rPr>
        <w:t>的数据进行聚合的，有状态的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操作，这是非常有用的。在这种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操作中，生成的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是依赖于之前的</w:t>
      </w:r>
      <w:r w:rsidRPr="00A77787">
        <w:rPr>
          <w:rFonts w:hint="eastAsia"/>
        </w:rPr>
        <w:t>batch</w:t>
      </w:r>
      <w:r w:rsidRPr="00A77787">
        <w:rPr>
          <w:rFonts w:hint="eastAsia"/>
        </w:rPr>
        <w:t>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的，这会导致随着时间的推移，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的依赖链条变得越来越长。</w:t>
      </w:r>
    </w:p>
    <w:p w:rsidR="00A77787" w:rsidRPr="00A77787" w:rsidRDefault="00A77787" w:rsidP="00A77787">
      <w:r w:rsidRPr="00A77787">
        <w:rPr>
          <w:rFonts w:hint="eastAsia"/>
        </w:rPr>
        <w:t>要避免由于依赖链条越来越长，导致的一起变得越来越长的失败恢复时间，有状态的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操作执行过程中间产生的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，会定期地被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到可</w:t>
      </w:r>
      <w:r w:rsidRPr="00A77787">
        <w:rPr>
          <w:rFonts w:hint="eastAsia"/>
        </w:rPr>
        <w:lastRenderedPageBreak/>
        <w:t>靠的存储系统上，比如</w:t>
      </w:r>
      <w:r w:rsidRPr="00A77787">
        <w:rPr>
          <w:rFonts w:hint="eastAsia"/>
        </w:rPr>
        <w:t>HDFS</w:t>
      </w:r>
      <w:r w:rsidRPr="00A77787">
        <w:rPr>
          <w:rFonts w:hint="eastAsia"/>
        </w:rPr>
        <w:t>。从而削减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的依赖链条，进而缩短失败恢复时，</w:t>
      </w:r>
      <w:r w:rsidRPr="00A77787">
        <w:rPr>
          <w:rFonts w:hint="eastAsia"/>
        </w:rPr>
        <w:t>RDD</w:t>
      </w:r>
      <w:r w:rsidRPr="00A77787">
        <w:rPr>
          <w:rFonts w:hint="eastAsia"/>
        </w:rPr>
        <w:t>的恢复时间。</w:t>
      </w:r>
    </w:p>
    <w:p w:rsidR="00A77787" w:rsidRPr="00A77787" w:rsidRDefault="00A77787" w:rsidP="00A77787">
      <w:r w:rsidRPr="00A77787">
        <w:rPr>
          <w:rFonts w:hint="eastAsia"/>
        </w:rPr>
        <w:t>一句话概括，元数据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主要是为了从</w:t>
      </w:r>
      <w:r w:rsidRPr="00A77787">
        <w:rPr>
          <w:rFonts w:hint="eastAsia"/>
        </w:rPr>
        <w:t>driver</w:t>
      </w:r>
      <w:r w:rsidRPr="00A77787">
        <w:rPr>
          <w:rFonts w:hint="eastAsia"/>
        </w:rPr>
        <w:t>失败中进行恢复；而</w:t>
      </w:r>
      <w:r w:rsidRPr="00A77787">
        <w:rPr>
          <w:rFonts w:hint="eastAsia"/>
        </w:rPr>
        <w:t>RDD checkpoint</w:t>
      </w:r>
      <w:r w:rsidRPr="00A77787">
        <w:rPr>
          <w:rFonts w:hint="eastAsia"/>
        </w:rPr>
        <w:t>主要是为了，使用到有状态的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操作时，能够在其生产出的数据丢失时，进行快速的失败恢复。</w:t>
      </w:r>
    </w:p>
    <w:p w:rsidR="00F454DA" w:rsidRDefault="00A77787" w:rsidP="00A77787">
      <w:pPr>
        <w:pStyle w:val="3"/>
        <w:spacing w:before="156" w:after="156"/>
      </w:pPr>
      <w:r w:rsidRPr="00A77787">
        <w:rPr>
          <w:rFonts w:hint="eastAsia"/>
        </w:rPr>
        <w:t>何时启用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机制</w:t>
      </w:r>
    </w:p>
    <w:p w:rsidR="00A77787" w:rsidRPr="00A77787" w:rsidRDefault="00A77787" w:rsidP="00A77787">
      <w:r w:rsidRPr="00A77787">
        <w:t>1</w:t>
      </w:r>
      <w:r w:rsidRPr="00A77787">
        <w:t>、使用了有状态的</w:t>
      </w:r>
      <w:r w:rsidRPr="00A77787">
        <w:t>transformation</w:t>
      </w:r>
      <w:r w:rsidRPr="00A77787">
        <w:t>操作</w:t>
      </w:r>
      <w:r w:rsidRPr="00A77787">
        <w:t>——</w:t>
      </w:r>
      <w:r w:rsidRPr="00A77787">
        <w:t>比如</w:t>
      </w:r>
      <w:r w:rsidRPr="00A77787">
        <w:t>updateStateByKey</w:t>
      </w:r>
      <w:r w:rsidRPr="00A77787">
        <w:t>，或者</w:t>
      </w:r>
      <w:r w:rsidRPr="00A77787">
        <w:t>reduceByKeyAndWindow</w:t>
      </w:r>
      <w:r w:rsidRPr="00A77787">
        <w:t>操作，被使用了，那么</w:t>
      </w:r>
      <w:r w:rsidRPr="00A77787">
        <w:t>checkpoint</w:t>
      </w:r>
      <w:r w:rsidRPr="00A77787">
        <w:t>目录要求是必须提供的，也就是必须开启</w:t>
      </w:r>
      <w:r w:rsidRPr="00A77787">
        <w:t>checkpoint</w:t>
      </w:r>
      <w:r w:rsidRPr="00A77787">
        <w:t>机制，从而进行周期性的</w:t>
      </w:r>
      <w:r w:rsidRPr="00A77787">
        <w:t>RDD checkpoint</w:t>
      </w:r>
      <w:r w:rsidRPr="00A77787">
        <w:t>。</w:t>
      </w:r>
    </w:p>
    <w:p w:rsidR="00A77787" w:rsidRPr="00A77787" w:rsidRDefault="00A77787" w:rsidP="00A77787">
      <w:r w:rsidRPr="00A77787">
        <w:t>2</w:t>
      </w:r>
      <w:r w:rsidRPr="00A77787">
        <w:t>、要保证可以从</w:t>
      </w:r>
      <w:r w:rsidRPr="00A77787">
        <w:t>Driver</w:t>
      </w:r>
      <w:r w:rsidRPr="00A77787">
        <w:t>失败中进行恢复</w:t>
      </w:r>
      <w:r w:rsidRPr="00A77787">
        <w:t>——</w:t>
      </w:r>
      <w:r w:rsidRPr="00A77787">
        <w:t>元数据</w:t>
      </w:r>
      <w:r w:rsidRPr="00A77787">
        <w:t>checkpoint</w:t>
      </w:r>
      <w:r w:rsidRPr="00A77787">
        <w:t>需要启用，来进行这种情况的恢复。</w:t>
      </w:r>
    </w:p>
    <w:p w:rsidR="00A77787" w:rsidRPr="00A77787" w:rsidRDefault="00A77787" w:rsidP="00A77787">
      <w:r w:rsidRPr="00A77787">
        <w:rPr>
          <w:rFonts w:hint="eastAsia"/>
        </w:rPr>
        <w:t>要注意的是，并不是说，所有的</w:t>
      </w:r>
      <w:r w:rsidRPr="00A77787">
        <w:rPr>
          <w:rFonts w:hint="eastAsia"/>
        </w:rPr>
        <w:t>Spark Streaming</w:t>
      </w:r>
      <w:r w:rsidRPr="00A77787">
        <w:rPr>
          <w:rFonts w:hint="eastAsia"/>
        </w:rPr>
        <w:t>应用程序，都要启用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机制，如果即不强制要求从</w:t>
      </w:r>
      <w:r w:rsidRPr="00A77787">
        <w:rPr>
          <w:rFonts w:hint="eastAsia"/>
        </w:rPr>
        <w:t>Driver</w:t>
      </w:r>
      <w:r w:rsidRPr="00A77787">
        <w:rPr>
          <w:rFonts w:hint="eastAsia"/>
        </w:rPr>
        <w:t>失败中自动进行恢复，又没使用有状态的</w:t>
      </w:r>
      <w:r w:rsidRPr="00A77787">
        <w:rPr>
          <w:rFonts w:hint="eastAsia"/>
        </w:rPr>
        <w:t>transformation</w:t>
      </w:r>
      <w:r w:rsidRPr="00A77787">
        <w:rPr>
          <w:rFonts w:hint="eastAsia"/>
        </w:rPr>
        <w:t>操作，那么就不需要启用</w:t>
      </w:r>
      <w:r w:rsidRPr="00A77787">
        <w:rPr>
          <w:rFonts w:hint="eastAsia"/>
        </w:rPr>
        <w:t>checkpoint</w:t>
      </w:r>
      <w:r w:rsidRPr="00A77787">
        <w:rPr>
          <w:rFonts w:hint="eastAsia"/>
        </w:rPr>
        <w:t>。事实上，这么做反而是有助于提升性能的。</w:t>
      </w:r>
    </w:p>
    <w:p w:rsidR="00A77787" w:rsidRDefault="00A77787" w:rsidP="00A77787"/>
    <w:p w:rsidR="00CE6286" w:rsidRPr="00CE6286" w:rsidRDefault="00CE6286" w:rsidP="00CE6286">
      <w:r w:rsidRPr="00CE6286">
        <w:t>1</w:t>
      </w:r>
      <w:r w:rsidRPr="00CE6286">
        <w:t>、对于有状态的</w:t>
      </w:r>
      <w:r w:rsidRPr="00CE6286">
        <w:t>transformation</w:t>
      </w:r>
      <w:r w:rsidRPr="00CE6286">
        <w:t>操作，启用</w:t>
      </w:r>
      <w:r w:rsidRPr="00CE6286">
        <w:t>checkpoint</w:t>
      </w:r>
      <w:r w:rsidRPr="00CE6286">
        <w:t>机制，定期将其生产的</w:t>
      </w:r>
      <w:r w:rsidRPr="00CE6286">
        <w:t>RDD</w:t>
      </w:r>
      <w:r w:rsidRPr="00CE6286">
        <w:t>数据</w:t>
      </w:r>
      <w:r w:rsidRPr="00CE6286">
        <w:t>checkpoint</w:t>
      </w:r>
      <w:r w:rsidRPr="00CE6286">
        <w:t>，是比较简单的。</w:t>
      </w:r>
    </w:p>
    <w:p w:rsidR="00CE6286" w:rsidRPr="00CE6286" w:rsidRDefault="00CE6286" w:rsidP="00CE6286">
      <w:r w:rsidRPr="00CE6286">
        <w:rPr>
          <w:rFonts w:hint="eastAsia"/>
        </w:rPr>
        <w:t>可以通过配置一个容错的、可靠的文件系统（比如</w:t>
      </w:r>
      <w:r w:rsidRPr="00CE6286">
        <w:rPr>
          <w:rFonts w:hint="eastAsia"/>
        </w:rPr>
        <w:t>HDFS</w:t>
      </w:r>
      <w:r w:rsidRPr="00CE6286">
        <w:rPr>
          <w:rFonts w:hint="eastAsia"/>
        </w:rPr>
        <w:t>）的目录，来启用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机制，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数据就会写入该目录。使用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checkpoint()</w:t>
      </w:r>
      <w:r w:rsidRPr="00CE6286">
        <w:rPr>
          <w:rFonts w:hint="eastAsia"/>
        </w:rPr>
        <w:t>方法即可。然后，你就可以放心使用有状态的</w:t>
      </w:r>
      <w:r w:rsidRPr="00CE6286">
        <w:rPr>
          <w:rFonts w:hint="eastAsia"/>
        </w:rPr>
        <w:t>transformation</w:t>
      </w:r>
      <w:r w:rsidRPr="00CE6286">
        <w:rPr>
          <w:rFonts w:hint="eastAsia"/>
        </w:rPr>
        <w:t>操作了。</w:t>
      </w:r>
    </w:p>
    <w:p w:rsidR="00CE6286" w:rsidRPr="00CE6286" w:rsidRDefault="00CE6286" w:rsidP="00CE6286">
      <w:r w:rsidRPr="00CE6286">
        <w:t>2</w:t>
      </w:r>
      <w:r w:rsidRPr="00CE6286">
        <w:t>、如果为了要从</w:t>
      </w:r>
      <w:r w:rsidRPr="00CE6286">
        <w:t>Driver</w:t>
      </w:r>
      <w:r w:rsidRPr="00CE6286">
        <w:t>失败中进行恢复，那么启用</w:t>
      </w:r>
      <w:r w:rsidRPr="00CE6286">
        <w:t>checkpoint</w:t>
      </w:r>
      <w:r w:rsidRPr="00CE6286">
        <w:t>机制，是比较复杂的。需要改写</w:t>
      </w:r>
      <w:r w:rsidRPr="00CE6286">
        <w:t>Spark Streaming</w:t>
      </w:r>
      <w:r w:rsidRPr="00CE6286">
        <w:t>应用程序。</w:t>
      </w:r>
    </w:p>
    <w:p w:rsidR="00CE6286" w:rsidRPr="00CE6286" w:rsidRDefault="00CE6286" w:rsidP="00CE6286">
      <w:r w:rsidRPr="00CE6286">
        <w:rPr>
          <w:rFonts w:hint="eastAsia"/>
        </w:rPr>
        <w:t>当应用程序第一次启动的时候，需要创建一个新的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，并且调用其</w:t>
      </w:r>
      <w:r w:rsidRPr="00CE6286">
        <w:rPr>
          <w:rFonts w:hint="eastAsia"/>
        </w:rPr>
        <w:t>start()</w:t>
      </w:r>
      <w:r w:rsidRPr="00CE6286">
        <w:rPr>
          <w:rFonts w:hint="eastAsia"/>
        </w:rPr>
        <w:t>方法，进行启动。当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从失败中恢复过来时，需要从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目录中记录的元数据中，恢复出来一个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为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失败的恢复机制重写程序（</w:t>
      </w:r>
      <w:r w:rsidRPr="00CE6286">
        <w:rPr>
          <w:rFonts w:hint="eastAsia"/>
        </w:rPr>
        <w:t>Java</w:t>
      </w:r>
      <w:r w:rsidRPr="00CE6286">
        <w:rPr>
          <w:rFonts w:hint="eastAsia"/>
        </w:rPr>
        <w:t>）</w:t>
      </w:r>
    </w:p>
    <w:p w:rsidR="00CE6286" w:rsidRPr="00CE6286" w:rsidRDefault="00CE6286" w:rsidP="00CE6286">
      <w:pPr>
        <w:pStyle w:val="a3"/>
      </w:pPr>
      <w:r w:rsidRPr="00CE6286">
        <w:t>JavaStreamingContextFactory contextFactory = new JavaStreamingContextFactory() {</w:t>
      </w:r>
    </w:p>
    <w:p w:rsidR="00CE6286" w:rsidRPr="00CE6286" w:rsidRDefault="00CE6286" w:rsidP="00CE6286">
      <w:pPr>
        <w:pStyle w:val="a3"/>
      </w:pPr>
      <w:r w:rsidRPr="00CE6286">
        <w:t xml:space="preserve">  @Override </w:t>
      </w:r>
    </w:p>
    <w:p w:rsidR="00CE6286" w:rsidRPr="00CE6286" w:rsidRDefault="00CE6286" w:rsidP="00CE6286">
      <w:pPr>
        <w:pStyle w:val="a3"/>
      </w:pPr>
      <w:r w:rsidRPr="00CE6286">
        <w:t xml:space="preserve">  public JavaStreamingContext create() {</w:t>
      </w:r>
    </w:p>
    <w:p w:rsidR="00CE6286" w:rsidRPr="00CE6286" w:rsidRDefault="00CE6286" w:rsidP="00CE6286">
      <w:pPr>
        <w:pStyle w:val="a3"/>
      </w:pPr>
      <w:r w:rsidRPr="00CE6286">
        <w:t xml:space="preserve">    JavaStreamingContext jssc = new JavaStreamingContext(...);  </w:t>
      </w:r>
    </w:p>
    <w:p w:rsidR="00CE6286" w:rsidRPr="00CE6286" w:rsidRDefault="00CE6286" w:rsidP="00CE6286">
      <w:pPr>
        <w:pStyle w:val="a3"/>
      </w:pPr>
      <w:r w:rsidRPr="00CE6286">
        <w:t xml:space="preserve">    JavaDStream&lt;String&gt; lines = jssc.socketTextStream(...);     </w:t>
      </w:r>
    </w:p>
    <w:p w:rsidR="00CE6286" w:rsidRPr="00CE6286" w:rsidRDefault="00CE6286" w:rsidP="00CE6286">
      <w:pPr>
        <w:pStyle w:val="a3"/>
      </w:pPr>
      <w:r w:rsidRPr="00CE6286">
        <w:t xml:space="preserve">    jssc.checkpoint(checkpointDirectory);                       </w:t>
      </w:r>
    </w:p>
    <w:p w:rsidR="00CE6286" w:rsidRPr="00CE6286" w:rsidRDefault="00CE6286" w:rsidP="00CE6286">
      <w:pPr>
        <w:pStyle w:val="a3"/>
      </w:pPr>
      <w:r w:rsidRPr="00CE6286">
        <w:t xml:space="preserve">    return jssc;</w:t>
      </w:r>
    </w:p>
    <w:p w:rsidR="00CE6286" w:rsidRPr="00CE6286" w:rsidRDefault="00CE6286" w:rsidP="00CE6286">
      <w:pPr>
        <w:pStyle w:val="a3"/>
      </w:pPr>
      <w:r w:rsidRPr="00CE6286">
        <w:t xml:space="preserve">  }</w:t>
      </w:r>
    </w:p>
    <w:p w:rsidR="00CE6286" w:rsidRPr="00CE6286" w:rsidRDefault="00CE6286" w:rsidP="00CE6286">
      <w:pPr>
        <w:pStyle w:val="a3"/>
      </w:pPr>
      <w:r w:rsidRPr="00CE6286">
        <w:t>};</w:t>
      </w:r>
    </w:p>
    <w:p w:rsidR="00CE6286" w:rsidRPr="00CE6286" w:rsidRDefault="00CE6286" w:rsidP="00CE6286">
      <w:pPr>
        <w:pStyle w:val="a3"/>
      </w:pPr>
      <w:r w:rsidRPr="00CE6286">
        <w:lastRenderedPageBreak/>
        <w:t>JavaStreamingContext context = JavaStreamingContext.getOrCreate(checkpointDirectory, contextFactory);</w:t>
      </w:r>
    </w:p>
    <w:p w:rsidR="00CE6286" w:rsidRPr="00CE6286" w:rsidRDefault="00CE6286" w:rsidP="00CE6286">
      <w:pPr>
        <w:pStyle w:val="a3"/>
      </w:pPr>
      <w:r w:rsidRPr="00CE6286">
        <w:t>context.start();</w:t>
      </w:r>
    </w:p>
    <w:p w:rsidR="00CE6286" w:rsidRPr="00CE6286" w:rsidRDefault="00CE6286" w:rsidP="00CE6286">
      <w:pPr>
        <w:pStyle w:val="a3"/>
      </w:pPr>
      <w:r w:rsidRPr="00CE6286">
        <w:t>context.awaitTermination();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为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失败的恢复机制重写程序（</w:t>
      </w:r>
      <w:r w:rsidRPr="00CE6286">
        <w:rPr>
          <w:rFonts w:hint="eastAsia"/>
        </w:rPr>
        <w:t>Scala</w:t>
      </w:r>
      <w:r w:rsidRPr="00CE6286">
        <w:rPr>
          <w:rFonts w:hint="eastAsia"/>
        </w:rPr>
        <w:t>）</w:t>
      </w:r>
    </w:p>
    <w:p w:rsidR="00CE6286" w:rsidRPr="00CE6286" w:rsidRDefault="00CE6286" w:rsidP="00CE6286">
      <w:pPr>
        <w:pStyle w:val="a3"/>
      </w:pPr>
      <w:r w:rsidRPr="00CE6286">
        <w:t>def functionToCreateContext(): StreamingContext = {</w:t>
      </w:r>
    </w:p>
    <w:p w:rsidR="00CE6286" w:rsidRPr="00CE6286" w:rsidRDefault="00CE6286" w:rsidP="00CE6286">
      <w:pPr>
        <w:pStyle w:val="a3"/>
      </w:pPr>
      <w:r w:rsidRPr="00CE6286">
        <w:t xml:space="preserve">    val ssc = new StreamingContext(...)  </w:t>
      </w:r>
    </w:p>
    <w:p w:rsidR="00CE6286" w:rsidRPr="00CE6286" w:rsidRDefault="00CE6286" w:rsidP="00CE6286">
      <w:pPr>
        <w:pStyle w:val="a3"/>
      </w:pPr>
      <w:r w:rsidRPr="00CE6286">
        <w:t xml:space="preserve">    val lines = ssc.socketTextStream(...) </w:t>
      </w:r>
    </w:p>
    <w:p w:rsidR="00CE6286" w:rsidRPr="00CE6286" w:rsidRDefault="00CE6286" w:rsidP="00CE6286">
      <w:pPr>
        <w:pStyle w:val="a3"/>
      </w:pPr>
      <w:r w:rsidRPr="00CE6286">
        <w:t xml:space="preserve">    ssc.checkpoint(checkpointDirectory)   </w:t>
      </w:r>
    </w:p>
    <w:p w:rsidR="00CE6286" w:rsidRPr="00CE6286" w:rsidRDefault="00CE6286" w:rsidP="00CE6286">
      <w:pPr>
        <w:pStyle w:val="a3"/>
      </w:pPr>
      <w:r w:rsidRPr="00CE6286">
        <w:t xml:space="preserve">    ssc</w:t>
      </w:r>
    </w:p>
    <w:p w:rsidR="00CE6286" w:rsidRPr="00CE6286" w:rsidRDefault="00CE6286" w:rsidP="00CE6286">
      <w:pPr>
        <w:pStyle w:val="a3"/>
      </w:pPr>
      <w:r w:rsidRPr="00CE6286">
        <w:t>}</w:t>
      </w:r>
    </w:p>
    <w:p w:rsidR="00CE6286" w:rsidRPr="00CE6286" w:rsidRDefault="00CE6286" w:rsidP="00CE6286">
      <w:pPr>
        <w:pStyle w:val="a3"/>
      </w:pPr>
      <w:r w:rsidRPr="00CE6286">
        <w:t>val context = StreamingContext.getOrCreate(checkpointDirectory, functionToCreateContext _)</w:t>
      </w:r>
    </w:p>
    <w:p w:rsidR="00CE6286" w:rsidRPr="00CE6286" w:rsidRDefault="00CE6286" w:rsidP="00CE6286">
      <w:pPr>
        <w:pStyle w:val="a3"/>
      </w:pPr>
      <w:r w:rsidRPr="00CE6286">
        <w:t>context.start()</w:t>
      </w:r>
    </w:p>
    <w:p w:rsidR="00CE6286" w:rsidRPr="00CE6286" w:rsidRDefault="00CE6286" w:rsidP="00CE6286">
      <w:pPr>
        <w:pStyle w:val="a3"/>
      </w:pPr>
      <w:r w:rsidRPr="00CE6286">
        <w:t>context.awaitTermination()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配置</w:t>
      </w:r>
      <w:r w:rsidRPr="00CE6286">
        <w:rPr>
          <w:rFonts w:hint="eastAsia"/>
        </w:rPr>
        <w:t>spark-submit</w:t>
      </w:r>
      <w:r w:rsidRPr="00CE6286">
        <w:rPr>
          <w:rFonts w:hint="eastAsia"/>
        </w:rPr>
        <w:t>提交参数</w:t>
      </w:r>
    </w:p>
    <w:p w:rsidR="00CE6286" w:rsidRPr="00CE6286" w:rsidRDefault="00CE6286" w:rsidP="00CE6286">
      <w:r w:rsidRPr="00CE6286">
        <w:rPr>
          <w:rFonts w:hint="eastAsia"/>
        </w:rPr>
        <w:t>按照上述方法，进行</w:t>
      </w:r>
      <w:r w:rsidRPr="00CE6286">
        <w:rPr>
          <w:rFonts w:hint="eastAsia"/>
        </w:rPr>
        <w:t>Spark Streaming</w:t>
      </w:r>
      <w:r w:rsidRPr="00CE6286">
        <w:rPr>
          <w:rFonts w:hint="eastAsia"/>
        </w:rPr>
        <w:t>应用程序的重写后，当第一次运行程序时，如果发现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目录不存在，那么就使用定义的函数来第一次创建一个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，并将其元数据写入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目录；当从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失败中恢复过来时，发现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目录已经存在了，那么会使用该目录中的元数据创建一个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r w:rsidRPr="00CE6286">
        <w:rPr>
          <w:rFonts w:hint="eastAsia"/>
        </w:rPr>
        <w:t>但是上面的重写应用程序的过程，只是实现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失败自动恢复的第一步。第二步是，必须确保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可以在失败时，自动被重启。</w:t>
      </w:r>
    </w:p>
    <w:p w:rsidR="00CE6286" w:rsidRPr="00CE6286" w:rsidRDefault="00CE6286" w:rsidP="00CE6286">
      <w:r w:rsidRPr="00CE6286">
        <w:rPr>
          <w:rFonts w:hint="eastAsia"/>
        </w:rPr>
        <w:t>要能够自动从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失败中恢复过来，运行</w:t>
      </w:r>
      <w:r w:rsidRPr="00CE6286">
        <w:rPr>
          <w:rFonts w:hint="eastAsia"/>
        </w:rPr>
        <w:t>Spark Streaming</w:t>
      </w:r>
      <w:r w:rsidRPr="00CE6286">
        <w:rPr>
          <w:rFonts w:hint="eastAsia"/>
        </w:rPr>
        <w:t>应用程序的集群，就必须监控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运行的过程，并且在它失败时将它重启。对于</w:t>
      </w:r>
      <w:r w:rsidRPr="00CE6286">
        <w:rPr>
          <w:rFonts w:hint="eastAsia"/>
        </w:rPr>
        <w:t>Spark</w:t>
      </w:r>
      <w:r w:rsidRPr="00CE6286">
        <w:rPr>
          <w:rFonts w:hint="eastAsia"/>
        </w:rPr>
        <w:t>自身的</w:t>
      </w:r>
      <w:r w:rsidRPr="00CE6286">
        <w:rPr>
          <w:rFonts w:hint="eastAsia"/>
        </w:rPr>
        <w:t>standalone</w:t>
      </w:r>
      <w:r w:rsidRPr="00CE6286">
        <w:rPr>
          <w:rFonts w:hint="eastAsia"/>
        </w:rPr>
        <w:t>模式，需要进行一些配置去</w:t>
      </w:r>
      <w:r w:rsidRPr="00CE6286">
        <w:rPr>
          <w:rFonts w:hint="eastAsia"/>
        </w:rPr>
        <w:t>supervise driver</w:t>
      </w:r>
      <w:r w:rsidRPr="00CE6286">
        <w:rPr>
          <w:rFonts w:hint="eastAsia"/>
        </w:rPr>
        <w:t>，在它失败时将其重启。</w:t>
      </w:r>
    </w:p>
    <w:p w:rsidR="00CE6286" w:rsidRPr="00CE6286" w:rsidRDefault="00CE6286" w:rsidP="00CE6286">
      <w:r w:rsidRPr="00CE6286">
        <w:rPr>
          <w:rFonts w:hint="eastAsia"/>
        </w:rPr>
        <w:t>首先，要在</w:t>
      </w:r>
      <w:r w:rsidRPr="00CE6286">
        <w:rPr>
          <w:rFonts w:hint="eastAsia"/>
        </w:rPr>
        <w:t>spark-submit</w:t>
      </w:r>
      <w:r w:rsidRPr="00CE6286">
        <w:rPr>
          <w:rFonts w:hint="eastAsia"/>
        </w:rPr>
        <w:t>中，添加</w:t>
      </w:r>
      <w:r w:rsidRPr="00CE6286">
        <w:rPr>
          <w:rFonts w:hint="eastAsia"/>
        </w:rPr>
        <w:t>--deploy-mode</w:t>
      </w:r>
      <w:r w:rsidRPr="00CE6286">
        <w:rPr>
          <w:rFonts w:hint="eastAsia"/>
        </w:rPr>
        <w:t>参数，默认其值为</w:t>
      </w:r>
      <w:r w:rsidRPr="00CE6286">
        <w:rPr>
          <w:rFonts w:hint="eastAsia"/>
        </w:rPr>
        <w:t>client</w:t>
      </w:r>
      <w:r w:rsidRPr="00CE6286">
        <w:rPr>
          <w:rFonts w:hint="eastAsia"/>
        </w:rPr>
        <w:t>，即在提交应用的机器上启动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；但是，要能够自动重启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，就必须将其值设置为</w:t>
      </w:r>
      <w:r w:rsidRPr="00CE6286">
        <w:rPr>
          <w:rFonts w:hint="eastAsia"/>
        </w:rPr>
        <w:t>cluster</w:t>
      </w:r>
      <w:r w:rsidRPr="00CE6286">
        <w:rPr>
          <w:rFonts w:hint="eastAsia"/>
        </w:rPr>
        <w:t>；此外，需要添加</w:t>
      </w:r>
      <w:r w:rsidRPr="00CE6286">
        <w:rPr>
          <w:rFonts w:hint="eastAsia"/>
        </w:rPr>
        <w:t>--supervise</w:t>
      </w:r>
      <w:r w:rsidRPr="00CE6286">
        <w:rPr>
          <w:rFonts w:hint="eastAsia"/>
        </w:rPr>
        <w:t>参数。</w:t>
      </w:r>
    </w:p>
    <w:p w:rsidR="00CE6286" w:rsidRPr="00CE6286" w:rsidRDefault="00CE6286" w:rsidP="00CE6286">
      <w:r w:rsidRPr="00CE6286">
        <w:rPr>
          <w:rFonts w:hint="eastAsia"/>
        </w:rPr>
        <w:t>使用上述第二步骤提交应用之后，就可以让</w:t>
      </w:r>
      <w:r w:rsidRPr="00CE6286">
        <w:rPr>
          <w:rFonts w:hint="eastAsia"/>
        </w:rPr>
        <w:t>driver</w:t>
      </w:r>
      <w:r w:rsidRPr="00CE6286">
        <w:rPr>
          <w:rFonts w:hint="eastAsia"/>
        </w:rPr>
        <w:t>在失败时自动被重启，并且通过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目录的元数据恢复</w:t>
      </w:r>
      <w:r w:rsidRPr="00CE6286">
        <w:rPr>
          <w:rFonts w:hint="eastAsia"/>
        </w:rPr>
        <w:t>StreamingContext</w:t>
      </w:r>
      <w:r w:rsidRPr="00CE6286">
        <w:rPr>
          <w:rFonts w:hint="eastAsia"/>
        </w:rPr>
        <w:t>。</w:t>
      </w:r>
    </w:p>
    <w:p w:rsidR="00CE6286" w:rsidRPr="00CE6286" w:rsidRDefault="00CE6286" w:rsidP="00CE6286">
      <w:pPr>
        <w:pStyle w:val="3"/>
        <w:spacing w:before="156" w:after="156"/>
      </w:pPr>
      <w:r w:rsidRPr="00CE6286">
        <w:rPr>
          <w:rFonts w:hint="eastAsia"/>
        </w:rPr>
        <w:t>Checkpoint</w:t>
      </w:r>
      <w:r w:rsidRPr="00CE6286">
        <w:rPr>
          <w:rFonts w:hint="eastAsia"/>
        </w:rPr>
        <w:t>的说明</w:t>
      </w:r>
    </w:p>
    <w:p w:rsidR="00CE6286" w:rsidRPr="00CE6286" w:rsidRDefault="00CE6286" w:rsidP="00CE6286">
      <w:r w:rsidRPr="00CE6286">
        <w:rPr>
          <w:rFonts w:hint="eastAsia"/>
        </w:rPr>
        <w:t>将</w:t>
      </w:r>
      <w:r w:rsidRPr="00CE6286">
        <w:rPr>
          <w:rFonts w:hint="eastAsia"/>
        </w:rPr>
        <w:t>RDD checkpoint</w:t>
      </w:r>
      <w:r w:rsidRPr="00CE6286">
        <w:rPr>
          <w:rFonts w:hint="eastAsia"/>
        </w:rPr>
        <w:t>到可靠的存储系统上，会耗费很多性能。当</w:t>
      </w:r>
      <w:r w:rsidRPr="00CE6286">
        <w:rPr>
          <w:rFonts w:hint="eastAsia"/>
        </w:rPr>
        <w:t>RDD</w:t>
      </w:r>
      <w:r w:rsidRPr="00CE6286">
        <w:rPr>
          <w:rFonts w:hint="eastAsia"/>
        </w:rPr>
        <w:t>被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时，会导致这些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的处理时间增加。因此，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的间隔，需要谨慎的设置。对于那些间隔很多的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，比如</w:t>
      </w:r>
      <w:r w:rsidRPr="00CE6286">
        <w:rPr>
          <w:rFonts w:hint="eastAsia"/>
        </w:rPr>
        <w:t>1</w:t>
      </w:r>
      <w:r w:rsidRPr="00CE6286">
        <w:rPr>
          <w:rFonts w:hint="eastAsia"/>
        </w:rPr>
        <w:t>秒，如果还要执行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操作，则会大幅度削减吞吐量。而另外一方面，如果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操作执行的太不频繁，那就会导致</w:t>
      </w:r>
      <w:r w:rsidRPr="00CE6286">
        <w:rPr>
          <w:rFonts w:hint="eastAsia"/>
        </w:rPr>
        <w:t>RDD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lineage</w:t>
      </w:r>
      <w:r w:rsidRPr="00CE6286">
        <w:rPr>
          <w:rFonts w:hint="eastAsia"/>
        </w:rPr>
        <w:t>变长，又会有失败恢复时间过长的风险。</w:t>
      </w:r>
    </w:p>
    <w:p w:rsidR="00CE6286" w:rsidRDefault="00CE6286" w:rsidP="00CE6286">
      <w:r w:rsidRPr="00CE6286">
        <w:rPr>
          <w:rFonts w:hint="eastAsia"/>
        </w:rPr>
        <w:lastRenderedPageBreak/>
        <w:t>对于那些要求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的有状态的</w:t>
      </w:r>
      <w:r w:rsidRPr="00CE6286">
        <w:rPr>
          <w:rFonts w:hint="eastAsia"/>
        </w:rPr>
        <w:t>transformation</w:t>
      </w:r>
      <w:r w:rsidRPr="00CE6286">
        <w:rPr>
          <w:rFonts w:hint="eastAsia"/>
        </w:rPr>
        <w:t>操作，默认的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间隔通常是</w:t>
      </w:r>
      <w:r w:rsidRPr="00CE6286">
        <w:rPr>
          <w:rFonts w:hint="eastAsia"/>
        </w:rPr>
        <w:t>batch</w:t>
      </w:r>
      <w:r w:rsidRPr="00CE6286">
        <w:rPr>
          <w:rFonts w:hint="eastAsia"/>
        </w:rPr>
        <w:t>间隔的数倍，至少是</w:t>
      </w:r>
      <w:r w:rsidRPr="00CE6286">
        <w:rPr>
          <w:rFonts w:hint="eastAsia"/>
        </w:rPr>
        <w:t>10</w:t>
      </w:r>
      <w:r w:rsidRPr="00CE6286">
        <w:rPr>
          <w:rFonts w:hint="eastAsia"/>
        </w:rPr>
        <w:t>秒。使用</w:t>
      </w:r>
      <w:r w:rsidRPr="00CE6286">
        <w:rPr>
          <w:rFonts w:hint="eastAsia"/>
        </w:rPr>
        <w:t>DStream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checkpoint()</w:t>
      </w:r>
      <w:r w:rsidRPr="00CE6286">
        <w:rPr>
          <w:rFonts w:hint="eastAsia"/>
        </w:rPr>
        <w:t>方法，可以设置这个</w:t>
      </w:r>
      <w:r w:rsidRPr="00CE6286">
        <w:rPr>
          <w:rFonts w:hint="eastAsia"/>
        </w:rPr>
        <w:t>DStream</w:t>
      </w:r>
      <w:r w:rsidRPr="00CE6286">
        <w:rPr>
          <w:rFonts w:hint="eastAsia"/>
        </w:rPr>
        <w:t>的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的间隔时长。通常来说，将</w:t>
      </w:r>
      <w:r w:rsidRPr="00CE6286">
        <w:rPr>
          <w:rFonts w:hint="eastAsia"/>
        </w:rPr>
        <w:t>checkpoint</w:t>
      </w:r>
      <w:r w:rsidRPr="00CE6286">
        <w:rPr>
          <w:rFonts w:hint="eastAsia"/>
        </w:rPr>
        <w:t>间隔设置为窗口操作的滑动间隔的</w:t>
      </w:r>
      <w:r w:rsidRPr="00CE6286">
        <w:rPr>
          <w:rFonts w:hint="eastAsia"/>
        </w:rPr>
        <w:t>5~10</w:t>
      </w:r>
      <w:r w:rsidRPr="00CE6286">
        <w:rPr>
          <w:rFonts w:hint="eastAsia"/>
        </w:rPr>
        <w:t>倍，是个不错的选择。</w:t>
      </w:r>
    </w:p>
    <w:p w:rsidR="00B31109" w:rsidRPr="00B31109" w:rsidRDefault="00B31109" w:rsidP="00B31109">
      <w:pPr>
        <w:pStyle w:val="2"/>
        <w:spacing w:before="156" w:after="156"/>
      </w:pPr>
      <w:r w:rsidRPr="00B31109">
        <w:rPr>
          <w:rFonts w:hint="eastAsia"/>
        </w:rPr>
        <w:t>部署应用程序</w:t>
      </w:r>
    </w:p>
    <w:p w:rsidR="00B31109" w:rsidRPr="00B31109" w:rsidRDefault="00B31109" w:rsidP="00B31109">
      <w:r w:rsidRPr="00B31109">
        <w:t>1</w:t>
      </w:r>
      <w:r w:rsidRPr="00B31109">
        <w:t>、有一个集群资源管理器，比如</w:t>
      </w:r>
      <w:r w:rsidRPr="00B31109">
        <w:t>standalone</w:t>
      </w:r>
      <w:r w:rsidRPr="00B31109">
        <w:t>模式下的</w:t>
      </w:r>
      <w:r w:rsidRPr="00B31109">
        <w:t>Spark</w:t>
      </w:r>
      <w:r w:rsidRPr="00B31109">
        <w:t>集群，</w:t>
      </w:r>
      <w:r w:rsidRPr="00B31109">
        <w:t>Yarn</w:t>
      </w:r>
      <w:r w:rsidRPr="00B31109">
        <w:t>模式下的</w:t>
      </w:r>
      <w:r w:rsidRPr="00B31109">
        <w:t>Yarn</w:t>
      </w:r>
      <w:r w:rsidRPr="00B31109">
        <w:t>集群等。</w:t>
      </w:r>
    </w:p>
    <w:p w:rsidR="00B31109" w:rsidRPr="00B31109" w:rsidRDefault="00B31109" w:rsidP="00B31109">
      <w:r w:rsidRPr="00B31109">
        <w:t>2</w:t>
      </w:r>
      <w:r w:rsidRPr="00B31109">
        <w:t>、打包应用程序为一个</w:t>
      </w:r>
      <w:r w:rsidRPr="00B31109">
        <w:t>jar</w:t>
      </w:r>
      <w:r w:rsidRPr="00B31109">
        <w:t>包，课程中一直都有演示。</w:t>
      </w:r>
    </w:p>
    <w:p w:rsidR="00B31109" w:rsidRPr="00B31109" w:rsidRDefault="00B31109" w:rsidP="00B31109">
      <w:r w:rsidRPr="00B31109">
        <w:t>3</w:t>
      </w:r>
      <w:r w:rsidRPr="00B31109">
        <w:t>、为</w:t>
      </w:r>
      <w:r w:rsidRPr="00B31109">
        <w:t>executor</w:t>
      </w:r>
      <w:r w:rsidRPr="00B31109">
        <w:t>配置充足的内存，因为</w:t>
      </w:r>
      <w:r w:rsidRPr="00B31109">
        <w:t>Receiver</w:t>
      </w:r>
      <w:r w:rsidRPr="00B31109">
        <w:t>接受到的数据，是要存储在</w:t>
      </w:r>
      <w:r w:rsidRPr="00B31109">
        <w:t>Executor</w:t>
      </w:r>
      <w:r w:rsidRPr="00B31109">
        <w:t>的内存中的，所以</w:t>
      </w:r>
      <w:r w:rsidRPr="00B31109">
        <w:t>Executor</w:t>
      </w:r>
      <w:r w:rsidRPr="00B31109">
        <w:t>必须配置足够的内存来保存接受到的数据。要注意的是，如果你要执行窗口长度为</w:t>
      </w:r>
      <w:r w:rsidRPr="00B31109">
        <w:t>10</w:t>
      </w:r>
      <w:r w:rsidRPr="00B31109">
        <w:t>分钟的窗口操作，那么</w:t>
      </w:r>
      <w:r w:rsidRPr="00B31109">
        <w:t>Executor</w:t>
      </w:r>
      <w:r w:rsidRPr="00B31109">
        <w:t>的内存资源就必须足够保存</w:t>
      </w:r>
      <w:r w:rsidRPr="00B31109">
        <w:t>10</w:t>
      </w:r>
      <w:r w:rsidRPr="00B31109">
        <w:t>分钟内的数据，因此内存的资源要求是取决于你执行的操作的。</w:t>
      </w:r>
    </w:p>
    <w:p w:rsidR="00B31109" w:rsidRPr="00B31109" w:rsidRDefault="00B31109" w:rsidP="00B31109">
      <w:r w:rsidRPr="00B31109">
        <w:t>4</w:t>
      </w:r>
      <w:r w:rsidRPr="00B31109">
        <w:t>、配置</w:t>
      </w:r>
      <w:r w:rsidRPr="00B31109">
        <w:t>checkpoint</w:t>
      </w:r>
      <w:r w:rsidRPr="00B31109">
        <w:t>，如果你的应用程序要求</w:t>
      </w:r>
      <w:r w:rsidRPr="00B31109">
        <w:t>checkpoint</w:t>
      </w:r>
      <w:r w:rsidRPr="00B31109">
        <w:t>操作，那么就必须配置一个</w:t>
      </w:r>
      <w:r w:rsidRPr="00B31109">
        <w:t>Hadoop</w:t>
      </w:r>
      <w:r w:rsidRPr="00B31109">
        <w:t>兼容的文件系统（比如</w:t>
      </w:r>
      <w:r w:rsidRPr="00B31109">
        <w:t>HDFS</w:t>
      </w:r>
      <w:r w:rsidRPr="00B31109">
        <w:t>）的目录作为</w:t>
      </w:r>
      <w:r w:rsidRPr="00B31109">
        <w:t>checkpoint</w:t>
      </w:r>
      <w:r w:rsidRPr="00B31109">
        <w:t>目录</w:t>
      </w:r>
      <w:r w:rsidRPr="00B31109">
        <w:t>.</w:t>
      </w:r>
    </w:p>
    <w:p w:rsidR="00B31109" w:rsidRPr="00B31109" w:rsidRDefault="00B31109" w:rsidP="00B31109">
      <w:r w:rsidRPr="00B31109">
        <w:t>5</w:t>
      </w:r>
      <w:r w:rsidRPr="00B31109">
        <w:t>、配置</w:t>
      </w:r>
      <w:r w:rsidRPr="00B31109">
        <w:t>driver</w:t>
      </w:r>
      <w:r w:rsidRPr="00B31109">
        <w:t>的自动恢复，如果要让</w:t>
      </w:r>
      <w:r w:rsidRPr="00B31109">
        <w:t>driver</w:t>
      </w:r>
      <w:r w:rsidRPr="00B31109">
        <w:t>能够在失败时自动恢复，之前已经讲过，一方面，要重写</w:t>
      </w:r>
      <w:r w:rsidRPr="00B31109">
        <w:t>driver</w:t>
      </w:r>
      <w:r w:rsidRPr="00B31109">
        <w:t>程序，一方面，要在</w:t>
      </w:r>
      <w:r w:rsidRPr="00B31109">
        <w:t>spark-submit</w:t>
      </w:r>
      <w:r w:rsidRPr="00B31109">
        <w:t>中添加参数。</w:t>
      </w:r>
    </w:p>
    <w:p w:rsidR="00D8433A" w:rsidRPr="00D8433A" w:rsidRDefault="00D8433A" w:rsidP="00D8433A">
      <w:pPr>
        <w:pStyle w:val="3"/>
        <w:spacing w:before="156" w:after="156"/>
      </w:pPr>
      <w:r w:rsidRPr="00D8433A">
        <w:rPr>
          <w:rFonts w:hint="eastAsia"/>
        </w:rPr>
        <w:t>启用预写日志机制</w:t>
      </w:r>
    </w:p>
    <w:p w:rsidR="00D8433A" w:rsidRPr="00D8433A" w:rsidRDefault="00D8433A" w:rsidP="00D8433A">
      <w:r w:rsidRPr="00D8433A">
        <w:rPr>
          <w:rFonts w:hint="eastAsia"/>
        </w:rPr>
        <w:t>预写日志机制，简写为</w:t>
      </w:r>
      <w:r w:rsidRPr="00D8433A">
        <w:rPr>
          <w:rFonts w:hint="eastAsia"/>
        </w:rPr>
        <w:t>WAL</w:t>
      </w:r>
      <w:r w:rsidRPr="00D8433A">
        <w:rPr>
          <w:rFonts w:hint="eastAsia"/>
        </w:rPr>
        <w:t>，全称为</w:t>
      </w:r>
      <w:r w:rsidRPr="00D8433A">
        <w:rPr>
          <w:rFonts w:hint="eastAsia"/>
        </w:rPr>
        <w:t>Write Ahead Log</w:t>
      </w:r>
      <w:r w:rsidRPr="00D8433A">
        <w:rPr>
          <w:rFonts w:hint="eastAsia"/>
        </w:rPr>
        <w:t>。从</w:t>
      </w:r>
      <w:r w:rsidRPr="00D8433A">
        <w:rPr>
          <w:rFonts w:hint="eastAsia"/>
        </w:rPr>
        <w:t>Spark 1.2</w:t>
      </w:r>
      <w:r w:rsidRPr="00D8433A">
        <w:rPr>
          <w:rFonts w:hint="eastAsia"/>
        </w:rPr>
        <w:t>版本开始，就引入了基于容错的文件系统的</w:t>
      </w:r>
      <w:r w:rsidRPr="00D8433A">
        <w:rPr>
          <w:rFonts w:hint="eastAsia"/>
        </w:rPr>
        <w:t>WAL</w:t>
      </w:r>
      <w:r w:rsidRPr="00D8433A">
        <w:rPr>
          <w:rFonts w:hint="eastAsia"/>
        </w:rPr>
        <w:t>机制。如果启用该机制，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接收到的所有数据都会被写入配置的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目录中的预写日志。这种机制可以让</w:t>
      </w:r>
      <w:r w:rsidRPr="00D8433A">
        <w:rPr>
          <w:rFonts w:hint="eastAsia"/>
        </w:rPr>
        <w:t>driver</w:t>
      </w:r>
      <w:r w:rsidRPr="00D8433A">
        <w:rPr>
          <w:rFonts w:hint="eastAsia"/>
        </w:rPr>
        <w:t>在恢复的时候，避免数据丢失，并且可以确保整个实时计算过程中，零数据丢失。</w:t>
      </w:r>
    </w:p>
    <w:p w:rsidR="00D8433A" w:rsidRPr="00D8433A" w:rsidRDefault="00D8433A" w:rsidP="00D8433A">
      <w:r w:rsidRPr="00D8433A">
        <w:rPr>
          <w:rFonts w:hint="eastAsia"/>
        </w:rPr>
        <w:t>要配置该机制，首先要调用</w:t>
      </w:r>
      <w:r w:rsidRPr="00D8433A">
        <w:rPr>
          <w:rFonts w:hint="eastAsia"/>
        </w:rPr>
        <w:t>StreamingContext</w:t>
      </w:r>
      <w:r w:rsidRPr="00D8433A">
        <w:rPr>
          <w:rFonts w:hint="eastAsia"/>
        </w:rPr>
        <w:t>的</w:t>
      </w:r>
      <w:r w:rsidRPr="00D8433A">
        <w:rPr>
          <w:rFonts w:hint="eastAsia"/>
        </w:rPr>
        <w:t>checkpoint()</w:t>
      </w:r>
      <w:r w:rsidRPr="00D8433A">
        <w:rPr>
          <w:rFonts w:hint="eastAsia"/>
        </w:rPr>
        <w:t>方法设置一个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目录。然后需要将</w:t>
      </w:r>
      <w:r w:rsidRPr="00D8433A">
        <w:rPr>
          <w:rFonts w:hint="eastAsia"/>
        </w:rPr>
        <w:t>spark.streaming.receiver.writeAheadLog.enable</w:t>
      </w:r>
      <w:r w:rsidRPr="00D8433A">
        <w:rPr>
          <w:rFonts w:hint="eastAsia"/>
        </w:rPr>
        <w:t>参数设置为</w:t>
      </w:r>
      <w:r w:rsidRPr="00D8433A">
        <w:rPr>
          <w:rFonts w:hint="eastAsia"/>
        </w:rPr>
        <w:t>true</w:t>
      </w:r>
      <w:r w:rsidRPr="00D8433A">
        <w:rPr>
          <w:rFonts w:hint="eastAsia"/>
        </w:rPr>
        <w:t>。</w:t>
      </w:r>
    </w:p>
    <w:p w:rsidR="00D8433A" w:rsidRPr="00D8433A" w:rsidRDefault="00D8433A" w:rsidP="00D8433A">
      <w:r w:rsidRPr="00D8433A">
        <w:rPr>
          <w:rFonts w:hint="eastAsia"/>
        </w:rPr>
        <w:t>然而，这种极强的可靠性机制，会导致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的吞吐量大幅度下降，因为单位时间内，有相当一部分时间需要将数据写入预写日志。如果又希望开启预写日志机制，确保数据零损失，又不希望影响系统的吞吐量，那么可以创建多个输入</w:t>
      </w:r>
      <w:r w:rsidRPr="00D8433A">
        <w:rPr>
          <w:rFonts w:hint="eastAsia"/>
        </w:rPr>
        <w:t>DStream</w:t>
      </w:r>
      <w:r w:rsidRPr="00D8433A">
        <w:rPr>
          <w:rFonts w:hint="eastAsia"/>
        </w:rPr>
        <w:t>，启动多个</w:t>
      </w:r>
      <w:r w:rsidRPr="00D8433A">
        <w:rPr>
          <w:rFonts w:hint="eastAsia"/>
        </w:rPr>
        <w:t>Rceiver</w:t>
      </w:r>
      <w:r w:rsidRPr="00D8433A">
        <w:rPr>
          <w:rFonts w:hint="eastAsia"/>
        </w:rPr>
        <w:t>。</w:t>
      </w:r>
      <w:r w:rsidR="00D16240">
        <w:rPr>
          <w:rFonts w:hint="eastAsia"/>
        </w:rPr>
        <w:t xml:space="preserve"> </w:t>
      </w:r>
      <w:r w:rsidR="00D16240">
        <w:rPr>
          <w:rFonts w:hint="eastAsia"/>
        </w:rPr>
        <w:t>多个</w:t>
      </w:r>
      <w:r w:rsidR="00D16240">
        <w:rPr>
          <w:rFonts w:hint="eastAsia"/>
        </w:rPr>
        <w:t>D</w:t>
      </w:r>
      <w:r w:rsidR="00D16240">
        <w:t xml:space="preserve">Stream </w:t>
      </w:r>
      <w:r w:rsidR="00D16240">
        <w:rPr>
          <w:rFonts w:hint="eastAsia"/>
        </w:rPr>
        <w:t>可以采用</w:t>
      </w:r>
      <w:r w:rsidR="00D16240">
        <w:t xml:space="preserve">union </w:t>
      </w:r>
      <w:r w:rsidR="00D16240">
        <w:rPr>
          <w:rFonts w:hint="eastAsia"/>
        </w:rPr>
        <w:t>合并数据</w:t>
      </w:r>
      <w:r w:rsidR="00D16240">
        <w:rPr>
          <w:rFonts w:hint="eastAsia"/>
        </w:rPr>
        <w:t xml:space="preserve"> </w:t>
      </w:r>
      <w:r w:rsidR="00D16240">
        <w:rPr>
          <w:rFonts w:hint="eastAsia"/>
        </w:rPr>
        <w:t>。</w:t>
      </w:r>
    </w:p>
    <w:p w:rsidR="00D8433A" w:rsidRPr="00D8433A" w:rsidRDefault="00D8433A" w:rsidP="00D8433A">
      <w:r w:rsidRPr="00D8433A">
        <w:rPr>
          <w:rFonts w:hint="eastAsia"/>
        </w:rPr>
        <w:t>此外，在启用了预写日志机制之后，</w:t>
      </w:r>
      <w:r w:rsidRPr="001542A6">
        <w:rPr>
          <w:rFonts w:hint="eastAsia"/>
          <w:highlight w:val="yellow"/>
        </w:rPr>
        <w:t>推荐将复制持久化机制禁用掉，因为所有数据已经保存在容错的文件系统中了，不需要在用复制机制进行持久化，保存一份副本了</w:t>
      </w:r>
      <w:r w:rsidRPr="00D8433A">
        <w:rPr>
          <w:rFonts w:hint="eastAsia"/>
        </w:rPr>
        <w:t>。只要将输入</w:t>
      </w:r>
      <w:r w:rsidRPr="00D8433A">
        <w:rPr>
          <w:rFonts w:hint="eastAsia"/>
        </w:rPr>
        <w:t>DStream</w:t>
      </w:r>
      <w:r w:rsidRPr="00D8433A">
        <w:rPr>
          <w:rFonts w:hint="eastAsia"/>
        </w:rPr>
        <w:t>的持久化机制设置一下即可，</w:t>
      </w:r>
      <w:r w:rsidRPr="00D8433A">
        <w:rPr>
          <w:rFonts w:hint="eastAsia"/>
        </w:rPr>
        <w:t>persist(StorageLevel.MEMORY_AND_DISK_SER)</w:t>
      </w:r>
      <w:r w:rsidRPr="00D8433A">
        <w:rPr>
          <w:rFonts w:hint="eastAsia"/>
        </w:rPr>
        <w:t>。（之前讲过，默认是基于复制的持久化策略，</w:t>
      </w:r>
      <w:r w:rsidRPr="00D8433A">
        <w:rPr>
          <w:rFonts w:hint="eastAsia"/>
        </w:rPr>
        <w:t>_2</w:t>
      </w:r>
      <w:r w:rsidRPr="00D8433A">
        <w:rPr>
          <w:rFonts w:hint="eastAsia"/>
        </w:rPr>
        <w:t>后缀）</w:t>
      </w:r>
    </w:p>
    <w:p w:rsidR="00D8433A" w:rsidRPr="00D8433A" w:rsidRDefault="00D8433A" w:rsidP="00D8433A">
      <w:pPr>
        <w:pStyle w:val="3"/>
        <w:spacing w:before="156" w:after="156"/>
      </w:pPr>
      <w:r w:rsidRPr="00D8433A">
        <w:rPr>
          <w:rFonts w:hint="eastAsia"/>
        </w:rPr>
        <w:lastRenderedPageBreak/>
        <w:t>设置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接收速度</w:t>
      </w:r>
    </w:p>
    <w:p w:rsidR="00D8433A" w:rsidRPr="00D8433A" w:rsidRDefault="00D8433A" w:rsidP="00D8433A">
      <w:r w:rsidRPr="00D8433A">
        <w:rPr>
          <w:rFonts w:hint="eastAsia"/>
        </w:rPr>
        <w:t>如果集群资源有限，并没有大到，足以让应用程序一接收到数据就立即处理它，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可以被设置一个最大接收限速，以每秒接收多少条单位来限速。</w:t>
      </w:r>
    </w:p>
    <w:p w:rsidR="00D8433A" w:rsidRPr="00D8433A" w:rsidRDefault="00D8433A" w:rsidP="00D8433A">
      <w:r w:rsidRPr="00D8433A">
        <w:t>spark.streaming.receiver.maxRate</w:t>
      </w:r>
      <w:r w:rsidRPr="00D8433A">
        <w:t>和</w:t>
      </w:r>
      <w:r w:rsidRPr="00D8433A">
        <w:t>spark.streaming.kafka.maxRatePerPartition</w:t>
      </w:r>
      <w:r w:rsidRPr="00D8433A">
        <w:t>参数可以用来设置，前者设置普通</w:t>
      </w:r>
      <w:r w:rsidRPr="00D8433A">
        <w:t>Receiver</w:t>
      </w:r>
      <w:r w:rsidRPr="00D8433A">
        <w:t>，后者是</w:t>
      </w:r>
      <w:r w:rsidRPr="00D8433A">
        <w:t>Kafka Direct</w:t>
      </w:r>
      <w:r w:rsidRPr="00D8433A">
        <w:t>方式。</w:t>
      </w:r>
    </w:p>
    <w:p w:rsidR="00D8433A" w:rsidRPr="00D8433A" w:rsidRDefault="00D8433A" w:rsidP="00D8433A">
      <w:r w:rsidRPr="00D8433A">
        <w:t>Spark 1.5</w:t>
      </w:r>
      <w:r w:rsidRPr="00D8433A">
        <w:t>中，对于</w:t>
      </w:r>
      <w:r w:rsidRPr="00D8433A">
        <w:t>Kafka Direct</w:t>
      </w:r>
      <w:r w:rsidRPr="00D8433A">
        <w:t>方式，引入了</w:t>
      </w:r>
      <w:r w:rsidRPr="00D8433A">
        <w:t>backpressure</w:t>
      </w:r>
      <w:r w:rsidRPr="00D8433A">
        <w:t>机制，从而不需要设置</w:t>
      </w:r>
      <w:r w:rsidRPr="00D8433A">
        <w:t>Receiver</w:t>
      </w:r>
      <w:r w:rsidRPr="00D8433A">
        <w:t>的限速，</w:t>
      </w:r>
      <w:r w:rsidRPr="00D8433A">
        <w:t>Spark</w:t>
      </w:r>
      <w:r w:rsidRPr="00D8433A">
        <w:t>可以自动估计</w:t>
      </w:r>
      <w:r w:rsidRPr="00D8433A">
        <w:t>Receiver</w:t>
      </w:r>
      <w:r w:rsidRPr="00D8433A">
        <w:t>最合理的接收速度，并根据情况动态调整。只要将</w:t>
      </w:r>
      <w:r w:rsidRPr="00D8433A">
        <w:t>spark.streaming.backpressure.enabled</w:t>
      </w:r>
      <w:r w:rsidRPr="00D8433A">
        <w:t>设置为</w:t>
      </w:r>
      <w:r w:rsidRPr="00D8433A">
        <w:t>true</w:t>
      </w:r>
      <w:r w:rsidRPr="00D8433A">
        <w:t>即可。</w:t>
      </w:r>
    </w:p>
    <w:p w:rsidR="00D8433A" w:rsidRPr="00D8433A" w:rsidRDefault="00D8433A" w:rsidP="00D8433A">
      <w:r w:rsidRPr="00D8433A">
        <w:rPr>
          <w:rFonts w:hint="eastAsia"/>
        </w:rPr>
        <w:t>在企业实际应用场景中，通常是推荐用</w:t>
      </w:r>
      <w:r w:rsidRPr="00D8433A">
        <w:rPr>
          <w:rFonts w:hint="eastAsia"/>
        </w:rPr>
        <w:t>Kafka Direct</w:t>
      </w:r>
      <w:r w:rsidRPr="00D8433A">
        <w:rPr>
          <w:rFonts w:hint="eastAsia"/>
        </w:rPr>
        <w:t>方式的，特别是现在随着</w:t>
      </w:r>
      <w:r w:rsidRPr="00D8433A">
        <w:rPr>
          <w:rFonts w:hint="eastAsia"/>
        </w:rPr>
        <w:t>Spark</w:t>
      </w:r>
      <w:r w:rsidRPr="00D8433A">
        <w:rPr>
          <w:rFonts w:hint="eastAsia"/>
        </w:rPr>
        <w:t>版本的提升，越来越完善这个</w:t>
      </w:r>
      <w:r w:rsidRPr="00D8433A">
        <w:rPr>
          <w:rFonts w:hint="eastAsia"/>
        </w:rPr>
        <w:t>Kafka Direct</w:t>
      </w:r>
      <w:r w:rsidRPr="00D8433A">
        <w:rPr>
          <w:rFonts w:hint="eastAsia"/>
        </w:rPr>
        <w:t>机制。优点：</w:t>
      </w:r>
      <w:r w:rsidRPr="00D8433A">
        <w:rPr>
          <w:rFonts w:hint="eastAsia"/>
        </w:rPr>
        <w:t>1</w:t>
      </w:r>
      <w:r w:rsidRPr="00D8433A">
        <w:rPr>
          <w:rFonts w:hint="eastAsia"/>
        </w:rPr>
        <w:t>、不用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，不会独占集群的一个</w:t>
      </w:r>
      <w:r w:rsidRPr="00D8433A">
        <w:rPr>
          <w:rFonts w:hint="eastAsia"/>
        </w:rPr>
        <w:t>cpu core</w:t>
      </w:r>
      <w:r w:rsidRPr="00D8433A">
        <w:rPr>
          <w:rFonts w:hint="eastAsia"/>
        </w:rPr>
        <w:t>；</w:t>
      </w:r>
      <w:r w:rsidRPr="00D8433A">
        <w:rPr>
          <w:rFonts w:hint="eastAsia"/>
        </w:rPr>
        <w:t>2</w:t>
      </w:r>
      <w:r w:rsidRPr="00D8433A">
        <w:rPr>
          <w:rFonts w:hint="eastAsia"/>
        </w:rPr>
        <w:t>、有</w:t>
      </w:r>
      <w:r w:rsidRPr="00D8433A">
        <w:rPr>
          <w:rFonts w:hint="eastAsia"/>
        </w:rPr>
        <w:t>backpressure</w:t>
      </w:r>
      <w:r w:rsidRPr="00D8433A">
        <w:rPr>
          <w:rFonts w:hint="eastAsia"/>
        </w:rPr>
        <w:t>自动调节接收速率的机制；</w:t>
      </w:r>
      <w:r w:rsidRPr="00D8433A">
        <w:rPr>
          <w:rFonts w:hint="eastAsia"/>
        </w:rPr>
        <w:t>3</w:t>
      </w:r>
      <w:r w:rsidRPr="00D8433A">
        <w:rPr>
          <w:rFonts w:hint="eastAsia"/>
        </w:rPr>
        <w:t>、</w:t>
      </w:r>
      <w:r w:rsidRPr="00D8433A">
        <w:rPr>
          <w:rFonts w:hint="eastAsia"/>
        </w:rPr>
        <w:t>....</w:t>
      </w:r>
      <w:r w:rsidRPr="00D8433A">
        <w:rPr>
          <w:rFonts w:hint="eastAsia"/>
        </w:rPr>
        <w:t>。</w:t>
      </w:r>
    </w:p>
    <w:p w:rsidR="00D8433A" w:rsidRPr="00D8433A" w:rsidRDefault="00D8433A" w:rsidP="00D8433A">
      <w:pPr>
        <w:pStyle w:val="2"/>
        <w:spacing w:before="156" w:after="156"/>
      </w:pPr>
      <w:r w:rsidRPr="00D8433A">
        <w:rPr>
          <w:rFonts w:hint="eastAsia"/>
        </w:rPr>
        <w:t>升级应用程序</w:t>
      </w:r>
    </w:p>
    <w:p w:rsidR="00D8433A" w:rsidRPr="00D8433A" w:rsidRDefault="00D8433A" w:rsidP="00D8433A">
      <w:r w:rsidRPr="00D8433A">
        <w:rPr>
          <w:rFonts w:hint="eastAsia"/>
        </w:rPr>
        <w:t>由于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应用程序都是</w:t>
      </w:r>
      <w:r w:rsidRPr="00D8433A">
        <w:rPr>
          <w:rFonts w:hint="eastAsia"/>
        </w:rPr>
        <w:t>7 * 24</w:t>
      </w:r>
      <w:r w:rsidRPr="00D8433A">
        <w:rPr>
          <w:rFonts w:hint="eastAsia"/>
        </w:rPr>
        <w:t>小时运行的。因此如果需要对正在运行的应用程序，进行代码的升级，那么有两种方式可以实现：</w:t>
      </w:r>
    </w:p>
    <w:p w:rsidR="00D8433A" w:rsidRPr="00D8433A" w:rsidRDefault="00D8433A" w:rsidP="00D8433A">
      <w:r w:rsidRPr="00D8433A">
        <w:t>1</w:t>
      </w:r>
      <w:r w:rsidRPr="00D8433A">
        <w:t>、升级后的</w:t>
      </w:r>
      <w:r w:rsidRPr="00D8433A">
        <w:t>Spark</w:t>
      </w:r>
      <w:r w:rsidRPr="00D8433A">
        <w:t>应用程序直接启动，先与旧的</w:t>
      </w:r>
      <w:r w:rsidRPr="00D8433A">
        <w:t>Spark</w:t>
      </w:r>
      <w:r w:rsidRPr="00D8433A">
        <w:t>应用程序并行执行。当确保新的应用程序启动没问题之后，就可以将旧的应用程序给停掉。但是要注意的是，这种方式只适用于，能够允许多个客户端读取各自独立的数据，也就是读取相同的数据。</w:t>
      </w:r>
    </w:p>
    <w:p w:rsidR="00D8433A" w:rsidRPr="00D8433A" w:rsidRDefault="00D8433A" w:rsidP="00D8433A">
      <w:r w:rsidRPr="00D8433A">
        <w:t>2</w:t>
      </w:r>
      <w:r w:rsidRPr="00D8433A">
        <w:t>、小心地关闭已经在运行的应用程序，使用</w:t>
      </w:r>
      <w:r w:rsidRPr="00D8433A">
        <w:t>StreamingContext</w:t>
      </w:r>
      <w:r w:rsidRPr="00D8433A">
        <w:t>的</w:t>
      </w:r>
      <w:r w:rsidRPr="00D8433A">
        <w:t>stop()</w:t>
      </w:r>
      <w:r w:rsidRPr="00D8433A">
        <w:t>方法，可以确保接收到的数据都处理完之后，才停止。然后将升级后的程序部署上去，启动。这样，就可以确保中间没有数据丢失和未处理。因为新的应用程序会从老的应用程序未消费到的地方，继续消费。但是注意，这种方式必须是支持数据缓存的数据源才可以，比如</w:t>
      </w:r>
      <w:r w:rsidRPr="00D8433A">
        <w:t>Kafka</w:t>
      </w:r>
      <w:r w:rsidRPr="00D8433A">
        <w:t>、</w:t>
      </w:r>
      <w:r w:rsidRPr="00D8433A">
        <w:t>Flume</w:t>
      </w:r>
      <w:r w:rsidRPr="00D8433A">
        <w:t>等。如果数据源不支持数据缓存，那么会导致数据丢失。</w:t>
      </w:r>
    </w:p>
    <w:p w:rsidR="00D8433A" w:rsidRPr="00D8433A" w:rsidRDefault="00D8433A" w:rsidP="00D8433A">
      <w:r w:rsidRPr="00D8433A">
        <w:rPr>
          <w:rFonts w:hint="eastAsia"/>
        </w:rPr>
        <w:t>注意：配置了</w:t>
      </w:r>
      <w:r w:rsidRPr="00D8433A">
        <w:rPr>
          <w:rFonts w:hint="eastAsia"/>
        </w:rPr>
        <w:t>driver</w:t>
      </w:r>
      <w:r w:rsidRPr="00D8433A">
        <w:rPr>
          <w:rFonts w:hint="eastAsia"/>
        </w:rPr>
        <w:t>自动恢复机制时，如果想要根据旧的应用程序的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信息，启动新的应用程序，是不可行的。需要让新的应用程序针对新的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目录启动，或者删除之前的</w:t>
      </w:r>
      <w:r w:rsidRPr="00D8433A">
        <w:rPr>
          <w:rFonts w:hint="eastAsia"/>
        </w:rPr>
        <w:t>checkpoint</w:t>
      </w:r>
      <w:r w:rsidRPr="00D8433A">
        <w:rPr>
          <w:rFonts w:hint="eastAsia"/>
        </w:rPr>
        <w:t>目录。</w:t>
      </w:r>
    </w:p>
    <w:p w:rsidR="00D8433A" w:rsidRPr="00D8433A" w:rsidRDefault="00D8433A" w:rsidP="00D8433A">
      <w:pPr>
        <w:pStyle w:val="2"/>
        <w:spacing w:before="156" w:after="156"/>
      </w:pPr>
      <w:r w:rsidRPr="00D8433A">
        <w:rPr>
          <w:rFonts w:hint="eastAsia"/>
        </w:rPr>
        <w:t>监控应用程序</w:t>
      </w:r>
    </w:p>
    <w:p w:rsidR="00D8433A" w:rsidRPr="00D8433A" w:rsidRDefault="00D8433A" w:rsidP="00D8433A">
      <w:r w:rsidRPr="00D8433A">
        <w:rPr>
          <w:rFonts w:hint="eastAsia"/>
        </w:rPr>
        <w:t>当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应用启动时，</w:t>
      </w:r>
      <w:r w:rsidRPr="00D8433A">
        <w:rPr>
          <w:rFonts w:hint="eastAsia"/>
        </w:rPr>
        <w:t>Spark Web UI</w:t>
      </w:r>
      <w:r w:rsidRPr="00D8433A">
        <w:rPr>
          <w:rFonts w:hint="eastAsia"/>
        </w:rPr>
        <w:t>会显示一个独立的</w:t>
      </w:r>
      <w:r w:rsidRPr="00D8433A">
        <w:rPr>
          <w:rFonts w:hint="eastAsia"/>
        </w:rPr>
        <w:t>streaming tab</w:t>
      </w:r>
      <w:r w:rsidRPr="00D8433A">
        <w:rPr>
          <w:rFonts w:hint="eastAsia"/>
        </w:rPr>
        <w:t>，会显示</w:t>
      </w:r>
      <w:r w:rsidRPr="00D8433A">
        <w:rPr>
          <w:rFonts w:hint="eastAsia"/>
        </w:rPr>
        <w:t>Receiver</w:t>
      </w:r>
      <w:r w:rsidRPr="00D8433A">
        <w:rPr>
          <w:rFonts w:hint="eastAsia"/>
        </w:rPr>
        <w:t>的信息，比如是否活跃，接收到了多少数据，是否有异常等；还会显示完成的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的信息，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的处理时间、队列延迟等。这些信息可以用于监控</w:t>
      </w:r>
      <w:r w:rsidRPr="00D8433A">
        <w:rPr>
          <w:rFonts w:hint="eastAsia"/>
        </w:rPr>
        <w:t>spark streaming</w:t>
      </w:r>
      <w:r w:rsidRPr="00D8433A">
        <w:rPr>
          <w:rFonts w:hint="eastAsia"/>
        </w:rPr>
        <w:t>应用的进度。</w:t>
      </w:r>
    </w:p>
    <w:p w:rsidR="00D8433A" w:rsidRPr="00D8433A" w:rsidRDefault="00D8433A" w:rsidP="00D8433A">
      <w:r w:rsidRPr="00D8433A">
        <w:t>Spark UI</w:t>
      </w:r>
      <w:r w:rsidRPr="00D8433A">
        <w:t>中，以下两个统计指标格外重要：</w:t>
      </w:r>
    </w:p>
    <w:p w:rsidR="00D8433A" w:rsidRPr="00D8433A" w:rsidRDefault="00D8433A" w:rsidP="00D8433A">
      <w:r w:rsidRPr="00D8433A">
        <w:lastRenderedPageBreak/>
        <w:t>1</w:t>
      </w:r>
      <w:r w:rsidRPr="00D8433A">
        <w:t>、处理时间</w:t>
      </w:r>
      <w:r w:rsidRPr="00D8433A">
        <w:t>——</w:t>
      </w:r>
      <w:r w:rsidRPr="00D8433A">
        <w:t>每个</w:t>
      </w:r>
      <w:r w:rsidRPr="00D8433A">
        <w:t>batch</w:t>
      </w:r>
      <w:r w:rsidRPr="00D8433A">
        <w:t>的数据的处理耗时</w:t>
      </w:r>
    </w:p>
    <w:p w:rsidR="00D8433A" w:rsidRPr="00D8433A" w:rsidRDefault="00D8433A" w:rsidP="00D8433A">
      <w:r w:rsidRPr="00D8433A">
        <w:t>2</w:t>
      </w:r>
      <w:r w:rsidRPr="00D8433A">
        <w:t>、调度延迟</w:t>
      </w:r>
      <w:r w:rsidRPr="00D8433A">
        <w:t>——</w:t>
      </w:r>
      <w:r w:rsidRPr="00D8433A">
        <w:t>一个</w:t>
      </w:r>
      <w:r w:rsidRPr="00D8433A">
        <w:t>batch</w:t>
      </w:r>
      <w:r w:rsidRPr="00D8433A">
        <w:t>在队列中阻塞住，等待上一个</w:t>
      </w:r>
      <w:r w:rsidRPr="00D8433A">
        <w:t>batch</w:t>
      </w:r>
      <w:r w:rsidRPr="00D8433A">
        <w:t>完成处理的时间</w:t>
      </w:r>
    </w:p>
    <w:p w:rsidR="00D8433A" w:rsidRPr="00D8433A" w:rsidRDefault="00D8433A" w:rsidP="00D8433A">
      <w:r w:rsidRPr="00D8433A">
        <w:rPr>
          <w:rFonts w:hint="eastAsia"/>
        </w:rPr>
        <w:t>如果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的处理时间，比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的间隔要长的话，而且调度延迟时间持续增长，应用程序不足以使用当前设定的速率来处理接收到的数据，此时，可以考虑增加</w:t>
      </w:r>
      <w:r w:rsidRPr="00D8433A">
        <w:rPr>
          <w:rFonts w:hint="eastAsia"/>
        </w:rPr>
        <w:t>batch</w:t>
      </w:r>
      <w:r w:rsidRPr="00D8433A">
        <w:rPr>
          <w:rFonts w:hint="eastAsia"/>
        </w:rPr>
        <w:t>的间隔时间。</w:t>
      </w:r>
    </w:p>
    <w:p w:rsidR="00B31109" w:rsidRPr="00D8433A" w:rsidRDefault="00B31109" w:rsidP="00CE6286"/>
    <w:p w:rsidR="00CE6286" w:rsidRDefault="001542A6" w:rsidP="001542A6">
      <w:pPr>
        <w:pStyle w:val="2"/>
        <w:spacing w:before="156" w:after="156"/>
      </w:pPr>
      <w:r w:rsidRPr="001542A6">
        <w:rPr>
          <w:rFonts w:hint="eastAsia"/>
        </w:rPr>
        <w:t>容错机制的背景</w:t>
      </w:r>
    </w:p>
    <w:p w:rsidR="005C1AAC" w:rsidRPr="005C1AAC" w:rsidRDefault="005C1AAC" w:rsidP="005C1AAC">
      <w:r w:rsidRPr="005C1AAC">
        <w:rPr>
          <w:rFonts w:hint="eastAsia"/>
        </w:rPr>
        <w:t>要理解</w:t>
      </w:r>
      <w:r w:rsidRPr="005C1AAC">
        <w:rPr>
          <w:rFonts w:hint="eastAsia"/>
        </w:rPr>
        <w:t>Spark Streaming</w:t>
      </w:r>
      <w:r w:rsidRPr="005C1AAC">
        <w:rPr>
          <w:rFonts w:hint="eastAsia"/>
        </w:rPr>
        <w:t>提供的容错机制，先回忆一下</w:t>
      </w:r>
      <w:r w:rsidRPr="005C1AAC">
        <w:rPr>
          <w:rFonts w:hint="eastAsia"/>
        </w:rPr>
        <w:t>Spark RDD</w:t>
      </w:r>
      <w:r w:rsidRPr="005C1AAC">
        <w:rPr>
          <w:rFonts w:hint="eastAsia"/>
        </w:rPr>
        <w:t>的基础容错语义：</w:t>
      </w:r>
    </w:p>
    <w:p w:rsidR="005C1AAC" w:rsidRPr="005C1AAC" w:rsidRDefault="005C1AAC" w:rsidP="005C1AAC">
      <w:r w:rsidRPr="005C1AAC">
        <w:t>1</w:t>
      </w:r>
      <w:r w:rsidRPr="005C1AAC">
        <w:t>、</w:t>
      </w:r>
      <w:r w:rsidRPr="005C1AAC">
        <w:t>RDD</w:t>
      </w:r>
      <w:r w:rsidRPr="005C1AAC">
        <w:t>，</w:t>
      </w:r>
      <w:r w:rsidRPr="005C1AAC">
        <w:t>Ressilient Distributed Dataset</w:t>
      </w:r>
      <w:r w:rsidRPr="005C1AAC">
        <w:t>，是不可变的、确定的、可重新计算的、分布式的数据集。每个</w:t>
      </w:r>
      <w:r w:rsidRPr="005C1AAC">
        <w:t>RDD</w:t>
      </w:r>
      <w:r w:rsidRPr="005C1AAC">
        <w:t>都会记住确定好的计算操作的血缘关系，（</w:t>
      </w:r>
      <w:r w:rsidRPr="005C1AAC">
        <w:t>val lines = sc.textFile(hdfs file); val words = lines.flatMap(); val pairs = words.map(); val wordCounts = pairs.reduceByKey()</w:t>
      </w:r>
      <w:r w:rsidRPr="005C1AAC">
        <w:t>）这些操作应用在一个容错的数据集上来创建</w:t>
      </w:r>
      <w:r w:rsidRPr="005C1AAC">
        <w:t>RDD</w:t>
      </w:r>
      <w:r w:rsidRPr="005C1AAC">
        <w:t>。</w:t>
      </w:r>
    </w:p>
    <w:p w:rsidR="005C1AAC" w:rsidRPr="005C1AAC" w:rsidRDefault="005C1AAC" w:rsidP="005C1AAC">
      <w:r w:rsidRPr="005C1AAC">
        <w:t>2</w:t>
      </w:r>
      <w:r w:rsidRPr="005C1AAC">
        <w:t>、如果因为某个</w:t>
      </w:r>
      <w:r w:rsidRPr="005C1AAC">
        <w:t>Worker</w:t>
      </w:r>
      <w:r w:rsidRPr="005C1AAC">
        <w:t>节点的失败（挂掉、进程终止、进程内部报错），导致</w:t>
      </w:r>
      <w:r w:rsidRPr="005C1AAC">
        <w:t>RDD</w:t>
      </w:r>
      <w:r w:rsidRPr="005C1AAC">
        <w:t>的某个</w:t>
      </w:r>
      <w:r w:rsidRPr="005C1AAC">
        <w:t>partition</w:t>
      </w:r>
      <w:r w:rsidRPr="005C1AAC">
        <w:t>数据丢失了，那么那个</w:t>
      </w:r>
      <w:r w:rsidRPr="005C1AAC">
        <w:t>partition</w:t>
      </w:r>
      <w:r w:rsidRPr="005C1AAC">
        <w:t>可以通过对原始的容错数据集应用操作血缘，来重新计算出来。</w:t>
      </w:r>
    </w:p>
    <w:p w:rsidR="005C1AAC" w:rsidRPr="005C1AAC" w:rsidRDefault="005C1AAC" w:rsidP="005C1AAC">
      <w:r w:rsidRPr="005C1AAC">
        <w:t>3</w:t>
      </w:r>
      <w:r w:rsidRPr="005C1AAC">
        <w:t>、所有的</w:t>
      </w:r>
      <w:r w:rsidRPr="005C1AAC">
        <w:t>RDD transformation</w:t>
      </w:r>
      <w:r w:rsidRPr="005C1AAC">
        <w:t>操作都是确定的，最后一个被转换出来的</w:t>
      </w:r>
      <w:r w:rsidRPr="005C1AAC">
        <w:t>RDD</w:t>
      </w:r>
      <w:r w:rsidRPr="005C1AAC">
        <w:t>的数据，一定是不会因为</w:t>
      </w:r>
      <w:r w:rsidRPr="005C1AAC">
        <w:t>Spark</w:t>
      </w:r>
      <w:r w:rsidRPr="005C1AAC">
        <w:t>集群的失败而丢失的。</w:t>
      </w:r>
    </w:p>
    <w:p w:rsidR="005C1AAC" w:rsidRPr="005C1AAC" w:rsidRDefault="005C1AAC" w:rsidP="005C1AAC">
      <w:r w:rsidRPr="005C1AAC">
        <w:t>Spark</w:t>
      </w:r>
      <w:r w:rsidRPr="005C1AAC">
        <w:t>操作的通常是容错文件系统中的数据，比如</w:t>
      </w:r>
      <w:r w:rsidRPr="005C1AAC">
        <w:t>HDFS</w:t>
      </w:r>
      <w:r w:rsidRPr="005C1AAC">
        <w:t>。因此，所有通过容错数据生成的</w:t>
      </w:r>
      <w:r w:rsidRPr="005C1AAC">
        <w:t>RDD</w:t>
      </w:r>
      <w:r w:rsidRPr="005C1AAC">
        <w:t>也是容错的。然而，对于</w:t>
      </w:r>
      <w:r w:rsidRPr="005C1AAC">
        <w:t>Spark Streaming</w:t>
      </w:r>
      <w:r w:rsidRPr="005C1AAC">
        <w:t>来说，这却行不通，因为在大多数情况下，数据都是通过网络接收的（除了使用</w:t>
      </w:r>
      <w:r w:rsidRPr="005C1AAC">
        <w:t>fileStream</w:t>
      </w:r>
      <w:r w:rsidRPr="005C1AAC">
        <w:t>数据源）。要让</w:t>
      </w:r>
      <w:r w:rsidRPr="005C1AAC">
        <w:t>Spark Streaming</w:t>
      </w:r>
      <w:r w:rsidRPr="005C1AAC">
        <w:t>程序中，所有生成的</w:t>
      </w:r>
      <w:r w:rsidRPr="005C1AAC">
        <w:t>RDD</w:t>
      </w:r>
      <w:r w:rsidRPr="005C1AAC">
        <w:t>，都达到与普通</w:t>
      </w:r>
      <w:r w:rsidRPr="005C1AAC">
        <w:t>Spark</w:t>
      </w:r>
      <w:r w:rsidRPr="005C1AAC">
        <w:t>程序的</w:t>
      </w:r>
      <w:r w:rsidRPr="005C1AAC">
        <w:t>RDD</w:t>
      </w:r>
      <w:r w:rsidRPr="005C1AAC">
        <w:t>，相同的容错性，接收到的数据必须被复制到多个</w:t>
      </w:r>
      <w:r w:rsidRPr="005C1AAC">
        <w:t>Worker</w:t>
      </w:r>
      <w:r w:rsidRPr="005C1AAC">
        <w:t>节点上的</w:t>
      </w:r>
      <w:r w:rsidRPr="005C1AAC">
        <w:t>Executor</w:t>
      </w:r>
      <w:r w:rsidRPr="005C1AAC">
        <w:t>内存中，默认的复制因子是</w:t>
      </w:r>
      <w:r w:rsidRPr="005C1AAC">
        <w:t>2</w:t>
      </w:r>
      <w:r w:rsidRPr="005C1AAC">
        <w:t>。</w:t>
      </w:r>
    </w:p>
    <w:p w:rsidR="005C1AAC" w:rsidRDefault="005C1AAC" w:rsidP="005C1AAC"/>
    <w:p w:rsidR="00ED2A6A" w:rsidRPr="00ED2A6A" w:rsidRDefault="00ED2A6A" w:rsidP="002B492D">
      <w:pPr>
        <w:pStyle w:val="3"/>
        <w:spacing w:before="156" w:after="156"/>
      </w:pPr>
      <w:r w:rsidRPr="00ED2A6A">
        <w:rPr>
          <w:rFonts w:hint="eastAsia"/>
        </w:rPr>
        <w:t>基于上述理论，在出现失败的事件时，有两种数据需要被恢复：</w:t>
      </w:r>
    </w:p>
    <w:p w:rsidR="00ED2A6A" w:rsidRPr="00ED2A6A" w:rsidRDefault="00ED2A6A" w:rsidP="00ED2A6A">
      <w:r w:rsidRPr="00ED2A6A">
        <w:t>1</w:t>
      </w:r>
      <w:r w:rsidRPr="00ED2A6A">
        <w:t>、数据接收到了，并且已经复制过</w:t>
      </w:r>
      <w:r w:rsidRPr="00ED2A6A">
        <w:t>——</w:t>
      </w:r>
      <w:r w:rsidRPr="00ED2A6A">
        <w:t>这种数据在一个</w:t>
      </w:r>
      <w:r w:rsidRPr="00ED2A6A">
        <w:t>Worker</w:t>
      </w:r>
      <w:r w:rsidRPr="00ED2A6A">
        <w:t>节点挂掉时，是可以继续存活的，因为在其他</w:t>
      </w:r>
      <w:r w:rsidRPr="00ED2A6A">
        <w:t>Worker</w:t>
      </w:r>
      <w:r w:rsidRPr="00ED2A6A">
        <w:t>节点上，还有它的一份副本。</w:t>
      </w:r>
    </w:p>
    <w:p w:rsidR="00ED2A6A" w:rsidRPr="00ED2A6A" w:rsidRDefault="00ED2A6A" w:rsidP="00ED2A6A">
      <w:r w:rsidRPr="00ED2A6A">
        <w:t>2</w:t>
      </w:r>
      <w:r w:rsidRPr="00ED2A6A">
        <w:t>、数据接收到了，但是正在缓存中，等待复制的</w:t>
      </w:r>
      <w:r w:rsidRPr="00ED2A6A">
        <w:t>——</w:t>
      </w:r>
      <w:r w:rsidRPr="00ED2A6A">
        <w:t>因为还没有复制该数据，因此恢复它的唯一办法就是重新从数据源获取一份。</w:t>
      </w:r>
    </w:p>
    <w:p w:rsidR="00ED2A6A" w:rsidRPr="00ED2A6A" w:rsidRDefault="00ED2A6A" w:rsidP="00ED2A6A">
      <w:r w:rsidRPr="00ED2A6A">
        <w:rPr>
          <w:rFonts w:hint="eastAsia"/>
        </w:rPr>
        <w:t>此外，还有两种失败是我们需要考虑的：</w:t>
      </w:r>
    </w:p>
    <w:p w:rsidR="00ED2A6A" w:rsidRPr="00ED2A6A" w:rsidRDefault="00ED2A6A" w:rsidP="00ED2A6A">
      <w:r w:rsidRPr="00ED2A6A">
        <w:t>1</w:t>
      </w:r>
      <w:r w:rsidRPr="00ED2A6A">
        <w:t>、</w:t>
      </w:r>
      <w:r w:rsidRPr="00ED2A6A">
        <w:t>Worker</w:t>
      </w:r>
      <w:r w:rsidRPr="00ED2A6A">
        <w:t>节点的失败</w:t>
      </w:r>
      <w:r w:rsidRPr="00ED2A6A">
        <w:t>——</w:t>
      </w:r>
      <w:r w:rsidRPr="00ED2A6A">
        <w:t>任何一个运行了</w:t>
      </w:r>
      <w:r w:rsidRPr="00ED2A6A">
        <w:t>Executor</w:t>
      </w:r>
      <w:r w:rsidRPr="00ED2A6A">
        <w:t>的</w:t>
      </w:r>
      <w:r w:rsidRPr="00ED2A6A">
        <w:t>Worker</w:t>
      </w:r>
      <w:r w:rsidRPr="00ED2A6A">
        <w:t>节点的挂掉，都会导致该节点上所有在内存中的数据都丢失。如果有</w:t>
      </w:r>
      <w:r w:rsidRPr="00ED2A6A">
        <w:t>Receiver</w:t>
      </w:r>
      <w:r w:rsidRPr="00ED2A6A">
        <w:t>运行在该</w:t>
      </w:r>
      <w:r w:rsidRPr="00ED2A6A">
        <w:t>Worker</w:t>
      </w:r>
      <w:r w:rsidRPr="00ED2A6A">
        <w:lastRenderedPageBreak/>
        <w:t>节点上的</w:t>
      </w:r>
      <w:r w:rsidRPr="00ED2A6A">
        <w:t>Executor</w:t>
      </w:r>
      <w:r w:rsidRPr="00ED2A6A">
        <w:t>中，那么缓存的，待复制的数据，都会丢失。</w:t>
      </w:r>
    </w:p>
    <w:p w:rsidR="00ED2A6A" w:rsidRPr="00ED2A6A" w:rsidRDefault="00ED2A6A" w:rsidP="00ED2A6A">
      <w:r w:rsidRPr="00ED2A6A">
        <w:t>2</w:t>
      </w:r>
      <w:r w:rsidRPr="00ED2A6A">
        <w:t>、</w:t>
      </w:r>
      <w:r w:rsidRPr="00ED2A6A">
        <w:t>Driver</w:t>
      </w:r>
      <w:r w:rsidRPr="00ED2A6A">
        <w:t>节点的失败</w:t>
      </w:r>
      <w:r w:rsidRPr="00ED2A6A">
        <w:t>——</w:t>
      </w:r>
      <w:r w:rsidRPr="00ED2A6A">
        <w:t>如果运行</w:t>
      </w:r>
      <w:r w:rsidRPr="00ED2A6A">
        <w:t>Spark Streaming</w:t>
      </w:r>
      <w:r w:rsidRPr="00ED2A6A">
        <w:t>应用程序的</w:t>
      </w:r>
      <w:r w:rsidRPr="00ED2A6A">
        <w:t>Driver</w:t>
      </w:r>
      <w:r w:rsidRPr="00ED2A6A">
        <w:t>节点失败了，那么显然</w:t>
      </w:r>
      <w:r w:rsidRPr="00ED2A6A">
        <w:t>SparkContext</w:t>
      </w:r>
      <w:r w:rsidRPr="00ED2A6A">
        <w:t>会丢失，那么该</w:t>
      </w:r>
      <w:r w:rsidRPr="00ED2A6A">
        <w:t>Application</w:t>
      </w:r>
      <w:r w:rsidRPr="00ED2A6A">
        <w:t>的所有</w:t>
      </w:r>
      <w:r w:rsidRPr="00ED2A6A">
        <w:t>Executor</w:t>
      </w:r>
      <w:r w:rsidRPr="00ED2A6A">
        <w:t>的数据都会丢失。</w:t>
      </w:r>
    </w:p>
    <w:p w:rsidR="00ED2A6A" w:rsidRP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t>Spark Streaming</w:t>
      </w:r>
      <w:r w:rsidRPr="00ED2A6A">
        <w:rPr>
          <w:rFonts w:hint="eastAsia"/>
        </w:rPr>
        <w:t>容错语义的定义</w:t>
      </w:r>
    </w:p>
    <w:p w:rsidR="00ED2A6A" w:rsidRPr="00ED2A6A" w:rsidRDefault="00ED2A6A" w:rsidP="00ED2A6A">
      <w:r w:rsidRPr="00ED2A6A">
        <w:rPr>
          <w:rFonts w:hint="eastAsia"/>
        </w:rPr>
        <w:t>流式计算系统的容错语义，通常是以一条记录能够被处理多少次来衡量的。有三种类型的语义可以提供：</w:t>
      </w:r>
    </w:p>
    <w:p w:rsidR="00ED2A6A" w:rsidRPr="00ED2A6A" w:rsidRDefault="00ED2A6A" w:rsidP="00ED2A6A">
      <w:r w:rsidRPr="00ED2A6A">
        <w:t>1</w:t>
      </w:r>
      <w:r w:rsidRPr="00ED2A6A">
        <w:t>、</w:t>
      </w:r>
      <w:r w:rsidRPr="00CC7B4B">
        <w:rPr>
          <w:b/>
        </w:rPr>
        <w:t>最多一次：</w:t>
      </w:r>
      <w:r w:rsidRPr="00ED2A6A">
        <w:t>每条记录可能会被处理一次，或者根本就不会被处理。可能有数据丢失。</w:t>
      </w:r>
    </w:p>
    <w:p w:rsidR="00ED2A6A" w:rsidRPr="00ED2A6A" w:rsidRDefault="00ED2A6A" w:rsidP="00ED2A6A">
      <w:r w:rsidRPr="00ED2A6A">
        <w:t>2</w:t>
      </w:r>
      <w:r w:rsidRPr="00ED2A6A">
        <w:t>、</w:t>
      </w:r>
      <w:r w:rsidRPr="00CC7B4B">
        <w:rPr>
          <w:b/>
        </w:rPr>
        <w:t>至少一次</w:t>
      </w:r>
      <w:r w:rsidRPr="00ED2A6A">
        <w:t>：每条记录会被处理一次或多次，这种语义比最多一次要更强，因为它确保零数据丢失。但是可能会导致记录被重复处理几次。</w:t>
      </w:r>
    </w:p>
    <w:p w:rsidR="00ED2A6A" w:rsidRPr="00ED2A6A" w:rsidRDefault="00ED2A6A" w:rsidP="00ED2A6A">
      <w:r w:rsidRPr="00ED2A6A">
        <w:t>3</w:t>
      </w:r>
      <w:r w:rsidRPr="00ED2A6A">
        <w:t>、</w:t>
      </w:r>
      <w:r w:rsidRPr="00CC7B4B">
        <w:rPr>
          <w:b/>
        </w:rPr>
        <w:t>一次且仅一次：</w:t>
      </w:r>
      <w:r w:rsidRPr="00ED2A6A">
        <w:t>每条记录只会被处理一次</w:t>
      </w:r>
      <w:r w:rsidRPr="00ED2A6A">
        <w:t>——</w:t>
      </w:r>
      <w:r w:rsidRPr="00ED2A6A">
        <w:t>没有数据会丢失，并且没有数据会处理多次。这是最强的一种容错语义。</w:t>
      </w:r>
    </w:p>
    <w:p w:rsidR="00ED2A6A" w:rsidRDefault="00ED2A6A" w:rsidP="005C1AAC"/>
    <w:p w:rsidR="00ED2A6A" w:rsidRPr="00ED2A6A" w:rsidRDefault="00ED2A6A" w:rsidP="00ED2A6A">
      <w:r w:rsidRPr="00ED2A6A">
        <w:rPr>
          <w:rFonts w:hint="eastAsia"/>
        </w:rPr>
        <w:t>在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中，处理数据都有三个步骤：</w:t>
      </w:r>
    </w:p>
    <w:p w:rsidR="00ED2A6A" w:rsidRPr="00ED2A6A" w:rsidRDefault="00ED2A6A" w:rsidP="00ED2A6A">
      <w:r w:rsidRPr="00ED2A6A">
        <w:t>1</w:t>
      </w:r>
      <w:r w:rsidRPr="00ED2A6A">
        <w:t>、接收数据：使用</w:t>
      </w:r>
      <w:r w:rsidRPr="00ED2A6A">
        <w:t>Receiver</w:t>
      </w:r>
      <w:r w:rsidRPr="00ED2A6A">
        <w:t>或其他方式接收数据。</w:t>
      </w:r>
    </w:p>
    <w:p w:rsidR="00ED2A6A" w:rsidRPr="00ED2A6A" w:rsidRDefault="00ED2A6A" w:rsidP="00ED2A6A">
      <w:r w:rsidRPr="00ED2A6A">
        <w:t>2</w:t>
      </w:r>
      <w:r w:rsidRPr="00ED2A6A">
        <w:t>、计算数据：使用</w:t>
      </w:r>
      <w:r w:rsidRPr="00ED2A6A">
        <w:t>DStream</w:t>
      </w:r>
      <w:r w:rsidRPr="00ED2A6A">
        <w:t>的</w:t>
      </w:r>
      <w:r w:rsidRPr="00ED2A6A">
        <w:t>transformation</w:t>
      </w:r>
      <w:r w:rsidRPr="00ED2A6A">
        <w:t>操作对数据进行计算和处理。</w:t>
      </w:r>
    </w:p>
    <w:p w:rsidR="00ED2A6A" w:rsidRPr="00ED2A6A" w:rsidRDefault="00ED2A6A" w:rsidP="00ED2A6A">
      <w:r w:rsidRPr="00ED2A6A">
        <w:t>3</w:t>
      </w:r>
      <w:r w:rsidRPr="00ED2A6A">
        <w:t>、推送数据：最后计算出来的数据会被推送到外部系统，比如文件系统、数据库等。</w:t>
      </w:r>
    </w:p>
    <w:p w:rsidR="00ED2A6A" w:rsidRPr="00ED2A6A" w:rsidRDefault="00ED2A6A" w:rsidP="00ED2A6A">
      <w:r w:rsidRPr="00ED2A6A">
        <w:rPr>
          <w:rFonts w:hint="eastAsia"/>
        </w:rPr>
        <w:t>如果应用程序要求必须有一次且仅一次的语义，那么上述三个步骤都必须提供一次且仅一次的语义。每条数据都得保证，只能接收一次、只能计算一次、只能推送一次。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中实心这些语义的步骤如下：</w:t>
      </w:r>
    </w:p>
    <w:p w:rsidR="00ED2A6A" w:rsidRPr="00ED2A6A" w:rsidRDefault="00ED2A6A" w:rsidP="00ED2A6A">
      <w:r w:rsidRPr="00ED2A6A">
        <w:t>1</w:t>
      </w:r>
      <w:r w:rsidRPr="00ED2A6A">
        <w:t>、接收数据：不同的数据源提供不同的语义保障。</w:t>
      </w:r>
    </w:p>
    <w:p w:rsidR="00ED2A6A" w:rsidRPr="00ED2A6A" w:rsidRDefault="00ED2A6A" w:rsidP="00ED2A6A">
      <w:r w:rsidRPr="00ED2A6A">
        <w:t>2</w:t>
      </w:r>
      <w:r w:rsidRPr="00ED2A6A">
        <w:t>、计算数据：所有接收到的数据一定只会被计算一次，这是基于</w:t>
      </w:r>
      <w:r w:rsidRPr="00ED2A6A">
        <w:t>RDD</w:t>
      </w:r>
      <w:r w:rsidRPr="00ED2A6A">
        <w:t>的基础语义所保障的。即使有失败，只要接收到的数据还是可访问的，最后一个计算出来的数据一定是相同的。</w:t>
      </w:r>
    </w:p>
    <w:p w:rsidR="00ED2A6A" w:rsidRPr="00ED2A6A" w:rsidRDefault="00ED2A6A" w:rsidP="00ED2A6A">
      <w:r w:rsidRPr="00ED2A6A">
        <w:t>3</w:t>
      </w:r>
      <w:r w:rsidRPr="00ED2A6A">
        <w:t>、推送数据：</w:t>
      </w:r>
      <w:r w:rsidRPr="00ED2A6A">
        <w:t>output</w:t>
      </w:r>
      <w:r w:rsidRPr="00ED2A6A">
        <w:t>操作默认能确保至少一次的语义，因为它依赖于</w:t>
      </w:r>
      <w:r w:rsidRPr="00ED2A6A">
        <w:t>output</w:t>
      </w:r>
      <w:r w:rsidRPr="00ED2A6A">
        <w:t>操作的类型，以及底层系统的语义支持（比如是否有事务支持等），但是用户可以实现它们自己的事务机制来确保一次且仅一次的语义。</w:t>
      </w:r>
    </w:p>
    <w:p w:rsidR="00ED2A6A" w:rsidRDefault="00ED2A6A" w:rsidP="005C1AAC"/>
    <w:p w:rsid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t>接收数据的容错语义</w:t>
      </w:r>
    </w:p>
    <w:p w:rsidR="00ED2A6A" w:rsidRPr="00ED2A6A" w:rsidRDefault="00ED2A6A" w:rsidP="00ED2A6A">
      <w:r w:rsidRPr="00ED2A6A">
        <w:rPr>
          <w:b/>
          <w:bCs/>
        </w:rPr>
        <w:t>1</w:t>
      </w:r>
      <w:r w:rsidRPr="00ED2A6A">
        <w:rPr>
          <w:b/>
          <w:bCs/>
        </w:rPr>
        <w:t>、基于文件的数据源</w:t>
      </w:r>
    </w:p>
    <w:p w:rsidR="00ED2A6A" w:rsidRPr="00ED2A6A" w:rsidRDefault="00ED2A6A" w:rsidP="00ED2A6A">
      <w:r w:rsidRPr="00ED2A6A">
        <w:rPr>
          <w:rFonts w:hint="eastAsia"/>
        </w:rPr>
        <w:t>如果所有的输入数据都在一个容错的文件系统中，比如</w:t>
      </w:r>
      <w:r w:rsidRPr="00ED2A6A">
        <w:rPr>
          <w:rFonts w:hint="eastAsia"/>
        </w:rPr>
        <w:t>HDFS</w:t>
      </w:r>
      <w:r w:rsidRPr="00ED2A6A">
        <w:rPr>
          <w:rFonts w:hint="eastAsia"/>
        </w:rPr>
        <w:t>，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一定可以从失败进行恢复，并且处理所有数据。这就提供了一次且仅一次的语义，</w:t>
      </w:r>
      <w:r w:rsidRPr="00ED2A6A">
        <w:rPr>
          <w:rFonts w:hint="eastAsia"/>
        </w:rPr>
        <w:lastRenderedPageBreak/>
        <w:t>意味着所有的数据只会处理一次。</w:t>
      </w:r>
    </w:p>
    <w:p w:rsidR="00ED2A6A" w:rsidRPr="00ED2A6A" w:rsidRDefault="00ED2A6A" w:rsidP="00ED2A6A">
      <w:r w:rsidRPr="00ED2A6A">
        <w:rPr>
          <w:b/>
          <w:bCs/>
        </w:rPr>
        <w:t>2</w:t>
      </w:r>
      <w:r w:rsidRPr="00ED2A6A">
        <w:rPr>
          <w:b/>
          <w:bCs/>
        </w:rPr>
        <w:t>、基于</w:t>
      </w:r>
      <w:r w:rsidRPr="00ED2A6A">
        <w:rPr>
          <w:b/>
          <w:bCs/>
        </w:rPr>
        <w:t>Receiver</w:t>
      </w:r>
      <w:r w:rsidRPr="00ED2A6A">
        <w:rPr>
          <w:b/>
          <w:bCs/>
        </w:rPr>
        <w:t>的数据源</w:t>
      </w:r>
    </w:p>
    <w:p w:rsidR="00ED2A6A" w:rsidRPr="00ED2A6A" w:rsidRDefault="00ED2A6A" w:rsidP="00ED2A6A">
      <w:r w:rsidRPr="00ED2A6A">
        <w:rPr>
          <w:rFonts w:hint="eastAsia"/>
        </w:rPr>
        <w:t>对于基于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的数据源，容错语义依赖于失败的场景和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类型。</w:t>
      </w:r>
    </w:p>
    <w:p w:rsidR="00ED2A6A" w:rsidRPr="00ED2A6A" w:rsidRDefault="00ED2A6A" w:rsidP="00ED2A6A">
      <w:r w:rsidRPr="00ED2A6A">
        <w:rPr>
          <w:rFonts w:hint="eastAsia"/>
          <w:b/>
          <w:bCs/>
        </w:rPr>
        <w:t>可靠的</w:t>
      </w:r>
      <w:r w:rsidRPr="00ED2A6A">
        <w:rPr>
          <w:rFonts w:hint="eastAsia"/>
          <w:b/>
          <w:bCs/>
        </w:rPr>
        <w:t>Receiver</w:t>
      </w:r>
      <w:r w:rsidRPr="00ED2A6A">
        <w:rPr>
          <w:rFonts w:hint="eastAsia"/>
        </w:rPr>
        <w:t>：这种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会在接收到了数据，并且将数据复制之后，对数据源执行确认操作。如果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在数据接收和复制完成之前，就失败了，那么数据源对于缓存的数据会接收不到确认，此时，当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重启之后，数据源会重新发送数据，没有数据会丢失。</w:t>
      </w:r>
    </w:p>
    <w:p w:rsidR="00ED2A6A" w:rsidRDefault="00ED2A6A" w:rsidP="00ED2A6A">
      <w:r w:rsidRPr="00ED2A6A">
        <w:rPr>
          <w:rFonts w:hint="eastAsia"/>
          <w:b/>
          <w:bCs/>
        </w:rPr>
        <w:t>不可靠的</w:t>
      </w:r>
      <w:r w:rsidRPr="00ED2A6A">
        <w:rPr>
          <w:rFonts w:hint="eastAsia"/>
          <w:b/>
          <w:bCs/>
        </w:rPr>
        <w:t>Receiver</w:t>
      </w:r>
      <w:r w:rsidRPr="00ED2A6A">
        <w:rPr>
          <w:rFonts w:hint="eastAsia"/>
        </w:rPr>
        <w:t>：这种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不会发送确认操作，因此当</w:t>
      </w:r>
      <w:r w:rsidRPr="00ED2A6A">
        <w:rPr>
          <w:rFonts w:hint="eastAsia"/>
        </w:rPr>
        <w:t>Worker</w:t>
      </w:r>
      <w:r w:rsidRPr="00ED2A6A">
        <w:rPr>
          <w:rFonts w:hint="eastAsia"/>
        </w:rPr>
        <w:t>或者</w:t>
      </w:r>
      <w:r w:rsidRPr="00ED2A6A">
        <w:rPr>
          <w:rFonts w:hint="eastAsia"/>
        </w:rPr>
        <w:t>Driver</w:t>
      </w:r>
      <w:r w:rsidRPr="00ED2A6A">
        <w:rPr>
          <w:rFonts w:hint="eastAsia"/>
        </w:rPr>
        <w:t>节点失败的时候，可能会导致数据丢失。</w:t>
      </w:r>
    </w:p>
    <w:p w:rsidR="00ED2A6A" w:rsidRPr="00ED2A6A" w:rsidRDefault="00ED2A6A" w:rsidP="00ED2A6A"/>
    <w:p w:rsidR="00ED2A6A" w:rsidRPr="00ED2A6A" w:rsidRDefault="00ED2A6A" w:rsidP="00ED2A6A">
      <w:r w:rsidRPr="00ED2A6A">
        <w:rPr>
          <w:rFonts w:hint="eastAsia"/>
        </w:rPr>
        <w:t>不同的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，提供了不同的语义。如果</w:t>
      </w:r>
      <w:r w:rsidRPr="00ED2A6A">
        <w:rPr>
          <w:rFonts w:hint="eastAsia"/>
        </w:rPr>
        <w:t>Worker</w:t>
      </w:r>
      <w:r w:rsidRPr="00ED2A6A">
        <w:rPr>
          <w:rFonts w:hint="eastAsia"/>
        </w:rPr>
        <w:t>节点失败了，那么使用的是可靠的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的话，没有数据会丢失。使用的是不可靠的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的话，接收到，但是还没复制的数据，可能会丢失。如果</w:t>
      </w:r>
      <w:r w:rsidRPr="00ED2A6A">
        <w:rPr>
          <w:rFonts w:hint="eastAsia"/>
        </w:rPr>
        <w:t>Driver</w:t>
      </w:r>
      <w:r w:rsidRPr="00ED2A6A">
        <w:rPr>
          <w:rFonts w:hint="eastAsia"/>
        </w:rPr>
        <w:t>节点失败的话，所有过去接收到的，和复制过缓存在内存中的数据，全部会丢失。</w:t>
      </w:r>
    </w:p>
    <w:p w:rsidR="00ED2A6A" w:rsidRPr="00ED2A6A" w:rsidRDefault="00ED2A6A" w:rsidP="00ED2A6A">
      <w:r w:rsidRPr="00ED2A6A">
        <w:rPr>
          <w:rFonts w:hint="eastAsia"/>
        </w:rPr>
        <w:t>要避免这种过去接收的所有数据都丢失的问题，</w:t>
      </w:r>
      <w:r w:rsidRPr="00ED2A6A">
        <w:rPr>
          <w:rFonts w:hint="eastAsia"/>
        </w:rPr>
        <w:t>Spark</w:t>
      </w:r>
      <w:r w:rsidRPr="00ED2A6A">
        <w:rPr>
          <w:rFonts w:hint="eastAsia"/>
        </w:rPr>
        <w:t>从</w:t>
      </w:r>
      <w:r w:rsidRPr="00ED2A6A">
        <w:rPr>
          <w:rFonts w:hint="eastAsia"/>
        </w:rPr>
        <w:t>1.2</w:t>
      </w:r>
      <w:r w:rsidRPr="00ED2A6A">
        <w:rPr>
          <w:rFonts w:hint="eastAsia"/>
        </w:rPr>
        <w:t>版本开始，引入了预写日志机制，可以将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接收到的数据保存到容错存储中。如果使用可靠的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，并且还开启了预写日志机制，那么可以保证数据零丢失。这种情况下，会提供至少一次的保障。（</w:t>
      </w:r>
      <w:r w:rsidRPr="00ED2A6A">
        <w:rPr>
          <w:rFonts w:hint="eastAsia"/>
        </w:rPr>
        <w:t>Kafka</w:t>
      </w:r>
      <w:r w:rsidRPr="00ED2A6A">
        <w:rPr>
          <w:rFonts w:hint="eastAsia"/>
        </w:rPr>
        <w:t>是可以实现可靠</w:t>
      </w:r>
      <w:r w:rsidRPr="00ED2A6A">
        <w:rPr>
          <w:rFonts w:hint="eastAsia"/>
        </w:rPr>
        <w:t>Receiver</w:t>
      </w:r>
      <w:r w:rsidRPr="00ED2A6A">
        <w:rPr>
          <w:rFonts w:hint="eastAsia"/>
        </w:rPr>
        <w:t>的）</w:t>
      </w:r>
    </w:p>
    <w:tbl>
      <w:tblPr>
        <w:tblW w:w="837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790"/>
        <w:gridCol w:w="2790"/>
        <w:gridCol w:w="2790"/>
      </w:tblGrid>
      <w:tr w:rsidR="00ED2A6A" w:rsidRPr="00ED2A6A" w:rsidTr="00ED2A6A">
        <w:trPr>
          <w:trHeight w:val="540"/>
        </w:trPr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rFonts w:hint="eastAsia"/>
                <w:b/>
                <w:bCs/>
              </w:rPr>
              <w:t>部署场景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b/>
                <w:bCs/>
              </w:rPr>
              <w:t>Worker</w:t>
            </w:r>
            <w:r w:rsidRPr="00ED2A6A">
              <w:rPr>
                <w:b/>
                <w:bCs/>
              </w:rPr>
              <w:t>失败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F81BD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rPr>
                <w:b/>
                <w:bCs/>
              </w:rPr>
              <w:t>Driver</w:t>
            </w:r>
            <w:r w:rsidRPr="00ED2A6A">
              <w:rPr>
                <w:b/>
                <w:bCs/>
              </w:rPr>
              <w:t>失败</w:t>
            </w:r>
          </w:p>
        </w:tc>
      </w:tr>
      <w:tr w:rsidR="00ED2A6A" w:rsidRPr="00ED2A6A" w:rsidTr="00ED2A6A">
        <w:trPr>
          <w:trHeight w:val="1571"/>
        </w:trPr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Spark 1.1</w:t>
            </w:r>
            <w:r w:rsidRPr="00ED2A6A">
              <w:t>以前的版本，或者是</w:t>
            </w:r>
            <w:r w:rsidRPr="00ED2A6A">
              <w:t>Spark 1.2</w:t>
            </w:r>
            <w:r w:rsidRPr="00ED2A6A">
              <w:t>以后版本，但是没有开启预写日志机制</w:t>
            </w:r>
          </w:p>
        </w:tc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、不可靠</w:t>
            </w:r>
            <w:r w:rsidRPr="00ED2A6A">
              <w:t>Receiver</w:t>
            </w:r>
            <w:r w:rsidRPr="00ED2A6A">
              <w:t>，会导致缓存数据丢失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、可靠的</w:t>
            </w:r>
            <w:r w:rsidRPr="00ED2A6A">
              <w:t>Receiver</w:t>
            </w:r>
            <w:r w:rsidRPr="00ED2A6A">
              <w:t>，可以保证数据零丢失</w:t>
            </w:r>
          </w:p>
          <w:p w:rsidR="00ED2A6A" w:rsidRPr="00ED2A6A" w:rsidRDefault="00ED2A6A" w:rsidP="00ED2A6A">
            <w:r w:rsidRPr="00ED2A6A">
              <w:t>3</w:t>
            </w:r>
            <w:r w:rsidRPr="00ED2A6A">
              <w:t>、至少一次的语义</w:t>
            </w:r>
          </w:p>
        </w:tc>
        <w:tc>
          <w:tcPr>
            <w:tcW w:w="279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8E8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、不可靠</w:t>
            </w:r>
            <w:r w:rsidRPr="00ED2A6A">
              <w:t>Receiver</w:t>
            </w:r>
            <w:r w:rsidRPr="00ED2A6A">
              <w:t>，缓存的数据全部丢失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、任何</w:t>
            </w:r>
            <w:r w:rsidRPr="00ED2A6A">
              <w:t>Receiver</w:t>
            </w:r>
            <w:r w:rsidRPr="00ED2A6A">
              <w:t>，过去接收的所有数据全部丢失</w:t>
            </w:r>
          </w:p>
          <w:p w:rsidR="00ED2A6A" w:rsidRPr="00ED2A6A" w:rsidRDefault="00ED2A6A" w:rsidP="00ED2A6A">
            <w:r w:rsidRPr="00ED2A6A">
              <w:t>3</w:t>
            </w:r>
            <w:r w:rsidRPr="00ED2A6A">
              <w:t>、没有容错语义</w:t>
            </w:r>
          </w:p>
        </w:tc>
      </w:tr>
      <w:tr w:rsidR="00ED2A6A" w:rsidRPr="00ED2A6A" w:rsidTr="00ED2A6A">
        <w:trPr>
          <w:trHeight w:val="1569"/>
        </w:trPr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Spark 1.2</w:t>
            </w:r>
            <w:r w:rsidRPr="00ED2A6A">
              <w:t>以后版本，并开启了预写日志机制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、可靠</w:t>
            </w:r>
            <w:r w:rsidRPr="00ED2A6A">
              <w:t>Receiver</w:t>
            </w:r>
            <w:r w:rsidRPr="00ED2A6A">
              <w:t>，零数据丢失</w:t>
            </w:r>
          </w:p>
          <w:p w:rsidR="00ED2A6A" w:rsidRPr="00ED2A6A" w:rsidRDefault="00ED2A6A" w:rsidP="00ED2A6A">
            <w:r w:rsidRPr="00ED2A6A">
              <w:t>2</w:t>
            </w:r>
            <w:r w:rsidRPr="00ED2A6A">
              <w:t>、至少一次的语义</w:t>
            </w:r>
          </w:p>
        </w:tc>
        <w:tc>
          <w:tcPr>
            <w:tcW w:w="279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DF4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D2A6A" w:rsidRPr="00ED2A6A" w:rsidRDefault="00ED2A6A" w:rsidP="00ED2A6A">
            <w:r w:rsidRPr="00ED2A6A">
              <w:t>1</w:t>
            </w:r>
            <w:r w:rsidRPr="00ED2A6A">
              <w:t>、可靠</w:t>
            </w:r>
            <w:r w:rsidRPr="00ED2A6A">
              <w:t>Receiver</w:t>
            </w:r>
            <w:r w:rsidRPr="00ED2A6A">
              <w:t>和文件，零数据丢失</w:t>
            </w:r>
          </w:p>
        </w:tc>
      </w:tr>
    </w:tbl>
    <w:p w:rsidR="00ED2A6A" w:rsidRPr="00ED2A6A" w:rsidRDefault="00ED2A6A" w:rsidP="00ED2A6A">
      <w:r w:rsidRPr="00ED2A6A">
        <w:rPr>
          <w:rFonts w:hint="eastAsia"/>
        </w:rPr>
        <w:t>从</w:t>
      </w:r>
      <w:r w:rsidRPr="00ED2A6A">
        <w:rPr>
          <w:rFonts w:hint="eastAsia"/>
        </w:rPr>
        <w:t>Spark 1.3</w:t>
      </w:r>
      <w:r w:rsidRPr="00ED2A6A">
        <w:rPr>
          <w:rFonts w:hint="eastAsia"/>
        </w:rPr>
        <w:t>版本开始，引入了新的</w:t>
      </w:r>
      <w:r w:rsidRPr="00ED2A6A">
        <w:rPr>
          <w:rFonts w:hint="eastAsia"/>
        </w:rPr>
        <w:t>Kafka Direct API</w:t>
      </w:r>
      <w:r w:rsidRPr="00ED2A6A">
        <w:rPr>
          <w:rFonts w:hint="eastAsia"/>
        </w:rPr>
        <w:t>，可以保证，所有从</w:t>
      </w:r>
      <w:r w:rsidRPr="00ED2A6A">
        <w:rPr>
          <w:rFonts w:hint="eastAsia"/>
        </w:rPr>
        <w:t>Kafka</w:t>
      </w:r>
      <w:r w:rsidRPr="00ED2A6A">
        <w:rPr>
          <w:rFonts w:hint="eastAsia"/>
        </w:rPr>
        <w:t>接收到的数据，都是一次且仅一次。基于该语义保障，如果自己再实现一次且仅一次语义的</w:t>
      </w:r>
      <w:r w:rsidRPr="00ED2A6A">
        <w:rPr>
          <w:rFonts w:hint="eastAsia"/>
        </w:rPr>
        <w:t>output</w:t>
      </w:r>
      <w:r w:rsidRPr="00ED2A6A">
        <w:rPr>
          <w:rFonts w:hint="eastAsia"/>
        </w:rPr>
        <w:t>操作，那么就可以获得整个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应用程序的一次且仅一次的语义。</w:t>
      </w:r>
    </w:p>
    <w:p w:rsidR="00ED2A6A" w:rsidRPr="00ED2A6A" w:rsidRDefault="00ED2A6A" w:rsidP="00ED2A6A">
      <w:pPr>
        <w:pStyle w:val="2"/>
        <w:spacing w:before="156" w:after="156"/>
      </w:pPr>
      <w:r w:rsidRPr="00ED2A6A">
        <w:rPr>
          <w:rFonts w:hint="eastAsia"/>
        </w:rPr>
        <w:lastRenderedPageBreak/>
        <w:t>输出数据的容错语义</w:t>
      </w:r>
    </w:p>
    <w:p w:rsidR="00ED2A6A" w:rsidRPr="00ED2A6A" w:rsidRDefault="00ED2A6A" w:rsidP="00ED2A6A">
      <w:r w:rsidRPr="00ED2A6A">
        <w:t>output</w:t>
      </w:r>
      <w:r w:rsidRPr="00ED2A6A">
        <w:t>操作，比如</w:t>
      </w:r>
      <w:r w:rsidRPr="00ED2A6A">
        <w:t>foreachRDD</w:t>
      </w:r>
      <w:r w:rsidRPr="00ED2A6A">
        <w:t>，可以提供至少一次的语义。那意味着，当</w:t>
      </w:r>
      <w:r w:rsidRPr="00ED2A6A">
        <w:t>Worker</w:t>
      </w:r>
      <w:r w:rsidRPr="00ED2A6A">
        <w:t>节点失败时，转换后的数据可能会被写入外部系统一次或多次。对于写入文件系统来说，这还是可以接收的，因为会覆盖数据。但是要真正获得一次且仅一次的语义，有两个方法：</w:t>
      </w:r>
    </w:p>
    <w:p w:rsidR="00ED2A6A" w:rsidRPr="00ED2A6A" w:rsidRDefault="00ED2A6A" w:rsidP="00ED2A6A">
      <w:r w:rsidRPr="00ED2A6A">
        <w:t>1</w:t>
      </w:r>
      <w:r w:rsidRPr="00ED2A6A">
        <w:t>、幂等更新：多次写操作，都是写相同的数据，例如</w:t>
      </w:r>
      <w:r w:rsidRPr="00ED2A6A">
        <w:t>saveAs</w:t>
      </w:r>
      <w:r w:rsidRPr="00ED2A6A">
        <w:t>系列方法，总是写入相同的数据。</w:t>
      </w:r>
    </w:p>
    <w:p w:rsidR="00ED2A6A" w:rsidRPr="00ED2A6A" w:rsidRDefault="00ED2A6A" w:rsidP="00ED2A6A">
      <w:r w:rsidRPr="00ED2A6A">
        <w:t>2</w:t>
      </w:r>
      <w:r w:rsidRPr="00ED2A6A">
        <w:t>、事务更新：所有的操作都应该做成事务的，从而让写入操作执行一次且仅一次。给每个</w:t>
      </w:r>
      <w:r w:rsidRPr="00ED2A6A">
        <w:t>batch</w:t>
      </w:r>
      <w:r w:rsidRPr="00ED2A6A">
        <w:t>的数据都赋予一个唯一的标识，然后更新的时候判定，如果数据库中还没有该唯一标识，那么就更新，如果有唯一标识，那么就不更新。</w:t>
      </w:r>
    </w:p>
    <w:p w:rsidR="00ED2A6A" w:rsidRPr="00ED2A6A" w:rsidRDefault="00ED2A6A" w:rsidP="00CC7B4B">
      <w:pPr>
        <w:pStyle w:val="a3"/>
      </w:pPr>
      <w:r w:rsidRPr="00ED2A6A">
        <w:t>dstream.foreachRDD { (rdd, time) =&gt;</w:t>
      </w:r>
    </w:p>
    <w:p w:rsidR="00ED2A6A" w:rsidRPr="00ED2A6A" w:rsidRDefault="00ED2A6A" w:rsidP="00CC7B4B">
      <w:pPr>
        <w:pStyle w:val="a3"/>
      </w:pPr>
      <w:r w:rsidRPr="00ED2A6A">
        <w:t xml:space="preserve">  rdd.foreachPartition { partitionIterator =&gt;</w:t>
      </w:r>
    </w:p>
    <w:p w:rsidR="00ED2A6A" w:rsidRPr="00ED2A6A" w:rsidRDefault="00ED2A6A" w:rsidP="00CC7B4B">
      <w:pPr>
        <w:pStyle w:val="a3"/>
      </w:pPr>
      <w:r w:rsidRPr="00ED2A6A">
        <w:t xml:space="preserve">    val partitionId = TaskContext.get.partitionId()</w:t>
      </w:r>
    </w:p>
    <w:p w:rsidR="00ED2A6A" w:rsidRPr="00ED2A6A" w:rsidRDefault="00ED2A6A" w:rsidP="00CC7B4B">
      <w:pPr>
        <w:pStyle w:val="a3"/>
      </w:pPr>
      <w:r w:rsidRPr="00ED2A6A">
        <w:t xml:space="preserve">    val uniqueId = generateUniqueId(time.milliseconds, partitionId)</w:t>
      </w:r>
    </w:p>
    <w:p w:rsidR="00ED2A6A" w:rsidRPr="00ED2A6A" w:rsidRDefault="00ED2A6A" w:rsidP="00CC7B4B">
      <w:pPr>
        <w:pStyle w:val="a3"/>
      </w:pPr>
      <w:r w:rsidRPr="00ED2A6A">
        <w:t xml:space="preserve">    // partitionId</w:t>
      </w:r>
      <w:r w:rsidRPr="00ED2A6A">
        <w:t>和</w:t>
      </w:r>
      <w:r w:rsidRPr="00ED2A6A">
        <w:t>foreachRDD</w:t>
      </w:r>
      <w:r w:rsidRPr="00ED2A6A">
        <w:t>传入的时间，可以构成一个唯一的标识</w:t>
      </w:r>
    </w:p>
    <w:p w:rsidR="00ED2A6A" w:rsidRPr="00ED2A6A" w:rsidRDefault="00ED2A6A" w:rsidP="00CC7B4B">
      <w:pPr>
        <w:pStyle w:val="a3"/>
      </w:pPr>
      <w:r w:rsidRPr="00ED2A6A">
        <w:t xml:space="preserve">  }</w:t>
      </w:r>
    </w:p>
    <w:p w:rsidR="00ED2A6A" w:rsidRPr="00ED2A6A" w:rsidRDefault="00ED2A6A" w:rsidP="00CC7B4B">
      <w:pPr>
        <w:pStyle w:val="a3"/>
      </w:pPr>
      <w:r w:rsidRPr="00ED2A6A">
        <w:t>}</w:t>
      </w:r>
    </w:p>
    <w:p w:rsidR="00ED2A6A" w:rsidRDefault="00ED2A6A" w:rsidP="00ED2A6A"/>
    <w:p w:rsidR="00ED2A6A" w:rsidRPr="00ED2A6A" w:rsidRDefault="00ED2A6A" w:rsidP="00ED2A6A">
      <w:r w:rsidRPr="00ED2A6A">
        <w:t>ok</w:t>
      </w:r>
      <w:r w:rsidRPr="00ED2A6A">
        <w:t>，就输出数据这一点来看，我真的不理解，网上，有些同学，特别的挺</w:t>
      </w:r>
      <w:r w:rsidRPr="00ED2A6A">
        <w:t>Spark Streaming</w:t>
      </w:r>
      <w:r w:rsidRPr="00ED2A6A">
        <w:t>，踩</w:t>
      </w:r>
      <w:r w:rsidRPr="00ED2A6A">
        <w:t>Storm</w:t>
      </w:r>
      <w:r w:rsidRPr="00ED2A6A">
        <w:t>。问题是，他们真的对这两种实时计算技术都很精通吗？都对它们所有的高级特性掌握的非常彻底吗？</w:t>
      </w:r>
    </w:p>
    <w:p w:rsidR="00ED2A6A" w:rsidRPr="00ED2A6A" w:rsidRDefault="00ED2A6A" w:rsidP="00ED2A6A">
      <w:r w:rsidRPr="00ED2A6A">
        <w:t>Storm</w:t>
      </w:r>
      <w:r w:rsidRPr="00ED2A6A">
        <w:t>首先，它可以实现消息的高可靠性，就是说，它有一个机制，叫做</w:t>
      </w:r>
      <w:r w:rsidRPr="00ED2A6A">
        <w:t>Acker</w:t>
      </w:r>
      <w:r w:rsidRPr="00ED2A6A">
        <w:t>机制，可以保证，如果消息处理失败，那么就重新发送。保证了，至少一次的容错语义。但是光靠这个，还是不行，数据可能会重复。</w:t>
      </w:r>
    </w:p>
    <w:p w:rsidR="00ED2A6A" w:rsidRPr="00ED2A6A" w:rsidRDefault="00ED2A6A" w:rsidP="00ED2A6A">
      <w:r w:rsidRPr="00ED2A6A">
        <w:t>Storm</w:t>
      </w:r>
      <w:r w:rsidRPr="00ED2A6A">
        <w:t>提供了非常非常完善的事务机制，可以实现一次且仅一次的事务机制。事务</w:t>
      </w:r>
      <w:r w:rsidRPr="00ED2A6A">
        <w:t>Topology</w:t>
      </w:r>
      <w:r w:rsidRPr="00ED2A6A">
        <w:t>、透明的事务</w:t>
      </w:r>
      <w:r w:rsidRPr="00ED2A6A">
        <w:t>Topology</w:t>
      </w:r>
      <w:r w:rsidRPr="00ED2A6A">
        <w:t>、非透明的事务</w:t>
      </w:r>
      <w:r w:rsidRPr="00ED2A6A">
        <w:t>Topology</w:t>
      </w:r>
      <w:r w:rsidRPr="00ED2A6A">
        <w:t>，可以应用各种各样的情况。对实现一次且仅一次的这种语义的支持，做的非常非常好。用事务机制，可以获得它内部提供的一个唯一的</w:t>
      </w:r>
      <w:r w:rsidRPr="00ED2A6A">
        <w:t>id</w:t>
      </w:r>
      <w:r w:rsidRPr="00ED2A6A">
        <w:t>，然后基于这个</w:t>
      </w:r>
      <w:r w:rsidRPr="00ED2A6A">
        <w:t>id</w:t>
      </w:r>
      <w:r w:rsidRPr="00ED2A6A">
        <w:t>，就可以实现，</w:t>
      </w:r>
      <w:r w:rsidRPr="00ED2A6A">
        <w:t>output</w:t>
      </w:r>
      <w:r w:rsidRPr="00ED2A6A">
        <w:t>操作，输出，推送数据的时候，先判断，该数据是否更新过，如果没有的话，就更新；如果更新过，就不要重复更新了。</w:t>
      </w:r>
    </w:p>
    <w:p w:rsidR="00ED2A6A" w:rsidRPr="00ED2A6A" w:rsidRDefault="00ED2A6A" w:rsidP="00ED2A6A">
      <w:r w:rsidRPr="00ED2A6A">
        <w:rPr>
          <w:rFonts w:hint="eastAsia"/>
        </w:rPr>
        <w:t>所以，至少，在容错</w:t>
      </w:r>
      <w:r w:rsidRPr="00ED2A6A">
        <w:rPr>
          <w:rFonts w:hint="eastAsia"/>
        </w:rPr>
        <w:t xml:space="preserve"> / </w:t>
      </w:r>
      <w:r w:rsidRPr="00ED2A6A">
        <w:rPr>
          <w:rFonts w:hint="eastAsia"/>
        </w:rPr>
        <w:t>事务机制方面，我觉得</w:t>
      </w:r>
      <w:r w:rsidRPr="00ED2A6A">
        <w:rPr>
          <w:rFonts w:hint="eastAsia"/>
        </w:rPr>
        <w:t>Spark Streaming</w:t>
      </w:r>
      <w:r w:rsidRPr="00ED2A6A">
        <w:rPr>
          <w:rFonts w:hint="eastAsia"/>
        </w:rPr>
        <w:t>还有很大的空间可以发展。特别是对于</w:t>
      </w:r>
      <w:r w:rsidRPr="00ED2A6A">
        <w:rPr>
          <w:rFonts w:hint="eastAsia"/>
        </w:rPr>
        <w:t>output</w:t>
      </w:r>
      <w:r w:rsidRPr="00ED2A6A">
        <w:rPr>
          <w:rFonts w:hint="eastAsia"/>
        </w:rPr>
        <w:t>操作的一次且仅一次的语义支持！</w:t>
      </w:r>
    </w:p>
    <w:p w:rsidR="00ED2A6A" w:rsidRDefault="00ED2A6A" w:rsidP="00ED2A6A"/>
    <w:p w:rsidR="003D0651" w:rsidRDefault="003D0651" w:rsidP="003D0651">
      <w:pPr>
        <w:pStyle w:val="2"/>
        <w:spacing w:before="156" w:after="156"/>
      </w:pPr>
      <w:r>
        <w:t>性能调优</w:t>
      </w:r>
    </w:p>
    <w:p w:rsidR="003D0651" w:rsidRDefault="003D0651" w:rsidP="003D0651">
      <w:pPr>
        <w:pStyle w:val="3"/>
        <w:spacing w:before="156" w:after="156"/>
      </w:pPr>
      <w:r w:rsidRPr="003D0651">
        <w:rPr>
          <w:rFonts w:hint="eastAsia"/>
        </w:rPr>
        <w:t>数据接收并行度调优</w:t>
      </w:r>
    </w:p>
    <w:p w:rsidR="003D0651" w:rsidRPr="003D0651" w:rsidRDefault="003D0651" w:rsidP="003D0651">
      <w:r w:rsidRPr="003D0651">
        <w:rPr>
          <w:rFonts w:hint="eastAsia"/>
        </w:rPr>
        <w:t>通过网络接收数据时（比如</w:t>
      </w:r>
      <w:r w:rsidRPr="003D0651">
        <w:rPr>
          <w:rFonts w:hint="eastAsia"/>
        </w:rPr>
        <w:t>Kafka</w:t>
      </w:r>
      <w:r w:rsidRPr="003D0651">
        <w:rPr>
          <w:rFonts w:hint="eastAsia"/>
        </w:rPr>
        <w:t>、</w:t>
      </w:r>
      <w:r w:rsidRPr="003D0651">
        <w:rPr>
          <w:rFonts w:hint="eastAsia"/>
        </w:rPr>
        <w:t>Flume</w:t>
      </w:r>
      <w:r w:rsidRPr="003D0651">
        <w:rPr>
          <w:rFonts w:hint="eastAsia"/>
        </w:rPr>
        <w:t>），会将数据反序列化，并存储在</w:t>
      </w:r>
      <w:r w:rsidRPr="003D0651">
        <w:rPr>
          <w:rFonts w:hint="eastAsia"/>
        </w:rPr>
        <w:t>Spark</w:t>
      </w:r>
      <w:r w:rsidRPr="003D0651">
        <w:rPr>
          <w:rFonts w:hint="eastAsia"/>
        </w:rPr>
        <w:lastRenderedPageBreak/>
        <w:t>的内存中。如果数据接收称为系统的瓶颈，那么可以考虑并行化数据接收。每一个输入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都会在某个</w:t>
      </w:r>
      <w:r w:rsidRPr="003D0651">
        <w:rPr>
          <w:rFonts w:hint="eastAsia"/>
        </w:rPr>
        <w:t>Worker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Executor</w:t>
      </w:r>
      <w:r w:rsidRPr="003D0651">
        <w:rPr>
          <w:rFonts w:hint="eastAsia"/>
        </w:rPr>
        <w:t>上启动一个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，该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接收一个数据流。因此可以通过创建多个输入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，并且配置它们接收数据源不同的分区数据，达到接收多个数据流的效果。比如说，一个接收两个</w:t>
      </w:r>
      <w:r w:rsidRPr="003D0651">
        <w:rPr>
          <w:rFonts w:hint="eastAsia"/>
        </w:rPr>
        <w:t>Kafka Topic</w:t>
      </w:r>
      <w:r w:rsidRPr="003D0651">
        <w:rPr>
          <w:rFonts w:hint="eastAsia"/>
        </w:rPr>
        <w:t>的输入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，可以被拆分为两个输入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，每个分别接收一个</w:t>
      </w:r>
      <w:r w:rsidRPr="003D0651">
        <w:rPr>
          <w:rFonts w:hint="eastAsia"/>
        </w:rPr>
        <w:t>topic</w:t>
      </w:r>
      <w:r w:rsidRPr="003D0651">
        <w:rPr>
          <w:rFonts w:hint="eastAsia"/>
        </w:rPr>
        <w:t>的数据。这样就会创建两个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，从而并行地接收数据，进而提升吞吐量。多个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可以使用</w:t>
      </w:r>
      <w:r w:rsidRPr="003D0651">
        <w:rPr>
          <w:rFonts w:hint="eastAsia"/>
        </w:rPr>
        <w:t>union</w:t>
      </w:r>
      <w:r w:rsidRPr="003D0651">
        <w:rPr>
          <w:rFonts w:hint="eastAsia"/>
        </w:rPr>
        <w:t>算子进行聚合，从而形成一个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。然后后续的</w:t>
      </w:r>
      <w:r w:rsidRPr="003D0651">
        <w:rPr>
          <w:rFonts w:hint="eastAsia"/>
        </w:rPr>
        <w:t>transformation</w:t>
      </w:r>
      <w:r w:rsidRPr="003D0651">
        <w:rPr>
          <w:rFonts w:hint="eastAsia"/>
        </w:rPr>
        <w:t>算子操作都针对该一个聚合后的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即可。</w:t>
      </w:r>
    </w:p>
    <w:p w:rsidR="003D0651" w:rsidRPr="003D0651" w:rsidRDefault="003D0651" w:rsidP="003D0651">
      <w:r w:rsidRPr="003D0651">
        <w:t>int numStreams = 5;</w:t>
      </w:r>
    </w:p>
    <w:p w:rsidR="003D0651" w:rsidRPr="003D0651" w:rsidRDefault="003D0651" w:rsidP="003D0651">
      <w:pPr>
        <w:pStyle w:val="a3"/>
      </w:pPr>
      <w:r w:rsidRPr="003D0651">
        <w:t>List&lt;JavaPairDStream&lt;String, String&gt;&gt; kafkaStreams = new ArrayList&lt;JavaPairDStream&lt;String, String&gt;&gt;(numStreams);</w:t>
      </w:r>
    </w:p>
    <w:p w:rsidR="003D0651" w:rsidRPr="003D0651" w:rsidRDefault="003D0651" w:rsidP="003D0651">
      <w:pPr>
        <w:pStyle w:val="a3"/>
      </w:pPr>
      <w:r w:rsidRPr="003D0651">
        <w:t>for (int i = 0; i &lt; numStreams; i++) {</w:t>
      </w:r>
    </w:p>
    <w:p w:rsidR="003D0651" w:rsidRPr="003D0651" w:rsidRDefault="003D0651" w:rsidP="003D0651">
      <w:pPr>
        <w:pStyle w:val="a3"/>
      </w:pPr>
      <w:r w:rsidRPr="003D0651">
        <w:t xml:space="preserve">  kafkaStreams.add(KafkaUtils.createStream(...));</w:t>
      </w:r>
    </w:p>
    <w:p w:rsidR="003D0651" w:rsidRPr="003D0651" w:rsidRDefault="003D0651" w:rsidP="003D0651">
      <w:pPr>
        <w:pStyle w:val="a3"/>
      </w:pPr>
      <w:r w:rsidRPr="003D0651">
        <w:t>}</w:t>
      </w:r>
    </w:p>
    <w:p w:rsidR="003D0651" w:rsidRPr="003D0651" w:rsidRDefault="003D0651" w:rsidP="003D0651">
      <w:pPr>
        <w:pStyle w:val="a3"/>
      </w:pPr>
      <w:r w:rsidRPr="003D0651">
        <w:t>JavaPairDStream&lt;String, String&gt; unifiedStream = streamingContext.union(kafkaStreams.get(0), kafkaStreams.subList(1, kafkaStreams.size()));</w:t>
      </w:r>
    </w:p>
    <w:p w:rsidR="003D0651" w:rsidRPr="003D0651" w:rsidRDefault="003D0651" w:rsidP="003D0651">
      <w:pPr>
        <w:pStyle w:val="a3"/>
      </w:pPr>
      <w:r w:rsidRPr="003D0651">
        <w:t>unifiedStream.print();</w:t>
      </w:r>
    </w:p>
    <w:p w:rsidR="003D0651" w:rsidRPr="003D0651" w:rsidRDefault="003D0651" w:rsidP="003D0651">
      <w:r w:rsidRPr="003D0651">
        <w:rPr>
          <w:rFonts w:hint="eastAsia"/>
        </w:rPr>
        <w:t>数据接收并行度调优，除了创建更多输入</w:t>
      </w:r>
      <w:r w:rsidRPr="003D0651">
        <w:rPr>
          <w:rFonts w:hint="eastAsia"/>
        </w:rPr>
        <w:t>DStream</w:t>
      </w:r>
      <w:r w:rsidRPr="003D0651">
        <w:rPr>
          <w:rFonts w:hint="eastAsia"/>
        </w:rPr>
        <w:t>和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以外，还可以考虑调节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。通过参数，</w:t>
      </w:r>
      <w:r w:rsidRPr="003D0651">
        <w:rPr>
          <w:rFonts w:hint="eastAsia"/>
        </w:rPr>
        <w:t>spark.streaming.blockInterval</w:t>
      </w:r>
      <w:r w:rsidRPr="003D0651">
        <w:rPr>
          <w:rFonts w:hint="eastAsia"/>
        </w:rPr>
        <w:t>，可以设置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，默认是</w:t>
      </w:r>
      <w:r w:rsidRPr="003D0651">
        <w:rPr>
          <w:rFonts w:hint="eastAsia"/>
        </w:rPr>
        <w:t>200ms</w:t>
      </w:r>
      <w:r w:rsidRPr="003D0651">
        <w:rPr>
          <w:rFonts w:hint="eastAsia"/>
        </w:rPr>
        <w:t>。对于大多数</w:t>
      </w:r>
      <w:r w:rsidRPr="003D0651">
        <w:rPr>
          <w:rFonts w:hint="eastAsia"/>
        </w:rPr>
        <w:t>Receiver</w:t>
      </w:r>
      <w:r w:rsidRPr="003D0651">
        <w:rPr>
          <w:rFonts w:hint="eastAsia"/>
        </w:rPr>
        <w:t>来说，</w:t>
      </w:r>
      <w:r w:rsidRPr="00184BAD">
        <w:rPr>
          <w:rFonts w:hint="eastAsia"/>
          <w:highlight w:val="yellow"/>
        </w:rPr>
        <w:t>在将接收到的数据保存到</w:t>
      </w:r>
      <w:r w:rsidRPr="00184BAD">
        <w:rPr>
          <w:rFonts w:hint="eastAsia"/>
          <w:highlight w:val="yellow"/>
        </w:rPr>
        <w:t>Spark</w:t>
      </w:r>
      <w:r w:rsidRPr="00184BAD">
        <w:rPr>
          <w:rFonts w:hint="eastAsia"/>
          <w:highlight w:val="yellow"/>
        </w:rPr>
        <w:t>的</w:t>
      </w:r>
      <w:r w:rsidRPr="00184BAD">
        <w:rPr>
          <w:rFonts w:hint="eastAsia"/>
          <w:highlight w:val="yellow"/>
        </w:rPr>
        <w:t>BlockManager</w:t>
      </w:r>
      <w:r w:rsidRPr="00184BAD">
        <w:rPr>
          <w:rFonts w:hint="eastAsia"/>
          <w:highlight w:val="yellow"/>
        </w:rPr>
        <w:t>之前，都会将数据切分为一个一个的</w:t>
      </w:r>
      <w:r w:rsidRPr="00184BAD">
        <w:rPr>
          <w:rFonts w:hint="eastAsia"/>
          <w:highlight w:val="yellow"/>
        </w:rPr>
        <w:t>block</w:t>
      </w:r>
      <w:r w:rsidRPr="00184BAD">
        <w:rPr>
          <w:rFonts w:hint="eastAsia"/>
          <w:highlight w:val="yellow"/>
        </w:rPr>
        <w:t>。而每个</w:t>
      </w:r>
      <w:r w:rsidRPr="00184BAD">
        <w:rPr>
          <w:rFonts w:hint="eastAsia"/>
          <w:highlight w:val="yellow"/>
        </w:rPr>
        <w:t>batch</w:t>
      </w:r>
      <w:r w:rsidRPr="00184BAD">
        <w:rPr>
          <w:rFonts w:hint="eastAsia"/>
          <w:highlight w:val="yellow"/>
        </w:rPr>
        <w:t>中的</w:t>
      </w:r>
      <w:r w:rsidRPr="00184BAD">
        <w:rPr>
          <w:rFonts w:hint="eastAsia"/>
          <w:highlight w:val="yellow"/>
        </w:rPr>
        <w:t>block</w:t>
      </w:r>
      <w:r w:rsidRPr="00184BAD">
        <w:rPr>
          <w:rFonts w:hint="eastAsia"/>
          <w:highlight w:val="yellow"/>
        </w:rPr>
        <w:t>数量，则决定了该</w:t>
      </w:r>
      <w:r w:rsidRPr="00184BAD">
        <w:rPr>
          <w:rFonts w:hint="eastAsia"/>
          <w:highlight w:val="yellow"/>
        </w:rPr>
        <w:t>batch</w:t>
      </w:r>
      <w:r w:rsidRPr="00184BAD">
        <w:rPr>
          <w:rFonts w:hint="eastAsia"/>
          <w:highlight w:val="yellow"/>
        </w:rPr>
        <w:t>对应的</w:t>
      </w:r>
      <w:r w:rsidRPr="00184BAD">
        <w:rPr>
          <w:rFonts w:hint="eastAsia"/>
          <w:highlight w:val="yellow"/>
        </w:rPr>
        <w:t>RDD</w:t>
      </w:r>
      <w:r w:rsidRPr="00184BAD">
        <w:rPr>
          <w:rFonts w:hint="eastAsia"/>
          <w:highlight w:val="yellow"/>
        </w:rPr>
        <w:t>的</w:t>
      </w:r>
      <w:r w:rsidRPr="00184BAD">
        <w:rPr>
          <w:rFonts w:hint="eastAsia"/>
          <w:highlight w:val="yellow"/>
        </w:rPr>
        <w:t>partition</w:t>
      </w:r>
      <w:r w:rsidRPr="00184BAD">
        <w:rPr>
          <w:rFonts w:hint="eastAsia"/>
          <w:highlight w:val="yellow"/>
        </w:rPr>
        <w:t>的数量，</w:t>
      </w:r>
      <w:r w:rsidRPr="003D0651">
        <w:rPr>
          <w:rFonts w:hint="eastAsia"/>
        </w:rPr>
        <w:t>以及针对该</w:t>
      </w:r>
      <w:r w:rsidRPr="003D0651">
        <w:rPr>
          <w:rFonts w:hint="eastAsia"/>
        </w:rPr>
        <w:t>RDD</w:t>
      </w:r>
      <w:r w:rsidRPr="003D0651">
        <w:rPr>
          <w:rFonts w:hint="eastAsia"/>
        </w:rPr>
        <w:t>执行</w:t>
      </w:r>
      <w:r w:rsidRPr="003D0651">
        <w:rPr>
          <w:rFonts w:hint="eastAsia"/>
        </w:rPr>
        <w:t>transformation</w:t>
      </w:r>
      <w:r w:rsidRPr="003D0651">
        <w:rPr>
          <w:rFonts w:hint="eastAsia"/>
        </w:rPr>
        <w:t>操作时，创建的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的数量。每个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对应的</w:t>
      </w:r>
      <w:r w:rsidRPr="00184BAD">
        <w:rPr>
          <w:rFonts w:hint="eastAsia"/>
          <w:highlight w:val="yellow"/>
        </w:rPr>
        <w:t>task</w:t>
      </w:r>
      <w:r w:rsidRPr="00184BAD">
        <w:rPr>
          <w:rFonts w:hint="eastAsia"/>
          <w:highlight w:val="yellow"/>
        </w:rPr>
        <w:t>数量是大约估计的，即</w:t>
      </w:r>
      <w:r w:rsidRPr="00184BAD">
        <w:rPr>
          <w:rFonts w:hint="eastAsia"/>
          <w:highlight w:val="yellow"/>
        </w:rPr>
        <w:t>batch interval / block interval</w:t>
      </w:r>
      <w:r w:rsidRPr="00184BAD">
        <w:rPr>
          <w:rFonts w:hint="eastAsia"/>
          <w:highlight w:val="yellow"/>
        </w:rPr>
        <w:t>。</w:t>
      </w:r>
    </w:p>
    <w:p w:rsidR="003D0651" w:rsidRPr="003D0651" w:rsidRDefault="003D0651" w:rsidP="003D0651">
      <w:r w:rsidRPr="003D0651">
        <w:rPr>
          <w:rFonts w:hint="eastAsia"/>
        </w:rPr>
        <w:t>例如说，</w:t>
      </w:r>
      <w:r w:rsidRPr="003D0651">
        <w:rPr>
          <w:rFonts w:hint="eastAsia"/>
        </w:rPr>
        <w:t>batch interval</w:t>
      </w:r>
      <w:r w:rsidRPr="003D0651">
        <w:rPr>
          <w:rFonts w:hint="eastAsia"/>
        </w:rPr>
        <w:t>为</w:t>
      </w:r>
      <w:r w:rsidRPr="003D0651">
        <w:rPr>
          <w:rFonts w:hint="eastAsia"/>
        </w:rPr>
        <w:t>2s</w:t>
      </w:r>
      <w:r w:rsidRPr="003D0651">
        <w:rPr>
          <w:rFonts w:hint="eastAsia"/>
        </w:rPr>
        <w:t>，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为</w:t>
      </w:r>
      <w:r w:rsidRPr="003D0651">
        <w:rPr>
          <w:rFonts w:hint="eastAsia"/>
        </w:rPr>
        <w:t>200ms</w:t>
      </w:r>
      <w:r w:rsidRPr="003D0651">
        <w:rPr>
          <w:rFonts w:hint="eastAsia"/>
        </w:rPr>
        <w:t>，会创建</w:t>
      </w:r>
      <w:r w:rsidRPr="003D0651">
        <w:rPr>
          <w:rFonts w:hint="eastAsia"/>
        </w:rPr>
        <w:t>10</w:t>
      </w:r>
      <w:r w:rsidRPr="003D0651">
        <w:rPr>
          <w:rFonts w:hint="eastAsia"/>
        </w:rPr>
        <w:t>个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。如果你认为每个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数量太少，即低于每台机器的</w:t>
      </w:r>
      <w:r w:rsidRPr="003D0651">
        <w:rPr>
          <w:rFonts w:hint="eastAsia"/>
        </w:rPr>
        <w:t>cpu core</w:t>
      </w:r>
      <w:r w:rsidRPr="003D0651">
        <w:rPr>
          <w:rFonts w:hint="eastAsia"/>
        </w:rPr>
        <w:t>数量，那么就说明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的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数量是不够的，因为所有的</w:t>
      </w:r>
      <w:r w:rsidRPr="003D0651">
        <w:rPr>
          <w:rFonts w:hint="eastAsia"/>
        </w:rPr>
        <w:t>cpu</w:t>
      </w:r>
      <w:r w:rsidRPr="003D0651">
        <w:rPr>
          <w:rFonts w:hint="eastAsia"/>
        </w:rPr>
        <w:t>资源无法完全被利用起来。要为</w:t>
      </w:r>
      <w:r w:rsidRPr="003D0651">
        <w:rPr>
          <w:rFonts w:hint="eastAsia"/>
        </w:rPr>
        <w:t>batch</w:t>
      </w:r>
      <w:r w:rsidRPr="003D0651">
        <w:rPr>
          <w:rFonts w:hint="eastAsia"/>
        </w:rPr>
        <w:t>增加</w:t>
      </w:r>
      <w:r w:rsidRPr="003D0651">
        <w:rPr>
          <w:rFonts w:hint="eastAsia"/>
        </w:rPr>
        <w:t>block</w:t>
      </w:r>
      <w:r w:rsidRPr="003D0651">
        <w:rPr>
          <w:rFonts w:hint="eastAsia"/>
        </w:rPr>
        <w:t>的数量，那么就减小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。然而，推荐的</w:t>
      </w:r>
      <w:r w:rsidRPr="003D0651">
        <w:rPr>
          <w:rFonts w:hint="eastAsia"/>
        </w:rPr>
        <w:t>block interval</w:t>
      </w:r>
      <w:r w:rsidRPr="003D0651">
        <w:rPr>
          <w:rFonts w:hint="eastAsia"/>
        </w:rPr>
        <w:t>最小值是</w:t>
      </w:r>
      <w:r w:rsidRPr="003D0651">
        <w:rPr>
          <w:rFonts w:hint="eastAsia"/>
        </w:rPr>
        <w:t>50ms</w:t>
      </w:r>
      <w:r w:rsidRPr="003D0651">
        <w:rPr>
          <w:rFonts w:hint="eastAsia"/>
        </w:rPr>
        <w:t>，如果低于这个数值，那么大量</w:t>
      </w:r>
      <w:r w:rsidRPr="003D0651">
        <w:rPr>
          <w:rFonts w:hint="eastAsia"/>
        </w:rPr>
        <w:t>task</w:t>
      </w:r>
      <w:r w:rsidRPr="003D0651">
        <w:rPr>
          <w:rFonts w:hint="eastAsia"/>
        </w:rPr>
        <w:t>的启动时间，可能会变成一个性能开销点。</w:t>
      </w:r>
    </w:p>
    <w:p w:rsidR="003D0651" w:rsidRDefault="003D0651" w:rsidP="003D0651"/>
    <w:p w:rsidR="0083442F" w:rsidRPr="0083442F" w:rsidRDefault="0083442F" w:rsidP="0083442F">
      <w:r w:rsidRPr="0083442F">
        <w:rPr>
          <w:rFonts w:hint="eastAsia"/>
        </w:rPr>
        <w:t>除了上述说的两个提升数据接收并行度的方式，还有一种方法，就是显式地对输入数据流进行重分区。使用</w:t>
      </w:r>
      <w:r w:rsidRPr="0083442F">
        <w:rPr>
          <w:rFonts w:hint="eastAsia"/>
        </w:rPr>
        <w:t>inputStream.repartition(&lt;number of partitions&gt;)</w:t>
      </w:r>
      <w:r w:rsidRPr="0083442F">
        <w:rPr>
          <w:rFonts w:hint="eastAsia"/>
        </w:rPr>
        <w:t>即可。这样就可以将接收到的</w:t>
      </w:r>
      <w:r w:rsidRPr="0083442F">
        <w:rPr>
          <w:rFonts w:hint="eastAsia"/>
        </w:rPr>
        <w:t>batch</w:t>
      </w:r>
      <w:r w:rsidRPr="0083442F">
        <w:rPr>
          <w:rFonts w:hint="eastAsia"/>
        </w:rPr>
        <w:t>，分布到指定数量的机器上，然后再进行进一步的操作。</w:t>
      </w:r>
    </w:p>
    <w:p w:rsidR="0083442F" w:rsidRPr="0083442F" w:rsidRDefault="0083442F" w:rsidP="0083442F">
      <w:pPr>
        <w:pStyle w:val="3"/>
        <w:spacing w:before="156" w:after="156"/>
      </w:pPr>
      <w:r w:rsidRPr="0083442F">
        <w:rPr>
          <w:rFonts w:hint="eastAsia"/>
        </w:rPr>
        <w:t>任务启动调优</w:t>
      </w:r>
    </w:p>
    <w:p w:rsidR="0083442F" w:rsidRPr="0083442F" w:rsidRDefault="0083442F" w:rsidP="0083442F">
      <w:r w:rsidRPr="0083442F">
        <w:rPr>
          <w:rFonts w:hint="eastAsia"/>
        </w:rPr>
        <w:t>如果每秒钟启动的</w:t>
      </w:r>
      <w:r w:rsidRPr="0083442F">
        <w:rPr>
          <w:rFonts w:hint="eastAsia"/>
        </w:rPr>
        <w:t>task</w:t>
      </w:r>
      <w:r w:rsidRPr="0083442F">
        <w:rPr>
          <w:rFonts w:hint="eastAsia"/>
        </w:rPr>
        <w:t>过于多，比如每秒钟启动</w:t>
      </w:r>
      <w:r w:rsidRPr="0083442F">
        <w:rPr>
          <w:rFonts w:hint="eastAsia"/>
        </w:rPr>
        <w:t>50</w:t>
      </w:r>
      <w:r w:rsidRPr="0083442F">
        <w:rPr>
          <w:rFonts w:hint="eastAsia"/>
        </w:rPr>
        <w:t>个，那么发送这些</w:t>
      </w:r>
      <w:r w:rsidRPr="0083442F">
        <w:rPr>
          <w:rFonts w:hint="eastAsia"/>
        </w:rPr>
        <w:t>task</w:t>
      </w:r>
      <w:r w:rsidRPr="0083442F">
        <w:rPr>
          <w:rFonts w:hint="eastAsia"/>
        </w:rPr>
        <w:t>去</w:t>
      </w:r>
      <w:r w:rsidRPr="0083442F">
        <w:rPr>
          <w:rFonts w:hint="eastAsia"/>
        </w:rPr>
        <w:lastRenderedPageBreak/>
        <w:t>Worker</w:t>
      </w:r>
      <w:r w:rsidRPr="0083442F">
        <w:rPr>
          <w:rFonts w:hint="eastAsia"/>
        </w:rPr>
        <w:t>节点上的</w:t>
      </w:r>
      <w:r w:rsidRPr="0083442F">
        <w:rPr>
          <w:rFonts w:hint="eastAsia"/>
        </w:rPr>
        <w:t>Executor</w:t>
      </w:r>
      <w:r w:rsidRPr="0083442F">
        <w:rPr>
          <w:rFonts w:hint="eastAsia"/>
        </w:rPr>
        <w:t>的性能开销，会比较大，而且此时基本就很难达到毫秒级的延迟了。使用下述操作可以减少这方面的性能开销：</w:t>
      </w:r>
    </w:p>
    <w:p w:rsidR="0083442F" w:rsidRPr="0083442F" w:rsidRDefault="0083442F" w:rsidP="0083442F">
      <w:r w:rsidRPr="0083442F">
        <w:t>1</w:t>
      </w:r>
      <w:r w:rsidRPr="0083442F">
        <w:t>、</w:t>
      </w:r>
      <w:r w:rsidRPr="0083442F">
        <w:t>Task</w:t>
      </w:r>
      <w:r w:rsidRPr="0083442F">
        <w:t>序列化：使用</w:t>
      </w:r>
      <w:r w:rsidRPr="0083442F">
        <w:t>Kryo</w:t>
      </w:r>
      <w:r w:rsidRPr="0083442F">
        <w:t>序列化机制来序列化</w:t>
      </w:r>
      <w:r w:rsidRPr="0083442F">
        <w:t>task</w:t>
      </w:r>
      <w:r w:rsidRPr="0083442F">
        <w:t>，可以减小</w:t>
      </w:r>
      <w:r w:rsidRPr="0083442F">
        <w:t>task</w:t>
      </w:r>
      <w:r w:rsidRPr="0083442F">
        <w:t>的大小，从而减少发送这些</w:t>
      </w:r>
      <w:r w:rsidRPr="0083442F">
        <w:t>task</w:t>
      </w:r>
      <w:r w:rsidRPr="0083442F">
        <w:t>到各个</w:t>
      </w:r>
      <w:r w:rsidRPr="0083442F">
        <w:t>Worker</w:t>
      </w:r>
      <w:r w:rsidRPr="0083442F">
        <w:t>节点上的</w:t>
      </w:r>
      <w:r w:rsidRPr="0083442F">
        <w:t>Executor</w:t>
      </w:r>
      <w:r w:rsidRPr="0083442F">
        <w:t>的时间。</w:t>
      </w:r>
    </w:p>
    <w:p w:rsidR="0083442F" w:rsidRPr="0083442F" w:rsidRDefault="0083442F" w:rsidP="0083442F">
      <w:r w:rsidRPr="0083442F">
        <w:t>2</w:t>
      </w:r>
      <w:r w:rsidRPr="0083442F">
        <w:t>、执行模式：在</w:t>
      </w:r>
      <w:r w:rsidRPr="0083442F">
        <w:t>Standalone</w:t>
      </w:r>
      <w:r w:rsidRPr="0083442F">
        <w:t>模式下运行</w:t>
      </w:r>
      <w:r w:rsidRPr="0083442F">
        <w:t>Spark</w:t>
      </w:r>
      <w:r w:rsidRPr="0083442F">
        <w:t>，可以达到更少的</w:t>
      </w:r>
      <w:r w:rsidRPr="0083442F">
        <w:t>task</w:t>
      </w:r>
      <w:r w:rsidRPr="0083442F">
        <w:t>启动时间。</w:t>
      </w:r>
    </w:p>
    <w:p w:rsidR="0083442F" w:rsidRPr="0083442F" w:rsidRDefault="0083442F" w:rsidP="0083442F">
      <w:r w:rsidRPr="0083442F">
        <w:rPr>
          <w:rFonts w:hint="eastAsia"/>
        </w:rPr>
        <w:t>上述方式，也许可以将每个</w:t>
      </w:r>
      <w:r w:rsidRPr="0083442F">
        <w:rPr>
          <w:rFonts w:hint="eastAsia"/>
        </w:rPr>
        <w:t>batch</w:t>
      </w:r>
      <w:r w:rsidRPr="0083442F">
        <w:rPr>
          <w:rFonts w:hint="eastAsia"/>
        </w:rPr>
        <w:t>的处理时间减少</w:t>
      </w:r>
      <w:r w:rsidRPr="0083442F">
        <w:rPr>
          <w:rFonts w:hint="eastAsia"/>
        </w:rPr>
        <w:t>100</w:t>
      </w:r>
      <w:r w:rsidRPr="0083442F">
        <w:rPr>
          <w:rFonts w:hint="eastAsia"/>
        </w:rPr>
        <w:t>毫秒。从而从秒级降到毫秒级。</w:t>
      </w:r>
    </w:p>
    <w:p w:rsidR="000D6A15" w:rsidRPr="000D6A15" w:rsidRDefault="000D6A15" w:rsidP="000D6A15">
      <w:pPr>
        <w:pStyle w:val="3"/>
        <w:spacing w:before="156" w:after="156"/>
      </w:pPr>
      <w:r w:rsidRPr="000D6A15">
        <w:rPr>
          <w:rFonts w:hint="eastAsia"/>
        </w:rPr>
        <w:t>数据处理并行度调优</w:t>
      </w:r>
    </w:p>
    <w:p w:rsidR="000D6A15" w:rsidRPr="000D6A15" w:rsidRDefault="000D6A15" w:rsidP="000D6A15">
      <w:r w:rsidRPr="000D6A15">
        <w:rPr>
          <w:rFonts w:hint="eastAsia"/>
        </w:rPr>
        <w:t>如果在计算的任何</w:t>
      </w:r>
      <w:r w:rsidRPr="000D6A15">
        <w:rPr>
          <w:rFonts w:hint="eastAsia"/>
        </w:rPr>
        <w:t>stage</w:t>
      </w:r>
      <w:r w:rsidRPr="000D6A15">
        <w:rPr>
          <w:rFonts w:hint="eastAsia"/>
        </w:rPr>
        <w:t>中使用的并行</w:t>
      </w:r>
      <w:r w:rsidRPr="000D6A15">
        <w:rPr>
          <w:rFonts w:hint="eastAsia"/>
        </w:rPr>
        <w:t>task</w:t>
      </w:r>
      <w:r w:rsidRPr="000D6A15">
        <w:rPr>
          <w:rFonts w:hint="eastAsia"/>
        </w:rPr>
        <w:t>的数量没有足够多，那么集群资源是无法被充分利用的。举例来说，对于分布式的</w:t>
      </w:r>
      <w:r w:rsidRPr="000D6A15">
        <w:rPr>
          <w:rFonts w:hint="eastAsia"/>
        </w:rPr>
        <w:t>reduce</w:t>
      </w:r>
      <w:r w:rsidRPr="000D6A15">
        <w:rPr>
          <w:rFonts w:hint="eastAsia"/>
        </w:rPr>
        <w:t>操作，比如</w:t>
      </w:r>
      <w:r w:rsidRPr="000D6A15">
        <w:rPr>
          <w:rFonts w:hint="eastAsia"/>
        </w:rPr>
        <w:t>reduceByKey</w:t>
      </w:r>
      <w:r w:rsidRPr="000D6A15">
        <w:rPr>
          <w:rFonts w:hint="eastAsia"/>
        </w:rPr>
        <w:t>和</w:t>
      </w:r>
      <w:r w:rsidRPr="000D6A15">
        <w:rPr>
          <w:rFonts w:hint="eastAsia"/>
        </w:rPr>
        <w:t>reduceByKeyAndWindow</w:t>
      </w:r>
      <w:r w:rsidRPr="000D6A15">
        <w:rPr>
          <w:rFonts w:hint="eastAsia"/>
        </w:rPr>
        <w:t>，默认的并行</w:t>
      </w:r>
      <w:r w:rsidRPr="000D6A15">
        <w:rPr>
          <w:rFonts w:hint="eastAsia"/>
        </w:rPr>
        <w:t>task</w:t>
      </w:r>
      <w:r w:rsidRPr="000D6A15">
        <w:rPr>
          <w:rFonts w:hint="eastAsia"/>
        </w:rPr>
        <w:t>的数量是由</w:t>
      </w:r>
      <w:r w:rsidRPr="000D6A15">
        <w:rPr>
          <w:rFonts w:hint="eastAsia"/>
        </w:rPr>
        <w:t>spark.default.parallelism</w:t>
      </w:r>
      <w:r w:rsidRPr="000D6A15">
        <w:rPr>
          <w:rFonts w:hint="eastAsia"/>
        </w:rPr>
        <w:t>参数决定的。你可以在</w:t>
      </w:r>
      <w:r w:rsidRPr="000D6A15">
        <w:rPr>
          <w:rFonts w:hint="eastAsia"/>
        </w:rPr>
        <w:t>reduceByKey</w:t>
      </w:r>
      <w:r w:rsidRPr="000D6A15">
        <w:rPr>
          <w:rFonts w:hint="eastAsia"/>
        </w:rPr>
        <w:t>等操作中，传入第二个参数，手动指定该操作的并行度，也可以调节全局的</w:t>
      </w:r>
      <w:r w:rsidRPr="000D6A15">
        <w:rPr>
          <w:rFonts w:hint="eastAsia"/>
        </w:rPr>
        <w:t>spark.default.parallelism</w:t>
      </w:r>
      <w:r w:rsidRPr="000D6A15">
        <w:rPr>
          <w:rFonts w:hint="eastAsia"/>
        </w:rPr>
        <w:t>参数。</w:t>
      </w:r>
    </w:p>
    <w:p w:rsidR="0083442F" w:rsidRDefault="00184BAD" w:rsidP="00184BAD">
      <w:pPr>
        <w:pStyle w:val="3"/>
        <w:spacing w:before="156" w:after="156"/>
      </w:pPr>
      <w:r w:rsidRPr="00184BAD">
        <w:rPr>
          <w:rFonts w:hint="eastAsia"/>
        </w:rPr>
        <w:t>数据序列化调优</w:t>
      </w:r>
    </w:p>
    <w:p w:rsidR="00184BAD" w:rsidRPr="00184BAD" w:rsidRDefault="00184BAD" w:rsidP="00184BAD">
      <w:r w:rsidRPr="00184BAD">
        <w:rPr>
          <w:rFonts w:hint="eastAsia"/>
        </w:rPr>
        <w:t>数据序列化造成的系统开销可以由序列化格式的优化来减小。在流式计算的场景下，有两种类型的数据需要序列化。</w:t>
      </w:r>
    </w:p>
    <w:p w:rsidR="00184BAD" w:rsidRPr="00184BAD" w:rsidRDefault="00184BAD" w:rsidP="00184BAD">
      <w:r w:rsidRPr="00184BAD">
        <w:t>1</w:t>
      </w:r>
      <w:r w:rsidRPr="00184BAD">
        <w:t>、输入数据：默认情况下，接收到的输入数据，是存储在</w:t>
      </w:r>
      <w:r w:rsidRPr="00184BAD">
        <w:t>Executor</w:t>
      </w:r>
      <w:r w:rsidRPr="00184BAD">
        <w:t>的内存中的，使用的持久化级别是</w:t>
      </w:r>
      <w:r w:rsidRPr="00184BAD">
        <w:t>StorageLevel.MEMORY_AND_DISK_SER_2</w:t>
      </w:r>
      <w:r w:rsidRPr="00184BAD">
        <w:t>。这意味着，数据被序列化为字节从而减小</w:t>
      </w:r>
      <w:r w:rsidRPr="00184BAD">
        <w:t>GC</w:t>
      </w:r>
      <w:r w:rsidRPr="00184BAD">
        <w:t>开销，并且会复制以进行</w:t>
      </w:r>
      <w:r w:rsidRPr="00184BAD">
        <w:t>executor</w:t>
      </w:r>
      <w:r w:rsidRPr="00184BAD">
        <w:t>失败的容错。因此，数据首先会存储在内存中，然后在内存不足时会溢写到磁盘上，从而为流式计算来保存所有需要的数据。这里的序列化有明显的性能开销</w:t>
      </w:r>
      <w:r w:rsidRPr="00184BAD">
        <w:t>——Receiver</w:t>
      </w:r>
      <w:r w:rsidRPr="00184BAD">
        <w:t>必须反序列化从网络接收到的数据，然后再使用</w:t>
      </w:r>
      <w:r w:rsidRPr="00184BAD">
        <w:t>Spark</w:t>
      </w:r>
      <w:r w:rsidRPr="00184BAD">
        <w:t>的序列化格式序列化数据。</w:t>
      </w:r>
    </w:p>
    <w:p w:rsidR="00184BAD" w:rsidRPr="00184BAD" w:rsidRDefault="00184BAD" w:rsidP="00184BAD">
      <w:r w:rsidRPr="00184BAD">
        <w:t>2</w:t>
      </w:r>
      <w:r w:rsidRPr="00184BAD">
        <w:t>、流式计算操作生成的持久化</w:t>
      </w:r>
      <w:r w:rsidRPr="00184BAD">
        <w:t>RDD</w:t>
      </w:r>
      <w:r w:rsidRPr="00184BAD">
        <w:t>：流式计算操作生成的持久化</w:t>
      </w:r>
      <w:r w:rsidRPr="00184BAD">
        <w:t>RDD</w:t>
      </w:r>
      <w:r w:rsidRPr="00184BAD">
        <w:t>，可能会持久化到内存中。例如，窗口操作默认就会将数据持久化在内存中，因为这些数据后面可能会在多个窗口中被使用，并被处理多次。然而，不像</w:t>
      </w:r>
      <w:r w:rsidRPr="00184BAD">
        <w:t>Spark Core</w:t>
      </w:r>
      <w:r w:rsidRPr="00184BAD">
        <w:t>的默认持久化级别，</w:t>
      </w:r>
      <w:r w:rsidRPr="00184BAD">
        <w:t>StorageLevel.MEMORY_ONLY</w:t>
      </w:r>
      <w:r w:rsidRPr="00184BAD">
        <w:t>，流式计算操作生成的</w:t>
      </w:r>
      <w:r w:rsidRPr="00184BAD">
        <w:t>RDD</w:t>
      </w:r>
      <w:r w:rsidRPr="00184BAD">
        <w:t>的默认持久化级别是</w:t>
      </w:r>
      <w:r w:rsidRPr="00184BAD">
        <w:t xml:space="preserve">StorageLevel.MEMORY_ONLY_SER </w:t>
      </w:r>
      <w:r w:rsidRPr="00184BAD">
        <w:t>，默认就会减小</w:t>
      </w:r>
      <w:r w:rsidRPr="00184BAD">
        <w:t>GC</w:t>
      </w:r>
      <w:r w:rsidRPr="00184BAD">
        <w:t>开销。</w:t>
      </w:r>
    </w:p>
    <w:p w:rsidR="00184BAD" w:rsidRDefault="00184BAD" w:rsidP="00184BAD"/>
    <w:p w:rsidR="00184BAD" w:rsidRPr="00184BAD" w:rsidRDefault="00184BAD" w:rsidP="00184BAD">
      <w:r w:rsidRPr="00184BAD">
        <w:rPr>
          <w:rFonts w:hint="eastAsia"/>
        </w:rPr>
        <w:t>在上述的场景中，使用</w:t>
      </w:r>
      <w:r w:rsidRPr="00184BAD">
        <w:rPr>
          <w:rFonts w:hint="eastAsia"/>
        </w:rPr>
        <w:t>Kryo</w:t>
      </w:r>
      <w:r w:rsidRPr="00184BAD">
        <w:rPr>
          <w:rFonts w:hint="eastAsia"/>
        </w:rPr>
        <w:t>序列化类库可以减小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和内存的性能开销。使用</w:t>
      </w:r>
      <w:r w:rsidRPr="00184BAD">
        <w:rPr>
          <w:rFonts w:hint="eastAsia"/>
        </w:rPr>
        <w:t>Kryo</w:t>
      </w:r>
      <w:r w:rsidRPr="00184BAD">
        <w:rPr>
          <w:rFonts w:hint="eastAsia"/>
        </w:rPr>
        <w:t>时，一定要考虑注册自定义的类，并且禁用对应引用的</w:t>
      </w:r>
      <w:r w:rsidRPr="00184BAD">
        <w:rPr>
          <w:rFonts w:hint="eastAsia"/>
        </w:rPr>
        <w:t>tracking</w:t>
      </w:r>
      <w:r w:rsidRPr="00184BAD">
        <w:rPr>
          <w:rFonts w:hint="eastAsia"/>
        </w:rPr>
        <w:t>（</w:t>
      </w:r>
      <w:r w:rsidRPr="00184BAD">
        <w:rPr>
          <w:rFonts w:hint="eastAsia"/>
        </w:rPr>
        <w:t>spark.kryo.referenceTracking</w:t>
      </w:r>
      <w:r w:rsidRPr="00184BAD">
        <w:rPr>
          <w:rFonts w:hint="eastAsia"/>
        </w:rPr>
        <w:t>）。</w:t>
      </w:r>
    </w:p>
    <w:p w:rsidR="00184BAD" w:rsidRPr="00184BAD" w:rsidRDefault="00184BAD" w:rsidP="00184BAD">
      <w:r w:rsidRPr="00184BAD">
        <w:rPr>
          <w:rFonts w:hint="eastAsia"/>
        </w:rPr>
        <w:t>在一些特殊的场景中，比如需要为流式应用保持的数据总量并不是很多，也许可以将数据以非序列化的方式进行持久化，从而减少序列化和反序列化的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开销，而且又不会有太昂贵的</w:t>
      </w:r>
      <w:r w:rsidRPr="00184BAD">
        <w:rPr>
          <w:rFonts w:hint="eastAsia"/>
        </w:rPr>
        <w:t>GC</w:t>
      </w:r>
      <w:r w:rsidRPr="00184BAD">
        <w:rPr>
          <w:rFonts w:hint="eastAsia"/>
        </w:rPr>
        <w:t>开销。举例来说，如果你数秒的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，</w:t>
      </w:r>
      <w:r w:rsidRPr="00184BAD">
        <w:rPr>
          <w:rFonts w:hint="eastAsia"/>
        </w:rPr>
        <w:lastRenderedPageBreak/>
        <w:t>并且没有使用</w:t>
      </w:r>
      <w:r w:rsidRPr="00184BAD">
        <w:rPr>
          <w:rFonts w:hint="eastAsia"/>
        </w:rPr>
        <w:t>window</w:t>
      </w:r>
      <w:r w:rsidRPr="00184BAD">
        <w:rPr>
          <w:rFonts w:hint="eastAsia"/>
        </w:rPr>
        <w:t>操作，那么你可以考虑通过显式地设置持久化级别，来禁止持久化时对数据进行序列化。这样就可以减少用于序列化和反序列化的</w:t>
      </w:r>
      <w:r w:rsidRPr="00184BAD">
        <w:rPr>
          <w:rFonts w:hint="eastAsia"/>
        </w:rPr>
        <w:t>CPU</w:t>
      </w:r>
      <w:r w:rsidRPr="00184BAD">
        <w:rPr>
          <w:rFonts w:hint="eastAsia"/>
        </w:rPr>
        <w:t>性能开销，并且不用承担太多的</w:t>
      </w:r>
      <w:r w:rsidRPr="00184BAD">
        <w:rPr>
          <w:rFonts w:hint="eastAsia"/>
        </w:rPr>
        <w:t>GC</w:t>
      </w:r>
      <w:r w:rsidRPr="00184BAD">
        <w:rPr>
          <w:rFonts w:hint="eastAsia"/>
        </w:rPr>
        <w:t>开销。</w:t>
      </w:r>
    </w:p>
    <w:p w:rsidR="00184BAD" w:rsidRDefault="00184BAD" w:rsidP="00184BAD">
      <w:pPr>
        <w:pStyle w:val="3"/>
        <w:spacing w:before="156" w:after="156"/>
      </w:pPr>
      <w:r w:rsidRPr="00184BAD">
        <w:rPr>
          <w:rFonts w:hint="eastAsia"/>
        </w:rPr>
        <w:t>batch interval</w:t>
      </w:r>
      <w:r w:rsidRPr="00184BAD">
        <w:rPr>
          <w:rFonts w:hint="eastAsia"/>
        </w:rPr>
        <w:t>调优（最重要）</w:t>
      </w:r>
    </w:p>
    <w:p w:rsidR="00184BAD" w:rsidRPr="00184BAD" w:rsidRDefault="00184BAD" w:rsidP="00184BAD">
      <w:r w:rsidRPr="00184BAD">
        <w:rPr>
          <w:rFonts w:hint="eastAsia"/>
        </w:rPr>
        <w:t>如果想让一个运行在集群上的</w:t>
      </w:r>
      <w:r w:rsidRPr="00184BAD">
        <w:rPr>
          <w:rFonts w:hint="eastAsia"/>
        </w:rPr>
        <w:t>Spark Streaming</w:t>
      </w:r>
      <w:r w:rsidRPr="00184BAD">
        <w:rPr>
          <w:rFonts w:hint="eastAsia"/>
        </w:rPr>
        <w:t>应用程序可以稳定，它就必须尽可能快地处理接收到的数据。换句话说，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应该在生成之后，就尽可能快地处理掉。对于一个应用来说，这个是不是一个问题，可以通过观察</w:t>
      </w:r>
      <w:r w:rsidRPr="00184BAD">
        <w:rPr>
          <w:rFonts w:hint="eastAsia"/>
        </w:rPr>
        <w:t>Spark UI</w:t>
      </w:r>
      <w:r w:rsidRPr="00184BAD">
        <w:rPr>
          <w:rFonts w:hint="eastAsia"/>
        </w:rPr>
        <w:t>上的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处理时间来定。</w:t>
      </w:r>
      <w:r w:rsidRPr="00495614">
        <w:rPr>
          <w:rFonts w:hint="eastAsia"/>
          <w:color w:val="FF0000"/>
          <w:highlight w:val="yellow"/>
        </w:rPr>
        <w:t>batch</w:t>
      </w:r>
      <w:r w:rsidRPr="00495614">
        <w:rPr>
          <w:rFonts w:hint="eastAsia"/>
          <w:color w:val="FF0000"/>
          <w:highlight w:val="yellow"/>
        </w:rPr>
        <w:t>处理时间必须小于</w:t>
      </w:r>
      <w:r w:rsidRPr="00495614">
        <w:rPr>
          <w:rFonts w:hint="eastAsia"/>
          <w:color w:val="FF0000"/>
          <w:highlight w:val="yellow"/>
        </w:rPr>
        <w:t>batch interval</w:t>
      </w:r>
      <w:r w:rsidRPr="00495614">
        <w:rPr>
          <w:rFonts w:hint="eastAsia"/>
          <w:color w:val="FF0000"/>
          <w:highlight w:val="yellow"/>
        </w:rPr>
        <w:t>时间。</w:t>
      </w:r>
    </w:p>
    <w:p w:rsidR="00184BAD" w:rsidRPr="00184BAD" w:rsidRDefault="00184BAD" w:rsidP="00184BAD">
      <w:r w:rsidRPr="00184BAD">
        <w:rPr>
          <w:rFonts w:hint="eastAsia"/>
        </w:rPr>
        <w:t>基于流式计算的本质，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对于，在固定集群资源条件下，应用能保持的数据接收速率，会有巨大的影响。例如，在</w:t>
      </w:r>
      <w:r w:rsidRPr="00184BAD">
        <w:rPr>
          <w:rFonts w:hint="eastAsia"/>
        </w:rPr>
        <w:t>WordCount</w:t>
      </w:r>
      <w:r w:rsidRPr="00184BAD">
        <w:rPr>
          <w:rFonts w:hint="eastAsia"/>
        </w:rPr>
        <w:t>例子中，对于一个特定的数据接收速率，应用业务可以保证每</w:t>
      </w:r>
      <w:r w:rsidRPr="00184BAD">
        <w:rPr>
          <w:rFonts w:hint="eastAsia"/>
        </w:rPr>
        <w:t>2</w:t>
      </w:r>
      <w:r w:rsidRPr="00184BAD">
        <w:rPr>
          <w:rFonts w:hint="eastAsia"/>
        </w:rPr>
        <w:t>秒打印一次单词计数，而不是每</w:t>
      </w:r>
      <w:r w:rsidRPr="00184BAD">
        <w:rPr>
          <w:rFonts w:hint="eastAsia"/>
        </w:rPr>
        <w:t>500ms</w:t>
      </w:r>
      <w:r w:rsidRPr="00184BAD">
        <w:rPr>
          <w:rFonts w:hint="eastAsia"/>
        </w:rPr>
        <w:t>。因此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需要被设置得，让预期的数据接收速率可以在生产环境中保持住。</w:t>
      </w:r>
    </w:p>
    <w:p w:rsidR="00184BAD" w:rsidRPr="00184BAD" w:rsidRDefault="00184BAD" w:rsidP="00184BAD">
      <w:r w:rsidRPr="00184BAD">
        <w:rPr>
          <w:rFonts w:hint="eastAsia"/>
        </w:rPr>
        <w:t>为你的应用计算正确的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大小的比较好的方法，是在一个很保守的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，比如</w:t>
      </w:r>
      <w:r w:rsidRPr="00184BAD">
        <w:rPr>
          <w:rFonts w:hint="eastAsia"/>
        </w:rPr>
        <w:t>5~10s</w:t>
      </w:r>
      <w:r w:rsidRPr="00184BAD">
        <w:rPr>
          <w:rFonts w:hint="eastAsia"/>
        </w:rPr>
        <w:t>，以很慢的数据接收速率进行测试。要检查应用是否跟得上这个数据速率，可以检查每个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的处理时间的延迟，如果处理时间与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基本吻合，那么应用就是稳定的。否则，如果</w:t>
      </w:r>
      <w:r w:rsidRPr="00184BAD">
        <w:rPr>
          <w:rFonts w:hint="eastAsia"/>
        </w:rPr>
        <w:t>batch</w:t>
      </w:r>
      <w:r w:rsidRPr="00184BAD">
        <w:rPr>
          <w:rFonts w:hint="eastAsia"/>
        </w:rPr>
        <w:t>调度的延迟持续增长，那么就意味应用无法跟得上这个速率，也就是不稳定的。因此你要想有一个稳定的配置，可以尝试提升数据处理的速度，或者增加</w:t>
      </w:r>
      <w:r w:rsidRPr="00184BAD">
        <w:rPr>
          <w:rFonts w:hint="eastAsia"/>
        </w:rPr>
        <w:t>batch interval</w:t>
      </w:r>
      <w:r w:rsidRPr="00184BAD">
        <w:rPr>
          <w:rFonts w:hint="eastAsia"/>
        </w:rPr>
        <w:t>。记住，由于临时性的数据增长导致的暂时的延迟增长，可以合理的，只要延迟情况可以在短时间内恢复即可。</w:t>
      </w:r>
    </w:p>
    <w:p w:rsidR="00184BAD" w:rsidRDefault="008E5A6F" w:rsidP="008E5A6F">
      <w:pPr>
        <w:pStyle w:val="3"/>
        <w:spacing w:before="156" w:after="156"/>
      </w:pPr>
      <w:r w:rsidRPr="008E5A6F">
        <w:rPr>
          <w:rFonts w:hint="eastAsia"/>
        </w:rPr>
        <w:t>内存调优</w:t>
      </w:r>
    </w:p>
    <w:p w:rsidR="008E5A6F" w:rsidRPr="008E5A6F" w:rsidRDefault="008E5A6F" w:rsidP="008E5A6F">
      <w:r w:rsidRPr="008E5A6F">
        <w:rPr>
          <w:rFonts w:hint="eastAsia"/>
        </w:rPr>
        <w:t>优化</w:t>
      </w:r>
      <w:r w:rsidRPr="008E5A6F">
        <w:rPr>
          <w:rFonts w:hint="eastAsia"/>
        </w:rPr>
        <w:t>Spark</w:t>
      </w:r>
      <w:r w:rsidRPr="008E5A6F">
        <w:rPr>
          <w:rFonts w:hint="eastAsia"/>
        </w:rPr>
        <w:t>应用的内存使用和</w:t>
      </w:r>
      <w:r w:rsidRPr="008E5A6F">
        <w:rPr>
          <w:rFonts w:hint="eastAsia"/>
        </w:rPr>
        <w:t>GC</w:t>
      </w:r>
      <w:r w:rsidRPr="008E5A6F">
        <w:rPr>
          <w:rFonts w:hint="eastAsia"/>
        </w:rPr>
        <w:t>行为，在</w:t>
      </w:r>
      <w:r w:rsidRPr="008E5A6F">
        <w:rPr>
          <w:rFonts w:hint="eastAsia"/>
        </w:rPr>
        <w:t>Spark Core</w:t>
      </w:r>
      <w:r w:rsidRPr="008E5A6F">
        <w:rPr>
          <w:rFonts w:hint="eastAsia"/>
        </w:rPr>
        <w:t>的调优中，已经讲过了。这里讲一下与</w:t>
      </w:r>
      <w:r w:rsidRPr="008E5A6F">
        <w:rPr>
          <w:rFonts w:hint="eastAsia"/>
        </w:rPr>
        <w:t>Spark Streaming</w:t>
      </w:r>
      <w:r w:rsidRPr="008E5A6F">
        <w:rPr>
          <w:rFonts w:hint="eastAsia"/>
        </w:rPr>
        <w:t>应用相关的调优参数。</w:t>
      </w:r>
    </w:p>
    <w:p w:rsidR="008E5A6F" w:rsidRPr="008E5A6F" w:rsidRDefault="008E5A6F" w:rsidP="008E5A6F">
      <w:r w:rsidRPr="008E5A6F">
        <w:t>Spark Streaming</w:t>
      </w:r>
      <w:r w:rsidRPr="008E5A6F">
        <w:t>应用需要的集群内存资源，是由使用的</w:t>
      </w:r>
      <w:r w:rsidRPr="008E5A6F">
        <w:t>transformation</w:t>
      </w:r>
      <w:r w:rsidRPr="008E5A6F">
        <w:t>操作类型决定的。举例来说，如果想要使用一个窗口长度为</w:t>
      </w:r>
      <w:r w:rsidRPr="008E5A6F">
        <w:t>10</w:t>
      </w:r>
      <w:r w:rsidRPr="008E5A6F">
        <w:t>分钟的</w:t>
      </w:r>
      <w:r w:rsidRPr="008E5A6F">
        <w:t>window</w:t>
      </w:r>
      <w:r w:rsidRPr="008E5A6F">
        <w:t>操作，那么集群就必须有足够的内存来保存</w:t>
      </w:r>
      <w:r w:rsidRPr="008E5A6F">
        <w:t>10</w:t>
      </w:r>
      <w:r w:rsidRPr="008E5A6F">
        <w:t>分钟内的数据。如果想要使用</w:t>
      </w:r>
      <w:r w:rsidRPr="008E5A6F">
        <w:t>updateStateByKey</w:t>
      </w:r>
      <w:r w:rsidRPr="008E5A6F">
        <w:t>来维护许多</w:t>
      </w:r>
      <w:r w:rsidRPr="008E5A6F">
        <w:t>key</w:t>
      </w:r>
      <w:r w:rsidRPr="008E5A6F">
        <w:t>的</w:t>
      </w:r>
      <w:r w:rsidRPr="008E5A6F">
        <w:t>state</w:t>
      </w:r>
      <w:r w:rsidRPr="008E5A6F">
        <w:t>，那么你的内存资源就必须足够大。反过来说，如果想要做一个简单的</w:t>
      </w:r>
      <w:r w:rsidRPr="008E5A6F">
        <w:t>map-filter-store</w:t>
      </w:r>
      <w:r w:rsidRPr="008E5A6F">
        <w:t>操作，那么需要使用的内存就很少。</w:t>
      </w:r>
    </w:p>
    <w:p w:rsidR="008E5A6F" w:rsidRPr="008E5A6F" w:rsidRDefault="008E5A6F" w:rsidP="008E5A6F">
      <w:r w:rsidRPr="008E5A6F">
        <w:rPr>
          <w:rFonts w:hint="eastAsia"/>
        </w:rPr>
        <w:t>通常来说，通过</w:t>
      </w:r>
      <w:r w:rsidRPr="008E5A6F">
        <w:rPr>
          <w:rFonts w:hint="eastAsia"/>
        </w:rPr>
        <w:t>Receiver</w:t>
      </w:r>
      <w:r w:rsidRPr="008E5A6F">
        <w:rPr>
          <w:rFonts w:hint="eastAsia"/>
        </w:rPr>
        <w:t>接收到的数据，会使用</w:t>
      </w:r>
      <w:r w:rsidRPr="008E5A6F">
        <w:rPr>
          <w:rFonts w:hint="eastAsia"/>
        </w:rPr>
        <w:t>StorageLevel.MEMORY_AND_DISK_SER_2</w:t>
      </w:r>
      <w:r w:rsidRPr="008E5A6F">
        <w:rPr>
          <w:rFonts w:hint="eastAsia"/>
        </w:rPr>
        <w:t>持久化级别来进行存储，因此无法保存在内存中的数据会溢写到磁盘上。而溢写到磁盘上，是会降低应用的性能的。因此，通常是建议为应用提供它需要的足够的内存资源。建议在一个小规模的场</w:t>
      </w:r>
      <w:r w:rsidRPr="008E5A6F">
        <w:rPr>
          <w:rFonts w:hint="eastAsia"/>
        </w:rPr>
        <w:lastRenderedPageBreak/>
        <w:t>景下测试内存的使用量，并进行评估。</w:t>
      </w:r>
    </w:p>
    <w:p w:rsidR="008E5A6F" w:rsidRDefault="008E5A6F" w:rsidP="008E5A6F"/>
    <w:p w:rsidR="001A009F" w:rsidRPr="001A009F" w:rsidRDefault="001A009F" w:rsidP="001A009F">
      <w:r w:rsidRPr="001A009F">
        <w:rPr>
          <w:rFonts w:hint="eastAsia"/>
        </w:rPr>
        <w:t>内存调优的另外一个方面是垃圾回收。对于流式应用来说，如果要获得低延迟，肯定不想要有因为</w:t>
      </w:r>
      <w:r w:rsidRPr="001A009F">
        <w:rPr>
          <w:rFonts w:hint="eastAsia"/>
        </w:rPr>
        <w:t>JVM</w:t>
      </w:r>
      <w:r w:rsidRPr="001A009F">
        <w:rPr>
          <w:rFonts w:hint="eastAsia"/>
        </w:rPr>
        <w:t>垃圾回收导致的长时间延迟。有很多参数可以帮助降低内存使用和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开销：</w:t>
      </w:r>
    </w:p>
    <w:p w:rsidR="001A009F" w:rsidRPr="001A009F" w:rsidRDefault="001A009F" w:rsidP="001A009F">
      <w:r w:rsidRPr="001A009F">
        <w:rPr>
          <w:b/>
          <w:bCs/>
        </w:rPr>
        <w:t>1</w:t>
      </w:r>
      <w:r w:rsidRPr="001A009F">
        <w:rPr>
          <w:b/>
          <w:bCs/>
        </w:rPr>
        <w:t>、</w:t>
      </w:r>
      <w:r w:rsidRPr="001A009F">
        <w:rPr>
          <w:b/>
          <w:bCs/>
        </w:rPr>
        <w:t>DStream</w:t>
      </w:r>
      <w:r w:rsidRPr="001A009F">
        <w:rPr>
          <w:b/>
          <w:bCs/>
        </w:rPr>
        <w:t>的持久化</w:t>
      </w:r>
      <w:r w:rsidRPr="001A009F">
        <w:rPr>
          <w:rFonts w:hint="eastAsia"/>
        </w:rPr>
        <w:t>：正如在“数据序列化调优”一节中提到的，输入数据和某些操作生产的中间</w:t>
      </w:r>
      <w:r w:rsidRPr="001A009F">
        <w:rPr>
          <w:rFonts w:hint="eastAsia"/>
        </w:rPr>
        <w:t>RDD</w:t>
      </w:r>
      <w:r w:rsidRPr="001A009F">
        <w:rPr>
          <w:rFonts w:hint="eastAsia"/>
        </w:rPr>
        <w:t>，默认持久化时都会序列化为字节。与非序列化的方式相比，这会降低内存和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开销。使用</w:t>
      </w:r>
      <w:r w:rsidRPr="001A009F">
        <w:rPr>
          <w:rFonts w:hint="eastAsia"/>
        </w:rPr>
        <w:t>Kryo</w:t>
      </w:r>
      <w:r w:rsidRPr="001A009F">
        <w:rPr>
          <w:rFonts w:hint="eastAsia"/>
        </w:rPr>
        <w:t>序列化机制可以进一步减少内存使用和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开销。进一步降低内存使用率，可以对数据进行压缩，由</w:t>
      </w:r>
      <w:r w:rsidRPr="001A009F">
        <w:rPr>
          <w:rFonts w:hint="eastAsia"/>
        </w:rPr>
        <w:t>spark.rdd.compress</w:t>
      </w:r>
      <w:r w:rsidRPr="001A009F">
        <w:rPr>
          <w:rFonts w:hint="eastAsia"/>
        </w:rPr>
        <w:t>参数控制（默认</w:t>
      </w:r>
      <w:r w:rsidRPr="001A009F">
        <w:rPr>
          <w:rFonts w:hint="eastAsia"/>
        </w:rPr>
        <w:t>false</w:t>
      </w:r>
      <w:r w:rsidRPr="001A009F">
        <w:rPr>
          <w:rFonts w:hint="eastAsia"/>
        </w:rPr>
        <w:t>）。</w:t>
      </w:r>
    </w:p>
    <w:p w:rsidR="001A009F" w:rsidRPr="001A009F" w:rsidRDefault="001A009F" w:rsidP="001A009F">
      <w:r w:rsidRPr="001A009F">
        <w:rPr>
          <w:b/>
          <w:bCs/>
        </w:rPr>
        <w:t>2</w:t>
      </w:r>
      <w:r w:rsidRPr="001A009F">
        <w:rPr>
          <w:b/>
          <w:bCs/>
        </w:rPr>
        <w:t>、清理旧数据</w:t>
      </w:r>
      <w:r w:rsidRPr="001A009F">
        <w:rPr>
          <w:rFonts w:hint="eastAsia"/>
        </w:rPr>
        <w:t>：默认情况下，所有输入数据和通过</w:t>
      </w:r>
      <w:r w:rsidRPr="001A009F">
        <w:rPr>
          <w:rFonts w:hint="eastAsia"/>
        </w:rPr>
        <w:t>DStream transformation</w:t>
      </w:r>
      <w:r w:rsidRPr="001A009F">
        <w:rPr>
          <w:rFonts w:hint="eastAsia"/>
        </w:rPr>
        <w:t>操作生成的持久化</w:t>
      </w:r>
      <w:r w:rsidRPr="001A009F">
        <w:rPr>
          <w:rFonts w:hint="eastAsia"/>
        </w:rPr>
        <w:t>RDD</w:t>
      </w:r>
      <w:r w:rsidRPr="001A009F">
        <w:rPr>
          <w:rFonts w:hint="eastAsia"/>
        </w:rPr>
        <w:t>，会自动被清理。</w:t>
      </w:r>
      <w:r w:rsidRPr="001A009F">
        <w:rPr>
          <w:rFonts w:hint="eastAsia"/>
        </w:rPr>
        <w:t>Spark Streaming</w:t>
      </w:r>
      <w:r w:rsidRPr="001A009F">
        <w:rPr>
          <w:rFonts w:hint="eastAsia"/>
        </w:rPr>
        <w:t>会决定何时清理这些数据，取决于</w:t>
      </w:r>
      <w:r w:rsidRPr="001A009F">
        <w:rPr>
          <w:rFonts w:hint="eastAsia"/>
        </w:rPr>
        <w:t>transformation</w:t>
      </w:r>
      <w:r w:rsidRPr="001A009F">
        <w:rPr>
          <w:rFonts w:hint="eastAsia"/>
        </w:rPr>
        <w:t>操作类型。例如，你在使用窗口长度为</w:t>
      </w:r>
      <w:r w:rsidRPr="001A009F">
        <w:rPr>
          <w:rFonts w:hint="eastAsia"/>
        </w:rPr>
        <w:t>10</w:t>
      </w:r>
      <w:r w:rsidRPr="001A009F">
        <w:rPr>
          <w:rFonts w:hint="eastAsia"/>
        </w:rPr>
        <w:t>分钟内的</w:t>
      </w:r>
      <w:r w:rsidRPr="001A009F">
        <w:rPr>
          <w:rFonts w:hint="eastAsia"/>
        </w:rPr>
        <w:t>window</w:t>
      </w:r>
      <w:r w:rsidRPr="001A009F">
        <w:rPr>
          <w:rFonts w:hint="eastAsia"/>
        </w:rPr>
        <w:t>操作，</w:t>
      </w:r>
      <w:r w:rsidRPr="001A009F">
        <w:rPr>
          <w:rFonts w:hint="eastAsia"/>
        </w:rPr>
        <w:t>Spark</w:t>
      </w:r>
      <w:r w:rsidRPr="001A009F">
        <w:rPr>
          <w:rFonts w:hint="eastAsia"/>
        </w:rPr>
        <w:t>会保持</w:t>
      </w:r>
      <w:r w:rsidRPr="001A009F">
        <w:rPr>
          <w:rFonts w:hint="eastAsia"/>
        </w:rPr>
        <w:t>10</w:t>
      </w:r>
      <w:r w:rsidRPr="001A009F">
        <w:rPr>
          <w:rFonts w:hint="eastAsia"/>
        </w:rPr>
        <w:t>分钟以内的数据，时间过了以后就会清理旧数据。但是在某些特殊场景下，比如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和</w:t>
      </w:r>
      <w:r w:rsidRPr="001A009F">
        <w:rPr>
          <w:rFonts w:hint="eastAsia"/>
        </w:rPr>
        <w:t>Spark Streaming</w:t>
      </w:r>
      <w:r w:rsidRPr="001A009F">
        <w:rPr>
          <w:rFonts w:hint="eastAsia"/>
        </w:rPr>
        <w:t>整合使用时，在异步开启的线程中，使用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针对</w:t>
      </w:r>
      <w:r w:rsidRPr="001A009F">
        <w:rPr>
          <w:rFonts w:hint="eastAsia"/>
        </w:rPr>
        <w:t>batch RDD</w:t>
      </w:r>
      <w:r w:rsidRPr="001A009F">
        <w:rPr>
          <w:rFonts w:hint="eastAsia"/>
        </w:rPr>
        <w:t>进行执行查询。那么就需要让</w:t>
      </w:r>
      <w:r w:rsidRPr="001A009F">
        <w:rPr>
          <w:rFonts w:hint="eastAsia"/>
        </w:rPr>
        <w:t>Spark</w:t>
      </w:r>
      <w:r w:rsidRPr="001A009F">
        <w:rPr>
          <w:rFonts w:hint="eastAsia"/>
        </w:rPr>
        <w:t>保存更长时间的数据，直到</w:t>
      </w:r>
      <w:r w:rsidRPr="001A009F">
        <w:rPr>
          <w:rFonts w:hint="eastAsia"/>
        </w:rPr>
        <w:t>Spark SQL</w:t>
      </w:r>
      <w:r w:rsidRPr="001A009F">
        <w:rPr>
          <w:rFonts w:hint="eastAsia"/>
        </w:rPr>
        <w:t>查询结束。可以使用</w:t>
      </w:r>
      <w:r w:rsidRPr="001A009F">
        <w:rPr>
          <w:rFonts w:hint="eastAsia"/>
        </w:rPr>
        <w:t>streamingContext.remember()</w:t>
      </w:r>
      <w:r w:rsidRPr="001A009F">
        <w:rPr>
          <w:rFonts w:hint="eastAsia"/>
        </w:rPr>
        <w:t>方法来实现。</w:t>
      </w:r>
    </w:p>
    <w:p w:rsidR="001A009F" w:rsidRPr="001A009F" w:rsidRDefault="001A009F" w:rsidP="001A009F">
      <w:r w:rsidRPr="001A009F">
        <w:rPr>
          <w:b/>
          <w:bCs/>
        </w:rPr>
        <w:t>3</w:t>
      </w:r>
      <w:r w:rsidRPr="001A009F">
        <w:rPr>
          <w:b/>
          <w:bCs/>
        </w:rPr>
        <w:t>、</w:t>
      </w:r>
      <w:r w:rsidRPr="001A009F">
        <w:rPr>
          <w:b/>
          <w:bCs/>
        </w:rPr>
        <w:t>CMS</w:t>
      </w:r>
      <w:r w:rsidRPr="001A009F">
        <w:rPr>
          <w:b/>
          <w:bCs/>
        </w:rPr>
        <w:t>垃圾回收器</w:t>
      </w:r>
      <w:r w:rsidRPr="001A009F">
        <w:rPr>
          <w:rFonts w:hint="eastAsia"/>
        </w:rPr>
        <w:t>：使用并行的</w:t>
      </w:r>
      <w:r w:rsidRPr="001A009F">
        <w:rPr>
          <w:rFonts w:hint="eastAsia"/>
        </w:rPr>
        <w:t>mark-sweep</w:t>
      </w:r>
      <w:r w:rsidRPr="001A009F">
        <w:rPr>
          <w:rFonts w:hint="eastAsia"/>
        </w:rPr>
        <w:t>垃圾回收机制，被推荐使用，用来保持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低开销。虽然并行的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会降低吞吐量，但是还是建议使用它，来减少</w:t>
      </w:r>
      <w:r w:rsidRPr="001A009F">
        <w:rPr>
          <w:rFonts w:hint="eastAsia"/>
        </w:rPr>
        <w:t>batch</w:t>
      </w:r>
      <w:r w:rsidRPr="001A009F">
        <w:rPr>
          <w:rFonts w:hint="eastAsia"/>
        </w:rPr>
        <w:t>的处理时间（降低处理过程中的</w:t>
      </w:r>
      <w:r w:rsidRPr="001A009F">
        <w:rPr>
          <w:rFonts w:hint="eastAsia"/>
        </w:rPr>
        <w:t>gc</w:t>
      </w:r>
      <w:r w:rsidRPr="001A009F">
        <w:rPr>
          <w:rFonts w:hint="eastAsia"/>
        </w:rPr>
        <w:t>开销）。如果要使用，那么要在</w:t>
      </w:r>
      <w:r w:rsidRPr="001A009F">
        <w:rPr>
          <w:rFonts w:hint="eastAsia"/>
        </w:rPr>
        <w:t>driver</w:t>
      </w:r>
      <w:r w:rsidRPr="001A009F">
        <w:rPr>
          <w:rFonts w:hint="eastAsia"/>
        </w:rPr>
        <w:t>端和</w:t>
      </w:r>
      <w:r w:rsidRPr="001A009F">
        <w:rPr>
          <w:rFonts w:hint="eastAsia"/>
        </w:rPr>
        <w:t>executor</w:t>
      </w:r>
      <w:r w:rsidRPr="001A009F">
        <w:rPr>
          <w:rFonts w:hint="eastAsia"/>
        </w:rPr>
        <w:t>端都开启。在</w:t>
      </w:r>
      <w:r w:rsidRPr="001A009F">
        <w:rPr>
          <w:rFonts w:hint="eastAsia"/>
        </w:rPr>
        <w:t>spark-submit</w:t>
      </w:r>
      <w:r w:rsidRPr="001A009F">
        <w:rPr>
          <w:rFonts w:hint="eastAsia"/>
        </w:rPr>
        <w:t>中使用</w:t>
      </w:r>
      <w:r w:rsidRPr="001A009F">
        <w:rPr>
          <w:rFonts w:hint="eastAsia"/>
        </w:rPr>
        <w:t>--driver-java-options</w:t>
      </w:r>
      <w:r w:rsidRPr="001A009F">
        <w:rPr>
          <w:rFonts w:hint="eastAsia"/>
        </w:rPr>
        <w:t>设置；使用</w:t>
      </w:r>
      <w:r w:rsidRPr="001A009F">
        <w:rPr>
          <w:rFonts w:hint="eastAsia"/>
        </w:rPr>
        <w:t>spark.executor.extraJavaOptions</w:t>
      </w:r>
      <w:r w:rsidRPr="001A009F">
        <w:rPr>
          <w:rFonts w:hint="eastAsia"/>
        </w:rPr>
        <w:t>参数设置。</w:t>
      </w:r>
      <w:r w:rsidRPr="001A009F">
        <w:rPr>
          <w:rFonts w:hint="eastAsia"/>
        </w:rPr>
        <w:t>-XX:+UseConcMarkSweepGC</w:t>
      </w:r>
      <w:r w:rsidRPr="001A009F">
        <w:rPr>
          <w:rFonts w:hint="eastAsia"/>
        </w:rPr>
        <w:t>。</w:t>
      </w:r>
    </w:p>
    <w:p w:rsidR="001A009F" w:rsidRPr="008E5A6F" w:rsidRDefault="001A009F" w:rsidP="008E5A6F"/>
    <w:p w:rsidR="00184BAD" w:rsidRPr="00184BAD" w:rsidRDefault="00184BAD" w:rsidP="00184BAD"/>
    <w:sectPr w:rsidR="00184BAD" w:rsidRPr="00184BAD" w:rsidSect="00925D0B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572FB" w:rsidRDefault="002572FB" w:rsidP="001255F2">
      <w:pPr>
        <w:spacing w:line="240" w:lineRule="auto"/>
      </w:pPr>
      <w:r>
        <w:separator/>
      </w:r>
    </w:p>
  </w:endnote>
  <w:endnote w:type="continuationSeparator" w:id="0">
    <w:p w:rsidR="002572FB" w:rsidRDefault="002572FB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572FB" w:rsidRDefault="002572FB" w:rsidP="001255F2">
      <w:pPr>
        <w:spacing w:line="240" w:lineRule="auto"/>
      </w:pPr>
      <w:r>
        <w:separator/>
      </w:r>
    </w:p>
  </w:footnote>
  <w:footnote w:type="continuationSeparator" w:id="0">
    <w:p w:rsidR="002572FB" w:rsidRDefault="002572FB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F0802" w:rsidRDefault="002F0802">
    <w:pPr>
      <w:pStyle w:val="a7"/>
    </w:pPr>
    <w:r w:rsidRPr="006842F4">
      <w:t>http://archive.cloudera.com/cdh5/cdh/5/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5B17F7"/>
    <w:multiLevelType w:val="hybridMultilevel"/>
    <w:tmpl w:val="CB18FDDA"/>
    <w:lvl w:ilvl="0" w:tplc="C3B802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7E362DBE"/>
    <w:multiLevelType w:val="hybridMultilevel"/>
    <w:tmpl w:val="6D142898"/>
    <w:lvl w:ilvl="0" w:tplc="6D886600">
      <w:numFmt w:val="bullet"/>
      <w:lvlText w:val=""/>
      <w:lvlJc w:val="left"/>
      <w:pPr>
        <w:ind w:left="30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34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9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1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5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0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42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5"/>
  </w:num>
  <w:num w:numId="12">
    <w:abstractNumId w:val="1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780"/>
    <w:rsid w:val="00001492"/>
    <w:rsid w:val="0000321A"/>
    <w:rsid w:val="00003A89"/>
    <w:rsid w:val="00003D74"/>
    <w:rsid w:val="00003E8B"/>
    <w:rsid w:val="000071B3"/>
    <w:rsid w:val="00010398"/>
    <w:rsid w:val="00012659"/>
    <w:rsid w:val="00015A78"/>
    <w:rsid w:val="00015B7D"/>
    <w:rsid w:val="00015BD2"/>
    <w:rsid w:val="00017354"/>
    <w:rsid w:val="00021A63"/>
    <w:rsid w:val="000225F4"/>
    <w:rsid w:val="000231DA"/>
    <w:rsid w:val="0002453B"/>
    <w:rsid w:val="00024ADA"/>
    <w:rsid w:val="00026E61"/>
    <w:rsid w:val="00032CF8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1576"/>
    <w:rsid w:val="00052E56"/>
    <w:rsid w:val="00053362"/>
    <w:rsid w:val="00054696"/>
    <w:rsid w:val="00056AA0"/>
    <w:rsid w:val="000627DF"/>
    <w:rsid w:val="000674C0"/>
    <w:rsid w:val="0006793E"/>
    <w:rsid w:val="00067949"/>
    <w:rsid w:val="000725B6"/>
    <w:rsid w:val="00072D3D"/>
    <w:rsid w:val="00073277"/>
    <w:rsid w:val="000744D1"/>
    <w:rsid w:val="00075B2F"/>
    <w:rsid w:val="00076259"/>
    <w:rsid w:val="00077505"/>
    <w:rsid w:val="00077E2C"/>
    <w:rsid w:val="000806F2"/>
    <w:rsid w:val="000815BC"/>
    <w:rsid w:val="00083D7A"/>
    <w:rsid w:val="000872DC"/>
    <w:rsid w:val="000878C7"/>
    <w:rsid w:val="00094164"/>
    <w:rsid w:val="000947AF"/>
    <w:rsid w:val="000A20F9"/>
    <w:rsid w:val="000A4D87"/>
    <w:rsid w:val="000A50AF"/>
    <w:rsid w:val="000A6B69"/>
    <w:rsid w:val="000B1895"/>
    <w:rsid w:val="000B308D"/>
    <w:rsid w:val="000B324E"/>
    <w:rsid w:val="000B4CE6"/>
    <w:rsid w:val="000C0FF1"/>
    <w:rsid w:val="000C20BD"/>
    <w:rsid w:val="000C273C"/>
    <w:rsid w:val="000C5EA8"/>
    <w:rsid w:val="000D0046"/>
    <w:rsid w:val="000D24CA"/>
    <w:rsid w:val="000D2C36"/>
    <w:rsid w:val="000D2CDC"/>
    <w:rsid w:val="000D4712"/>
    <w:rsid w:val="000D4C8D"/>
    <w:rsid w:val="000D5326"/>
    <w:rsid w:val="000D5EC0"/>
    <w:rsid w:val="000D6A15"/>
    <w:rsid w:val="000D7A64"/>
    <w:rsid w:val="000E08E9"/>
    <w:rsid w:val="000E1D33"/>
    <w:rsid w:val="000E1E05"/>
    <w:rsid w:val="000E331E"/>
    <w:rsid w:val="000E3407"/>
    <w:rsid w:val="000E5299"/>
    <w:rsid w:val="000E5ECD"/>
    <w:rsid w:val="000F032E"/>
    <w:rsid w:val="000F0B31"/>
    <w:rsid w:val="000F30A0"/>
    <w:rsid w:val="000F3849"/>
    <w:rsid w:val="000F5F6C"/>
    <w:rsid w:val="00101D7B"/>
    <w:rsid w:val="00102163"/>
    <w:rsid w:val="001047C1"/>
    <w:rsid w:val="001050C0"/>
    <w:rsid w:val="0010665F"/>
    <w:rsid w:val="001071BE"/>
    <w:rsid w:val="00107604"/>
    <w:rsid w:val="00111CB9"/>
    <w:rsid w:val="0011289C"/>
    <w:rsid w:val="00114BD7"/>
    <w:rsid w:val="00116AA3"/>
    <w:rsid w:val="0011783A"/>
    <w:rsid w:val="00117C66"/>
    <w:rsid w:val="00120382"/>
    <w:rsid w:val="0012226D"/>
    <w:rsid w:val="00124D75"/>
    <w:rsid w:val="001255F2"/>
    <w:rsid w:val="00127C9A"/>
    <w:rsid w:val="00130DB9"/>
    <w:rsid w:val="001314F4"/>
    <w:rsid w:val="00133AD8"/>
    <w:rsid w:val="00135797"/>
    <w:rsid w:val="0014304D"/>
    <w:rsid w:val="00144C1F"/>
    <w:rsid w:val="00145CBE"/>
    <w:rsid w:val="00146A64"/>
    <w:rsid w:val="00151205"/>
    <w:rsid w:val="001515DF"/>
    <w:rsid w:val="00151C01"/>
    <w:rsid w:val="00152DC3"/>
    <w:rsid w:val="001542A6"/>
    <w:rsid w:val="0015523C"/>
    <w:rsid w:val="0015703C"/>
    <w:rsid w:val="00160C9F"/>
    <w:rsid w:val="0016213D"/>
    <w:rsid w:val="00162CBF"/>
    <w:rsid w:val="00164B76"/>
    <w:rsid w:val="00164CFB"/>
    <w:rsid w:val="00165736"/>
    <w:rsid w:val="00166D0D"/>
    <w:rsid w:val="0016765B"/>
    <w:rsid w:val="00170FC9"/>
    <w:rsid w:val="00171826"/>
    <w:rsid w:val="001723FF"/>
    <w:rsid w:val="0017450C"/>
    <w:rsid w:val="001766EB"/>
    <w:rsid w:val="00177626"/>
    <w:rsid w:val="00177F94"/>
    <w:rsid w:val="00181093"/>
    <w:rsid w:val="0018135B"/>
    <w:rsid w:val="0018164D"/>
    <w:rsid w:val="00184BAD"/>
    <w:rsid w:val="00185596"/>
    <w:rsid w:val="00191683"/>
    <w:rsid w:val="00192D4E"/>
    <w:rsid w:val="00192D7C"/>
    <w:rsid w:val="00195AE7"/>
    <w:rsid w:val="001A009F"/>
    <w:rsid w:val="001A16F6"/>
    <w:rsid w:val="001A1FBB"/>
    <w:rsid w:val="001A72FF"/>
    <w:rsid w:val="001B2AB6"/>
    <w:rsid w:val="001B5DE5"/>
    <w:rsid w:val="001B7ABD"/>
    <w:rsid w:val="001C2025"/>
    <w:rsid w:val="001C50F5"/>
    <w:rsid w:val="001C78D8"/>
    <w:rsid w:val="001D2E47"/>
    <w:rsid w:val="001D4398"/>
    <w:rsid w:val="001D4CE3"/>
    <w:rsid w:val="001D7785"/>
    <w:rsid w:val="001D7E7D"/>
    <w:rsid w:val="001E5662"/>
    <w:rsid w:val="001E6CBE"/>
    <w:rsid w:val="001E7C83"/>
    <w:rsid w:val="001F0615"/>
    <w:rsid w:val="001F0E73"/>
    <w:rsid w:val="001F1E11"/>
    <w:rsid w:val="001F310A"/>
    <w:rsid w:val="001F5C28"/>
    <w:rsid w:val="001F659C"/>
    <w:rsid w:val="001F7268"/>
    <w:rsid w:val="001F7FCA"/>
    <w:rsid w:val="0020022E"/>
    <w:rsid w:val="002002EF"/>
    <w:rsid w:val="002037B5"/>
    <w:rsid w:val="00204703"/>
    <w:rsid w:val="0020700E"/>
    <w:rsid w:val="00207F15"/>
    <w:rsid w:val="00213AB7"/>
    <w:rsid w:val="00213D37"/>
    <w:rsid w:val="00215438"/>
    <w:rsid w:val="00224A63"/>
    <w:rsid w:val="00225433"/>
    <w:rsid w:val="00233870"/>
    <w:rsid w:val="00234BC3"/>
    <w:rsid w:val="00235C52"/>
    <w:rsid w:val="0023614A"/>
    <w:rsid w:val="00242007"/>
    <w:rsid w:val="00243B0B"/>
    <w:rsid w:val="002449FF"/>
    <w:rsid w:val="002462E1"/>
    <w:rsid w:val="00247DA6"/>
    <w:rsid w:val="00247F58"/>
    <w:rsid w:val="00251257"/>
    <w:rsid w:val="002553EC"/>
    <w:rsid w:val="002572FB"/>
    <w:rsid w:val="002600FE"/>
    <w:rsid w:val="00260728"/>
    <w:rsid w:val="00271AC5"/>
    <w:rsid w:val="00272590"/>
    <w:rsid w:val="00273B9F"/>
    <w:rsid w:val="0028017D"/>
    <w:rsid w:val="00281D47"/>
    <w:rsid w:val="00284C9E"/>
    <w:rsid w:val="00286FC5"/>
    <w:rsid w:val="002919A9"/>
    <w:rsid w:val="00292A73"/>
    <w:rsid w:val="00293640"/>
    <w:rsid w:val="00293B93"/>
    <w:rsid w:val="00294199"/>
    <w:rsid w:val="00297CEE"/>
    <w:rsid w:val="002A249F"/>
    <w:rsid w:val="002A7AAE"/>
    <w:rsid w:val="002B14A7"/>
    <w:rsid w:val="002B23D3"/>
    <w:rsid w:val="002B492D"/>
    <w:rsid w:val="002B56BF"/>
    <w:rsid w:val="002B6B80"/>
    <w:rsid w:val="002B7F44"/>
    <w:rsid w:val="002C14B4"/>
    <w:rsid w:val="002C2825"/>
    <w:rsid w:val="002C32DC"/>
    <w:rsid w:val="002D075D"/>
    <w:rsid w:val="002D19B9"/>
    <w:rsid w:val="002D1D40"/>
    <w:rsid w:val="002D33D1"/>
    <w:rsid w:val="002E5A4F"/>
    <w:rsid w:val="002E7D78"/>
    <w:rsid w:val="002F0802"/>
    <w:rsid w:val="002F19D3"/>
    <w:rsid w:val="002F3E15"/>
    <w:rsid w:val="002F5541"/>
    <w:rsid w:val="002F6F08"/>
    <w:rsid w:val="00301E5A"/>
    <w:rsid w:val="00302BC2"/>
    <w:rsid w:val="00305338"/>
    <w:rsid w:val="00310A72"/>
    <w:rsid w:val="00312A5F"/>
    <w:rsid w:val="003131B0"/>
    <w:rsid w:val="00321C82"/>
    <w:rsid w:val="00323223"/>
    <w:rsid w:val="00326CCC"/>
    <w:rsid w:val="00327198"/>
    <w:rsid w:val="00331EC8"/>
    <w:rsid w:val="0033284C"/>
    <w:rsid w:val="00333447"/>
    <w:rsid w:val="00334609"/>
    <w:rsid w:val="00334AD4"/>
    <w:rsid w:val="00335A1F"/>
    <w:rsid w:val="00337648"/>
    <w:rsid w:val="00340CA4"/>
    <w:rsid w:val="00341C7C"/>
    <w:rsid w:val="00341E7C"/>
    <w:rsid w:val="0034210E"/>
    <w:rsid w:val="00343AA8"/>
    <w:rsid w:val="003448F3"/>
    <w:rsid w:val="003460AD"/>
    <w:rsid w:val="003509B4"/>
    <w:rsid w:val="00350FA9"/>
    <w:rsid w:val="00351D86"/>
    <w:rsid w:val="003532C6"/>
    <w:rsid w:val="00355EA2"/>
    <w:rsid w:val="00356201"/>
    <w:rsid w:val="00356973"/>
    <w:rsid w:val="0035729F"/>
    <w:rsid w:val="003610B0"/>
    <w:rsid w:val="00361712"/>
    <w:rsid w:val="00363903"/>
    <w:rsid w:val="003642C0"/>
    <w:rsid w:val="003679F8"/>
    <w:rsid w:val="00372237"/>
    <w:rsid w:val="00374BD3"/>
    <w:rsid w:val="003760D1"/>
    <w:rsid w:val="00376B9F"/>
    <w:rsid w:val="00376E39"/>
    <w:rsid w:val="00377BCB"/>
    <w:rsid w:val="00382328"/>
    <w:rsid w:val="00382DCC"/>
    <w:rsid w:val="00383E10"/>
    <w:rsid w:val="00383FC4"/>
    <w:rsid w:val="003854AB"/>
    <w:rsid w:val="00387A2E"/>
    <w:rsid w:val="00387CCF"/>
    <w:rsid w:val="00390634"/>
    <w:rsid w:val="00390F59"/>
    <w:rsid w:val="00392330"/>
    <w:rsid w:val="00392B06"/>
    <w:rsid w:val="00392D3F"/>
    <w:rsid w:val="00393EF7"/>
    <w:rsid w:val="00393FBE"/>
    <w:rsid w:val="0039561D"/>
    <w:rsid w:val="00397798"/>
    <w:rsid w:val="003A2184"/>
    <w:rsid w:val="003A34A3"/>
    <w:rsid w:val="003A445C"/>
    <w:rsid w:val="003A7162"/>
    <w:rsid w:val="003B03F0"/>
    <w:rsid w:val="003B0EA4"/>
    <w:rsid w:val="003B4159"/>
    <w:rsid w:val="003B5EBF"/>
    <w:rsid w:val="003C14EA"/>
    <w:rsid w:val="003C3D10"/>
    <w:rsid w:val="003D00D3"/>
    <w:rsid w:val="003D0651"/>
    <w:rsid w:val="003D139F"/>
    <w:rsid w:val="003D3811"/>
    <w:rsid w:val="003D3F59"/>
    <w:rsid w:val="003D457B"/>
    <w:rsid w:val="003E0AC6"/>
    <w:rsid w:val="003E2763"/>
    <w:rsid w:val="003E3E0F"/>
    <w:rsid w:val="003E5253"/>
    <w:rsid w:val="003E7546"/>
    <w:rsid w:val="003F3B2E"/>
    <w:rsid w:val="003F42B6"/>
    <w:rsid w:val="003F726A"/>
    <w:rsid w:val="004007FF"/>
    <w:rsid w:val="00403156"/>
    <w:rsid w:val="004042B4"/>
    <w:rsid w:val="00404AA9"/>
    <w:rsid w:val="00412B3F"/>
    <w:rsid w:val="00413375"/>
    <w:rsid w:val="004165C7"/>
    <w:rsid w:val="00417E4C"/>
    <w:rsid w:val="00417E83"/>
    <w:rsid w:val="00423974"/>
    <w:rsid w:val="00424B2C"/>
    <w:rsid w:val="00425025"/>
    <w:rsid w:val="004277FD"/>
    <w:rsid w:val="0043082C"/>
    <w:rsid w:val="00431D52"/>
    <w:rsid w:val="004346D4"/>
    <w:rsid w:val="004358C8"/>
    <w:rsid w:val="00435CAB"/>
    <w:rsid w:val="004439CA"/>
    <w:rsid w:val="004463DF"/>
    <w:rsid w:val="00446DD9"/>
    <w:rsid w:val="004501E2"/>
    <w:rsid w:val="00450419"/>
    <w:rsid w:val="004547D6"/>
    <w:rsid w:val="004550F0"/>
    <w:rsid w:val="00461AF1"/>
    <w:rsid w:val="00462CD4"/>
    <w:rsid w:val="00464121"/>
    <w:rsid w:val="00471456"/>
    <w:rsid w:val="00473406"/>
    <w:rsid w:val="00473ACC"/>
    <w:rsid w:val="0047460B"/>
    <w:rsid w:val="00474902"/>
    <w:rsid w:val="004759CD"/>
    <w:rsid w:val="004773CD"/>
    <w:rsid w:val="004812EC"/>
    <w:rsid w:val="00481BEA"/>
    <w:rsid w:val="00481D81"/>
    <w:rsid w:val="004856FC"/>
    <w:rsid w:val="004866A7"/>
    <w:rsid w:val="004874C8"/>
    <w:rsid w:val="00487A53"/>
    <w:rsid w:val="00487B71"/>
    <w:rsid w:val="00490800"/>
    <w:rsid w:val="00490DBC"/>
    <w:rsid w:val="00492E0F"/>
    <w:rsid w:val="00495614"/>
    <w:rsid w:val="0049600C"/>
    <w:rsid w:val="004A06DD"/>
    <w:rsid w:val="004A0B71"/>
    <w:rsid w:val="004A0F4B"/>
    <w:rsid w:val="004A4922"/>
    <w:rsid w:val="004A6B96"/>
    <w:rsid w:val="004A784C"/>
    <w:rsid w:val="004B0BBF"/>
    <w:rsid w:val="004B1181"/>
    <w:rsid w:val="004B1F7C"/>
    <w:rsid w:val="004B1FC5"/>
    <w:rsid w:val="004B480E"/>
    <w:rsid w:val="004B5F76"/>
    <w:rsid w:val="004B78B2"/>
    <w:rsid w:val="004C1518"/>
    <w:rsid w:val="004C1A38"/>
    <w:rsid w:val="004C1F43"/>
    <w:rsid w:val="004C26EE"/>
    <w:rsid w:val="004C4FFC"/>
    <w:rsid w:val="004C6FBF"/>
    <w:rsid w:val="004C741B"/>
    <w:rsid w:val="004C7750"/>
    <w:rsid w:val="004D08DA"/>
    <w:rsid w:val="004D138C"/>
    <w:rsid w:val="004D4740"/>
    <w:rsid w:val="004D7DA6"/>
    <w:rsid w:val="004E3DF0"/>
    <w:rsid w:val="004E7F41"/>
    <w:rsid w:val="004F49BA"/>
    <w:rsid w:val="004F60FA"/>
    <w:rsid w:val="004F69B1"/>
    <w:rsid w:val="004F6EF3"/>
    <w:rsid w:val="00501D1B"/>
    <w:rsid w:val="00510E70"/>
    <w:rsid w:val="005122DB"/>
    <w:rsid w:val="00512E28"/>
    <w:rsid w:val="0051499D"/>
    <w:rsid w:val="00514B1F"/>
    <w:rsid w:val="0051563D"/>
    <w:rsid w:val="005206DA"/>
    <w:rsid w:val="00521F15"/>
    <w:rsid w:val="00522585"/>
    <w:rsid w:val="00525F9C"/>
    <w:rsid w:val="0052750B"/>
    <w:rsid w:val="0053467C"/>
    <w:rsid w:val="005376CA"/>
    <w:rsid w:val="005378D8"/>
    <w:rsid w:val="005425DC"/>
    <w:rsid w:val="00542BDC"/>
    <w:rsid w:val="00546780"/>
    <w:rsid w:val="00550283"/>
    <w:rsid w:val="00552878"/>
    <w:rsid w:val="00553665"/>
    <w:rsid w:val="005537E7"/>
    <w:rsid w:val="00553FB8"/>
    <w:rsid w:val="00556994"/>
    <w:rsid w:val="00561892"/>
    <w:rsid w:val="00563626"/>
    <w:rsid w:val="00565A71"/>
    <w:rsid w:val="00565B9E"/>
    <w:rsid w:val="00566467"/>
    <w:rsid w:val="00567FFD"/>
    <w:rsid w:val="00571901"/>
    <w:rsid w:val="005727A7"/>
    <w:rsid w:val="00575F75"/>
    <w:rsid w:val="00582541"/>
    <w:rsid w:val="00583700"/>
    <w:rsid w:val="00584380"/>
    <w:rsid w:val="00584E08"/>
    <w:rsid w:val="00585B01"/>
    <w:rsid w:val="00586C98"/>
    <w:rsid w:val="00587383"/>
    <w:rsid w:val="00587C3B"/>
    <w:rsid w:val="005953AE"/>
    <w:rsid w:val="00597313"/>
    <w:rsid w:val="005A078C"/>
    <w:rsid w:val="005A4077"/>
    <w:rsid w:val="005A68E2"/>
    <w:rsid w:val="005B2857"/>
    <w:rsid w:val="005B2A4B"/>
    <w:rsid w:val="005B35AA"/>
    <w:rsid w:val="005B3FDB"/>
    <w:rsid w:val="005C08B7"/>
    <w:rsid w:val="005C15D2"/>
    <w:rsid w:val="005C1AAC"/>
    <w:rsid w:val="005C2385"/>
    <w:rsid w:val="005C251D"/>
    <w:rsid w:val="005C3378"/>
    <w:rsid w:val="005C684F"/>
    <w:rsid w:val="005D2F25"/>
    <w:rsid w:val="005D4A84"/>
    <w:rsid w:val="005D7248"/>
    <w:rsid w:val="005E0225"/>
    <w:rsid w:val="005E1C0F"/>
    <w:rsid w:val="005E1E28"/>
    <w:rsid w:val="005E2113"/>
    <w:rsid w:val="005E2341"/>
    <w:rsid w:val="005E261D"/>
    <w:rsid w:val="005E3026"/>
    <w:rsid w:val="005E3058"/>
    <w:rsid w:val="005E3570"/>
    <w:rsid w:val="005E43FE"/>
    <w:rsid w:val="005E5A37"/>
    <w:rsid w:val="005E70E1"/>
    <w:rsid w:val="005E79F1"/>
    <w:rsid w:val="005F29D5"/>
    <w:rsid w:val="005F5C33"/>
    <w:rsid w:val="00603E5C"/>
    <w:rsid w:val="00610F25"/>
    <w:rsid w:val="0061290A"/>
    <w:rsid w:val="0061408B"/>
    <w:rsid w:val="00614FE0"/>
    <w:rsid w:val="00615FBC"/>
    <w:rsid w:val="00616034"/>
    <w:rsid w:val="006161E7"/>
    <w:rsid w:val="0062038D"/>
    <w:rsid w:val="006213A1"/>
    <w:rsid w:val="0062184B"/>
    <w:rsid w:val="0062346D"/>
    <w:rsid w:val="006249C8"/>
    <w:rsid w:val="00627A82"/>
    <w:rsid w:val="00627D8C"/>
    <w:rsid w:val="00630158"/>
    <w:rsid w:val="00631C54"/>
    <w:rsid w:val="00640597"/>
    <w:rsid w:val="00641261"/>
    <w:rsid w:val="006427CC"/>
    <w:rsid w:val="006437F2"/>
    <w:rsid w:val="00643802"/>
    <w:rsid w:val="00644C95"/>
    <w:rsid w:val="006470FB"/>
    <w:rsid w:val="00652A4C"/>
    <w:rsid w:val="00656FB7"/>
    <w:rsid w:val="0066216E"/>
    <w:rsid w:val="00663615"/>
    <w:rsid w:val="0066363A"/>
    <w:rsid w:val="006662F3"/>
    <w:rsid w:val="00666D63"/>
    <w:rsid w:val="006738D4"/>
    <w:rsid w:val="00673ADD"/>
    <w:rsid w:val="00675935"/>
    <w:rsid w:val="00676E2E"/>
    <w:rsid w:val="00677692"/>
    <w:rsid w:val="00680ADA"/>
    <w:rsid w:val="00682ABA"/>
    <w:rsid w:val="00683570"/>
    <w:rsid w:val="006842F4"/>
    <w:rsid w:val="00684CDD"/>
    <w:rsid w:val="00685140"/>
    <w:rsid w:val="0068538C"/>
    <w:rsid w:val="006901E2"/>
    <w:rsid w:val="00690742"/>
    <w:rsid w:val="006924AE"/>
    <w:rsid w:val="006927C5"/>
    <w:rsid w:val="00694011"/>
    <w:rsid w:val="006942CF"/>
    <w:rsid w:val="006A17F5"/>
    <w:rsid w:val="006A1ED5"/>
    <w:rsid w:val="006A3221"/>
    <w:rsid w:val="006B272D"/>
    <w:rsid w:val="006B479B"/>
    <w:rsid w:val="006B7A21"/>
    <w:rsid w:val="006C0633"/>
    <w:rsid w:val="006C12EB"/>
    <w:rsid w:val="006C2765"/>
    <w:rsid w:val="006C5799"/>
    <w:rsid w:val="006D4F99"/>
    <w:rsid w:val="006E0354"/>
    <w:rsid w:val="006E06A3"/>
    <w:rsid w:val="006E0921"/>
    <w:rsid w:val="006E150C"/>
    <w:rsid w:val="006E2F54"/>
    <w:rsid w:val="006E4048"/>
    <w:rsid w:val="006E43C1"/>
    <w:rsid w:val="006E5506"/>
    <w:rsid w:val="006E57D6"/>
    <w:rsid w:val="006E667C"/>
    <w:rsid w:val="006E71D9"/>
    <w:rsid w:val="006F07ED"/>
    <w:rsid w:val="006F25D8"/>
    <w:rsid w:val="006F42FD"/>
    <w:rsid w:val="006F4BF9"/>
    <w:rsid w:val="0070241D"/>
    <w:rsid w:val="00703BC5"/>
    <w:rsid w:val="00703C44"/>
    <w:rsid w:val="00704488"/>
    <w:rsid w:val="00705596"/>
    <w:rsid w:val="00707098"/>
    <w:rsid w:val="007073EA"/>
    <w:rsid w:val="00710C3F"/>
    <w:rsid w:val="00710ED9"/>
    <w:rsid w:val="007123AF"/>
    <w:rsid w:val="00715451"/>
    <w:rsid w:val="00715CC0"/>
    <w:rsid w:val="00715FFC"/>
    <w:rsid w:val="007176FC"/>
    <w:rsid w:val="00717DA2"/>
    <w:rsid w:val="00720D64"/>
    <w:rsid w:val="00721158"/>
    <w:rsid w:val="00723143"/>
    <w:rsid w:val="00725105"/>
    <w:rsid w:val="007257D8"/>
    <w:rsid w:val="00730443"/>
    <w:rsid w:val="0073116E"/>
    <w:rsid w:val="0073229E"/>
    <w:rsid w:val="00732EB2"/>
    <w:rsid w:val="0073306F"/>
    <w:rsid w:val="007333DB"/>
    <w:rsid w:val="007339AA"/>
    <w:rsid w:val="007379DC"/>
    <w:rsid w:val="00740372"/>
    <w:rsid w:val="00740B5A"/>
    <w:rsid w:val="007410B7"/>
    <w:rsid w:val="007420E6"/>
    <w:rsid w:val="007429E7"/>
    <w:rsid w:val="007456C2"/>
    <w:rsid w:val="00750480"/>
    <w:rsid w:val="00751E74"/>
    <w:rsid w:val="0075206E"/>
    <w:rsid w:val="00753FE8"/>
    <w:rsid w:val="00754005"/>
    <w:rsid w:val="007555EE"/>
    <w:rsid w:val="0075742A"/>
    <w:rsid w:val="00757DAF"/>
    <w:rsid w:val="0076384F"/>
    <w:rsid w:val="007662E8"/>
    <w:rsid w:val="007677F2"/>
    <w:rsid w:val="0077557D"/>
    <w:rsid w:val="0078223F"/>
    <w:rsid w:val="00782244"/>
    <w:rsid w:val="00782B63"/>
    <w:rsid w:val="007830AC"/>
    <w:rsid w:val="00783776"/>
    <w:rsid w:val="00785C82"/>
    <w:rsid w:val="00787758"/>
    <w:rsid w:val="007958E8"/>
    <w:rsid w:val="007967C0"/>
    <w:rsid w:val="00797223"/>
    <w:rsid w:val="007A383A"/>
    <w:rsid w:val="007A39DD"/>
    <w:rsid w:val="007A4697"/>
    <w:rsid w:val="007A4ECC"/>
    <w:rsid w:val="007A53CB"/>
    <w:rsid w:val="007B2B2B"/>
    <w:rsid w:val="007B3A04"/>
    <w:rsid w:val="007B419B"/>
    <w:rsid w:val="007B6187"/>
    <w:rsid w:val="007B7A01"/>
    <w:rsid w:val="007C1DA9"/>
    <w:rsid w:val="007C21EA"/>
    <w:rsid w:val="007C2A7C"/>
    <w:rsid w:val="007D2ED8"/>
    <w:rsid w:val="007D33D2"/>
    <w:rsid w:val="007D3EB6"/>
    <w:rsid w:val="007D5971"/>
    <w:rsid w:val="007E3B3B"/>
    <w:rsid w:val="007E41DE"/>
    <w:rsid w:val="007E42DB"/>
    <w:rsid w:val="007E44AE"/>
    <w:rsid w:val="007E775E"/>
    <w:rsid w:val="007F1A41"/>
    <w:rsid w:val="007F3140"/>
    <w:rsid w:val="007F34A2"/>
    <w:rsid w:val="007F3A0F"/>
    <w:rsid w:val="007F73F8"/>
    <w:rsid w:val="00801507"/>
    <w:rsid w:val="00802A7D"/>
    <w:rsid w:val="00802ADE"/>
    <w:rsid w:val="00803082"/>
    <w:rsid w:val="008056B8"/>
    <w:rsid w:val="008064F9"/>
    <w:rsid w:val="00806F9D"/>
    <w:rsid w:val="00807100"/>
    <w:rsid w:val="008072EF"/>
    <w:rsid w:val="008131B2"/>
    <w:rsid w:val="00816065"/>
    <w:rsid w:val="00820ABB"/>
    <w:rsid w:val="00820B60"/>
    <w:rsid w:val="00822A10"/>
    <w:rsid w:val="00823A31"/>
    <w:rsid w:val="00823EEF"/>
    <w:rsid w:val="00825586"/>
    <w:rsid w:val="00825BE5"/>
    <w:rsid w:val="0082680D"/>
    <w:rsid w:val="008272EB"/>
    <w:rsid w:val="008307EA"/>
    <w:rsid w:val="0083212C"/>
    <w:rsid w:val="008335E3"/>
    <w:rsid w:val="008339D9"/>
    <w:rsid w:val="0083442F"/>
    <w:rsid w:val="00834943"/>
    <w:rsid w:val="00835BB0"/>
    <w:rsid w:val="00836305"/>
    <w:rsid w:val="00841113"/>
    <w:rsid w:val="00842BDF"/>
    <w:rsid w:val="00843498"/>
    <w:rsid w:val="00843E52"/>
    <w:rsid w:val="00846597"/>
    <w:rsid w:val="008522EC"/>
    <w:rsid w:val="00853706"/>
    <w:rsid w:val="008554E7"/>
    <w:rsid w:val="0085638F"/>
    <w:rsid w:val="00857A17"/>
    <w:rsid w:val="00863E26"/>
    <w:rsid w:val="008643B7"/>
    <w:rsid w:val="008668D0"/>
    <w:rsid w:val="00867785"/>
    <w:rsid w:val="00867CB8"/>
    <w:rsid w:val="0087434D"/>
    <w:rsid w:val="008824FC"/>
    <w:rsid w:val="00883B89"/>
    <w:rsid w:val="00885411"/>
    <w:rsid w:val="008854A5"/>
    <w:rsid w:val="00890EEF"/>
    <w:rsid w:val="00894ECA"/>
    <w:rsid w:val="00895295"/>
    <w:rsid w:val="008954B9"/>
    <w:rsid w:val="00895A20"/>
    <w:rsid w:val="00896AEC"/>
    <w:rsid w:val="00897322"/>
    <w:rsid w:val="008A1085"/>
    <w:rsid w:val="008A24A7"/>
    <w:rsid w:val="008A5EB0"/>
    <w:rsid w:val="008A6EBE"/>
    <w:rsid w:val="008B225A"/>
    <w:rsid w:val="008B241F"/>
    <w:rsid w:val="008B60F8"/>
    <w:rsid w:val="008D062D"/>
    <w:rsid w:val="008D1DE2"/>
    <w:rsid w:val="008D1E1D"/>
    <w:rsid w:val="008D2018"/>
    <w:rsid w:val="008D4030"/>
    <w:rsid w:val="008D41AC"/>
    <w:rsid w:val="008D447E"/>
    <w:rsid w:val="008D5815"/>
    <w:rsid w:val="008D7196"/>
    <w:rsid w:val="008E4ABD"/>
    <w:rsid w:val="008E55E1"/>
    <w:rsid w:val="008E5A6F"/>
    <w:rsid w:val="008E5C72"/>
    <w:rsid w:val="008E6311"/>
    <w:rsid w:val="008E77D6"/>
    <w:rsid w:val="008F01CF"/>
    <w:rsid w:val="008F0C9F"/>
    <w:rsid w:val="008F186F"/>
    <w:rsid w:val="008F2142"/>
    <w:rsid w:val="008F41D8"/>
    <w:rsid w:val="008F79BA"/>
    <w:rsid w:val="008F7F7B"/>
    <w:rsid w:val="0090775E"/>
    <w:rsid w:val="009108F2"/>
    <w:rsid w:val="00911AA5"/>
    <w:rsid w:val="009136FE"/>
    <w:rsid w:val="00914280"/>
    <w:rsid w:val="0091487E"/>
    <w:rsid w:val="00914EE8"/>
    <w:rsid w:val="00915692"/>
    <w:rsid w:val="00916620"/>
    <w:rsid w:val="00917A2D"/>
    <w:rsid w:val="00924622"/>
    <w:rsid w:val="00925A34"/>
    <w:rsid w:val="00925D0B"/>
    <w:rsid w:val="0093048F"/>
    <w:rsid w:val="00936998"/>
    <w:rsid w:val="00942D99"/>
    <w:rsid w:val="00944B17"/>
    <w:rsid w:val="009517A3"/>
    <w:rsid w:val="009518DF"/>
    <w:rsid w:val="00954250"/>
    <w:rsid w:val="00962C89"/>
    <w:rsid w:val="0097001C"/>
    <w:rsid w:val="00971308"/>
    <w:rsid w:val="00976188"/>
    <w:rsid w:val="00984E05"/>
    <w:rsid w:val="00986B9C"/>
    <w:rsid w:val="009918F0"/>
    <w:rsid w:val="0099200D"/>
    <w:rsid w:val="009950F1"/>
    <w:rsid w:val="00996E2A"/>
    <w:rsid w:val="009977F5"/>
    <w:rsid w:val="009978E3"/>
    <w:rsid w:val="00997978"/>
    <w:rsid w:val="009A2E58"/>
    <w:rsid w:val="009A4BCA"/>
    <w:rsid w:val="009B1D92"/>
    <w:rsid w:val="009B4B2B"/>
    <w:rsid w:val="009B5EB3"/>
    <w:rsid w:val="009B681E"/>
    <w:rsid w:val="009B7E4A"/>
    <w:rsid w:val="009C1738"/>
    <w:rsid w:val="009C2D3F"/>
    <w:rsid w:val="009D1429"/>
    <w:rsid w:val="009D1ACD"/>
    <w:rsid w:val="009D2C21"/>
    <w:rsid w:val="009D6057"/>
    <w:rsid w:val="009D626D"/>
    <w:rsid w:val="009D7EA7"/>
    <w:rsid w:val="009E09B8"/>
    <w:rsid w:val="009E3F38"/>
    <w:rsid w:val="009E57A0"/>
    <w:rsid w:val="009E768C"/>
    <w:rsid w:val="009E79D1"/>
    <w:rsid w:val="009F3071"/>
    <w:rsid w:val="009F49B9"/>
    <w:rsid w:val="009F60A2"/>
    <w:rsid w:val="009F79AB"/>
    <w:rsid w:val="00A001C4"/>
    <w:rsid w:val="00A02C0E"/>
    <w:rsid w:val="00A04534"/>
    <w:rsid w:val="00A049CD"/>
    <w:rsid w:val="00A10574"/>
    <w:rsid w:val="00A132E9"/>
    <w:rsid w:val="00A13839"/>
    <w:rsid w:val="00A15F6A"/>
    <w:rsid w:val="00A174F9"/>
    <w:rsid w:val="00A20907"/>
    <w:rsid w:val="00A20AB7"/>
    <w:rsid w:val="00A2221C"/>
    <w:rsid w:val="00A23770"/>
    <w:rsid w:val="00A243EE"/>
    <w:rsid w:val="00A253E1"/>
    <w:rsid w:val="00A25CF0"/>
    <w:rsid w:val="00A319C3"/>
    <w:rsid w:val="00A34C1B"/>
    <w:rsid w:val="00A37425"/>
    <w:rsid w:val="00A37982"/>
    <w:rsid w:val="00A37FE9"/>
    <w:rsid w:val="00A4169E"/>
    <w:rsid w:val="00A44334"/>
    <w:rsid w:val="00A44BA7"/>
    <w:rsid w:val="00A4534C"/>
    <w:rsid w:val="00A50BF1"/>
    <w:rsid w:val="00A51C25"/>
    <w:rsid w:val="00A55142"/>
    <w:rsid w:val="00A60019"/>
    <w:rsid w:val="00A62735"/>
    <w:rsid w:val="00A62B37"/>
    <w:rsid w:val="00A62EAE"/>
    <w:rsid w:val="00A65C89"/>
    <w:rsid w:val="00A77343"/>
    <w:rsid w:val="00A77787"/>
    <w:rsid w:val="00A809ED"/>
    <w:rsid w:val="00A819D3"/>
    <w:rsid w:val="00A8241D"/>
    <w:rsid w:val="00A83413"/>
    <w:rsid w:val="00A8535E"/>
    <w:rsid w:val="00A907ED"/>
    <w:rsid w:val="00A90E4D"/>
    <w:rsid w:val="00A942A2"/>
    <w:rsid w:val="00A952CC"/>
    <w:rsid w:val="00A96EAA"/>
    <w:rsid w:val="00A97BE9"/>
    <w:rsid w:val="00AA1930"/>
    <w:rsid w:val="00AA64E9"/>
    <w:rsid w:val="00AB02C5"/>
    <w:rsid w:val="00AB0CF5"/>
    <w:rsid w:val="00AB28DF"/>
    <w:rsid w:val="00AB2C94"/>
    <w:rsid w:val="00AB4705"/>
    <w:rsid w:val="00AB476E"/>
    <w:rsid w:val="00AB49E5"/>
    <w:rsid w:val="00AB59B4"/>
    <w:rsid w:val="00AB71C8"/>
    <w:rsid w:val="00AC1550"/>
    <w:rsid w:val="00AC2767"/>
    <w:rsid w:val="00AC631B"/>
    <w:rsid w:val="00AC7E6F"/>
    <w:rsid w:val="00AD2AFC"/>
    <w:rsid w:val="00AD45C9"/>
    <w:rsid w:val="00AD4891"/>
    <w:rsid w:val="00AD5724"/>
    <w:rsid w:val="00AD621B"/>
    <w:rsid w:val="00AD6CA6"/>
    <w:rsid w:val="00AD6F01"/>
    <w:rsid w:val="00AE0530"/>
    <w:rsid w:val="00AE21AA"/>
    <w:rsid w:val="00AE3752"/>
    <w:rsid w:val="00AE38CF"/>
    <w:rsid w:val="00AE56FE"/>
    <w:rsid w:val="00AE5DE4"/>
    <w:rsid w:val="00AE6502"/>
    <w:rsid w:val="00AF1181"/>
    <w:rsid w:val="00AF6FD2"/>
    <w:rsid w:val="00B00141"/>
    <w:rsid w:val="00B005F8"/>
    <w:rsid w:val="00B00EC9"/>
    <w:rsid w:val="00B01049"/>
    <w:rsid w:val="00B02220"/>
    <w:rsid w:val="00B03B05"/>
    <w:rsid w:val="00B04171"/>
    <w:rsid w:val="00B110A9"/>
    <w:rsid w:val="00B11546"/>
    <w:rsid w:val="00B11F5A"/>
    <w:rsid w:val="00B138E4"/>
    <w:rsid w:val="00B1593B"/>
    <w:rsid w:val="00B168F9"/>
    <w:rsid w:val="00B21685"/>
    <w:rsid w:val="00B22FDA"/>
    <w:rsid w:val="00B24319"/>
    <w:rsid w:val="00B303BF"/>
    <w:rsid w:val="00B31109"/>
    <w:rsid w:val="00B33CD3"/>
    <w:rsid w:val="00B3421F"/>
    <w:rsid w:val="00B343B6"/>
    <w:rsid w:val="00B343E8"/>
    <w:rsid w:val="00B41F4B"/>
    <w:rsid w:val="00B46161"/>
    <w:rsid w:val="00B47149"/>
    <w:rsid w:val="00B53470"/>
    <w:rsid w:val="00B556F0"/>
    <w:rsid w:val="00B5602B"/>
    <w:rsid w:val="00B61A0E"/>
    <w:rsid w:val="00B62456"/>
    <w:rsid w:val="00B62E44"/>
    <w:rsid w:val="00B64F91"/>
    <w:rsid w:val="00B7294D"/>
    <w:rsid w:val="00B75A0F"/>
    <w:rsid w:val="00B817AE"/>
    <w:rsid w:val="00B81A4A"/>
    <w:rsid w:val="00B83035"/>
    <w:rsid w:val="00B83C20"/>
    <w:rsid w:val="00B86078"/>
    <w:rsid w:val="00B934ED"/>
    <w:rsid w:val="00B93EC3"/>
    <w:rsid w:val="00B948C5"/>
    <w:rsid w:val="00B94D93"/>
    <w:rsid w:val="00B94E1F"/>
    <w:rsid w:val="00B971B6"/>
    <w:rsid w:val="00BA287F"/>
    <w:rsid w:val="00BA3153"/>
    <w:rsid w:val="00BA3E26"/>
    <w:rsid w:val="00BA4450"/>
    <w:rsid w:val="00BA45B8"/>
    <w:rsid w:val="00BA50BF"/>
    <w:rsid w:val="00BA5B42"/>
    <w:rsid w:val="00BA7B76"/>
    <w:rsid w:val="00BB068E"/>
    <w:rsid w:val="00BB257B"/>
    <w:rsid w:val="00BB3857"/>
    <w:rsid w:val="00BC1768"/>
    <w:rsid w:val="00BC313B"/>
    <w:rsid w:val="00BC408C"/>
    <w:rsid w:val="00BC4AD7"/>
    <w:rsid w:val="00BC5BB2"/>
    <w:rsid w:val="00BC6A0E"/>
    <w:rsid w:val="00BD12DD"/>
    <w:rsid w:val="00BD2A1B"/>
    <w:rsid w:val="00BD35C9"/>
    <w:rsid w:val="00BD454C"/>
    <w:rsid w:val="00BE166B"/>
    <w:rsid w:val="00BE2FEB"/>
    <w:rsid w:val="00BE52EF"/>
    <w:rsid w:val="00BE6736"/>
    <w:rsid w:val="00BF001D"/>
    <w:rsid w:val="00BF3B0A"/>
    <w:rsid w:val="00BF4175"/>
    <w:rsid w:val="00BF424C"/>
    <w:rsid w:val="00BF44BA"/>
    <w:rsid w:val="00BF4DF8"/>
    <w:rsid w:val="00C00F59"/>
    <w:rsid w:val="00C019BC"/>
    <w:rsid w:val="00C05ECA"/>
    <w:rsid w:val="00C06801"/>
    <w:rsid w:val="00C102B1"/>
    <w:rsid w:val="00C12AE5"/>
    <w:rsid w:val="00C141EB"/>
    <w:rsid w:val="00C144D8"/>
    <w:rsid w:val="00C14E54"/>
    <w:rsid w:val="00C162AE"/>
    <w:rsid w:val="00C17F16"/>
    <w:rsid w:val="00C20EEE"/>
    <w:rsid w:val="00C22DE0"/>
    <w:rsid w:val="00C27419"/>
    <w:rsid w:val="00C2779D"/>
    <w:rsid w:val="00C32504"/>
    <w:rsid w:val="00C33325"/>
    <w:rsid w:val="00C34894"/>
    <w:rsid w:val="00C34E0D"/>
    <w:rsid w:val="00C3530B"/>
    <w:rsid w:val="00C35789"/>
    <w:rsid w:val="00C35CA1"/>
    <w:rsid w:val="00C36832"/>
    <w:rsid w:val="00C37FAF"/>
    <w:rsid w:val="00C40E19"/>
    <w:rsid w:val="00C4172F"/>
    <w:rsid w:val="00C41E97"/>
    <w:rsid w:val="00C4793E"/>
    <w:rsid w:val="00C47C40"/>
    <w:rsid w:val="00C50452"/>
    <w:rsid w:val="00C52E79"/>
    <w:rsid w:val="00C52F1A"/>
    <w:rsid w:val="00C54036"/>
    <w:rsid w:val="00C54C91"/>
    <w:rsid w:val="00C63810"/>
    <w:rsid w:val="00C645C5"/>
    <w:rsid w:val="00C6523B"/>
    <w:rsid w:val="00C6586F"/>
    <w:rsid w:val="00C66029"/>
    <w:rsid w:val="00C67A2D"/>
    <w:rsid w:val="00C77FCB"/>
    <w:rsid w:val="00C80A13"/>
    <w:rsid w:val="00C81411"/>
    <w:rsid w:val="00C819B7"/>
    <w:rsid w:val="00C81EE0"/>
    <w:rsid w:val="00C847C2"/>
    <w:rsid w:val="00C87E93"/>
    <w:rsid w:val="00C96F9B"/>
    <w:rsid w:val="00CA18C5"/>
    <w:rsid w:val="00CA1A25"/>
    <w:rsid w:val="00CA55BA"/>
    <w:rsid w:val="00CA6081"/>
    <w:rsid w:val="00CB1068"/>
    <w:rsid w:val="00CB1528"/>
    <w:rsid w:val="00CB16EA"/>
    <w:rsid w:val="00CB272B"/>
    <w:rsid w:val="00CB4E1F"/>
    <w:rsid w:val="00CB4FFD"/>
    <w:rsid w:val="00CB751F"/>
    <w:rsid w:val="00CB7FDD"/>
    <w:rsid w:val="00CC368E"/>
    <w:rsid w:val="00CC3B94"/>
    <w:rsid w:val="00CC4A53"/>
    <w:rsid w:val="00CC4C7E"/>
    <w:rsid w:val="00CC745E"/>
    <w:rsid w:val="00CC7B4B"/>
    <w:rsid w:val="00CD28BA"/>
    <w:rsid w:val="00CD43F4"/>
    <w:rsid w:val="00CD4927"/>
    <w:rsid w:val="00CD4B8B"/>
    <w:rsid w:val="00CD4BDB"/>
    <w:rsid w:val="00CD4C2C"/>
    <w:rsid w:val="00CD5101"/>
    <w:rsid w:val="00CD6859"/>
    <w:rsid w:val="00CD6C1D"/>
    <w:rsid w:val="00CD7069"/>
    <w:rsid w:val="00CE074F"/>
    <w:rsid w:val="00CE181E"/>
    <w:rsid w:val="00CE2266"/>
    <w:rsid w:val="00CE3EE2"/>
    <w:rsid w:val="00CE6286"/>
    <w:rsid w:val="00CE64F1"/>
    <w:rsid w:val="00CE6EB4"/>
    <w:rsid w:val="00CF00EE"/>
    <w:rsid w:val="00CF1070"/>
    <w:rsid w:val="00CF1CD7"/>
    <w:rsid w:val="00CF2612"/>
    <w:rsid w:val="00CF6530"/>
    <w:rsid w:val="00CF7023"/>
    <w:rsid w:val="00D003F1"/>
    <w:rsid w:val="00D054E4"/>
    <w:rsid w:val="00D074FC"/>
    <w:rsid w:val="00D103B9"/>
    <w:rsid w:val="00D126C0"/>
    <w:rsid w:val="00D16240"/>
    <w:rsid w:val="00D20AAB"/>
    <w:rsid w:val="00D21767"/>
    <w:rsid w:val="00D22F72"/>
    <w:rsid w:val="00D25484"/>
    <w:rsid w:val="00D26466"/>
    <w:rsid w:val="00D26A2E"/>
    <w:rsid w:val="00D3039A"/>
    <w:rsid w:val="00D30E7B"/>
    <w:rsid w:val="00D37DDA"/>
    <w:rsid w:val="00D41DC2"/>
    <w:rsid w:val="00D4328B"/>
    <w:rsid w:val="00D43ED9"/>
    <w:rsid w:val="00D4435B"/>
    <w:rsid w:val="00D457E2"/>
    <w:rsid w:val="00D50A65"/>
    <w:rsid w:val="00D50C7F"/>
    <w:rsid w:val="00D521F2"/>
    <w:rsid w:val="00D564F3"/>
    <w:rsid w:val="00D60E02"/>
    <w:rsid w:val="00D6133D"/>
    <w:rsid w:val="00D63320"/>
    <w:rsid w:val="00D655B6"/>
    <w:rsid w:val="00D65F0A"/>
    <w:rsid w:val="00D66106"/>
    <w:rsid w:val="00D6645C"/>
    <w:rsid w:val="00D71319"/>
    <w:rsid w:val="00D764C5"/>
    <w:rsid w:val="00D77234"/>
    <w:rsid w:val="00D80919"/>
    <w:rsid w:val="00D8433A"/>
    <w:rsid w:val="00D85F08"/>
    <w:rsid w:val="00D86001"/>
    <w:rsid w:val="00D90284"/>
    <w:rsid w:val="00D95031"/>
    <w:rsid w:val="00DA19DD"/>
    <w:rsid w:val="00DA34D6"/>
    <w:rsid w:val="00DA4427"/>
    <w:rsid w:val="00DA4F12"/>
    <w:rsid w:val="00DA57AB"/>
    <w:rsid w:val="00DB2610"/>
    <w:rsid w:val="00DB7D3C"/>
    <w:rsid w:val="00DC39DE"/>
    <w:rsid w:val="00DC3AC5"/>
    <w:rsid w:val="00DC4560"/>
    <w:rsid w:val="00DC5F62"/>
    <w:rsid w:val="00DC73FB"/>
    <w:rsid w:val="00DC7BCE"/>
    <w:rsid w:val="00DD096F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E5E2B"/>
    <w:rsid w:val="00DF0478"/>
    <w:rsid w:val="00DF06E3"/>
    <w:rsid w:val="00DF0760"/>
    <w:rsid w:val="00DF0F87"/>
    <w:rsid w:val="00DF1192"/>
    <w:rsid w:val="00DF4561"/>
    <w:rsid w:val="00DF47D3"/>
    <w:rsid w:val="00DF7112"/>
    <w:rsid w:val="00DF711E"/>
    <w:rsid w:val="00E01F76"/>
    <w:rsid w:val="00E031D6"/>
    <w:rsid w:val="00E05C39"/>
    <w:rsid w:val="00E07626"/>
    <w:rsid w:val="00E077F9"/>
    <w:rsid w:val="00E1167B"/>
    <w:rsid w:val="00E1388E"/>
    <w:rsid w:val="00E17C9C"/>
    <w:rsid w:val="00E2760C"/>
    <w:rsid w:val="00E31521"/>
    <w:rsid w:val="00E31C5B"/>
    <w:rsid w:val="00E320DF"/>
    <w:rsid w:val="00E32141"/>
    <w:rsid w:val="00E321AA"/>
    <w:rsid w:val="00E33DB7"/>
    <w:rsid w:val="00E36E97"/>
    <w:rsid w:val="00E375D3"/>
    <w:rsid w:val="00E42A0D"/>
    <w:rsid w:val="00E43B3E"/>
    <w:rsid w:val="00E44564"/>
    <w:rsid w:val="00E454B5"/>
    <w:rsid w:val="00E47550"/>
    <w:rsid w:val="00E519F8"/>
    <w:rsid w:val="00E52992"/>
    <w:rsid w:val="00E55C1E"/>
    <w:rsid w:val="00E607F8"/>
    <w:rsid w:val="00E61D65"/>
    <w:rsid w:val="00E63889"/>
    <w:rsid w:val="00E64024"/>
    <w:rsid w:val="00E669DB"/>
    <w:rsid w:val="00E70905"/>
    <w:rsid w:val="00E806CA"/>
    <w:rsid w:val="00E822BE"/>
    <w:rsid w:val="00E92027"/>
    <w:rsid w:val="00E95041"/>
    <w:rsid w:val="00E969C7"/>
    <w:rsid w:val="00EA2E66"/>
    <w:rsid w:val="00EA5FE7"/>
    <w:rsid w:val="00EB03E5"/>
    <w:rsid w:val="00EB2237"/>
    <w:rsid w:val="00EB2532"/>
    <w:rsid w:val="00EB3F92"/>
    <w:rsid w:val="00EB6B37"/>
    <w:rsid w:val="00EB7DA8"/>
    <w:rsid w:val="00EC117F"/>
    <w:rsid w:val="00EC16AA"/>
    <w:rsid w:val="00EC5BAA"/>
    <w:rsid w:val="00ED2778"/>
    <w:rsid w:val="00ED2A6A"/>
    <w:rsid w:val="00ED4513"/>
    <w:rsid w:val="00ED747E"/>
    <w:rsid w:val="00EE167E"/>
    <w:rsid w:val="00EE1987"/>
    <w:rsid w:val="00EE25F3"/>
    <w:rsid w:val="00EE2617"/>
    <w:rsid w:val="00EE4B15"/>
    <w:rsid w:val="00EE50C2"/>
    <w:rsid w:val="00EF0225"/>
    <w:rsid w:val="00EF0462"/>
    <w:rsid w:val="00EF2E7D"/>
    <w:rsid w:val="00EF3159"/>
    <w:rsid w:val="00EF3503"/>
    <w:rsid w:val="00EF3EC8"/>
    <w:rsid w:val="00EF6A07"/>
    <w:rsid w:val="00EF714F"/>
    <w:rsid w:val="00EF7868"/>
    <w:rsid w:val="00F000BB"/>
    <w:rsid w:val="00F05941"/>
    <w:rsid w:val="00F0790F"/>
    <w:rsid w:val="00F1017C"/>
    <w:rsid w:val="00F1392C"/>
    <w:rsid w:val="00F14B04"/>
    <w:rsid w:val="00F15304"/>
    <w:rsid w:val="00F16355"/>
    <w:rsid w:val="00F169C6"/>
    <w:rsid w:val="00F16AA3"/>
    <w:rsid w:val="00F16D3E"/>
    <w:rsid w:val="00F170AE"/>
    <w:rsid w:val="00F17AC8"/>
    <w:rsid w:val="00F20DDE"/>
    <w:rsid w:val="00F21614"/>
    <w:rsid w:val="00F23577"/>
    <w:rsid w:val="00F23B80"/>
    <w:rsid w:val="00F245ED"/>
    <w:rsid w:val="00F25F19"/>
    <w:rsid w:val="00F27868"/>
    <w:rsid w:val="00F32F25"/>
    <w:rsid w:val="00F3328F"/>
    <w:rsid w:val="00F346A2"/>
    <w:rsid w:val="00F34B57"/>
    <w:rsid w:val="00F357E2"/>
    <w:rsid w:val="00F37C1F"/>
    <w:rsid w:val="00F42F4D"/>
    <w:rsid w:val="00F454DA"/>
    <w:rsid w:val="00F46CBC"/>
    <w:rsid w:val="00F47BDA"/>
    <w:rsid w:val="00F527CF"/>
    <w:rsid w:val="00F53EA3"/>
    <w:rsid w:val="00F54F79"/>
    <w:rsid w:val="00F558F2"/>
    <w:rsid w:val="00F56186"/>
    <w:rsid w:val="00F56EC8"/>
    <w:rsid w:val="00F5755B"/>
    <w:rsid w:val="00F601E5"/>
    <w:rsid w:val="00F61A86"/>
    <w:rsid w:val="00F62D8C"/>
    <w:rsid w:val="00F725D0"/>
    <w:rsid w:val="00F72F2A"/>
    <w:rsid w:val="00F73EBE"/>
    <w:rsid w:val="00F74A92"/>
    <w:rsid w:val="00F74CFF"/>
    <w:rsid w:val="00F75CB5"/>
    <w:rsid w:val="00F76137"/>
    <w:rsid w:val="00F80214"/>
    <w:rsid w:val="00F83CD9"/>
    <w:rsid w:val="00F85909"/>
    <w:rsid w:val="00F87F9D"/>
    <w:rsid w:val="00F931C4"/>
    <w:rsid w:val="00F93659"/>
    <w:rsid w:val="00F94349"/>
    <w:rsid w:val="00F94430"/>
    <w:rsid w:val="00F94CA2"/>
    <w:rsid w:val="00F9630E"/>
    <w:rsid w:val="00FA3058"/>
    <w:rsid w:val="00FA6BB9"/>
    <w:rsid w:val="00FA7967"/>
    <w:rsid w:val="00FB1A50"/>
    <w:rsid w:val="00FB1E13"/>
    <w:rsid w:val="00FB2C66"/>
    <w:rsid w:val="00FB5667"/>
    <w:rsid w:val="00FB567A"/>
    <w:rsid w:val="00FC104F"/>
    <w:rsid w:val="00FC2BEA"/>
    <w:rsid w:val="00FC53D8"/>
    <w:rsid w:val="00FC69D5"/>
    <w:rsid w:val="00FC7653"/>
    <w:rsid w:val="00FD3815"/>
    <w:rsid w:val="00FD4CCB"/>
    <w:rsid w:val="00FD5982"/>
    <w:rsid w:val="00FD5C8A"/>
    <w:rsid w:val="00FD748B"/>
    <w:rsid w:val="00FE2177"/>
    <w:rsid w:val="00FE6FAF"/>
    <w:rsid w:val="00FF1283"/>
    <w:rsid w:val="00FF55DC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D48FE0F-8CE2-4380-92D8-C2C605919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823EEF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823EEF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  <w:style w:type="character" w:styleId="ad">
    <w:name w:val="annotation reference"/>
    <w:basedOn w:val="a0"/>
    <w:uiPriority w:val="99"/>
    <w:semiHidden/>
    <w:unhideWhenUsed/>
    <w:rsid w:val="00A44BA7"/>
    <w:rPr>
      <w:sz w:val="21"/>
      <w:szCs w:val="21"/>
    </w:rPr>
  </w:style>
  <w:style w:type="paragraph" w:styleId="ae">
    <w:name w:val="annotation text"/>
    <w:basedOn w:val="a"/>
    <w:link w:val="Char3"/>
    <w:uiPriority w:val="99"/>
    <w:semiHidden/>
    <w:unhideWhenUsed/>
    <w:rsid w:val="00A44BA7"/>
    <w:pPr>
      <w:jc w:val="left"/>
    </w:pPr>
  </w:style>
  <w:style w:type="character" w:customStyle="1" w:styleId="Char3">
    <w:name w:val="批注文字 Char"/>
    <w:basedOn w:val="a0"/>
    <w:link w:val="ae"/>
    <w:uiPriority w:val="99"/>
    <w:semiHidden/>
    <w:rsid w:val="00A44BA7"/>
    <w:rPr>
      <w:rFonts w:ascii="Times New Roman" w:hAnsi="Times New Roman"/>
      <w:sz w:val="24"/>
    </w:rPr>
  </w:style>
  <w:style w:type="paragraph" w:styleId="af">
    <w:name w:val="annotation subject"/>
    <w:basedOn w:val="ae"/>
    <w:next w:val="ae"/>
    <w:link w:val="Char4"/>
    <w:uiPriority w:val="99"/>
    <w:semiHidden/>
    <w:unhideWhenUsed/>
    <w:rsid w:val="00A44BA7"/>
    <w:rPr>
      <w:b/>
      <w:bCs/>
    </w:rPr>
  </w:style>
  <w:style w:type="character" w:customStyle="1" w:styleId="Char4">
    <w:name w:val="批注主题 Char"/>
    <w:basedOn w:val="Char3"/>
    <w:link w:val="af"/>
    <w:uiPriority w:val="99"/>
    <w:semiHidden/>
    <w:rsid w:val="00A44BA7"/>
    <w:rPr>
      <w:rFonts w:ascii="Times New Roman" w:hAnsi="Times New Roman"/>
      <w:b/>
      <w:bCs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7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1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7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8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12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3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14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06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8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1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0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8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6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1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9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9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6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5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2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0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22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45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8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7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0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43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3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7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5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2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5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15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2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0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3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5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7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7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8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5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7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9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9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1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0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9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9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55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70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73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7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1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03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8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83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3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328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5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85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7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3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5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8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0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2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5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26" Type="http://schemas.openxmlformats.org/officeDocument/2006/relationships/image" Target="media/image217.png"/><Relationship Id="rId247" Type="http://schemas.openxmlformats.org/officeDocument/2006/relationships/image" Target="media/image23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7.png"/><Relationship Id="rId237" Type="http://schemas.openxmlformats.org/officeDocument/2006/relationships/image" Target="media/image22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227" Type="http://schemas.openxmlformats.org/officeDocument/2006/relationships/image" Target="media/image218.png"/><Relationship Id="rId248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4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28" Type="http://schemas.openxmlformats.org/officeDocument/2006/relationships/image" Target="media/image219.png"/><Relationship Id="rId249" Type="http://schemas.openxmlformats.org/officeDocument/2006/relationships/image" Target="media/image23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18" Type="http://schemas.openxmlformats.org/officeDocument/2006/relationships/image" Target="media/image209.png"/><Relationship Id="rId239" Type="http://schemas.openxmlformats.org/officeDocument/2006/relationships/image" Target="media/image225.png"/><Relationship Id="rId250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240" Type="http://schemas.openxmlformats.org/officeDocument/2006/relationships/image" Target="media/image226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5.png"/><Relationship Id="rId219" Type="http://schemas.openxmlformats.org/officeDocument/2006/relationships/image" Target="media/image210.png"/><Relationship Id="rId230" Type="http://schemas.openxmlformats.org/officeDocument/2006/relationships/diagramData" Target="diagrams/data1.xml"/><Relationship Id="rId251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hyperlink" Target="http://www.scala-lang.org/api/current/" TargetMode="External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220" Type="http://schemas.openxmlformats.org/officeDocument/2006/relationships/image" Target="media/image211.png"/><Relationship Id="rId241" Type="http://schemas.openxmlformats.org/officeDocument/2006/relationships/image" Target="media/image22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1.png"/><Relationship Id="rId210" Type="http://schemas.openxmlformats.org/officeDocument/2006/relationships/image" Target="media/image201.png"/><Relationship Id="rId215" Type="http://schemas.openxmlformats.org/officeDocument/2006/relationships/image" Target="media/image206.png"/><Relationship Id="rId236" Type="http://schemas.openxmlformats.org/officeDocument/2006/relationships/image" Target="media/image222.png"/><Relationship Id="rId26" Type="http://schemas.openxmlformats.org/officeDocument/2006/relationships/image" Target="media/image19.png"/><Relationship Id="rId231" Type="http://schemas.openxmlformats.org/officeDocument/2006/relationships/diagramLayout" Target="diagrams/layout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header" Target="header1.xml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16" Type="http://schemas.openxmlformats.org/officeDocument/2006/relationships/image" Target="media/image9.png"/><Relationship Id="rId221" Type="http://schemas.openxmlformats.org/officeDocument/2006/relationships/image" Target="media/image212.png"/><Relationship Id="rId242" Type="http://schemas.openxmlformats.org/officeDocument/2006/relationships/image" Target="media/image228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7.png"/><Relationship Id="rId211" Type="http://schemas.openxmlformats.org/officeDocument/2006/relationships/image" Target="media/image202.png"/><Relationship Id="rId232" Type="http://schemas.openxmlformats.org/officeDocument/2006/relationships/diagramQuickStyle" Target="diagrams/quickStyl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2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diagramColors" Target="diagrams/colors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0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9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4.png"/><Relationship Id="rId234" Type="http://schemas.microsoft.com/office/2007/relationships/diagramDrawing" Target="diagrams/drawing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6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19" Type="http://schemas.openxmlformats.org/officeDocument/2006/relationships/image" Target="media/image12.png"/><Relationship Id="rId224" Type="http://schemas.openxmlformats.org/officeDocument/2006/relationships/image" Target="media/image215.png"/><Relationship Id="rId245" Type="http://schemas.openxmlformats.org/officeDocument/2006/relationships/image" Target="media/image231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1095F3B-1460-415C-9827-B4DA5B351437}" type="doc">
      <dgm:prSet loTypeId="urn:microsoft.com/office/officeart/2005/8/layout/process2" loCatId="process" qsTypeId="urn:microsoft.com/office/officeart/2005/8/quickstyle/simple1" qsCatId="simple" csTypeId="urn:microsoft.com/office/officeart/2005/8/colors/accent1_2" csCatId="accent1" phldr="1"/>
      <dgm:spPr/>
    </dgm:pt>
    <dgm:pt modelId="{6CF696E0-A162-467A-A593-4D04380FDB08}">
      <dgm:prSet phldrT="[文本]"/>
      <dgm:spPr/>
      <dgm:t>
        <a:bodyPr/>
        <a:lstStyle/>
        <a:p>
          <a:r>
            <a:rPr lang="en-US" altLang="zh-CN"/>
            <a:t>Application</a:t>
          </a:r>
          <a:endParaRPr lang="zh-CN" altLang="en-US"/>
        </a:p>
      </dgm:t>
    </dgm:pt>
    <dgm:pt modelId="{0D5CE666-C7FE-4BBF-AF95-14C53AF9E932}" type="parTrans" cxnId="{C667F3F8-FA3B-4C40-9B5B-06694A5B6317}">
      <dgm:prSet/>
      <dgm:spPr/>
      <dgm:t>
        <a:bodyPr/>
        <a:lstStyle/>
        <a:p>
          <a:endParaRPr lang="zh-CN" altLang="en-US"/>
        </a:p>
      </dgm:t>
    </dgm:pt>
    <dgm:pt modelId="{C27D1BAE-BD8B-43DF-9B12-BFD871130F83}" type="sibTrans" cxnId="{C667F3F8-FA3B-4C40-9B5B-06694A5B6317}">
      <dgm:prSet/>
      <dgm:spPr/>
      <dgm:t>
        <a:bodyPr/>
        <a:lstStyle/>
        <a:p>
          <a:endParaRPr lang="zh-CN" altLang="en-US"/>
        </a:p>
      </dgm:t>
    </dgm:pt>
    <dgm:pt modelId="{4843B5F9-D569-4BFF-8A44-0EC65B354E20}">
      <dgm:prSet phldrT="[文本]"/>
      <dgm:spPr/>
      <dgm:t>
        <a:bodyPr/>
        <a:lstStyle/>
        <a:p>
          <a:r>
            <a:rPr lang="en-US" altLang="zh-CN"/>
            <a:t>Spark-Submit</a:t>
          </a:r>
          <a:endParaRPr lang="zh-CN" altLang="en-US"/>
        </a:p>
      </dgm:t>
    </dgm:pt>
    <dgm:pt modelId="{132B82F6-4D87-4CEA-9AB4-03AF3BC585D2}" type="parTrans" cxnId="{C66F8C6F-9041-40A2-927F-7EDABA714128}">
      <dgm:prSet/>
      <dgm:spPr/>
      <dgm:t>
        <a:bodyPr/>
        <a:lstStyle/>
        <a:p>
          <a:endParaRPr lang="zh-CN" altLang="en-US"/>
        </a:p>
      </dgm:t>
    </dgm:pt>
    <dgm:pt modelId="{8FA0026F-D4D0-4BE5-BA61-7C7D11FF536D}" type="sibTrans" cxnId="{C66F8C6F-9041-40A2-927F-7EDABA714128}">
      <dgm:prSet/>
      <dgm:spPr/>
      <dgm:t>
        <a:bodyPr/>
        <a:lstStyle/>
        <a:p>
          <a:endParaRPr lang="zh-CN" altLang="en-US"/>
        </a:p>
      </dgm:t>
    </dgm:pt>
    <dgm:pt modelId="{C633130F-E6DC-4D03-8B74-FC51B1FF8529}">
      <dgm:prSet phldrT="[文本]"/>
      <dgm:spPr/>
      <dgm:t>
        <a:bodyPr/>
        <a:lstStyle/>
        <a:p>
          <a:r>
            <a:rPr lang="en-US" altLang="zh-CN"/>
            <a:t>Driver</a:t>
          </a:r>
          <a:endParaRPr lang="zh-CN" altLang="en-US"/>
        </a:p>
      </dgm:t>
    </dgm:pt>
    <dgm:pt modelId="{7763641E-DE66-431A-A6F2-F0FDB0E862CC}" type="parTrans" cxnId="{C77639B3-F873-4D21-90C2-AFD7FA480147}">
      <dgm:prSet/>
      <dgm:spPr/>
      <dgm:t>
        <a:bodyPr/>
        <a:lstStyle/>
        <a:p>
          <a:endParaRPr lang="zh-CN" altLang="en-US"/>
        </a:p>
      </dgm:t>
    </dgm:pt>
    <dgm:pt modelId="{B0421DA7-6C2B-4A53-8375-29CEE80E6BCD}" type="sibTrans" cxnId="{C77639B3-F873-4D21-90C2-AFD7FA480147}">
      <dgm:prSet/>
      <dgm:spPr/>
      <dgm:t>
        <a:bodyPr/>
        <a:lstStyle/>
        <a:p>
          <a:endParaRPr lang="zh-CN" altLang="en-US"/>
        </a:p>
      </dgm:t>
    </dgm:pt>
    <dgm:pt modelId="{288C8322-F6F9-499E-822E-0509EB95B496}">
      <dgm:prSet phldrT="[文本]"/>
      <dgm:spPr/>
      <dgm:t>
        <a:bodyPr/>
        <a:lstStyle/>
        <a:p>
          <a:r>
            <a:rPr lang="en-US" altLang="zh-CN"/>
            <a:t>SparkContext</a:t>
          </a:r>
          <a:endParaRPr lang="zh-CN" altLang="en-US"/>
        </a:p>
      </dgm:t>
    </dgm:pt>
    <dgm:pt modelId="{0AA30E4A-5580-47FA-987F-A50B0A222B23}" type="parTrans" cxnId="{4D812CC7-8815-460E-8AA5-296872886983}">
      <dgm:prSet/>
      <dgm:spPr/>
      <dgm:t>
        <a:bodyPr/>
        <a:lstStyle/>
        <a:p>
          <a:endParaRPr lang="zh-CN" altLang="en-US"/>
        </a:p>
      </dgm:t>
    </dgm:pt>
    <dgm:pt modelId="{5F012974-C17F-48E4-B5A8-7BFC4E6E67E8}" type="sibTrans" cxnId="{4D812CC7-8815-460E-8AA5-296872886983}">
      <dgm:prSet/>
      <dgm:spPr/>
      <dgm:t>
        <a:bodyPr/>
        <a:lstStyle/>
        <a:p>
          <a:endParaRPr lang="zh-CN" altLang="en-US"/>
        </a:p>
      </dgm:t>
    </dgm:pt>
    <dgm:pt modelId="{41C426E3-A5EC-42AB-85B4-742943B7A9D7}">
      <dgm:prSet phldrT="[文本]"/>
      <dgm:spPr/>
      <dgm:t>
        <a:bodyPr/>
        <a:lstStyle/>
        <a:p>
          <a:r>
            <a:rPr lang="en-US" altLang="zh-CN"/>
            <a:t>DAGScheduler</a:t>
          </a:r>
          <a:endParaRPr lang="zh-CN" altLang="en-US"/>
        </a:p>
      </dgm:t>
    </dgm:pt>
    <dgm:pt modelId="{AF602707-5F7E-48E9-9773-BA4EFB0B86ED}" type="parTrans" cxnId="{582BFFF4-0EDE-43A7-9718-07C6C7810E35}">
      <dgm:prSet/>
      <dgm:spPr/>
      <dgm:t>
        <a:bodyPr/>
        <a:lstStyle/>
        <a:p>
          <a:endParaRPr lang="zh-CN" altLang="en-US"/>
        </a:p>
      </dgm:t>
    </dgm:pt>
    <dgm:pt modelId="{A3E45622-EAD2-41AF-9506-EE298B4AABCD}" type="sibTrans" cxnId="{582BFFF4-0EDE-43A7-9718-07C6C7810E35}">
      <dgm:prSet/>
      <dgm:spPr/>
      <dgm:t>
        <a:bodyPr/>
        <a:lstStyle/>
        <a:p>
          <a:endParaRPr lang="zh-CN" altLang="en-US"/>
        </a:p>
      </dgm:t>
    </dgm:pt>
    <dgm:pt modelId="{C5AE94D8-C512-47B0-8CAF-50F0F380985E}">
      <dgm:prSet phldrT="[文本]"/>
      <dgm:spPr/>
      <dgm:t>
        <a:bodyPr/>
        <a:lstStyle/>
        <a:p>
          <a:r>
            <a:rPr lang="en-US" altLang="zh-CN"/>
            <a:t>TaskScheduler</a:t>
          </a:r>
          <a:endParaRPr lang="zh-CN" altLang="en-US"/>
        </a:p>
      </dgm:t>
    </dgm:pt>
    <dgm:pt modelId="{AB4275BD-0C60-434A-B601-E07171D24B44}" type="parTrans" cxnId="{17466A48-B5A6-4E55-877B-BD5AA7D93F48}">
      <dgm:prSet/>
      <dgm:spPr/>
      <dgm:t>
        <a:bodyPr/>
        <a:lstStyle/>
        <a:p>
          <a:endParaRPr lang="zh-CN" altLang="en-US"/>
        </a:p>
      </dgm:t>
    </dgm:pt>
    <dgm:pt modelId="{28A8C5EE-C9BF-4678-AC0A-953EC8D80795}" type="sibTrans" cxnId="{17466A48-B5A6-4E55-877B-BD5AA7D93F48}">
      <dgm:prSet/>
      <dgm:spPr/>
      <dgm:t>
        <a:bodyPr/>
        <a:lstStyle/>
        <a:p>
          <a:endParaRPr lang="zh-CN" altLang="en-US"/>
        </a:p>
      </dgm:t>
    </dgm:pt>
    <dgm:pt modelId="{9C2D560F-B236-41B1-8BE7-6C9E2B0E4C46}">
      <dgm:prSet phldrT="[文本]"/>
      <dgm:spPr/>
      <dgm:t>
        <a:bodyPr/>
        <a:lstStyle/>
        <a:p>
          <a:r>
            <a:rPr lang="en-US" altLang="zh-CN"/>
            <a:t>Job</a:t>
          </a:r>
          <a:endParaRPr lang="zh-CN" altLang="en-US"/>
        </a:p>
      </dgm:t>
    </dgm:pt>
    <dgm:pt modelId="{53B9B4F0-EA11-4EDE-94D3-A47FC1C780DA}" type="parTrans" cxnId="{A52CE6E7-4DDF-482B-9DCC-90820D559D76}">
      <dgm:prSet/>
      <dgm:spPr/>
      <dgm:t>
        <a:bodyPr/>
        <a:lstStyle/>
        <a:p>
          <a:endParaRPr lang="zh-CN" altLang="en-US"/>
        </a:p>
      </dgm:t>
    </dgm:pt>
    <dgm:pt modelId="{D4CDAC20-34CD-4878-9777-675C6B789AA6}" type="sibTrans" cxnId="{A52CE6E7-4DDF-482B-9DCC-90820D559D76}">
      <dgm:prSet/>
      <dgm:spPr/>
      <dgm:t>
        <a:bodyPr/>
        <a:lstStyle/>
        <a:p>
          <a:endParaRPr lang="zh-CN" altLang="en-US"/>
        </a:p>
      </dgm:t>
    </dgm:pt>
    <dgm:pt modelId="{8795F73F-F6C1-4FA1-9BAB-983F1C3A7DA2}" type="pres">
      <dgm:prSet presAssocID="{61095F3B-1460-415C-9827-B4DA5B351437}" presName="linearFlow" presStyleCnt="0">
        <dgm:presLayoutVars>
          <dgm:resizeHandles val="exact"/>
        </dgm:presLayoutVars>
      </dgm:prSet>
      <dgm:spPr/>
    </dgm:pt>
    <dgm:pt modelId="{6D53026A-7C64-4953-AFDB-5F465D307E95}" type="pres">
      <dgm:prSet presAssocID="{6CF696E0-A162-467A-A593-4D04380FDB08}" presName="node" presStyleLbl="node1" presStyleIdx="0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1EBC53D2-9281-478D-88F9-39F059C1BDBB}" type="pres">
      <dgm:prSet presAssocID="{C27D1BAE-BD8B-43DF-9B12-BFD871130F83}" presName="sibTrans" presStyleLbl="sibTrans2D1" presStyleIdx="0" presStyleCnt="6"/>
      <dgm:spPr/>
      <dgm:t>
        <a:bodyPr/>
        <a:lstStyle/>
        <a:p>
          <a:endParaRPr lang="zh-CN" altLang="en-US"/>
        </a:p>
      </dgm:t>
    </dgm:pt>
    <dgm:pt modelId="{0CC8F321-9D46-4086-9926-EA7D4774E6DF}" type="pres">
      <dgm:prSet presAssocID="{C27D1BAE-BD8B-43DF-9B12-BFD871130F83}" presName="connectorText" presStyleLbl="sibTrans2D1" presStyleIdx="0" presStyleCnt="6"/>
      <dgm:spPr/>
      <dgm:t>
        <a:bodyPr/>
        <a:lstStyle/>
        <a:p>
          <a:endParaRPr lang="zh-CN" altLang="en-US"/>
        </a:p>
      </dgm:t>
    </dgm:pt>
    <dgm:pt modelId="{F74A5568-E3D9-49CF-8B4F-291CB22A8931}" type="pres">
      <dgm:prSet presAssocID="{4843B5F9-D569-4BFF-8A44-0EC65B354E20}" presName="node" presStyleLbl="node1" presStyleIdx="1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89E015AF-88C5-4EAA-A467-AF8BAFAB0490}" type="pres">
      <dgm:prSet presAssocID="{8FA0026F-D4D0-4BE5-BA61-7C7D11FF536D}" presName="sibTrans" presStyleLbl="sibTrans2D1" presStyleIdx="1" presStyleCnt="6"/>
      <dgm:spPr/>
      <dgm:t>
        <a:bodyPr/>
        <a:lstStyle/>
        <a:p>
          <a:endParaRPr lang="zh-CN" altLang="en-US"/>
        </a:p>
      </dgm:t>
    </dgm:pt>
    <dgm:pt modelId="{9805835A-C86B-4525-A944-E73A96474F23}" type="pres">
      <dgm:prSet presAssocID="{8FA0026F-D4D0-4BE5-BA61-7C7D11FF536D}" presName="connectorText" presStyleLbl="sibTrans2D1" presStyleIdx="1" presStyleCnt="6"/>
      <dgm:spPr/>
      <dgm:t>
        <a:bodyPr/>
        <a:lstStyle/>
        <a:p>
          <a:endParaRPr lang="zh-CN" altLang="en-US"/>
        </a:p>
      </dgm:t>
    </dgm:pt>
    <dgm:pt modelId="{A940D584-93DB-4DF6-AAF9-7927DFD8ABC9}" type="pres">
      <dgm:prSet presAssocID="{C633130F-E6DC-4D03-8B74-FC51B1FF8529}" presName="node" presStyleLbl="node1" presStyleIdx="2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966CF012-A9E8-4AE8-AFDF-5518ED506C67}" type="pres">
      <dgm:prSet presAssocID="{B0421DA7-6C2B-4A53-8375-29CEE80E6BCD}" presName="sibTrans" presStyleLbl="sibTrans2D1" presStyleIdx="2" presStyleCnt="6"/>
      <dgm:spPr/>
      <dgm:t>
        <a:bodyPr/>
        <a:lstStyle/>
        <a:p>
          <a:endParaRPr lang="zh-CN" altLang="en-US"/>
        </a:p>
      </dgm:t>
    </dgm:pt>
    <dgm:pt modelId="{66CBEDF5-3C05-465D-8C59-E6990CAE8C14}" type="pres">
      <dgm:prSet presAssocID="{B0421DA7-6C2B-4A53-8375-29CEE80E6BCD}" presName="connectorText" presStyleLbl="sibTrans2D1" presStyleIdx="2" presStyleCnt="6"/>
      <dgm:spPr/>
      <dgm:t>
        <a:bodyPr/>
        <a:lstStyle/>
        <a:p>
          <a:endParaRPr lang="zh-CN" altLang="en-US"/>
        </a:p>
      </dgm:t>
    </dgm:pt>
    <dgm:pt modelId="{E1592F77-CB94-4B77-A4F2-FA800D92CD13}" type="pres">
      <dgm:prSet presAssocID="{288C8322-F6F9-499E-822E-0509EB95B496}" presName="node" presStyleLbl="node1" presStyleIdx="3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C87D9C8B-E2E3-40F0-9D84-059644F35578}" type="pres">
      <dgm:prSet presAssocID="{5F012974-C17F-48E4-B5A8-7BFC4E6E67E8}" presName="sibTrans" presStyleLbl="sibTrans2D1" presStyleIdx="3" presStyleCnt="6"/>
      <dgm:spPr/>
      <dgm:t>
        <a:bodyPr/>
        <a:lstStyle/>
        <a:p>
          <a:endParaRPr lang="zh-CN" altLang="en-US"/>
        </a:p>
      </dgm:t>
    </dgm:pt>
    <dgm:pt modelId="{DF13D21F-CA0D-4E66-9FB3-C81AEB713C16}" type="pres">
      <dgm:prSet presAssocID="{5F012974-C17F-48E4-B5A8-7BFC4E6E67E8}" presName="connectorText" presStyleLbl="sibTrans2D1" presStyleIdx="3" presStyleCnt="6"/>
      <dgm:spPr/>
      <dgm:t>
        <a:bodyPr/>
        <a:lstStyle/>
        <a:p>
          <a:endParaRPr lang="zh-CN" altLang="en-US"/>
        </a:p>
      </dgm:t>
    </dgm:pt>
    <dgm:pt modelId="{C01CC6BA-F778-4B09-AF26-19E4F0EF9DEA}" type="pres">
      <dgm:prSet presAssocID="{41C426E3-A5EC-42AB-85B4-742943B7A9D7}" presName="node" presStyleLbl="node1" presStyleIdx="4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2ACA4C0D-797B-47BF-B1AB-A1618694321C}" type="pres">
      <dgm:prSet presAssocID="{A3E45622-EAD2-41AF-9506-EE298B4AABCD}" presName="sibTrans" presStyleLbl="sibTrans2D1" presStyleIdx="4" presStyleCnt="6"/>
      <dgm:spPr/>
      <dgm:t>
        <a:bodyPr/>
        <a:lstStyle/>
        <a:p>
          <a:endParaRPr lang="zh-CN" altLang="en-US"/>
        </a:p>
      </dgm:t>
    </dgm:pt>
    <dgm:pt modelId="{5DE845CA-2598-4AB3-AB57-A00E61A81D77}" type="pres">
      <dgm:prSet presAssocID="{A3E45622-EAD2-41AF-9506-EE298B4AABCD}" presName="connectorText" presStyleLbl="sibTrans2D1" presStyleIdx="4" presStyleCnt="6"/>
      <dgm:spPr/>
      <dgm:t>
        <a:bodyPr/>
        <a:lstStyle/>
        <a:p>
          <a:endParaRPr lang="zh-CN" altLang="en-US"/>
        </a:p>
      </dgm:t>
    </dgm:pt>
    <dgm:pt modelId="{CC6CC4E1-C2F2-4B17-9543-03D21FFBBBB2}" type="pres">
      <dgm:prSet presAssocID="{C5AE94D8-C512-47B0-8CAF-50F0F380985E}" presName="node" presStyleLbl="node1" presStyleIdx="5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  <dgm:pt modelId="{F1A1EB85-CA05-4C76-B54F-1451B1B8B487}" type="pres">
      <dgm:prSet presAssocID="{28A8C5EE-C9BF-4678-AC0A-953EC8D80795}" presName="sibTrans" presStyleLbl="sibTrans2D1" presStyleIdx="5" presStyleCnt="6"/>
      <dgm:spPr/>
      <dgm:t>
        <a:bodyPr/>
        <a:lstStyle/>
        <a:p>
          <a:endParaRPr lang="zh-CN" altLang="en-US"/>
        </a:p>
      </dgm:t>
    </dgm:pt>
    <dgm:pt modelId="{883A6E10-298F-4B0D-8228-8E05BAC4017C}" type="pres">
      <dgm:prSet presAssocID="{28A8C5EE-C9BF-4678-AC0A-953EC8D80795}" presName="connectorText" presStyleLbl="sibTrans2D1" presStyleIdx="5" presStyleCnt="6"/>
      <dgm:spPr/>
      <dgm:t>
        <a:bodyPr/>
        <a:lstStyle/>
        <a:p>
          <a:endParaRPr lang="zh-CN" altLang="en-US"/>
        </a:p>
      </dgm:t>
    </dgm:pt>
    <dgm:pt modelId="{7679A3ED-8459-4399-A28D-D28E442CDF9E}" type="pres">
      <dgm:prSet presAssocID="{9C2D560F-B236-41B1-8BE7-6C9E2B0E4C46}" presName="node" presStyleLbl="node1" presStyleIdx="6" presStyleCnt="7">
        <dgm:presLayoutVars>
          <dgm:bulletEnabled val="1"/>
        </dgm:presLayoutVars>
      </dgm:prSet>
      <dgm:spPr/>
      <dgm:t>
        <a:bodyPr/>
        <a:lstStyle/>
        <a:p>
          <a:endParaRPr lang="zh-CN" altLang="en-US"/>
        </a:p>
      </dgm:t>
    </dgm:pt>
  </dgm:ptLst>
  <dgm:cxnLst>
    <dgm:cxn modelId="{4235E747-6F9F-46EC-93B4-046A7862196F}" type="presOf" srcId="{C5AE94D8-C512-47B0-8CAF-50F0F380985E}" destId="{CC6CC4E1-C2F2-4B17-9543-03D21FFBBBB2}" srcOrd="0" destOrd="0" presId="urn:microsoft.com/office/officeart/2005/8/layout/process2"/>
    <dgm:cxn modelId="{1CF9A60A-E285-4D27-B98B-08A52FEB3F91}" type="presOf" srcId="{C27D1BAE-BD8B-43DF-9B12-BFD871130F83}" destId="{0CC8F321-9D46-4086-9926-EA7D4774E6DF}" srcOrd="1" destOrd="0" presId="urn:microsoft.com/office/officeart/2005/8/layout/process2"/>
    <dgm:cxn modelId="{A5E97380-3B92-401C-A2EA-43AA9B3D953C}" type="presOf" srcId="{28A8C5EE-C9BF-4678-AC0A-953EC8D80795}" destId="{883A6E10-298F-4B0D-8228-8E05BAC4017C}" srcOrd="1" destOrd="0" presId="urn:microsoft.com/office/officeart/2005/8/layout/process2"/>
    <dgm:cxn modelId="{FCE3F441-BDDA-40B3-8781-249656D41C05}" type="presOf" srcId="{9C2D560F-B236-41B1-8BE7-6C9E2B0E4C46}" destId="{7679A3ED-8459-4399-A28D-D28E442CDF9E}" srcOrd="0" destOrd="0" presId="urn:microsoft.com/office/officeart/2005/8/layout/process2"/>
    <dgm:cxn modelId="{ECB9861C-1B1F-4DA6-AED6-A93B9B1AA641}" type="presOf" srcId="{28A8C5EE-C9BF-4678-AC0A-953EC8D80795}" destId="{F1A1EB85-CA05-4C76-B54F-1451B1B8B487}" srcOrd="0" destOrd="0" presId="urn:microsoft.com/office/officeart/2005/8/layout/process2"/>
    <dgm:cxn modelId="{18855684-B0E3-4977-8E8F-0EDEA3786A9C}" type="presOf" srcId="{6CF696E0-A162-467A-A593-4D04380FDB08}" destId="{6D53026A-7C64-4953-AFDB-5F465D307E95}" srcOrd="0" destOrd="0" presId="urn:microsoft.com/office/officeart/2005/8/layout/process2"/>
    <dgm:cxn modelId="{A52CE6E7-4DDF-482B-9DCC-90820D559D76}" srcId="{61095F3B-1460-415C-9827-B4DA5B351437}" destId="{9C2D560F-B236-41B1-8BE7-6C9E2B0E4C46}" srcOrd="6" destOrd="0" parTransId="{53B9B4F0-EA11-4EDE-94D3-A47FC1C780DA}" sibTransId="{D4CDAC20-34CD-4878-9777-675C6B789AA6}"/>
    <dgm:cxn modelId="{B8F82DE0-0A61-418F-ACF4-52EDFA28B0F0}" type="presOf" srcId="{A3E45622-EAD2-41AF-9506-EE298B4AABCD}" destId="{5DE845CA-2598-4AB3-AB57-A00E61A81D77}" srcOrd="1" destOrd="0" presId="urn:microsoft.com/office/officeart/2005/8/layout/process2"/>
    <dgm:cxn modelId="{D656AD02-6EE8-49B0-BD6C-E5458E6EAE7A}" type="presOf" srcId="{5F012974-C17F-48E4-B5A8-7BFC4E6E67E8}" destId="{DF13D21F-CA0D-4E66-9FB3-C81AEB713C16}" srcOrd="1" destOrd="0" presId="urn:microsoft.com/office/officeart/2005/8/layout/process2"/>
    <dgm:cxn modelId="{FAFC9B2B-13A6-4D5F-93C3-A6824642283C}" type="presOf" srcId="{C633130F-E6DC-4D03-8B74-FC51B1FF8529}" destId="{A940D584-93DB-4DF6-AAF9-7927DFD8ABC9}" srcOrd="0" destOrd="0" presId="urn:microsoft.com/office/officeart/2005/8/layout/process2"/>
    <dgm:cxn modelId="{C92E5ACA-B0B8-46AC-8941-9C31CE460CCC}" type="presOf" srcId="{8FA0026F-D4D0-4BE5-BA61-7C7D11FF536D}" destId="{9805835A-C86B-4525-A944-E73A96474F23}" srcOrd="1" destOrd="0" presId="urn:microsoft.com/office/officeart/2005/8/layout/process2"/>
    <dgm:cxn modelId="{83C5E06B-4A33-45EE-B86B-1A09978E0A7C}" type="presOf" srcId="{B0421DA7-6C2B-4A53-8375-29CEE80E6BCD}" destId="{966CF012-A9E8-4AE8-AFDF-5518ED506C67}" srcOrd="0" destOrd="0" presId="urn:microsoft.com/office/officeart/2005/8/layout/process2"/>
    <dgm:cxn modelId="{074BC4D2-06AF-41B5-AF9A-0331FCADF0AF}" type="presOf" srcId="{41C426E3-A5EC-42AB-85B4-742943B7A9D7}" destId="{C01CC6BA-F778-4B09-AF26-19E4F0EF9DEA}" srcOrd="0" destOrd="0" presId="urn:microsoft.com/office/officeart/2005/8/layout/process2"/>
    <dgm:cxn modelId="{582BFFF4-0EDE-43A7-9718-07C6C7810E35}" srcId="{61095F3B-1460-415C-9827-B4DA5B351437}" destId="{41C426E3-A5EC-42AB-85B4-742943B7A9D7}" srcOrd="4" destOrd="0" parTransId="{AF602707-5F7E-48E9-9773-BA4EFB0B86ED}" sibTransId="{A3E45622-EAD2-41AF-9506-EE298B4AABCD}"/>
    <dgm:cxn modelId="{C77639B3-F873-4D21-90C2-AFD7FA480147}" srcId="{61095F3B-1460-415C-9827-B4DA5B351437}" destId="{C633130F-E6DC-4D03-8B74-FC51B1FF8529}" srcOrd="2" destOrd="0" parTransId="{7763641E-DE66-431A-A6F2-F0FDB0E862CC}" sibTransId="{B0421DA7-6C2B-4A53-8375-29CEE80E6BCD}"/>
    <dgm:cxn modelId="{CD749549-ADB0-4447-B193-E8CF8634F244}" type="presOf" srcId="{B0421DA7-6C2B-4A53-8375-29CEE80E6BCD}" destId="{66CBEDF5-3C05-465D-8C59-E6990CAE8C14}" srcOrd="1" destOrd="0" presId="urn:microsoft.com/office/officeart/2005/8/layout/process2"/>
    <dgm:cxn modelId="{D2C8944B-A066-4330-A718-E0E3F17A4F6B}" type="presOf" srcId="{61095F3B-1460-415C-9827-B4DA5B351437}" destId="{8795F73F-F6C1-4FA1-9BAB-983F1C3A7DA2}" srcOrd="0" destOrd="0" presId="urn:microsoft.com/office/officeart/2005/8/layout/process2"/>
    <dgm:cxn modelId="{414C3CD9-C74C-422B-BE86-92115BC9400D}" type="presOf" srcId="{288C8322-F6F9-499E-822E-0509EB95B496}" destId="{E1592F77-CB94-4B77-A4F2-FA800D92CD13}" srcOrd="0" destOrd="0" presId="urn:microsoft.com/office/officeart/2005/8/layout/process2"/>
    <dgm:cxn modelId="{C667F3F8-FA3B-4C40-9B5B-06694A5B6317}" srcId="{61095F3B-1460-415C-9827-B4DA5B351437}" destId="{6CF696E0-A162-467A-A593-4D04380FDB08}" srcOrd="0" destOrd="0" parTransId="{0D5CE666-C7FE-4BBF-AF95-14C53AF9E932}" sibTransId="{C27D1BAE-BD8B-43DF-9B12-BFD871130F83}"/>
    <dgm:cxn modelId="{161D438E-7154-46E6-BC69-87E0465794E8}" type="presOf" srcId="{5F012974-C17F-48E4-B5A8-7BFC4E6E67E8}" destId="{C87D9C8B-E2E3-40F0-9D84-059644F35578}" srcOrd="0" destOrd="0" presId="urn:microsoft.com/office/officeart/2005/8/layout/process2"/>
    <dgm:cxn modelId="{C66F8C6F-9041-40A2-927F-7EDABA714128}" srcId="{61095F3B-1460-415C-9827-B4DA5B351437}" destId="{4843B5F9-D569-4BFF-8A44-0EC65B354E20}" srcOrd="1" destOrd="0" parTransId="{132B82F6-4D87-4CEA-9AB4-03AF3BC585D2}" sibTransId="{8FA0026F-D4D0-4BE5-BA61-7C7D11FF536D}"/>
    <dgm:cxn modelId="{C9787720-CF84-4DD5-BC29-CA8E2B03CA05}" type="presOf" srcId="{A3E45622-EAD2-41AF-9506-EE298B4AABCD}" destId="{2ACA4C0D-797B-47BF-B1AB-A1618694321C}" srcOrd="0" destOrd="0" presId="urn:microsoft.com/office/officeart/2005/8/layout/process2"/>
    <dgm:cxn modelId="{4D812CC7-8815-460E-8AA5-296872886983}" srcId="{61095F3B-1460-415C-9827-B4DA5B351437}" destId="{288C8322-F6F9-499E-822E-0509EB95B496}" srcOrd="3" destOrd="0" parTransId="{0AA30E4A-5580-47FA-987F-A50B0A222B23}" sibTransId="{5F012974-C17F-48E4-B5A8-7BFC4E6E67E8}"/>
    <dgm:cxn modelId="{D4198856-4F0E-4BB4-8545-446723599093}" type="presOf" srcId="{8FA0026F-D4D0-4BE5-BA61-7C7D11FF536D}" destId="{89E015AF-88C5-4EAA-A467-AF8BAFAB0490}" srcOrd="0" destOrd="0" presId="urn:microsoft.com/office/officeart/2005/8/layout/process2"/>
    <dgm:cxn modelId="{FFA5A768-8F39-4B8B-9E66-47DB0CF0AD13}" type="presOf" srcId="{4843B5F9-D569-4BFF-8A44-0EC65B354E20}" destId="{F74A5568-E3D9-49CF-8B4F-291CB22A8931}" srcOrd="0" destOrd="0" presId="urn:microsoft.com/office/officeart/2005/8/layout/process2"/>
    <dgm:cxn modelId="{46E3CEAC-3A41-4D2A-8AE6-1C8B8685034A}" type="presOf" srcId="{C27D1BAE-BD8B-43DF-9B12-BFD871130F83}" destId="{1EBC53D2-9281-478D-88F9-39F059C1BDBB}" srcOrd="0" destOrd="0" presId="urn:microsoft.com/office/officeart/2005/8/layout/process2"/>
    <dgm:cxn modelId="{17466A48-B5A6-4E55-877B-BD5AA7D93F48}" srcId="{61095F3B-1460-415C-9827-B4DA5B351437}" destId="{C5AE94D8-C512-47B0-8CAF-50F0F380985E}" srcOrd="5" destOrd="0" parTransId="{AB4275BD-0C60-434A-B601-E07171D24B44}" sibTransId="{28A8C5EE-C9BF-4678-AC0A-953EC8D80795}"/>
    <dgm:cxn modelId="{14E1871C-D4B5-4926-8119-4BD9BD17DA53}" type="presParOf" srcId="{8795F73F-F6C1-4FA1-9BAB-983F1C3A7DA2}" destId="{6D53026A-7C64-4953-AFDB-5F465D307E95}" srcOrd="0" destOrd="0" presId="urn:microsoft.com/office/officeart/2005/8/layout/process2"/>
    <dgm:cxn modelId="{26D982DA-2584-4FC4-9596-F4174011EC34}" type="presParOf" srcId="{8795F73F-F6C1-4FA1-9BAB-983F1C3A7DA2}" destId="{1EBC53D2-9281-478D-88F9-39F059C1BDBB}" srcOrd="1" destOrd="0" presId="urn:microsoft.com/office/officeart/2005/8/layout/process2"/>
    <dgm:cxn modelId="{BC0DBED7-CFD0-4BCC-8722-AB142116EDEB}" type="presParOf" srcId="{1EBC53D2-9281-478D-88F9-39F059C1BDBB}" destId="{0CC8F321-9D46-4086-9926-EA7D4774E6DF}" srcOrd="0" destOrd="0" presId="urn:microsoft.com/office/officeart/2005/8/layout/process2"/>
    <dgm:cxn modelId="{5DF531D6-9BB4-4B83-840D-30CF48320137}" type="presParOf" srcId="{8795F73F-F6C1-4FA1-9BAB-983F1C3A7DA2}" destId="{F74A5568-E3D9-49CF-8B4F-291CB22A8931}" srcOrd="2" destOrd="0" presId="urn:microsoft.com/office/officeart/2005/8/layout/process2"/>
    <dgm:cxn modelId="{0219CAEF-FC0A-4F01-895D-EA81AF8C6641}" type="presParOf" srcId="{8795F73F-F6C1-4FA1-9BAB-983F1C3A7DA2}" destId="{89E015AF-88C5-4EAA-A467-AF8BAFAB0490}" srcOrd="3" destOrd="0" presId="urn:microsoft.com/office/officeart/2005/8/layout/process2"/>
    <dgm:cxn modelId="{F032EDCD-EFDC-4BA4-8623-FEA32250C1B0}" type="presParOf" srcId="{89E015AF-88C5-4EAA-A467-AF8BAFAB0490}" destId="{9805835A-C86B-4525-A944-E73A96474F23}" srcOrd="0" destOrd="0" presId="urn:microsoft.com/office/officeart/2005/8/layout/process2"/>
    <dgm:cxn modelId="{2C3241B7-BD39-4638-9FE4-86A02757E7E6}" type="presParOf" srcId="{8795F73F-F6C1-4FA1-9BAB-983F1C3A7DA2}" destId="{A940D584-93DB-4DF6-AAF9-7927DFD8ABC9}" srcOrd="4" destOrd="0" presId="urn:microsoft.com/office/officeart/2005/8/layout/process2"/>
    <dgm:cxn modelId="{9D65590C-7A3B-40E2-9276-06B16A9CE75E}" type="presParOf" srcId="{8795F73F-F6C1-4FA1-9BAB-983F1C3A7DA2}" destId="{966CF012-A9E8-4AE8-AFDF-5518ED506C67}" srcOrd="5" destOrd="0" presId="urn:microsoft.com/office/officeart/2005/8/layout/process2"/>
    <dgm:cxn modelId="{41A0521C-1059-4EA4-8E14-D1CF629E802F}" type="presParOf" srcId="{966CF012-A9E8-4AE8-AFDF-5518ED506C67}" destId="{66CBEDF5-3C05-465D-8C59-E6990CAE8C14}" srcOrd="0" destOrd="0" presId="urn:microsoft.com/office/officeart/2005/8/layout/process2"/>
    <dgm:cxn modelId="{6F1698A0-4FA8-4100-BDE5-DEF2683405D1}" type="presParOf" srcId="{8795F73F-F6C1-4FA1-9BAB-983F1C3A7DA2}" destId="{E1592F77-CB94-4B77-A4F2-FA800D92CD13}" srcOrd="6" destOrd="0" presId="urn:microsoft.com/office/officeart/2005/8/layout/process2"/>
    <dgm:cxn modelId="{1B8A93CA-3642-4157-BFC0-CEDE1F4848F7}" type="presParOf" srcId="{8795F73F-F6C1-4FA1-9BAB-983F1C3A7DA2}" destId="{C87D9C8B-E2E3-40F0-9D84-059644F35578}" srcOrd="7" destOrd="0" presId="urn:microsoft.com/office/officeart/2005/8/layout/process2"/>
    <dgm:cxn modelId="{5A300715-198C-4F53-98CD-4D2D08A4BC33}" type="presParOf" srcId="{C87D9C8B-E2E3-40F0-9D84-059644F35578}" destId="{DF13D21F-CA0D-4E66-9FB3-C81AEB713C16}" srcOrd="0" destOrd="0" presId="urn:microsoft.com/office/officeart/2005/8/layout/process2"/>
    <dgm:cxn modelId="{B970F003-3C0B-43AD-AD21-E8A4BF223AA3}" type="presParOf" srcId="{8795F73F-F6C1-4FA1-9BAB-983F1C3A7DA2}" destId="{C01CC6BA-F778-4B09-AF26-19E4F0EF9DEA}" srcOrd="8" destOrd="0" presId="urn:microsoft.com/office/officeart/2005/8/layout/process2"/>
    <dgm:cxn modelId="{7F47286F-6259-4820-9FAF-289B3224C145}" type="presParOf" srcId="{8795F73F-F6C1-4FA1-9BAB-983F1C3A7DA2}" destId="{2ACA4C0D-797B-47BF-B1AB-A1618694321C}" srcOrd="9" destOrd="0" presId="urn:microsoft.com/office/officeart/2005/8/layout/process2"/>
    <dgm:cxn modelId="{156F7678-FE48-4EA0-B915-68EA75B91F20}" type="presParOf" srcId="{2ACA4C0D-797B-47BF-B1AB-A1618694321C}" destId="{5DE845CA-2598-4AB3-AB57-A00E61A81D77}" srcOrd="0" destOrd="0" presId="urn:microsoft.com/office/officeart/2005/8/layout/process2"/>
    <dgm:cxn modelId="{913905B1-2E92-45DD-A647-763622A62098}" type="presParOf" srcId="{8795F73F-F6C1-4FA1-9BAB-983F1C3A7DA2}" destId="{CC6CC4E1-C2F2-4B17-9543-03D21FFBBBB2}" srcOrd="10" destOrd="0" presId="urn:microsoft.com/office/officeart/2005/8/layout/process2"/>
    <dgm:cxn modelId="{3D038918-368A-4793-B037-FADB40644A4D}" type="presParOf" srcId="{8795F73F-F6C1-4FA1-9BAB-983F1C3A7DA2}" destId="{F1A1EB85-CA05-4C76-B54F-1451B1B8B487}" srcOrd="11" destOrd="0" presId="urn:microsoft.com/office/officeart/2005/8/layout/process2"/>
    <dgm:cxn modelId="{85B070B1-CEFD-4CCC-B098-F61F0E913E19}" type="presParOf" srcId="{F1A1EB85-CA05-4C76-B54F-1451B1B8B487}" destId="{883A6E10-298F-4B0D-8228-8E05BAC4017C}" srcOrd="0" destOrd="0" presId="urn:microsoft.com/office/officeart/2005/8/layout/process2"/>
    <dgm:cxn modelId="{841765A4-BBDB-4DC8-9F07-DD629F29F53D}" type="presParOf" srcId="{8795F73F-F6C1-4FA1-9BAB-983F1C3A7DA2}" destId="{7679A3ED-8459-4399-A28D-D28E442CDF9E}" srcOrd="12" destOrd="0" presId="urn:microsoft.com/office/officeart/2005/8/layout/process2"/>
  </dgm:cxnLst>
  <dgm:bg/>
  <dgm:whole/>
  <dgm:extLst>
    <a:ext uri="http://schemas.microsoft.com/office/drawing/2008/diagram">
      <dsp:dataModelExt xmlns:dsp="http://schemas.microsoft.com/office/drawing/2008/diagram" relId="rId2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D53026A-7C64-4953-AFDB-5F465D307E95}">
      <dsp:nvSpPr>
        <dsp:cNvPr id="0" name=""/>
        <dsp:cNvSpPr/>
      </dsp:nvSpPr>
      <dsp:spPr>
        <a:xfrm>
          <a:off x="141142" y="431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Application</a:t>
          </a:r>
          <a:endParaRPr lang="zh-CN" altLang="en-US" sz="1500" kern="1200"/>
        </a:p>
      </dsp:txBody>
      <dsp:txXfrm>
        <a:off x="151492" y="10781"/>
        <a:ext cx="1226876" cy="332664"/>
      </dsp:txXfrm>
    </dsp:sp>
    <dsp:sp modelId="{1EBC53D2-9281-478D-88F9-39F059C1BDBB}">
      <dsp:nvSpPr>
        <dsp:cNvPr id="0" name=""/>
        <dsp:cNvSpPr/>
      </dsp:nvSpPr>
      <dsp:spPr>
        <a:xfrm rot="5400000">
          <a:off x="698675" y="362630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375882"/>
        <a:ext cx="95408" cy="92758"/>
      </dsp:txXfrm>
    </dsp:sp>
    <dsp:sp modelId="{F74A5568-E3D9-49CF-8B4F-291CB22A8931}">
      <dsp:nvSpPr>
        <dsp:cNvPr id="0" name=""/>
        <dsp:cNvSpPr/>
      </dsp:nvSpPr>
      <dsp:spPr>
        <a:xfrm>
          <a:off x="141142" y="530478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Spark-Submit</a:t>
          </a:r>
          <a:endParaRPr lang="zh-CN" altLang="en-US" sz="1500" kern="1200"/>
        </a:p>
      </dsp:txBody>
      <dsp:txXfrm>
        <a:off x="151492" y="540828"/>
        <a:ext cx="1226876" cy="332664"/>
      </dsp:txXfrm>
    </dsp:sp>
    <dsp:sp modelId="{89E015AF-88C5-4EAA-A467-AF8BAFAB0490}">
      <dsp:nvSpPr>
        <dsp:cNvPr id="0" name=""/>
        <dsp:cNvSpPr/>
      </dsp:nvSpPr>
      <dsp:spPr>
        <a:xfrm rot="5400000">
          <a:off x="698675" y="892676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905928"/>
        <a:ext cx="95408" cy="92758"/>
      </dsp:txXfrm>
    </dsp:sp>
    <dsp:sp modelId="{A940D584-93DB-4DF6-AAF9-7927DFD8ABC9}">
      <dsp:nvSpPr>
        <dsp:cNvPr id="0" name=""/>
        <dsp:cNvSpPr/>
      </dsp:nvSpPr>
      <dsp:spPr>
        <a:xfrm>
          <a:off x="141142" y="1060524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Driver</a:t>
          </a:r>
          <a:endParaRPr lang="zh-CN" altLang="en-US" sz="1500" kern="1200"/>
        </a:p>
      </dsp:txBody>
      <dsp:txXfrm>
        <a:off x="151492" y="1070874"/>
        <a:ext cx="1226876" cy="332664"/>
      </dsp:txXfrm>
    </dsp:sp>
    <dsp:sp modelId="{966CF012-A9E8-4AE8-AFDF-5518ED506C67}">
      <dsp:nvSpPr>
        <dsp:cNvPr id="0" name=""/>
        <dsp:cNvSpPr/>
      </dsp:nvSpPr>
      <dsp:spPr>
        <a:xfrm rot="5400000">
          <a:off x="698675" y="1422723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1435975"/>
        <a:ext cx="95408" cy="92758"/>
      </dsp:txXfrm>
    </dsp:sp>
    <dsp:sp modelId="{E1592F77-CB94-4B77-A4F2-FA800D92CD13}">
      <dsp:nvSpPr>
        <dsp:cNvPr id="0" name=""/>
        <dsp:cNvSpPr/>
      </dsp:nvSpPr>
      <dsp:spPr>
        <a:xfrm>
          <a:off x="141142" y="1590571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SparkContext</a:t>
          </a:r>
          <a:endParaRPr lang="zh-CN" altLang="en-US" sz="1500" kern="1200"/>
        </a:p>
      </dsp:txBody>
      <dsp:txXfrm>
        <a:off x="151492" y="1600921"/>
        <a:ext cx="1226876" cy="332664"/>
      </dsp:txXfrm>
    </dsp:sp>
    <dsp:sp modelId="{C87D9C8B-E2E3-40F0-9D84-059644F35578}">
      <dsp:nvSpPr>
        <dsp:cNvPr id="0" name=""/>
        <dsp:cNvSpPr/>
      </dsp:nvSpPr>
      <dsp:spPr>
        <a:xfrm rot="5400000">
          <a:off x="698675" y="1952770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1966022"/>
        <a:ext cx="95408" cy="92758"/>
      </dsp:txXfrm>
    </dsp:sp>
    <dsp:sp modelId="{C01CC6BA-F778-4B09-AF26-19E4F0EF9DEA}">
      <dsp:nvSpPr>
        <dsp:cNvPr id="0" name=""/>
        <dsp:cNvSpPr/>
      </dsp:nvSpPr>
      <dsp:spPr>
        <a:xfrm>
          <a:off x="141142" y="2120618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DAGScheduler</a:t>
          </a:r>
          <a:endParaRPr lang="zh-CN" altLang="en-US" sz="1500" kern="1200"/>
        </a:p>
      </dsp:txBody>
      <dsp:txXfrm>
        <a:off x="151492" y="2130968"/>
        <a:ext cx="1226876" cy="332664"/>
      </dsp:txXfrm>
    </dsp:sp>
    <dsp:sp modelId="{2ACA4C0D-797B-47BF-B1AB-A1618694321C}">
      <dsp:nvSpPr>
        <dsp:cNvPr id="0" name=""/>
        <dsp:cNvSpPr/>
      </dsp:nvSpPr>
      <dsp:spPr>
        <a:xfrm rot="5400000">
          <a:off x="698675" y="2482817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2496069"/>
        <a:ext cx="95408" cy="92758"/>
      </dsp:txXfrm>
    </dsp:sp>
    <dsp:sp modelId="{CC6CC4E1-C2F2-4B17-9543-03D21FFBBBB2}">
      <dsp:nvSpPr>
        <dsp:cNvPr id="0" name=""/>
        <dsp:cNvSpPr/>
      </dsp:nvSpPr>
      <dsp:spPr>
        <a:xfrm>
          <a:off x="141142" y="2650665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TaskScheduler</a:t>
          </a:r>
          <a:endParaRPr lang="zh-CN" altLang="en-US" sz="1500" kern="1200"/>
        </a:p>
      </dsp:txBody>
      <dsp:txXfrm>
        <a:off x="151492" y="2661015"/>
        <a:ext cx="1226876" cy="332664"/>
      </dsp:txXfrm>
    </dsp:sp>
    <dsp:sp modelId="{F1A1EB85-CA05-4C76-B54F-1451B1B8B487}">
      <dsp:nvSpPr>
        <dsp:cNvPr id="0" name=""/>
        <dsp:cNvSpPr/>
      </dsp:nvSpPr>
      <dsp:spPr>
        <a:xfrm rot="5400000">
          <a:off x="698675" y="3012863"/>
          <a:ext cx="132511" cy="159014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zh-CN" altLang="en-US" sz="600" kern="1200"/>
        </a:p>
      </dsp:txBody>
      <dsp:txXfrm rot="-5400000">
        <a:off x="717227" y="3026115"/>
        <a:ext cx="95408" cy="92758"/>
      </dsp:txXfrm>
    </dsp:sp>
    <dsp:sp modelId="{7679A3ED-8459-4399-A28D-D28E442CDF9E}">
      <dsp:nvSpPr>
        <dsp:cNvPr id="0" name=""/>
        <dsp:cNvSpPr/>
      </dsp:nvSpPr>
      <dsp:spPr>
        <a:xfrm>
          <a:off x="141142" y="3180712"/>
          <a:ext cx="1247576" cy="353364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altLang="zh-CN" sz="1500" kern="1200"/>
            <a:t>Job</a:t>
          </a:r>
          <a:endParaRPr lang="zh-CN" altLang="en-US" sz="1500" kern="1200"/>
        </a:p>
      </dsp:txBody>
      <dsp:txXfrm>
        <a:off x="151492" y="3191062"/>
        <a:ext cx="1226876" cy="3326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2">
  <dgm:title val=""/>
  <dgm:desc val=""/>
  <dgm:catLst>
    <dgm:cat type="process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Flow">
    <dgm:varLst>
      <dgm:resizeHandles val="exact"/>
    </dgm:varLst>
    <dgm:alg type="lin">
      <dgm:param type="linDir" val="fromT"/>
    </dgm:alg>
    <dgm:shape xmlns:r="http://schemas.openxmlformats.org/officeDocument/2006/relationships" r:blip="">
      <dgm:adjLst/>
    </dgm:shape>
    <dgm:presOf/>
    <dgm:constrLst>
      <dgm:constr type="h" for="ch" ptType="node" refType="h"/>
      <dgm:constr type="h" for="ch" ptType="sibTrans" refType="h" refFor="ch" refPtType="node" fact="0.5"/>
      <dgm:constr type="w" for="ch" ptType="node" op="equ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choose name="Name0">
          <dgm:if name="Name1" axis="root des" ptType="all node" func="maxDepth" op="gt" val="1">
            <dgm:alg type="tx">
              <dgm:param type="parTxLTRAlign" val="l"/>
              <dgm:param type="parTxRTLAlign" val="r"/>
              <dgm:param type="txAnchorVertCh" val="mid"/>
            </dgm:alg>
          </dgm:if>
          <dgm:else name="Name2">
            <dgm:alg type="tx"/>
          </dgm:else>
        </dgm:choose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w" refType="h" fact="1.8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w" val="NaN" fact="4" max="NaN"/>
          <dgm:rule type="primFontSz" val="5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w" refType="h" fact="0.9"/>
            <dgm:constr type="connDist"/>
            <dgm:constr type="wArH" refType="w" fact="0.5"/>
            <dgm:constr type="hArH" refType="w"/>
            <dgm:constr type="stemThick" refType="w" fact="0.6"/>
            <dgm:constr type="begPad" refType="connDist" fact="0.125"/>
            <dgm:constr type="endPad" refType="connDist" fact="0.125"/>
          </dgm:constrLst>
          <dgm:ruleLst/>
          <dgm:layoutNode name="connectorText">
            <dgm:alg type="tx">
              <dgm:param type="autoTxRot" val="upr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0574C0-A663-44F8-AB4C-157CEE667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35729</TotalTime>
  <Pages>155</Pages>
  <Words>11659</Words>
  <Characters>66462</Characters>
  <Application>Microsoft Office Word</Application>
  <DocSecurity>0</DocSecurity>
  <Lines>553</Lines>
  <Paragraphs>155</Paragraphs>
  <ScaleCrop>false</ScaleCrop>
  <Company/>
  <LinksUpToDate>false</LinksUpToDate>
  <CharactersWithSpaces>77966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332</cp:revision>
  <dcterms:created xsi:type="dcterms:W3CDTF">2016-07-28T06:02:00Z</dcterms:created>
  <dcterms:modified xsi:type="dcterms:W3CDTF">2016-11-17T10:29:00Z</dcterms:modified>
</cp:coreProperties>
</file>