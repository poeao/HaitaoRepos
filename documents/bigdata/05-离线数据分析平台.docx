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D2778" w:rsidRDefault="001E5662" w:rsidP="001E5662">
      <w:pPr>
        <w:pStyle w:val="a4"/>
      </w:pPr>
      <w:r>
        <w:t>离线</w:t>
      </w:r>
      <w:proofErr w:type="gramStart"/>
      <w:r>
        <w:t>数据电</w:t>
      </w:r>
      <w:proofErr w:type="gramEnd"/>
      <w:r>
        <w:t>商分析平台</w:t>
      </w:r>
    </w:p>
    <w:p w:rsidR="001E5662" w:rsidRDefault="00A65C89" w:rsidP="001E5662">
      <w:r>
        <w:rPr>
          <w:rFonts w:hint="eastAsia"/>
        </w:rPr>
        <w:t>三层结构：日志分析层，数据分析层，结果展示层</w:t>
      </w:r>
    </w:p>
    <w:p w:rsidR="006F0139" w:rsidRDefault="006F0139" w:rsidP="006F0139">
      <w:pPr>
        <w:pStyle w:val="1"/>
      </w:pPr>
      <w:r>
        <w:t>环境搭建</w:t>
      </w:r>
    </w:p>
    <w:p w:rsidR="006F0139" w:rsidRDefault="006F0139" w:rsidP="006F0139">
      <w:r>
        <w:rPr>
          <w:rFonts w:hint="eastAsia"/>
        </w:rPr>
        <w:t>C</w:t>
      </w:r>
      <w:r>
        <w:t xml:space="preserve">entOS6.4 64big  </w:t>
      </w:r>
    </w:p>
    <w:p w:rsidR="00177F63" w:rsidRDefault="00177F63" w:rsidP="00177F63">
      <w:pPr>
        <w:pStyle w:val="2"/>
        <w:spacing w:before="156" w:after="156"/>
      </w:pPr>
      <w:r>
        <w:t xml:space="preserve">Hadoop </w:t>
      </w:r>
      <w:r>
        <w:rPr>
          <w:rFonts w:hint="eastAsia"/>
        </w:rPr>
        <w:t>伪分布式</w:t>
      </w:r>
      <w:r>
        <w:rPr>
          <w:rFonts w:hint="eastAsia"/>
        </w:rPr>
        <w:t xml:space="preserve"> </w:t>
      </w:r>
    </w:p>
    <w:p w:rsidR="00177F63" w:rsidRDefault="00CD345C" w:rsidP="004472DD">
      <w:pPr>
        <w:pStyle w:val="3"/>
        <w:spacing w:before="156" w:after="156"/>
      </w:pPr>
      <w:r>
        <w:t>建用户</w:t>
      </w:r>
    </w:p>
    <w:p w:rsidR="004472DD" w:rsidRPr="004472DD" w:rsidRDefault="004472DD" w:rsidP="004472DD">
      <w:r>
        <w:rPr>
          <w:noProof/>
        </w:rPr>
        <w:drawing>
          <wp:inline distT="0" distB="0" distL="0" distR="0" wp14:anchorId="778D3993" wp14:editId="166952CE">
            <wp:extent cx="5274310" cy="206883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45C" w:rsidRDefault="00CD345C" w:rsidP="00303E86">
      <w:pPr>
        <w:pStyle w:val="3"/>
        <w:spacing w:before="156" w:after="156"/>
      </w:pPr>
      <w:r>
        <w:rPr>
          <w:rFonts w:hint="eastAsia"/>
        </w:rPr>
        <w:t>修改主机名以及</w:t>
      </w:r>
      <w:r>
        <w:rPr>
          <w:rFonts w:hint="eastAsia"/>
        </w:rPr>
        <w:t>SSH</w:t>
      </w:r>
      <w:r>
        <w:rPr>
          <w:rFonts w:hint="eastAsia"/>
        </w:rPr>
        <w:t>免密码</w:t>
      </w:r>
    </w:p>
    <w:p w:rsidR="00C16025" w:rsidRPr="00C16025" w:rsidRDefault="00C16025" w:rsidP="00C16025">
      <w:r>
        <w:rPr>
          <w:noProof/>
        </w:rPr>
        <w:drawing>
          <wp:inline distT="0" distB="0" distL="0" distR="0" wp14:anchorId="3FB310E3" wp14:editId="582521B9">
            <wp:extent cx="5274310" cy="226441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45C" w:rsidRDefault="00CD345C" w:rsidP="00303E86">
      <w:pPr>
        <w:pStyle w:val="3"/>
        <w:spacing w:before="156" w:after="156"/>
      </w:pPr>
      <w:r>
        <w:rPr>
          <w:rFonts w:hint="eastAsia"/>
        </w:rPr>
        <w:lastRenderedPageBreak/>
        <w:t>JDK</w:t>
      </w:r>
      <w:r>
        <w:rPr>
          <w:rFonts w:hint="eastAsia"/>
        </w:rPr>
        <w:t>安装</w:t>
      </w:r>
    </w:p>
    <w:p w:rsidR="00B969FC" w:rsidRPr="00B969FC" w:rsidRDefault="00B969FC" w:rsidP="00B969FC">
      <w:r>
        <w:rPr>
          <w:noProof/>
        </w:rPr>
        <w:drawing>
          <wp:inline distT="0" distB="0" distL="0" distR="0" wp14:anchorId="5BF9A519" wp14:editId="0A24972F">
            <wp:extent cx="4953000" cy="20764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45C" w:rsidRDefault="00CD345C" w:rsidP="00303E86">
      <w:pPr>
        <w:pStyle w:val="3"/>
        <w:spacing w:before="156" w:after="156"/>
      </w:pPr>
      <w:r>
        <w:rPr>
          <w:rFonts w:hint="eastAsia"/>
        </w:rPr>
        <w:t>H</w:t>
      </w:r>
      <w:r>
        <w:t>adoop</w:t>
      </w:r>
      <w:r>
        <w:rPr>
          <w:rFonts w:hint="eastAsia"/>
        </w:rPr>
        <w:t>安装</w:t>
      </w:r>
    </w:p>
    <w:p w:rsidR="002F6D26" w:rsidRDefault="002F6D26" w:rsidP="002F6D26">
      <w:r>
        <w:rPr>
          <w:noProof/>
        </w:rPr>
        <w:drawing>
          <wp:inline distT="0" distB="0" distL="0" distR="0" wp14:anchorId="3FE30650" wp14:editId="173E43D5">
            <wp:extent cx="5200650" cy="265747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A2C">
        <w:rPr>
          <w:noProof/>
        </w:rPr>
        <w:drawing>
          <wp:inline distT="0" distB="0" distL="0" distR="0" wp14:anchorId="47E05332" wp14:editId="7A3F4778">
            <wp:extent cx="5057775" cy="152400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2F4" w:rsidRDefault="00D052F4" w:rsidP="00D052F4">
      <w:pPr>
        <w:pStyle w:val="3"/>
        <w:spacing w:before="156" w:after="156"/>
      </w:pPr>
      <w:r>
        <w:t>启动</w:t>
      </w:r>
    </w:p>
    <w:p w:rsidR="00D052F4" w:rsidRDefault="00D052F4" w:rsidP="00D052F4">
      <w:r>
        <w:rPr>
          <w:noProof/>
        </w:rPr>
        <w:drawing>
          <wp:inline distT="0" distB="0" distL="0" distR="0" wp14:anchorId="6E2351A1" wp14:editId="18AD5756">
            <wp:extent cx="5274310" cy="12649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750" w:rsidRDefault="00274861" w:rsidP="00D052F4">
      <w:r>
        <w:rPr>
          <w:noProof/>
        </w:rPr>
        <w:drawing>
          <wp:inline distT="0" distB="0" distL="0" distR="0" wp14:anchorId="3F57C5E8" wp14:editId="54C64D53">
            <wp:extent cx="5274310" cy="308229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7E70DE" wp14:editId="35435BC9">
            <wp:extent cx="5274310" cy="30314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750" w:rsidRDefault="003F1750" w:rsidP="00D052F4"/>
    <w:p w:rsidR="003F1750" w:rsidRDefault="003F1750" w:rsidP="00D052F4"/>
    <w:p w:rsidR="003F1750" w:rsidRDefault="003F1750" w:rsidP="003F1750"/>
    <w:p w:rsidR="003F1750" w:rsidRDefault="003F1750" w:rsidP="003F1750"/>
    <w:p w:rsidR="003F1750" w:rsidRDefault="003F1750" w:rsidP="003F1750">
      <w:pPr>
        <w:pStyle w:val="2"/>
        <w:spacing w:before="156" w:after="156"/>
      </w:pPr>
      <w:r>
        <w:rPr>
          <w:rFonts w:hint="eastAsia"/>
        </w:rPr>
        <w:t>HDFS</w:t>
      </w:r>
      <w:r>
        <w:rPr>
          <w:rFonts w:hint="eastAsia"/>
        </w:rPr>
        <w:t>相关命令</w:t>
      </w:r>
    </w:p>
    <w:p w:rsidR="00B2533F" w:rsidRDefault="00B2533F" w:rsidP="00B2533F">
      <w:r>
        <w:rPr>
          <w:noProof/>
        </w:rPr>
        <w:drawing>
          <wp:inline distT="0" distB="0" distL="0" distR="0" wp14:anchorId="313FB99B" wp14:editId="7809025F">
            <wp:extent cx="5274310" cy="154305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580" w:rsidRDefault="00F61580" w:rsidP="00B2533F">
      <w:r>
        <w:rPr>
          <w:noProof/>
        </w:rPr>
        <w:drawing>
          <wp:inline distT="0" distB="0" distL="0" distR="0" wp14:anchorId="426C7D49" wp14:editId="62ECD1ED">
            <wp:extent cx="5274310" cy="134747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580" w:rsidRDefault="00F61580" w:rsidP="00B2533F"/>
    <w:p w:rsidR="00EB6079" w:rsidRPr="00B2533F" w:rsidRDefault="00EB6079" w:rsidP="00E15B99">
      <w:pPr>
        <w:pStyle w:val="3"/>
        <w:spacing w:before="156" w:after="156"/>
      </w:pPr>
      <w:proofErr w:type="spellStart"/>
      <w:r>
        <w:rPr>
          <w:rFonts w:hint="eastAsia"/>
        </w:rPr>
        <w:t>hdfs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dfsadmin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report </w:t>
      </w:r>
      <w:r>
        <w:rPr>
          <w:rFonts w:hint="eastAsia"/>
        </w:rPr>
        <w:t>集群状态报告</w:t>
      </w:r>
      <w:r>
        <w:rPr>
          <w:rFonts w:hint="eastAsia"/>
        </w:rPr>
        <w:t xml:space="preserve"> </w:t>
      </w:r>
    </w:p>
    <w:p w:rsidR="003F1750" w:rsidRDefault="003F1750" w:rsidP="003F1750">
      <w:pPr>
        <w:pStyle w:val="3"/>
        <w:spacing w:before="156" w:after="156"/>
      </w:pPr>
      <w:r>
        <w:rPr>
          <w:rFonts w:hint="eastAsia"/>
        </w:rPr>
        <w:t>httpfs.sh</w:t>
      </w:r>
    </w:p>
    <w:p w:rsidR="008951C1" w:rsidRPr="008951C1" w:rsidRDefault="008951C1" w:rsidP="008951C1">
      <w:r w:rsidRPr="008951C1">
        <w:t>http://archive.cloudera.com/cdh5/cdh/5/hadoop-2.5.0-cdh5.3.6/hadoop-project-dist/hadoop-hdfs/WebHDFS.html</w:t>
      </w:r>
    </w:p>
    <w:p w:rsidR="003F1750" w:rsidRDefault="00AE6612" w:rsidP="003F1750">
      <w:r>
        <w:rPr>
          <w:noProof/>
        </w:rPr>
        <w:drawing>
          <wp:inline distT="0" distB="0" distL="0" distR="0" wp14:anchorId="00BB690F" wp14:editId="07E94815">
            <wp:extent cx="5274310" cy="299466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431B">
        <w:rPr>
          <w:noProof/>
        </w:rPr>
        <w:drawing>
          <wp:inline distT="0" distB="0" distL="0" distR="0" wp14:anchorId="70817E27" wp14:editId="210D37BF">
            <wp:extent cx="5274310" cy="20593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7A5" w:rsidRDefault="00E447A5" w:rsidP="003F1750">
      <w:r>
        <w:rPr>
          <w:noProof/>
        </w:rPr>
        <w:drawing>
          <wp:inline distT="0" distB="0" distL="0" distR="0" wp14:anchorId="75864CC3" wp14:editId="0A2E8D60">
            <wp:extent cx="5274310" cy="21996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7A5" w:rsidRDefault="0049446A" w:rsidP="003F1750">
      <w:r>
        <w:rPr>
          <w:noProof/>
        </w:rPr>
        <w:drawing>
          <wp:inline distT="0" distB="0" distL="0" distR="0" wp14:anchorId="0460E08B" wp14:editId="05C5EE0A">
            <wp:extent cx="3676650" cy="7239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46A" w:rsidRDefault="0049446A" w:rsidP="0049446A">
      <w:r>
        <w:t>[</w:t>
      </w:r>
      <w:proofErr w:type="spellStart"/>
      <w:r>
        <w:t>hadoop@hadoop</w:t>
      </w:r>
      <w:proofErr w:type="spellEnd"/>
      <w:r>
        <w:t xml:space="preserve"> hadoop-2.5.0-cdh5.3.6]$</w:t>
      </w:r>
    </w:p>
    <w:p w:rsidR="0049446A" w:rsidRDefault="0049446A" w:rsidP="0049446A">
      <w:r>
        <w:t xml:space="preserve"> </w:t>
      </w:r>
      <w:proofErr w:type="gramStart"/>
      <w:r>
        <w:t>curl</w:t>
      </w:r>
      <w:proofErr w:type="gramEnd"/>
      <w:r>
        <w:t xml:space="preserve"> -</w:t>
      </w:r>
      <w:proofErr w:type="spellStart"/>
      <w:r>
        <w:t>i</w:t>
      </w:r>
      <w:proofErr w:type="spellEnd"/>
      <w:r>
        <w:t xml:space="preserve"> "http://10.105.49.140:14000/webhdfs/v1?op=LISTSTATUS&amp;user.name=hadoop"</w:t>
      </w:r>
    </w:p>
    <w:p w:rsidR="0049446A" w:rsidRDefault="0049446A" w:rsidP="0049446A">
      <w:pPr>
        <w:pStyle w:val="a3"/>
      </w:pPr>
      <w:r>
        <w:t>HTTP/1.1 200 OK</w:t>
      </w:r>
    </w:p>
    <w:p w:rsidR="0049446A" w:rsidRDefault="0049446A" w:rsidP="0049446A">
      <w:pPr>
        <w:pStyle w:val="a3"/>
      </w:pPr>
      <w:r>
        <w:t>Server: Apache-Coyote/1.1</w:t>
      </w:r>
    </w:p>
    <w:p w:rsidR="0049446A" w:rsidRDefault="0049446A" w:rsidP="0049446A">
      <w:pPr>
        <w:pStyle w:val="a3"/>
      </w:pPr>
      <w:r>
        <w:t xml:space="preserve">Set-Cookie: hadoop.auth="u=hadoop&amp;p=hadoop&amp;t=simple-dt&amp;e=1469820758645&amp;s=0igF0rYTxHJ+5tTqYAP4Z5nEvI8="; Path=/; Expires=Fri, 29-Jul-2016 19:32:38 GMT; </w:t>
      </w:r>
      <w:proofErr w:type="spellStart"/>
      <w:r>
        <w:t>HttpOnly</w:t>
      </w:r>
      <w:proofErr w:type="spellEnd"/>
    </w:p>
    <w:p w:rsidR="0049446A" w:rsidRDefault="0049446A" w:rsidP="0049446A">
      <w:pPr>
        <w:pStyle w:val="a3"/>
      </w:pPr>
      <w:r>
        <w:t>Content-Type: application/</w:t>
      </w:r>
      <w:proofErr w:type="spellStart"/>
      <w:r>
        <w:t>json</w:t>
      </w:r>
      <w:proofErr w:type="spellEnd"/>
    </w:p>
    <w:p w:rsidR="0049446A" w:rsidRDefault="0049446A" w:rsidP="0049446A">
      <w:pPr>
        <w:pStyle w:val="a3"/>
      </w:pPr>
      <w:r>
        <w:t>Transfer-Encoding: chunked</w:t>
      </w:r>
    </w:p>
    <w:p w:rsidR="0049446A" w:rsidRDefault="0049446A" w:rsidP="0049446A">
      <w:pPr>
        <w:pStyle w:val="a3"/>
      </w:pPr>
      <w:r>
        <w:t>Date: Fri, 29 Jul 2016 09:32:40 GMT</w:t>
      </w:r>
    </w:p>
    <w:p w:rsidR="0049446A" w:rsidRDefault="0049446A" w:rsidP="0049446A">
      <w:pPr>
        <w:pStyle w:val="a3"/>
      </w:pPr>
    </w:p>
    <w:p w:rsidR="0049446A" w:rsidRDefault="0049446A" w:rsidP="0049446A">
      <w:pPr>
        <w:pStyle w:val="a3"/>
      </w:pPr>
      <w:r>
        <w:t>{"FileStatuses":{"FileStatus":[{"pathSuffix":"text.txt","type":"FILE","length":42,"owner":"hadoop","group":"supergroup","permission":"644","accessTime":1469781974965,"modificationTime":1469781976035,"blockSize":134217728,"replication":1},{"pathSuffix":"tmp","type":"DIRECTORY","length":0,"owner":"hadoop","group":"supergroup","permission":"700","accessTime":0,"modificationTime":1469782911917,"blockSize":0,"replication":0},{"pathSuffix":"user","type":"DIRECTORY","length":0,"owner":"hadoop","group":"supergroup","permission":"755","accessTime":0,"modificationTime":1469782193047,"blockSize":0,"replication":0}]}}</w:t>
      </w:r>
    </w:p>
    <w:p w:rsidR="00BB6889" w:rsidRDefault="00BB6889" w:rsidP="00BB6889">
      <w:r>
        <w:rPr>
          <w:noProof/>
        </w:rPr>
        <w:drawing>
          <wp:inline distT="0" distB="0" distL="0" distR="0" wp14:anchorId="7B194AE6" wp14:editId="04CBFCC6">
            <wp:extent cx="5274310" cy="21526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62B">
        <w:rPr>
          <w:noProof/>
        </w:rPr>
        <w:drawing>
          <wp:inline distT="0" distB="0" distL="0" distR="0" wp14:anchorId="7A85958C" wp14:editId="086FF484">
            <wp:extent cx="5274310" cy="30543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62B">
        <w:rPr>
          <w:noProof/>
        </w:rPr>
        <w:drawing>
          <wp:inline distT="0" distB="0" distL="0" distR="0" wp14:anchorId="768C465E" wp14:editId="2C7AF553">
            <wp:extent cx="5274310" cy="2730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889" w:rsidRPr="00BB6889" w:rsidRDefault="00BB6889" w:rsidP="00BB6889"/>
    <w:p w:rsidR="003F1750" w:rsidRDefault="003F1750" w:rsidP="003F1750">
      <w:pPr>
        <w:pStyle w:val="3"/>
        <w:spacing w:before="156" w:after="156"/>
      </w:pPr>
      <w:proofErr w:type="gramStart"/>
      <w:r>
        <w:rPr>
          <w:rFonts w:hint="eastAsia"/>
        </w:rPr>
        <w:t>distribute-exclude.sh</w:t>
      </w:r>
      <w:proofErr w:type="gramEnd"/>
    </w:p>
    <w:p w:rsidR="00274861" w:rsidRDefault="003F1750" w:rsidP="003F1750">
      <w:r>
        <w:rPr>
          <w:noProof/>
        </w:rPr>
        <w:drawing>
          <wp:inline distT="0" distB="0" distL="0" distR="0" wp14:anchorId="66F12AF9" wp14:editId="04EFF2BB">
            <wp:extent cx="5274310" cy="19824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B99" w:rsidRDefault="00E15B99" w:rsidP="00E15B99">
      <w:pPr>
        <w:pStyle w:val="3"/>
        <w:spacing w:before="156" w:after="156"/>
      </w:pPr>
      <w:proofErr w:type="spellStart"/>
      <w:proofErr w:type="gramStart"/>
      <w:r>
        <w:rPr>
          <w:rFonts w:hint="eastAsia"/>
        </w:rPr>
        <w:t>hdfs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namenode</w:t>
      </w:r>
      <w:proofErr w:type="spellEnd"/>
    </w:p>
    <w:p w:rsidR="00E15B99" w:rsidRDefault="00E15B99" w:rsidP="00E15B99">
      <w:r>
        <w:rPr>
          <w:noProof/>
        </w:rPr>
        <w:drawing>
          <wp:inline distT="0" distB="0" distL="0" distR="0" wp14:anchorId="68C05489" wp14:editId="76C77CEF">
            <wp:extent cx="5274310" cy="74168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1A1" w:rsidRDefault="00EE41A1" w:rsidP="00EE41A1">
      <w:pPr>
        <w:pStyle w:val="3"/>
        <w:spacing w:before="156" w:after="156"/>
      </w:pPr>
      <w:proofErr w:type="spellStart"/>
      <w:proofErr w:type="gramStart"/>
      <w:r>
        <w:rPr>
          <w:rFonts w:hint="eastAsia"/>
        </w:rPr>
        <w:t>hdfs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datanode</w:t>
      </w:r>
      <w:proofErr w:type="spellEnd"/>
    </w:p>
    <w:p w:rsidR="00EE41A1" w:rsidRDefault="00EE41A1" w:rsidP="00EE41A1">
      <w:r>
        <w:rPr>
          <w:noProof/>
        </w:rPr>
        <w:drawing>
          <wp:inline distT="0" distB="0" distL="0" distR="0" wp14:anchorId="4CFFBE29" wp14:editId="793E53A3">
            <wp:extent cx="5274310" cy="7696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CF9" w:rsidRDefault="004C5CF9" w:rsidP="00EE41A1"/>
    <w:p w:rsidR="004C5CF9" w:rsidRDefault="004C5CF9" w:rsidP="00EE41A1">
      <w:r>
        <w:rPr>
          <w:noProof/>
        </w:rPr>
        <w:drawing>
          <wp:inline distT="0" distB="0" distL="0" distR="0" wp14:anchorId="1C1CE930" wp14:editId="00084136">
            <wp:extent cx="5274310" cy="27178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E6A" w:rsidRPr="00EE41A1" w:rsidRDefault="00D16E6A" w:rsidP="00EE41A1">
      <w:r>
        <w:rPr>
          <w:noProof/>
        </w:rPr>
        <w:drawing>
          <wp:inline distT="0" distB="0" distL="0" distR="0" wp14:anchorId="20226735" wp14:editId="536436BC">
            <wp:extent cx="5274310" cy="1078865"/>
            <wp:effectExtent l="0" t="0" r="254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33F" w:rsidRDefault="00B2533F" w:rsidP="003F1750"/>
    <w:p w:rsidR="00B75F0B" w:rsidRDefault="00B75F0B" w:rsidP="00B75F0B">
      <w:pPr>
        <w:pStyle w:val="2"/>
        <w:spacing w:before="156" w:after="156"/>
      </w:pPr>
      <w:r>
        <w:t>集群相关命令</w:t>
      </w:r>
    </w:p>
    <w:p w:rsidR="009A6081" w:rsidRPr="009A6081" w:rsidRDefault="009A6081" w:rsidP="009A6081"/>
    <w:p w:rsidR="00B75F0B" w:rsidRDefault="00B75F0B" w:rsidP="00B75F0B">
      <w:pPr>
        <w:pStyle w:val="3"/>
        <w:spacing w:before="156" w:after="156"/>
      </w:pPr>
      <w:proofErr w:type="gramStart"/>
      <w:r>
        <w:rPr>
          <w:rFonts w:hint="eastAsia"/>
        </w:rPr>
        <w:t>h</w:t>
      </w:r>
      <w:r>
        <w:t>adoop-daemon.sh</w:t>
      </w:r>
      <w:proofErr w:type="gramEnd"/>
    </w:p>
    <w:p w:rsidR="009A6081" w:rsidRPr="009A6081" w:rsidRDefault="009A6081" w:rsidP="009A6081"/>
    <w:p w:rsidR="00B75F0B" w:rsidRDefault="00B75F0B" w:rsidP="00B75F0B">
      <w:r>
        <w:rPr>
          <w:noProof/>
        </w:rPr>
        <w:drawing>
          <wp:inline distT="0" distB="0" distL="0" distR="0" wp14:anchorId="786C3589" wp14:editId="06D2B293">
            <wp:extent cx="5274310" cy="246062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FC9" w:rsidRDefault="00D61FC9" w:rsidP="00D61FC9">
      <w:pPr>
        <w:pStyle w:val="3"/>
        <w:spacing w:before="156" w:after="156"/>
      </w:pPr>
      <w:proofErr w:type="gramStart"/>
      <w:r>
        <w:rPr>
          <w:rFonts w:hint="eastAsia"/>
        </w:rPr>
        <w:t>yarn-daemon.sh</w:t>
      </w:r>
      <w:proofErr w:type="gramEnd"/>
    </w:p>
    <w:p w:rsidR="00D61FC9" w:rsidRDefault="00D61FC9" w:rsidP="00D61FC9">
      <w:r>
        <w:rPr>
          <w:noProof/>
        </w:rPr>
        <w:drawing>
          <wp:inline distT="0" distB="0" distL="0" distR="0" wp14:anchorId="77B12C17" wp14:editId="6038E41A">
            <wp:extent cx="5274310" cy="162306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1EB" w:rsidRDefault="003B51EB" w:rsidP="003B51EB">
      <w:pPr>
        <w:pStyle w:val="3"/>
        <w:spacing w:before="156" w:after="156"/>
      </w:pPr>
      <w:proofErr w:type="gramStart"/>
      <w:r>
        <w:rPr>
          <w:rFonts w:hint="eastAsia"/>
        </w:rPr>
        <w:t>start-dfs.sh</w:t>
      </w:r>
      <w:proofErr w:type="gramEnd"/>
    </w:p>
    <w:p w:rsidR="003B51EB" w:rsidRDefault="003B51EB" w:rsidP="003B51EB">
      <w:r>
        <w:rPr>
          <w:noProof/>
        </w:rPr>
        <w:drawing>
          <wp:inline distT="0" distB="0" distL="0" distR="0" wp14:anchorId="0723FCD9" wp14:editId="1F5A71A0">
            <wp:extent cx="5274310" cy="1518285"/>
            <wp:effectExtent l="0" t="0" r="254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AB2" w:rsidRDefault="00584AB2" w:rsidP="00584AB2">
      <w:pPr>
        <w:pStyle w:val="3"/>
        <w:spacing w:before="156" w:after="156"/>
      </w:pPr>
      <w:proofErr w:type="gramStart"/>
      <w:r>
        <w:rPr>
          <w:rFonts w:hint="eastAsia"/>
        </w:rPr>
        <w:t>start-yarn.sh</w:t>
      </w:r>
      <w:proofErr w:type="gramEnd"/>
    </w:p>
    <w:p w:rsidR="00584AB2" w:rsidRPr="00584AB2" w:rsidRDefault="00584AB2" w:rsidP="00584AB2">
      <w:r>
        <w:rPr>
          <w:noProof/>
        </w:rPr>
        <w:drawing>
          <wp:inline distT="0" distB="0" distL="0" distR="0" wp14:anchorId="765BCCC7" wp14:editId="71F25A22">
            <wp:extent cx="5274310" cy="150495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F0B" w:rsidRPr="00B75F0B" w:rsidRDefault="00B75F0B" w:rsidP="00B75F0B"/>
    <w:p w:rsidR="004472DD" w:rsidRDefault="00560B1E" w:rsidP="00560B1E">
      <w:pPr>
        <w:pStyle w:val="3"/>
        <w:spacing w:before="156" w:after="156"/>
      </w:pPr>
      <w:proofErr w:type="gramStart"/>
      <w:r>
        <w:rPr>
          <w:rFonts w:hint="eastAsia"/>
        </w:rPr>
        <w:t>mr-jobhistory-daemon.sh</w:t>
      </w:r>
      <w:proofErr w:type="gramEnd"/>
    </w:p>
    <w:p w:rsidR="00560B1E" w:rsidRDefault="00560B1E" w:rsidP="00560B1E">
      <w:r>
        <w:rPr>
          <w:noProof/>
        </w:rPr>
        <w:drawing>
          <wp:inline distT="0" distB="0" distL="0" distR="0" wp14:anchorId="1E0DE13D" wp14:editId="3A26D422">
            <wp:extent cx="5274310" cy="1210945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97E" w:rsidRDefault="00F9197E" w:rsidP="00F9197E">
      <w:pPr>
        <w:pStyle w:val="3"/>
        <w:spacing w:before="156" w:after="156"/>
      </w:pPr>
      <w:r>
        <w:rPr>
          <w:rFonts w:hint="eastAsia"/>
        </w:rPr>
        <w:t>其它命令</w:t>
      </w:r>
    </w:p>
    <w:p w:rsidR="00F9197E" w:rsidRDefault="00F9197E" w:rsidP="00F9197E">
      <w:r>
        <w:rPr>
          <w:noProof/>
        </w:rPr>
        <w:drawing>
          <wp:inline distT="0" distB="0" distL="0" distR="0" wp14:anchorId="5BD32E16" wp14:editId="1A3D8244">
            <wp:extent cx="5274310" cy="177673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236" w:rsidRDefault="00750236" w:rsidP="00F9197E"/>
    <w:p w:rsidR="00750236" w:rsidRDefault="00FC4C5A" w:rsidP="00F9197E">
      <w:hyperlink r:id="rId35" w:history="1">
        <w:r w:rsidR="00750236" w:rsidRPr="00ED34D5">
          <w:rPr>
            <w:rStyle w:val="a6"/>
          </w:rPr>
          <w:t>http://archive.cloudera.com/cdh5/cdh/5/hadoop-2.5.0-cdh5.3.6/hadoop-project-dist/hadoop-common/FileSystemShell.html</w:t>
        </w:r>
      </w:hyperlink>
    </w:p>
    <w:p w:rsidR="00750236" w:rsidRDefault="00C56165" w:rsidP="00C56165">
      <w:pPr>
        <w:pStyle w:val="2"/>
        <w:spacing w:before="156" w:after="156"/>
      </w:pPr>
      <w:r>
        <w:rPr>
          <w:rFonts w:hint="eastAsia"/>
        </w:rPr>
        <w:t>HDFS</w:t>
      </w:r>
      <w:r>
        <w:rPr>
          <w:rFonts w:hint="eastAsia"/>
        </w:rPr>
        <w:t>结构</w:t>
      </w:r>
    </w:p>
    <w:p w:rsidR="00C56165" w:rsidRDefault="00C56165" w:rsidP="00C56165">
      <w:r>
        <w:rPr>
          <w:noProof/>
        </w:rPr>
        <w:drawing>
          <wp:inline distT="0" distB="0" distL="0" distR="0" wp14:anchorId="070DBDE1" wp14:editId="50AEDE50">
            <wp:extent cx="5274310" cy="32956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B55" w:rsidRDefault="00331B55" w:rsidP="00331B55">
      <w:pPr>
        <w:pStyle w:val="1"/>
      </w:pPr>
      <w:r>
        <w:rPr>
          <w:rFonts w:hint="eastAsia"/>
        </w:rPr>
        <w:t>M</w:t>
      </w:r>
      <w:r>
        <w:t>apReduce</w:t>
      </w:r>
    </w:p>
    <w:p w:rsidR="00331B55" w:rsidRDefault="00331B55" w:rsidP="00331B55">
      <w:pPr>
        <w:pStyle w:val="2"/>
        <w:spacing w:before="156" w:after="156"/>
      </w:pPr>
      <w:proofErr w:type="spellStart"/>
      <w:r>
        <w:rPr>
          <w:rFonts w:hint="eastAsia"/>
        </w:rPr>
        <w:t>InputFormat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O</w:t>
      </w:r>
      <w:r>
        <w:t>utputFormat</w:t>
      </w:r>
      <w:proofErr w:type="spellEnd"/>
      <w:r>
        <w:t xml:space="preserve"> </w:t>
      </w:r>
      <w:r>
        <w:t>介绍</w:t>
      </w:r>
    </w:p>
    <w:p w:rsidR="00331B55" w:rsidRDefault="009930A0" w:rsidP="009930A0">
      <w:pPr>
        <w:pStyle w:val="3"/>
        <w:spacing w:before="156" w:after="156"/>
      </w:pPr>
      <w:r>
        <w:t>用户自定义类型</w:t>
      </w:r>
    </w:p>
    <w:p w:rsidR="009930A0" w:rsidRDefault="009930A0" w:rsidP="009930A0">
      <w:r>
        <w:rPr>
          <w:noProof/>
        </w:rPr>
        <w:drawing>
          <wp:inline distT="0" distB="0" distL="0" distR="0" wp14:anchorId="082750E4" wp14:editId="1D399F4B">
            <wp:extent cx="5274310" cy="182372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0A0" w:rsidRDefault="009930A0" w:rsidP="009930A0">
      <w:pPr>
        <w:pStyle w:val="3"/>
        <w:spacing w:before="156" w:after="156"/>
      </w:pPr>
      <w:r>
        <w:t>用户定制数据输入格式化器</w:t>
      </w:r>
    </w:p>
    <w:p w:rsidR="009930A0" w:rsidRPr="009930A0" w:rsidRDefault="009930A0" w:rsidP="009930A0"/>
    <w:p w:rsidR="009930A0" w:rsidRDefault="009930A0" w:rsidP="009930A0">
      <w:r>
        <w:rPr>
          <w:noProof/>
        </w:rPr>
        <w:drawing>
          <wp:inline distT="0" distB="0" distL="0" distR="0" wp14:anchorId="64485330" wp14:editId="7E003DBB">
            <wp:extent cx="5274310" cy="30480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0177">
        <w:rPr>
          <w:noProof/>
        </w:rPr>
        <w:drawing>
          <wp:inline distT="0" distB="0" distL="0" distR="0" wp14:anchorId="2F37DDCD" wp14:editId="6BAF3581">
            <wp:extent cx="5274310" cy="2752725"/>
            <wp:effectExtent l="0" t="0" r="254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0177">
        <w:rPr>
          <w:noProof/>
        </w:rPr>
        <w:drawing>
          <wp:inline distT="0" distB="0" distL="0" distR="0" wp14:anchorId="6AE4F582" wp14:editId="755C6F0E">
            <wp:extent cx="5273847" cy="2919047"/>
            <wp:effectExtent l="0" t="0" r="317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80656" cy="292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210">
        <w:rPr>
          <w:noProof/>
        </w:rPr>
        <w:drawing>
          <wp:inline distT="0" distB="0" distL="0" distR="0" wp14:anchorId="712A9A9B" wp14:editId="745ADF4A">
            <wp:extent cx="5274310" cy="2227580"/>
            <wp:effectExtent l="0" t="0" r="254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3D4" w:rsidRDefault="00F543D4" w:rsidP="00F543D4">
      <w:pPr>
        <w:pStyle w:val="3"/>
        <w:spacing w:before="156" w:after="156"/>
      </w:pPr>
      <w:r>
        <w:t>用户定制数据输出格式化器</w:t>
      </w:r>
    </w:p>
    <w:p w:rsidR="00F543D4" w:rsidRDefault="00F543D4" w:rsidP="00F543D4">
      <w:r>
        <w:rPr>
          <w:noProof/>
        </w:rPr>
        <w:drawing>
          <wp:inline distT="0" distB="0" distL="0" distR="0" wp14:anchorId="51EFA672" wp14:editId="4BDD29F6">
            <wp:extent cx="5274310" cy="3121025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EF06FD" wp14:editId="65288E57">
            <wp:extent cx="5274310" cy="276479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68722B" wp14:editId="21725CEB">
            <wp:extent cx="5274310" cy="156337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FBE" w:rsidRDefault="00D95FBE" w:rsidP="00D95FBE">
      <w:pPr>
        <w:pStyle w:val="2"/>
        <w:spacing w:before="156" w:after="156"/>
      </w:pPr>
      <w:r>
        <w:t>示例</w:t>
      </w:r>
      <w:proofErr w:type="spellStart"/>
      <w:r>
        <w:rPr>
          <w:rFonts w:hint="eastAsia"/>
        </w:rPr>
        <w:t>M</w:t>
      </w:r>
      <w:r>
        <w:t>ongooDB</w:t>
      </w:r>
      <w:proofErr w:type="spellEnd"/>
      <w:r>
        <w:t>-HADOOP</w:t>
      </w:r>
    </w:p>
    <w:p w:rsidR="00D95FBE" w:rsidRDefault="00D95FBE" w:rsidP="00D95FBE">
      <w:r>
        <w:rPr>
          <w:noProof/>
        </w:rPr>
        <w:drawing>
          <wp:inline distT="0" distB="0" distL="0" distR="0" wp14:anchorId="4F772080" wp14:editId="0D05E3E7">
            <wp:extent cx="4848225" cy="243840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41D" w:rsidRDefault="0098741D" w:rsidP="0098741D">
      <w:pPr>
        <w:pStyle w:val="2"/>
        <w:spacing w:before="156" w:after="156"/>
      </w:pPr>
      <w:proofErr w:type="gramStart"/>
      <w:r>
        <w:rPr>
          <w:rFonts w:hint="eastAsia"/>
        </w:rPr>
        <w:t>shuffle</w:t>
      </w:r>
      <w:proofErr w:type="gramEnd"/>
    </w:p>
    <w:p w:rsidR="0098741D" w:rsidRDefault="0098741D" w:rsidP="0098741D">
      <w:r>
        <w:rPr>
          <w:noProof/>
        </w:rPr>
        <w:drawing>
          <wp:inline distT="0" distB="0" distL="0" distR="0" wp14:anchorId="47CF9D9A" wp14:editId="3BD2AD65">
            <wp:extent cx="5274310" cy="179895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41D" w:rsidRDefault="0098741D" w:rsidP="0098741D">
      <w:pPr>
        <w:pStyle w:val="3"/>
        <w:spacing w:before="156" w:after="156"/>
      </w:pPr>
      <w:proofErr w:type="gramStart"/>
      <w:r>
        <w:rPr>
          <w:rFonts w:hint="eastAsia"/>
        </w:rPr>
        <w:t>combine</w:t>
      </w:r>
      <w:r>
        <w:t>r</w:t>
      </w:r>
      <w:proofErr w:type="gramEnd"/>
    </w:p>
    <w:p w:rsidR="0098741D" w:rsidRPr="0098741D" w:rsidRDefault="0098741D" w:rsidP="0098741D"/>
    <w:p w:rsidR="0098741D" w:rsidRDefault="0098741D" w:rsidP="0098741D">
      <w:r>
        <w:rPr>
          <w:noProof/>
        </w:rPr>
        <w:drawing>
          <wp:inline distT="0" distB="0" distL="0" distR="0" wp14:anchorId="477183A5" wp14:editId="3D488412">
            <wp:extent cx="5274310" cy="219583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41D" w:rsidRDefault="0098741D" w:rsidP="0098741D">
      <w:pPr>
        <w:pStyle w:val="3"/>
        <w:spacing w:before="156" w:after="156"/>
      </w:pPr>
      <w:proofErr w:type="spellStart"/>
      <w:proofErr w:type="gramStart"/>
      <w:r>
        <w:rPr>
          <w:rFonts w:hint="eastAsia"/>
        </w:rPr>
        <w:t>partitioner</w:t>
      </w:r>
      <w:proofErr w:type="spellEnd"/>
      <w:proofErr w:type="gramEnd"/>
    </w:p>
    <w:p w:rsidR="0098741D" w:rsidRDefault="0098741D" w:rsidP="0098741D">
      <w:r>
        <w:rPr>
          <w:noProof/>
        </w:rPr>
        <w:drawing>
          <wp:inline distT="0" distB="0" distL="0" distR="0" wp14:anchorId="1116980F" wp14:editId="5E75F8A9">
            <wp:extent cx="5274310" cy="2659380"/>
            <wp:effectExtent l="0" t="0" r="254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41D" w:rsidRDefault="0098741D" w:rsidP="0098741D">
      <w:pPr>
        <w:pStyle w:val="3"/>
        <w:spacing w:before="156" w:after="156"/>
      </w:pPr>
      <w:r>
        <w:rPr>
          <w:rFonts w:hint="eastAsia"/>
        </w:rPr>
        <w:t>Group</w:t>
      </w:r>
    </w:p>
    <w:p w:rsidR="0098741D" w:rsidRDefault="0098741D" w:rsidP="0098741D">
      <w:r>
        <w:rPr>
          <w:noProof/>
        </w:rPr>
        <w:drawing>
          <wp:inline distT="0" distB="0" distL="0" distR="0" wp14:anchorId="671F652E" wp14:editId="0979518C">
            <wp:extent cx="5274310" cy="249682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9F0" w:rsidRDefault="00B719F0" w:rsidP="00B719F0">
      <w:pPr>
        <w:pStyle w:val="3"/>
        <w:spacing w:before="156" w:after="156"/>
      </w:pPr>
      <w:r>
        <w:rPr>
          <w:rFonts w:hint="eastAsia"/>
        </w:rPr>
        <w:t>Sort</w:t>
      </w:r>
    </w:p>
    <w:p w:rsidR="00B719F0" w:rsidRDefault="00B719F0" w:rsidP="00B719F0">
      <w:r>
        <w:rPr>
          <w:noProof/>
        </w:rPr>
        <w:drawing>
          <wp:inline distT="0" distB="0" distL="0" distR="0" wp14:anchorId="07C59C3B" wp14:editId="04DF3F72">
            <wp:extent cx="5274310" cy="2164715"/>
            <wp:effectExtent l="0" t="0" r="254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21D" w:rsidRDefault="001C021D" w:rsidP="001C021D">
      <w:pPr>
        <w:pStyle w:val="3"/>
        <w:spacing w:before="156" w:after="156"/>
      </w:pPr>
      <w:r>
        <w:rPr>
          <w:rFonts w:hint="eastAsia"/>
        </w:rPr>
        <w:t>Reduce Shuffle</w:t>
      </w:r>
    </w:p>
    <w:p w:rsidR="001C021D" w:rsidRDefault="001C021D" w:rsidP="00B719F0">
      <w:r>
        <w:rPr>
          <w:noProof/>
        </w:rPr>
        <w:drawing>
          <wp:inline distT="0" distB="0" distL="0" distR="0" wp14:anchorId="2BAF62CA" wp14:editId="71A1B09F">
            <wp:extent cx="5274310" cy="250380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7724">
        <w:rPr>
          <w:noProof/>
        </w:rPr>
        <w:drawing>
          <wp:inline distT="0" distB="0" distL="0" distR="0" wp14:anchorId="56EE8ED5" wp14:editId="62FDAB06">
            <wp:extent cx="4800600" cy="3279531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02234" cy="328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D50" w:rsidRDefault="00375D50" w:rsidP="00375D50">
      <w:pPr>
        <w:pStyle w:val="2"/>
        <w:spacing w:before="156" w:after="156"/>
      </w:pPr>
      <w:r>
        <w:t>服务器</w:t>
      </w:r>
      <w:r>
        <w:rPr>
          <w:rFonts w:hint="eastAsia"/>
        </w:rPr>
        <w:t>HDFS</w:t>
      </w:r>
      <w:r>
        <w:t xml:space="preserve"> </w:t>
      </w:r>
      <w:r>
        <w:rPr>
          <w:rFonts w:hint="eastAsia"/>
        </w:rPr>
        <w:t>参数调优</w:t>
      </w:r>
    </w:p>
    <w:p w:rsidR="00375D50" w:rsidRDefault="00124710" w:rsidP="00124710">
      <w:pPr>
        <w:ind w:firstLine="420"/>
      </w:pPr>
      <w:r w:rsidRPr="00124710">
        <w:rPr>
          <w:rFonts w:hint="eastAsia"/>
        </w:rPr>
        <w:t>从</w:t>
      </w:r>
      <w:proofErr w:type="spellStart"/>
      <w:r w:rsidRPr="00124710">
        <w:rPr>
          <w:rFonts w:hint="eastAsia"/>
        </w:rPr>
        <w:t>mr</w:t>
      </w:r>
      <w:proofErr w:type="spellEnd"/>
      <w:r w:rsidRPr="00124710">
        <w:rPr>
          <w:rFonts w:hint="eastAsia"/>
        </w:rPr>
        <w:t>程序的内部运行机制，我们可以了解到一个</w:t>
      </w:r>
      <w:proofErr w:type="spellStart"/>
      <w:r w:rsidRPr="00124710">
        <w:rPr>
          <w:rFonts w:hint="eastAsia"/>
        </w:rPr>
        <w:t>mr</w:t>
      </w:r>
      <w:proofErr w:type="spellEnd"/>
      <w:r w:rsidRPr="00124710">
        <w:rPr>
          <w:rFonts w:hint="eastAsia"/>
        </w:rPr>
        <w:t>程序由</w:t>
      </w:r>
      <w:r w:rsidRPr="00124710">
        <w:rPr>
          <w:rFonts w:hint="eastAsia"/>
        </w:rPr>
        <w:t>mapper</w:t>
      </w:r>
      <w:r w:rsidRPr="00124710">
        <w:rPr>
          <w:rFonts w:hint="eastAsia"/>
        </w:rPr>
        <w:t>和</w:t>
      </w:r>
      <w:r w:rsidRPr="00124710">
        <w:rPr>
          <w:rFonts w:hint="eastAsia"/>
        </w:rPr>
        <w:t>reducer</w:t>
      </w:r>
      <w:r w:rsidRPr="00124710">
        <w:rPr>
          <w:rFonts w:hint="eastAsia"/>
        </w:rPr>
        <w:t>两个阶段组成，其中</w:t>
      </w:r>
      <w:r w:rsidRPr="00124710">
        <w:rPr>
          <w:rFonts w:hint="eastAsia"/>
        </w:rPr>
        <w:t>mapper</w:t>
      </w:r>
      <w:r w:rsidRPr="00124710">
        <w:rPr>
          <w:rFonts w:hint="eastAsia"/>
        </w:rPr>
        <w:t>阶段包括数据的读取、</w:t>
      </w:r>
      <w:r w:rsidRPr="00124710">
        <w:rPr>
          <w:rFonts w:hint="eastAsia"/>
        </w:rPr>
        <w:t>map</w:t>
      </w:r>
      <w:r w:rsidRPr="00124710">
        <w:rPr>
          <w:rFonts w:hint="eastAsia"/>
        </w:rPr>
        <w:t>处理以及写出操作</w:t>
      </w:r>
      <w:r w:rsidRPr="00124710">
        <w:rPr>
          <w:rFonts w:hint="eastAsia"/>
        </w:rPr>
        <w:t>(</w:t>
      </w:r>
      <w:r w:rsidRPr="00124710">
        <w:rPr>
          <w:rFonts w:hint="eastAsia"/>
        </w:rPr>
        <w:t>排序和合并</w:t>
      </w:r>
      <w:r w:rsidRPr="00124710">
        <w:rPr>
          <w:rFonts w:hint="eastAsia"/>
        </w:rPr>
        <w:t>/</w:t>
      </w:r>
      <w:proofErr w:type="spellStart"/>
      <w:r w:rsidRPr="00124710">
        <w:rPr>
          <w:rFonts w:hint="eastAsia"/>
        </w:rPr>
        <w:t>sort&amp;merge</w:t>
      </w:r>
      <w:proofErr w:type="spellEnd"/>
      <w:r w:rsidRPr="00124710">
        <w:rPr>
          <w:rFonts w:hint="eastAsia"/>
        </w:rPr>
        <w:t>)</w:t>
      </w:r>
      <w:r w:rsidRPr="00124710">
        <w:rPr>
          <w:rFonts w:hint="eastAsia"/>
        </w:rPr>
        <w:t>，而</w:t>
      </w:r>
      <w:r w:rsidRPr="00124710">
        <w:rPr>
          <w:rFonts w:hint="eastAsia"/>
        </w:rPr>
        <w:t>reducer</w:t>
      </w:r>
      <w:r w:rsidRPr="00124710">
        <w:rPr>
          <w:rFonts w:hint="eastAsia"/>
        </w:rPr>
        <w:t>阶段包含</w:t>
      </w:r>
      <w:r w:rsidRPr="00124710">
        <w:rPr>
          <w:rFonts w:hint="eastAsia"/>
        </w:rPr>
        <w:t>mapper</w:t>
      </w:r>
      <w:r w:rsidRPr="00124710">
        <w:rPr>
          <w:rFonts w:hint="eastAsia"/>
        </w:rPr>
        <w:t>数据的获取、数据合并</w:t>
      </w:r>
      <w:r w:rsidRPr="00124710">
        <w:rPr>
          <w:rFonts w:hint="eastAsia"/>
        </w:rPr>
        <w:t>(</w:t>
      </w:r>
      <w:proofErr w:type="spellStart"/>
      <w:r w:rsidRPr="00124710">
        <w:rPr>
          <w:rFonts w:hint="eastAsia"/>
        </w:rPr>
        <w:t>sort&amp;merge</w:t>
      </w:r>
      <w:proofErr w:type="spellEnd"/>
      <w:r w:rsidRPr="00124710">
        <w:rPr>
          <w:rFonts w:hint="eastAsia"/>
        </w:rPr>
        <w:t>)</w:t>
      </w:r>
      <w:r w:rsidRPr="00124710">
        <w:rPr>
          <w:rFonts w:hint="eastAsia"/>
        </w:rPr>
        <w:t>、</w:t>
      </w:r>
      <w:r w:rsidRPr="00124710">
        <w:rPr>
          <w:rFonts w:hint="eastAsia"/>
        </w:rPr>
        <w:t>reduce</w:t>
      </w:r>
      <w:r w:rsidRPr="00124710">
        <w:rPr>
          <w:rFonts w:hint="eastAsia"/>
        </w:rPr>
        <w:t>处理以及写出操作。那么在这七个子阶段中，能够进行较大力度的进行调优的就是</w:t>
      </w:r>
      <w:r w:rsidRPr="00124710">
        <w:rPr>
          <w:rFonts w:hint="eastAsia"/>
        </w:rPr>
        <w:t>map</w:t>
      </w:r>
      <w:r w:rsidRPr="00124710">
        <w:rPr>
          <w:rFonts w:hint="eastAsia"/>
        </w:rPr>
        <w:t>输出、</w:t>
      </w:r>
      <w:r w:rsidRPr="00124710">
        <w:rPr>
          <w:rFonts w:hint="eastAsia"/>
        </w:rPr>
        <w:t>reducer</w:t>
      </w:r>
      <w:r w:rsidRPr="00124710">
        <w:rPr>
          <w:rFonts w:hint="eastAsia"/>
        </w:rPr>
        <w:t>数据合并以及</w:t>
      </w:r>
      <w:r w:rsidRPr="00124710">
        <w:rPr>
          <w:rFonts w:hint="eastAsia"/>
        </w:rPr>
        <w:t>reducer</w:t>
      </w:r>
      <w:r w:rsidRPr="00124710">
        <w:rPr>
          <w:rFonts w:hint="eastAsia"/>
        </w:rPr>
        <w:t>个数这三个方面的调优操作。也就是说虽然性能调</w:t>
      </w:r>
      <w:proofErr w:type="gramStart"/>
      <w:r w:rsidRPr="00124710">
        <w:rPr>
          <w:rFonts w:hint="eastAsia"/>
        </w:rPr>
        <w:t>优包括</w:t>
      </w:r>
      <w:proofErr w:type="spellStart"/>
      <w:proofErr w:type="gramEnd"/>
      <w:r w:rsidRPr="00124710">
        <w:rPr>
          <w:rFonts w:hint="eastAsia"/>
        </w:rPr>
        <w:t>cpu</w:t>
      </w:r>
      <w:proofErr w:type="spellEnd"/>
      <w:r w:rsidRPr="00124710">
        <w:rPr>
          <w:rFonts w:hint="eastAsia"/>
        </w:rPr>
        <w:t>、内存、磁盘</w:t>
      </w:r>
      <w:proofErr w:type="spellStart"/>
      <w:r w:rsidRPr="00124710">
        <w:rPr>
          <w:rFonts w:hint="eastAsia"/>
        </w:rPr>
        <w:t>io</w:t>
      </w:r>
      <w:proofErr w:type="spellEnd"/>
      <w:r w:rsidRPr="00124710">
        <w:rPr>
          <w:rFonts w:hint="eastAsia"/>
        </w:rPr>
        <w:t>以及网络这四个大方面，但是从</w:t>
      </w:r>
      <w:proofErr w:type="spellStart"/>
      <w:r w:rsidRPr="00124710">
        <w:rPr>
          <w:rFonts w:hint="eastAsia"/>
        </w:rPr>
        <w:t>mr</w:t>
      </w:r>
      <w:proofErr w:type="spellEnd"/>
      <w:r w:rsidRPr="00124710">
        <w:rPr>
          <w:rFonts w:hint="eastAsia"/>
        </w:rPr>
        <w:t>程序的执行流程中，我们可以知道主要有调优的是内存、磁盘</w:t>
      </w:r>
      <w:proofErr w:type="spellStart"/>
      <w:r w:rsidRPr="00124710">
        <w:rPr>
          <w:rFonts w:hint="eastAsia"/>
        </w:rPr>
        <w:t>io</w:t>
      </w:r>
      <w:proofErr w:type="spellEnd"/>
      <w:r w:rsidRPr="00124710">
        <w:rPr>
          <w:rFonts w:hint="eastAsia"/>
        </w:rPr>
        <w:t>以及网络。在</w:t>
      </w:r>
      <w:proofErr w:type="spellStart"/>
      <w:r w:rsidRPr="00124710">
        <w:rPr>
          <w:rFonts w:hint="eastAsia"/>
        </w:rPr>
        <w:t>mr</w:t>
      </w:r>
      <w:proofErr w:type="spellEnd"/>
      <w:r w:rsidRPr="00124710">
        <w:rPr>
          <w:rFonts w:hint="eastAsia"/>
        </w:rPr>
        <w:t>程序中调优，主要考虑的就是减少网络传输和减少磁盘</w:t>
      </w:r>
      <w:r w:rsidRPr="00124710">
        <w:rPr>
          <w:rFonts w:hint="eastAsia"/>
        </w:rPr>
        <w:t>IO</w:t>
      </w:r>
      <w:r w:rsidRPr="00124710">
        <w:rPr>
          <w:rFonts w:hint="eastAsia"/>
        </w:rPr>
        <w:t>操作，故本次课程的</w:t>
      </w:r>
      <w:proofErr w:type="spellStart"/>
      <w:r w:rsidRPr="00124710">
        <w:rPr>
          <w:rFonts w:hint="eastAsia"/>
        </w:rPr>
        <w:t>mr</w:t>
      </w:r>
      <w:proofErr w:type="spellEnd"/>
      <w:r w:rsidRPr="00124710">
        <w:rPr>
          <w:rFonts w:hint="eastAsia"/>
        </w:rPr>
        <w:t>调</w:t>
      </w:r>
      <w:proofErr w:type="gramStart"/>
      <w:r w:rsidRPr="00124710">
        <w:rPr>
          <w:rFonts w:hint="eastAsia"/>
        </w:rPr>
        <w:t>优主要</w:t>
      </w:r>
      <w:proofErr w:type="gramEnd"/>
      <w:r w:rsidRPr="00124710">
        <w:rPr>
          <w:rFonts w:hint="eastAsia"/>
        </w:rPr>
        <w:t>包括服务器调优、代码调优、</w:t>
      </w:r>
      <w:r w:rsidRPr="00124710">
        <w:rPr>
          <w:rFonts w:hint="eastAsia"/>
        </w:rPr>
        <w:t>mapper</w:t>
      </w:r>
      <w:r w:rsidRPr="00124710">
        <w:rPr>
          <w:rFonts w:hint="eastAsia"/>
        </w:rPr>
        <w:t>调优、</w:t>
      </w:r>
      <w:r w:rsidRPr="00124710">
        <w:rPr>
          <w:rFonts w:hint="eastAsia"/>
        </w:rPr>
        <w:t>reducer</w:t>
      </w:r>
      <w:r w:rsidRPr="00124710">
        <w:rPr>
          <w:rFonts w:hint="eastAsia"/>
        </w:rPr>
        <w:t>调优以及</w:t>
      </w:r>
      <w:r w:rsidRPr="00124710">
        <w:rPr>
          <w:rFonts w:hint="eastAsia"/>
        </w:rPr>
        <w:t>runner</w:t>
      </w:r>
      <w:proofErr w:type="gramStart"/>
      <w:r w:rsidRPr="00124710">
        <w:rPr>
          <w:rFonts w:hint="eastAsia"/>
        </w:rPr>
        <w:t>调优这五个</w:t>
      </w:r>
      <w:proofErr w:type="gramEnd"/>
      <w:r w:rsidRPr="00124710">
        <w:rPr>
          <w:rFonts w:hint="eastAsia"/>
        </w:rPr>
        <w:t>方面。</w:t>
      </w:r>
    </w:p>
    <w:p w:rsidR="00124710" w:rsidRDefault="00124710" w:rsidP="00124710">
      <w:pPr>
        <w:pStyle w:val="3"/>
        <w:spacing w:before="156" w:after="156"/>
      </w:pPr>
      <w:proofErr w:type="spellStart"/>
      <w:r>
        <w:rPr>
          <w:rFonts w:hint="eastAsia"/>
        </w:rPr>
        <w:t>hdfs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调优</w:t>
      </w:r>
    </w:p>
    <w:p w:rsidR="00124710" w:rsidRDefault="00124710" w:rsidP="00C13DAD">
      <w:pPr>
        <w:pStyle w:val="a3"/>
        <w:rPr>
          <w:rFonts w:hint="eastAsia"/>
        </w:rPr>
      </w:pPr>
      <w:r>
        <w:rPr>
          <w:rFonts w:hint="eastAsia"/>
        </w:rPr>
        <w:t xml:space="preserve">1. </w:t>
      </w:r>
      <w:proofErr w:type="spellStart"/>
      <w:r>
        <w:rPr>
          <w:rFonts w:hint="eastAsia"/>
        </w:rPr>
        <w:t>dfs.datanode.failed.volumes.tolerated</w:t>
      </w:r>
      <w:proofErr w:type="spellEnd"/>
      <w:r>
        <w:rPr>
          <w:rFonts w:hint="eastAsia"/>
        </w:rPr>
        <w:t xml:space="preserve">: </w:t>
      </w:r>
      <w:r>
        <w:rPr>
          <w:rFonts w:hint="eastAsia"/>
        </w:rPr>
        <w:t>允许发生磁盘错误的磁盘数量，默认为</w:t>
      </w:r>
      <w:r>
        <w:rPr>
          <w:rFonts w:hint="eastAsia"/>
        </w:rPr>
        <w:t>0</w:t>
      </w:r>
      <w:r>
        <w:rPr>
          <w:rFonts w:hint="eastAsia"/>
        </w:rPr>
        <w:t>，表示不允许</w:t>
      </w:r>
      <w:proofErr w:type="spellStart"/>
      <w:r>
        <w:rPr>
          <w:rFonts w:hint="eastAsia"/>
        </w:rPr>
        <w:t>datanode</w:t>
      </w:r>
      <w:proofErr w:type="spellEnd"/>
      <w:r>
        <w:rPr>
          <w:rFonts w:hint="eastAsia"/>
        </w:rPr>
        <w:t>发生磁盘异常。</w:t>
      </w:r>
      <w:r w:rsidRPr="00124710">
        <w:rPr>
          <w:rFonts w:hint="eastAsia"/>
          <w:highlight w:val="yellow"/>
        </w:rPr>
        <w:t>当挂载多个磁盘的时候，可以修改该值</w:t>
      </w:r>
      <w:r>
        <w:rPr>
          <w:rFonts w:hint="eastAsia"/>
        </w:rPr>
        <w:t>。</w:t>
      </w:r>
    </w:p>
    <w:p w:rsidR="00124710" w:rsidRDefault="00124710" w:rsidP="00C13DAD">
      <w:pPr>
        <w:pStyle w:val="a3"/>
        <w:rPr>
          <w:rFonts w:hint="eastAsia"/>
        </w:rPr>
      </w:pPr>
      <w:r>
        <w:rPr>
          <w:rFonts w:hint="eastAsia"/>
        </w:rPr>
        <w:t xml:space="preserve">2. </w:t>
      </w:r>
      <w:proofErr w:type="spellStart"/>
      <w:r>
        <w:rPr>
          <w:rFonts w:hint="eastAsia"/>
        </w:rPr>
        <w:t>dfs.replication</w:t>
      </w:r>
      <w:proofErr w:type="spellEnd"/>
      <w:r>
        <w:rPr>
          <w:rFonts w:hint="eastAsia"/>
        </w:rPr>
        <w:t xml:space="preserve">: </w:t>
      </w:r>
      <w:r>
        <w:rPr>
          <w:rFonts w:hint="eastAsia"/>
        </w:rPr>
        <w:t>复制因子，默认</w:t>
      </w:r>
      <w:r>
        <w:rPr>
          <w:rFonts w:hint="eastAsia"/>
        </w:rPr>
        <w:t>3</w:t>
      </w:r>
    </w:p>
    <w:p w:rsidR="00124710" w:rsidRDefault="00124710" w:rsidP="00C13DAD">
      <w:pPr>
        <w:pStyle w:val="a3"/>
        <w:rPr>
          <w:rFonts w:hint="eastAsia"/>
        </w:rPr>
      </w:pPr>
      <w:r>
        <w:rPr>
          <w:rFonts w:hint="eastAsia"/>
        </w:rPr>
        <w:t xml:space="preserve">3. </w:t>
      </w:r>
      <w:proofErr w:type="spellStart"/>
      <w:r>
        <w:rPr>
          <w:rFonts w:hint="eastAsia"/>
        </w:rPr>
        <w:t>dfs.namenode.handler.count</w:t>
      </w:r>
      <w:proofErr w:type="spellEnd"/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>节点并发线程量，默认</w:t>
      </w:r>
      <w:r>
        <w:rPr>
          <w:rFonts w:hint="eastAsia"/>
        </w:rPr>
        <w:t>10</w:t>
      </w:r>
      <w:r w:rsidR="00127FEE">
        <w:t xml:space="preserve"> </w:t>
      </w:r>
    </w:p>
    <w:p w:rsidR="00124710" w:rsidRDefault="00124710" w:rsidP="00C13DAD">
      <w:pPr>
        <w:pStyle w:val="a3"/>
        <w:rPr>
          <w:rFonts w:hint="eastAsia"/>
        </w:rPr>
      </w:pPr>
      <w:r>
        <w:rPr>
          <w:rFonts w:hint="eastAsia"/>
        </w:rPr>
        <w:t xml:space="preserve">4. </w:t>
      </w:r>
      <w:proofErr w:type="spellStart"/>
      <w:r>
        <w:rPr>
          <w:rFonts w:hint="eastAsia"/>
        </w:rPr>
        <w:t>dfs.datanode.handler.count</w:t>
      </w:r>
      <w:proofErr w:type="spellEnd"/>
      <w:r>
        <w:rPr>
          <w:rFonts w:hint="eastAsia"/>
        </w:rPr>
        <w:t>：</w:t>
      </w:r>
      <w:proofErr w:type="spellStart"/>
      <w:r>
        <w:rPr>
          <w:rFonts w:hint="eastAsia"/>
        </w:rPr>
        <w:t>datanode</w:t>
      </w:r>
      <w:proofErr w:type="spellEnd"/>
      <w:r>
        <w:rPr>
          <w:rFonts w:hint="eastAsia"/>
        </w:rPr>
        <w:t>之间的并发线程量，默认</w:t>
      </w:r>
      <w:r>
        <w:rPr>
          <w:rFonts w:hint="eastAsia"/>
        </w:rPr>
        <w:t>10</w:t>
      </w:r>
      <w:r>
        <w:rPr>
          <w:rFonts w:hint="eastAsia"/>
        </w:rPr>
        <w:t>。</w:t>
      </w:r>
    </w:p>
    <w:p w:rsidR="00124710" w:rsidRDefault="00124710" w:rsidP="00C13DAD">
      <w:pPr>
        <w:pStyle w:val="a3"/>
        <w:rPr>
          <w:rFonts w:hint="eastAsia"/>
        </w:rPr>
      </w:pPr>
      <w:r>
        <w:rPr>
          <w:rFonts w:hint="eastAsia"/>
        </w:rPr>
        <w:t xml:space="preserve">5. </w:t>
      </w:r>
      <w:proofErr w:type="spellStart"/>
      <w:r>
        <w:rPr>
          <w:rFonts w:hint="eastAsia"/>
        </w:rPr>
        <w:t>dfs.datanode.max.transfer.threads</w:t>
      </w:r>
      <w:proofErr w:type="spellEnd"/>
      <w:r>
        <w:rPr>
          <w:rFonts w:hint="eastAsia"/>
        </w:rPr>
        <w:t>：</w:t>
      </w:r>
      <w:proofErr w:type="spellStart"/>
      <w:r>
        <w:rPr>
          <w:rFonts w:hint="eastAsia"/>
        </w:rPr>
        <w:t>datanode</w:t>
      </w:r>
      <w:proofErr w:type="spellEnd"/>
      <w:r>
        <w:rPr>
          <w:rFonts w:hint="eastAsia"/>
        </w:rPr>
        <w:t>提供的数据流操作的并发线程量，默认</w:t>
      </w:r>
      <w:r>
        <w:rPr>
          <w:rFonts w:hint="eastAsia"/>
        </w:rPr>
        <w:t>4096</w:t>
      </w:r>
      <w:r>
        <w:rPr>
          <w:rFonts w:hint="eastAsia"/>
        </w:rPr>
        <w:t>。</w:t>
      </w:r>
    </w:p>
    <w:p w:rsidR="00124710" w:rsidRDefault="00124710" w:rsidP="00C13DAD">
      <w:pPr>
        <w:pStyle w:val="a3"/>
      </w:pPr>
      <w:r>
        <w:rPr>
          <w:rFonts w:hint="eastAsia"/>
        </w:rPr>
        <w:tab/>
      </w:r>
      <w:r>
        <w:rPr>
          <w:rFonts w:hint="eastAsia"/>
        </w:rPr>
        <w:t>一般将其设置为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系统的文件句柄数的</w:t>
      </w:r>
      <w:r>
        <w:rPr>
          <w:rFonts w:hint="eastAsia"/>
        </w:rPr>
        <w:t>85%~90%</w:t>
      </w:r>
      <w:r>
        <w:rPr>
          <w:rFonts w:hint="eastAsia"/>
        </w:rPr>
        <w:t>之间，查看文件句柄数语句</w:t>
      </w:r>
      <w:proofErr w:type="spellStart"/>
      <w:r>
        <w:rPr>
          <w:rFonts w:hint="eastAsia"/>
        </w:rPr>
        <w:t>ulimit</w:t>
      </w:r>
      <w:proofErr w:type="spellEnd"/>
      <w:r>
        <w:rPr>
          <w:rFonts w:hint="eastAsia"/>
        </w:rPr>
        <w:t xml:space="preserve"> -a</w:t>
      </w:r>
      <w:r>
        <w:rPr>
          <w:rFonts w:hint="eastAsia"/>
        </w:rPr>
        <w:t>，修改</w:t>
      </w:r>
      <w:r>
        <w:rPr>
          <w:rFonts w:hint="eastAsia"/>
        </w:rPr>
        <w:t>vim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/security/</w:t>
      </w:r>
      <w:proofErr w:type="spellStart"/>
      <w:r>
        <w:rPr>
          <w:rFonts w:hint="eastAsia"/>
        </w:rPr>
        <w:t>limits.conf</w:t>
      </w:r>
      <w:proofErr w:type="spellEnd"/>
      <w:r>
        <w:rPr>
          <w:rFonts w:hint="eastAsia"/>
        </w:rPr>
        <w:t xml:space="preserve">, </w:t>
      </w:r>
      <w:r>
        <w:rPr>
          <w:rFonts w:hint="eastAsia"/>
        </w:rPr>
        <w:t>添加</w:t>
      </w:r>
    </w:p>
    <w:p w:rsidR="00124710" w:rsidRDefault="00124710" w:rsidP="00C13DAD">
      <w:pPr>
        <w:pStyle w:val="a3"/>
      </w:pPr>
      <w:r>
        <w:rPr>
          <w:rFonts w:hint="eastAsia"/>
        </w:rPr>
        <w:t xml:space="preserve">* </w:t>
      </w:r>
      <w:proofErr w:type="gramStart"/>
      <w:r>
        <w:rPr>
          <w:rFonts w:hint="eastAsia"/>
        </w:rPr>
        <w:t>soft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nofile</w:t>
      </w:r>
      <w:proofErr w:type="spellEnd"/>
      <w:r>
        <w:rPr>
          <w:rFonts w:hint="eastAsia"/>
        </w:rPr>
        <w:t xml:space="preserve"> 262144 </w:t>
      </w:r>
    </w:p>
    <w:p w:rsidR="00124710" w:rsidRDefault="00124710" w:rsidP="00C13DAD">
      <w:pPr>
        <w:pStyle w:val="a3"/>
        <w:rPr>
          <w:rFonts w:hint="eastAsia"/>
        </w:rPr>
      </w:pPr>
      <w:r>
        <w:rPr>
          <w:rFonts w:hint="eastAsia"/>
        </w:rPr>
        <w:t xml:space="preserve">* </w:t>
      </w:r>
      <w:proofErr w:type="gramStart"/>
      <w:r>
        <w:rPr>
          <w:rFonts w:hint="eastAsia"/>
        </w:rPr>
        <w:t>hard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nofile</w:t>
      </w:r>
      <w:proofErr w:type="spellEnd"/>
      <w:r>
        <w:rPr>
          <w:rFonts w:hint="eastAsia"/>
        </w:rPr>
        <w:t xml:space="preserve"> 262144</w:t>
      </w:r>
    </w:p>
    <w:p w:rsidR="00124710" w:rsidRDefault="00124710" w:rsidP="00C13DAD">
      <w:pPr>
        <w:pStyle w:val="a3"/>
        <w:rPr>
          <w:rFonts w:hint="eastAsia"/>
        </w:rPr>
      </w:pPr>
      <w:r>
        <w:rPr>
          <w:rFonts w:hint="eastAsia"/>
        </w:rPr>
        <w:tab/>
      </w:r>
      <w:r w:rsidRPr="00124710">
        <w:rPr>
          <w:rFonts w:hint="eastAsia"/>
          <w:highlight w:val="yellow"/>
        </w:rPr>
        <w:t>注意：句柄数不能够太大，可以设置为</w:t>
      </w:r>
      <w:r w:rsidRPr="00124710">
        <w:rPr>
          <w:rFonts w:hint="eastAsia"/>
          <w:highlight w:val="yellow"/>
        </w:rPr>
        <w:t>1000000</w:t>
      </w:r>
      <w:r w:rsidRPr="00124710">
        <w:rPr>
          <w:rFonts w:hint="eastAsia"/>
          <w:highlight w:val="yellow"/>
        </w:rPr>
        <w:t>以下的所有数值，一般不设置为</w:t>
      </w:r>
      <w:r w:rsidRPr="00124710">
        <w:rPr>
          <w:rFonts w:hint="eastAsia"/>
          <w:highlight w:val="yellow"/>
        </w:rPr>
        <w:t>-1</w:t>
      </w:r>
      <w:r>
        <w:rPr>
          <w:rFonts w:hint="eastAsia"/>
        </w:rPr>
        <w:t>。</w:t>
      </w:r>
    </w:p>
    <w:p w:rsidR="00124710" w:rsidRDefault="00124710" w:rsidP="00C13DAD">
      <w:pPr>
        <w:pStyle w:val="a3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异常处理：当设置句柄数较大的时候，重新登录可能出现</w:t>
      </w:r>
      <w:r>
        <w:rPr>
          <w:rFonts w:hint="eastAsia"/>
        </w:rPr>
        <w:t>unable load session</w:t>
      </w:r>
      <w:r>
        <w:rPr>
          <w:rFonts w:hint="eastAsia"/>
        </w:rPr>
        <w:t>的提示信息，这个时候采用单用户模式进行修改操作即可。</w:t>
      </w:r>
    </w:p>
    <w:p w:rsidR="00124710" w:rsidRDefault="00124710" w:rsidP="00C13DAD">
      <w:pPr>
        <w:pStyle w:val="a3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单用户模式：</w:t>
      </w:r>
    </w:p>
    <w:p w:rsidR="00124710" w:rsidRDefault="00124710" w:rsidP="00C13DAD">
      <w:pPr>
        <w:pStyle w:val="a3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启动的时候按</w:t>
      </w:r>
      <w:r>
        <w:rPr>
          <w:rFonts w:hint="eastAsia"/>
        </w:rPr>
        <w:t>'a'</w:t>
      </w:r>
      <w:r>
        <w:rPr>
          <w:rFonts w:hint="eastAsia"/>
        </w:rPr>
        <w:t>键，进入选择界面，然后按</w:t>
      </w:r>
      <w:r>
        <w:rPr>
          <w:rFonts w:hint="eastAsia"/>
        </w:rPr>
        <w:t>'e'</w:t>
      </w:r>
      <w:r>
        <w:rPr>
          <w:rFonts w:hint="eastAsia"/>
        </w:rPr>
        <w:t>键进入</w:t>
      </w:r>
      <w:r>
        <w:rPr>
          <w:rFonts w:hint="eastAsia"/>
        </w:rPr>
        <w:t>kernel</w:t>
      </w:r>
      <w:r>
        <w:rPr>
          <w:rFonts w:hint="eastAsia"/>
        </w:rPr>
        <w:t>修改界面，然后选择第二行</w:t>
      </w:r>
      <w:r>
        <w:rPr>
          <w:rFonts w:hint="eastAsia"/>
        </w:rPr>
        <w:t>'kernel...'</w:t>
      </w:r>
      <w:r>
        <w:rPr>
          <w:rFonts w:hint="eastAsia"/>
        </w:rPr>
        <w:t>，按</w:t>
      </w:r>
      <w:r>
        <w:rPr>
          <w:rFonts w:hint="eastAsia"/>
        </w:rPr>
        <w:t>'e'</w:t>
      </w:r>
      <w:r>
        <w:rPr>
          <w:rFonts w:hint="eastAsia"/>
        </w:rPr>
        <w:t>键进行修改，在最后添加空格</w:t>
      </w:r>
      <w:r>
        <w:rPr>
          <w:rFonts w:hint="eastAsia"/>
        </w:rPr>
        <w:t>+single</w:t>
      </w:r>
      <w:r>
        <w:rPr>
          <w:rFonts w:hint="eastAsia"/>
        </w:rPr>
        <w:t>即可，按回车键回到修改界面，最后按</w:t>
      </w:r>
      <w:r>
        <w:rPr>
          <w:rFonts w:hint="eastAsia"/>
        </w:rPr>
        <w:t>'b'</w:t>
      </w:r>
      <w:r>
        <w:rPr>
          <w:rFonts w:hint="eastAsia"/>
        </w:rPr>
        <w:t>键进行单用户模式启动，当启动成功后，还原文件后保存，最后退出</w:t>
      </w:r>
      <w:r>
        <w:rPr>
          <w:rFonts w:hint="eastAsia"/>
        </w:rPr>
        <w:t>(exit)</w:t>
      </w:r>
      <w:r>
        <w:rPr>
          <w:rFonts w:hint="eastAsia"/>
        </w:rPr>
        <w:t>重启系统即可。</w:t>
      </w:r>
    </w:p>
    <w:p w:rsidR="00124710" w:rsidRDefault="00124710" w:rsidP="00C13DAD">
      <w:pPr>
        <w:pStyle w:val="a3"/>
      </w:pPr>
      <w:r>
        <w:rPr>
          <w:rFonts w:hint="eastAsia"/>
        </w:rPr>
        <w:tab/>
        <w:t xml:space="preserve">6. </w:t>
      </w:r>
      <w:proofErr w:type="spellStart"/>
      <w:r>
        <w:rPr>
          <w:rFonts w:hint="eastAsia"/>
        </w:rPr>
        <w:t>io.file.buffer.size</w:t>
      </w:r>
      <w:proofErr w:type="spellEnd"/>
      <w:r>
        <w:rPr>
          <w:rFonts w:hint="eastAsia"/>
        </w:rPr>
        <w:t xml:space="preserve">: </w:t>
      </w:r>
      <w:r>
        <w:rPr>
          <w:rFonts w:hint="eastAsia"/>
        </w:rPr>
        <w:t>读取</w:t>
      </w:r>
      <w:r>
        <w:rPr>
          <w:rFonts w:hint="eastAsia"/>
        </w:rPr>
        <w:t>/</w:t>
      </w:r>
      <w:r>
        <w:rPr>
          <w:rFonts w:hint="eastAsia"/>
        </w:rPr>
        <w:t>写出数据的</w:t>
      </w:r>
      <w:r>
        <w:rPr>
          <w:rFonts w:hint="eastAsia"/>
        </w:rPr>
        <w:t>buffer</w:t>
      </w:r>
      <w:r>
        <w:rPr>
          <w:rFonts w:hint="eastAsia"/>
        </w:rPr>
        <w:t>大小，默认</w:t>
      </w:r>
      <w:r>
        <w:rPr>
          <w:rFonts w:hint="eastAsia"/>
        </w:rPr>
        <w:t>4096</w:t>
      </w:r>
      <w:r>
        <w:rPr>
          <w:rFonts w:hint="eastAsia"/>
        </w:rPr>
        <w:t>，一般不用设置，推荐设置为</w:t>
      </w:r>
      <w:r>
        <w:rPr>
          <w:rFonts w:hint="eastAsia"/>
        </w:rPr>
        <w:t>4096</w:t>
      </w:r>
      <w:r>
        <w:rPr>
          <w:rFonts w:hint="eastAsia"/>
        </w:rPr>
        <w:t>的整数</w:t>
      </w:r>
      <w:proofErr w:type="gramStart"/>
      <w:r>
        <w:rPr>
          <w:rFonts w:hint="eastAsia"/>
        </w:rPr>
        <w:t>倍</w:t>
      </w:r>
      <w:proofErr w:type="gramEnd"/>
      <w:r>
        <w:rPr>
          <w:rFonts w:hint="eastAsia"/>
        </w:rPr>
        <w:t>(</w:t>
      </w:r>
      <w:r>
        <w:rPr>
          <w:rFonts w:hint="eastAsia"/>
        </w:rPr>
        <w:t>物理页面的整数</w:t>
      </w:r>
      <w:proofErr w:type="gramStart"/>
      <w:r>
        <w:rPr>
          <w:rFonts w:hint="eastAsia"/>
        </w:rPr>
        <w:t>倍</w:t>
      </w:r>
      <w:proofErr w:type="gramEnd"/>
      <w:r>
        <w:rPr>
          <w:rFonts w:hint="eastAsia"/>
        </w:rPr>
        <w:t>大小</w:t>
      </w:r>
      <w:r>
        <w:rPr>
          <w:rFonts w:hint="eastAsia"/>
        </w:rPr>
        <w:t>)</w:t>
      </w:r>
      <w:r>
        <w:rPr>
          <w:rFonts w:hint="eastAsia"/>
        </w:rPr>
        <w:t>。</w:t>
      </w:r>
      <w:r w:rsidR="00127FEE">
        <w:rPr>
          <w:rFonts w:hint="eastAsia"/>
        </w:rPr>
        <w:t>例如：</w:t>
      </w:r>
      <w:r w:rsidR="00127FEE">
        <w:rPr>
          <w:rFonts w:hint="eastAsia"/>
        </w:rPr>
        <w:t xml:space="preserve">8192 </w:t>
      </w:r>
    </w:p>
    <w:p w:rsidR="00127FEE" w:rsidRDefault="00127FEE" w:rsidP="00C13DAD">
      <w:pPr>
        <w:pStyle w:val="3"/>
        <w:spacing w:before="156" w:after="156"/>
      </w:pPr>
      <w:proofErr w:type="spellStart"/>
      <w:r>
        <w:rPr>
          <w:rFonts w:hint="eastAsia"/>
        </w:rPr>
        <w:t>hbase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调优</w:t>
      </w:r>
    </w:p>
    <w:p w:rsidR="00C13DAD" w:rsidRDefault="00C13DAD" w:rsidP="00C13DAD">
      <w:pPr>
        <w:pStyle w:val="a3"/>
        <w:rPr>
          <w:rFonts w:hint="eastAsia"/>
        </w:rPr>
      </w:pPr>
      <w:r>
        <w:rPr>
          <w:rFonts w:hint="eastAsia"/>
        </w:rPr>
        <w:t xml:space="preserve">1. </w:t>
      </w:r>
      <w:r>
        <w:rPr>
          <w:rFonts w:hint="eastAsia"/>
        </w:rPr>
        <w:t>设置</w:t>
      </w:r>
      <w:proofErr w:type="spellStart"/>
      <w:r>
        <w:rPr>
          <w:rFonts w:hint="eastAsia"/>
        </w:rPr>
        <w:t>regionserver</w:t>
      </w:r>
      <w:proofErr w:type="spellEnd"/>
      <w:r>
        <w:rPr>
          <w:rFonts w:hint="eastAsia"/>
        </w:rPr>
        <w:t>的内存大小，默认为</w:t>
      </w:r>
      <w:r>
        <w:rPr>
          <w:rFonts w:hint="eastAsia"/>
        </w:rPr>
        <w:t>1g</w:t>
      </w:r>
      <w:r>
        <w:rPr>
          <w:rFonts w:hint="eastAsia"/>
        </w:rPr>
        <w:t>，推荐设置为</w:t>
      </w:r>
      <w:r>
        <w:rPr>
          <w:rFonts w:hint="eastAsia"/>
        </w:rPr>
        <w:t>4g</w:t>
      </w:r>
      <w:r>
        <w:rPr>
          <w:rFonts w:hint="eastAsia"/>
        </w:rPr>
        <w:t>。</w:t>
      </w:r>
    </w:p>
    <w:p w:rsidR="00C13DAD" w:rsidRDefault="00C13DAD" w:rsidP="00C13DAD">
      <w:pPr>
        <w:pStyle w:val="a3"/>
        <w:ind w:firstLineChars="200" w:firstLine="420"/>
        <w:rPr>
          <w:rFonts w:hint="eastAsia"/>
        </w:rPr>
      </w:pPr>
      <w:r>
        <w:rPr>
          <w:rFonts w:hint="eastAsia"/>
        </w:rPr>
        <w:t>修改</w:t>
      </w:r>
      <w:r>
        <w:rPr>
          <w:rFonts w:hint="eastAsia"/>
        </w:rPr>
        <w:t>conf/hbase-env.sh</w:t>
      </w:r>
      <w:r>
        <w:rPr>
          <w:rFonts w:hint="eastAsia"/>
        </w:rPr>
        <w:t>中的</w:t>
      </w:r>
      <w:r>
        <w:rPr>
          <w:rFonts w:hint="eastAsia"/>
        </w:rPr>
        <w:t>HBASE_HEAPSIZE=4g</w:t>
      </w:r>
    </w:p>
    <w:p w:rsidR="00C13DAD" w:rsidRDefault="00C13DAD" w:rsidP="00C13DAD">
      <w:pPr>
        <w:pStyle w:val="a3"/>
        <w:rPr>
          <w:rFonts w:hint="eastAsia"/>
        </w:rPr>
      </w:pPr>
      <w:r>
        <w:rPr>
          <w:rFonts w:hint="eastAsia"/>
        </w:rPr>
        <w:t xml:space="preserve">2. </w:t>
      </w:r>
      <w:proofErr w:type="spellStart"/>
      <w:r>
        <w:rPr>
          <w:rFonts w:hint="eastAsia"/>
        </w:rPr>
        <w:t>hbase.regionserver.handler.count</w:t>
      </w:r>
      <w:proofErr w:type="spellEnd"/>
      <w:r>
        <w:rPr>
          <w:rFonts w:hint="eastAsia"/>
        </w:rPr>
        <w:t xml:space="preserve">: </w:t>
      </w:r>
      <w:r>
        <w:rPr>
          <w:rFonts w:hint="eastAsia"/>
        </w:rPr>
        <w:t>修改客户端并发线程数，默认为</w:t>
      </w:r>
      <w:r>
        <w:rPr>
          <w:rFonts w:hint="eastAsia"/>
        </w:rPr>
        <w:t>10</w:t>
      </w:r>
      <w:r>
        <w:rPr>
          <w:rFonts w:hint="eastAsia"/>
        </w:rPr>
        <w:t>。设置规则为，当</w:t>
      </w:r>
      <w:r>
        <w:rPr>
          <w:rFonts w:hint="eastAsia"/>
        </w:rPr>
        <w:t>put</w:t>
      </w:r>
      <w:r>
        <w:rPr>
          <w:rFonts w:hint="eastAsia"/>
        </w:rPr>
        <w:t>和</w:t>
      </w:r>
      <w:r>
        <w:rPr>
          <w:rFonts w:hint="eastAsia"/>
        </w:rPr>
        <w:t>scans</w:t>
      </w:r>
      <w:r>
        <w:rPr>
          <w:rFonts w:hint="eastAsia"/>
        </w:rPr>
        <w:t>操作比较的多的时候，将其设置为比较小的值；当</w:t>
      </w:r>
      <w:r>
        <w:rPr>
          <w:rFonts w:hint="eastAsia"/>
        </w:rPr>
        <w:t>get</w:t>
      </w:r>
      <w:r>
        <w:rPr>
          <w:rFonts w:hint="eastAsia"/>
        </w:rPr>
        <w:t>和</w:t>
      </w:r>
      <w:r>
        <w:rPr>
          <w:rFonts w:hint="eastAsia"/>
        </w:rPr>
        <w:t>delete</w:t>
      </w:r>
      <w:r>
        <w:rPr>
          <w:rFonts w:hint="eastAsia"/>
        </w:rPr>
        <w:t>操作比较多的时候，将其设置为比较大的值。原因是防止频繁</w:t>
      </w:r>
      <w:r>
        <w:rPr>
          <w:rFonts w:hint="eastAsia"/>
        </w:rPr>
        <w:t>GC</w:t>
      </w:r>
      <w:r>
        <w:rPr>
          <w:rFonts w:hint="eastAsia"/>
        </w:rPr>
        <w:t>操作导致内存异常。</w:t>
      </w:r>
    </w:p>
    <w:p w:rsidR="00C13DAD" w:rsidRDefault="00C13DAD" w:rsidP="00C13DAD">
      <w:pPr>
        <w:pStyle w:val="a3"/>
        <w:rPr>
          <w:rFonts w:hint="eastAsia"/>
        </w:rPr>
      </w:pPr>
      <w:r>
        <w:rPr>
          <w:rFonts w:hint="eastAsia"/>
        </w:rPr>
        <w:t xml:space="preserve">3. </w:t>
      </w:r>
      <w:r>
        <w:rPr>
          <w:rFonts w:hint="eastAsia"/>
        </w:rPr>
        <w:t>自定义</w:t>
      </w:r>
      <w:proofErr w:type="spellStart"/>
      <w:r>
        <w:rPr>
          <w:rFonts w:hint="eastAsia"/>
        </w:rPr>
        <w:t>hbase</w:t>
      </w:r>
      <w:proofErr w:type="spellEnd"/>
      <w:r>
        <w:rPr>
          <w:rFonts w:hint="eastAsia"/>
        </w:rPr>
        <w:t>的分割和紧缩操作，默认情况下</w:t>
      </w:r>
      <w:proofErr w:type="spellStart"/>
      <w:r>
        <w:rPr>
          <w:rFonts w:hint="eastAsia"/>
        </w:rPr>
        <w:t>hbase</w:t>
      </w:r>
      <w:proofErr w:type="spellEnd"/>
      <w:r>
        <w:rPr>
          <w:rFonts w:hint="eastAsia"/>
        </w:rPr>
        <w:t>的分割机制是当</w:t>
      </w:r>
      <w:r>
        <w:rPr>
          <w:rFonts w:hint="eastAsia"/>
        </w:rPr>
        <w:t>region</w:t>
      </w:r>
      <w:r>
        <w:rPr>
          <w:rFonts w:hint="eastAsia"/>
        </w:rPr>
        <w:t>大小达到</w:t>
      </w:r>
      <w:proofErr w:type="spellStart"/>
      <w:r>
        <w:rPr>
          <w:rFonts w:hint="eastAsia"/>
        </w:rPr>
        <w:t>hbase.hregion.max.filesize</w:t>
      </w:r>
      <w:proofErr w:type="spellEnd"/>
      <w:r>
        <w:rPr>
          <w:rFonts w:hint="eastAsia"/>
        </w:rPr>
        <w:t>(10g)</w:t>
      </w:r>
      <w:r>
        <w:rPr>
          <w:rFonts w:hint="eastAsia"/>
        </w:rPr>
        <w:t>的时候进行自动分割，推荐每个</w:t>
      </w:r>
      <w:proofErr w:type="spellStart"/>
      <w:r>
        <w:rPr>
          <w:rFonts w:hint="eastAsia"/>
        </w:rPr>
        <w:t>regionserver</w:t>
      </w:r>
      <w:proofErr w:type="spellEnd"/>
      <w:r>
        <w:rPr>
          <w:rFonts w:hint="eastAsia"/>
        </w:rPr>
        <w:t>的</w:t>
      </w:r>
      <w:r>
        <w:rPr>
          <w:rFonts w:hint="eastAsia"/>
        </w:rPr>
        <w:t>region</w:t>
      </w:r>
      <w:r>
        <w:rPr>
          <w:rFonts w:hint="eastAsia"/>
        </w:rPr>
        <w:t>个数在</w:t>
      </w:r>
      <w:r>
        <w:rPr>
          <w:rFonts w:hint="eastAsia"/>
        </w:rPr>
        <w:t>20~500</w:t>
      </w:r>
      <w:r>
        <w:rPr>
          <w:rFonts w:hint="eastAsia"/>
        </w:rPr>
        <w:t>个为最佳。</w:t>
      </w:r>
      <w:proofErr w:type="spellStart"/>
      <w:r>
        <w:rPr>
          <w:rFonts w:hint="eastAsia"/>
        </w:rPr>
        <w:t>hbase</w:t>
      </w:r>
      <w:proofErr w:type="spellEnd"/>
      <w:r>
        <w:rPr>
          <w:rFonts w:hint="eastAsia"/>
        </w:rPr>
        <w:t>的紧缩机制是</w:t>
      </w:r>
      <w:proofErr w:type="spellStart"/>
      <w:r>
        <w:rPr>
          <w:rFonts w:hint="eastAsia"/>
        </w:rPr>
        <w:t>hbase</w:t>
      </w:r>
      <w:proofErr w:type="spellEnd"/>
      <w:r>
        <w:rPr>
          <w:rFonts w:hint="eastAsia"/>
        </w:rPr>
        <w:t>的一个非常重要的管理机制，</w:t>
      </w:r>
      <w:proofErr w:type="spellStart"/>
      <w:r>
        <w:rPr>
          <w:rFonts w:hint="eastAsia"/>
        </w:rPr>
        <w:t>hbase</w:t>
      </w:r>
      <w:proofErr w:type="spellEnd"/>
      <w:r>
        <w:rPr>
          <w:rFonts w:hint="eastAsia"/>
        </w:rPr>
        <w:t>的紧缩操作是非常消耗内存和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的，所以一般机器压力比较大的话，推荐将其关闭，改为手动控制。</w:t>
      </w:r>
    </w:p>
    <w:p w:rsidR="00C13DAD" w:rsidRDefault="00C13DAD" w:rsidP="00C13DAD">
      <w:pPr>
        <w:pStyle w:val="a3"/>
        <w:rPr>
          <w:rFonts w:hint="eastAsia"/>
        </w:rPr>
      </w:pPr>
      <w:r>
        <w:rPr>
          <w:rFonts w:hint="eastAsia"/>
        </w:rPr>
        <w:t xml:space="preserve">4. </w:t>
      </w:r>
      <w:proofErr w:type="spellStart"/>
      <w:r>
        <w:rPr>
          <w:rFonts w:hint="eastAsia"/>
        </w:rPr>
        <w:t>hbase.balancer.period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设置</w:t>
      </w:r>
      <w:proofErr w:type="spellStart"/>
      <w:r>
        <w:rPr>
          <w:rFonts w:hint="eastAsia"/>
        </w:rPr>
        <w:t>hbase</w:t>
      </w:r>
      <w:proofErr w:type="spellEnd"/>
      <w:r>
        <w:rPr>
          <w:rFonts w:hint="eastAsia"/>
        </w:rPr>
        <w:t>的负载均衡时间，默认为</w:t>
      </w:r>
      <w:r>
        <w:rPr>
          <w:rFonts w:hint="eastAsia"/>
        </w:rPr>
        <w:t>300000(5</w:t>
      </w:r>
      <w:r>
        <w:rPr>
          <w:rFonts w:hint="eastAsia"/>
        </w:rPr>
        <w:t>分钟</w:t>
      </w:r>
      <w:r>
        <w:rPr>
          <w:rFonts w:hint="eastAsia"/>
        </w:rPr>
        <w:t>)</w:t>
      </w:r>
      <w:r>
        <w:rPr>
          <w:rFonts w:hint="eastAsia"/>
        </w:rPr>
        <w:t>，在负载比较高的集群上，将其值可以适当的改大。</w:t>
      </w:r>
    </w:p>
    <w:p w:rsidR="00C13DAD" w:rsidRDefault="00C13DAD" w:rsidP="00C13DAD">
      <w:pPr>
        <w:pStyle w:val="a3"/>
        <w:rPr>
          <w:rFonts w:hint="eastAsia"/>
        </w:rPr>
      </w:pPr>
      <w:r>
        <w:rPr>
          <w:rFonts w:hint="eastAsia"/>
        </w:rPr>
        <w:t xml:space="preserve">5. </w:t>
      </w:r>
      <w:proofErr w:type="spellStart"/>
      <w:r>
        <w:rPr>
          <w:rFonts w:hint="eastAsia"/>
        </w:rPr>
        <w:t>hfile.block.cache.size</w:t>
      </w:r>
      <w:proofErr w:type="spellEnd"/>
      <w:r>
        <w:rPr>
          <w:rFonts w:hint="eastAsia"/>
        </w:rPr>
        <w:t>：修改</w:t>
      </w:r>
      <w:proofErr w:type="spellStart"/>
      <w:r>
        <w:rPr>
          <w:rFonts w:hint="eastAsia"/>
        </w:rPr>
        <w:t>hflie</w:t>
      </w:r>
      <w:proofErr w:type="spellEnd"/>
      <w:r>
        <w:rPr>
          <w:rFonts w:hint="eastAsia"/>
        </w:rPr>
        <w:t>文件块在内存的占比，默认</w:t>
      </w:r>
      <w:r>
        <w:rPr>
          <w:rFonts w:hint="eastAsia"/>
        </w:rPr>
        <w:t>0.4</w:t>
      </w:r>
      <w:r>
        <w:rPr>
          <w:rFonts w:hint="eastAsia"/>
        </w:rPr>
        <w:t>。在读应用比较多的系统中，可以适当的增大该值，在</w:t>
      </w:r>
      <w:proofErr w:type="gramStart"/>
      <w:r>
        <w:rPr>
          <w:rFonts w:hint="eastAsia"/>
        </w:rPr>
        <w:t>写应用</w:t>
      </w:r>
      <w:proofErr w:type="gramEnd"/>
      <w:r>
        <w:rPr>
          <w:rFonts w:hint="eastAsia"/>
        </w:rPr>
        <w:t>比较多的系统中，可以适当的减少该值，不过不推荐修改为</w:t>
      </w:r>
      <w:r>
        <w:rPr>
          <w:rFonts w:hint="eastAsia"/>
        </w:rPr>
        <w:t>0</w:t>
      </w:r>
      <w:r>
        <w:rPr>
          <w:rFonts w:hint="eastAsia"/>
        </w:rPr>
        <w:t>。</w:t>
      </w:r>
    </w:p>
    <w:p w:rsidR="00C13DAD" w:rsidRDefault="00C13DAD" w:rsidP="00C13DAD">
      <w:pPr>
        <w:pStyle w:val="a3"/>
        <w:rPr>
          <w:rFonts w:hint="eastAsia"/>
        </w:rPr>
      </w:pPr>
      <w:r>
        <w:rPr>
          <w:rFonts w:hint="eastAsia"/>
        </w:rPr>
        <w:t xml:space="preserve">6. </w:t>
      </w:r>
      <w:proofErr w:type="spellStart"/>
      <w:r>
        <w:rPr>
          <w:rFonts w:hint="eastAsia"/>
        </w:rPr>
        <w:t>hbase.regionserver.global.memstore.upperLimit</w:t>
      </w:r>
      <w:proofErr w:type="spellEnd"/>
      <w:r>
        <w:rPr>
          <w:rFonts w:hint="eastAsia"/>
        </w:rPr>
        <w:t>：修改</w:t>
      </w:r>
      <w:proofErr w:type="spellStart"/>
      <w:r>
        <w:rPr>
          <w:rFonts w:hint="eastAsia"/>
        </w:rPr>
        <w:t>memstore</w:t>
      </w:r>
      <w:proofErr w:type="spellEnd"/>
      <w:r>
        <w:rPr>
          <w:rFonts w:hint="eastAsia"/>
        </w:rPr>
        <w:t>的内存占用比率上限，默认</w:t>
      </w:r>
      <w:r>
        <w:rPr>
          <w:rFonts w:hint="eastAsia"/>
        </w:rPr>
        <w:t>0.4</w:t>
      </w:r>
      <w:r>
        <w:rPr>
          <w:rFonts w:hint="eastAsia"/>
        </w:rPr>
        <w:t>，当达到该值的时候，会进行</w:t>
      </w:r>
      <w:r>
        <w:rPr>
          <w:rFonts w:hint="eastAsia"/>
        </w:rPr>
        <w:t>flush</w:t>
      </w:r>
      <w:r>
        <w:rPr>
          <w:rFonts w:hint="eastAsia"/>
        </w:rPr>
        <w:t>操作将内容写的磁盘中。</w:t>
      </w:r>
    </w:p>
    <w:p w:rsidR="00C13DAD" w:rsidRDefault="00C13DAD" w:rsidP="00C13DAD">
      <w:pPr>
        <w:pStyle w:val="a3"/>
        <w:rPr>
          <w:rFonts w:hint="eastAsia"/>
        </w:rPr>
      </w:pPr>
      <w:r>
        <w:rPr>
          <w:rFonts w:hint="eastAsia"/>
        </w:rPr>
        <w:t xml:space="preserve">7. </w:t>
      </w:r>
      <w:proofErr w:type="spellStart"/>
      <w:r>
        <w:rPr>
          <w:rFonts w:hint="eastAsia"/>
        </w:rPr>
        <w:t>hbase.regionserver.global.memstore.lowerLimit</w:t>
      </w:r>
      <w:proofErr w:type="spellEnd"/>
      <w:r>
        <w:rPr>
          <w:rFonts w:hint="eastAsia"/>
        </w:rPr>
        <w:t xml:space="preserve">: </w:t>
      </w:r>
      <w:r>
        <w:rPr>
          <w:rFonts w:hint="eastAsia"/>
        </w:rPr>
        <w:t>修改</w:t>
      </w:r>
      <w:proofErr w:type="spellStart"/>
      <w:r>
        <w:rPr>
          <w:rFonts w:hint="eastAsia"/>
        </w:rPr>
        <w:t>memstore</w:t>
      </w:r>
      <w:proofErr w:type="spellEnd"/>
      <w:r>
        <w:rPr>
          <w:rFonts w:hint="eastAsia"/>
        </w:rPr>
        <w:t>的内存占用比率下限，默认</w:t>
      </w:r>
      <w:r>
        <w:rPr>
          <w:rFonts w:hint="eastAsia"/>
        </w:rPr>
        <w:t>0.38</w:t>
      </w:r>
      <w:r>
        <w:rPr>
          <w:rFonts w:hint="eastAsia"/>
        </w:rPr>
        <w:t>，进行</w:t>
      </w:r>
      <w:r>
        <w:rPr>
          <w:rFonts w:hint="eastAsia"/>
        </w:rPr>
        <w:t>flush</w:t>
      </w:r>
      <w:r>
        <w:rPr>
          <w:rFonts w:hint="eastAsia"/>
        </w:rPr>
        <w:t>操作后，</w:t>
      </w:r>
      <w:proofErr w:type="spellStart"/>
      <w:r>
        <w:rPr>
          <w:rFonts w:hint="eastAsia"/>
        </w:rPr>
        <w:t>memstore</w:t>
      </w:r>
      <w:proofErr w:type="spellEnd"/>
      <w:r>
        <w:rPr>
          <w:rFonts w:hint="eastAsia"/>
        </w:rPr>
        <w:t>占用的内存比率必须不大于该值。</w:t>
      </w:r>
    </w:p>
    <w:p w:rsidR="00C13DAD" w:rsidRDefault="00C13DAD" w:rsidP="00C13DAD">
      <w:pPr>
        <w:pStyle w:val="a3"/>
        <w:rPr>
          <w:rFonts w:hint="eastAsia"/>
        </w:rPr>
      </w:pPr>
      <w:r>
        <w:rPr>
          <w:rFonts w:hint="eastAsia"/>
        </w:rPr>
        <w:t xml:space="preserve">8. </w:t>
      </w:r>
      <w:proofErr w:type="spellStart"/>
      <w:r>
        <w:rPr>
          <w:rFonts w:hint="eastAsia"/>
        </w:rPr>
        <w:t>hbase.hregion.memstore.flush.size</w:t>
      </w:r>
      <w:proofErr w:type="spellEnd"/>
      <w:r>
        <w:rPr>
          <w:rFonts w:hint="eastAsia"/>
        </w:rPr>
        <w:t xml:space="preserve">: </w:t>
      </w:r>
      <w:r>
        <w:rPr>
          <w:rFonts w:hint="eastAsia"/>
        </w:rPr>
        <w:t>当</w:t>
      </w:r>
      <w:proofErr w:type="spellStart"/>
      <w:r>
        <w:rPr>
          <w:rFonts w:hint="eastAsia"/>
        </w:rPr>
        <w:t>memstore</w:t>
      </w:r>
      <w:proofErr w:type="spellEnd"/>
      <w:r>
        <w:rPr>
          <w:rFonts w:hint="eastAsia"/>
        </w:rPr>
        <w:t>的值大于该值的时候，进行</w:t>
      </w:r>
      <w:r>
        <w:rPr>
          <w:rFonts w:hint="eastAsia"/>
        </w:rPr>
        <w:t>flush</w:t>
      </w:r>
      <w:r>
        <w:rPr>
          <w:rFonts w:hint="eastAsia"/>
        </w:rPr>
        <w:t>操作。默认</w:t>
      </w:r>
      <w:r>
        <w:rPr>
          <w:rFonts w:hint="eastAsia"/>
        </w:rPr>
        <w:t>134217728(128M)</w:t>
      </w:r>
      <w:r>
        <w:rPr>
          <w:rFonts w:hint="eastAsia"/>
        </w:rPr>
        <w:t>。</w:t>
      </w:r>
    </w:p>
    <w:p w:rsidR="00C13DAD" w:rsidRDefault="00C13DAD" w:rsidP="00C13DAD">
      <w:pPr>
        <w:pStyle w:val="a3"/>
      </w:pPr>
      <w:r>
        <w:rPr>
          <w:rFonts w:hint="eastAsia"/>
        </w:rPr>
        <w:t xml:space="preserve">9. </w:t>
      </w:r>
      <w:proofErr w:type="spellStart"/>
      <w:r>
        <w:rPr>
          <w:rFonts w:hint="eastAsia"/>
        </w:rPr>
        <w:t>hbase.hregion.memstore.block.multiplier</w:t>
      </w:r>
      <w:proofErr w:type="spellEnd"/>
      <w:r>
        <w:rPr>
          <w:rFonts w:hint="eastAsia"/>
        </w:rPr>
        <w:t xml:space="preserve">: </w:t>
      </w:r>
      <w:r>
        <w:rPr>
          <w:rFonts w:hint="eastAsia"/>
        </w:rPr>
        <w:t>修改</w:t>
      </w:r>
      <w:proofErr w:type="spellStart"/>
      <w:r>
        <w:rPr>
          <w:rFonts w:hint="eastAsia"/>
        </w:rPr>
        <w:t>memstore</w:t>
      </w:r>
      <w:proofErr w:type="spellEnd"/>
      <w:r>
        <w:rPr>
          <w:rFonts w:hint="eastAsia"/>
        </w:rPr>
        <w:t>阻塞块大小比率值，默认为</w:t>
      </w:r>
      <w:r>
        <w:rPr>
          <w:rFonts w:hint="eastAsia"/>
        </w:rPr>
        <w:t>4</w:t>
      </w:r>
      <w:r>
        <w:rPr>
          <w:rFonts w:hint="eastAsia"/>
        </w:rPr>
        <w:t>。也就是说在</w:t>
      </w:r>
      <w:proofErr w:type="spellStart"/>
      <w:r>
        <w:rPr>
          <w:rFonts w:hint="eastAsia"/>
        </w:rPr>
        <w:t>memstore</w:t>
      </w:r>
      <w:proofErr w:type="spellEnd"/>
      <w:r>
        <w:rPr>
          <w:rFonts w:hint="eastAsia"/>
        </w:rPr>
        <w:t>的大小超过</w:t>
      </w:r>
      <w:r>
        <w:rPr>
          <w:rFonts w:hint="eastAsia"/>
        </w:rPr>
        <w:t>4*</w:t>
      </w:r>
      <w:proofErr w:type="spellStart"/>
      <w:r>
        <w:rPr>
          <w:rFonts w:hint="eastAsia"/>
        </w:rPr>
        <w:t>hbase.hregion.memstore.flush.size</w:t>
      </w:r>
      <w:proofErr w:type="spellEnd"/>
      <w:r>
        <w:rPr>
          <w:rFonts w:hint="eastAsia"/>
        </w:rPr>
        <w:t>的时候就会触发写阻塞操作。最终可能会导致出现</w:t>
      </w:r>
      <w:proofErr w:type="spellStart"/>
      <w:r>
        <w:rPr>
          <w:rFonts w:hint="eastAsia"/>
        </w:rPr>
        <w:t>oom</w:t>
      </w:r>
      <w:proofErr w:type="spellEnd"/>
      <w:r>
        <w:rPr>
          <w:rFonts w:hint="eastAsia"/>
        </w:rPr>
        <w:t>异常。</w:t>
      </w:r>
    </w:p>
    <w:p w:rsidR="00542CD0" w:rsidRDefault="00542CD0" w:rsidP="00542CD0">
      <w:pPr>
        <w:pStyle w:val="3"/>
        <w:spacing w:before="156" w:after="156"/>
      </w:pPr>
      <w:proofErr w:type="spellStart"/>
      <w:r w:rsidRPr="00542CD0">
        <w:rPr>
          <w:rFonts w:hint="eastAsia"/>
        </w:rPr>
        <w:t>mapreduce</w:t>
      </w:r>
      <w:proofErr w:type="spellEnd"/>
      <w:r w:rsidRPr="00542CD0">
        <w:rPr>
          <w:rFonts w:hint="eastAsia"/>
        </w:rPr>
        <w:t>调优</w:t>
      </w:r>
      <w:r>
        <w:rPr>
          <w:rFonts w:hint="eastAsia"/>
        </w:rPr>
        <w:t xml:space="preserve"> </w:t>
      </w:r>
      <w:r>
        <w:rPr>
          <w:rFonts w:hint="eastAsia"/>
        </w:rPr>
        <w:t>（</w:t>
      </w:r>
      <w:r>
        <w:t>mapred-site.xml</w:t>
      </w:r>
      <w:r>
        <w:rPr>
          <w:rFonts w:hint="eastAsia"/>
        </w:rPr>
        <w:t>）</w:t>
      </w:r>
    </w:p>
    <w:p w:rsidR="00542CD0" w:rsidRDefault="00542CD0" w:rsidP="00542CD0">
      <w:pPr>
        <w:pStyle w:val="a3"/>
        <w:rPr>
          <w:rFonts w:hint="eastAsia"/>
        </w:rPr>
      </w:pPr>
      <w:r>
        <w:rPr>
          <w:rFonts w:hint="eastAsia"/>
        </w:rPr>
        <w:t xml:space="preserve">1. </w:t>
      </w:r>
      <w:proofErr w:type="spellStart"/>
      <w:r>
        <w:rPr>
          <w:rFonts w:hint="eastAsia"/>
        </w:rPr>
        <w:t>mapreduce.task.io.sort.factor</w:t>
      </w:r>
      <w:proofErr w:type="spellEnd"/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mr</w:t>
      </w:r>
      <w:proofErr w:type="spellEnd"/>
      <w:r>
        <w:rPr>
          <w:rFonts w:hint="eastAsia"/>
        </w:rPr>
        <w:t>程序进行合并排序的时候，打开的文件数量，默认为</w:t>
      </w:r>
      <w:r>
        <w:rPr>
          <w:rFonts w:hint="eastAsia"/>
        </w:rPr>
        <w:t>10</w:t>
      </w:r>
      <w:r>
        <w:rPr>
          <w:rFonts w:hint="eastAsia"/>
        </w:rPr>
        <w:t>个</w:t>
      </w:r>
      <w:r>
        <w:rPr>
          <w:rFonts w:hint="eastAsia"/>
        </w:rPr>
        <w:t>.</w:t>
      </w:r>
    </w:p>
    <w:p w:rsidR="00542CD0" w:rsidRDefault="00542CD0" w:rsidP="00542CD0">
      <w:pPr>
        <w:pStyle w:val="a3"/>
        <w:rPr>
          <w:rFonts w:hint="eastAsia"/>
        </w:rPr>
      </w:pPr>
      <w:r>
        <w:rPr>
          <w:rFonts w:hint="eastAsia"/>
        </w:rPr>
        <w:t xml:space="preserve">2. </w:t>
      </w:r>
      <w:proofErr w:type="spellStart"/>
      <w:r>
        <w:rPr>
          <w:rFonts w:hint="eastAsia"/>
        </w:rPr>
        <w:t>mapreduce.task.io.sort.mb</w:t>
      </w:r>
      <w:proofErr w:type="spellEnd"/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mr</w:t>
      </w:r>
      <w:proofErr w:type="spellEnd"/>
      <w:r>
        <w:rPr>
          <w:rFonts w:hint="eastAsia"/>
        </w:rPr>
        <w:t>程序进行合并排序操作的时候或者</w:t>
      </w:r>
      <w:r>
        <w:rPr>
          <w:rFonts w:hint="eastAsia"/>
        </w:rPr>
        <w:t>mapper</w:t>
      </w:r>
      <w:r>
        <w:rPr>
          <w:rFonts w:hint="eastAsia"/>
        </w:rPr>
        <w:t>写数据的时候，内存大小，默认</w:t>
      </w:r>
      <w:r>
        <w:rPr>
          <w:rFonts w:hint="eastAsia"/>
        </w:rPr>
        <w:t>100M</w:t>
      </w:r>
    </w:p>
    <w:p w:rsidR="00542CD0" w:rsidRDefault="00542CD0" w:rsidP="00542CD0">
      <w:pPr>
        <w:pStyle w:val="a3"/>
        <w:rPr>
          <w:rFonts w:hint="eastAsia"/>
        </w:rPr>
      </w:pPr>
      <w:r>
        <w:rPr>
          <w:rFonts w:hint="eastAsia"/>
        </w:rPr>
        <w:t xml:space="preserve">3. </w:t>
      </w:r>
      <w:proofErr w:type="spellStart"/>
      <w:r>
        <w:rPr>
          <w:rFonts w:hint="eastAsia"/>
        </w:rPr>
        <w:t>mapreduce.map.sort.spill.percent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mr</w:t>
      </w:r>
      <w:proofErr w:type="spellEnd"/>
      <w:r>
        <w:rPr>
          <w:rFonts w:hint="eastAsia"/>
        </w:rPr>
        <w:t>程序进行</w:t>
      </w:r>
      <w:r>
        <w:rPr>
          <w:rFonts w:hint="eastAsia"/>
        </w:rPr>
        <w:t>flush</w:t>
      </w:r>
      <w:r>
        <w:rPr>
          <w:rFonts w:hint="eastAsia"/>
        </w:rPr>
        <w:t>操作的阀值，默认</w:t>
      </w:r>
      <w:r>
        <w:rPr>
          <w:rFonts w:hint="eastAsia"/>
        </w:rPr>
        <w:t>0.80</w:t>
      </w:r>
      <w:r>
        <w:rPr>
          <w:rFonts w:hint="eastAsia"/>
        </w:rPr>
        <w:t>。</w:t>
      </w:r>
    </w:p>
    <w:p w:rsidR="00542CD0" w:rsidRDefault="00542CD0" w:rsidP="00542CD0">
      <w:pPr>
        <w:pStyle w:val="a3"/>
        <w:rPr>
          <w:rFonts w:hint="eastAsia"/>
        </w:rPr>
      </w:pPr>
      <w:r>
        <w:rPr>
          <w:rFonts w:hint="eastAsia"/>
        </w:rPr>
        <w:t xml:space="preserve">4. </w:t>
      </w:r>
      <w:proofErr w:type="spellStart"/>
      <w:r>
        <w:rPr>
          <w:rFonts w:hint="eastAsia"/>
        </w:rPr>
        <w:t>mapreduce.reduce.shuffle.parallelcopies</w:t>
      </w:r>
      <w:proofErr w:type="spellEnd"/>
      <w:r>
        <w:rPr>
          <w:rFonts w:hint="eastAsia"/>
        </w:rPr>
        <w:t>：</w:t>
      </w:r>
      <w:proofErr w:type="spellStart"/>
      <w:r>
        <w:rPr>
          <w:rFonts w:hint="eastAsia"/>
        </w:rPr>
        <w:t>mr</w:t>
      </w:r>
      <w:proofErr w:type="spellEnd"/>
      <w:r>
        <w:rPr>
          <w:rFonts w:hint="eastAsia"/>
        </w:rPr>
        <w:t>程序</w:t>
      </w:r>
      <w:r>
        <w:rPr>
          <w:rFonts w:hint="eastAsia"/>
        </w:rPr>
        <w:t>reducer copy</w:t>
      </w:r>
      <w:r>
        <w:rPr>
          <w:rFonts w:hint="eastAsia"/>
        </w:rPr>
        <w:t>数据的线程数，默认</w:t>
      </w:r>
      <w:r>
        <w:rPr>
          <w:rFonts w:hint="eastAsia"/>
        </w:rPr>
        <w:t>5</w:t>
      </w:r>
      <w:r>
        <w:rPr>
          <w:rFonts w:hint="eastAsia"/>
        </w:rPr>
        <w:t>。</w:t>
      </w:r>
    </w:p>
    <w:p w:rsidR="00542CD0" w:rsidRDefault="00542CD0" w:rsidP="00542CD0">
      <w:pPr>
        <w:pStyle w:val="a3"/>
        <w:rPr>
          <w:rFonts w:hint="eastAsia"/>
        </w:rPr>
      </w:pPr>
      <w:r>
        <w:rPr>
          <w:rFonts w:hint="eastAsia"/>
        </w:rPr>
        <w:t xml:space="preserve">5. </w:t>
      </w:r>
      <w:proofErr w:type="spellStart"/>
      <w:r>
        <w:rPr>
          <w:rFonts w:hint="eastAsia"/>
        </w:rPr>
        <w:t>mapreduce.reduce.shuffle.input.buffer.percent</w:t>
      </w:r>
      <w:proofErr w:type="spellEnd"/>
      <w:r>
        <w:rPr>
          <w:rFonts w:hint="eastAsia"/>
        </w:rPr>
        <w:t>: reduce</w:t>
      </w:r>
      <w:r>
        <w:rPr>
          <w:rFonts w:hint="eastAsia"/>
        </w:rPr>
        <w:t>复制</w:t>
      </w:r>
      <w:r>
        <w:rPr>
          <w:rFonts w:hint="eastAsia"/>
        </w:rPr>
        <w:t>map</w:t>
      </w:r>
      <w:r>
        <w:rPr>
          <w:rFonts w:hint="eastAsia"/>
        </w:rPr>
        <w:t>数据的时候指定的内存</w:t>
      </w:r>
      <w:proofErr w:type="gramStart"/>
      <w:r>
        <w:rPr>
          <w:rFonts w:hint="eastAsia"/>
        </w:rPr>
        <w:t>堆大小</w:t>
      </w:r>
      <w:proofErr w:type="gramEnd"/>
      <w:r>
        <w:rPr>
          <w:rFonts w:hint="eastAsia"/>
        </w:rPr>
        <w:t>百分比，默认为</w:t>
      </w:r>
      <w:r>
        <w:rPr>
          <w:rFonts w:hint="eastAsia"/>
        </w:rPr>
        <w:t>0.70</w:t>
      </w:r>
      <w:r>
        <w:rPr>
          <w:rFonts w:hint="eastAsia"/>
        </w:rPr>
        <w:t>，适当的增加该值可以减少</w:t>
      </w:r>
      <w:r>
        <w:rPr>
          <w:rFonts w:hint="eastAsia"/>
        </w:rPr>
        <w:t>map</w:t>
      </w:r>
      <w:r>
        <w:rPr>
          <w:rFonts w:hint="eastAsia"/>
        </w:rPr>
        <w:t>数据的磁盘溢出，能够提高系统性能。</w:t>
      </w:r>
    </w:p>
    <w:p w:rsidR="00542CD0" w:rsidRDefault="00542CD0" w:rsidP="00542CD0">
      <w:pPr>
        <w:pStyle w:val="a3"/>
        <w:rPr>
          <w:rFonts w:hint="eastAsia"/>
        </w:rPr>
      </w:pPr>
      <w:r>
        <w:rPr>
          <w:rFonts w:hint="eastAsia"/>
        </w:rPr>
        <w:t xml:space="preserve">6. </w:t>
      </w:r>
      <w:proofErr w:type="spellStart"/>
      <w:r>
        <w:rPr>
          <w:rFonts w:hint="eastAsia"/>
        </w:rPr>
        <w:t>mapreduce.reduce.shuffle.merge.percent</w:t>
      </w:r>
      <w:proofErr w:type="spellEnd"/>
      <w:r>
        <w:rPr>
          <w:rFonts w:hint="eastAsia"/>
        </w:rPr>
        <w:t>：</w:t>
      </w:r>
      <w:r>
        <w:rPr>
          <w:rFonts w:hint="eastAsia"/>
        </w:rPr>
        <w:t>reduce</w:t>
      </w:r>
      <w:r>
        <w:rPr>
          <w:rFonts w:hint="eastAsia"/>
        </w:rPr>
        <w:t>进行</w:t>
      </w:r>
      <w:r>
        <w:rPr>
          <w:rFonts w:hint="eastAsia"/>
        </w:rPr>
        <w:t>shuffle</w:t>
      </w:r>
      <w:r>
        <w:rPr>
          <w:rFonts w:hint="eastAsia"/>
        </w:rPr>
        <w:t>的时候，用于启动合并输出和</w:t>
      </w:r>
      <w:proofErr w:type="gramStart"/>
      <w:r>
        <w:rPr>
          <w:rFonts w:hint="eastAsia"/>
        </w:rPr>
        <w:t>磁盘溢写的</w:t>
      </w:r>
      <w:proofErr w:type="gramEnd"/>
      <w:r>
        <w:rPr>
          <w:rFonts w:hint="eastAsia"/>
        </w:rPr>
        <w:t>过程的阀值，默认为</w:t>
      </w:r>
      <w:r>
        <w:rPr>
          <w:rFonts w:hint="eastAsia"/>
        </w:rPr>
        <w:t>0.66</w:t>
      </w:r>
      <w:r>
        <w:rPr>
          <w:rFonts w:hint="eastAsia"/>
        </w:rPr>
        <w:t>。如果允许，适当增大其比例能够减少</w:t>
      </w:r>
      <w:proofErr w:type="gramStart"/>
      <w:r>
        <w:rPr>
          <w:rFonts w:hint="eastAsia"/>
        </w:rPr>
        <w:t>磁盘溢写次数</w:t>
      </w:r>
      <w:proofErr w:type="gramEnd"/>
      <w:r>
        <w:rPr>
          <w:rFonts w:hint="eastAsia"/>
        </w:rPr>
        <w:t>，提高系统性能。同</w:t>
      </w:r>
      <w:proofErr w:type="spellStart"/>
      <w:r>
        <w:rPr>
          <w:rFonts w:hint="eastAsia"/>
        </w:rPr>
        <w:t>mapreduce.reduce.shuffle.input.buffer.percent</w:t>
      </w:r>
      <w:proofErr w:type="spellEnd"/>
      <w:r>
        <w:rPr>
          <w:rFonts w:hint="eastAsia"/>
        </w:rPr>
        <w:t>一起使用。</w:t>
      </w:r>
    </w:p>
    <w:p w:rsidR="00542CD0" w:rsidRPr="00D75DAE" w:rsidRDefault="00542CD0" w:rsidP="00542CD0">
      <w:pPr>
        <w:pStyle w:val="a3"/>
      </w:pPr>
      <w:r>
        <w:rPr>
          <w:rFonts w:hint="eastAsia"/>
        </w:rPr>
        <w:t xml:space="preserve">7. </w:t>
      </w:r>
      <w:proofErr w:type="spellStart"/>
      <w:r>
        <w:rPr>
          <w:rFonts w:hint="eastAsia"/>
        </w:rPr>
        <w:t>mapreduce.task.timeout</w:t>
      </w:r>
      <w:proofErr w:type="spellEnd"/>
      <w:r>
        <w:rPr>
          <w:rFonts w:hint="eastAsia"/>
        </w:rPr>
        <w:t>：</w:t>
      </w:r>
      <w:proofErr w:type="spellStart"/>
      <w:r>
        <w:rPr>
          <w:rFonts w:hint="eastAsia"/>
        </w:rPr>
        <w:t>mr</w:t>
      </w:r>
      <w:proofErr w:type="spellEnd"/>
      <w:r>
        <w:rPr>
          <w:rFonts w:hint="eastAsia"/>
        </w:rPr>
        <w:t>程序的</w:t>
      </w:r>
      <w:r>
        <w:rPr>
          <w:rFonts w:hint="eastAsia"/>
        </w:rPr>
        <w:t>task</w:t>
      </w:r>
      <w:r>
        <w:rPr>
          <w:rFonts w:hint="eastAsia"/>
        </w:rPr>
        <w:t>执行情况汇报过期时间，默认</w:t>
      </w:r>
      <w:r>
        <w:rPr>
          <w:rFonts w:hint="eastAsia"/>
        </w:rPr>
        <w:t>600000(10</w:t>
      </w:r>
      <w:r>
        <w:rPr>
          <w:rFonts w:hint="eastAsia"/>
        </w:rPr>
        <w:t>分钟</w:t>
      </w:r>
      <w:r>
        <w:rPr>
          <w:rFonts w:hint="eastAsia"/>
        </w:rPr>
        <w:t>)</w:t>
      </w:r>
      <w:r>
        <w:rPr>
          <w:rFonts w:hint="eastAsia"/>
        </w:rPr>
        <w:t>，设置为</w:t>
      </w:r>
      <w:r>
        <w:rPr>
          <w:rFonts w:hint="eastAsia"/>
        </w:rPr>
        <w:t>0</w:t>
      </w:r>
      <w:r>
        <w:rPr>
          <w:rFonts w:hint="eastAsia"/>
        </w:rPr>
        <w:t>表示不进行该值的判断</w:t>
      </w:r>
      <w:r w:rsidR="00D75DAE">
        <w:rPr>
          <w:rFonts w:hint="eastAsia"/>
        </w:rPr>
        <w:t xml:space="preserve"> (</w:t>
      </w:r>
      <w:r w:rsidR="00D75DAE">
        <w:rPr>
          <w:rFonts w:hint="eastAsia"/>
        </w:rPr>
        <w:t>可改为半小时或者一个小时</w:t>
      </w:r>
      <w:r w:rsidR="00D75DAE">
        <w:rPr>
          <w:rFonts w:hint="eastAsia"/>
        </w:rPr>
        <w:t>)</w:t>
      </w:r>
      <w:r w:rsidR="00D75DAE">
        <w:t xml:space="preserve"> </w:t>
      </w:r>
    </w:p>
    <w:p w:rsidR="00D75DAE" w:rsidRDefault="00D75DAE" w:rsidP="00D75DAE">
      <w:pPr>
        <w:pStyle w:val="3"/>
        <w:spacing w:before="156" w:after="156"/>
        <w:rPr>
          <w:rFonts w:hint="eastAsia"/>
        </w:rPr>
      </w:pPr>
      <w:r>
        <w:rPr>
          <w:rFonts w:hint="eastAsia"/>
        </w:rPr>
        <w:t>代码调优</w:t>
      </w:r>
    </w:p>
    <w:p w:rsidR="00D75DAE" w:rsidRDefault="00D75DAE" w:rsidP="00D75DAE">
      <w:r>
        <w:rPr>
          <w:rFonts w:hint="eastAsia"/>
        </w:rPr>
        <w:tab/>
      </w:r>
      <w:r>
        <w:rPr>
          <w:rFonts w:hint="eastAsia"/>
        </w:rPr>
        <w:t>代码调优，主要是</w:t>
      </w:r>
      <w:r>
        <w:rPr>
          <w:rFonts w:hint="eastAsia"/>
        </w:rPr>
        <w:t>mapper</w:t>
      </w:r>
      <w:r>
        <w:rPr>
          <w:rFonts w:hint="eastAsia"/>
        </w:rPr>
        <w:t>和</w:t>
      </w:r>
      <w:r>
        <w:rPr>
          <w:rFonts w:hint="eastAsia"/>
        </w:rPr>
        <w:t>reducer</w:t>
      </w:r>
      <w:r>
        <w:rPr>
          <w:rFonts w:hint="eastAsia"/>
        </w:rPr>
        <w:t>中，针对多次创建的对象，进行代码提出操作。这个和一般的</w:t>
      </w:r>
      <w:r>
        <w:rPr>
          <w:rFonts w:hint="eastAsia"/>
        </w:rPr>
        <w:t>java</w:t>
      </w:r>
      <w:r>
        <w:rPr>
          <w:rFonts w:hint="eastAsia"/>
        </w:rPr>
        <w:t>程序的代码调优一样。</w:t>
      </w:r>
    </w:p>
    <w:p w:rsidR="00D75DAE" w:rsidRDefault="00D75DAE" w:rsidP="00D75DAE">
      <w:pPr>
        <w:pStyle w:val="3"/>
        <w:spacing w:before="156" w:after="156"/>
        <w:rPr>
          <w:rFonts w:hint="eastAsia"/>
        </w:rPr>
      </w:pPr>
      <w:r>
        <w:rPr>
          <w:rFonts w:hint="eastAsia"/>
        </w:rPr>
        <w:t>mapper</w:t>
      </w:r>
      <w:r>
        <w:rPr>
          <w:rFonts w:hint="eastAsia"/>
        </w:rPr>
        <w:t>调优</w:t>
      </w:r>
    </w:p>
    <w:p w:rsidR="00D75DAE" w:rsidRDefault="00D75DAE" w:rsidP="00D75DAE">
      <w:pPr>
        <w:pStyle w:val="a3"/>
        <w:rPr>
          <w:rFonts w:hint="eastAsia"/>
        </w:rPr>
      </w:pPr>
      <w:r>
        <w:rPr>
          <w:rFonts w:hint="eastAsia"/>
        </w:rPr>
        <w:tab/>
        <w:t>mapper</w:t>
      </w:r>
      <w:r>
        <w:rPr>
          <w:rFonts w:hint="eastAsia"/>
        </w:rPr>
        <w:t>调</w:t>
      </w:r>
      <w:proofErr w:type="gramStart"/>
      <w:r>
        <w:rPr>
          <w:rFonts w:hint="eastAsia"/>
        </w:rPr>
        <w:t>优主要</w:t>
      </w:r>
      <w:proofErr w:type="gramEnd"/>
      <w:r>
        <w:rPr>
          <w:rFonts w:hint="eastAsia"/>
        </w:rPr>
        <w:t>就是就一个目标：减少输出量。我们可以通过增加</w:t>
      </w:r>
      <w:r>
        <w:rPr>
          <w:rFonts w:hint="eastAsia"/>
        </w:rPr>
        <w:t>combine</w:t>
      </w:r>
      <w:r>
        <w:rPr>
          <w:rFonts w:hint="eastAsia"/>
        </w:rPr>
        <w:t>阶段以及对输出进行压缩设置进行</w:t>
      </w:r>
      <w:r>
        <w:rPr>
          <w:rFonts w:hint="eastAsia"/>
        </w:rPr>
        <w:t>mapper</w:t>
      </w:r>
      <w:r>
        <w:rPr>
          <w:rFonts w:hint="eastAsia"/>
        </w:rPr>
        <w:t>调优。</w:t>
      </w:r>
    </w:p>
    <w:p w:rsidR="00D75DAE" w:rsidRDefault="00D75DAE" w:rsidP="00D75DAE">
      <w:pPr>
        <w:pStyle w:val="a3"/>
        <w:rPr>
          <w:rFonts w:hint="eastAsia"/>
        </w:rPr>
      </w:pPr>
      <w:r>
        <w:rPr>
          <w:rFonts w:hint="eastAsia"/>
        </w:rPr>
        <w:tab/>
        <w:t>combine</w:t>
      </w:r>
      <w:r>
        <w:rPr>
          <w:rFonts w:hint="eastAsia"/>
        </w:rPr>
        <w:t>介绍：</w:t>
      </w:r>
    </w:p>
    <w:p w:rsidR="00D75DAE" w:rsidRDefault="00D75DAE" w:rsidP="00D75DAE">
      <w:pPr>
        <w:pStyle w:val="a3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实现自定义</w:t>
      </w:r>
      <w:r>
        <w:rPr>
          <w:rFonts w:hint="eastAsia"/>
        </w:rPr>
        <w:t>combine</w:t>
      </w:r>
      <w:r>
        <w:rPr>
          <w:rFonts w:hint="eastAsia"/>
        </w:rPr>
        <w:t>要求继承</w:t>
      </w:r>
      <w:r>
        <w:rPr>
          <w:rFonts w:hint="eastAsia"/>
        </w:rPr>
        <w:t>reducer</w:t>
      </w:r>
      <w:r>
        <w:rPr>
          <w:rFonts w:hint="eastAsia"/>
        </w:rPr>
        <w:t>类，特点：</w:t>
      </w:r>
    </w:p>
    <w:p w:rsidR="00D75DAE" w:rsidRDefault="00D75DAE" w:rsidP="00D75DAE">
      <w:pPr>
        <w:pStyle w:val="a3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以</w:t>
      </w:r>
      <w:r>
        <w:rPr>
          <w:rFonts w:hint="eastAsia"/>
        </w:rPr>
        <w:t>map</w:t>
      </w:r>
      <w:r>
        <w:rPr>
          <w:rFonts w:hint="eastAsia"/>
        </w:rPr>
        <w:t>的输出</w:t>
      </w:r>
      <w:r>
        <w:rPr>
          <w:rFonts w:hint="eastAsia"/>
        </w:rPr>
        <w:t>key/value</w:t>
      </w:r>
      <w:r>
        <w:rPr>
          <w:rFonts w:hint="eastAsia"/>
        </w:rPr>
        <w:t>键值对作为输入输出键值对，作用是减少网络输出，在</w:t>
      </w:r>
      <w:r>
        <w:rPr>
          <w:rFonts w:hint="eastAsia"/>
        </w:rPr>
        <w:t>map</w:t>
      </w:r>
      <w:r>
        <w:rPr>
          <w:rFonts w:hint="eastAsia"/>
        </w:rPr>
        <w:t>节点上就合并一部分数据。</w:t>
      </w:r>
    </w:p>
    <w:p w:rsidR="00D75DAE" w:rsidRDefault="00D75DAE" w:rsidP="00D75DAE">
      <w:pPr>
        <w:pStyle w:val="a3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比较适合，</w:t>
      </w:r>
      <w:r>
        <w:rPr>
          <w:rFonts w:hint="eastAsia"/>
        </w:rPr>
        <w:t>map</w:t>
      </w:r>
      <w:r>
        <w:rPr>
          <w:rFonts w:hint="eastAsia"/>
        </w:rPr>
        <w:t>的输出是数值型的，方便进行统计。</w:t>
      </w:r>
    </w:p>
    <w:p w:rsidR="00D75DAE" w:rsidRDefault="00D75DAE" w:rsidP="00D75DAE">
      <w:pPr>
        <w:pStyle w:val="a3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压缩设置：</w:t>
      </w:r>
    </w:p>
    <w:p w:rsidR="00D75DAE" w:rsidRDefault="00D75DAE" w:rsidP="00D75DAE">
      <w:pPr>
        <w:pStyle w:val="a3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在提交</w:t>
      </w:r>
      <w:r>
        <w:rPr>
          <w:rFonts w:hint="eastAsia"/>
        </w:rPr>
        <w:t>job</w:t>
      </w:r>
      <w:r>
        <w:rPr>
          <w:rFonts w:hint="eastAsia"/>
        </w:rPr>
        <w:t>的时候分别设置启动压缩和指定压缩方式。</w:t>
      </w:r>
    </w:p>
    <w:p w:rsidR="00D75DAE" w:rsidRDefault="00D75DAE" w:rsidP="00D75DAE">
      <w:pPr>
        <w:pStyle w:val="3"/>
        <w:spacing w:before="156" w:after="156"/>
        <w:rPr>
          <w:rFonts w:hint="eastAsia"/>
        </w:rPr>
      </w:pPr>
      <w:r>
        <w:rPr>
          <w:rFonts w:hint="eastAsia"/>
        </w:rPr>
        <w:t>reducer</w:t>
      </w:r>
      <w:r>
        <w:rPr>
          <w:rFonts w:hint="eastAsia"/>
        </w:rPr>
        <w:t>调优</w:t>
      </w:r>
    </w:p>
    <w:p w:rsidR="00D75DAE" w:rsidRDefault="00D75DAE" w:rsidP="0001789C">
      <w:pPr>
        <w:pStyle w:val="a3"/>
        <w:rPr>
          <w:rFonts w:hint="eastAsia"/>
        </w:rPr>
      </w:pPr>
      <w:r>
        <w:rPr>
          <w:rFonts w:hint="eastAsia"/>
        </w:rPr>
        <w:tab/>
        <w:t>reducer</w:t>
      </w:r>
      <w:r>
        <w:rPr>
          <w:rFonts w:hint="eastAsia"/>
        </w:rPr>
        <w:t>调</w:t>
      </w:r>
      <w:proofErr w:type="gramStart"/>
      <w:r>
        <w:rPr>
          <w:rFonts w:hint="eastAsia"/>
        </w:rPr>
        <w:t>优主要</w:t>
      </w:r>
      <w:proofErr w:type="gramEnd"/>
      <w:r>
        <w:rPr>
          <w:rFonts w:hint="eastAsia"/>
        </w:rPr>
        <w:t>是通过参数调优和设置</w:t>
      </w:r>
      <w:r>
        <w:rPr>
          <w:rFonts w:hint="eastAsia"/>
        </w:rPr>
        <w:t>reducer</w:t>
      </w:r>
      <w:r>
        <w:rPr>
          <w:rFonts w:hint="eastAsia"/>
        </w:rPr>
        <w:t>的个数来完成。</w:t>
      </w:r>
    </w:p>
    <w:p w:rsidR="00D75DAE" w:rsidRDefault="00D75DAE" w:rsidP="0001789C">
      <w:pPr>
        <w:pStyle w:val="a3"/>
        <w:rPr>
          <w:rFonts w:hint="eastAsia"/>
        </w:rPr>
      </w:pPr>
      <w:r>
        <w:rPr>
          <w:rFonts w:hint="eastAsia"/>
        </w:rPr>
        <w:tab/>
        <w:t>reducer</w:t>
      </w:r>
      <w:r>
        <w:rPr>
          <w:rFonts w:hint="eastAsia"/>
        </w:rPr>
        <w:t>个数调优：</w:t>
      </w:r>
    </w:p>
    <w:p w:rsidR="00D75DAE" w:rsidRDefault="00D75DAE" w:rsidP="0001789C">
      <w:pPr>
        <w:pStyle w:val="a3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要求：一个</w:t>
      </w:r>
      <w:r>
        <w:rPr>
          <w:rFonts w:hint="eastAsia"/>
        </w:rPr>
        <w:t>reducer</w:t>
      </w:r>
      <w:r>
        <w:rPr>
          <w:rFonts w:hint="eastAsia"/>
        </w:rPr>
        <w:t>和多个</w:t>
      </w:r>
      <w:r>
        <w:rPr>
          <w:rFonts w:hint="eastAsia"/>
        </w:rPr>
        <w:t>reducer</w:t>
      </w:r>
      <w:r>
        <w:rPr>
          <w:rFonts w:hint="eastAsia"/>
        </w:rPr>
        <w:t>的执行结果一致，不能因为多个</w:t>
      </w:r>
      <w:r>
        <w:rPr>
          <w:rFonts w:hint="eastAsia"/>
        </w:rPr>
        <w:t>reducer</w:t>
      </w:r>
      <w:r>
        <w:rPr>
          <w:rFonts w:hint="eastAsia"/>
        </w:rPr>
        <w:t>导致执行结果异常。</w:t>
      </w:r>
    </w:p>
    <w:p w:rsidR="00D75DAE" w:rsidRDefault="00D75DAE" w:rsidP="0001789C">
      <w:pPr>
        <w:pStyle w:val="a3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规则：一般要求在</w:t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>集群中的执行</w:t>
      </w:r>
      <w:proofErr w:type="spellStart"/>
      <w:r>
        <w:rPr>
          <w:rFonts w:hint="eastAsia"/>
        </w:rPr>
        <w:t>mr</w:t>
      </w:r>
      <w:proofErr w:type="spellEnd"/>
      <w:r>
        <w:rPr>
          <w:rFonts w:hint="eastAsia"/>
        </w:rPr>
        <w:t>程序，</w:t>
      </w:r>
      <w:r>
        <w:rPr>
          <w:rFonts w:hint="eastAsia"/>
        </w:rPr>
        <w:t>map</w:t>
      </w:r>
      <w:r>
        <w:rPr>
          <w:rFonts w:hint="eastAsia"/>
        </w:rPr>
        <w:t>执行完成</w:t>
      </w:r>
      <w:r>
        <w:rPr>
          <w:rFonts w:hint="eastAsia"/>
        </w:rPr>
        <w:t>100%</w:t>
      </w:r>
      <w:r>
        <w:rPr>
          <w:rFonts w:hint="eastAsia"/>
        </w:rPr>
        <w:t>后，尽量早的看到</w:t>
      </w:r>
      <w:r>
        <w:rPr>
          <w:rFonts w:hint="eastAsia"/>
        </w:rPr>
        <w:t>reducer</w:t>
      </w:r>
      <w:r>
        <w:rPr>
          <w:rFonts w:hint="eastAsia"/>
        </w:rPr>
        <w:t>执行到</w:t>
      </w:r>
      <w:r>
        <w:rPr>
          <w:rFonts w:hint="eastAsia"/>
        </w:rPr>
        <w:t>33%</w:t>
      </w:r>
      <w:r>
        <w:rPr>
          <w:rFonts w:hint="eastAsia"/>
        </w:rPr>
        <w:t>，可以通过命令</w:t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 xml:space="preserve"> job -status </w:t>
      </w:r>
      <w:proofErr w:type="spellStart"/>
      <w:r>
        <w:rPr>
          <w:rFonts w:hint="eastAsia"/>
        </w:rPr>
        <w:t>job_id</w:t>
      </w:r>
      <w:proofErr w:type="spellEnd"/>
      <w:r>
        <w:rPr>
          <w:rFonts w:hint="eastAsia"/>
        </w:rPr>
        <w:t>或者</w:t>
      </w:r>
      <w:r>
        <w:rPr>
          <w:rFonts w:hint="eastAsia"/>
        </w:rPr>
        <w:t>web</w:t>
      </w:r>
      <w:r>
        <w:rPr>
          <w:rFonts w:hint="eastAsia"/>
        </w:rPr>
        <w:t>页面来查看。</w:t>
      </w:r>
    </w:p>
    <w:p w:rsidR="00D75DAE" w:rsidRDefault="00D75DAE" w:rsidP="0001789C">
      <w:pPr>
        <w:pStyle w:val="a3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原因：</w:t>
      </w:r>
      <w:r>
        <w:rPr>
          <w:rFonts w:hint="eastAsia"/>
        </w:rPr>
        <w:t xml:space="preserve"> map</w:t>
      </w:r>
      <w:r>
        <w:rPr>
          <w:rFonts w:hint="eastAsia"/>
        </w:rPr>
        <w:t>的执行</w:t>
      </w:r>
      <w:r>
        <w:rPr>
          <w:rFonts w:hint="eastAsia"/>
        </w:rPr>
        <w:t>process</w:t>
      </w:r>
      <w:r>
        <w:rPr>
          <w:rFonts w:hint="eastAsia"/>
        </w:rPr>
        <w:t>数是通过</w:t>
      </w:r>
      <w:proofErr w:type="spellStart"/>
      <w:r>
        <w:rPr>
          <w:rFonts w:hint="eastAsia"/>
        </w:rPr>
        <w:t>inputformat</w:t>
      </w:r>
      <w:proofErr w:type="spellEnd"/>
      <w:r>
        <w:rPr>
          <w:rFonts w:hint="eastAsia"/>
        </w:rPr>
        <w:t>返回</w:t>
      </w:r>
      <w:proofErr w:type="spellStart"/>
      <w:r>
        <w:rPr>
          <w:rFonts w:hint="eastAsia"/>
        </w:rPr>
        <w:t>recordread</w:t>
      </w:r>
      <w:proofErr w:type="spellEnd"/>
      <w:r>
        <w:rPr>
          <w:rFonts w:hint="eastAsia"/>
        </w:rPr>
        <w:t>来定义的；而</w:t>
      </w:r>
      <w:r>
        <w:rPr>
          <w:rFonts w:hint="eastAsia"/>
        </w:rPr>
        <w:t>reducer</w:t>
      </w:r>
      <w:r>
        <w:rPr>
          <w:rFonts w:hint="eastAsia"/>
        </w:rPr>
        <w:t>是有三部分构成的，分别为读取</w:t>
      </w:r>
      <w:r>
        <w:rPr>
          <w:rFonts w:hint="eastAsia"/>
        </w:rPr>
        <w:t>mapper</w:t>
      </w:r>
      <w:r>
        <w:rPr>
          <w:rFonts w:hint="eastAsia"/>
        </w:rPr>
        <w:t>输出数据、合并所有输出数据以及</w:t>
      </w:r>
      <w:r>
        <w:rPr>
          <w:rFonts w:hint="eastAsia"/>
        </w:rPr>
        <w:t>reduce</w:t>
      </w:r>
      <w:r>
        <w:rPr>
          <w:rFonts w:hint="eastAsia"/>
        </w:rPr>
        <w:t>处理，其中第一步要依赖</w:t>
      </w:r>
      <w:r>
        <w:rPr>
          <w:rFonts w:hint="eastAsia"/>
        </w:rPr>
        <w:t>map</w:t>
      </w:r>
      <w:r>
        <w:rPr>
          <w:rFonts w:hint="eastAsia"/>
        </w:rPr>
        <w:t>的执行，所以在数据量比较大的情况下，一个</w:t>
      </w:r>
      <w:r>
        <w:rPr>
          <w:rFonts w:hint="eastAsia"/>
        </w:rPr>
        <w:t>reducer</w:t>
      </w:r>
      <w:r>
        <w:rPr>
          <w:rFonts w:hint="eastAsia"/>
        </w:rPr>
        <w:t>无法满足性能要求的情况下，我们可以通过调高</w:t>
      </w:r>
      <w:r>
        <w:rPr>
          <w:rFonts w:hint="eastAsia"/>
        </w:rPr>
        <w:t>reducer</w:t>
      </w:r>
      <w:r>
        <w:rPr>
          <w:rFonts w:hint="eastAsia"/>
        </w:rPr>
        <w:t>的个数来解决该问题。</w:t>
      </w:r>
    </w:p>
    <w:p w:rsidR="00D75DAE" w:rsidRDefault="00D75DAE" w:rsidP="0001789C">
      <w:pPr>
        <w:pStyle w:val="a3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优点：充分利用集群的优势。</w:t>
      </w:r>
    </w:p>
    <w:p w:rsidR="0001789C" w:rsidRDefault="00D75DAE" w:rsidP="0001789C">
      <w:pPr>
        <w:pStyle w:val="a3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缺点：有些</w:t>
      </w:r>
      <w:proofErr w:type="spellStart"/>
      <w:r>
        <w:rPr>
          <w:rFonts w:hint="eastAsia"/>
        </w:rPr>
        <w:t>mr</w:t>
      </w:r>
      <w:proofErr w:type="spellEnd"/>
      <w:r>
        <w:rPr>
          <w:rFonts w:hint="eastAsia"/>
        </w:rPr>
        <w:t>程序没法利用多</w:t>
      </w:r>
      <w:r>
        <w:rPr>
          <w:rFonts w:hint="eastAsia"/>
        </w:rPr>
        <w:t>reducer</w:t>
      </w:r>
      <w:r>
        <w:rPr>
          <w:rFonts w:hint="eastAsia"/>
        </w:rPr>
        <w:t>的优点，比如获取</w:t>
      </w:r>
      <w:r>
        <w:rPr>
          <w:rFonts w:hint="eastAsia"/>
        </w:rPr>
        <w:t>top n</w:t>
      </w:r>
      <w:r>
        <w:rPr>
          <w:rFonts w:hint="eastAsia"/>
        </w:rPr>
        <w:t>的</w:t>
      </w:r>
      <w:proofErr w:type="spellStart"/>
      <w:r>
        <w:rPr>
          <w:rFonts w:hint="eastAsia"/>
        </w:rPr>
        <w:t>mr</w:t>
      </w:r>
      <w:proofErr w:type="spellEnd"/>
      <w:r>
        <w:rPr>
          <w:rFonts w:hint="eastAsia"/>
        </w:rPr>
        <w:t>程序。</w:t>
      </w:r>
    </w:p>
    <w:p w:rsidR="00D75DAE" w:rsidRDefault="00D75DAE" w:rsidP="0001789C">
      <w:pPr>
        <w:pStyle w:val="3"/>
        <w:spacing w:before="156" w:after="156"/>
        <w:rPr>
          <w:rFonts w:hint="eastAsia"/>
        </w:rPr>
      </w:pPr>
      <w:r>
        <w:rPr>
          <w:rFonts w:hint="eastAsia"/>
        </w:rPr>
        <w:t>runner</w:t>
      </w:r>
      <w:r>
        <w:rPr>
          <w:rFonts w:hint="eastAsia"/>
        </w:rPr>
        <w:t>调优</w:t>
      </w:r>
    </w:p>
    <w:p w:rsidR="00D75DAE" w:rsidRDefault="00D75DAE" w:rsidP="00F87D1A">
      <w:pPr>
        <w:pStyle w:val="a3"/>
        <w:rPr>
          <w:rFonts w:hint="eastAsia"/>
        </w:rPr>
      </w:pPr>
      <w:r>
        <w:rPr>
          <w:rFonts w:hint="eastAsia"/>
        </w:rPr>
        <w:tab/>
        <w:t>runner</w:t>
      </w:r>
      <w:r>
        <w:rPr>
          <w:rFonts w:hint="eastAsia"/>
        </w:rPr>
        <w:t>调</w:t>
      </w:r>
      <w:proofErr w:type="gramStart"/>
      <w:r>
        <w:rPr>
          <w:rFonts w:hint="eastAsia"/>
        </w:rPr>
        <w:t>优其实</w:t>
      </w:r>
      <w:proofErr w:type="gramEnd"/>
      <w:r>
        <w:rPr>
          <w:rFonts w:hint="eastAsia"/>
        </w:rPr>
        <w:t>就是在提交</w:t>
      </w:r>
      <w:r>
        <w:rPr>
          <w:rFonts w:hint="eastAsia"/>
        </w:rPr>
        <w:t>job</w:t>
      </w:r>
      <w:r>
        <w:rPr>
          <w:rFonts w:hint="eastAsia"/>
        </w:rPr>
        <w:t>的时候设置</w:t>
      </w:r>
      <w:r>
        <w:rPr>
          <w:rFonts w:hint="eastAsia"/>
        </w:rPr>
        <w:t>job</w:t>
      </w:r>
      <w:r>
        <w:rPr>
          <w:rFonts w:hint="eastAsia"/>
        </w:rPr>
        <w:t>参数，一般都可以通过代码和</w:t>
      </w:r>
      <w:r>
        <w:rPr>
          <w:rFonts w:hint="eastAsia"/>
        </w:rPr>
        <w:t>xml</w:t>
      </w:r>
      <w:r>
        <w:rPr>
          <w:rFonts w:hint="eastAsia"/>
        </w:rPr>
        <w:t>文件两种方式进行设置。</w:t>
      </w:r>
    </w:p>
    <w:p w:rsidR="00D75DAE" w:rsidRDefault="00D75DAE" w:rsidP="00F87D1A">
      <w:pPr>
        <w:pStyle w:val="a3"/>
        <w:rPr>
          <w:rFonts w:hint="eastAsia"/>
        </w:rPr>
      </w:pPr>
      <w:r>
        <w:rPr>
          <w:rFonts w:hint="eastAsia"/>
        </w:rPr>
        <w:tab/>
        <w:t>1~8</w:t>
      </w:r>
      <w:r>
        <w:rPr>
          <w:rFonts w:hint="eastAsia"/>
        </w:rPr>
        <w:t>详见</w:t>
      </w:r>
      <w:proofErr w:type="spellStart"/>
      <w:r>
        <w:rPr>
          <w:rFonts w:hint="eastAsia"/>
        </w:rPr>
        <w:t>ActiveUserRunner</w:t>
      </w:r>
      <w:proofErr w:type="spellEnd"/>
      <w:r>
        <w:rPr>
          <w:rFonts w:hint="eastAsia"/>
        </w:rPr>
        <w:t>(before</w:t>
      </w:r>
      <w:r>
        <w:rPr>
          <w:rFonts w:hint="eastAsia"/>
        </w:rPr>
        <w:t>和</w:t>
      </w:r>
      <w:r>
        <w:rPr>
          <w:rFonts w:hint="eastAsia"/>
        </w:rPr>
        <w:t>configure</w:t>
      </w:r>
      <w:r>
        <w:rPr>
          <w:rFonts w:hint="eastAsia"/>
        </w:rPr>
        <w:t>方法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9</w:t>
      </w:r>
      <w:r>
        <w:rPr>
          <w:rFonts w:hint="eastAsia"/>
        </w:rPr>
        <w:t>详解</w:t>
      </w:r>
      <w:proofErr w:type="spellStart"/>
      <w:r>
        <w:rPr>
          <w:rFonts w:hint="eastAsia"/>
        </w:rPr>
        <w:t>TransformerBaseRunner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initScans</w:t>
      </w:r>
      <w:proofErr w:type="spellEnd"/>
      <w:r>
        <w:rPr>
          <w:rFonts w:hint="eastAsia"/>
        </w:rPr>
        <w:t>方法</w:t>
      </w:r>
      <w:r>
        <w:rPr>
          <w:rFonts w:hint="eastAsia"/>
        </w:rPr>
        <w:t>)</w:t>
      </w:r>
      <w:bookmarkStart w:id="0" w:name="_GoBack"/>
      <w:bookmarkEnd w:id="0"/>
    </w:p>
    <w:p w:rsidR="00D75DAE" w:rsidRDefault="00D75DAE" w:rsidP="00F87D1A">
      <w:pPr>
        <w:pStyle w:val="a3"/>
      </w:pPr>
    </w:p>
    <w:p w:rsidR="00D75DAE" w:rsidRDefault="00D75DAE" w:rsidP="00F87D1A">
      <w:pPr>
        <w:pStyle w:val="a3"/>
        <w:rPr>
          <w:rFonts w:hint="eastAsia"/>
        </w:rPr>
      </w:pPr>
      <w:r>
        <w:rPr>
          <w:rFonts w:hint="eastAsia"/>
        </w:rPr>
        <w:tab/>
        <w:t xml:space="preserve">1. </w:t>
      </w:r>
      <w:proofErr w:type="spellStart"/>
      <w:r>
        <w:rPr>
          <w:rFonts w:hint="eastAsia"/>
        </w:rPr>
        <w:t>mapred.child.java.opts</w:t>
      </w:r>
      <w:proofErr w:type="spellEnd"/>
      <w:r>
        <w:rPr>
          <w:rFonts w:hint="eastAsia"/>
        </w:rPr>
        <w:t xml:space="preserve">: </w:t>
      </w:r>
      <w:r>
        <w:rPr>
          <w:rFonts w:hint="eastAsia"/>
        </w:rPr>
        <w:t>修改</w:t>
      </w:r>
      <w:proofErr w:type="spellStart"/>
      <w:r>
        <w:rPr>
          <w:rFonts w:hint="eastAsia"/>
        </w:rPr>
        <w:t>childyard</w:t>
      </w:r>
      <w:proofErr w:type="spellEnd"/>
      <w:r>
        <w:rPr>
          <w:rFonts w:hint="eastAsia"/>
        </w:rPr>
        <w:t>进程执行的</w:t>
      </w:r>
      <w:proofErr w:type="spellStart"/>
      <w:r>
        <w:rPr>
          <w:rFonts w:hint="eastAsia"/>
        </w:rPr>
        <w:t>jvm</w:t>
      </w:r>
      <w:proofErr w:type="spellEnd"/>
      <w:r>
        <w:rPr>
          <w:rFonts w:hint="eastAsia"/>
        </w:rPr>
        <w:t>参数，针对</w:t>
      </w:r>
      <w:r>
        <w:rPr>
          <w:rFonts w:hint="eastAsia"/>
        </w:rPr>
        <w:t>map</w:t>
      </w:r>
      <w:r>
        <w:rPr>
          <w:rFonts w:hint="eastAsia"/>
        </w:rPr>
        <w:t>和</w:t>
      </w:r>
      <w:r>
        <w:rPr>
          <w:rFonts w:hint="eastAsia"/>
        </w:rPr>
        <w:t>reducer</w:t>
      </w:r>
      <w:r>
        <w:rPr>
          <w:rFonts w:hint="eastAsia"/>
        </w:rPr>
        <w:t>均有效，默认：</w:t>
      </w:r>
      <w:r>
        <w:rPr>
          <w:rFonts w:hint="eastAsia"/>
        </w:rPr>
        <w:t>-Xmx200m</w:t>
      </w:r>
    </w:p>
    <w:p w:rsidR="00D75DAE" w:rsidRDefault="00D75DAE" w:rsidP="00F87D1A">
      <w:pPr>
        <w:pStyle w:val="a3"/>
        <w:rPr>
          <w:rFonts w:hint="eastAsia"/>
        </w:rPr>
      </w:pPr>
      <w:r>
        <w:rPr>
          <w:rFonts w:hint="eastAsia"/>
        </w:rPr>
        <w:tab/>
        <w:t xml:space="preserve">2. </w:t>
      </w:r>
      <w:proofErr w:type="spellStart"/>
      <w:r>
        <w:rPr>
          <w:rFonts w:hint="eastAsia"/>
        </w:rPr>
        <w:t>mapreduce.map.java.opts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需改</w:t>
      </w:r>
      <w:r>
        <w:rPr>
          <w:rFonts w:hint="eastAsia"/>
        </w:rPr>
        <w:t>map</w:t>
      </w:r>
      <w:r>
        <w:rPr>
          <w:rFonts w:hint="eastAsia"/>
        </w:rPr>
        <w:t>阶段的</w:t>
      </w:r>
      <w:proofErr w:type="spellStart"/>
      <w:r>
        <w:rPr>
          <w:rFonts w:hint="eastAsia"/>
        </w:rPr>
        <w:t>childyard</w:t>
      </w:r>
      <w:proofErr w:type="spellEnd"/>
      <w:r>
        <w:rPr>
          <w:rFonts w:hint="eastAsia"/>
        </w:rPr>
        <w:t>进程执行</w:t>
      </w:r>
      <w:proofErr w:type="spellStart"/>
      <w:r>
        <w:rPr>
          <w:rFonts w:hint="eastAsia"/>
        </w:rPr>
        <w:t>jvm</w:t>
      </w:r>
      <w:proofErr w:type="spellEnd"/>
      <w:r>
        <w:rPr>
          <w:rFonts w:hint="eastAsia"/>
        </w:rPr>
        <w:t>参数，默认为空，当为空的时候，使用</w:t>
      </w:r>
      <w:proofErr w:type="spellStart"/>
      <w:r>
        <w:rPr>
          <w:rFonts w:hint="eastAsia"/>
        </w:rPr>
        <w:t>mapred.child.java.opts</w:t>
      </w:r>
      <w:proofErr w:type="spellEnd"/>
      <w:r>
        <w:rPr>
          <w:rFonts w:hint="eastAsia"/>
        </w:rPr>
        <w:t>。</w:t>
      </w:r>
    </w:p>
    <w:p w:rsidR="00D75DAE" w:rsidRDefault="00D75DAE" w:rsidP="00F87D1A">
      <w:pPr>
        <w:pStyle w:val="a3"/>
        <w:rPr>
          <w:rFonts w:hint="eastAsia"/>
        </w:rPr>
      </w:pPr>
      <w:r>
        <w:rPr>
          <w:rFonts w:hint="eastAsia"/>
        </w:rPr>
        <w:tab/>
        <w:t xml:space="preserve">3. </w:t>
      </w:r>
      <w:proofErr w:type="spellStart"/>
      <w:r>
        <w:rPr>
          <w:rFonts w:hint="eastAsia"/>
        </w:rPr>
        <w:t>mapreduce.reduce.java.opts</w:t>
      </w:r>
      <w:proofErr w:type="spellEnd"/>
      <w:r>
        <w:rPr>
          <w:rFonts w:hint="eastAsia"/>
        </w:rPr>
        <w:t>：修改</w:t>
      </w:r>
      <w:r>
        <w:rPr>
          <w:rFonts w:hint="eastAsia"/>
        </w:rPr>
        <w:t>reducer</w:t>
      </w:r>
      <w:r>
        <w:rPr>
          <w:rFonts w:hint="eastAsia"/>
        </w:rPr>
        <w:t>阶段的</w:t>
      </w:r>
      <w:proofErr w:type="spellStart"/>
      <w:r>
        <w:rPr>
          <w:rFonts w:hint="eastAsia"/>
        </w:rPr>
        <w:t>childyard</w:t>
      </w:r>
      <w:proofErr w:type="spellEnd"/>
      <w:r>
        <w:rPr>
          <w:rFonts w:hint="eastAsia"/>
        </w:rPr>
        <w:t>进程执行</w:t>
      </w:r>
      <w:proofErr w:type="spellStart"/>
      <w:r>
        <w:rPr>
          <w:rFonts w:hint="eastAsia"/>
        </w:rPr>
        <w:t>jvm</w:t>
      </w:r>
      <w:proofErr w:type="spellEnd"/>
      <w:r>
        <w:rPr>
          <w:rFonts w:hint="eastAsia"/>
        </w:rPr>
        <w:t>参数，默认为空，当为空的时候，使用</w:t>
      </w:r>
      <w:proofErr w:type="spellStart"/>
      <w:r>
        <w:rPr>
          <w:rFonts w:hint="eastAsia"/>
        </w:rPr>
        <w:t>mapred.child.java.opts</w:t>
      </w:r>
      <w:proofErr w:type="spellEnd"/>
      <w:r>
        <w:rPr>
          <w:rFonts w:hint="eastAsia"/>
        </w:rPr>
        <w:t>。</w:t>
      </w:r>
    </w:p>
    <w:p w:rsidR="00D75DAE" w:rsidRDefault="00D75DAE" w:rsidP="00F87D1A">
      <w:pPr>
        <w:pStyle w:val="a3"/>
        <w:rPr>
          <w:rFonts w:hint="eastAsia"/>
        </w:rPr>
      </w:pPr>
      <w:r>
        <w:rPr>
          <w:rFonts w:hint="eastAsia"/>
        </w:rPr>
        <w:tab/>
        <w:t xml:space="preserve">4. </w:t>
      </w:r>
      <w:proofErr w:type="spellStart"/>
      <w:r>
        <w:rPr>
          <w:rFonts w:hint="eastAsia"/>
        </w:rPr>
        <w:t>mapreduce.job.reduces</w:t>
      </w:r>
      <w:proofErr w:type="spellEnd"/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修改</w:t>
      </w:r>
      <w:r>
        <w:rPr>
          <w:rFonts w:hint="eastAsia"/>
        </w:rPr>
        <w:t>reducer</w:t>
      </w:r>
      <w:r>
        <w:rPr>
          <w:rFonts w:hint="eastAsia"/>
        </w:rPr>
        <w:t>的个数，默认为</w:t>
      </w:r>
      <w:r>
        <w:rPr>
          <w:rFonts w:hint="eastAsia"/>
        </w:rPr>
        <w:t>1</w:t>
      </w:r>
      <w:r>
        <w:rPr>
          <w:rFonts w:hint="eastAsia"/>
        </w:rPr>
        <w:t>。可以通过</w:t>
      </w:r>
      <w:proofErr w:type="spellStart"/>
      <w:r>
        <w:rPr>
          <w:rFonts w:hint="eastAsia"/>
        </w:rPr>
        <w:t>job.setNumReduceTasks</w:t>
      </w:r>
      <w:proofErr w:type="spellEnd"/>
      <w:r>
        <w:rPr>
          <w:rFonts w:hint="eastAsia"/>
        </w:rPr>
        <w:t>方法来进行更改。</w:t>
      </w:r>
    </w:p>
    <w:p w:rsidR="00D75DAE" w:rsidRDefault="00D75DAE" w:rsidP="00F87D1A">
      <w:pPr>
        <w:pStyle w:val="a3"/>
        <w:rPr>
          <w:rFonts w:hint="eastAsia"/>
        </w:rPr>
      </w:pPr>
      <w:r>
        <w:rPr>
          <w:rFonts w:hint="eastAsia"/>
        </w:rPr>
        <w:tab/>
        <w:t xml:space="preserve">5. </w:t>
      </w:r>
      <w:proofErr w:type="spellStart"/>
      <w:r>
        <w:rPr>
          <w:rFonts w:hint="eastAsia"/>
        </w:rPr>
        <w:t>mapreduce.map.speculative</w:t>
      </w:r>
      <w:proofErr w:type="spellEnd"/>
      <w:r>
        <w:rPr>
          <w:rFonts w:hint="eastAsia"/>
        </w:rPr>
        <w:t>：是否启动</w:t>
      </w:r>
      <w:r>
        <w:rPr>
          <w:rFonts w:hint="eastAsia"/>
        </w:rPr>
        <w:t>map</w:t>
      </w:r>
      <w:r>
        <w:rPr>
          <w:rFonts w:hint="eastAsia"/>
        </w:rPr>
        <w:t>阶段的推测执行，默认为</w:t>
      </w:r>
      <w:r>
        <w:rPr>
          <w:rFonts w:hint="eastAsia"/>
        </w:rPr>
        <w:t>true</w:t>
      </w:r>
      <w:r>
        <w:rPr>
          <w:rFonts w:hint="eastAsia"/>
        </w:rPr>
        <w:t>。其实一般情况设置为</w:t>
      </w:r>
      <w:r>
        <w:rPr>
          <w:rFonts w:hint="eastAsia"/>
        </w:rPr>
        <w:t>false</w:t>
      </w:r>
      <w:r>
        <w:rPr>
          <w:rFonts w:hint="eastAsia"/>
        </w:rPr>
        <w:t>比较好。可通过方法</w:t>
      </w:r>
      <w:proofErr w:type="spellStart"/>
      <w:r>
        <w:rPr>
          <w:rFonts w:hint="eastAsia"/>
        </w:rPr>
        <w:t>job.setMapSpeculativeExecution</w:t>
      </w:r>
      <w:proofErr w:type="spellEnd"/>
      <w:r>
        <w:rPr>
          <w:rFonts w:hint="eastAsia"/>
        </w:rPr>
        <w:t>来设置。</w:t>
      </w:r>
    </w:p>
    <w:p w:rsidR="00D75DAE" w:rsidRDefault="00D75DAE" w:rsidP="00F87D1A">
      <w:pPr>
        <w:pStyle w:val="a3"/>
        <w:rPr>
          <w:rFonts w:hint="eastAsia"/>
        </w:rPr>
      </w:pPr>
      <w:r>
        <w:rPr>
          <w:rFonts w:hint="eastAsia"/>
        </w:rPr>
        <w:tab/>
        <w:t xml:space="preserve">6. </w:t>
      </w:r>
      <w:proofErr w:type="spellStart"/>
      <w:r>
        <w:rPr>
          <w:rFonts w:hint="eastAsia"/>
        </w:rPr>
        <w:t>mapreduce.reduce.speculative</w:t>
      </w:r>
      <w:proofErr w:type="spellEnd"/>
      <w:r>
        <w:rPr>
          <w:rFonts w:hint="eastAsia"/>
        </w:rPr>
        <w:t>：是否需要启动</w:t>
      </w:r>
      <w:r>
        <w:rPr>
          <w:rFonts w:hint="eastAsia"/>
        </w:rPr>
        <w:t>reduce</w:t>
      </w:r>
      <w:r>
        <w:rPr>
          <w:rFonts w:hint="eastAsia"/>
        </w:rPr>
        <w:t>阶段的推测执行，默认为</w:t>
      </w:r>
      <w:r>
        <w:rPr>
          <w:rFonts w:hint="eastAsia"/>
        </w:rPr>
        <w:t>true</w:t>
      </w:r>
      <w:r>
        <w:rPr>
          <w:rFonts w:hint="eastAsia"/>
        </w:rPr>
        <w:t>，其实一般情况设置为</w:t>
      </w:r>
      <w:proofErr w:type="spellStart"/>
      <w:r>
        <w:rPr>
          <w:rFonts w:hint="eastAsia"/>
        </w:rPr>
        <w:t>fase</w:t>
      </w:r>
      <w:proofErr w:type="spellEnd"/>
      <w:r>
        <w:rPr>
          <w:rFonts w:hint="eastAsia"/>
        </w:rPr>
        <w:t>比较好。可通过方法</w:t>
      </w:r>
      <w:proofErr w:type="spellStart"/>
      <w:r>
        <w:rPr>
          <w:rFonts w:hint="eastAsia"/>
        </w:rPr>
        <w:t>job.setReduceSpeculativeExecution</w:t>
      </w:r>
      <w:proofErr w:type="spellEnd"/>
      <w:r>
        <w:rPr>
          <w:rFonts w:hint="eastAsia"/>
        </w:rPr>
        <w:t>来设置。</w:t>
      </w:r>
    </w:p>
    <w:p w:rsidR="00D75DAE" w:rsidRDefault="00D75DAE" w:rsidP="00F87D1A">
      <w:pPr>
        <w:pStyle w:val="a3"/>
        <w:rPr>
          <w:rFonts w:hint="eastAsia"/>
        </w:rPr>
      </w:pPr>
      <w:r>
        <w:rPr>
          <w:rFonts w:hint="eastAsia"/>
        </w:rPr>
        <w:tab/>
        <w:t xml:space="preserve">7. </w:t>
      </w:r>
      <w:proofErr w:type="spellStart"/>
      <w:r>
        <w:rPr>
          <w:rFonts w:hint="eastAsia"/>
        </w:rPr>
        <w:t>mapreduce.map.output.compress</w:t>
      </w:r>
      <w:proofErr w:type="spellEnd"/>
      <w:r>
        <w:rPr>
          <w:rFonts w:hint="eastAsia"/>
        </w:rPr>
        <w:t>：设置是否启动</w:t>
      </w:r>
      <w:r>
        <w:rPr>
          <w:rFonts w:hint="eastAsia"/>
        </w:rPr>
        <w:t>map</w:t>
      </w:r>
      <w:r>
        <w:rPr>
          <w:rFonts w:hint="eastAsia"/>
        </w:rPr>
        <w:t>输出的压缩机制，默认为</w:t>
      </w:r>
      <w:r>
        <w:rPr>
          <w:rFonts w:hint="eastAsia"/>
        </w:rPr>
        <w:t>false</w:t>
      </w:r>
      <w:r>
        <w:rPr>
          <w:rFonts w:hint="eastAsia"/>
        </w:rPr>
        <w:t>。在需要减少网络传输的时候，可以设置为</w:t>
      </w:r>
      <w:r>
        <w:rPr>
          <w:rFonts w:hint="eastAsia"/>
        </w:rPr>
        <w:t>true</w:t>
      </w:r>
      <w:r>
        <w:rPr>
          <w:rFonts w:hint="eastAsia"/>
        </w:rPr>
        <w:t>。</w:t>
      </w:r>
    </w:p>
    <w:p w:rsidR="00D75DAE" w:rsidRDefault="00D75DAE" w:rsidP="00F87D1A">
      <w:pPr>
        <w:pStyle w:val="a3"/>
        <w:rPr>
          <w:rFonts w:hint="eastAsia"/>
        </w:rPr>
      </w:pPr>
      <w:r>
        <w:rPr>
          <w:rFonts w:hint="eastAsia"/>
        </w:rPr>
        <w:tab/>
        <w:t xml:space="preserve">8. </w:t>
      </w:r>
      <w:proofErr w:type="spellStart"/>
      <w:r>
        <w:rPr>
          <w:rFonts w:hint="eastAsia"/>
        </w:rPr>
        <w:t>mapreduce.map.output.compress.codec</w:t>
      </w:r>
      <w:proofErr w:type="spellEnd"/>
      <w:r>
        <w:rPr>
          <w:rFonts w:hint="eastAsia"/>
        </w:rPr>
        <w:t>：设置</w:t>
      </w:r>
      <w:r>
        <w:rPr>
          <w:rFonts w:hint="eastAsia"/>
        </w:rPr>
        <w:t>map</w:t>
      </w:r>
      <w:r>
        <w:rPr>
          <w:rFonts w:hint="eastAsia"/>
        </w:rPr>
        <w:t>输出压缩机制，默认为</w:t>
      </w:r>
      <w:proofErr w:type="spellStart"/>
      <w:r>
        <w:rPr>
          <w:rFonts w:hint="eastAsia"/>
        </w:rPr>
        <w:t>org.apache.hadoop.io.compress.DefaultCodec</w:t>
      </w:r>
      <w:proofErr w:type="spellEnd"/>
      <w:r>
        <w:rPr>
          <w:rFonts w:hint="eastAsia"/>
        </w:rPr>
        <w:t>，推荐使用</w:t>
      </w:r>
      <w:proofErr w:type="spellStart"/>
      <w:r>
        <w:rPr>
          <w:rFonts w:hint="eastAsia"/>
        </w:rPr>
        <w:t>SnappyCodec</w:t>
      </w:r>
      <w:proofErr w:type="spellEnd"/>
      <w:r>
        <w:rPr>
          <w:rFonts w:hint="eastAsia"/>
        </w:rPr>
        <w:t>(</w:t>
      </w:r>
      <w:r>
        <w:rPr>
          <w:rFonts w:hint="eastAsia"/>
        </w:rPr>
        <w:t>在之前版本中需要进行安装操作，现在版本不太清楚，安装参数：</w:t>
      </w:r>
      <w:r>
        <w:rPr>
          <w:rFonts w:hint="eastAsia"/>
        </w:rPr>
        <w:t>http://www.cnblogs.com/chengxin1982/p/3862309.html)</w:t>
      </w:r>
    </w:p>
    <w:p w:rsidR="00D75DAE" w:rsidRDefault="00D75DAE" w:rsidP="00F87D1A">
      <w:pPr>
        <w:pStyle w:val="a3"/>
        <w:rPr>
          <w:rFonts w:hint="eastAsia"/>
        </w:rPr>
      </w:pPr>
      <w:r>
        <w:rPr>
          <w:rFonts w:hint="eastAsia"/>
        </w:rPr>
        <w:tab/>
        <w:t xml:space="preserve">9. </w:t>
      </w:r>
      <w:proofErr w:type="spellStart"/>
      <w:r>
        <w:rPr>
          <w:rFonts w:hint="eastAsia"/>
        </w:rPr>
        <w:t>hbase</w:t>
      </w:r>
      <w:proofErr w:type="spellEnd"/>
      <w:r>
        <w:rPr>
          <w:rFonts w:hint="eastAsia"/>
        </w:rPr>
        <w:t>参数设置</w:t>
      </w:r>
    </w:p>
    <w:p w:rsidR="00D75DAE" w:rsidRPr="00D75DAE" w:rsidRDefault="00D75DAE" w:rsidP="00F87D1A">
      <w:pPr>
        <w:pStyle w:val="a3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由于</w:t>
      </w:r>
      <w:proofErr w:type="spellStart"/>
      <w:r>
        <w:rPr>
          <w:rFonts w:hint="eastAsia"/>
        </w:rPr>
        <w:t>hbase</w:t>
      </w:r>
      <w:proofErr w:type="spellEnd"/>
      <w:r>
        <w:rPr>
          <w:rFonts w:hint="eastAsia"/>
        </w:rPr>
        <w:t>默认是一条一条数据拿取的，在</w:t>
      </w:r>
      <w:r>
        <w:rPr>
          <w:rFonts w:hint="eastAsia"/>
        </w:rPr>
        <w:t>mapper</w:t>
      </w:r>
      <w:r>
        <w:rPr>
          <w:rFonts w:hint="eastAsia"/>
        </w:rPr>
        <w:t>节点上执行的时候是每处理一条数据后就从</w:t>
      </w:r>
      <w:proofErr w:type="spellStart"/>
      <w:r>
        <w:rPr>
          <w:rFonts w:hint="eastAsia"/>
        </w:rPr>
        <w:t>hbase</w:t>
      </w:r>
      <w:proofErr w:type="spellEnd"/>
      <w:r>
        <w:rPr>
          <w:rFonts w:hint="eastAsia"/>
        </w:rPr>
        <w:t>中获取下一条数据，通过设置</w:t>
      </w:r>
      <w:r>
        <w:rPr>
          <w:rFonts w:hint="eastAsia"/>
        </w:rPr>
        <w:t>cache</w:t>
      </w:r>
      <w:r>
        <w:rPr>
          <w:rFonts w:hint="eastAsia"/>
        </w:rPr>
        <w:t>值可以一次获取多条数据，减少网络数据传输。</w:t>
      </w:r>
    </w:p>
    <w:p w:rsidR="00EE5D89" w:rsidRDefault="00EE5D89" w:rsidP="00EE5D89">
      <w:pPr>
        <w:pStyle w:val="1"/>
      </w:pPr>
      <w:r>
        <w:rPr>
          <w:rFonts w:hint="eastAsia"/>
        </w:rPr>
        <w:t>HBASE</w:t>
      </w:r>
    </w:p>
    <w:p w:rsidR="006E5C3D" w:rsidRDefault="006E5C3D" w:rsidP="006E5C3D">
      <w:pPr>
        <w:pStyle w:val="2"/>
        <w:spacing w:before="156" w:after="156"/>
      </w:pPr>
      <w:r>
        <w:rPr>
          <w:rFonts w:hint="eastAsia"/>
        </w:rPr>
        <w:t xml:space="preserve">HBASE </w:t>
      </w:r>
      <w:r>
        <w:rPr>
          <w:rFonts w:hint="eastAsia"/>
        </w:rPr>
        <w:t>安装</w:t>
      </w:r>
    </w:p>
    <w:p w:rsidR="006E5C3D" w:rsidRDefault="000230EB" w:rsidP="006E5C3D">
      <w:r>
        <w:rPr>
          <w:noProof/>
        </w:rPr>
        <w:drawing>
          <wp:inline distT="0" distB="0" distL="0" distR="0" wp14:anchorId="428CF4EB" wp14:editId="7C380AC7">
            <wp:extent cx="5274310" cy="3121025"/>
            <wp:effectExtent l="0" t="0" r="254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A05" w:rsidRDefault="00A91A05" w:rsidP="00A91A05">
      <w:r>
        <w:rPr>
          <w:rFonts w:hint="eastAsia"/>
        </w:rPr>
        <w:t xml:space="preserve">1 </w:t>
      </w:r>
      <w:r>
        <w:rPr>
          <w:rFonts w:hint="eastAsia"/>
        </w:rPr>
        <w:t>下载</w:t>
      </w:r>
    </w:p>
    <w:p w:rsidR="00A91A05" w:rsidRDefault="00A91A05" w:rsidP="00A91A05">
      <w:r>
        <w:tab/>
        <w:t>http://archive.cloudera.com/cdh5/cdh/5/hbase-0.98.6-cdh5.3.6.tar.gz</w:t>
      </w:r>
    </w:p>
    <w:p w:rsidR="00A91A05" w:rsidRDefault="00A91A05" w:rsidP="00A91A05">
      <w:r>
        <w:rPr>
          <w:rFonts w:hint="eastAsia"/>
        </w:rPr>
        <w:t xml:space="preserve">2 </w:t>
      </w:r>
      <w:r>
        <w:rPr>
          <w:rFonts w:hint="eastAsia"/>
        </w:rPr>
        <w:t>解压</w:t>
      </w:r>
    </w:p>
    <w:p w:rsidR="00A91A05" w:rsidRDefault="00A91A05" w:rsidP="00A91A05">
      <w:r>
        <w:tab/>
      </w:r>
      <w:proofErr w:type="gramStart"/>
      <w:r>
        <w:t>tar</w:t>
      </w:r>
      <w:proofErr w:type="gramEnd"/>
      <w:r>
        <w:t xml:space="preserve"> -</w:t>
      </w:r>
      <w:proofErr w:type="spellStart"/>
      <w:r>
        <w:t>zxvf</w:t>
      </w:r>
      <w:proofErr w:type="spellEnd"/>
      <w:r>
        <w:t xml:space="preserve"> xxx</w:t>
      </w:r>
    </w:p>
    <w:p w:rsidR="00A91A05" w:rsidRDefault="00A91A05" w:rsidP="00A91A05">
      <w:r>
        <w:rPr>
          <w:rFonts w:hint="eastAsia"/>
        </w:rPr>
        <w:t xml:space="preserve">3 </w:t>
      </w:r>
      <w:r>
        <w:rPr>
          <w:rFonts w:hint="eastAsia"/>
        </w:rPr>
        <w:t>修改</w:t>
      </w:r>
      <w:r>
        <w:rPr>
          <w:rFonts w:hint="eastAsia"/>
        </w:rPr>
        <w:t>conf/hbase-env.</w:t>
      </w:r>
      <w:proofErr w:type="gramStart"/>
      <w:r>
        <w:rPr>
          <w:rFonts w:hint="eastAsia"/>
        </w:rPr>
        <w:t>sh</w:t>
      </w:r>
      <w:proofErr w:type="gramEnd"/>
    </w:p>
    <w:p w:rsidR="00A91A05" w:rsidRDefault="00A91A05" w:rsidP="00A91A05">
      <w:r>
        <w:tab/>
        <w:t>JAVA_HOME=/</w:t>
      </w:r>
      <w:proofErr w:type="spellStart"/>
      <w:r>
        <w:t>usr</w:t>
      </w:r>
      <w:proofErr w:type="spellEnd"/>
      <w:r>
        <w:t>/local/</w:t>
      </w:r>
      <w:proofErr w:type="spellStart"/>
      <w:r>
        <w:t>jdk</w:t>
      </w:r>
      <w:proofErr w:type="spellEnd"/>
    </w:p>
    <w:p w:rsidR="00A91A05" w:rsidRDefault="00A91A05" w:rsidP="00A91A05">
      <w:r>
        <w:tab/>
        <w:t>HBASE_CLASSPATH=</w:t>
      </w:r>
      <w:proofErr w:type="spellStart"/>
      <w:r>
        <w:t>hadoophome</w:t>
      </w:r>
      <w:proofErr w:type="spellEnd"/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hadoop</w:t>
      </w:r>
      <w:proofErr w:type="spellEnd"/>
    </w:p>
    <w:p w:rsidR="00A91A05" w:rsidRDefault="00A91A05" w:rsidP="00A91A05">
      <w:r>
        <w:tab/>
      </w:r>
      <w:proofErr w:type="gramStart"/>
      <w:r>
        <w:t>export</w:t>
      </w:r>
      <w:proofErr w:type="gramEnd"/>
      <w:r>
        <w:t xml:space="preserve"> HBASE_PID_DIR=/home/</w:t>
      </w:r>
      <w:proofErr w:type="spellStart"/>
      <w:r>
        <w:t>hadoop</w:t>
      </w:r>
      <w:proofErr w:type="spellEnd"/>
      <w:r>
        <w:t>/</w:t>
      </w:r>
      <w:proofErr w:type="spellStart"/>
      <w:r>
        <w:t>bd</w:t>
      </w:r>
      <w:proofErr w:type="spellEnd"/>
      <w:r>
        <w:t>/hbase-0.98.6-cdh5.3.6/</w:t>
      </w:r>
      <w:proofErr w:type="spellStart"/>
      <w:r>
        <w:t>hbase</w:t>
      </w:r>
      <w:proofErr w:type="spellEnd"/>
      <w:r>
        <w:t>/</w:t>
      </w:r>
      <w:proofErr w:type="spellStart"/>
      <w:r>
        <w:t>pids</w:t>
      </w:r>
      <w:proofErr w:type="spellEnd"/>
    </w:p>
    <w:p w:rsidR="00A91A05" w:rsidRDefault="00A91A05" w:rsidP="00A91A05">
      <w:r>
        <w:tab/>
      </w:r>
      <w:proofErr w:type="gramStart"/>
      <w:r>
        <w:t>port</w:t>
      </w:r>
      <w:proofErr w:type="gramEnd"/>
      <w:r>
        <w:t xml:space="preserve"> HBASE_MANAGES_ZK=true</w:t>
      </w:r>
    </w:p>
    <w:p w:rsidR="00A91A05" w:rsidRDefault="00A91A05" w:rsidP="00A91A05">
      <w:r>
        <w:rPr>
          <w:rFonts w:hint="eastAsia"/>
        </w:rPr>
        <w:t xml:space="preserve">4 </w:t>
      </w:r>
      <w:r>
        <w:rPr>
          <w:rFonts w:hint="eastAsia"/>
        </w:rPr>
        <w:t>修改</w:t>
      </w:r>
      <w:r>
        <w:rPr>
          <w:rFonts w:hint="eastAsia"/>
        </w:rPr>
        <w:t>hbase-site.</w:t>
      </w:r>
      <w:proofErr w:type="gramStart"/>
      <w:r>
        <w:rPr>
          <w:rFonts w:hint="eastAsia"/>
        </w:rPr>
        <w:t>xml</w:t>
      </w:r>
      <w:proofErr w:type="gramEnd"/>
    </w:p>
    <w:p w:rsidR="00A91A05" w:rsidRDefault="00A91A05" w:rsidP="00A91A05">
      <w:r>
        <w:tab/>
      </w:r>
      <w:proofErr w:type="spellStart"/>
      <w:r>
        <w:t>hbase.rootdir</w:t>
      </w:r>
      <w:proofErr w:type="spellEnd"/>
      <w:r>
        <w:t>=hdfs://hh/hbase</w:t>
      </w:r>
    </w:p>
    <w:p w:rsidR="00A91A05" w:rsidRDefault="00A91A05" w:rsidP="00A91A05">
      <w:r>
        <w:tab/>
      </w:r>
      <w:proofErr w:type="spellStart"/>
      <w:r>
        <w:t>hbase.cluster.distributed</w:t>
      </w:r>
      <w:proofErr w:type="spellEnd"/>
      <w:r>
        <w:t>=true</w:t>
      </w:r>
    </w:p>
    <w:p w:rsidR="00A91A05" w:rsidRDefault="00A91A05" w:rsidP="00A91A05">
      <w:r>
        <w:tab/>
      </w:r>
      <w:proofErr w:type="spellStart"/>
      <w:r>
        <w:t>hbase.tmp.dir</w:t>
      </w:r>
      <w:proofErr w:type="spellEnd"/>
      <w:r>
        <w:t>=/home/</w:t>
      </w:r>
      <w:proofErr w:type="spellStart"/>
      <w:r>
        <w:t>hadoop</w:t>
      </w:r>
      <w:proofErr w:type="spellEnd"/>
      <w:r>
        <w:t>/</w:t>
      </w:r>
      <w:proofErr w:type="spellStart"/>
      <w:r>
        <w:t>bd</w:t>
      </w:r>
      <w:proofErr w:type="spellEnd"/>
      <w:r>
        <w:t>/hbase-0.98.6-cdh5.3.6/</w:t>
      </w:r>
      <w:proofErr w:type="spellStart"/>
      <w:r>
        <w:t>hbase</w:t>
      </w:r>
      <w:proofErr w:type="spellEnd"/>
      <w:r>
        <w:t>/</w:t>
      </w:r>
      <w:proofErr w:type="spellStart"/>
      <w:r>
        <w:t>tmp</w:t>
      </w:r>
      <w:proofErr w:type="spellEnd"/>
    </w:p>
    <w:p w:rsidR="00A91A05" w:rsidRDefault="00A91A05" w:rsidP="00A91A05">
      <w:r>
        <w:rPr>
          <w:rFonts w:hint="eastAsia"/>
        </w:rPr>
        <w:t xml:space="preserve">5 </w:t>
      </w:r>
      <w:r>
        <w:rPr>
          <w:rFonts w:hint="eastAsia"/>
        </w:rPr>
        <w:t>修改</w:t>
      </w:r>
      <w:proofErr w:type="spellStart"/>
      <w:r>
        <w:rPr>
          <w:rFonts w:hint="eastAsia"/>
        </w:rPr>
        <w:t>regionservers</w:t>
      </w:r>
      <w:proofErr w:type="spellEnd"/>
    </w:p>
    <w:p w:rsidR="00A91A05" w:rsidRDefault="00A91A05" w:rsidP="00A91A05">
      <w:r>
        <w:rPr>
          <w:rFonts w:hint="eastAsia"/>
        </w:rPr>
        <w:tab/>
      </w:r>
      <w:r>
        <w:rPr>
          <w:rFonts w:hint="eastAsia"/>
        </w:rPr>
        <w:t>将主机名添加进去，每行一个</w:t>
      </w:r>
    </w:p>
    <w:p w:rsidR="00A91A05" w:rsidRDefault="00A91A05" w:rsidP="00A91A05">
      <w:r>
        <w:rPr>
          <w:rFonts w:hint="eastAsia"/>
        </w:rPr>
        <w:t xml:space="preserve">6 </w:t>
      </w:r>
      <w:r>
        <w:rPr>
          <w:rFonts w:hint="eastAsia"/>
        </w:rPr>
        <w:t>修改环境变量</w:t>
      </w:r>
    </w:p>
    <w:p w:rsidR="00A91A05" w:rsidRDefault="00A91A05" w:rsidP="00A91A05">
      <w:r>
        <w:rPr>
          <w:rFonts w:hint="eastAsia"/>
        </w:rPr>
        <w:tab/>
      </w:r>
      <w:r>
        <w:rPr>
          <w:rFonts w:hint="eastAsia"/>
        </w:rPr>
        <w:t>添加</w:t>
      </w:r>
      <w:r>
        <w:rPr>
          <w:rFonts w:hint="eastAsia"/>
        </w:rPr>
        <w:t>HBASE_HOME</w:t>
      </w:r>
      <w:r>
        <w:rPr>
          <w:rFonts w:hint="eastAsia"/>
        </w:rPr>
        <w:t>和</w:t>
      </w:r>
      <w:r>
        <w:rPr>
          <w:rFonts w:hint="eastAsia"/>
        </w:rPr>
        <w:t>PATH</w:t>
      </w:r>
    </w:p>
    <w:p w:rsidR="00A91A05" w:rsidRDefault="00A91A05" w:rsidP="00A91A05">
      <w:r>
        <w:rPr>
          <w:rFonts w:hint="eastAsia"/>
        </w:rPr>
        <w:t xml:space="preserve">7 </w:t>
      </w:r>
      <w:r>
        <w:rPr>
          <w:rFonts w:hint="eastAsia"/>
        </w:rPr>
        <w:t>启动验证</w:t>
      </w:r>
    </w:p>
    <w:p w:rsidR="00A91A05" w:rsidRDefault="00A91A05" w:rsidP="00A91A05">
      <w:r>
        <w:rPr>
          <w:noProof/>
        </w:rPr>
        <w:drawing>
          <wp:inline distT="0" distB="0" distL="0" distR="0" wp14:anchorId="1B0E211D" wp14:editId="0FC566CD">
            <wp:extent cx="5274310" cy="345122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6EB" w:rsidRDefault="001006EB" w:rsidP="001006EB">
      <w:pPr>
        <w:pStyle w:val="2"/>
        <w:spacing w:before="156" w:after="156"/>
      </w:pPr>
      <w:r>
        <w:t>启动</w:t>
      </w:r>
    </w:p>
    <w:p w:rsidR="001006EB" w:rsidRDefault="001006EB" w:rsidP="001006EB">
      <w:r>
        <w:rPr>
          <w:noProof/>
        </w:rPr>
        <w:drawing>
          <wp:inline distT="0" distB="0" distL="0" distR="0" wp14:anchorId="1270667F" wp14:editId="7AB15803">
            <wp:extent cx="5274310" cy="164338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0A8C">
        <w:rPr>
          <w:noProof/>
        </w:rPr>
        <w:drawing>
          <wp:inline distT="0" distB="0" distL="0" distR="0" wp14:anchorId="5412672C" wp14:editId="3316D61C">
            <wp:extent cx="4095750" cy="1609725"/>
            <wp:effectExtent l="0" t="0" r="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A8C" w:rsidRDefault="00710A8C" w:rsidP="001006EB"/>
    <w:p w:rsidR="00710A8C" w:rsidRDefault="00FC4C5A" w:rsidP="001006EB">
      <w:hyperlink r:id="rId57" w:history="1">
        <w:r w:rsidR="00887800" w:rsidRPr="007E6176">
          <w:rPr>
            <w:rStyle w:val="a6"/>
          </w:rPr>
          <w:t>http://10.105.49.136:60010/master-status</w:t>
        </w:r>
      </w:hyperlink>
    </w:p>
    <w:p w:rsidR="00887800" w:rsidRDefault="00887800" w:rsidP="001006EB"/>
    <w:p w:rsidR="00887800" w:rsidRDefault="00887800" w:rsidP="001006EB">
      <w:r>
        <w:rPr>
          <w:noProof/>
        </w:rPr>
        <w:drawing>
          <wp:inline distT="0" distB="0" distL="0" distR="0" wp14:anchorId="0401E965" wp14:editId="2107A708">
            <wp:extent cx="4543425" cy="2571750"/>
            <wp:effectExtent l="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FE1" w:rsidRDefault="00387FE1" w:rsidP="00387FE1">
      <w:pPr>
        <w:pStyle w:val="1"/>
      </w:pPr>
      <w:r>
        <w:rPr>
          <w:rFonts w:hint="eastAsia"/>
        </w:rPr>
        <w:t>HIVE</w:t>
      </w:r>
    </w:p>
    <w:p w:rsidR="00387FE1" w:rsidRDefault="00A63C09" w:rsidP="00A63C09">
      <w:pPr>
        <w:pStyle w:val="2"/>
        <w:spacing w:before="156" w:after="156"/>
      </w:pPr>
      <w:r>
        <w:rPr>
          <w:rFonts w:hint="eastAsia"/>
        </w:rPr>
        <w:t>H</w:t>
      </w:r>
      <w:r>
        <w:t>ive</w:t>
      </w:r>
      <w:r>
        <w:rPr>
          <w:rFonts w:hint="eastAsia"/>
        </w:rPr>
        <w:t>安装</w:t>
      </w:r>
    </w:p>
    <w:p w:rsidR="00A63C09" w:rsidRDefault="00A63C09" w:rsidP="00A63C09">
      <w:r>
        <w:rPr>
          <w:noProof/>
        </w:rPr>
        <w:drawing>
          <wp:inline distT="0" distB="0" distL="0" distR="0" wp14:anchorId="2F65D01F" wp14:editId="13DE8692">
            <wp:extent cx="5200650" cy="3038475"/>
            <wp:effectExtent l="0" t="0" r="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C64158" wp14:editId="010B7DA1">
            <wp:extent cx="5274310" cy="251587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37D" w:rsidRDefault="00DB037D" w:rsidP="002C56BD">
      <w:pPr>
        <w:ind w:firstLine="420"/>
      </w:pPr>
      <w:r>
        <w:rPr>
          <w:rFonts w:hint="eastAsia"/>
        </w:rPr>
        <w:t xml:space="preserve">1. </w:t>
      </w:r>
      <w:r>
        <w:rPr>
          <w:rFonts w:hint="eastAsia"/>
        </w:rPr>
        <w:t>下载</w:t>
      </w:r>
      <w:r>
        <w:rPr>
          <w:rFonts w:hint="eastAsia"/>
        </w:rPr>
        <w:t>hive</w:t>
      </w:r>
      <w:r>
        <w:rPr>
          <w:rFonts w:hint="eastAsia"/>
        </w:rPr>
        <w:t>：</w:t>
      </w:r>
      <w:r>
        <w:rPr>
          <w:rFonts w:hint="eastAsia"/>
        </w:rPr>
        <w:t>http://archive.cloudera.com/cdh5/cdh/5/hive-0.13.1-cdh5.3.6.tar.gz</w:t>
      </w:r>
    </w:p>
    <w:p w:rsidR="002C56BD" w:rsidRDefault="00DB037D" w:rsidP="00DB037D">
      <w:r>
        <w:rPr>
          <w:rFonts w:hint="eastAsia"/>
        </w:rPr>
        <w:tab/>
        <w:t>2. hive</w:t>
      </w:r>
      <w:r>
        <w:rPr>
          <w:rFonts w:hint="eastAsia"/>
        </w:rPr>
        <w:t>的帮助文档位置：</w:t>
      </w:r>
    </w:p>
    <w:p w:rsidR="00DB037D" w:rsidRDefault="002C56BD" w:rsidP="00DB037D">
      <w:r>
        <w:tab/>
      </w:r>
      <w:r>
        <w:tab/>
      </w:r>
      <w:r w:rsidR="00DB037D">
        <w:rPr>
          <w:rFonts w:hint="eastAsia"/>
        </w:rPr>
        <w:t>https://cwiki.apache.org/confluence/display/Hive/LanguageManual</w:t>
      </w:r>
      <w:r w:rsidR="00DB037D">
        <w:rPr>
          <w:rFonts w:hint="eastAsia"/>
        </w:rPr>
        <w:t>，</w:t>
      </w:r>
    </w:p>
    <w:p w:rsidR="00DB037D" w:rsidRDefault="00DB037D" w:rsidP="00DB037D">
      <w:r>
        <w:rPr>
          <w:rFonts w:hint="eastAsia"/>
        </w:rPr>
        <w:tab/>
      </w:r>
      <w:r>
        <w:rPr>
          <w:rFonts w:hint="eastAsia"/>
        </w:rPr>
        <w:tab/>
        <w:t>hive</w:t>
      </w:r>
      <w:proofErr w:type="gramStart"/>
      <w:r>
        <w:rPr>
          <w:rFonts w:hint="eastAsia"/>
        </w:rPr>
        <w:t>官网</w:t>
      </w:r>
      <w:proofErr w:type="gramEnd"/>
      <w:r>
        <w:rPr>
          <w:rFonts w:hint="eastAsia"/>
        </w:rPr>
        <w:t>:http://hive.apache.org</w:t>
      </w:r>
    </w:p>
    <w:p w:rsidR="00DB037D" w:rsidRDefault="00DB037D" w:rsidP="00DB037D">
      <w:r>
        <w:rPr>
          <w:rFonts w:hint="eastAsia"/>
        </w:rPr>
        <w:tab/>
        <w:t xml:space="preserve">3. </w:t>
      </w:r>
      <w:r>
        <w:rPr>
          <w:rFonts w:hint="eastAsia"/>
        </w:rPr>
        <w:t>参考</w:t>
      </w:r>
      <w:r>
        <w:rPr>
          <w:rFonts w:hint="eastAsia"/>
        </w:rPr>
        <w:t>hive-site.xml</w:t>
      </w:r>
      <w:r>
        <w:rPr>
          <w:rFonts w:hint="eastAsia"/>
        </w:rPr>
        <w:t>文件</w:t>
      </w:r>
    </w:p>
    <w:p w:rsidR="00DB037D" w:rsidRDefault="00DB037D" w:rsidP="00DB037D">
      <w:r>
        <w:rPr>
          <w:rFonts w:hint="eastAsia"/>
        </w:rPr>
        <w:tab/>
        <w:t xml:space="preserve">4. </w:t>
      </w:r>
      <w:r>
        <w:rPr>
          <w:rFonts w:hint="eastAsia"/>
        </w:rPr>
        <w:t>将</w:t>
      </w:r>
      <w:r>
        <w:rPr>
          <w:rFonts w:hint="eastAsia"/>
        </w:rPr>
        <w:t>bin</w:t>
      </w:r>
      <w:r>
        <w:rPr>
          <w:rFonts w:hint="eastAsia"/>
        </w:rPr>
        <w:t>目录添加到</w:t>
      </w:r>
      <w:r>
        <w:rPr>
          <w:rFonts w:hint="eastAsia"/>
        </w:rPr>
        <w:t>path</w:t>
      </w:r>
      <w:r>
        <w:rPr>
          <w:rFonts w:hint="eastAsia"/>
        </w:rPr>
        <w:t>目录中，</w:t>
      </w:r>
    </w:p>
    <w:p w:rsidR="00DB037D" w:rsidRDefault="00DB037D" w:rsidP="00DB037D">
      <w:r>
        <w:tab/>
        <w:t xml:space="preserve">    </w:t>
      </w:r>
      <w:proofErr w:type="gramStart"/>
      <w:r>
        <w:t>vim</w:t>
      </w:r>
      <w:proofErr w:type="gramEnd"/>
      <w:r>
        <w:t xml:space="preserve"> ~/.</w:t>
      </w:r>
      <w:proofErr w:type="spellStart"/>
      <w:r>
        <w:t>bash_profile</w:t>
      </w:r>
      <w:proofErr w:type="spellEnd"/>
    </w:p>
    <w:p w:rsidR="00DB037D" w:rsidRDefault="00DB037D" w:rsidP="00DB037D">
      <w:r>
        <w:tab/>
      </w:r>
      <w:r>
        <w:tab/>
        <w:t xml:space="preserve">    </w:t>
      </w:r>
      <w:proofErr w:type="gramStart"/>
      <w:r>
        <w:t>export</w:t>
      </w:r>
      <w:proofErr w:type="gramEnd"/>
      <w:r>
        <w:t xml:space="preserve"> HIVE_HOME=/home/</w:t>
      </w:r>
      <w:proofErr w:type="spellStart"/>
      <w:r>
        <w:t>hadoop</w:t>
      </w:r>
      <w:proofErr w:type="spellEnd"/>
      <w:r>
        <w:t>/</w:t>
      </w:r>
      <w:proofErr w:type="spellStart"/>
      <w:r>
        <w:t>bigdater</w:t>
      </w:r>
      <w:proofErr w:type="spellEnd"/>
      <w:r>
        <w:t>/hive-0.13.1-cdh5.3.6/</w:t>
      </w:r>
    </w:p>
    <w:p w:rsidR="00DB037D" w:rsidRDefault="00DB037D" w:rsidP="00DB037D">
      <w:r>
        <w:tab/>
      </w:r>
      <w:r>
        <w:tab/>
      </w:r>
      <w:r>
        <w:tab/>
      </w:r>
      <w:proofErr w:type="gramStart"/>
      <w:r>
        <w:t>export</w:t>
      </w:r>
      <w:proofErr w:type="gramEnd"/>
      <w:r>
        <w:t xml:space="preserve"> PATH=$PATH:$HIVE_HOME/bin</w:t>
      </w:r>
    </w:p>
    <w:p w:rsidR="00DB037D" w:rsidRDefault="00DB037D" w:rsidP="00DB037D">
      <w:r>
        <w:tab/>
      </w:r>
      <w:r>
        <w:tab/>
      </w:r>
      <w:proofErr w:type="gramStart"/>
      <w:r>
        <w:t>source</w:t>
      </w:r>
      <w:proofErr w:type="gramEnd"/>
      <w:r>
        <w:t xml:space="preserve"> ~/.</w:t>
      </w:r>
      <w:proofErr w:type="spellStart"/>
      <w:r>
        <w:t>bash_profile</w:t>
      </w:r>
      <w:proofErr w:type="spellEnd"/>
    </w:p>
    <w:p w:rsidR="00DB037D" w:rsidRDefault="00DB037D" w:rsidP="00DB037D">
      <w:r>
        <w:rPr>
          <w:rFonts w:hint="eastAsia"/>
        </w:rPr>
        <w:tab/>
        <w:t xml:space="preserve">5. </w:t>
      </w:r>
      <w:r>
        <w:rPr>
          <w:rFonts w:hint="eastAsia"/>
        </w:rPr>
        <w:t>移动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驱动</w:t>
      </w:r>
      <w:r>
        <w:rPr>
          <w:rFonts w:hint="eastAsia"/>
        </w:rPr>
        <w:t>jar</w:t>
      </w:r>
      <w:r>
        <w:rPr>
          <w:rFonts w:hint="eastAsia"/>
        </w:rPr>
        <w:t>到</w:t>
      </w:r>
      <w:r>
        <w:rPr>
          <w:rFonts w:hint="eastAsia"/>
        </w:rPr>
        <w:t>hive</w:t>
      </w:r>
      <w:r>
        <w:rPr>
          <w:rFonts w:hint="eastAsia"/>
        </w:rPr>
        <w:t>的</w:t>
      </w:r>
      <w:r>
        <w:rPr>
          <w:rFonts w:hint="eastAsia"/>
        </w:rPr>
        <w:t>lib</w:t>
      </w:r>
      <w:r>
        <w:rPr>
          <w:rFonts w:hint="eastAsia"/>
        </w:rPr>
        <w:t>文件夹下。</w:t>
      </w:r>
    </w:p>
    <w:p w:rsidR="00DB037D" w:rsidRDefault="00DB037D" w:rsidP="00DB037D">
      <w:r>
        <w:rPr>
          <w:rFonts w:hint="eastAsia"/>
        </w:rPr>
        <w:tab/>
        <w:t xml:space="preserve">6. </w:t>
      </w:r>
      <w:r>
        <w:rPr>
          <w:rFonts w:hint="eastAsia"/>
        </w:rPr>
        <w:t>启动</w:t>
      </w:r>
      <w:proofErr w:type="spellStart"/>
      <w:r>
        <w:rPr>
          <w:rFonts w:hint="eastAsia"/>
        </w:rPr>
        <w:t>metastore</w:t>
      </w:r>
      <w:proofErr w:type="spellEnd"/>
      <w:r>
        <w:rPr>
          <w:rFonts w:hint="eastAsia"/>
        </w:rPr>
        <w:t>服务</w:t>
      </w:r>
      <w:r>
        <w:rPr>
          <w:rFonts w:hint="eastAsia"/>
        </w:rPr>
        <w:t>(</w:t>
      </w:r>
      <w:r>
        <w:rPr>
          <w:rFonts w:hint="eastAsia"/>
        </w:rPr>
        <w:t>启动</w:t>
      </w:r>
      <w:proofErr w:type="spellStart"/>
      <w:r>
        <w:rPr>
          <w:rFonts w:hint="eastAsia"/>
        </w:rPr>
        <w:t>hdfs+yarn</w:t>
      </w:r>
      <w:proofErr w:type="spellEnd"/>
      <w:r>
        <w:rPr>
          <w:rFonts w:hint="eastAsia"/>
        </w:rPr>
        <w:t>服务</w:t>
      </w:r>
      <w:r>
        <w:rPr>
          <w:rFonts w:hint="eastAsia"/>
        </w:rPr>
        <w:t>)</w:t>
      </w:r>
    </w:p>
    <w:p w:rsidR="00DB037D" w:rsidRDefault="00DB037D" w:rsidP="00DB037D">
      <w:r>
        <w:tab/>
        <w:t xml:space="preserve">    </w:t>
      </w:r>
      <w:proofErr w:type="gramStart"/>
      <w:r>
        <w:t>hive</w:t>
      </w:r>
      <w:proofErr w:type="gramEnd"/>
      <w:r>
        <w:t xml:space="preserve"> --service </w:t>
      </w:r>
      <w:proofErr w:type="spellStart"/>
      <w:r>
        <w:t>metastore</w:t>
      </w:r>
      <w:proofErr w:type="spellEnd"/>
      <w:r>
        <w:t xml:space="preserve"> &amp;</w:t>
      </w:r>
    </w:p>
    <w:p w:rsidR="00DB037D" w:rsidRDefault="00DB037D" w:rsidP="00DB037D">
      <w:r>
        <w:rPr>
          <w:rFonts w:hint="eastAsia"/>
        </w:rPr>
        <w:tab/>
        <w:t xml:space="preserve">7. </w:t>
      </w:r>
      <w:r>
        <w:rPr>
          <w:rFonts w:hint="eastAsia"/>
        </w:rPr>
        <w:t>进入</w:t>
      </w:r>
      <w:r>
        <w:rPr>
          <w:rFonts w:hint="eastAsia"/>
        </w:rPr>
        <w:t>hive</w:t>
      </w:r>
      <w:r>
        <w:rPr>
          <w:rFonts w:hint="eastAsia"/>
        </w:rPr>
        <w:t>的客户端</w:t>
      </w:r>
    </w:p>
    <w:p w:rsidR="00A63C09" w:rsidRDefault="00A63C09" w:rsidP="00A63C09">
      <w:pPr>
        <w:pStyle w:val="3"/>
        <w:spacing w:before="156" w:after="156"/>
      </w:pP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安装</w:t>
      </w:r>
    </w:p>
    <w:p w:rsidR="0037455A" w:rsidRDefault="009E3670" w:rsidP="0037455A">
      <w:r>
        <w:rPr>
          <w:noProof/>
        </w:rPr>
        <w:drawing>
          <wp:inline distT="0" distB="0" distL="0" distR="0" wp14:anchorId="2ADC88BE" wp14:editId="6976A249">
            <wp:extent cx="5274310" cy="144907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55A">
        <w:rPr>
          <w:rFonts w:hint="eastAsia"/>
        </w:rPr>
        <w:t>一、</w:t>
      </w:r>
      <w:r w:rsidR="0037455A">
        <w:rPr>
          <w:rFonts w:hint="eastAsia"/>
        </w:rPr>
        <w:t xml:space="preserve"> </w:t>
      </w:r>
      <w:r w:rsidR="0037455A">
        <w:rPr>
          <w:rFonts w:hint="eastAsia"/>
        </w:rPr>
        <w:t>安装</w:t>
      </w:r>
      <w:proofErr w:type="spellStart"/>
      <w:r w:rsidR="0037455A">
        <w:rPr>
          <w:rFonts w:hint="eastAsia"/>
        </w:rPr>
        <w:t>mysql</w:t>
      </w:r>
      <w:proofErr w:type="spellEnd"/>
    </w:p>
    <w:p w:rsidR="0037455A" w:rsidRDefault="0037455A" w:rsidP="0037455A">
      <w:r>
        <w:rPr>
          <w:rFonts w:hint="eastAsia"/>
        </w:rPr>
        <w:tab/>
        <w:t xml:space="preserve">1. </w:t>
      </w:r>
      <w:r>
        <w:rPr>
          <w:rFonts w:hint="eastAsia"/>
        </w:rPr>
        <w:t>使用</w:t>
      </w:r>
      <w:r>
        <w:rPr>
          <w:rFonts w:hint="eastAsia"/>
        </w:rPr>
        <w:t>root</w:t>
      </w:r>
      <w:r>
        <w:rPr>
          <w:rFonts w:hint="eastAsia"/>
        </w:rPr>
        <w:t>用户</w:t>
      </w:r>
      <w:r>
        <w:rPr>
          <w:rFonts w:hint="eastAsia"/>
        </w:rPr>
        <w:t xml:space="preserve">: </w:t>
      </w:r>
      <w:proofErr w:type="spellStart"/>
      <w:proofErr w:type="gramStart"/>
      <w:r>
        <w:rPr>
          <w:rFonts w:hint="eastAsia"/>
        </w:rPr>
        <w:t>su</w:t>
      </w:r>
      <w:proofErr w:type="spellEnd"/>
      <w:proofErr w:type="gramEnd"/>
      <w:r>
        <w:rPr>
          <w:rFonts w:hint="eastAsia"/>
        </w:rPr>
        <w:t xml:space="preserve"> root</w:t>
      </w:r>
    </w:p>
    <w:p w:rsidR="0037455A" w:rsidRDefault="0037455A" w:rsidP="0037455A">
      <w:r>
        <w:rPr>
          <w:rFonts w:hint="eastAsia"/>
        </w:rPr>
        <w:tab/>
        <w:t xml:space="preserve">2. </w:t>
      </w:r>
      <w:r>
        <w:rPr>
          <w:rFonts w:hint="eastAsia"/>
        </w:rPr>
        <w:t>安装</w:t>
      </w:r>
    </w:p>
    <w:p w:rsidR="0037455A" w:rsidRDefault="0037455A" w:rsidP="0037455A">
      <w:r>
        <w:tab/>
      </w:r>
      <w:r>
        <w:tab/>
      </w:r>
      <w:proofErr w:type="gramStart"/>
      <w:r>
        <w:t>yum</w:t>
      </w:r>
      <w:proofErr w:type="gramEnd"/>
      <w:r>
        <w:t xml:space="preserve"> install </w:t>
      </w:r>
      <w:proofErr w:type="spellStart"/>
      <w:r>
        <w:t>mysql</w:t>
      </w:r>
      <w:proofErr w:type="spellEnd"/>
    </w:p>
    <w:p w:rsidR="0037455A" w:rsidRDefault="0037455A" w:rsidP="0037455A">
      <w:r>
        <w:tab/>
      </w:r>
      <w:r>
        <w:tab/>
      </w:r>
      <w:proofErr w:type="gramStart"/>
      <w:r>
        <w:t>yum</w:t>
      </w:r>
      <w:proofErr w:type="gramEnd"/>
      <w:r>
        <w:t xml:space="preserve"> install </w:t>
      </w:r>
      <w:proofErr w:type="spellStart"/>
      <w:r>
        <w:t>mysql</w:t>
      </w:r>
      <w:proofErr w:type="spellEnd"/>
      <w:r>
        <w:t>-server</w:t>
      </w:r>
    </w:p>
    <w:p w:rsidR="0037455A" w:rsidRDefault="0037455A" w:rsidP="0037455A">
      <w:r>
        <w:rPr>
          <w:rFonts w:hint="eastAsia"/>
        </w:rPr>
        <w:tab/>
      </w:r>
      <w:r>
        <w:rPr>
          <w:rFonts w:hint="eastAsia"/>
        </w:rPr>
        <w:tab/>
        <w:t xml:space="preserve">yum install </w:t>
      </w:r>
      <w:proofErr w:type="spellStart"/>
      <w:r>
        <w:rPr>
          <w:rFonts w:hint="eastAsia"/>
        </w:rPr>
        <w:t>mysql-devel</w:t>
      </w:r>
      <w:proofErr w:type="spellEnd"/>
      <w:r>
        <w:rPr>
          <w:rFonts w:hint="eastAsia"/>
        </w:rPr>
        <w:t>（可选）</w:t>
      </w:r>
    </w:p>
    <w:p w:rsidR="0037455A" w:rsidRDefault="0037455A" w:rsidP="0037455A">
      <w:r>
        <w:rPr>
          <w:rFonts w:hint="eastAsia"/>
        </w:rPr>
        <w:tab/>
        <w:t xml:space="preserve">3. </w:t>
      </w:r>
      <w:r>
        <w:rPr>
          <w:rFonts w:hint="eastAsia"/>
        </w:rPr>
        <w:t>修改配置信息，添加</w:t>
      </w:r>
      <w:r>
        <w:rPr>
          <w:rFonts w:hint="eastAsia"/>
        </w:rPr>
        <w:t xml:space="preserve">: </w:t>
      </w:r>
      <w:proofErr w:type="gramStart"/>
      <w:r>
        <w:rPr>
          <w:rFonts w:hint="eastAsia"/>
        </w:rPr>
        <w:t>vim</w:t>
      </w:r>
      <w:proofErr w:type="gram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my.cnf</w:t>
      </w:r>
      <w:proofErr w:type="spellEnd"/>
    </w:p>
    <w:p w:rsidR="0037455A" w:rsidRDefault="0037455A" w:rsidP="0037455A">
      <w:r>
        <w:tab/>
      </w:r>
      <w:r>
        <w:tab/>
        <w:t>[</w:t>
      </w:r>
      <w:proofErr w:type="spellStart"/>
      <w:proofErr w:type="gramStart"/>
      <w:r>
        <w:t>mysql</w:t>
      </w:r>
      <w:proofErr w:type="spellEnd"/>
      <w:proofErr w:type="gramEnd"/>
      <w:r>
        <w:t>]</w:t>
      </w:r>
    </w:p>
    <w:p w:rsidR="0037455A" w:rsidRDefault="0037455A" w:rsidP="0037455A">
      <w:r>
        <w:tab/>
      </w:r>
      <w:r>
        <w:tab/>
      </w:r>
      <w:proofErr w:type="gramStart"/>
      <w:r>
        <w:t>default-character-set=</w:t>
      </w:r>
      <w:proofErr w:type="gramEnd"/>
      <w:r>
        <w:t>utf8</w:t>
      </w:r>
    </w:p>
    <w:p w:rsidR="0037455A" w:rsidRDefault="0037455A" w:rsidP="0037455A">
      <w:r>
        <w:tab/>
      </w:r>
      <w:r>
        <w:tab/>
        <w:t>[</w:t>
      </w:r>
      <w:proofErr w:type="spellStart"/>
      <w:proofErr w:type="gramStart"/>
      <w:r>
        <w:t>mysqld</w:t>
      </w:r>
      <w:proofErr w:type="spellEnd"/>
      <w:proofErr w:type="gramEnd"/>
      <w:r>
        <w:t>]</w:t>
      </w:r>
    </w:p>
    <w:p w:rsidR="0037455A" w:rsidRDefault="0037455A" w:rsidP="0037455A">
      <w:r>
        <w:tab/>
      </w:r>
      <w:r>
        <w:tab/>
      </w:r>
      <w:proofErr w:type="gramStart"/>
      <w:r>
        <w:t>character-set-server=</w:t>
      </w:r>
      <w:proofErr w:type="gramEnd"/>
      <w:r>
        <w:t>utf8</w:t>
      </w:r>
    </w:p>
    <w:p w:rsidR="0037455A" w:rsidRDefault="0037455A" w:rsidP="0037455A">
      <w:r>
        <w:tab/>
      </w:r>
      <w:r>
        <w:tab/>
      </w:r>
      <w:proofErr w:type="spellStart"/>
      <w:r>
        <w:t>lower_case_table_names</w:t>
      </w:r>
      <w:proofErr w:type="spellEnd"/>
      <w:r>
        <w:t>=1</w:t>
      </w:r>
    </w:p>
    <w:p w:rsidR="0037455A" w:rsidRDefault="0037455A" w:rsidP="0037455A">
      <w:r>
        <w:rPr>
          <w:rFonts w:hint="eastAsia"/>
        </w:rPr>
        <w:tab/>
        <w:t xml:space="preserve">4. </w:t>
      </w:r>
      <w:r>
        <w:rPr>
          <w:rFonts w:hint="eastAsia"/>
        </w:rPr>
        <w:t>启动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：</w:t>
      </w:r>
      <w:proofErr w:type="gramStart"/>
      <w:r>
        <w:rPr>
          <w:rFonts w:hint="eastAsia"/>
        </w:rPr>
        <w:t>service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mysqld</w:t>
      </w:r>
      <w:proofErr w:type="spellEnd"/>
      <w:r>
        <w:rPr>
          <w:rFonts w:hint="eastAsia"/>
        </w:rPr>
        <w:t xml:space="preserve"> restart/stop/start</w:t>
      </w:r>
    </w:p>
    <w:p w:rsidR="0037455A" w:rsidRDefault="0037455A" w:rsidP="0037455A">
      <w:r>
        <w:rPr>
          <w:rFonts w:hint="eastAsia"/>
        </w:rPr>
        <w:tab/>
        <w:t xml:space="preserve">5. </w:t>
      </w:r>
      <w:r>
        <w:rPr>
          <w:rFonts w:hint="eastAsia"/>
        </w:rPr>
        <w:t>配置超级用户名和密码，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mysqladmin</w:t>
      </w:r>
      <w:proofErr w:type="spellEnd"/>
      <w:r>
        <w:rPr>
          <w:rFonts w:hint="eastAsia"/>
        </w:rPr>
        <w:t xml:space="preserve"> -u root password 123456</w:t>
      </w:r>
    </w:p>
    <w:p w:rsidR="0037455A" w:rsidRDefault="0037455A" w:rsidP="0037455A">
      <w:r>
        <w:rPr>
          <w:rFonts w:hint="eastAsia"/>
        </w:rPr>
        <w:tab/>
        <w:t>6. root</w:t>
      </w:r>
      <w:r>
        <w:rPr>
          <w:rFonts w:hint="eastAsia"/>
        </w:rPr>
        <w:t>用户登录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-u root -p 123456</w:t>
      </w:r>
    </w:p>
    <w:p w:rsidR="00C53458" w:rsidRDefault="0037455A" w:rsidP="0037455A">
      <w:r>
        <w:rPr>
          <w:rFonts w:hint="eastAsia"/>
        </w:rPr>
        <w:tab/>
        <w:t xml:space="preserve">7. </w:t>
      </w:r>
      <w:r>
        <w:rPr>
          <w:rFonts w:hint="eastAsia"/>
        </w:rPr>
        <w:t>创建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用户：</w:t>
      </w:r>
    </w:p>
    <w:p w:rsidR="00C53458" w:rsidRDefault="00C53458" w:rsidP="00C53458">
      <w:pPr>
        <w:ind w:left="420" w:firstLine="420"/>
      </w:pPr>
      <w:proofErr w:type="gramStart"/>
      <w:r w:rsidRPr="00C53458">
        <w:t>grant  all</w:t>
      </w:r>
      <w:proofErr w:type="gramEnd"/>
      <w:r w:rsidRPr="00C53458">
        <w:t xml:space="preserve"> on *.* to hive@'%' identified by 'hive';    </w:t>
      </w:r>
      <w:r w:rsidR="0037455A">
        <w:rPr>
          <w:rFonts w:hint="eastAsia"/>
        </w:rPr>
        <w:tab/>
      </w:r>
    </w:p>
    <w:p w:rsidR="0037455A" w:rsidRDefault="00C53458" w:rsidP="00C53458">
      <w:pPr>
        <w:ind w:firstLine="420"/>
      </w:pPr>
      <w:r>
        <w:t xml:space="preserve"> </w:t>
      </w:r>
    </w:p>
    <w:p w:rsidR="0037455A" w:rsidRDefault="0037455A" w:rsidP="0037455A">
      <w:r>
        <w:rPr>
          <w:rFonts w:hint="eastAsia"/>
        </w:rPr>
        <w:tab/>
        <w:t xml:space="preserve">9. </w:t>
      </w:r>
      <w:r>
        <w:rPr>
          <w:rFonts w:hint="eastAsia"/>
        </w:rPr>
        <w:t>重</w:t>
      </w:r>
      <w:proofErr w:type="gramStart"/>
      <w:r>
        <w:rPr>
          <w:rFonts w:hint="eastAsia"/>
        </w:rPr>
        <w:t>启一下</w:t>
      </w:r>
      <w:proofErr w:type="gramEnd"/>
      <w:r>
        <w:rPr>
          <w:rFonts w:hint="eastAsia"/>
        </w:rPr>
        <w:t>这个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服务。</w:t>
      </w:r>
    </w:p>
    <w:p w:rsidR="0037455A" w:rsidRDefault="0037455A" w:rsidP="0037455A">
      <w:r>
        <w:rPr>
          <w:rFonts w:hint="eastAsia"/>
        </w:rPr>
        <w:tab/>
        <w:t xml:space="preserve">10. </w:t>
      </w:r>
      <w:r>
        <w:rPr>
          <w:rFonts w:hint="eastAsia"/>
        </w:rPr>
        <w:t>使用</w:t>
      </w:r>
      <w:r>
        <w:rPr>
          <w:rFonts w:hint="eastAsia"/>
        </w:rPr>
        <w:t>hive</w:t>
      </w:r>
      <w:r>
        <w:rPr>
          <w:rFonts w:hint="eastAsia"/>
        </w:rPr>
        <w:t>用户创建数据库并修改连接信息。</w:t>
      </w:r>
    </w:p>
    <w:p w:rsidR="0037455A" w:rsidRDefault="0037455A" w:rsidP="0037455A">
      <w:r>
        <w:tab/>
        <w:t xml:space="preserve">   </w:t>
      </w:r>
      <w:proofErr w:type="gramStart"/>
      <w:r>
        <w:t>create</w:t>
      </w:r>
      <w:proofErr w:type="gramEnd"/>
      <w:r>
        <w:t xml:space="preserve"> database hive;</w:t>
      </w:r>
    </w:p>
    <w:p w:rsidR="009E3670" w:rsidRDefault="0037455A" w:rsidP="0037455A">
      <w:r>
        <w:tab/>
        <w:t xml:space="preserve">   </w:t>
      </w:r>
      <w:proofErr w:type="gramStart"/>
      <w:r>
        <w:t>alter</w:t>
      </w:r>
      <w:proofErr w:type="gramEnd"/>
      <w:r>
        <w:t xml:space="preserve"> database hive character set latin1;</w:t>
      </w:r>
    </w:p>
    <w:p w:rsidR="00AA68A7" w:rsidRDefault="00AA68A7" w:rsidP="0037455A"/>
    <w:p w:rsidR="00AA68A7" w:rsidRDefault="00AA68A7" w:rsidP="00AA68A7">
      <w:pPr>
        <w:pStyle w:val="2"/>
        <w:spacing w:before="156" w:after="156"/>
      </w:pPr>
      <w:r>
        <w:t xml:space="preserve">Hive </w:t>
      </w:r>
      <w:r>
        <w:rPr>
          <w:rFonts w:hint="eastAsia"/>
        </w:rPr>
        <w:t>服务介绍</w:t>
      </w:r>
    </w:p>
    <w:p w:rsidR="00AA68A7" w:rsidRDefault="00AA68A7" w:rsidP="00AA68A7">
      <w:r>
        <w:rPr>
          <w:noProof/>
        </w:rPr>
        <w:drawing>
          <wp:inline distT="0" distB="0" distL="0" distR="0" wp14:anchorId="1E9B7189" wp14:editId="58D1F61B">
            <wp:extent cx="5274310" cy="1308735"/>
            <wp:effectExtent l="0" t="0" r="2540" b="57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733" w:rsidRDefault="00DE1733" w:rsidP="00DE1733">
      <w:pPr>
        <w:pStyle w:val="1"/>
      </w:pPr>
      <w:r>
        <w:t>需求分析</w:t>
      </w:r>
    </w:p>
    <w:p w:rsidR="00DB6B06" w:rsidRPr="00DB6B06" w:rsidRDefault="00DB6B06" w:rsidP="00DB6B06"/>
    <w:p w:rsidR="00DB6B06" w:rsidRDefault="00DB6B06" w:rsidP="00DB6B06">
      <w:pPr>
        <w:rPr>
          <w:noProof/>
        </w:rPr>
      </w:pPr>
      <w:r>
        <w:rPr>
          <w:noProof/>
        </w:rPr>
        <w:drawing>
          <wp:inline distT="0" distB="0" distL="0" distR="0" wp14:anchorId="3935F554" wp14:editId="3330940A">
            <wp:extent cx="5274310" cy="2513965"/>
            <wp:effectExtent l="0" t="0" r="254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AD8" w:rsidRPr="007E4AD8">
        <w:rPr>
          <w:noProof/>
        </w:rPr>
        <w:t xml:space="preserve"> </w:t>
      </w:r>
      <w:r w:rsidR="007E4AD8">
        <w:rPr>
          <w:noProof/>
        </w:rPr>
        <w:drawing>
          <wp:inline distT="0" distB="0" distL="0" distR="0" wp14:anchorId="4E75F182" wp14:editId="1CBFCBFB">
            <wp:extent cx="5274310" cy="343725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0559" w:rsidRPr="00480559">
        <w:rPr>
          <w:noProof/>
        </w:rPr>
        <w:t xml:space="preserve"> </w:t>
      </w:r>
      <w:r w:rsidR="00480559">
        <w:rPr>
          <w:noProof/>
        </w:rPr>
        <w:drawing>
          <wp:inline distT="0" distB="0" distL="0" distR="0" wp14:anchorId="4FB8B3DB" wp14:editId="35AFC405">
            <wp:extent cx="5274310" cy="206311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0559" w:rsidRPr="00480559">
        <w:rPr>
          <w:noProof/>
        </w:rPr>
        <w:t xml:space="preserve"> </w:t>
      </w:r>
      <w:r w:rsidR="00480559">
        <w:rPr>
          <w:noProof/>
        </w:rPr>
        <w:drawing>
          <wp:inline distT="0" distB="0" distL="0" distR="0" wp14:anchorId="4B0394DC" wp14:editId="38BAF6A4">
            <wp:extent cx="5274310" cy="3480435"/>
            <wp:effectExtent l="0" t="0" r="2540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559" w:rsidRDefault="00480559" w:rsidP="00480559">
      <w:pPr>
        <w:pStyle w:val="2"/>
        <w:spacing w:before="156" w:after="156"/>
        <w:rPr>
          <w:noProof/>
        </w:rPr>
      </w:pPr>
      <w:r>
        <w:rPr>
          <w:noProof/>
        </w:rPr>
        <w:t>数据存储设计</w:t>
      </w:r>
    </w:p>
    <w:p w:rsidR="00480559" w:rsidRPr="00480559" w:rsidRDefault="00480559" w:rsidP="00480559">
      <w:r>
        <w:rPr>
          <w:noProof/>
        </w:rPr>
        <w:drawing>
          <wp:inline distT="0" distB="0" distL="0" distR="0" wp14:anchorId="14707D3F" wp14:editId="5016D22D">
            <wp:extent cx="5274310" cy="1537335"/>
            <wp:effectExtent l="0" t="0" r="2540" b="57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152E" w:rsidRPr="0014152E">
        <w:rPr>
          <w:noProof/>
        </w:rPr>
        <w:t xml:space="preserve"> </w:t>
      </w:r>
      <w:r w:rsidR="0014152E">
        <w:rPr>
          <w:noProof/>
        </w:rPr>
        <w:drawing>
          <wp:inline distT="0" distB="0" distL="0" distR="0" wp14:anchorId="18DAE6AA" wp14:editId="3B76793B">
            <wp:extent cx="5274310" cy="289623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16A6" w:rsidRPr="00A616A6">
        <w:rPr>
          <w:noProof/>
        </w:rPr>
        <w:t xml:space="preserve"> </w:t>
      </w:r>
      <w:r w:rsidR="00A616A6">
        <w:rPr>
          <w:noProof/>
        </w:rPr>
        <w:drawing>
          <wp:inline distT="0" distB="0" distL="0" distR="0" wp14:anchorId="0CE94456" wp14:editId="5C02EDE9">
            <wp:extent cx="5274310" cy="221234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16A6" w:rsidRPr="00A616A6">
        <w:rPr>
          <w:noProof/>
        </w:rPr>
        <w:t xml:space="preserve"> </w:t>
      </w:r>
      <w:r w:rsidR="00A616A6">
        <w:rPr>
          <w:noProof/>
        </w:rPr>
        <w:drawing>
          <wp:inline distT="0" distB="0" distL="0" distR="0" wp14:anchorId="5BF88DE1" wp14:editId="12E0A326">
            <wp:extent cx="5274310" cy="2493010"/>
            <wp:effectExtent l="0" t="0" r="254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16A6" w:rsidRPr="00A616A6">
        <w:rPr>
          <w:noProof/>
        </w:rPr>
        <w:t xml:space="preserve"> </w:t>
      </w:r>
      <w:r w:rsidR="00A616A6">
        <w:rPr>
          <w:noProof/>
        </w:rPr>
        <w:drawing>
          <wp:inline distT="0" distB="0" distL="0" distR="0" wp14:anchorId="7E999C8B" wp14:editId="2C03E74D">
            <wp:extent cx="5274310" cy="3047365"/>
            <wp:effectExtent l="0" t="0" r="254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16A6" w:rsidRPr="00A616A6">
        <w:rPr>
          <w:noProof/>
        </w:rPr>
        <w:t xml:space="preserve"> </w:t>
      </w:r>
      <w:r w:rsidR="00A616A6">
        <w:rPr>
          <w:noProof/>
        </w:rPr>
        <w:drawing>
          <wp:inline distT="0" distB="0" distL="0" distR="0" wp14:anchorId="4A24A603" wp14:editId="32B8F769">
            <wp:extent cx="5274310" cy="1690370"/>
            <wp:effectExtent l="0" t="0" r="254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16A6" w:rsidRPr="00A616A6">
        <w:rPr>
          <w:noProof/>
        </w:rPr>
        <w:t xml:space="preserve"> </w:t>
      </w:r>
      <w:r w:rsidR="00A616A6">
        <w:rPr>
          <w:noProof/>
        </w:rPr>
        <w:drawing>
          <wp:inline distT="0" distB="0" distL="0" distR="0" wp14:anchorId="16B584C4" wp14:editId="13BF688A">
            <wp:extent cx="5274310" cy="320357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16A6" w:rsidRPr="00A616A6">
        <w:rPr>
          <w:noProof/>
        </w:rPr>
        <w:t xml:space="preserve"> </w:t>
      </w:r>
      <w:r w:rsidR="00A616A6">
        <w:rPr>
          <w:noProof/>
        </w:rPr>
        <w:drawing>
          <wp:inline distT="0" distB="0" distL="0" distR="0" wp14:anchorId="25568F5F" wp14:editId="6296552D">
            <wp:extent cx="4400550" cy="306705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80559" w:rsidRPr="00480559">
      <w:headerReference w:type="default" r:id="rId7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47C96" w:rsidRDefault="00647C96" w:rsidP="001255F2">
      <w:pPr>
        <w:spacing w:line="240" w:lineRule="auto"/>
      </w:pPr>
      <w:r>
        <w:separator/>
      </w:r>
    </w:p>
  </w:endnote>
  <w:endnote w:type="continuationSeparator" w:id="0">
    <w:p w:rsidR="00647C96" w:rsidRDefault="00647C96" w:rsidP="001255F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47C96" w:rsidRDefault="00647C96" w:rsidP="001255F2">
      <w:pPr>
        <w:spacing w:line="240" w:lineRule="auto"/>
      </w:pPr>
      <w:r>
        <w:separator/>
      </w:r>
    </w:p>
  </w:footnote>
  <w:footnote w:type="continuationSeparator" w:id="0">
    <w:p w:rsidR="00647C96" w:rsidRDefault="00647C96" w:rsidP="001255F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842F4" w:rsidRPr="00750236" w:rsidRDefault="00750236" w:rsidP="00750236">
    <w:pPr>
      <w:pStyle w:val="a7"/>
    </w:pPr>
    <w:r w:rsidRPr="00750236">
      <w:t>http://archive.cloudera.com/cdh5/cdh/5/hadoop-2.5.0-cdh5.3.6/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C0012FC"/>
    <w:multiLevelType w:val="hybridMultilevel"/>
    <w:tmpl w:val="07AA517E"/>
    <w:lvl w:ilvl="0" w:tplc="8E0CDA2A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792373"/>
    <w:multiLevelType w:val="multilevel"/>
    <w:tmpl w:val="9250A19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2"/>
      <w:numFmt w:val="decimal"/>
      <w:isLgl/>
      <w:lvlText w:val="%1.%2.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18E42211"/>
    <w:multiLevelType w:val="hybridMultilevel"/>
    <w:tmpl w:val="4DD67DF0"/>
    <w:lvl w:ilvl="0" w:tplc="3CEECE2E">
      <w:start w:val="1"/>
      <w:numFmt w:val="bullet"/>
      <w:pStyle w:val="4"/>
      <w:lvlText w:val="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673341D"/>
    <w:multiLevelType w:val="hybridMultilevel"/>
    <w:tmpl w:val="58A8A05A"/>
    <w:lvl w:ilvl="0" w:tplc="E4285C16">
      <w:start w:val="1"/>
      <w:numFmt w:val="decimal"/>
      <w:lvlText w:val="1.1.%1"/>
      <w:lvlJc w:val="left"/>
      <w:pPr>
        <w:ind w:left="562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FC64CA8"/>
    <w:multiLevelType w:val="hybridMultilevel"/>
    <w:tmpl w:val="5E381638"/>
    <w:lvl w:ilvl="0" w:tplc="1382E96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7DE5C04"/>
    <w:multiLevelType w:val="hybridMultilevel"/>
    <w:tmpl w:val="2CEEEA68"/>
    <w:lvl w:ilvl="0" w:tplc="F356CFFC">
      <w:start w:val="1"/>
      <w:numFmt w:val="decimal"/>
      <w:lvlText w:val="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0BA3644"/>
    <w:multiLevelType w:val="multilevel"/>
    <w:tmpl w:val="DFEC1056"/>
    <w:lvl w:ilvl="0">
      <w:start w:val="1"/>
      <w:numFmt w:val="chineseCountingThousand"/>
      <w:lvlText w:val="%1、"/>
      <w:lvlJc w:val="left"/>
      <w:pPr>
        <w:ind w:left="420" w:hanging="420"/>
      </w:pPr>
      <w:rPr>
        <w:rFonts w:hint="eastAsia"/>
      </w:rPr>
    </w:lvl>
    <w:lvl w:ilvl="1">
      <w:start w:val="1"/>
      <w:numFmt w:val="decimal"/>
      <w:lvlText w:val="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7" w15:restartNumberingAfterBreak="0">
    <w:nsid w:val="68096FCE"/>
    <w:multiLevelType w:val="hybridMultilevel"/>
    <w:tmpl w:val="78B29FD8"/>
    <w:lvl w:ilvl="0" w:tplc="A6D6CB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8112313"/>
    <w:multiLevelType w:val="hybridMultilevel"/>
    <w:tmpl w:val="AFA24C26"/>
    <w:lvl w:ilvl="0" w:tplc="585C202C">
      <w:start w:val="1"/>
      <w:numFmt w:val="japaneseCounting"/>
      <w:lvlText w:val="%1、"/>
      <w:lvlJc w:val="left"/>
      <w:pPr>
        <w:ind w:left="660" w:hanging="6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B81042A"/>
    <w:multiLevelType w:val="multilevel"/>
    <w:tmpl w:val="1F5A2A8C"/>
    <w:lvl w:ilvl="0">
      <w:start w:val="1"/>
      <w:numFmt w:val="chineseCountingThousand"/>
      <w:pStyle w:val="1"/>
      <w:lvlText w:val="第%1章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isLgl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isLgl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2"/>
  </w:num>
  <w:num w:numId="2">
    <w:abstractNumId w:val="8"/>
  </w:num>
  <w:num w:numId="3">
    <w:abstractNumId w:val="7"/>
  </w:num>
  <w:num w:numId="4">
    <w:abstractNumId w:val="3"/>
  </w:num>
  <w:num w:numId="5">
    <w:abstractNumId w:val="5"/>
  </w:num>
  <w:num w:numId="6">
    <w:abstractNumId w:val="0"/>
  </w:num>
  <w:num w:numId="7">
    <w:abstractNumId w:val="6"/>
  </w:num>
  <w:num w:numId="8">
    <w:abstractNumId w:val="1"/>
  </w:num>
  <w:num w:numId="9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9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attachedTemplate r:id="rId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6780"/>
    <w:rsid w:val="00003A89"/>
    <w:rsid w:val="00003D74"/>
    <w:rsid w:val="00003E8B"/>
    <w:rsid w:val="00007169"/>
    <w:rsid w:val="00010398"/>
    <w:rsid w:val="00012659"/>
    <w:rsid w:val="00015A78"/>
    <w:rsid w:val="00017354"/>
    <w:rsid w:val="0001789C"/>
    <w:rsid w:val="000230EB"/>
    <w:rsid w:val="000231DA"/>
    <w:rsid w:val="0002453B"/>
    <w:rsid w:val="000328A1"/>
    <w:rsid w:val="00032CF8"/>
    <w:rsid w:val="000334D2"/>
    <w:rsid w:val="00036EE6"/>
    <w:rsid w:val="00040780"/>
    <w:rsid w:val="000411F5"/>
    <w:rsid w:val="000412C5"/>
    <w:rsid w:val="0004327A"/>
    <w:rsid w:val="00043314"/>
    <w:rsid w:val="000465C9"/>
    <w:rsid w:val="0005104F"/>
    <w:rsid w:val="00051576"/>
    <w:rsid w:val="00053362"/>
    <w:rsid w:val="00054696"/>
    <w:rsid w:val="000627DF"/>
    <w:rsid w:val="000674C0"/>
    <w:rsid w:val="0006793E"/>
    <w:rsid w:val="000725B6"/>
    <w:rsid w:val="00072D3D"/>
    <w:rsid w:val="00073277"/>
    <w:rsid w:val="00075B2F"/>
    <w:rsid w:val="00077E2C"/>
    <w:rsid w:val="000806F2"/>
    <w:rsid w:val="000815BC"/>
    <w:rsid w:val="00083D7A"/>
    <w:rsid w:val="000872DC"/>
    <w:rsid w:val="000878C7"/>
    <w:rsid w:val="00094164"/>
    <w:rsid w:val="000947AF"/>
    <w:rsid w:val="000A20F9"/>
    <w:rsid w:val="000A50AF"/>
    <w:rsid w:val="000A6B69"/>
    <w:rsid w:val="000B1895"/>
    <w:rsid w:val="000B308D"/>
    <w:rsid w:val="000B324E"/>
    <w:rsid w:val="000B4CE6"/>
    <w:rsid w:val="000C0FF1"/>
    <w:rsid w:val="000C20BD"/>
    <w:rsid w:val="000C273C"/>
    <w:rsid w:val="000D0046"/>
    <w:rsid w:val="000D24CA"/>
    <w:rsid w:val="000D2C36"/>
    <w:rsid w:val="000D2CDC"/>
    <w:rsid w:val="000D4712"/>
    <w:rsid w:val="000D4C8D"/>
    <w:rsid w:val="000D5326"/>
    <w:rsid w:val="000D5EC0"/>
    <w:rsid w:val="000E08E9"/>
    <w:rsid w:val="000E1D33"/>
    <w:rsid w:val="000E1E05"/>
    <w:rsid w:val="000E331E"/>
    <w:rsid w:val="000E3407"/>
    <w:rsid w:val="000F0B31"/>
    <w:rsid w:val="000F30A0"/>
    <w:rsid w:val="000F5F6C"/>
    <w:rsid w:val="001006EB"/>
    <w:rsid w:val="00102163"/>
    <w:rsid w:val="001047C1"/>
    <w:rsid w:val="001071BE"/>
    <w:rsid w:val="00114BD7"/>
    <w:rsid w:val="0011783A"/>
    <w:rsid w:val="00117C66"/>
    <w:rsid w:val="00120382"/>
    <w:rsid w:val="0012226D"/>
    <w:rsid w:val="00124710"/>
    <w:rsid w:val="00124D75"/>
    <w:rsid w:val="001255F2"/>
    <w:rsid w:val="00127C9A"/>
    <w:rsid w:val="00127FEE"/>
    <w:rsid w:val="00130DB9"/>
    <w:rsid w:val="001314F4"/>
    <w:rsid w:val="00135797"/>
    <w:rsid w:val="0014152E"/>
    <w:rsid w:val="0014304D"/>
    <w:rsid w:val="00145CBE"/>
    <w:rsid w:val="00146A64"/>
    <w:rsid w:val="00152DC3"/>
    <w:rsid w:val="0015523C"/>
    <w:rsid w:val="0015703C"/>
    <w:rsid w:val="00162CBF"/>
    <w:rsid w:val="00164CFB"/>
    <w:rsid w:val="00165736"/>
    <w:rsid w:val="0016765B"/>
    <w:rsid w:val="00170FC9"/>
    <w:rsid w:val="00171826"/>
    <w:rsid w:val="0017450C"/>
    <w:rsid w:val="001766EB"/>
    <w:rsid w:val="00177626"/>
    <w:rsid w:val="00177F63"/>
    <w:rsid w:val="00177F94"/>
    <w:rsid w:val="00181093"/>
    <w:rsid w:val="00191683"/>
    <w:rsid w:val="00192D4E"/>
    <w:rsid w:val="00195AE7"/>
    <w:rsid w:val="001A16F6"/>
    <w:rsid w:val="001A1FBB"/>
    <w:rsid w:val="001A72FF"/>
    <w:rsid w:val="001B2AB6"/>
    <w:rsid w:val="001B5DE5"/>
    <w:rsid w:val="001C021D"/>
    <w:rsid w:val="001C2025"/>
    <w:rsid w:val="001C50F5"/>
    <w:rsid w:val="001C78D8"/>
    <w:rsid w:val="001D2E47"/>
    <w:rsid w:val="001D4CE3"/>
    <w:rsid w:val="001D7785"/>
    <w:rsid w:val="001E5662"/>
    <w:rsid w:val="001E6CBE"/>
    <w:rsid w:val="001F0177"/>
    <w:rsid w:val="001F0615"/>
    <w:rsid w:val="001F0E73"/>
    <w:rsid w:val="001F1E11"/>
    <w:rsid w:val="001F310A"/>
    <w:rsid w:val="001F659C"/>
    <w:rsid w:val="0020022E"/>
    <w:rsid w:val="002002EF"/>
    <w:rsid w:val="00204703"/>
    <w:rsid w:val="00207F15"/>
    <w:rsid w:val="00213AB7"/>
    <w:rsid w:val="00213D37"/>
    <w:rsid w:val="00215438"/>
    <w:rsid w:val="00224A63"/>
    <w:rsid w:val="00233870"/>
    <w:rsid w:val="00234BC3"/>
    <w:rsid w:val="0023614A"/>
    <w:rsid w:val="00242007"/>
    <w:rsid w:val="00243B0B"/>
    <w:rsid w:val="002449FF"/>
    <w:rsid w:val="00247DA6"/>
    <w:rsid w:val="00247F58"/>
    <w:rsid w:val="00251257"/>
    <w:rsid w:val="002553EC"/>
    <w:rsid w:val="00272590"/>
    <w:rsid w:val="00274861"/>
    <w:rsid w:val="0028017D"/>
    <w:rsid w:val="00281D47"/>
    <w:rsid w:val="00284C9E"/>
    <w:rsid w:val="00286FC5"/>
    <w:rsid w:val="00297CEE"/>
    <w:rsid w:val="002A249F"/>
    <w:rsid w:val="002A7AAE"/>
    <w:rsid w:val="002B14A7"/>
    <w:rsid w:val="002B23D3"/>
    <w:rsid w:val="002B56BF"/>
    <w:rsid w:val="002B6B80"/>
    <w:rsid w:val="002C2825"/>
    <w:rsid w:val="002C32DC"/>
    <w:rsid w:val="002C56BD"/>
    <w:rsid w:val="002D075D"/>
    <w:rsid w:val="002D19B9"/>
    <w:rsid w:val="002D1D40"/>
    <w:rsid w:val="002D33D1"/>
    <w:rsid w:val="002E5A4F"/>
    <w:rsid w:val="002E7D78"/>
    <w:rsid w:val="002F19D3"/>
    <w:rsid w:val="002F5541"/>
    <w:rsid w:val="002F6D26"/>
    <w:rsid w:val="00301E5A"/>
    <w:rsid w:val="00302BC2"/>
    <w:rsid w:val="00303E86"/>
    <w:rsid w:val="00305338"/>
    <w:rsid w:val="00310A72"/>
    <w:rsid w:val="00312A5F"/>
    <w:rsid w:val="00321C82"/>
    <w:rsid w:val="00323223"/>
    <w:rsid w:val="00326CCC"/>
    <w:rsid w:val="00327198"/>
    <w:rsid w:val="00331B55"/>
    <w:rsid w:val="00331EC8"/>
    <w:rsid w:val="0033284C"/>
    <w:rsid w:val="00333447"/>
    <w:rsid w:val="00334609"/>
    <w:rsid w:val="00334AD4"/>
    <w:rsid w:val="00335A1F"/>
    <w:rsid w:val="00340CA4"/>
    <w:rsid w:val="00341C7C"/>
    <w:rsid w:val="00341E7C"/>
    <w:rsid w:val="00343AA8"/>
    <w:rsid w:val="003448F3"/>
    <w:rsid w:val="003460AD"/>
    <w:rsid w:val="003509B4"/>
    <w:rsid w:val="00351D86"/>
    <w:rsid w:val="003532C6"/>
    <w:rsid w:val="00355EA2"/>
    <w:rsid w:val="0035729F"/>
    <w:rsid w:val="00361712"/>
    <w:rsid w:val="00363903"/>
    <w:rsid w:val="003642C0"/>
    <w:rsid w:val="00372237"/>
    <w:rsid w:val="0037455A"/>
    <w:rsid w:val="00374BD3"/>
    <w:rsid w:val="00375D50"/>
    <w:rsid w:val="003760D1"/>
    <w:rsid w:val="00376B9F"/>
    <w:rsid w:val="00376E39"/>
    <w:rsid w:val="00377BCB"/>
    <w:rsid w:val="00382DCC"/>
    <w:rsid w:val="00383E10"/>
    <w:rsid w:val="00383FC4"/>
    <w:rsid w:val="003854AB"/>
    <w:rsid w:val="00387A2E"/>
    <w:rsid w:val="00387CCF"/>
    <w:rsid w:val="00387FE1"/>
    <w:rsid w:val="00390634"/>
    <w:rsid w:val="00392D3F"/>
    <w:rsid w:val="00393FBE"/>
    <w:rsid w:val="0039561D"/>
    <w:rsid w:val="00397798"/>
    <w:rsid w:val="003A2184"/>
    <w:rsid w:val="003A445C"/>
    <w:rsid w:val="003A7162"/>
    <w:rsid w:val="003B03F0"/>
    <w:rsid w:val="003B0EA4"/>
    <w:rsid w:val="003B51EB"/>
    <w:rsid w:val="003B5EBF"/>
    <w:rsid w:val="003C3D10"/>
    <w:rsid w:val="003D139F"/>
    <w:rsid w:val="003D3811"/>
    <w:rsid w:val="003D457B"/>
    <w:rsid w:val="003E0AC6"/>
    <w:rsid w:val="003E2763"/>
    <w:rsid w:val="003E7546"/>
    <w:rsid w:val="003F1750"/>
    <w:rsid w:val="003F3B2E"/>
    <w:rsid w:val="003F726A"/>
    <w:rsid w:val="004007FF"/>
    <w:rsid w:val="00403156"/>
    <w:rsid w:val="004042B4"/>
    <w:rsid w:val="00412B3F"/>
    <w:rsid w:val="00413375"/>
    <w:rsid w:val="004165C7"/>
    <w:rsid w:val="00417E83"/>
    <w:rsid w:val="00421E06"/>
    <w:rsid w:val="00423974"/>
    <w:rsid w:val="00425025"/>
    <w:rsid w:val="0043082C"/>
    <w:rsid w:val="004346D4"/>
    <w:rsid w:val="004358C8"/>
    <w:rsid w:val="00435CAB"/>
    <w:rsid w:val="004472DD"/>
    <w:rsid w:val="004547D6"/>
    <w:rsid w:val="004550F0"/>
    <w:rsid w:val="00464121"/>
    <w:rsid w:val="00471456"/>
    <w:rsid w:val="00473ACC"/>
    <w:rsid w:val="00474902"/>
    <w:rsid w:val="004773CD"/>
    <w:rsid w:val="00480559"/>
    <w:rsid w:val="00481BEA"/>
    <w:rsid w:val="004866A7"/>
    <w:rsid w:val="00487A53"/>
    <w:rsid w:val="00487B71"/>
    <w:rsid w:val="00492E0F"/>
    <w:rsid w:val="0049446A"/>
    <w:rsid w:val="004A4922"/>
    <w:rsid w:val="004A6B96"/>
    <w:rsid w:val="004B0BBF"/>
    <w:rsid w:val="004B1181"/>
    <w:rsid w:val="004B1FC5"/>
    <w:rsid w:val="004B480E"/>
    <w:rsid w:val="004B5F76"/>
    <w:rsid w:val="004C1518"/>
    <w:rsid w:val="004C1A38"/>
    <w:rsid w:val="004C4FFC"/>
    <w:rsid w:val="004C5CF9"/>
    <w:rsid w:val="004C6FBF"/>
    <w:rsid w:val="004C7750"/>
    <w:rsid w:val="004D08DA"/>
    <w:rsid w:val="004D138C"/>
    <w:rsid w:val="004D7DA6"/>
    <w:rsid w:val="004E3DF0"/>
    <w:rsid w:val="004F49BA"/>
    <w:rsid w:val="004F60FA"/>
    <w:rsid w:val="004F69B1"/>
    <w:rsid w:val="00501D1B"/>
    <w:rsid w:val="00510E70"/>
    <w:rsid w:val="0051499D"/>
    <w:rsid w:val="0051563D"/>
    <w:rsid w:val="005206DA"/>
    <w:rsid w:val="00521F15"/>
    <w:rsid w:val="00525F9C"/>
    <w:rsid w:val="0052750B"/>
    <w:rsid w:val="0053467C"/>
    <w:rsid w:val="005376CA"/>
    <w:rsid w:val="005378D8"/>
    <w:rsid w:val="00542CD0"/>
    <w:rsid w:val="00546780"/>
    <w:rsid w:val="00547724"/>
    <w:rsid w:val="00550283"/>
    <w:rsid w:val="00552878"/>
    <w:rsid w:val="00553665"/>
    <w:rsid w:val="005537E7"/>
    <w:rsid w:val="00553FB8"/>
    <w:rsid w:val="00556994"/>
    <w:rsid w:val="00560B1E"/>
    <w:rsid w:val="00561892"/>
    <w:rsid w:val="00565A71"/>
    <w:rsid w:val="00566467"/>
    <w:rsid w:val="00567FFD"/>
    <w:rsid w:val="005727A7"/>
    <w:rsid w:val="00575F75"/>
    <w:rsid w:val="00582541"/>
    <w:rsid w:val="00584380"/>
    <w:rsid w:val="00584AB2"/>
    <w:rsid w:val="00584E08"/>
    <w:rsid w:val="00585B01"/>
    <w:rsid w:val="00586C98"/>
    <w:rsid w:val="00587383"/>
    <w:rsid w:val="00587C3B"/>
    <w:rsid w:val="005953AE"/>
    <w:rsid w:val="00597313"/>
    <w:rsid w:val="005A078C"/>
    <w:rsid w:val="005A68E2"/>
    <w:rsid w:val="005B2A4B"/>
    <w:rsid w:val="005C08B7"/>
    <w:rsid w:val="005C15D2"/>
    <w:rsid w:val="005C2385"/>
    <w:rsid w:val="005C3378"/>
    <w:rsid w:val="005D2F25"/>
    <w:rsid w:val="005E0225"/>
    <w:rsid w:val="005E1C0F"/>
    <w:rsid w:val="005E1E28"/>
    <w:rsid w:val="005E2341"/>
    <w:rsid w:val="005E261D"/>
    <w:rsid w:val="005E3026"/>
    <w:rsid w:val="005E3058"/>
    <w:rsid w:val="005E3570"/>
    <w:rsid w:val="005E43FE"/>
    <w:rsid w:val="005E70E1"/>
    <w:rsid w:val="005E79F1"/>
    <w:rsid w:val="005F29D5"/>
    <w:rsid w:val="005F5C33"/>
    <w:rsid w:val="00610F25"/>
    <w:rsid w:val="0061290A"/>
    <w:rsid w:val="00614FE0"/>
    <w:rsid w:val="00615FBC"/>
    <w:rsid w:val="00616034"/>
    <w:rsid w:val="006161E7"/>
    <w:rsid w:val="006213A1"/>
    <w:rsid w:val="0062184B"/>
    <w:rsid w:val="006249C8"/>
    <w:rsid w:val="00627A82"/>
    <w:rsid w:val="00627D8C"/>
    <w:rsid w:val="00630158"/>
    <w:rsid w:val="00631C54"/>
    <w:rsid w:val="00634013"/>
    <w:rsid w:val="00640597"/>
    <w:rsid w:val="00641261"/>
    <w:rsid w:val="00643802"/>
    <w:rsid w:val="00644C95"/>
    <w:rsid w:val="00647C96"/>
    <w:rsid w:val="00652A4C"/>
    <w:rsid w:val="00656FB7"/>
    <w:rsid w:val="0066216E"/>
    <w:rsid w:val="00663615"/>
    <w:rsid w:val="006662F3"/>
    <w:rsid w:val="00666D63"/>
    <w:rsid w:val="006738D4"/>
    <w:rsid w:val="00675935"/>
    <w:rsid w:val="00676E2E"/>
    <w:rsid w:val="00680ADA"/>
    <w:rsid w:val="00682ABA"/>
    <w:rsid w:val="006842F4"/>
    <w:rsid w:val="00684CDD"/>
    <w:rsid w:val="00685140"/>
    <w:rsid w:val="0068538C"/>
    <w:rsid w:val="006901E2"/>
    <w:rsid w:val="006924AE"/>
    <w:rsid w:val="00694011"/>
    <w:rsid w:val="006942CF"/>
    <w:rsid w:val="006A17F5"/>
    <w:rsid w:val="006A3221"/>
    <w:rsid w:val="006B272D"/>
    <w:rsid w:val="006B479B"/>
    <w:rsid w:val="006B7A21"/>
    <w:rsid w:val="006C12EB"/>
    <w:rsid w:val="006C2765"/>
    <w:rsid w:val="006C5799"/>
    <w:rsid w:val="006D4F99"/>
    <w:rsid w:val="006E0354"/>
    <w:rsid w:val="006E0921"/>
    <w:rsid w:val="006E4048"/>
    <w:rsid w:val="006E5506"/>
    <w:rsid w:val="006E57D6"/>
    <w:rsid w:val="006E5C3D"/>
    <w:rsid w:val="006E667C"/>
    <w:rsid w:val="006E71D9"/>
    <w:rsid w:val="006F0139"/>
    <w:rsid w:val="006F07ED"/>
    <w:rsid w:val="006F25D8"/>
    <w:rsid w:val="006F42FD"/>
    <w:rsid w:val="006F4BF9"/>
    <w:rsid w:val="0070241D"/>
    <w:rsid w:val="00703BC5"/>
    <w:rsid w:val="00703C44"/>
    <w:rsid w:val="00704488"/>
    <w:rsid w:val="00705596"/>
    <w:rsid w:val="007073EA"/>
    <w:rsid w:val="00710A8C"/>
    <w:rsid w:val="00710C3F"/>
    <w:rsid w:val="00710ED9"/>
    <w:rsid w:val="007123AF"/>
    <w:rsid w:val="00715451"/>
    <w:rsid w:val="00715CC0"/>
    <w:rsid w:val="00721158"/>
    <w:rsid w:val="00725105"/>
    <w:rsid w:val="00730443"/>
    <w:rsid w:val="0073116E"/>
    <w:rsid w:val="0073229E"/>
    <w:rsid w:val="00732EB2"/>
    <w:rsid w:val="0073306F"/>
    <w:rsid w:val="007333DB"/>
    <w:rsid w:val="007339AA"/>
    <w:rsid w:val="007379DC"/>
    <w:rsid w:val="00740372"/>
    <w:rsid w:val="0074062B"/>
    <w:rsid w:val="00740B5A"/>
    <w:rsid w:val="007410B7"/>
    <w:rsid w:val="007420E6"/>
    <w:rsid w:val="0074431B"/>
    <w:rsid w:val="007456C2"/>
    <w:rsid w:val="00750236"/>
    <w:rsid w:val="00750480"/>
    <w:rsid w:val="00751E74"/>
    <w:rsid w:val="0075206E"/>
    <w:rsid w:val="0075742A"/>
    <w:rsid w:val="00757DAF"/>
    <w:rsid w:val="0076384F"/>
    <w:rsid w:val="007662E8"/>
    <w:rsid w:val="007677F2"/>
    <w:rsid w:val="0077557D"/>
    <w:rsid w:val="0078223F"/>
    <w:rsid w:val="00782244"/>
    <w:rsid w:val="00782B63"/>
    <w:rsid w:val="007830AC"/>
    <w:rsid w:val="00787758"/>
    <w:rsid w:val="007958E8"/>
    <w:rsid w:val="007967C0"/>
    <w:rsid w:val="007A383A"/>
    <w:rsid w:val="007A39DD"/>
    <w:rsid w:val="007A4697"/>
    <w:rsid w:val="007A4ECC"/>
    <w:rsid w:val="007A53CB"/>
    <w:rsid w:val="007B3A04"/>
    <w:rsid w:val="007B419B"/>
    <w:rsid w:val="007B6187"/>
    <w:rsid w:val="007B7A01"/>
    <w:rsid w:val="007C1DA9"/>
    <w:rsid w:val="007D2ED8"/>
    <w:rsid w:val="007D3EB6"/>
    <w:rsid w:val="007D5971"/>
    <w:rsid w:val="007E3B3B"/>
    <w:rsid w:val="007E41DE"/>
    <w:rsid w:val="007E42DB"/>
    <w:rsid w:val="007E4AD8"/>
    <w:rsid w:val="007E775E"/>
    <w:rsid w:val="007F1A41"/>
    <w:rsid w:val="007F3140"/>
    <w:rsid w:val="007F73F8"/>
    <w:rsid w:val="00801507"/>
    <w:rsid w:val="00802A7D"/>
    <w:rsid w:val="00802ADE"/>
    <w:rsid w:val="00803082"/>
    <w:rsid w:val="008064F9"/>
    <w:rsid w:val="008072EF"/>
    <w:rsid w:val="008131B2"/>
    <w:rsid w:val="00820ABB"/>
    <w:rsid w:val="00823A31"/>
    <w:rsid w:val="008272EB"/>
    <w:rsid w:val="008335E3"/>
    <w:rsid w:val="008339D9"/>
    <w:rsid w:val="00834943"/>
    <w:rsid w:val="00835BB0"/>
    <w:rsid w:val="00836305"/>
    <w:rsid w:val="00842BDF"/>
    <w:rsid w:val="00843E52"/>
    <w:rsid w:val="008522EC"/>
    <w:rsid w:val="0085638F"/>
    <w:rsid w:val="00857A17"/>
    <w:rsid w:val="00863E26"/>
    <w:rsid w:val="008643B7"/>
    <w:rsid w:val="00867785"/>
    <w:rsid w:val="00867CB8"/>
    <w:rsid w:val="0087434D"/>
    <w:rsid w:val="008824FC"/>
    <w:rsid w:val="00883B89"/>
    <w:rsid w:val="00885411"/>
    <w:rsid w:val="008854A5"/>
    <w:rsid w:val="00887800"/>
    <w:rsid w:val="00894ECA"/>
    <w:rsid w:val="008951C1"/>
    <w:rsid w:val="008A1085"/>
    <w:rsid w:val="008A24A7"/>
    <w:rsid w:val="008A6EBE"/>
    <w:rsid w:val="008B225A"/>
    <w:rsid w:val="008B60F8"/>
    <w:rsid w:val="008D062D"/>
    <w:rsid w:val="008D1DE2"/>
    <w:rsid w:val="008D2018"/>
    <w:rsid w:val="008D4030"/>
    <w:rsid w:val="008D41AC"/>
    <w:rsid w:val="008D447E"/>
    <w:rsid w:val="008D5815"/>
    <w:rsid w:val="008D7196"/>
    <w:rsid w:val="008E5C72"/>
    <w:rsid w:val="008E6311"/>
    <w:rsid w:val="008E77D6"/>
    <w:rsid w:val="008F2142"/>
    <w:rsid w:val="008F41D8"/>
    <w:rsid w:val="008F79BA"/>
    <w:rsid w:val="0090775E"/>
    <w:rsid w:val="009108F2"/>
    <w:rsid w:val="00911AA5"/>
    <w:rsid w:val="009136FE"/>
    <w:rsid w:val="0091487E"/>
    <w:rsid w:val="00914EE8"/>
    <w:rsid w:val="00915692"/>
    <w:rsid w:val="00916620"/>
    <w:rsid w:val="00923B6C"/>
    <w:rsid w:val="00924622"/>
    <w:rsid w:val="00925A34"/>
    <w:rsid w:val="0093048F"/>
    <w:rsid w:val="00936998"/>
    <w:rsid w:val="00942D99"/>
    <w:rsid w:val="009518DF"/>
    <w:rsid w:val="00954250"/>
    <w:rsid w:val="00956AC0"/>
    <w:rsid w:val="00962C89"/>
    <w:rsid w:val="0097001C"/>
    <w:rsid w:val="00971308"/>
    <w:rsid w:val="00976188"/>
    <w:rsid w:val="00986B9C"/>
    <w:rsid w:val="0098741D"/>
    <w:rsid w:val="0099200D"/>
    <w:rsid w:val="009930A0"/>
    <w:rsid w:val="00997978"/>
    <w:rsid w:val="009A2E58"/>
    <w:rsid w:val="009A6081"/>
    <w:rsid w:val="009B1D92"/>
    <w:rsid w:val="009B5EB3"/>
    <w:rsid w:val="009B681E"/>
    <w:rsid w:val="009B7E4A"/>
    <w:rsid w:val="009C1738"/>
    <w:rsid w:val="009C2D3F"/>
    <w:rsid w:val="009D1429"/>
    <w:rsid w:val="009D1ACD"/>
    <w:rsid w:val="009D6057"/>
    <w:rsid w:val="009D626D"/>
    <w:rsid w:val="009E3670"/>
    <w:rsid w:val="009E3F38"/>
    <w:rsid w:val="009E57A0"/>
    <w:rsid w:val="009E768C"/>
    <w:rsid w:val="009F60A2"/>
    <w:rsid w:val="009F79AB"/>
    <w:rsid w:val="00A02C0E"/>
    <w:rsid w:val="00A02DB2"/>
    <w:rsid w:val="00A04534"/>
    <w:rsid w:val="00A049CD"/>
    <w:rsid w:val="00A10574"/>
    <w:rsid w:val="00A132E9"/>
    <w:rsid w:val="00A13839"/>
    <w:rsid w:val="00A15F6A"/>
    <w:rsid w:val="00A174F9"/>
    <w:rsid w:val="00A20907"/>
    <w:rsid w:val="00A20AB7"/>
    <w:rsid w:val="00A23770"/>
    <w:rsid w:val="00A243EE"/>
    <w:rsid w:val="00A253E1"/>
    <w:rsid w:val="00A25CF0"/>
    <w:rsid w:val="00A319C3"/>
    <w:rsid w:val="00A37982"/>
    <w:rsid w:val="00A4169E"/>
    <w:rsid w:val="00A43A2C"/>
    <w:rsid w:val="00A44334"/>
    <w:rsid w:val="00A4534C"/>
    <w:rsid w:val="00A50BF1"/>
    <w:rsid w:val="00A51C25"/>
    <w:rsid w:val="00A55142"/>
    <w:rsid w:val="00A60019"/>
    <w:rsid w:val="00A616A6"/>
    <w:rsid w:val="00A62B37"/>
    <w:rsid w:val="00A63C09"/>
    <w:rsid w:val="00A65C89"/>
    <w:rsid w:val="00A77343"/>
    <w:rsid w:val="00A819D3"/>
    <w:rsid w:val="00A83413"/>
    <w:rsid w:val="00A907ED"/>
    <w:rsid w:val="00A90E4D"/>
    <w:rsid w:val="00A91A05"/>
    <w:rsid w:val="00A942A2"/>
    <w:rsid w:val="00A952CC"/>
    <w:rsid w:val="00A97BE9"/>
    <w:rsid w:val="00AA64E9"/>
    <w:rsid w:val="00AA68A7"/>
    <w:rsid w:val="00AB02C5"/>
    <w:rsid w:val="00AB068C"/>
    <w:rsid w:val="00AB28DF"/>
    <w:rsid w:val="00AB2C94"/>
    <w:rsid w:val="00AB4705"/>
    <w:rsid w:val="00AB476E"/>
    <w:rsid w:val="00AB49E5"/>
    <w:rsid w:val="00AC1550"/>
    <w:rsid w:val="00AC631B"/>
    <w:rsid w:val="00AD2AFC"/>
    <w:rsid w:val="00AD5724"/>
    <w:rsid w:val="00AD621B"/>
    <w:rsid w:val="00AD6CA6"/>
    <w:rsid w:val="00AE0530"/>
    <w:rsid w:val="00AE21AA"/>
    <w:rsid w:val="00AE3752"/>
    <w:rsid w:val="00AE56FE"/>
    <w:rsid w:val="00AE5DE4"/>
    <w:rsid w:val="00AE6502"/>
    <w:rsid w:val="00AE6612"/>
    <w:rsid w:val="00AF1181"/>
    <w:rsid w:val="00AF6FD2"/>
    <w:rsid w:val="00B00141"/>
    <w:rsid w:val="00B03B05"/>
    <w:rsid w:val="00B04171"/>
    <w:rsid w:val="00B110A9"/>
    <w:rsid w:val="00B11546"/>
    <w:rsid w:val="00B138E4"/>
    <w:rsid w:val="00B168F9"/>
    <w:rsid w:val="00B21685"/>
    <w:rsid w:val="00B22FDA"/>
    <w:rsid w:val="00B2533F"/>
    <w:rsid w:val="00B33CD3"/>
    <w:rsid w:val="00B3421F"/>
    <w:rsid w:val="00B343B6"/>
    <w:rsid w:val="00B343E8"/>
    <w:rsid w:val="00B46161"/>
    <w:rsid w:val="00B47149"/>
    <w:rsid w:val="00B556F0"/>
    <w:rsid w:val="00B61A0E"/>
    <w:rsid w:val="00B62E44"/>
    <w:rsid w:val="00B719F0"/>
    <w:rsid w:val="00B75A0F"/>
    <w:rsid w:val="00B75F0B"/>
    <w:rsid w:val="00B817AE"/>
    <w:rsid w:val="00B81A4A"/>
    <w:rsid w:val="00B83035"/>
    <w:rsid w:val="00B86078"/>
    <w:rsid w:val="00B93EC3"/>
    <w:rsid w:val="00B948C5"/>
    <w:rsid w:val="00B94E1F"/>
    <w:rsid w:val="00B969FC"/>
    <w:rsid w:val="00B971B6"/>
    <w:rsid w:val="00BA287F"/>
    <w:rsid w:val="00BA3E26"/>
    <w:rsid w:val="00BA4988"/>
    <w:rsid w:val="00BA50BF"/>
    <w:rsid w:val="00BA5B42"/>
    <w:rsid w:val="00BB068E"/>
    <w:rsid w:val="00BB257B"/>
    <w:rsid w:val="00BB6889"/>
    <w:rsid w:val="00BC313B"/>
    <w:rsid w:val="00BC408C"/>
    <w:rsid w:val="00BC4AD7"/>
    <w:rsid w:val="00BC6A0E"/>
    <w:rsid w:val="00BD12DD"/>
    <w:rsid w:val="00BD2A1B"/>
    <w:rsid w:val="00BD35C9"/>
    <w:rsid w:val="00BD454C"/>
    <w:rsid w:val="00BE52EF"/>
    <w:rsid w:val="00BF424C"/>
    <w:rsid w:val="00C00F59"/>
    <w:rsid w:val="00C05ECA"/>
    <w:rsid w:val="00C06801"/>
    <w:rsid w:val="00C102B1"/>
    <w:rsid w:val="00C12AE5"/>
    <w:rsid w:val="00C13DAD"/>
    <w:rsid w:val="00C141EB"/>
    <w:rsid w:val="00C144D8"/>
    <w:rsid w:val="00C14E54"/>
    <w:rsid w:val="00C16025"/>
    <w:rsid w:val="00C162AE"/>
    <w:rsid w:val="00C17F16"/>
    <w:rsid w:val="00C20EEE"/>
    <w:rsid w:val="00C2779D"/>
    <w:rsid w:val="00C33325"/>
    <w:rsid w:val="00C35789"/>
    <w:rsid w:val="00C36832"/>
    <w:rsid w:val="00C37FAF"/>
    <w:rsid w:val="00C41E97"/>
    <w:rsid w:val="00C4793E"/>
    <w:rsid w:val="00C47C40"/>
    <w:rsid w:val="00C50452"/>
    <w:rsid w:val="00C52E79"/>
    <w:rsid w:val="00C53458"/>
    <w:rsid w:val="00C54036"/>
    <w:rsid w:val="00C54C91"/>
    <w:rsid w:val="00C56165"/>
    <w:rsid w:val="00C62380"/>
    <w:rsid w:val="00C63810"/>
    <w:rsid w:val="00C6523B"/>
    <w:rsid w:val="00C6586F"/>
    <w:rsid w:val="00C77FCB"/>
    <w:rsid w:val="00C81411"/>
    <w:rsid w:val="00C819B7"/>
    <w:rsid w:val="00C81EE0"/>
    <w:rsid w:val="00C87E93"/>
    <w:rsid w:val="00C96F9B"/>
    <w:rsid w:val="00CA1A25"/>
    <w:rsid w:val="00CB16EA"/>
    <w:rsid w:val="00CB4E1F"/>
    <w:rsid w:val="00CB751F"/>
    <w:rsid w:val="00CC368E"/>
    <w:rsid w:val="00CC4A53"/>
    <w:rsid w:val="00CC4C7E"/>
    <w:rsid w:val="00CC745E"/>
    <w:rsid w:val="00CD345C"/>
    <w:rsid w:val="00CD43F4"/>
    <w:rsid w:val="00CD4927"/>
    <w:rsid w:val="00CD4B8B"/>
    <w:rsid w:val="00CD4BDB"/>
    <w:rsid w:val="00CD5101"/>
    <w:rsid w:val="00CD6859"/>
    <w:rsid w:val="00CD7069"/>
    <w:rsid w:val="00CE181E"/>
    <w:rsid w:val="00CE3EE2"/>
    <w:rsid w:val="00CE6EB4"/>
    <w:rsid w:val="00CF2612"/>
    <w:rsid w:val="00CF7023"/>
    <w:rsid w:val="00D003F1"/>
    <w:rsid w:val="00D052F4"/>
    <w:rsid w:val="00D054E4"/>
    <w:rsid w:val="00D074FC"/>
    <w:rsid w:val="00D103B9"/>
    <w:rsid w:val="00D126C0"/>
    <w:rsid w:val="00D16E6A"/>
    <w:rsid w:val="00D22F72"/>
    <w:rsid w:val="00D25484"/>
    <w:rsid w:val="00D26466"/>
    <w:rsid w:val="00D26A2E"/>
    <w:rsid w:val="00D3039A"/>
    <w:rsid w:val="00D37DDA"/>
    <w:rsid w:val="00D43ED9"/>
    <w:rsid w:val="00D457E2"/>
    <w:rsid w:val="00D50A65"/>
    <w:rsid w:val="00D50C7F"/>
    <w:rsid w:val="00D521F2"/>
    <w:rsid w:val="00D6133D"/>
    <w:rsid w:val="00D61FC9"/>
    <w:rsid w:val="00D65210"/>
    <w:rsid w:val="00D655B6"/>
    <w:rsid w:val="00D66106"/>
    <w:rsid w:val="00D71319"/>
    <w:rsid w:val="00D75DAE"/>
    <w:rsid w:val="00D764C5"/>
    <w:rsid w:val="00D77234"/>
    <w:rsid w:val="00D86001"/>
    <w:rsid w:val="00D90284"/>
    <w:rsid w:val="00D95FBE"/>
    <w:rsid w:val="00DA34D6"/>
    <w:rsid w:val="00DA4427"/>
    <w:rsid w:val="00DA57AB"/>
    <w:rsid w:val="00DB037D"/>
    <w:rsid w:val="00DB3AF8"/>
    <w:rsid w:val="00DB6B06"/>
    <w:rsid w:val="00DB7D3C"/>
    <w:rsid w:val="00DC3AC5"/>
    <w:rsid w:val="00DC4560"/>
    <w:rsid w:val="00DC73FB"/>
    <w:rsid w:val="00DC7BCE"/>
    <w:rsid w:val="00DD096F"/>
    <w:rsid w:val="00DD189E"/>
    <w:rsid w:val="00DD3E0B"/>
    <w:rsid w:val="00DD5D64"/>
    <w:rsid w:val="00DD5E6D"/>
    <w:rsid w:val="00DD753E"/>
    <w:rsid w:val="00DE0D75"/>
    <w:rsid w:val="00DE140B"/>
    <w:rsid w:val="00DE1733"/>
    <w:rsid w:val="00DE43AD"/>
    <w:rsid w:val="00DE5B80"/>
    <w:rsid w:val="00DE5E2B"/>
    <w:rsid w:val="00DF06E3"/>
    <w:rsid w:val="00DF0760"/>
    <w:rsid w:val="00DF0F87"/>
    <w:rsid w:val="00DF1192"/>
    <w:rsid w:val="00DF711E"/>
    <w:rsid w:val="00E01F76"/>
    <w:rsid w:val="00E031D6"/>
    <w:rsid w:val="00E05C39"/>
    <w:rsid w:val="00E07626"/>
    <w:rsid w:val="00E077F9"/>
    <w:rsid w:val="00E1167B"/>
    <w:rsid w:val="00E15B99"/>
    <w:rsid w:val="00E17C9C"/>
    <w:rsid w:val="00E31521"/>
    <w:rsid w:val="00E31C5B"/>
    <w:rsid w:val="00E320DF"/>
    <w:rsid w:val="00E32141"/>
    <w:rsid w:val="00E36E97"/>
    <w:rsid w:val="00E375D3"/>
    <w:rsid w:val="00E43B3E"/>
    <w:rsid w:val="00E447A5"/>
    <w:rsid w:val="00E454B5"/>
    <w:rsid w:val="00E47550"/>
    <w:rsid w:val="00E52992"/>
    <w:rsid w:val="00E55C1E"/>
    <w:rsid w:val="00E61D65"/>
    <w:rsid w:val="00E63889"/>
    <w:rsid w:val="00E64024"/>
    <w:rsid w:val="00E669DB"/>
    <w:rsid w:val="00E70905"/>
    <w:rsid w:val="00E822BE"/>
    <w:rsid w:val="00E92027"/>
    <w:rsid w:val="00E969C7"/>
    <w:rsid w:val="00EA2E66"/>
    <w:rsid w:val="00EA5FE7"/>
    <w:rsid w:val="00EB2532"/>
    <w:rsid w:val="00EB3F92"/>
    <w:rsid w:val="00EB6079"/>
    <w:rsid w:val="00EC16AA"/>
    <w:rsid w:val="00EC5BAA"/>
    <w:rsid w:val="00ED2778"/>
    <w:rsid w:val="00ED747E"/>
    <w:rsid w:val="00EE167E"/>
    <w:rsid w:val="00EE1987"/>
    <w:rsid w:val="00EE41A1"/>
    <w:rsid w:val="00EE4B15"/>
    <w:rsid w:val="00EE5D89"/>
    <w:rsid w:val="00EF0225"/>
    <w:rsid w:val="00EF0462"/>
    <w:rsid w:val="00EF3159"/>
    <w:rsid w:val="00EF3503"/>
    <w:rsid w:val="00EF3EC8"/>
    <w:rsid w:val="00EF6A07"/>
    <w:rsid w:val="00EF714F"/>
    <w:rsid w:val="00F000BB"/>
    <w:rsid w:val="00F0790F"/>
    <w:rsid w:val="00F14B04"/>
    <w:rsid w:val="00F15304"/>
    <w:rsid w:val="00F169C6"/>
    <w:rsid w:val="00F16AA3"/>
    <w:rsid w:val="00F16D3E"/>
    <w:rsid w:val="00F170AE"/>
    <w:rsid w:val="00F17AC8"/>
    <w:rsid w:val="00F20DDE"/>
    <w:rsid w:val="00F23B80"/>
    <w:rsid w:val="00F245ED"/>
    <w:rsid w:val="00F25F19"/>
    <w:rsid w:val="00F27868"/>
    <w:rsid w:val="00F3328F"/>
    <w:rsid w:val="00F357E2"/>
    <w:rsid w:val="00F42F4D"/>
    <w:rsid w:val="00F46CBC"/>
    <w:rsid w:val="00F47BDA"/>
    <w:rsid w:val="00F527CF"/>
    <w:rsid w:val="00F53EA3"/>
    <w:rsid w:val="00F543D4"/>
    <w:rsid w:val="00F54F79"/>
    <w:rsid w:val="00F558F2"/>
    <w:rsid w:val="00F56EC8"/>
    <w:rsid w:val="00F5755B"/>
    <w:rsid w:val="00F61580"/>
    <w:rsid w:val="00F61A86"/>
    <w:rsid w:val="00F62D8C"/>
    <w:rsid w:val="00F725D0"/>
    <w:rsid w:val="00F72F2A"/>
    <w:rsid w:val="00F73EBE"/>
    <w:rsid w:val="00F74CFF"/>
    <w:rsid w:val="00F75CB5"/>
    <w:rsid w:val="00F76137"/>
    <w:rsid w:val="00F83CD9"/>
    <w:rsid w:val="00F85909"/>
    <w:rsid w:val="00F87D1A"/>
    <w:rsid w:val="00F87F9D"/>
    <w:rsid w:val="00F9197E"/>
    <w:rsid w:val="00F93659"/>
    <w:rsid w:val="00F94430"/>
    <w:rsid w:val="00F9630E"/>
    <w:rsid w:val="00FB1A50"/>
    <w:rsid w:val="00FB2C66"/>
    <w:rsid w:val="00FB5667"/>
    <w:rsid w:val="00FB567A"/>
    <w:rsid w:val="00FC104F"/>
    <w:rsid w:val="00FC2BEA"/>
    <w:rsid w:val="00FC53D8"/>
    <w:rsid w:val="00FC69D5"/>
    <w:rsid w:val="00FC7653"/>
    <w:rsid w:val="00FD3815"/>
    <w:rsid w:val="00FD4CCB"/>
    <w:rsid w:val="00FD5982"/>
    <w:rsid w:val="00FE2177"/>
    <w:rsid w:val="00FF55DC"/>
    <w:rsid w:val="00FF66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5:chartTrackingRefBased/>
  <w15:docId w15:val="{2D48FE0F-8CE2-4380-92D8-C2C6059195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D2E47"/>
    <w:pPr>
      <w:widowControl w:val="0"/>
      <w:snapToGrid w:val="0"/>
      <w:spacing w:line="300" w:lineRule="auto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Char"/>
    <w:autoRedefine/>
    <w:qFormat/>
    <w:rsid w:val="00E454B5"/>
    <w:pPr>
      <w:keepNext/>
      <w:keepLines/>
      <w:numPr>
        <w:numId w:val="10"/>
      </w:numPr>
      <w:adjustRightInd w:val="0"/>
      <w:spacing w:before="400" w:after="200" w:line="360" w:lineRule="auto"/>
      <w:jc w:val="left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qFormat/>
    <w:rsid w:val="00F75CB5"/>
    <w:pPr>
      <w:keepNext/>
      <w:keepLines/>
      <w:numPr>
        <w:ilvl w:val="1"/>
        <w:numId w:val="10"/>
      </w:numPr>
      <w:spacing w:beforeLines="50" w:before="50" w:afterLines="50" w:after="50" w:line="240" w:lineRule="auto"/>
      <w:jc w:val="left"/>
      <w:outlineLvl w:val="1"/>
    </w:pPr>
    <w:rPr>
      <w:rFonts w:eastAsiaTheme="majorEastAsia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Char"/>
    <w:qFormat/>
    <w:rsid w:val="00B556F0"/>
    <w:pPr>
      <w:keepNext/>
      <w:keepLines/>
      <w:numPr>
        <w:ilvl w:val="2"/>
        <w:numId w:val="10"/>
      </w:numPr>
      <w:spacing w:beforeLines="50" w:before="50" w:afterLines="50" w:after="50"/>
      <w:ind w:left="567"/>
      <w:jc w:val="left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Char"/>
    <w:uiPriority w:val="3"/>
    <w:unhideWhenUsed/>
    <w:qFormat/>
    <w:rsid w:val="00525F9C"/>
    <w:pPr>
      <w:keepNext/>
      <w:keepLines/>
      <w:numPr>
        <w:numId w:val="1"/>
      </w:numPr>
      <w:spacing w:before="120" w:after="120" w:line="200" w:lineRule="atLeast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E454B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rsid w:val="00E454B5"/>
    <w:rPr>
      <w:rFonts w:ascii="Times New Roman" w:hAnsi="Times New Roman"/>
      <w:b/>
      <w:bCs/>
      <w:kern w:val="44"/>
      <w:sz w:val="32"/>
      <w:szCs w:val="44"/>
    </w:rPr>
  </w:style>
  <w:style w:type="character" w:customStyle="1" w:styleId="2Char">
    <w:name w:val="标题 2 Char"/>
    <w:basedOn w:val="a0"/>
    <w:link w:val="2"/>
    <w:rsid w:val="00F75CB5"/>
    <w:rPr>
      <w:rFonts w:ascii="Times New Roman" w:eastAsiaTheme="majorEastAsia" w:hAnsi="Times New Roman" w:cstheme="majorBidi"/>
      <w:b/>
      <w:bCs/>
      <w:sz w:val="28"/>
      <w:szCs w:val="32"/>
    </w:rPr>
  </w:style>
  <w:style w:type="paragraph" w:styleId="a3">
    <w:name w:val="No Spacing"/>
    <w:aliases w:val="代码"/>
    <w:next w:val="a"/>
    <w:qFormat/>
    <w:rsid w:val="003C3D10"/>
    <w:pPr>
      <w:widowControl w:val="0"/>
      <w:shd w:val="clear" w:color="auto" w:fill="E7E6E6" w:themeFill="background2"/>
    </w:pPr>
    <w:rPr>
      <w:rFonts w:ascii="Times New Roman" w:hAnsi="Times New Roman"/>
    </w:rPr>
  </w:style>
  <w:style w:type="character" w:customStyle="1" w:styleId="3Char">
    <w:name w:val="标题 3 Char"/>
    <w:basedOn w:val="a0"/>
    <w:link w:val="3"/>
    <w:rsid w:val="00B556F0"/>
    <w:rPr>
      <w:rFonts w:ascii="Times New Roman" w:hAnsi="Times New Roman"/>
      <w:b/>
      <w:bCs/>
      <w:sz w:val="24"/>
      <w:szCs w:val="32"/>
    </w:rPr>
  </w:style>
  <w:style w:type="paragraph" w:styleId="a4">
    <w:name w:val="Title"/>
    <w:basedOn w:val="a"/>
    <w:next w:val="a"/>
    <w:link w:val="Char"/>
    <w:uiPriority w:val="10"/>
    <w:qFormat/>
    <w:rsid w:val="00B62E44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4"/>
    <w:uiPriority w:val="10"/>
    <w:rsid w:val="00B62E44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3"/>
    <w:rsid w:val="001D2E47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List Paragraph"/>
    <w:basedOn w:val="a"/>
    <w:uiPriority w:val="34"/>
    <w:qFormat/>
    <w:rsid w:val="005A68E2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1047C1"/>
    <w:rPr>
      <w:color w:val="0563C1" w:themeColor="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7967C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napToGrid/>
      <w:spacing w:line="240" w:lineRule="auto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967C0"/>
    <w:rPr>
      <w:rFonts w:ascii="宋体" w:eastAsia="宋体" w:hAnsi="宋体" w:cs="宋体"/>
      <w:kern w:val="0"/>
      <w:sz w:val="24"/>
      <w:szCs w:val="24"/>
    </w:rPr>
  </w:style>
  <w:style w:type="character" w:customStyle="1" w:styleId="apple-converted-space">
    <w:name w:val="apple-converted-space"/>
    <w:basedOn w:val="a0"/>
    <w:rsid w:val="00676E2E"/>
  </w:style>
  <w:style w:type="character" w:styleId="HTML0">
    <w:name w:val="HTML Code"/>
    <w:basedOn w:val="a0"/>
    <w:uiPriority w:val="99"/>
    <w:semiHidden/>
    <w:unhideWhenUsed/>
    <w:rsid w:val="00043314"/>
    <w:rPr>
      <w:rFonts w:ascii="宋体" w:eastAsia="宋体" w:hAnsi="宋体" w:cs="宋体"/>
      <w:sz w:val="24"/>
      <w:szCs w:val="24"/>
    </w:rPr>
  </w:style>
  <w:style w:type="paragraph" w:styleId="a7">
    <w:name w:val="header"/>
    <w:basedOn w:val="a"/>
    <w:link w:val="Char0"/>
    <w:uiPriority w:val="99"/>
    <w:unhideWhenUsed/>
    <w:rsid w:val="001255F2"/>
    <w:pPr>
      <w:pBdr>
        <w:bottom w:val="single" w:sz="6" w:space="1" w:color="auto"/>
      </w:pBdr>
      <w:tabs>
        <w:tab w:val="center" w:pos="4153"/>
        <w:tab w:val="right" w:pos="8306"/>
      </w:tabs>
      <w:spacing w:line="240" w:lineRule="auto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rsid w:val="001255F2"/>
    <w:rPr>
      <w:rFonts w:ascii="Times New Roman" w:hAnsi="Times New Roman"/>
      <w:sz w:val="18"/>
      <w:szCs w:val="18"/>
    </w:rPr>
  </w:style>
  <w:style w:type="paragraph" w:styleId="a8">
    <w:name w:val="footer"/>
    <w:basedOn w:val="a"/>
    <w:link w:val="Char1"/>
    <w:uiPriority w:val="99"/>
    <w:unhideWhenUsed/>
    <w:rsid w:val="001255F2"/>
    <w:pPr>
      <w:tabs>
        <w:tab w:val="center" w:pos="4153"/>
        <w:tab w:val="right" w:pos="8306"/>
      </w:tabs>
      <w:spacing w:line="240" w:lineRule="auto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rsid w:val="001255F2"/>
    <w:rPr>
      <w:rFonts w:ascii="Times New Roman" w:hAnsi="Times New Roman"/>
      <w:sz w:val="18"/>
      <w:szCs w:val="18"/>
    </w:rPr>
  </w:style>
  <w:style w:type="paragraph" w:styleId="a9">
    <w:name w:val="Balloon Text"/>
    <w:basedOn w:val="a"/>
    <w:link w:val="Char2"/>
    <w:uiPriority w:val="99"/>
    <w:semiHidden/>
    <w:unhideWhenUsed/>
    <w:rsid w:val="001D2E47"/>
    <w:pPr>
      <w:spacing w:line="240" w:lineRule="auto"/>
    </w:pPr>
    <w:rPr>
      <w:sz w:val="18"/>
      <w:szCs w:val="18"/>
    </w:rPr>
  </w:style>
  <w:style w:type="character" w:customStyle="1" w:styleId="Char2">
    <w:name w:val="批注框文本 Char"/>
    <w:basedOn w:val="a0"/>
    <w:link w:val="a9"/>
    <w:uiPriority w:val="99"/>
    <w:semiHidden/>
    <w:rsid w:val="001D2E47"/>
    <w:rPr>
      <w:rFonts w:ascii="Times New Roman" w:hAnsi="Times New Roman"/>
      <w:sz w:val="18"/>
      <w:szCs w:val="18"/>
    </w:rPr>
  </w:style>
  <w:style w:type="character" w:customStyle="1" w:styleId="5Char">
    <w:name w:val="标题 5 Char"/>
    <w:basedOn w:val="a0"/>
    <w:link w:val="5"/>
    <w:uiPriority w:val="9"/>
    <w:rsid w:val="00E454B5"/>
    <w:rPr>
      <w:rFonts w:ascii="Times New Roman" w:hAnsi="Times New Roman"/>
      <w:b/>
      <w:bCs/>
      <w:sz w:val="28"/>
      <w:szCs w:val="28"/>
    </w:rPr>
  </w:style>
  <w:style w:type="table" w:styleId="aa">
    <w:name w:val="Table Grid"/>
    <w:basedOn w:val="a1"/>
    <w:uiPriority w:val="39"/>
    <w:rsid w:val="008131B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6-5">
    <w:name w:val="Grid Table 6 Colorful Accent 5"/>
    <w:basedOn w:val="a1"/>
    <w:uiPriority w:val="51"/>
    <w:rsid w:val="008131B2"/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6-1">
    <w:name w:val="List Table 6 Colorful Accent 1"/>
    <w:basedOn w:val="a1"/>
    <w:uiPriority w:val="51"/>
    <w:rsid w:val="009D1429"/>
    <w:rPr>
      <w:color w:val="2E74B5" w:themeColor="accent1" w:themeShade="BF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ab">
    <w:name w:val="Normal (Web)"/>
    <w:basedOn w:val="a"/>
    <w:uiPriority w:val="99"/>
    <w:semiHidden/>
    <w:unhideWhenUsed/>
    <w:rsid w:val="008B225A"/>
    <w:pPr>
      <w:widowControl/>
      <w:snapToGrid/>
      <w:spacing w:before="100" w:beforeAutospacing="1" w:after="100" w:afterAutospacing="1" w:line="240" w:lineRule="auto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pln">
    <w:name w:val="pln"/>
    <w:basedOn w:val="a0"/>
    <w:rsid w:val="00AB28DF"/>
  </w:style>
  <w:style w:type="character" w:customStyle="1" w:styleId="pun">
    <w:name w:val="pun"/>
    <w:basedOn w:val="a0"/>
    <w:rsid w:val="00AB28DF"/>
  </w:style>
  <w:style w:type="character" w:customStyle="1" w:styleId="lit">
    <w:name w:val="lit"/>
    <w:basedOn w:val="a0"/>
    <w:rsid w:val="00AB28DF"/>
  </w:style>
  <w:style w:type="character" w:styleId="ac">
    <w:name w:val="FollowedHyperlink"/>
    <w:basedOn w:val="a0"/>
    <w:uiPriority w:val="99"/>
    <w:semiHidden/>
    <w:unhideWhenUsed/>
    <w:rsid w:val="005C3378"/>
    <w:rPr>
      <w:color w:val="954F72" w:themeColor="followedHyperlink"/>
      <w:u w:val="single"/>
    </w:rPr>
  </w:style>
  <w:style w:type="character" w:styleId="HTML1">
    <w:name w:val="HTML Typewriter"/>
    <w:basedOn w:val="a0"/>
    <w:uiPriority w:val="99"/>
    <w:semiHidden/>
    <w:unhideWhenUsed/>
    <w:rsid w:val="00CC4A53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857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14457">
          <w:marLeft w:val="0"/>
          <w:marRight w:val="0"/>
          <w:marTop w:val="30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53673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14222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08824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68724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16824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0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040302">
          <w:marLeft w:val="105"/>
          <w:marRight w:val="105"/>
          <w:marTop w:val="240"/>
          <w:marBottom w:val="240"/>
          <w:divBdr>
            <w:top w:val="single" w:sz="6" w:space="9" w:color="999999"/>
            <w:left w:val="single" w:sz="6" w:space="9" w:color="999999"/>
            <w:bottom w:val="single" w:sz="6" w:space="9" w:color="999999"/>
            <w:right w:val="single" w:sz="6" w:space="9" w:color="999999"/>
          </w:divBdr>
        </w:div>
        <w:div w:id="605426588">
          <w:marLeft w:val="105"/>
          <w:marRight w:val="105"/>
          <w:marTop w:val="240"/>
          <w:marBottom w:val="240"/>
          <w:divBdr>
            <w:top w:val="single" w:sz="6" w:space="9" w:color="999999"/>
            <w:left w:val="single" w:sz="6" w:space="9" w:color="999999"/>
            <w:bottom w:val="single" w:sz="6" w:space="9" w:color="999999"/>
            <w:right w:val="single" w:sz="6" w:space="9" w:color="999999"/>
          </w:divBdr>
        </w:div>
        <w:div w:id="115495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11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96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77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4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23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4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909527">
          <w:marLeft w:val="0"/>
          <w:marRight w:val="0"/>
          <w:marTop w:val="150"/>
          <w:marBottom w:val="15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88652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40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02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4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0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6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96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48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05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2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36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57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27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0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03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08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99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23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2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92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691670">
          <w:marLeft w:val="0"/>
          <w:marRight w:val="0"/>
          <w:marTop w:val="150"/>
          <w:marBottom w:val="15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7209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17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758018">
          <w:marLeft w:val="105"/>
          <w:marRight w:val="105"/>
          <w:marTop w:val="240"/>
          <w:marBottom w:val="240"/>
          <w:divBdr>
            <w:top w:val="single" w:sz="6" w:space="9" w:color="999999"/>
            <w:left w:val="single" w:sz="6" w:space="9" w:color="999999"/>
            <w:bottom w:val="single" w:sz="6" w:space="9" w:color="999999"/>
            <w:right w:val="single" w:sz="6" w:space="9" w:color="999999"/>
          </w:divBdr>
        </w:div>
        <w:div w:id="627781608">
          <w:marLeft w:val="105"/>
          <w:marRight w:val="105"/>
          <w:marTop w:val="240"/>
          <w:marBottom w:val="240"/>
          <w:divBdr>
            <w:top w:val="single" w:sz="6" w:space="9" w:color="999999"/>
            <w:left w:val="single" w:sz="6" w:space="9" w:color="999999"/>
            <w:bottom w:val="single" w:sz="6" w:space="9" w:color="999999"/>
            <w:right w:val="single" w:sz="6" w:space="9" w:color="999999"/>
          </w:divBdr>
        </w:div>
      </w:divsChild>
    </w:div>
    <w:div w:id="189504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8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28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yperlink" Target="http://archive.cloudera.com/cdh5/cdh/5/hadoop-2.5.0-cdh5.3.6/hadoop-project-dist/hadoop-common/FileSystemShell.html" TargetMode="External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://10.105.49.136:60010/master-status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aitao\Documents\&#33258;&#23450;&#20041;%20Office%20&#27169;&#26495;\20160715-temp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B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20160715-temp.dotx</Template>
  <TotalTime>10154</TotalTime>
  <Pages>26</Pages>
  <Words>1273</Words>
  <Characters>7257</Characters>
  <Application>Microsoft Office Word</Application>
  <DocSecurity>0</DocSecurity>
  <Lines>60</Lines>
  <Paragraphs>17</Paragraphs>
  <ScaleCrop>false</ScaleCrop>
  <Company/>
  <LinksUpToDate>false</LinksUpToDate>
  <CharactersWithSpaces>8513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Haitao</dc:creator>
  <cp:keywords/>
  <dc:description/>
  <cp:lastModifiedBy>Leo Song</cp:lastModifiedBy>
  <cp:revision>74</cp:revision>
  <dcterms:created xsi:type="dcterms:W3CDTF">2016-07-28T06:02:00Z</dcterms:created>
  <dcterms:modified xsi:type="dcterms:W3CDTF">2016-10-28T11:13:00Z</dcterms:modified>
</cp:coreProperties>
</file>