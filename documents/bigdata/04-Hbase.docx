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30443" w:rsidRDefault="006B272D" w:rsidP="006B272D">
      <w:pPr>
        <w:pStyle w:val="a4"/>
      </w:pPr>
      <w:r>
        <w:rPr>
          <w:rFonts w:hint="eastAsia"/>
        </w:rPr>
        <w:t>H</w:t>
      </w:r>
      <w:r>
        <w:t>base</w:t>
      </w:r>
    </w:p>
    <w:p w:rsidR="00E822BE" w:rsidRPr="00E822BE" w:rsidRDefault="00E822BE" w:rsidP="00E822BE">
      <w:r w:rsidRPr="00E822BE">
        <w:t>http://hbase.apache.org/book.html</w:t>
      </w:r>
    </w:p>
    <w:p w:rsidR="006B272D" w:rsidRDefault="00B93EC3" w:rsidP="00B93EC3">
      <w:pPr>
        <w:pStyle w:val="1"/>
      </w:pPr>
      <w:r>
        <w:rPr>
          <w:rFonts w:hint="eastAsia"/>
        </w:rPr>
        <w:t>设计概念</w:t>
      </w:r>
    </w:p>
    <w:p w:rsidR="00747719" w:rsidRPr="00747719" w:rsidRDefault="00747719" w:rsidP="00747719">
      <w:r>
        <w:rPr>
          <w:noProof/>
        </w:rPr>
        <w:drawing>
          <wp:inline distT="0" distB="0" distL="0" distR="0" wp14:anchorId="33CD13FC" wp14:editId="0F388B8C">
            <wp:extent cx="5274310" cy="287718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EFFAD5" wp14:editId="0B994F70">
            <wp:extent cx="5274310" cy="283972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503" w:rsidRDefault="00EF3503" w:rsidP="00EF3503">
      <w:r>
        <w:t>table</w:t>
      </w:r>
    </w:p>
    <w:p w:rsidR="00EF3503" w:rsidRDefault="00EF3503" w:rsidP="00EF3503">
      <w:r>
        <w:tab/>
        <w:t>columnfamily</w:t>
      </w:r>
    </w:p>
    <w:p w:rsidR="00EF3503" w:rsidRDefault="00EF3503" w:rsidP="00EF3503">
      <w:r>
        <w:tab/>
      </w:r>
      <w:r>
        <w:tab/>
        <w:t>column01,column02,.....</w:t>
      </w:r>
    </w:p>
    <w:p w:rsidR="00EF3503" w:rsidRDefault="00EF3503" w:rsidP="00EF3503">
      <w:r>
        <w:rPr>
          <w:rFonts w:hint="eastAsia"/>
        </w:rPr>
        <w:t>每条数据有唯一的标识符</w:t>
      </w:r>
    </w:p>
    <w:p w:rsidR="00EF3503" w:rsidRDefault="00EF3503" w:rsidP="00EF3503">
      <w:r>
        <w:rPr>
          <w:rFonts w:hint="eastAsia"/>
        </w:rPr>
        <w:tab/>
        <w:t xml:space="preserve">rowkey    -. </w:t>
      </w:r>
      <w:r>
        <w:rPr>
          <w:rFonts w:hint="eastAsia"/>
        </w:rPr>
        <w:t>主键</w:t>
      </w:r>
    </w:p>
    <w:p w:rsidR="004773CD" w:rsidRDefault="00EF3503" w:rsidP="004773CD">
      <w:r>
        <w:rPr>
          <w:rFonts w:hint="eastAsia"/>
        </w:rPr>
        <w:t>面向列的数据库</w:t>
      </w:r>
      <w:r w:rsidR="004773CD">
        <w:rPr>
          <w:rFonts w:hint="eastAsia"/>
        </w:rPr>
        <w:t xml:space="preserve"> </w:t>
      </w:r>
    </w:p>
    <w:p w:rsidR="00EF3503" w:rsidRDefault="004773CD" w:rsidP="004773CD">
      <w:r>
        <w:rPr>
          <w:rFonts w:hint="eastAsia"/>
        </w:rPr>
        <w:lastRenderedPageBreak/>
        <w:t xml:space="preserve">rowkey + columnfamily + column01  + timestamp </w:t>
      </w:r>
      <w:r>
        <w:rPr>
          <w:rFonts w:hint="eastAsia"/>
        </w:rPr>
        <w:t>：</w:t>
      </w:r>
      <w:r>
        <w:rPr>
          <w:rFonts w:hint="eastAsia"/>
        </w:rPr>
        <w:t xml:space="preserve">  value   =&gt; cell</w:t>
      </w:r>
    </w:p>
    <w:p w:rsidR="00834943" w:rsidRDefault="00834943" w:rsidP="00834943">
      <w:pPr>
        <w:pStyle w:val="2"/>
        <w:spacing w:before="156" w:after="156"/>
      </w:pPr>
      <w:r>
        <w:t>基本概念</w:t>
      </w:r>
    </w:p>
    <w:p w:rsidR="00834943" w:rsidRDefault="00834943" w:rsidP="00834943">
      <w:r>
        <w:rPr>
          <w:noProof/>
        </w:rPr>
        <w:drawing>
          <wp:inline distT="0" distB="0" distL="0" distR="0" wp14:anchorId="471C3A52" wp14:editId="404092F4">
            <wp:extent cx="5274310" cy="34823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15" w:rsidRDefault="001F0615" w:rsidP="001F0615">
      <w:pPr>
        <w:pStyle w:val="2"/>
        <w:spacing w:before="156" w:after="156"/>
      </w:pPr>
      <w:r>
        <w:t>数据模型</w:t>
      </w:r>
    </w:p>
    <w:p w:rsidR="001F0615" w:rsidRDefault="001F0615" w:rsidP="001F0615">
      <w:r>
        <w:rPr>
          <w:noProof/>
        </w:rPr>
        <w:drawing>
          <wp:inline distT="0" distB="0" distL="0" distR="0" wp14:anchorId="28DC356B" wp14:editId="2D65EB14">
            <wp:extent cx="5274310" cy="29292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269A4" wp14:editId="12E0CAA4">
            <wp:extent cx="5274310" cy="20821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719" w:rsidRPr="001F0615" w:rsidRDefault="00747719" w:rsidP="001F0615">
      <w:r>
        <w:rPr>
          <w:noProof/>
        </w:rPr>
        <w:drawing>
          <wp:inline distT="0" distB="0" distL="0" distR="0" wp14:anchorId="593ECD07" wp14:editId="339F9C5E">
            <wp:extent cx="5274310" cy="27990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520C4" wp14:editId="1C7E96BB">
            <wp:extent cx="4933950" cy="44672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C3" w:rsidRDefault="007123AF" w:rsidP="007123AF">
      <w:pPr>
        <w:pStyle w:val="1"/>
      </w:pPr>
      <w:r>
        <w:t>架构配置</w:t>
      </w:r>
    </w:p>
    <w:p w:rsidR="001F0615" w:rsidRDefault="001F0615" w:rsidP="001F0615">
      <w:pPr>
        <w:pStyle w:val="2"/>
        <w:spacing w:before="156" w:after="156"/>
      </w:pPr>
      <w:r>
        <w:t>体系结构</w:t>
      </w:r>
    </w:p>
    <w:p w:rsidR="001F0615" w:rsidRDefault="001F0615" w:rsidP="001F0615">
      <w:r>
        <w:rPr>
          <w:noProof/>
        </w:rPr>
        <w:drawing>
          <wp:inline distT="0" distB="0" distL="0" distR="0" wp14:anchorId="02AD2B2A" wp14:editId="50F949CE">
            <wp:extent cx="5274310" cy="2711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620" w:rsidRDefault="00916620" w:rsidP="00916620">
      <w:pPr>
        <w:pStyle w:val="2"/>
        <w:spacing w:before="156" w:after="156"/>
      </w:pPr>
      <w:r>
        <w:lastRenderedPageBreak/>
        <w:t>解压安装</w:t>
      </w:r>
    </w:p>
    <w:p w:rsidR="00916620" w:rsidRDefault="00916620" w:rsidP="00BC6A0E">
      <w:pPr>
        <w:pStyle w:val="a3"/>
      </w:pPr>
      <w:r w:rsidRPr="00916620">
        <w:t>[beifeng@hadoop-senior softwares]$ tar -zxvf hbase-0.98.6-hadoop2-bin.tar.gz -C /opt/modules/</w:t>
      </w:r>
    </w:p>
    <w:p w:rsidR="00916620" w:rsidRDefault="00FF55DC" w:rsidP="00916620">
      <w:r>
        <w:rPr>
          <w:rFonts w:hint="eastAsia"/>
        </w:rPr>
        <w:t>启动</w:t>
      </w:r>
      <w:r>
        <w:t xml:space="preserve">/opt/modules/hadoop2.5.0  </w:t>
      </w:r>
      <w:r>
        <w:rPr>
          <w:rFonts w:hint="eastAsia"/>
        </w:rPr>
        <w:t>中的</w:t>
      </w:r>
      <w:r>
        <w:t xml:space="preserve">namenode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t xml:space="preserve">datanode </w:t>
      </w:r>
    </w:p>
    <w:p w:rsidR="00BC6A0E" w:rsidRDefault="00BC6A0E" w:rsidP="00BC6A0E">
      <w:pPr>
        <w:pStyle w:val="a3"/>
      </w:pPr>
      <w:r w:rsidRPr="00BC6A0E">
        <w:t>[beifeng@had</w:t>
      </w:r>
      <w:r w:rsidR="005E70E1">
        <w:t>oop-senior hadoop-2.5.0</w:t>
      </w:r>
      <w:r w:rsidRPr="00BC6A0E">
        <w:t>]$ sbin/hadoop-daemon.sh  start namenode</w:t>
      </w:r>
    </w:p>
    <w:p w:rsidR="00BC6A0E" w:rsidRDefault="00BC6A0E" w:rsidP="00BC6A0E">
      <w:pPr>
        <w:pStyle w:val="a3"/>
      </w:pPr>
      <w:r w:rsidRPr="00BC6A0E">
        <w:t>[beifeng@had</w:t>
      </w:r>
      <w:r w:rsidR="005E70E1">
        <w:t>oop-senior hadoop-2.5.0</w:t>
      </w:r>
      <w:r w:rsidRPr="00BC6A0E">
        <w:t xml:space="preserve">]$ sbin/hadoop-daemon.sh  start </w:t>
      </w:r>
      <w:r>
        <w:t>data</w:t>
      </w:r>
      <w:r w:rsidRPr="00BC6A0E">
        <w:t>node</w:t>
      </w:r>
    </w:p>
    <w:p w:rsidR="005E70E1" w:rsidRPr="005E70E1" w:rsidRDefault="005E70E1" w:rsidP="005E70E1">
      <w:r>
        <w:rPr>
          <w:noProof/>
        </w:rPr>
        <w:drawing>
          <wp:inline distT="0" distB="0" distL="0" distR="0" wp14:anchorId="196564D7" wp14:editId="0893FB02">
            <wp:extent cx="4048125" cy="8667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5DC" w:rsidRDefault="00D90284" w:rsidP="00916620">
      <w:r>
        <w:rPr>
          <w:rFonts w:hint="eastAsia"/>
        </w:rPr>
        <w:t>修改配置文件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D90284" w:rsidRDefault="005E70E1" w:rsidP="00916620">
      <w:r w:rsidRPr="005E70E1">
        <w:t>/opt/modules/hbase-0.98.6-hadoop2/conf</w:t>
      </w:r>
      <w:r>
        <w:t>/hbase-env.sh</w:t>
      </w:r>
    </w:p>
    <w:p w:rsidR="005E70E1" w:rsidRDefault="005E70E1" w:rsidP="00215438">
      <w:pPr>
        <w:pStyle w:val="a3"/>
      </w:pPr>
      <w:r w:rsidRPr="005E70E1">
        <w:t>export JAVA_HOME=/opt/modules/jdk7</w:t>
      </w:r>
    </w:p>
    <w:p w:rsidR="00215438" w:rsidRDefault="00215438" w:rsidP="00215438">
      <w:r w:rsidRPr="005E70E1">
        <w:t>/opt/modules/hbase-0.98.6-hadoop2/conf</w:t>
      </w:r>
      <w:r>
        <w:t>/hbase-site.xml</w:t>
      </w:r>
    </w:p>
    <w:p w:rsidR="00BB068E" w:rsidRDefault="00BB068E" w:rsidP="00BB068E">
      <w:pPr>
        <w:pStyle w:val="a3"/>
      </w:pPr>
      <w:r>
        <w:t xml:space="preserve">  &lt;property&gt;</w:t>
      </w:r>
    </w:p>
    <w:p w:rsidR="00BB068E" w:rsidRDefault="00BB068E" w:rsidP="00BB068E">
      <w:pPr>
        <w:pStyle w:val="a3"/>
      </w:pPr>
      <w:r>
        <w:tab/>
      </w:r>
      <w:r>
        <w:tab/>
        <w:t>&lt;name&gt;hbase.rootdir&lt;/name&gt;</w:t>
      </w:r>
    </w:p>
    <w:p w:rsidR="00BB068E" w:rsidRDefault="00BB068E" w:rsidP="00BB068E">
      <w:pPr>
        <w:pStyle w:val="a3"/>
      </w:pPr>
      <w:r>
        <w:tab/>
      </w:r>
      <w:r>
        <w:tab/>
        <w:t>&lt;value&gt;hdfs:/</w:t>
      </w:r>
      <w:r w:rsidR="00EC16AA">
        <w:t>/hadoop-senior.ibeifeng.com:9000</w:t>
      </w:r>
      <w:r>
        <w:t>/hbase&lt;/value&gt;</w:t>
      </w:r>
    </w:p>
    <w:p w:rsidR="00BB068E" w:rsidRDefault="00BB068E" w:rsidP="00BB068E">
      <w:pPr>
        <w:pStyle w:val="a3"/>
      </w:pPr>
      <w:r>
        <w:tab/>
        <w:t xml:space="preserve">  &lt;/property&gt;</w:t>
      </w:r>
    </w:p>
    <w:p w:rsidR="00BB068E" w:rsidRDefault="00BB068E" w:rsidP="00BB068E">
      <w:pPr>
        <w:pStyle w:val="a3"/>
      </w:pPr>
      <w:r>
        <w:tab/>
        <w:t xml:space="preserve">  &lt;property&gt;</w:t>
      </w:r>
    </w:p>
    <w:p w:rsidR="00BB068E" w:rsidRDefault="00BB068E" w:rsidP="00BB068E">
      <w:pPr>
        <w:pStyle w:val="a3"/>
      </w:pPr>
      <w:r>
        <w:tab/>
      </w:r>
      <w:r>
        <w:tab/>
        <w:t>&lt;name&gt;hbase.cluster.distributed&lt;/name&gt;</w:t>
      </w:r>
    </w:p>
    <w:p w:rsidR="00BB068E" w:rsidRDefault="00BB068E" w:rsidP="00BB068E">
      <w:pPr>
        <w:pStyle w:val="a3"/>
      </w:pPr>
      <w:r>
        <w:tab/>
      </w:r>
      <w:r>
        <w:tab/>
        <w:t>&lt;value&gt;true&lt;/value&gt;</w:t>
      </w:r>
    </w:p>
    <w:p w:rsidR="00BB068E" w:rsidRDefault="00BB068E" w:rsidP="00BB068E">
      <w:pPr>
        <w:pStyle w:val="a3"/>
      </w:pPr>
      <w:r>
        <w:tab/>
        <w:t xml:space="preserve">  &lt;/property&gt;</w:t>
      </w:r>
    </w:p>
    <w:p w:rsidR="00BB068E" w:rsidRDefault="00BB068E" w:rsidP="00BB068E">
      <w:pPr>
        <w:pStyle w:val="a3"/>
      </w:pPr>
      <w:r>
        <w:tab/>
        <w:t xml:space="preserve">  &lt;property&gt;</w:t>
      </w:r>
    </w:p>
    <w:p w:rsidR="00BB068E" w:rsidRDefault="00BB068E" w:rsidP="00BB068E">
      <w:pPr>
        <w:pStyle w:val="a3"/>
      </w:pPr>
      <w:r>
        <w:tab/>
      </w:r>
      <w:r>
        <w:tab/>
        <w:t>&lt;name&gt;hbase.zookeeper.quorum&lt;/name&gt;</w:t>
      </w:r>
    </w:p>
    <w:p w:rsidR="00BB068E" w:rsidRDefault="00BB068E" w:rsidP="00BB068E">
      <w:pPr>
        <w:pStyle w:val="a3"/>
      </w:pPr>
      <w:r>
        <w:tab/>
      </w:r>
      <w:r>
        <w:tab/>
        <w:t>&lt;value&gt;hadoop-senior.ibeifeng.com&lt;/value&gt;</w:t>
      </w:r>
    </w:p>
    <w:p w:rsidR="00215438" w:rsidRDefault="00BB068E" w:rsidP="00BB068E">
      <w:pPr>
        <w:pStyle w:val="a3"/>
      </w:pPr>
      <w:r>
        <w:tab/>
        <w:t xml:space="preserve">  &lt;/property&gt;</w:t>
      </w:r>
    </w:p>
    <w:p w:rsidR="00297CEE" w:rsidRDefault="00297CEE" w:rsidP="00297CEE">
      <w:r w:rsidRPr="005E70E1">
        <w:t>/opt/modules/hbase-0.98.6-hadoop2/conf</w:t>
      </w:r>
      <w:r>
        <w:t>/regionservers</w:t>
      </w:r>
    </w:p>
    <w:p w:rsidR="00297CEE" w:rsidRDefault="00297CEE" w:rsidP="00297CEE">
      <w:pPr>
        <w:pStyle w:val="a3"/>
      </w:pPr>
      <w:r>
        <w:t>hadoop-senior.ibeifeng.com</w:t>
      </w:r>
    </w:p>
    <w:p w:rsidR="00AB49E5" w:rsidRDefault="00AB49E5" w:rsidP="00AB49E5">
      <w:r>
        <w:t>替换</w:t>
      </w:r>
      <w:r>
        <w:rPr>
          <w:rFonts w:hint="eastAsia"/>
        </w:rPr>
        <w:t>lib</w:t>
      </w:r>
      <w:r>
        <w:rPr>
          <w:rFonts w:hint="eastAsia"/>
        </w:rPr>
        <w:t>下</w:t>
      </w:r>
      <w:r>
        <w:rPr>
          <w:rFonts w:hint="eastAsia"/>
        </w:rPr>
        <w:t xml:space="preserve"> </w:t>
      </w:r>
      <w:r>
        <w:t xml:space="preserve">hadoop2.2.0 </w:t>
      </w:r>
      <w:r>
        <w:rPr>
          <w:rFonts w:hint="eastAsia"/>
        </w:rPr>
        <w:t>的相关</w:t>
      </w:r>
      <w:r>
        <w:t>jar</w:t>
      </w:r>
      <w:r>
        <w:rPr>
          <w:rFonts w:hint="eastAsia"/>
        </w:rPr>
        <w:t>包为</w:t>
      </w:r>
      <w:r>
        <w:t>hadoop2.5.0</w:t>
      </w:r>
      <w:r>
        <w:rPr>
          <w:rFonts w:hint="eastAsia"/>
        </w:rPr>
        <w:t>的</w:t>
      </w:r>
    </w:p>
    <w:p w:rsidR="00AB49E5" w:rsidRPr="00AB49E5" w:rsidRDefault="004550F0" w:rsidP="00AB49E5">
      <w:r>
        <w:rPr>
          <w:noProof/>
        </w:rPr>
        <w:drawing>
          <wp:inline distT="0" distB="0" distL="0" distR="0" wp14:anchorId="4E77D665" wp14:editId="3213D104">
            <wp:extent cx="5274310" cy="20091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0" w:rsidRPr="00750480" w:rsidRDefault="00750480" w:rsidP="00750480">
      <w:pPr>
        <w:pStyle w:val="3"/>
        <w:spacing w:before="156" w:after="156"/>
      </w:pPr>
      <w:r>
        <w:rPr>
          <w:rFonts w:hint="eastAsia"/>
        </w:rPr>
        <w:t>启动</w:t>
      </w:r>
    </w:p>
    <w:p w:rsidR="00297CEE" w:rsidRDefault="00A23770" w:rsidP="00297CEE">
      <w:r w:rsidRPr="00A23770">
        <w:t>[beifeng@hadoop-senior hbase-0.98.6-hadoop2]$ bin/start-hbase.sh</w:t>
      </w:r>
    </w:p>
    <w:p w:rsidR="00297CEE" w:rsidRDefault="00A23770" w:rsidP="00297CEE">
      <w:r>
        <w:rPr>
          <w:noProof/>
        </w:rPr>
        <w:lastRenderedPageBreak/>
        <w:drawing>
          <wp:inline distT="0" distB="0" distL="0" distR="0" wp14:anchorId="7EB2FCE1" wp14:editId="23A8F18C">
            <wp:extent cx="5114925" cy="971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70" w:rsidRPr="00297CEE" w:rsidRDefault="00A23770" w:rsidP="00297CEE">
      <w:r>
        <w:rPr>
          <w:noProof/>
        </w:rPr>
        <w:drawing>
          <wp:inline distT="0" distB="0" distL="0" distR="0" wp14:anchorId="628627C8" wp14:editId="4E9E0E0A">
            <wp:extent cx="3848100" cy="10953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3AF" w:rsidRDefault="007123AF" w:rsidP="007123AF">
      <w:pPr>
        <w:pStyle w:val="1"/>
      </w:pPr>
      <w:r>
        <w:rPr>
          <w:rFonts w:hint="eastAsia"/>
        </w:rPr>
        <w:t>S</w:t>
      </w:r>
      <w:r>
        <w:t>hell</w:t>
      </w:r>
      <w:r>
        <w:rPr>
          <w:rFonts w:hint="eastAsia"/>
        </w:rPr>
        <w:t>使用</w:t>
      </w:r>
    </w:p>
    <w:p w:rsidR="003448F3" w:rsidRDefault="00E51E0B" w:rsidP="003448F3">
      <w:hyperlink r:id="rId19" w:anchor="shell" w:history="1">
        <w:r w:rsidR="003448F3" w:rsidRPr="0001541D">
          <w:rPr>
            <w:rStyle w:val="a6"/>
          </w:rPr>
          <w:t>http://hbase.apache.org/book.html#shell</w:t>
        </w:r>
      </w:hyperlink>
    </w:p>
    <w:p w:rsidR="003448F3" w:rsidRDefault="00032CF8" w:rsidP="003448F3">
      <w:r w:rsidRPr="00032CF8">
        <w:t>[beifeng@hadoop-senior hbase-0.98.6-hadoop2]$ bin/hbase shell</w:t>
      </w:r>
    </w:p>
    <w:p w:rsidR="00032CF8" w:rsidRDefault="00032CF8" w:rsidP="003448F3">
      <w:r>
        <w:rPr>
          <w:noProof/>
        </w:rPr>
        <w:drawing>
          <wp:inline distT="0" distB="0" distL="0" distR="0" wp14:anchorId="46EC9FDC" wp14:editId="72D77891">
            <wp:extent cx="4610100" cy="50958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F8" w:rsidRDefault="00552878" w:rsidP="003448F3">
      <w:r>
        <w:rPr>
          <w:rFonts w:hint="eastAsia"/>
        </w:rPr>
        <w:t>help create</w:t>
      </w:r>
    </w:p>
    <w:p w:rsidR="006E71D9" w:rsidRDefault="00341C7C" w:rsidP="003448F3">
      <w:r w:rsidRPr="00341C7C">
        <w:rPr>
          <w:noProof/>
        </w:rPr>
        <w:lastRenderedPageBreak/>
        <w:t xml:space="preserve"> </w:t>
      </w:r>
    </w:p>
    <w:p w:rsidR="00552878" w:rsidRDefault="006E4048" w:rsidP="006E4048">
      <w:pPr>
        <w:pStyle w:val="2"/>
        <w:spacing w:before="156" w:after="156"/>
      </w:pPr>
      <w:r>
        <w:rPr>
          <w:rFonts w:hint="eastAsia"/>
        </w:rPr>
        <w:t>查询方式</w:t>
      </w:r>
    </w:p>
    <w:p w:rsidR="006E4048" w:rsidRPr="006E4048" w:rsidRDefault="006E4048" w:rsidP="006E4048"/>
    <w:p w:rsidR="007123AF" w:rsidRDefault="007123AF" w:rsidP="007123AF">
      <w:pPr>
        <w:pStyle w:val="1"/>
      </w:pPr>
      <w:r>
        <w:t>物理模型</w:t>
      </w:r>
    </w:p>
    <w:p w:rsidR="00341C7C" w:rsidRDefault="00341C7C" w:rsidP="00341C7C">
      <w:r>
        <w:rPr>
          <w:noProof/>
        </w:rPr>
        <w:drawing>
          <wp:inline distT="0" distB="0" distL="0" distR="0" wp14:anchorId="34EE307D" wp14:editId="30C70BFE">
            <wp:extent cx="5274310" cy="18916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C7C" w:rsidRPr="00341C7C" w:rsidRDefault="00341C7C" w:rsidP="00341C7C"/>
    <w:p w:rsidR="00341C7C" w:rsidRDefault="00341C7C" w:rsidP="00341C7C">
      <w:pPr>
        <w:rPr>
          <w:noProof/>
        </w:rPr>
      </w:pPr>
      <w:r>
        <w:rPr>
          <w:noProof/>
        </w:rPr>
        <w:drawing>
          <wp:inline distT="0" distB="0" distL="0" distR="0" wp14:anchorId="6B06F23B" wp14:editId="0487B25B">
            <wp:extent cx="5274310" cy="23818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90" w:rsidRPr="00272590">
        <w:rPr>
          <w:noProof/>
        </w:rPr>
        <w:t xml:space="preserve"> </w:t>
      </w:r>
      <w:r w:rsidR="00272590">
        <w:rPr>
          <w:noProof/>
        </w:rPr>
        <w:lastRenderedPageBreak/>
        <w:drawing>
          <wp:inline distT="0" distB="0" distL="0" distR="0" wp14:anchorId="3A400013" wp14:editId="333EE203">
            <wp:extent cx="5274310" cy="33153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90" w:rsidRPr="00272590">
        <w:rPr>
          <w:noProof/>
        </w:rPr>
        <w:t xml:space="preserve"> </w:t>
      </w:r>
      <w:r w:rsidR="00272590">
        <w:rPr>
          <w:noProof/>
        </w:rPr>
        <w:drawing>
          <wp:inline distT="0" distB="0" distL="0" distR="0" wp14:anchorId="33DD5399" wp14:editId="1BA7E5B4">
            <wp:extent cx="5274310" cy="30245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90">
        <w:rPr>
          <w:noProof/>
        </w:rPr>
        <w:t xml:space="preserve"> </w:t>
      </w:r>
      <w:r w:rsidR="00272590">
        <w:rPr>
          <w:noProof/>
        </w:rPr>
        <w:lastRenderedPageBreak/>
        <w:drawing>
          <wp:inline distT="0" distB="0" distL="0" distR="0" wp14:anchorId="729317A5" wp14:editId="3F7AF3E5">
            <wp:extent cx="5274310" cy="30721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90">
        <w:rPr>
          <w:noProof/>
        </w:rPr>
        <w:t xml:space="preserve"> </w:t>
      </w:r>
      <w:r w:rsidR="00272590">
        <w:rPr>
          <w:noProof/>
        </w:rPr>
        <w:drawing>
          <wp:inline distT="0" distB="0" distL="0" distR="0" wp14:anchorId="46C2095B" wp14:editId="04EDB9ED">
            <wp:extent cx="5274310" cy="34417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590">
        <w:rPr>
          <w:noProof/>
        </w:rPr>
        <w:t xml:space="preserve">   </w:t>
      </w:r>
      <w:r w:rsidR="00272590">
        <w:rPr>
          <w:noProof/>
        </w:rPr>
        <w:lastRenderedPageBreak/>
        <w:drawing>
          <wp:inline distT="0" distB="0" distL="0" distR="0" wp14:anchorId="4B6E27C2" wp14:editId="3B0B7364">
            <wp:extent cx="5274310" cy="40532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712" w:rsidRPr="00361712">
        <w:rPr>
          <w:noProof/>
        </w:rPr>
        <w:t xml:space="preserve"> </w:t>
      </w:r>
      <w:r w:rsidR="00361712">
        <w:rPr>
          <w:noProof/>
        </w:rPr>
        <w:drawing>
          <wp:inline distT="0" distB="0" distL="0" distR="0" wp14:anchorId="510F7B14" wp14:editId="137B9138">
            <wp:extent cx="5274310" cy="318643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9E" w:rsidRDefault="0073229E" w:rsidP="00FB567A">
      <w:pPr>
        <w:pStyle w:val="1"/>
        <w:rPr>
          <w:noProof/>
        </w:rPr>
      </w:pPr>
      <w:r>
        <w:rPr>
          <w:noProof/>
        </w:rPr>
        <w:lastRenderedPageBreak/>
        <w:t>数据存储</w:t>
      </w:r>
    </w:p>
    <w:p w:rsidR="00FB567A" w:rsidRDefault="00FB567A" w:rsidP="00FB567A">
      <w:r>
        <w:rPr>
          <w:noProof/>
        </w:rPr>
        <w:drawing>
          <wp:inline distT="0" distB="0" distL="0" distR="0" wp14:anchorId="5E94355C" wp14:editId="708CA8DF">
            <wp:extent cx="5274310" cy="2498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67A" w:rsidRDefault="00FB567A" w:rsidP="00FB567A">
      <w:r>
        <w:t>客户端先连接的是</w:t>
      </w:r>
      <w:r>
        <w:rPr>
          <w:rFonts w:hint="eastAsia"/>
        </w:rPr>
        <w:t>Z</w:t>
      </w:r>
      <w:r>
        <w:t xml:space="preserve">ooKeeper </w:t>
      </w:r>
      <w:r w:rsidR="000D24CA">
        <w:t>.</w:t>
      </w:r>
    </w:p>
    <w:p w:rsidR="000D24CA" w:rsidRDefault="000D24CA" w:rsidP="00FB567A">
      <w:r>
        <w:t xml:space="preserve">hbase meta table </w:t>
      </w:r>
      <w:r>
        <w:rPr>
          <w:rFonts w:hint="eastAsia"/>
        </w:rPr>
        <w:t>只有一个</w:t>
      </w:r>
      <w:r>
        <w:t xml:space="preserve">region. </w:t>
      </w:r>
    </w:p>
    <w:p w:rsidR="009C1738" w:rsidRDefault="009C1738" w:rsidP="00FB567A">
      <w:r>
        <w:rPr>
          <w:noProof/>
        </w:rPr>
        <w:drawing>
          <wp:inline distT="0" distB="0" distL="0" distR="0" wp14:anchorId="5C3239D5" wp14:editId="1D2C7E4F">
            <wp:extent cx="5274310" cy="21304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9DD" w:rsidRDefault="007A39DD" w:rsidP="007A39DD">
      <w:pPr>
        <w:pStyle w:val="2"/>
        <w:spacing w:before="156" w:after="156"/>
      </w:pPr>
      <w:r>
        <w:rPr>
          <w:rFonts w:hint="eastAsia"/>
        </w:rPr>
        <w:t>HREGION SERVER</w:t>
      </w:r>
    </w:p>
    <w:p w:rsidR="007A39DD" w:rsidRDefault="007A39DD" w:rsidP="00FB567A">
      <w:r>
        <w:rPr>
          <w:noProof/>
        </w:rPr>
        <w:drawing>
          <wp:inline distT="0" distB="0" distL="0" distR="0" wp14:anchorId="5F14E65F" wp14:editId="16031A8A">
            <wp:extent cx="5274310" cy="254254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987" w:rsidRDefault="00EE1987" w:rsidP="00631C54">
      <w:pPr>
        <w:pStyle w:val="2"/>
        <w:spacing w:before="156" w:after="156"/>
      </w:pPr>
      <w:r>
        <w:lastRenderedPageBreak/>
        <w:t>用户写入数据的流程：</w:t>
      </w:r>
    </w:p>
    <w:p w:rsidR="00EE1987" w:rsidRDefault="00631C54" w:rsidP="00FB567A">
      <w:r>
        <w:rPr>
          <w:noProof/>
        </w:rPr>
        <w:drawing>
          <wp:inline distT="0" distB="0" distL="0" distR="0" wp14:anchorId="5DCEEB44" wp14:editId="3247B124">
            <wp:extent cx="5274310" cy="11188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8D8" w:rsidRDefault="005378D8" w:rsidP="00FB567A">
      <w:r>
        <w:rPr>
          <w:noProof/>
        </w:rPr>
        <w:drawing>
          <wp:inline distT="0" distB="0" distL="0" distR="0" wp14:anchorId="1D056B1C" wp14:editId="7DBD3BDF">
            <wp:extent cx="5274310" cy="24536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3FB" w:rsidRDefault="00DC73FB" w:rsidP="00DC73FB">
      <w:pPr>
        <w:pStyle w:val="2"/>
        <w:spacing w:before="156" w:after="156"/>
      </w:pPr>
      <w:r>
        <w:rPr>
          <w:rFonts w:hint="eastAsia"/>
        </w:rPr>
        <w:t>HL</w:t>
      </w:r>
      <w:r>
        <w:t>og</w:t>
      </w:r>
      <w:r>
        <w:rPr>
          <w:rFonts w:hint="eastAsia"/>
        </w:rPr>
        <w:t>文件结构</w:t>
      </w:r>
    </w:p>
    <w:p w:rsidR="00DC73FB" w:rsidRPr="00DC73FB" w:rsidRDefault="00DC73FB" w:rsidP="00DC73FB">
      <w:r>
        <w:rPr>
          <w:noProof/>
        </w:rPr>
        <w:drawing>
          <wp:inline distT="0" distB="0" distL="0" distR="0" wp14:anchorId="22C5F961" wp14:editId="5B48918A">
            <wp:extent cx="5274310" cy="22701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C98" w:rsidRDefault="00EE1987" w:rsidP="00586C98">
      <w:pPr>
        <w:pStyle w:val="2"/>
        <w:spacing w:before="156" w:after="156"/>
      </w:pPr>
      <w:r>
        <w:rPr>
          <w:rFonts w:hint="eastAsia"/>
        </w:rPr>
        <w:t>命名</w:t>
      </w:r>
      <w:r w:rsidR="00586C98">
        <w:rPr>
          <w:rFonts w:hint="eastAsia"/>
        </w:rPr>
        <w:t>空间</w:t>
      </w:r>
    </w:p>
    <w:p w:rsidR="00586C98" w:rsidRDefault="00586C98" w:rsidP="00586C98">
      <w:r>
        <w:rPr>
          <w:rFonts w:hint="eastAsia"/>
        </w:rPr>
        <w:tab/>
      </w:r>
      <w:r>
        <w:rPr>
          <w:rFonts w:hint="eastAsia"/>
        </w:rPr>
        <w:t>用户自定义的表，默认情况下命名空间</w:t>
      </w:r>
    </w:p>
    <w:p w:rsidR="00586C98" w:rsidRDefault="00586C98" w:rsidP="00586C98">
      <w:r>
        <w:tab/>
      </w:r>
      <w:r>
        <w:tab/>
        <w:t>default</w:t>
      </w:r>
    </w:p>
    <w:p w:rsidR="00586C98" w:rsidRDefault="00586C98" w:rsidP="00586C98">
      <w:r>
        <w:rPr>
          <w:rFonts w:hint="eastAsia"/>
        </w:rPr>
        <w:tab/>
      </w:r>
      <w:r>
        <w:rPr>
          <w:rFonts w:hint="eastAsia"/>
        </w:rPr>
        <w:t>系统自带的元数据表的命名空间</w:t>
      </w:r>
    </w:p>
    <w:p w:rsidR="00586C98" w:rsidRDefault="00586C98" w:rsidP="00586C98">
      <w:r>
        <w:tab/>
      </w:r>
      <w:r>
        <w:tab/>
        <w:t>hbase</w:t>
      </w:r>
    </w:p>
    <w:p w:rsidR="00586C98" w:rsidRDefault="00586C98" w:rsidP="00586C98">
      <w:r>
        <w:t>&gt;&gt;&gt;&gt;&gt;&gt;&gt;&gt;&gt;</w:t>
      </w:r>
    </w:p>
    <w:p w:rsidR="00586C98" w:rsidRDefault="00586C98" w:rsidP="00586C98">
      <w:r>
        <w:t xml:space="preserve">user-table ----&gt; </w:t>
      </w:r>
      <w:r>
        <w:tab/>
        <w:t>regions</w:t>
      </w:r>
    </w:p>
    <w:p w:rsidR="00586C98" w:rsidRDefault="00586C98" w:rsidP="00586C98">
      <w:r>
        <w:t>hbase:meta</w:t>
      </w:r>
    </w:p>
    <w:p w:rsidR="00586C98" w:rsidRDefault="00586C98" w:rsidP="00586C98">
      <w:r>
        <w:lastRenderedPageBreak/>
        <w:tab/>
      </w:r>
      <w:r>
        <w:tab/>
        <w:t>RegionServer    RegionServer</w:t>
      </w:r>
    </w:p>
    <w:p w:rsidR="00586C98" w:rsidRDefault="00586C98" w:rsidP="00586C98">
      <w:r>
        <w:t>client -&gt; zookeepr -&gt; hbase:meta -&gt; user-table -&gt; put/get/scan</w:t>
      </w:r>
    </w:p>
    <w:p w:rsidR="00586C98" w:rsidRDefault="00586C98" w:rsidP="00586C98">
      <w:r>
        <w:tab/>
      </w:r>
      <w:r>
        <w:tab/>
        <w:t>get /hbase/meta-region-server</w:t>
      </w:r>
    </w:p>
    <w:p w:rsidR="00586C98" w:rsidRDefault="00FE5CE6" w:rsidP="00586C98">
      <w:r>
        <w:rPr>
          <w:noProof/>
        </w:rPr>
        <w:drawing>
          <wp:inline distT="0" distB="0" distL="0" distR="0" wp14:anchorId="31195FF7" wp14:editId="29EC057C">
            <wp:extent cx="4505325" cy="2952750"/>
            <wp:effectExtent l="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D3776" wp14:editId="0EF742E2">
            <wp:extent cx="3981450" cy="10096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17ADF0" wp14:editId="7411EEE6">
            <wp:extent cx="4362450" cy="10477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CE6" w:rsidRDefault="00FE5CE6" w:rsidP="00586C98">
      <w:r>
        <w:rPr>
          <w:rFonts w:hint="eastAsia"/>
        </w:rPr>
        <w:t xml:space="preserve">help </w:t>
      </w:r>
      <w:r>
        <w:t>‘namespace’</w:t>
      </w:r>
    </w:p>
    <w:p w:rsidR="00D0717E" w:rsidRPr="00FB567A" w:rsidRDefault="00D0717E" w:rsidP="00586C9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2B1887" wp14:editId="448C1C38">
            <wp:extent cx="5274310" cy="4850130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9E" w:rsidRDefault="0073229E" w:rsidP="00170FC9">
      <w:pPr>
        <w:pStyle w:val="1"/>
        <w:rPr>
          <w:noProof/>
        </w:rPr>
      </w:pPr>
      <w:r>
        <w:rPr>
          <w:rFonts w:hint="eastAsia"/>
          <w:noProof/>
        </w:rPr>
        <w:t>JAVA API</w:t>
      </w:r>
    </w:p>
    <w:p w:rsidR="00C67B61" w:rsidRPr="00C67B61" w:rsidRDefault="00C67B61" w:rsidP="00C67B61">
      <w:pPr>
        <w:rPr>
          <w:rFonts w:hint="eastAsia"/>
        </w:rPr>
      </w:pPr>
      <w:r>
        <w:rPr>
          <w:noProof/>
        </w:rPr>
        <w:drawing>
          <wp:inline distT="0" distB="0" distL="0" distR="0" wp14:anchorId="6428D1F8" wp14:editId="133A8074">
            <wp:extent cx="4410075" cy="24193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FC9" w:rsidRDefault="00170FC9" w:rsidP="00170FC9">
      <w:pPr>
        <w:pStyle w:val="2"/>
        <w:spacing w:before="156" w:after="156"/>
      </w:pPr>
      <w:r>
        <w:t>工程中加入依赖</w:t>
      </w:r>
    </w:p>
    <w:p w:rsidR="00170FC9" w:rsidRDefault="00170FC9" w:rsidP="00170FC9">
      <w:pPr>
        <w:pStyle w:val="a3"/>
      </w:pPr>
      <w:r w:rsidRPr="00170FC9">
        <w:t>&lt;hbase.version&gt;0.98.6-hadoop2&lt;/hbase.version&gt;</w:t>
      </w:r>
    </w:p>
    <w:p w:rsidR="00170FC9" w:rsidRDefault="00170FC9" w:rsidP="00170FC9">
      <w:pPr>
        <w:pStyle w:val="a3"/>
        <w:ind w:left="420" w:firstLine="420"/>
      </w:pPr>
      <w:r>
        <w:lastRenderedPageBreak/>
        <w:t>&lt;dependency&gt;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&lt;groupId&gt;org.apache.hbase&lt;/groupId&gt;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&lt;artifactId&gt;hbase-server&lt;/artifactId&gt;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&lt;version&gt;${hbase.version}&lt;/version&gt;</w:t>
      </w:r>
    </w:p>
    <w:p w:rsidR="00170FC9" w:rsidRDefault="00170FC9" w:rsidP="00170FC9">
      <w:pPr>
        <w:pStyle w:val="a3"/>
      </w:pPr>
      <w:r>
        <w:tab/>
      </w:r>
      <w:r>
        <w:tab/>
        <w:t>&lt;/dependency&gt;</w:t>
      </w:r>
    </w:p>
    <w:p w:rsidR="00170FC9" w:rsidRDefault="00170FC9" w:rsidP="00170FC9">
      <w:pPr>
        <w:pStyle w:val="a3"/>
      </w:pPr>
      <w:r>
        <w:tab/>
      </w:r>
      <w:r>
        <w:tab/>
        <w:t>&lt;dependency&gt;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&lt;groupId&gt;org.apache.hbase&lt;/groupId&gt;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&lt;artifactId&gt;hbase-client&lt;/artifactId&gt;</w:t>
      </w:r>
    </w:p>
    <w:p w:rsidR="00170FC9" w:rsidRDefault="00170FC9" w:rsidP="00170FC9">
      <w:pPr>
        <w:pStyle w:val="a3"/>
      </w:pPr>
      <w:r>
        <w:tab/>
      </w:r>
      <w:r>
        <w:tab/>
      </w:r>
      <w:r>
        <w:tab/>
        <w:t>&lt;version&gt;${hbase.version}&lt;/version&gt;</w:t>
      </w:r>
    </w:p>
    <w:p w:rsidR="00170FC9" w:rsidRDefault="00170FC9" w:rsidP="00170FC9">
      <w:pPr>
        <w:pStyle w:val="a3"/>
      </w:pPr>
      <w:r>
        <w:tab/>
      </w:r>
      <w:r>
        <w:tab/>
        <w:t>&lt;/dependency&gt;</w:t>
      </w:r>
    </w:p>
    <w:p w:rsidR="00F22DA4" w:rsidRDefault="00F22DA4" w:rsidP="00F22DA4">
      <w:pPr>
        <w:pStyle w:val="2"/>
        <w:spacing w:before="156" w:after="156"/>
      </w:pPr>
      <w:r>
        <w:rPr>
          <w:rFonts w:hint="eastAsia"/>
        </w:rPr>
        <w:t>相关接口</w:t>
      </w:r>
    </w:p>
    <w:p w:rsidR="00F22DA4" w:rsidRPr="00F22DA4" w:rsidRDefault="00F22DA4" w:rsidP="00F22DA4">
      <w:pPr>
        <w:rPr>
          <w:rFonts w:hint="eastAsia"/>
        </w:rPr>
      </w:pPr>
      <w:r>
        <w:rPr>
          <w:noProof/>
        </w:rPr>
        <w:drawing>
          <wp:inline distT="0" distB="0" distL="0" distR="0" wp14:anchorId="28C9D560" wp14:editId="196A083E">
            <wp:extent cx="4572000" cy="1514475"/>
            <wp:effectExtent l="0" t="0" r="0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9F">
        <w:rPr>
          <w:noProof/>
        </w:rPr>
        <w:drawing>
          <wp:inline distT="0" distB="0" distL="0" distR="0" wp14:anchorId="091F0BE4" wp14:editId="38FF319B">
            <wp:extent cx="4610100" cy="200025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059F">
        <w:rPr>
          <w:noProof/>
        </w:rPr>
        <w:drawing>
          <wp:inline distT="0" distB="0" distL="0" distR="0" wp14:anchorId="7D10F3B9" wp14:editId="45935E84">
            <wp:extent cx="3143250" cy="1133475"/>
            <wp:effectExtent l="0" t="0" r="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74B">
        <w:rPr>
          <w:noProof/>
        </w:rPr>
        <w:lastRenderedPageBreak/>
        <w:drawing>
          <wp:inline distT="0" distB="0" distL="0" distR="0" wp14:anchorId="555225E0" wp14:editId="2E6EDE28">
            <wp:extent cx="4552950" cy="27336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9E" w:rsidRDefault="0073229E" w:rsidP="000872DC">
      <w:pPr>
        <w:pStyle w:val="1"/>
        <w:rPr>
          <w:noProof/>
        </w:rPr>
      </w:pPr>
      <w:r>
        <w:rPr>
          <w:noProof/>
        </w:rPr>
        <w:t>架构剖析</w:t>
      </w:r>
    </w:p>
    <w:p w:rsidR="000872DC" w:rsidRDefault="00FD4CCB" w:rsidP="00FD4CCB">
      <w:pPr>
        <w:pStyle w:val="2"/>
        <w:spacing w:before="156" w:after="156"/>
      </w:pPr>
      <w:r>
        <w:rPr>
          <w:rFonts w:hint="eastAsia"/>
        </w:rPr>
        <w:t>客户端</w:t>
      </w:r>
    </w:p>
    <w:p w:rsidR="00FD4CCB" w:rsidRDefault="00FD4CCB" w:rsidP="00FD4CCB">
      <w:r>
        <w:rPr>
          <w:noProof/>
        </w:rPr>
        <w:drawing>
          <wp:inline distT="0" distB="0" distL="0" distR="0" wp14:anchorId="509E2748" wp14:editId="6C05F0CF">
            <wp:extent cx="5274310" cy="17316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E93" w:rsidRDefault="00C87E93" w:rsidP="00C87E93">
      <w:pPr>
        <w:pStyle w:val="2"/>
        <w:spacing w:before="156" w:after="156"/>
      </w:pPr>
      <w:r>
        <w:rPr>
          <w:rFonts w:hint="eastAsia"/>
        </w:rPr>
        <w:t>Z</w:t>
      </w:r>
      <w:r>
        <w:t>ookeeper</w:t>
      </w:r>
    </w:p>
    <w:p w:rsidR="00C87E93" w:rsidRDefault="00C87E93" w:rsidP="00C87E93">
      <w:r>
        <w:rPr>
          <w:noProof/>
        </w:rPr>
        <w:drawing>
          <wp:inline distT="0" distB="0" distL="0" distR="0" wp14:anchorId="1E4B7A02" wp14:editId="5BAD3438">
            <wp:extent cx="5274310" cy="21564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868" w:rsidRDefault="00F27868" w:rsidP="00F27868">
      <w:pPr>
        <w:pStyle w:val="2"/>
        <w:spacing w:before="156" w:after="156"/>
      </w:pPr>
      <w:r>
        <w:rPr>
          <w:rFonts w:hint="eastAsia"/>
        </w:rPr>
        <w:lastRenderedPageBreak/>
        <w:t>HMaster</w:t>
      </w:r>
    </w:p>
    <w:p w:rsidR="00F27868" w:rsidRDefault="00F27868" w:rsidP="00F27868">
      <w:r>
        <w:rPr>
          <w:noProof/>
        </w:rPr>
        <w:drawing>
          <wp:inline distT="0" distB="0" distL="0" distR="0" wp14:anchorId="26AC9B14" wp14:editId="63870CBC">
            <wp:extent cx="5274310" cy="216471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38C" w:rsidRDefault="004D138C" w:rsidP="004D138C">
      <w:pPr>
        <w:pStyle w:val="2"/>
        <w:spacing w:before="156" w:after="156"/>
      </w:pPr>
      <w:r>
        <w:rPr>
          <w:rFonts w:hint="eastAsia"/>
        </w:rPr>
        <w:t>HRegion Server</w:t>
      </w:r>
    </w:p>
    <w:p w:rsidR="004D138C" w:rsidRDefault="004D138C" w:rsidP="004D138C">
      <w:r>
        <w:rPr>
          <w:noProof/>
        </w:rPr>
        <w:drawing>
          <wp:inline distT="0" distB="0" distL="0" distR="0" wp14:anchorId="13055122" wp14:editId="5945DDC9">
            <wp:extent cx="5274310" cy="17227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225" w:rsidRDefault="005E0225" w:rsidP="005E0225">
      <w:pPr>
        <w:pStyle w:val="2"/>
        <w:spacing w:before="156" w:after="156"/>
      </w:pPr>
      <w:r>
        <w:rPr>
          <w:rFonts w:hint="eastAsia"/>
        </w:rPr>
        <w:t>HBase &amp; Zookeeper</w:t>
      </w:r>
    </w:p>
    <w:p w:rsidR="005E0225" w:rsidRPr="004D138C" w:rsidRDefault="005E0225" w:rsidP="004D138C">
      <w:r>
        <w:rPr>
          <w:noProof/>
        </w:rPr>
        <w:drawing>
          <wp:inline distT="0" distB="0" distL="0" distR="0" wp14:anchorId="6FBE2D0B" wp14:editId="092F9A2C">
            <wp:extent cx="5274310" cy="2696210"/>
            <wp:effectExtent l="0" t="0" r="254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CB" w:rsidRPr="00FD4CCB" w:rsidRDefault="00FD4CCB" w:rsidP="00FD4CCB"/>
    <w:p w:rsidR="0073229E" w:rsidRDefault="0073229E" w:rsidP="002D33D1">
      <w:pPr>
        <w:pStyle w:val="1"/>
        <w:rPr>
          <w:noProof/>
        </w:rPr>
      </w:pPr>
      <w:r>
        <w:rPr>
          <w:noProof/>
        </w:rPr>
        <w:lastRenderedPageBreak/>
        <w:t>集成</w:t>
      </w:r>
      <w:r>
        <w:rPr>
          <w:rFonts w:hint="eastAsia"/>
          <w:noProof/>
        </w:rPr>
        <w:t>M</w:t>
      </w:r>
      <w:r>
        <w:rPr>
          <w:noProof/>
        </w:rPr>
        <w:t>apReduce</w:t>
      </w:r>
    </w:p>
    <w:p w:rsidR="007B6187" w:rsidRDefault="00E51E0B" w:rsidP="007B6187">
      <w:hyperlink r:id="rId49" w:anchor="mapreduce.example" w:history="1">
        <w:r w:rsidR="007B6187" w:rsidRPr="0001541D">
          <w:rPr>
            <w:rStyle w:val="a6"/>
          </w:rPr>
          <w:t>http://hbase.apache.org/book.html#mapreduce.example</w:t>
        </w:r>
      </w:hyperlink>
    </w:p>
    <w:p w:rsidR="007B6187" w:rsidRPr="007B6187" w:rsidRDefault="007B6187" w:rsidP="007B6187"/>
    <w:p w:rsidR="00A97BE9" w:rsidRDefault="00A97BE9" w:rsidP="00A97BE9">
      <w:pPr>
        <w:pStyle w:val="a3"/>
      </w:pPr>
      <w:r>
        <w:t>export HBASE_HOME=/opt/modules/hbase-0.98.6-hadoop2</w:t>
      </w:r>
    </w:p>
    <w:p w:rsidR="00A97BE9" w:rsidRDefault="00A97BE9" w:rsidP="00A97BE9">
      <w:pPr>
        <w:pStyle w:val="a3"/>
      </w:pPr>
      <w:r>
        <w:t>export HADOOP_HOME=/opt/modules/hadoop-2.5.0</w:t>
      </w:r>
    </w:p>
    <w:p w:rsidR="006662F3" w:rsidRDefault="00A97BE9" w:rsidP="00A97BE9">
      <w:pPr>
        <w:pStyle w:val="a3"/>
      </w:pPr>
      <w:r>
        <w:t>HADOOP_CLASSPATH=`${HBASE_HOME}/bin/hbase mapredcp` $HADOOP_HOME/bin/yarn jar $HBASE_HOME/lib/hbase-server-0.98.6-hadoop2.jar</w:t>
      </w:r>
    </w:p>
    <w:p w:rsidR="007E42DB" w:rsidRPr="007E42DB" w:rsidRDefault="007E42DB" w:rsidP="007E42DB">
      <w:r>
        <w:rPr>
          <w:noProof/>
        </w:rPr>
        <w:drawing>
          <wp:inline distT="0" distB="0" distL="0" distR="0" wp14:anchorId="69CB8334" wp14:editId="6F6F10FF">
            <wp:extent cx="5274310" cy="221043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DB" w:rsidRDefault="007333DB" w:rsidP="007333DB"/>
    <w:p w:rsidR="007333DB" w:rsidRDefault="007333DB" w:rsidP="007333DB">
      <w:r>
        <w:t xml:space="preserve">  CellCounter: Count cells in HBase table</w:t>
      </w:r>
    </w:p>
    <w:p w:rsidR="007333DB" w:rsidRDefault="007333DB" w:rsidP="007333DB">
      <w:r>
        <w:t xml:space="preserve">  completebulkload: Complete a bulk data load.</w:t>
      </w:r>
    </w:p>
    <w:p w:rsidR="007333DB" w:rsidRDefault="007333DB" w:rsidP="007333DB">
      <w:r>
        <w:t xml:space="preserve">  copytable: Export a table from local cluster to peer cluster</w:t>
      </w:r>
    </w:p>
    <w:p w:rsidR="007333DB" w:rsidRDefault="007333DB" w:rsidP="007333DB">
      <w:r>
        <w:t xml:space="preserve">  export: Write table data to HDFS.</w:t>
      </w:r>
    </w:p>
    <w:p w:rsidR="007333DB" w:rsidRDefault="007333DB" w:rsidP="007333DB">
      <w:r>
        <w:t xml:space="preserve">  import: Import data written by Export.</w:t>
      </w:r>
    </w:p>
    <w:p w:rsidR="007333DB" w:rsidRDefault="007333DB" w:rsidP="007333DB">
      <w:r>
        <w:t xml:space="preserve">  importtsv: Import data in TSV format.</w:t>
      </w:r>
    </w:p>
    <w:p w:rsidR="007333DB" w:rsidRDefault="007333DB" w:rsidP="007333DB">
      <w:r>
        <w:t xml:space="preserve">  rowcounter: Count rows in HBase table</w:t>
      </w:r>
    </w:p>
    <w:p w:rsidR="006662F3" w:rsidRDefault="007333DB" w:rsidP="007333DB">
      <w:r>
        <w:t xml:space="preserve">  verifyrep: Compare the data from tables in two different clusters. WARNING: It doesn't work for incrementColumnValues'd cells since the timestamp is changed after being appended to the log.</w:t>
      </w:r>
    </w:p>
    <w:p w:rsidR="007333DB" w:rsidRDefault="007333DB" w:rsidP="007333DB"/>
    <w:p w:rsidR="007333DB" w:rsidRDefault="00A132E9" w:rsidP="00A132E9">
      <w:pPr>
        <w:pStyle w:val="a3"/>
        <w:pBdr>
          <w:bottom w:val="double" w:sz="6" w:space="1" w:color="auto"/>
        </w:pBdr>
      </w:pPr>
      <w:r w:rsidRPr="00A132E9">
        <w:t>[beifeng@hadoop-senior hbase-0.98.6-hadoop2]$ HADOOP_CLASSPATH=`${HBASE_HOME}/bin/hbase mapredcp` $HADOOP_HOME/bin/yarn jar $HBASE_HOME/lib/hbase-server-0.98.6-hadoop2.jar rowcounter 'user'</w:t>
      </w:r>
    </w:p>
    <w:p w:rsidR="00627D8C" w:rsidRDefault="00627D8C" w:rsidP="00340CA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60672F" wp14:editId="5FA2494F">
            <wp:extent cx="5274310" cy="44869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3375" w:rsidRPr="00413375">
        <w:rPr>
          <w:noProof/>
        </w:rPr>
        <w:t xml:space="preserve"> </w:t>
      </w:r>
      <w:r w:rsidR="00413375">
        <w:rPr>
          <w:noProof/>
        </w:rPr>
        <w:drawing>
          <wp:inline distT="0" distB="0" distL="0" distR="0" wp14:anchorId="5DE86DBA" wp14:editId="7F710356">
            <wp:extent cx="5274310" cy="177101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0" w:rsidRDefault="00F94430" w:rsidP="00340CA4">
      <w:r>
        <w:rPr>
          <w:noProof/>
        </w:rPr>
        <w:lastRenderedPageBreak/>
        <w:drawing>
          <wp:inline distT="0" distB="0" distL="0" distR="0" wp14:anchorId="00D2EFBA" wp14:editId="2FF60CF1">
            <wp:extent cx="5274310" cy="348297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430" w:rsidRDefault="00F94430" w:rsidP="00340CA4">
      <w:r>
        <w:rPr>
          <w:noProof/>
        </w:rPr>
        <w:drawing>
          <wp:inline distT="0" distB="0" distL="0" distR="0" wp14:anchorId="12F79F79" wp14:editId="161D5645">
            <wp:extent cx="5274310" cy="444055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CA4" w:rsidRDefault="00340CA4" w:rsidP="00340CA4">
      <w:r>
        <w:t>MapRedcue</w:t>
      </w:r>
    </w:p>
    <w:p w:rsidR="00340CA4" w:rsidRDefault="00340CA4" w:rsidP="00340CA4">
      <w:r>
        <w:tab/>
        <w:t>* input</w:t>
      </w:r>
    </w:p>
    <w:p w:rsidR="00340CA4" w:rsidRDefault="00340CA4" w:rsidP="00340CA4">
      <w:r>
        <w:tab/>
      </w:r>
      <w:r>
        <w:tab/>
        <w:t>table</w:t>
      </w:r>
    </w:p>
    <w:p w:rsidR="00340CA4" w:rsidRDefault="00340CA4" w:rsidP="00340CA4"/>
    <w:p w:rsidR="00340CA4" w:rsidRDefault="00340CA4" w:rsidP="00340CA4">
      <w:r>
        <w:lastRenderedPageBreak/>
        <w:tab/>
        <w:t>* output</w:t>
      </w:r>
    </w:p>
    <w:p w:rsidR="00340CA4" w:rsidRDefault="00340CA4" w:rsidP="00340CA4">
      <w:r>
        <w:tab/>
      </w:r>
      <w:r>
        <w:tab/>
        <w:t>table</w:t>
      </w:r>
    </w:p>
    <w:p w:rsidR="00340CA4" w:rsidRDefault="00340CA4" w:rsidP="00340CA4"/>
    <w:p w:rsidR="00340CA4" w:rsidRDefault="00340CA4" w:rsidP="00340CA4"/>
    <w:p w:rsidR="00340CA4" w:rsidRDefault="00340CA4" w:rsidP="00627D8C">
      <w:pPr>
        <w:pStyle w:val="a3"/>
      </w:pPr>
      <w:r>
        <w:t>export HBASE_HOME=/opt/modules/hbase-0.98.6-hadoop2</w:t>
      </w:r>
    </w:p>
    <w:p w:rsidR="00340CA4" w:rsidRDefault="00340CA4" w:rsidP="00627D8C">
      <w:pPr>
        <w:pStyle w:val="a3"/>
      </w:pPr>
      <w:r>
        <w:t>export HADOOP_HOME=/opt/modules/hadoop-2.5.0</w:t>
      </w:r>
    </w:p>
    <w:p w:rsidR="00A132E9" w:rsidRDefault="00340CA4" w:rsidP="00627D8C">
      <w:pPr>
        <w:pStyle w:val="a3"/>
      </w:pPr>
      <w:r>
        <w:t>HADOOP_CLASSPATH=`${HBASE_HOME}/bin/hbase mapredcp` $HADOOP_HOME/bin/yarn jar $HADOOP_HOME/jars/hbase-mr-user2basic.jar</w:t>
      </w:r>
    </w:p>
    <w:p w:rsidR="00A132E9" w:rsidRDefault="00CD6859" w:rsidP="00A132E9">
      <w:r>
        <w:rPr>
          <w:noProof/>
        </w:rPr>
        <w:drawing>
          <wp:inline distT="0" distB="0" distL="0" distR="0" wp14:anchorId="13566241" wp14:editId="3B963F4A">
            <wp:extent cx="5274310" cy="107950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859" w:rsidRDefault="00CD6859" w:rsidP="00A132E9">
      <w:r>
        <w:rPr>
          <w:noProof/>
        </w:rPr>
        <w:drawing>
          <wp:inline distT="0" distB="0" distL="0" distR="0" wp14:anchorId="56A401C0" wp14:editId="2C9B266C">
            <wp:extent cx="5274310" cy="10591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6C6" w:rsidRDefault="00AB26C6" w:rsidP="00AB26C6">
      <w:pPr>
        <w:pStyle w:val="2"/>
        <w:spacing w:before="156" w:after="156"/>
      </w:pPr>
      <w:r>
        <w:t>补充方案</w:t>
      </w:r>
    </w:p>
    <w:p w:rsidR="0095165B" w:rsidRDefault="00AB26C6" w:rsidP="00AB26C6">
      <w:r>
        <w:rPr>
          <w:noProof/>
        </w:rPr>
        <w:drawing>
          <wp:inline distT="0" distB="0" distL="0" distR="0" wp14:anchorId="6B7A1C06" wp14:editId="34B4B52B">
            <wp:extent cx="5274310" cy="23196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5B" w:rsidRDefault="0095165B" w:rsidP="0095165B">
      <w:pPr>
        <w:pStyle w:val="3"/>
        <w:spacing w:before="156" w:after="156"/>
        <w:rPr>
          <w:rFonts w:hint="eastAsia"/>
        </w:rPr>
      </w:pPr>
      <w:r>
        <w:t>创建软链接</w:t>
      </w:r>
    </w:p>
    <w:p w:rsidR="00AB26C6" w:rsidRDefault="0095165B" w:rsidP="00AB26C6">
      <w:r>
        <w:rPr>
          <w:noProof/>
        </w:rPr>
        <w:drawing>
          <wp:inline distT="0" distB="0" distL="0" distR="0" wp14:anchorId="4BB44DB3" wp14:editId="4C52923F">
            <wp:extent cx="5274310" cy="102870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65B" w:rsidRDefault="0095165B" w:rsidP="0095165B">
      <w:pPr>
        <w:pStyle w:val="3"/>
        <w:spacing w:before="156" w:after="156"/>
      </w:pPr>
      <w:r>
        <w:t>添加</w:t>
      </w:r>
      <w:r>
        <w:rPr>
          <w:rFonts w:hint="eastAsia"/>
        </w:rPr>
        <w:t>JAR</w:t>
      </w:r>
    </w:p>
    <w:p w:rsidR="0095165B" w:rsidRPr="0095165B" w:rsidRDefault="0095165B" w:rsidP="0095165B">
      <w:pPr>
        <w:rPr>
          <w:rFonts w:hint="eastAsia"/>
        </w:rPr>
      </w:pPr>
    </w:p>
    <w:p w:rsidR="001D388D" w:rsidRDefault="0095165B" w:rsidP="00AB26C6">
      <w:r>
        <w:rPr>
          <w:noProof/>
        </w:rPr>
        <w:lastRenderedPageBreak/>
        <w:drawing>
          <wp:inline distT="0" distB="0" distL="0" distR="0" wp14:anchorId="24E10028" wp14:editId="4E59AAF7">
            <wp:extent cx="5274310" cy="233807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30C58" wp14:editId="46EBEE06">
            <wp:extent cx="5274310" cy="15938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88D" w:rsidRDefault="001D388D" w:rsidP="00AB26C6"/>
    <w:p w:rsidR="00AB26C6" w:rsidRPr="00AB26C6" w:rsidRDefault="001D388D" w:rsidP="00AB26C6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1DB3D4BB" wp14:editId="1837F77C">
            <wp:extent cx="5274310" cy="1997075"/>
            <wp:effectExtent l="0" t="0" r="2540" b="31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29E" w:rsidRDefault="0073229E" w:rsidP="00F94430">
      <w:pPr>
        <w:pStyle w:val="1"/>
        <w:rPr>
          <w:noProof/>
        </w:rPr>
      </w:pPr>
      <w:r>
        <w:rPr>
          <w:noProof/>
        </w:rPr>
        <w:t xml:space="preserve">Hbase </w:t>
      </w:r>
      <w:r>
        <w:rPr>
          <w:rFonts w:hint="eastAsia"/>
          <w:noProof/>
        </w:rPr>
        <w:t>数据迁移</w:t>
      </w:r>
    </w:p>
    <w:p w:rsidR="004B5F76" w:rsidRDefault="004B5F76" w:rsidP="004B5F76">
      <w:r>
        <w:rPr>
          <w:noProof/>
        </w:rPr>
        <w:drawing>
          <wp:inline distT="0" distB="0" distL="0" distR="0" wp14:anchorId="74EF2A4D" wp14:editId="3F83A859">
            <wp:extent cx="4200525" cy="13716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76" w:rsidRDefault="004B5F76" w:rsidP="004B5F76">
      <w:r>
        <w:rPr>
          <w:noProof/>
        </w:rPr>
        <w:lastRenderedPageBreak/>
        <w:drawing>
          <wp:inline distT="0" distB="0" distL="0" distR="0" wp14:anchorId="13AA1F60" wp14:editId="3B222884">
            <wp:extent cx="5274310" cy="2788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F6A" w:rsidRDefault="00387CCF" w:rsidP="00A15F6A">
      <w:pPr>
        <w:pStyle w:val="2"/>
        <w:spacing w:before="156" w:after="156"/>
      </w:pPr>
      <w:r>
        <w:rPr>
          <w:rFonts w:hint="eastAsia"/>
        </w:rPr>
        <w:t>导入</w:t>
      </w:r>
      <w:r>
        <w:t>tsv</w:t>
      </w:r>
      <w:r w:rsidR="00A15F6A">
        <w:rPr>
          <w:rFonts w:hint="eastAsia"/>
        </w:rPr>
        <w:t>示例</w:t>
      </w:r>
    </w:p>
    <w:p w:rsidR="00A15F6A" w:rsidRDefault="00A15F6A" w:rsidP="00A15F6A">
      <w:r>
        <w:t>student.tsv</w:t>
      </w:r>
    </w:p>
    <w:p w:rsidR="00A15F6A" w:rsidRDefault="00A15F6A" w:rsidP="00A15F6A">
      <w:pPr>
        <w:pStyle w:val="a3"/>
      </w:pPr>
      <w:r>
        <w:t>10001</w:t>
      </w:r>
      <w:r>
        <w:tab/>
        <w:t>zhangsan</w:t>
      </w:r>
      <w:r>
        <w:tab/>
        <w:t>35</w:t>
      </w:r>
      <w:r>
        <w:tab/>
        <w:t>male</w:t>
      </w:r>
      <w:r>
        <w:tab/>
        <w:t>beijing</w:t>
      </w:r>
      <w:r>
        <w:tab/>
        <w:t>0109876543</w:t>
      </w:r>
    </w:p>
    <w:p w:rsidR="00A15F6A" w:rsidRDefault="00A15F6A" w:rsidP="00A15F6A">
      <w:pPr>
        <w:pStyle w:val="a3"/>
      </w:pPr>
      <w:r>
        <w:t>10002</w:t>
      </w:r>
      <w:r>
        <w:tab/>
        <w:t>lisi</w:t>
      </w:r>
      <w:r>
        <w:tab/>
        <w:t>32</w:t>
      </w:r>
      <w:r>
        <w:tab/>
        <w:t>male</w:t>
      </w:r>
      <w:r>
        <w:tab/>
        <w:t>shanghia</w:t>
      </w:r>
      <w:r>
        <w:tab/>
        <w:t>0109876563</w:t>
      </w:r>
    </w:p>
    <w:p w:rsidR="00A15F6A" w:rsidRDefault="00A15F6A" w:rsidP="00A15F6A">
      <w:pPr>
        <w:pStyle w:val="a3"/>
      </w:pPr>
      <w:r>
        <w:t>10003</w:t>
      </w:r>
      <w:r>
        <w:tab/>
        <w:t>zhaoliu</w:t>
      </w:r>
      <w:r>
        <w:tab/>
        <w:t>35</w:t>
      </w:r>
      <w:r>
        <w:tab/>
        <w:t>female</w:t>
      </w:r>
      <w:r>
        <w:tab/>
        <w:t>hangzhou</w:t>
      </w:r>
      <w:r>
        <w:tab/>
        <w:t>01098346543</w:t>
      </w:r>
    </w:p>
    <w:p w:rsidR="00A15F6A" w:rsidRDefault="00A15F6A" w:rsidP="00A15F6A">
      <w:pPr>
        <w:pStyle w:val="a3"/>
      </w:pPr>
      <w:r>
        <w:t>10004</w:t>
      </w:r>
      <w:r>
        <w:tab/>
        <w:t>qianqi</w:t>
      </w:r>
      <w:r>
        <w:tab/>
        <w:t>35</w:t>
      </w:r>
      <w:r>
        <w:tab/>
        <w:t>male</w:t>
      </w:r>
      <w:r>
        <w:tab/>
        <w:t>shenzhen</w:t>
      </w:r>
      <w:r>
        <w:tab/>
        <w:t>01098732543</w:t>
      </w:r>
    </w:p>
    <w:p w:rsidR="00A15F6A" w:rsidRDefault="00A15F6A" w:rsidP="00A15F6A">
      <w:r w:rsidRPr="00A15F6A">
        <w:t>[beifeng@hadoop-senior datas]$ /opt/modules/hadoop-2.5.0/bin/hdfs dfs -mkdir -p /user/beifeng/hbase/importsv</w:t>
      </w:r>
    </w:p>
    <w:p w:rsidR="00A15F6A" w:rsidRDefault="00A15F6A" w:rsidP="00A15F6A">
      <w:r w:rsidRPr="00A15F6A">
        <w:t>[beifeng@hadoop-senior datas]$ /opt/modules/hadoop-2.5.0/bin/hdfs dfs -put /opt/datas/student.tsv /user/beifeng/hbase/importsv</w:t>
      </w:r>
    </w:p>
    <w:p w:rsidR="00B04171" w:rsidRDefault="00B04171" w:rsidP="00A15F6A"/>
    <w:p w:rsidR="00B04171" w:rsidRDefault="00B04171" w:rsidP="00A15F6A">
      <w:r w:rsidRPr="00B04171">
        <w:t>hbase(main):009:0&gt; create 'student','info'</w:t>
      </w:r>
    </w:p>
    <w:p w:rsidR="00B04171" w:rsidRDefault="00B04171" w:rsidP="00A15F6A"/>
    <w:p w:rsidR="00192D4E" w:rsidRDefault="00192D4E" w:rsidP="00192D4E">
      <w:pPr>
        <w:pStyle w:val="a3"/>
      </w:pPr>
      <w:r>
        <w:t>export HBASE_HOME=/opt/modules/hbase-0.98.6-hadoop2</w:t>
      </w:r>
    </w:p>
    <w:p w:rsidR="00192D4E" w:rsidRDefault="00192D4E" w:rsidP="00192D4E">
      <w:pPr>
        <w:pStyle w:val="a3"/>
      </w:pPr>
      <w:r>
        <w:t>export HADOOP_HOME=/opt/modules/hadoop-2.5.0</w:t>
      </w:r>
    </w:p>
    <w:p w:rsidR="00192D4E" w:rsidRDefault="00192D4E" w:rsidP="00192D4E">
      <w:pPr>
        <w:pStyle w:val="a3"/>
      </w:pPr>
      <w:r>
        <w:t>HADOOP_CLASSPATH=`${HBASE_HOME}/bin/hbase mapredcp`:${HBASE_HOME}/conf \</w:t>
      </w:r>
    </w:p>
    <w:p w:rsidR="00192D4E" w:rsidRDefault="00192D4E" w:rsidP="00192D4E">
      <w:pPr>
        <w:pStyle w:val="a3"/>
      </w:pPr>
      <w:r>
        <w:t xml:space="preserve">        ${HADOOP_HOME}/bin/yarn jar \</w:t>
      </w:r>
    </w:p>
    <w:p w:rsidR="00192D4E" w:rsidRDefault="00192D4E" w:rsidP="00192D4E">
      <w:pPr>
        <w:pStyle w:val="a3"/>
      </w:pPr>
      <w:r>
        <w:t>${HBASE_HOME}/lib/hbase-server-0.98.6-hadoop2.jar importtsv \</w:t>
      </w:r>
    </w:p>
    <w:p w:rsidR="00192D4E" w:rsidRDefault="00192D4E" w:rsidP="00192D4E">
      <w:pPr>
        <w:pStyle w:val="a3"/>
      </w:pPr>
      <w:r>
        <w:t>-Dimporttsv.columns=HBASE_ROW_KEY,\</w:t>
      </w:r>
    </w:p>
    <w:p w:rsidR="00192D4E" w:rsidRDefault="00192D4E" w:rsidP="00192D4E">
      <w:pPr>
        <w:pStyle w:val="a3"/>
      </w:pPr>
      <w:r>
        <w:t>info:name,info:age,info:sex,info:address,info:phone \</w:t>
      </w:r>
    </w:p>
    <w:p w:rsidR="00192D4E" w:rsidRDefault="00192D4E" w:rsidP="00192D4E">
      <w:pPr>
        <w:pStyle w:val="a3"/>
      </w:pPr>
      <w:r>
        <w:t>student \</w:t>
      </w:r>
    </w:p>
    <w:p w:rsidR="00B04171" w:rsidRDefault="00192D4E" w:rsidP="00192D4E">
      <w:pPr>
        <w:pStyle w:val="a3"/>
      </w:pPr>
      <w:r>
        <w:t>hdfs://hadoop-senior.ibeifeng.com:9000/user/beifeng/hbase/importsv</w:t>
      </w:r>
    </w:p>
    <w:p w:rsidR="00A13839" w:rsidRDefault="00A13839" w:rsidP="00A13839">
      <w:r>
        <w:rPr>
          <w:noProof/>
        </w:rPr>
        <w:lastRenderedPageBreak/>
        <w:drawing>
          <wp:inline distT="0" distB="0" distL="0" distR="0" wp14:anchorId="6B9390C9" wp14:editId="39A9C77F">
            <wp:extent cx="5274310" cy="266128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E39" w:rsidRDefault="00376E39" w:rsidP="00376E39">
      <w:pPr>
        <w:pStyle w:val="2"/>
        <w:spacing w:before="156" w:after="156"/>
      </w:pPr>
      <w:r>
        <w:rPr>
          <w:rFonts w:hint="eastAsia"/>
        </w:rPr>
        <w:t>Bulk Load</w:t>
      </w:r>
    </w:p>
    <w:p w:rsidR="00376E39" w:rsidRDefault="00376E39" w:rsidP="00376E39">
      <w:r>
        <w:rPr>
          <w:noProof/>
        </w:rPr>
        <w:drawing>
          <wp:inline distT="0" distB="0" distL="0" distR="0" wp14:anchorId="75B7EF36" wp14:editId="6360D6DF">
            <wp:extent cx="5274310" cy="2252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82" w:rsidRDefault="00803082" w:rsidP="00376E39"/>
    <w:p w:rsidR="00803082" w:rsidRDefault="00803082" w:rsidP="00376E39">
      <w:r w:rsidRPr="00803082">
        <w:t>hbase(main):012:0&gt; create 'student2','info'</w:t>
      </w:r>
    </w:p>
    <w:p w:rsidR="00803082" w:rsidRDefault="00803082" w:rsidP="00803082">
      <w:pPr>
        <w:pStyle w:val="3"/>
        <w:spacing w:before="156" w:after="156"/>
      </w:pPr>
      <w:r>
        <w:rPr>
          <w:rFonts w:hint="eastAsia"/>
        </w:rPr>
        <w:t>先生成</w:t>
      </w:r>
      <w:r>
        <w:rPr>
          <w:rFonts w:hint="eastAsia"/>
        </w:rPr>
        <w:t>HFILE</w:t>
      </w:r>
    </w:p>
    <w:p w:rsidR="00803082" w:rsidRDefault="00803082" w:rsidP="00803082">
      <w:pPr>
        <w:pStyle w:val="a3"/>
      </w:pPr>
      <w:r>
        <w:t>export HBASE_HOME=/opt/modules/hbase-0.98.6-hadoop2</w:t>
      </w:r>
    </w:p>
    <w:p w:rsidR="00803082" w:rsidRDefault="00803082" w:rsidP="00803082">
      <w:pPr>
        <w:pStyle w:val="a3"/>
      </w:pPr>
      <w:r>
        <w:t>export HADOOP_HOME=/opt/modules/hadoop-2.5.0</w:t>
      </w:r>
    </w:p>
    <w:p w:rsidR="00803082" w:rsidRDefault="00803082" w:rsidP="00803082">
      <w:pPr>
        <w:pStyle w:val="a3"/>
      </w:pPr>
      <w:r>
        <w:t>HADOOP_CLASSPATH=`${HBASE_HOME}/bin/hbase mapredcp`:${HBASE_HOME}/conf \</w:t>
      </w:r>
    </w:p>
    <w:p w:rsidR="00803082" w:rsidRDefault="00803082" w:rsidP="00803082">
      <w:pPr>
        <w:pStyle w:val="a3"/>
      </w:pPr>
      <w:r>
        <w:t xml:space="preserve">        ${HADOOP_HOME}/bin/yarn jar \</w:t>
      </w:r>
    </w:p>
    <w:p w:rsidR="00803082" w:rsidRDefault="00803082" w:rsidP="00803082">
      <w:pPr>
        <w:pStyle w:val="a3"/>
      </w:pPr>
      <w:r>
        <w:t>${HBASE_HOME}/lib/hbase-server-0.98.6-hadoop2.jar importtsv \</w:t>
      </w:r>
    </w:p>
    <w:p w:rsidR="00803082" w:rsidRDefault="00803082" w:rsidP="00803082">
      <w:pPr>
        <w:pStyle w:val="a3"/>
      </w:pPr>
      <w:r>
        <w:t>-Dimporttsv.columns=HBASE_ROW_KEY,\</w:t>
      </w:r>
    </w:p>
    <w:p w:rsidR="00803082" w:rsidRDefault="00803082" w:rsidP="00803082">
      <w:pPr>
        <w:pStyle w:val="a3"/>
      </w:pPr>
      <w:r>
        <w:t>info:name,info:age,info:sex,info:address,info:phone \</w:t>
      </w:r>
    </w:p>
    <w:p w:rsidR="00803082" w:rsidRDefault="00803082" w:rsidP="00803082">
      <w:pPr>
        <w:pStyle w:val="a3"/>
      </w:pPr>
      <w:r>
        <w:t>-Dimporttsv.bulk.output=hdfs://hadoop-senior.ibeifeng.com:9000/user/beifeng/hbase/hfileoutput \</w:t>
      </w:r>
    </w:p>
    <w:p w:rsidR="00803082" w:rsidRDefault="00803082" w:rsidP="00803082">
      <w:pPr>
        <w:pStyle w:val="a3"/>
      </w:pPr>
      <w:r>
        <w:t>student2 \</w:t>
      </w:r>
    </w:p>
    <w:p w:rsidR="00803082" w:rsidRDefault="00803082" w:rsidP="00803082">
      <w:pPr>
        <w:pStyle w:val="a3"/>
      </w:pPr>
      <w:r>
        <w:t>hdfs://hadoop-senior.ibeifeng.com:9000/user/beifeng/hbase/importsv</w:t>
      </w:r>
    </w:p>
    <w:p w:rsidR="00803082" w:rsidRPr="00803082" w:rsidRDefault="00803082" w:rsidP="00803082">
      <w:r>
        <w:rPr>
          <w:noProof/>
        </w:rPr>
        <w:lastRenderedPageBreak/>
        <w:drawing>
          <wp:inline distT="0" distB="0" distL="0" distR="0" wp14:anchorId="445A5E72" wp14:editId="19DD21AB">
            <wp:extent cx="5274310" cy="15182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082" w:rsidRDefault="00803082" w:rsidP="00376E39"/>
    <w:p w:rsidR="00803082" w:rsidRDefault="00803082" w:rsidP="00803082">
      <w:pPr>
        <w:pStyle w:val="3"/>
        <w:spacing w:before="156" w:after="156"/>
      </w:pPr>
      <w:r>
        <w:t>然后导入</w:t>
      </w:r>
    </w:p>
    <w:p w:rsidR="001A16F6" w:rsidRDefault="001A16F6" w:rsidP="001A16F6">
      <w:pPr>
        <w:pStyle w:val="a3"/>
      </w:pPr>
      <w:r>
        <w:t>export HBASE_HOME=/opt/modules/hbase-0.98.6-hadoop2</w:t>
      </w:r>
    </w:p>
    <w:p w:rsidR="001A16F6" w:rsidRDefault="001A16F6" w:rsidP="001A16F6">
      <w:pPr>
        <w:pStyle w:val="a3"/>
      </w:pPr>
      <w:r>
        <w:t>export HADOOP_HOME=/opt/modules/hadoop-2.5.0</w:t>
      </w:r>
    </w:p>
    <w:p w:rsidR="001A16F6" w:rsidRDefault="001A16F6" w:rsidP="001A16F6">
      <w:pPr>
        <w:pStyle w:val="a3"/>
      </w:pPr>
      <w:r>
        <w:t>HADOOP_CLASSPATH=`${HBASE_HOME}/bin/hbase mapredcp`:${HBASE_HOME}/conf \</w:t>
      </w:r>
    </w:p>
    <w:p w:rsidR="001A16F6" w:rsidRDefault="001A16F6" w:rsidP="001A16F6">
      <w:pPr>
        <w:pStyle w:val="a3"/>
      </w:pPr>
      <w:r>
        <w:t xml:space="preserve">        ${HADOOP_HOME}/bin/yarn jar \</w:t>
      </w:r>
    </w:p>
    <w:p w:rsidR="001A16F6" w:rsidRDefault="001A16F6" w:rsidP="001A16F6">
      <w:pPr>
        <w:pStyle w:val="a3"/>
      </w:pPr>
      <w:r>
        <w:t>${HBASE_HOME}/lib/hbase-server-0.98.6-hadoop2.jar \</w:t>
      </w:r>
    </w:p>
    <w:p w:rsidR="001A16F6" w:rsidRDefault="001A16F6" w:rsidP="001A16F6">
      <w:pPr>
        <w:pStyle w:val="a3"/>
      </w:pPr>
      <w:r>
        <w:t>completebulkload \</w:t>
      </w:r>
    </w:p>
    <w:p w:rsidR="001A16F6" w:rsidRDefault="001A16F6" w:rsidP="001A16F6">
      <w:pPr>
        <w:pStyle w:val="a3"/>
      </w:pPr>
      <w:r>
        <w:t>hdfs://hadoop-senior.ibeifeng.com:9000/user/beifeng/hbase/hfileoutput \</w:t>
      </w:r>
    </w:p>
    <w:p w:rsidR="001A16F6" w:rsidRDefault="001A16F6" w:rsidP="001A16F6">
      <w:pPr>
        <w:pStyle w:val="a3"/>
      </w:pPr>
      <w:r>
        <w:t>student2</w:t>
      </w:r>
    </w:p>
    <w:p w:rsidR="00823A31" w:rsidRDefault="00823A31" w:rsidP="00823A31">
      <w:r>
        <w:rPr>
          <w:noProof/>
        </w:rPr>
        <w:drawing>
          <wp:inline distT="0" distB="0" distL="0" distR="0" wp14:anchorId="7C17BD8B" wp14:editId="66263136">
            <wp:extent cx="5274310" cy="5086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31" w:rsidRDefault="00823A31" w:rsidP="00823A31">
      <w:r>
        <w:rPr>
          <w:noProof/>
        </w:rPr>
        <w:drawing>
          <wp:inline distT="0" distB="0" distL="0" distR="0" wp14:anchorId="72C28066" wp14:editId="5997E43D">
            <wp:extent cx="3886200" cy="38290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31" w:rsidRDefault="00823A31" w:rsidP="00823A31"/>
    <w:p w:rsidR="00823A31" w:rsidRDefault="00823A31" w:rsidP="00823A31">
      <w:r>
        <w:rPr>
          <w:noProof/>
        </w:rPr>
        <w:lastRenderedPageBreak/>
        <w:drawing>
          <wp:inline distT="0" distB="0" distL="0" distR="0" wp14:anchorId="6E4B59AC" wp14:editId="04A31A94">
            <wp:extent cx="5274310" cy="394843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31" w:rsidRDefault="00823A31" w:rsidP="00823A31"/>
    <w:p w:rsidR="00823A31" w:rsidRDefault="00823A31" w:rsidP="00823A31">
      <w:pPr>
        <w:pStyle w:val="1"/>
      </w:pPr>
      <w:r>
        <w:t>表的设计</w:t>
      </w:r>
    </w:p>
    <w:p w:rsidR="00501D1B" w:rsidRDefault="00501D1B" w:rsidP="00501D1B">
      <w:r>
        <w:rPr>
          <w:rFonts w:hint="eastAsia"/>
        </w:rPr>
        <w:t>HBase</w:t>
      </w:r>
      <w:r>
        <w:rPr>
          <w:rFonts w:hint="eastAsia"/>
        </w:rPr>
        <w:t>中</w:t>
      </w:r>
    </w:p>
    <w:p w:rsidR="00501D1B" w:rsidRDefault="00501D1B" w:rsidP="00501D1B">
      <w:r>
        <w:tab/>
        <w:t>namespace</w:t>
      </w:r>
    </w:p>
    <w:p w:rsidR="00501D1B" w:rsidRDefault="00501D1B" w:rsidP="00501D1B">
      <w:r>
        <w:tab/>
      </w:r>
      <w:r>
        <w:tab/>
        <w:t>tables</w:t>
      </w:r>
    </w:p>
    <w:p w:rsidR="00501D1B" w:rsidRDefault="00501D1B" w:rsidP="00501D1B">
      <w:r>
        <w:rPr>
          <w:rFonts w:hint="eastAsia"/>
        </w:rPr>
        <w:t>默认情况下：</w:t>
      </w:r>
    </w:p>
    <w:p w:rsidR="00501D1B" w:rsidRDefault="00501D1B" w:rsidP="00501D1B">
      <w:r>
        <w:t>&gt;&gt; default</w:t>
      </w:r>
    </w:p>
    <w:p w:rsidR="00501D1B" w:rsidRDefault="00501D1B" w:rsidP="00501D1B">
      <w:r>
        <w:rPr>
          <w:rFonts w:hint="eastAsia"/>
        </w:rPr>
        <w:tab/>
      </w:r>
      <w:r>
        <w:rPr>
          <w:rFonts w:hint="eastAsia"/>
        </w:rPr>
        <w:t>默认情况创建的表，都在此命名空间下</w:t>
      </w:r>
    </w:p>
    <w:p w:rsidR="00501D1B" w:rsidRDefault="00501D1B" w:rsidP="00501D1B">
      <w:r>
        <w:t>&gt;&gt; hbase</w:t>
      </w:r>
    </w:p>
    <w:p w:rsidR="00501D1B" w:rsidRDefault="00501D1B" w:rsidP="00501D1B">
      <w:r>
        <w:rPr>
          <w:rFonts w:hint="eastAsia"/>
        </w:rPr>
        <w:tab/>
      </w:r>
      <w:r>
        <w:rPr>
          <w:rFonts w:hint="eastAsia"/>
        </w:rPr>
        <w:t>系统的命名空间</w:t>
      </w:r>
    </w:p>
    <w:p w:rsidR="00501D1B" w:rsidRDefault="00501D1B" w:rsidP="00501D1B">
      <w:r>
        <w:tab/>
        <w:t>meta</w:t>
      </w:r>
    </w:p>
    <w:p w:rsidR="00501D1B" w:rsidRDefault="00501D1B" w:rsidP="00501D1B">
      <w:r>
        <w:tab/>
        <w:t>namespace</w:t>
      </w:r>
    </w:p>
    <w:p w:rsidR="00DC4560" w:rsidRDefault="00DC4560" w:rsidP="00DC4560"/>
    <w:p w:rsidR="00DC4560" w:rsidRDefault="00DC4560" w:rsidP="00DC4560">
      <w:r>
        <w:t xml:space="preserve">  Group name: namespace</w:t>
      </w:r>
    </w:p>
    <w:p w:rsidR="00DC4560" w:rsidRDefault="00DC4560" w:rsidP="00DC4560">
      <w:r>
        <w:t xml:space="preserve">  Commands: alter_namespace, create_namespace, describe_namespace, drop_namespace, list_namespace, list_namespace_tables</w:t>
      </w:r>
    </w:p>
    <w:p w:rsidR="00A60019" w:rsidRDefault="00A60019" w:rsidP="00DC4560"/>
    <w:p w:rsidR="00A60019" w:rsidRDefault="00A60019" w:rsidP="00A60019">
      <w:pPr>
        <w:pStyle w:val="2"/>
        <w:spacing w:before="156" w:after="156"/>
        <w:rPr>
          <w:rFonts w:hint="eastAsia"/>
        </w:rPr>
      </w:pPr>
      <w:r>
        <w:lastRenderedPageBreak/>
        <w:t>创建表</w:t>
      </w:r>
    </w:p>
    <w:p w:rsidR="00743981" w:rsidRDefault="00743981" w:rsidP="00743981">
      <w:r>
        <w:rPr>
          <w:rFonts w:hint="eastAsia"/>
        </w:rPr>
        <w:t xml:space="preserve">family name </w:t>
      </w:r>
      <w:r>
        <w:rPr>
          <w:rFonts w:hint="eastAsia"/>
        </w:rPr>
        <w:t>不要超过</w:t>
      </w:r>
      <w:r>
        <w:rPr>
          <w:rFonts w:hint="eastAsia"/>
        </w:rPr>
        <w:t>3</w:t>
      </w:r>
      <w:r>
        <w:rPr>
          <w:rFonts w:hint="eastAsia"/>
        </w:rPr>
        <w:t>个，最好就一个</w:t>
      </w:r>
    </w:p>
    <w:p w:rsidR="00743981" w:rsidRPr="00743981" w:rsidRDefault="00D00266" w:rsidP="00743981">
      <w:pPr>
        <w:rPr>
          <w:rFonts w:hint="eastAsia"/>
        </w:rPr>
      </w:pPr>
      <w:r>
        <w:rPr>
          <w:noProof/>
        </w:rPr>
        <w:drawing>
          <wp:inline distT="0" distB="0" distL="0" distR="0" wp14:anchorId="1BF561E8" wp14:editId="7A5123A0">
            <wp:extent cx="5274310" cy="18478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019" w:rsidRDefault="00A60019" w:rsidP="00A60019"/>
    <w:p w:rsidR="00A60019" w:rsidRDefault="00A60019" w:rsidP="00A60019">
      <w:pPr>
        <w:pStyle w:val="a3"/>
      </w:pPr>
      <w:r>
        <w:t>create 'ns1:t1', {NAME =&gt; 'f1', VERSIONS =&gt; 5}</w:t>
      </w:r>
    </w:p>
    <w:p w:rsidR="00A60019" w:rsidRDefault="00A60019" w:rsidP="00A60019">
      <w:pPr>
        <w:pStyle w:val="a3"/>
      </w:pPr>
      <w:r>
        <w:t>create 'ns1:t1', 'cf'</w:t>
      </w:r>
    </w:p>
    <w:p w:rsidR="00A60019" w:rsidRDefault="00A60019" w:rsidP="00A60019">
      <w:pPr>
        <w:pStyle w:val="a3"/>
      </w:pPr>
      <w:r>
        <w:t>=</w:t>
      </w:r>
    </w:p>
    <w:p w:rsidR="00A60019" w:rsidRDefault="00A60019" w:rsidP="00A60019">
      <w:pPr>
        <w:pStyle w:val="a3"/>
      </w:pPr>
      <w:r>
        <w:t>create 'ns1:t1', {NAME =&gt; 'f1'}</w:t>
      </w:r>
    </w:p>
    <w:p w:rsidR="00A60019" w:rsidRDefault="00A60019" w:rsidP="00A60019">
      <w:pPr>
        <w:pStyle w:val="a3"/>
      </w:pPr>
    </w:p>
    <w:p w:rsidR="00A60019" w:rsidRDefault="00A60019" w:rsidP="00A60019">
      <w:pPr>
        <w:pStyle w:val="a3"/>
      </w:pPr>
      <w:r>
        <w:t>create 'ns1:t2', {NAME =&gt; 'f1'}, {NAME =&gt; 'f2'}, {NAME =&gt; 'f3'}</w:t>
      </w:r>
    </w:p>
    <w:p w:rsidR="00A60019" w:rsidRDefault="00A60019" w:rsidP="00A60019">
      <w:pPr>
        <w:pStyle w:val="a3"/>
      </w:pPr>
      <w:r>
        <w:t>=</w:t>
      </w:r>
    </w:p>
    <w:p w:rsidR="00A60019" w:rsidRDefault="00A60019" w:rsidP="00A60019">
      <w:pPr>
        <w:pStyle w:val="a3"/>
      </w:pPr>
      <w:r>
        <w:t>create 'ns1:t3', 'f1', 'f2', 'f3'</w:t>
      </w:r>
    </w:p>
    <w:p w:rsidR="000C0FF1" w:rsidRDefault="000C0FF1" w:rsidP="000C0FF1">
      <w:pPr>
        <w:pStyle w:val="2"/>
        <w:spacing w:before="156" w:after="156"/>
      </w:pPr>
      <w:r>
        <w:t>创建表的时候预先创建</w:t>
      </w:r>
      <w:r>
        <w:rPr>
          <w:rFonts w:hint="eastAsia"/>
        </w:rPr>
        <w:t>region</w:t>
      </w:r>
    </w:p>
    <w:p w:rsidR="00E32141" w:rsidRDefault="00E32141" w:rsidP="00E32141">
      <w:r w:rsidRPr="00E32141">
        <w:rPr>
          <w:rFonts w:hint="eastAsia"/>
        </w:rPr>
        <w:t>创建表时，多创建一些</w:t>
      </w:r>
      <w:r w:rsidRPr="00E32141">
        <w:rPr>
          <w:rFonts w:hint="eastAsia"/>
        </w:rPr>
        <w:t>Region</w:t>
      </w:r>
      <w:r w:rsidRPr="00E32141">
        <w:rPr>
          <w:rFonts w:hint="eastAsia"/>
        </w:rPr>
        <w:t>（依据表的数据</w:t>
      </w:r>
      <w:r w:rsidRPr="00E32141">
        <w:rPr>
          <w:rFonts w:hint="eastAsia"/>
        </w:rPr>
        <w:t>rowkey</w:t>
      </w:r>
      <w:r w:rsidRPr="00E32141">
        <w:rPr>
          <w:rFonts w:hint="eastAsia"/>
        </w:rPr>
        <w:t>进行设计，结合业务）</w:t>
      </w:r>
    </w:p>
    <w:p w:rsidR="00E32141" w:rsidRDefault="00E32141" w:rsidP="00E32141">
      <w:r w:rsidRPr="00E32141">
        <w:rPr>
          <w:rFonts w:hint="eastAsia"/>
        </w:rPr>
        <w:t>Region</w:t>
      </w:r>
      <w:r w:rsidRPr="00E32141">
        <w:rPr>
          <w:rFonts w:hint="eastAsia"/>
        </w:rPr>
        <w:t>划分，依赖于</w:t>
      </w:r>
      <w:r w:rsidRPr="00E32141">
        <w:rPr>
          <w:rFonts w:hint="eastAsia"/>
        </w:rPr>
        <w:t>rowkey</w:t>
      </w:r>
      <w:r w:rsidRPr="00E32141">
        <w:rPr>
          <w:rFonts w:hint="eastAsia"/>
        </w:rPr>
        <w:t>，预先预估一些</w:t>
      </w:r>
      <w:r w:rsidRPr="00E32141">
        <w:rPr>
          <w:rFonts w:hint="eastAsia"/>
        </w:rPr>
        <w:t>rowkey</w:t>
      </w:r>
    </w:p>
    <w:p w:rsidR="00E32141" w:rsidRDefault="00F25F19" w:rsidP="00D103B9">
      <w:pPr>
        <w:pStyle w:val="3"/>
        <w:spacing w:before="156" w:after="156"/>
      </w:pPr>
      <w:r>
        <w:rPr>
          <w:rFonts w:hint="eastAsia"/>
        </w:rPr>
        <w:t>示例：</w:t>
      </w:r>
      <w:r>
        <w:rPr>
          <w:rFonts w:hint="eastAsia"/>
        </w:rPr>
        <w:t xml:space="preserve"> </w:t>
      </w:r>
    </w:p>
    <w:p w:rsidR="00D103B9" w:rsidRDefault="003760D1" w:rsidP="00D103B9">
      <w:r w:rsidRPr="003760D1">
        <w:t>create 'bflogs', 'info', SPLITS =&gt; ['20151001000000000', '20151011000000000', '20151021000000000']</w:t>
      </w:r>
    </w:p>
    <w:p w:rsidR="003760D1" w:rsidRDefault="00EB2532" w:rsidP="00D103B9">
      <w:r>
        <w:rPr>
          <w:noProof/>
        </w:rPr>
        <w:drawing>
          <wp:inline distT="0" distB="0" distL="0" distR="0" wp14:anchorId="26A398E4" wp14:editId="302170A8">
            <wp:extent cx="5274310" cy="21742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D3F" w:rsidRDefault="00392D3F" w:rsidP="00392D3F">
      <w:r>
        <w:rPr>
          <w:rFonts w:hint="eastAsia"/>
        </w:rPr>
        <w:t>指定预估</w:t>
      </w:r>
      <w:r>
        <w:rPr>
          <w:rFonts w:hint="eastAsia"/>
        </w:rPr>
        <w:t>rowkey</w:t>
      </w:r>
    </w:p>
    <w:p w:rsidR="00392D3F" w:rsidRDefault="00392D3F" w:rsidP="00392D3F">
      <w:r>
        <w:rPr>
          <w:rFonts w:hint="eastAsia"/>
        </w:rPr>
        <w:t>年月日时分秒毫秒</w:t>
      </w:r>
    </w:p>
    <w:p w:rsidR="00392D3F" w:rsidRDefault="00392D3F" w:rsidP="00392D3F">
      <w:r>
        <w:lastRenderedPageBreak/>
        <w:t xml:space="preserve">'20151001000000000' </w:t>
      </w:r>
    </w:p>
    <w:p w:rsidR="00392D3F" w:rsidRDefault="00392D3F" w:rsidP="00392D3F">
      <w:r>
        <w:t>'20151011000000000'</w:t>
      </w:r>
    </w:p>
    <w:p w:rsidR="00EB2532" w:rsidRDefault="00392D3F" w:rsidP="00392D3F">
      <w:r>
        <w:t>'2015102100000000</w:t>
      </w:r>
    </w:p>
    <w:p w:rsidR="005E261D" w:rsidRDefault="005E261D" w:rsidP="00392D3F">
      <w:r>
        <w:t>方式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5E261D" w:rsidRPr="00D103B9" w:rsidRDefault="005E261D" w:rsidP="00392D3F">
      <w:r w:rsidRPr="005E261D">
        <w:t>create 'bflogs2', 'info', SPLITS_FILE =&gt; '/opt/datas/bflogs-split.txt'</w:t>
      </w:r>
    </w:p>
    <w:p w:rsidR="00F0790F" w:rsidRDefault="00F0790F" w:rsidP="00F0790F">
      <w:r>
        <w:rPr>
          <w:rFonts w:hint="eastAsia"/>
        </w:rPr>
        <w:t>方式</w:t>
      </w:r>
      <w:r>
        <w:rPr>
          <w:rFonts w:hint="eastAsia"/>
        </w:rPr>
        <w:t>3</w:t>
      </w:r>
      <w:r>
        <w:rPr>
          <w:rFonts w:hint="eastAsia"/>
        </w:rPr>
        <w:t>：</w:t>
      </w:r>
    </w:p>
    <w:p w:rsidR="00F0790F" w:rsidRDefault="00F0790F" w:rsidP="00F0790F">
      <w:r>
        <w:t>create 't11', 'f11', {NUMREGIONS =&gt; 2, SPLITALGO =&gt; 'HexStringSplit'}</w:t>
      </w:r>
    </w:p>
    <w:p w:rsidR="00F25F19" w:rsidRDefault="00F0790F" w:rsidP="00F0790F">
      <w:r>
        <w:t>create 't12', 'f12', {NUMREGIONS =&gt; 4, SPLITALGO =&gt; 'UniformSplit'}</w:t>
      </w:r>
    </w:p>
    <w:p w:rsidR="000F30A0" w:rsidRDefault="000F30A0" w:rsidP="00F0790F"/>
    <w:p w:rsidR="000F30A0" w:rsidRDefault="000F30A0" w:rsidP="000F30A0">
      <w:r>
        <w:rPr>
          <w:rFonts w:hint="eastAsia"/>
        </w:rPr>
        <w:t>如何在海量数据中，获取我所需要的数据（查询的数据）。</w:t>
      </w:r>
    </w:p>
    <w:p w:rsidR="000F30A0" w:rsidRDefault="000F30A0" w:rsidP="000F30A0"/>
    <w:p w:rsidR="000F30A0" w:rsidRDefault="000F30A0" w:rsidP="000F30A0">
      <w:r>
        <w:rPr>
          <w:rFonts w:hint="eastAsia"/>
        </w:rPr>
        <w:t>表的</w:t>
      </w:r>
      <w:r>
        <w:rPr>
          <w:rFonts w:hint="eastAsia"/>
        </w:rPr>
        <w:t>rowkey</w:t>
      </w:r>
      <w:r>
        <w:rPr>
          <w:rFonts w:hint="eastAsia"/>
        </w:rPr>
        <w:t>设计中：</w:t>
      </w:r>
    </w:p>
    <w:p w:rsidR="000F30A0" w:rsidRDefault="000F30A0" w:rsidP="000F30A0">
      <w:r>
        <w:rPr>
          <w:rFonts w:hint="eastAsia"/>
        </w:rPr>
        <w:tab/>
      </w:r>
      <w:r>
        <w:rPr>
          <w:rFonts w:hint="eastAsia"/>
        </w:rPr>
        <w:t>核心思想：</w:t>
      </w:r>
    </w:p>
    <w:p w:rsidR="000F30A0" w:rsidRDefault="000F30A0" w:rsidP="000F30A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依据</w:t>
      </w:r>
      <w:r>
        <w:rPr>
          <w:rFonts w:hint="eastAsia"/>
        </w:rPr>
        <w:t>rowkey</w:t>
      </w:r>
      <w:r>
        <w:rPr>
          <w:rFonts w:hint="eastAsia"/>
        </w:rPr>
        <w:t>查询最快</w:t>
      </w:r>
    </w:p>
    <w:p w:rsidR="000F30A0" w:rsidRDefault="000F30A0" w:rsidP="000F30A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对</w:t>
      </w:r>
      <w:r>
        <w:rPr>
          <w:rFonts w:hint="eastAsia"/>
        </w:rPr>
        <w:t>rowkey</w:t>
      </w:r>
      <w:r>
        <w:rPr>
          <w:rFonts w:hint="eastAsia"/>
        </w:rPr>
        <w:t>进行范围查询</w:t>
      </w:r>
      <w:r>
        <w:rPr>
          <w:rFonts w:hint="eastAsia"/>
        </w:rPr>
        <w:t>range</w:t>
      </w:r>
    </w:p>
    <w:p w:rsidR="000F30A0" w:rsidRDefault="000F30A0" w:rsidP="000F30A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前缀匹配</w:t>
      </w:r>
    </w:p>
    <w:p w:rsidR="00643802" w:rsidRDefault="00643802" w:rsidP="00643802">
      <w:pPr>
        <w:pStyle w:val="3"/>
        <w:spacing w:before="156" w:after="156"/>
      </w:pPr>
      <w:r>
        <w:rPr>
          <w:rFonts w:hint="eastAsia"/>
        </w:rPr>
        <w:t>新的需求（话单数据的查询）</w:t>
      </w:r>
    </w:p>
    <w:p w:rsidR="00643802" w:rsidRDefault="00643802" w:rsidP="00643802">
      <w:r>
        <w:t>phone + time</w:t>
      </w:r>
    </w:p>
    <w:p w:rsidR="00643802" w:rsidRDefault="00643802" w:rsidP="00643802"/>
    <w:p w:rsidR="00643802" w:rsidRDefault="00643802" w:rsidP="00643802">
      <w:r>
        <w:rPr>
          <w:rFonts w:hint="eastAsia"/>
        </w:rPr>
        <w:t xml:space="preserve">&gt;&gt;&gt; </w:t>
      </w:r>
      <w:r>
        <w:rPr>
          <w:rFonts w:hint="eastAsia"/>
        </w:rPr>
        <w:t>依据前面设计的表</w:t>
      </w:r>
    </w:p>
    <w:p w:rsidR="00643802" w:rsidRDefault="00643802" w:rsidP="00643802">
      <w:r>
        <w:rPr>
          <w:rFonts w:hint="eastAsia"/>
        </w:rPr>
        <w:tab/>
      </w:r>
      <w:r>
        <w:rPr>
          <w:rFonts w:hint="eastAsia"/>
        </w:rPr>
        <w:t>使用</w:t>
      </w:r>
      <w:r>
        <w:rPr>
          <w:rFonts w:hint="eastAsia"/>
        </w:rPr>
        <w:t>filter</w:t>
      </w:r>
    </w:p>
    <w:p w:rsidR="00643802" w:rsidRDefault="00643802" w:rsidP="00643802">
      <w:r>
        <w:tab/>
      </w:r>
      <w:r>
        <w:tab/>
        <w:t>columnFilter</w:t>
      </w:r>
    </w:p>
    <w:p w:rsidR="00E969C7" w:rsidRDefault="00E969C7" w:rsidP="00E969C7">
      <w:r>
        <w:rPr>
          <w:rFonts w:hint="eastAsia"/>
        </w:rPr>
        <w:t>索引表</w:t>
      </w:r>
      <w:r>
        <w:rPr>
          <w:rFonts w:hint="eastAsia"/>
        </w:rPr>
        <w:t>/</w:t>
      </w:r>
      <w:r>
        <w:rPr>
          <w:rFonts w:hint="eastAsia"/>
        </w:rPr>
        <w:t>辅助表（主表）</w:t>
      </w:r>
      <w:r>
        <w:rPr>
          <w:rFonts w:hint="eastAsia"/>
        </w:rPr>
        <w:t xml:space="preserve"> --   </w:t>
      </w:r>
      <w:r>
        <w:rPr>
          <w:rFonts w:hint="eastAsia"/>
        </w:rPr>
        <w:t>功能</w:t>
      </w:r>
    </w:p>
    <w:p w:rsidR="00E969C7" w:rsidRDefault="00E969C7" w:rsidP="00E969C7"/>
    <w:p w:rsidR="00E969C7" w:rsidRDefault="00E969C7" w:rsidP="00E969C7">
      <w:r>
        <w:t>phone_time</w:t>
      </w:r>
    </w:p>
    <w:p w:rsidR="00E969C7" w:rsidRDefault="00E969C7" w:rsidP="00E969C7">
      <w:r>
        <w:rPr>
          <w:rFonts w:hint="eastAsia"/>
        </w:rPr>
        <w:t>比如：</w:t>
      </w:r>
    </w:p>
    <w:p w:rsidR="00E969C7" w:rsidRDefault="00E969C7" w:rsidP="00E969C7">
      <w:r>
        <w:tab/>
        <w:t>182600937645_2015100100000</w:t>
      </w:r>
    </w:p>
    <w:p w:rsidR="00E969C7" w:rsidRDefault="00E969C7" w:rsidP="00E969C7"/>
    <w:p w:rsidR="00E969C7" w:rsidRDefault="00E969C7" w:rsidP="00E969C7">
      <w:r>
        <w:tab/>
        <w:t>182600937645_2015102400000</w:t>
      </w:r>
    </w:p>
    <w:p w:rsidR="00E969C7" w:rsidRDefault="00E969C7" w:rsidP="00E969C7">
      <w:r>
        <w:rPr>
          <w:rFonts w:hint="eastAsia"/>
        </w:rPr>
        <w:t>列簇：</w:t>
      </w:r>
      <w:r>
        <w:rPr>
          <w:rFonts w:hint="eastAsia"/>
        </w:rPr>
        <w:t>info</w:t>
      </w:r>
    </w:p>
    <w:p w:rsidR="00E969C7" w:rsidRDefault="00E969C7" w:rsidP="00E969C7">
      <w:r>
        <w:rPr>
          <w:rFonts w:hint="eastAsia"/>
        </w:rPr>
        <w:t>列：</w:t>
      </w:r>
    </w:p>
    <w:p w:rsidR="00E969C7" w:rsidRDefault="00E969C7" w:rsidP="00E969C7">
      <w:r>
        <w:tab/>
        <w:t xml:space="preserve">rowkey  -&gt;   </w:t>
      </w:r>
    </w:p>
    <w:p w:rsidR="00E969C7" w:rsidRDefault="00E969C7" w:rsidP="00E969C7"/>
    <w:p w:rsidR="00E969C7" w:rsidRDefault="00E969C7" w:rsidP="00E969C7">
      <w:r>
        <w:rPr>
          <w:rFonts w:hint="eastAsia"/>
        </w:rPr>
        <w:t>Get</w:t>
      </w:r>
      <w:r>
        <w:rPr>
          <w:rFonts w:hint="eastAsia"/>
        </w:rPr>
        <w:t>最快的数据查询</w:t>
      </w:r>
    </w:p>
    <w:p w:rsidR="00D00266" w:rsidRDefault="00D00266" w:rsidP="00D00266">
      <w:pPr>
        <w:pStyle w:val="2"/>
        <w:spacing w:before="156" w:after="156"/>
      </w:pPr>
      <w:r>
        <w:t>删除表</w:t>
      </w:r>
    </w:p>
    <w:p w:rsidR="006F5C7E" w:rsidRPr="006F5C7E" w:rsidRDefault="006F5C7E" w:rsidP="006F5C7E">
      <w:pPr>
        <w:rPr>
          <w:rFonts w:hint="eastAsia"/>
        </w:rPr>
      </w:pPr>
    </w:p>
    <w:p w:rsidR="00D00266" w:rsidRDefault="00D00266" w:rsidP="00D00266">
      <w:r>
        <w:rPr>
          <w:noProof/>
        </w:rPr>
        <w:lastRenderedPageBreak/>
        <w:drawing>
          <wp:inline distT="0" distB="0" distL="0" distR="0" wp14:anchorId="1D2CEE08" wp14:editId="053C56B9">
            <wp:extent cx="4314825" cy="2409825"/>
            <wp:effectExtent l="0" t="0" r="9525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C7E" w:rsidRDefault="006F5C7E" w:rsidP="006F5C7E">
      <w:pPr>
        <w:pStyle w:val="2"/>
        <w:spacing w:before="156" w:after="156"/>
      </w:pPr>
      <w:r>
        <w:rPr>
          <w:rFonts w:hint="eastAsia"/>
        </w:rPr>
        <w:t xml:space="preserve">PUT </w:t>
      </w:r>
      <w:r>
        <w:rPr>
          <w:rFonts w:hint="eastAsia"/>
        </w:rPr>
        <w:t>命令</w:t>
      </w:r>
    </w:p>
    <w:p w:rsidR="006F5C7E" w:rsidRDefault="006F5C7E" w:rsidP="006F5C7E">
      <w:r>
        <w:rPr>
          <w:noProof/>
        </w:rPr>
        <w:drawing>
          <wp:inline distT="0" distB="0" distL="0" distR="0" wp14:anchorId="576A9492" wp14:editId="7D5020E3">
            <wp:extent cx="4591050" cy="2352675"/>
            <wp:effectExtent l="0" t="0" r="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556" w:rsidRDefault="00941556" w:rsidP="00941556">
      <w:pPr>
        <w:pStyle w:val="2"/>
        <w:spacing w:before="156" w:after="156"/>
      </w:pPr>
      <w:r>
        <w:rPr>
          <w:rFonts w:hint="eastAsia"/>
        </w:rPr>
        <w:t>GET</w:t>
      </w:r>
      <w:r>
        <w:t xml:space="preserve"> </w:t>
      </w:r>
      <w:r>
        <w:t>命令</w:t>
      </w:r>
    </w:p>
    <w:p w:rsidR="00941556" w:rsidRDefault="00941556" w:rsidP="00941556">
      <w:r>
        <w:rPr>
          <w:noProof/>
        </w:rPr>
        <w:drawing>
          <wp:inline distT="0" distB="0" distL="0" distR="0" wp14:anchorId="6D8DC06E" wp14:editId="3F0C36B7">
            <wp:extent cx="4572000" cy="21526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CF" w:rsidRDefault="00CF5BCF" w:rsidP="00CF5BCF">
      <w:pPr>
        <w:pStyle w:val="2"/>
        <w:spacing w:before="156" w:after="156"/>
      </w:pPr>
      <w:r>
        <w:rPr>
          <w:rFonts w:hint="eastAsia"/>
        </w:rPr>
        <w:lastRenderedPageBreak/>
        <w:t xml:space="preserve">SCAN </w:t>
      </w:r>
      <w:r>
        <w:rPr>
          <w:rFonts w:hint="eastAsia"/>
        </w:rPr>
        <w:t>命令</w:t>
      </w:r>
    </w:p>
    <w:p w:rsidR="00CF5BCF" w:rsidRPr="00CF5BCF" w:rsidRDefault="002E0BBC" w:rsidP="00CF5BCF">
      <w:pPr>
        <w:rPr>
          <w:rFonts w:hint="eastAsia"/>
        </w:rPr>
      </w:pPr>
      <w:r>
        <w:rPr>
          <w:noProof/>
        </w:rPr>
        <w:drawing>
          <wp:inline distT="0" distB="0" distL="0" distR="0" wp14:anchorId="674C5A09" wp14:editId="399D0E03">
            <wp:extent cx="4629150" cy="1552575"/>
            <wp:effectExtent l="0" t="0" r="0" b="952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28E177" wp14:editId="58C185F5">
            <wp:extent cx="4410075" cy="14859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BCF" w:rsidRDefault="00CF5BCF" w:rsidP="00CF5BCF">
      <w:pPr>
        <w:pStyle w:val="a3"/>
      </w:pPr>
      <w:r>
        <w:t>scan 'users', {FILTER=&gt;"ColumnPrefixFilter('id')"}</w:t>
      </w:r>
    </w:p>
    <w:p w:rsidR="00CF5BCF" w:rsidRDefault="00CF5BCF" w:rsidP="00CF5BCF">
      <w:pPr>
        <w:pStyle w:val="a3"/>
      </w:pPr>
      <w:r>
        <w:t>scan 'users', {FILTER=&gt;"MultipleColumnPrefixFilter('id', 'name')"}</w:t>
      </w:r>
    </w:p>
    <w:p w:rsidR="00CF5BCF" w:rsidRDefault="00CF5BCF" w:rsidP="00CF5BCF">
      <w:pPr>
        <w:pStyle w:val="a3"/>
        <w:rPr>
          <w:rFonts w:hint="eastAsia"/>
        </w:rPr>
      </w:pPr>
      <w:r>
        <w:rPr>
          <w:rFonts w:hint="eastAsia"/>
        </w:rPr>
        <w:t>rowFilter</w:t>
      </w:r>
      <w:r>
        <w:rPr>
          <w:rFonts w:hint="eastAsia"/>
        </w:rPr>
        <w:t>需要给定两个参数，第一个参数</w:t>
      </w:r>
      <w:r>
        <w:rPr>
          <w:rFonts w:hint="eastAsia"/>
        </w:rPr>
        <w:t>:=,&gt;,&lt;,&gt;=</w:t>
      </w:r>
      <w:r>
        <w:rPr>
          <w:rFonts w:hint="eastAsia"/>
        </w:rPr>
        <w:t>，</w:t>
      </w:r>
      <w:r>
        <w:rPr>
          <w:rFonts w:hint="eastAsia"/>
        </w:rPr>
        <w:t>&lt;=</w:t>
      </w:r>
      <w:r>
        <w:rPr>
          <w:rFonts w:hint="eastAsia"/>
        </w:rPr>
        <w:t>。第二参数是二进制的字符串数组</w:t>
      </w:r>
    </w:p>
    <w:p w:rsidR="00CF5BCF" w:rsidRDefault="00CF5BCF" w:rsidP="00CF5BCF">
      <w:pPr>
        <w:pStyle w:val="a3"/>
      </w:pPr>
      <w:r>
        <w:t>scan 'users', {FILTER=&gt;"RowFilter(&gt;=,'binary:row8')"}</w:t>
      </w:r>
    </w:p>
    <w:p w:rsidR="00CF5BCF" w:rsidRDefault="00CF5BCF" w:rsidP="00CF5BCF">
      <w:pPr>
        <w:pStyle w:val="a3"/>
      </w:pPr>
      <w:r>
        <w:t>scan 'users', {FILTER=&gt;"SingleColumnValueFilter('f','id',=,'binary:2')"}</w:t>
      </w:r>
    </w:p>
    <w:p w:rsidR="00CF5BCF" w:rsidRDefault="00CF5BCF" w:rsidP="00CF5BCF">
      <w:pPr>
        <w:pStyle w:val="a3"/>
      </w:pPr>
      <w:r>
        <w:t>scan 'users', {FILTER=&gt;"SingleColumnValueFilter('f','id',&lt;,'binary:3') OR RowFilter(&gt;,'binary:row7')"}</w:t>
      </w:r>
    </w:p>
    <w:p w:rsidR="008F4E2C" w:rsidRDefault="008F4E2C" w:rsidP="008F4E2C">
      <w:pPr>
        <w:pStyle w:val="2"/>
        <w:spacing w:before="156" w:after="156"/>
      </w:pPr>
      <w:r>
        <w:rPr>
          <w:rFonts w:hint="eastAsia"/>
        </w:rPr>
        <w:t>C</w:t>
      </w:r>
      <w:r>
        <w:t xml:space="preserve">ount </w:t>
      </w:r>
      <w:r>
        <w:rPr>
          <w:rFonts w:hint="eastAsia"/>
        </w:rPr>
        <w:t>命令</w:t>
      </w:r>
    </w:p>
    <w:p w:rsidR="008F4E2C" w:rsidRDefault="008F4E2C" w:rsidP="008F4E2C">
      <w:r>
        <w:rPr>
          <w:noProof/>
        </w:rPr>
        <w:drawing>
          <wp:inline distT="0" distB="0" distL="0" distR="0" wp14:anchorId="30BEE397" wp14:editId="1F298E4C">
            <wp:extent cx="4514850" cy="20097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2C" w:rsidRDefault="008F4E2C" w:rsidP="008F4E2C">
      <w:pPr>
        <w:pStyle w:val="2"/>
        <w:spacing w:before="156" w:after="156"/>
      </w:pPr>
      <w:r>
        <w:rPr>
          <w:rFonts w:hint="eastAsia"/>
        </w:rPr>
        <w:lastRenderedPageBreak/>
        <w:t>D</w:t>
      </w:r>
      <w:r>
        <w:t>elete</w:t>
      </w:r>
    </w:p>
    <w:p w:rsidR="008F4E2C" w:rsidRDefault="008F4E2C" w:rsidP="008F4E2C">
      <w:r>
        <w:rPr>
          <w:noProof/>
        </w:rPr>
        <w:drawing>
          <wp:inline distT="0" distB="0" distL="0" distR="0" wp14:anchorId="45D86570" wp14:editId="6AEF12BC">
            <wp:extent cx="4381500" cy="1724025"/>
            <wp:effectExtent l="0" t="0" r="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3A0" w:rsidRDefault="003643A0" w:rsidP="003643A0">
      <w:pPr>
        <w:pStyle w:val="2"/>
        <w:spacing w:before="156" w:after="156"/>
      </w:pPr>
      <w:r>
        <w:rPr>
          <w:rFonts w:hint="eastAsia"/>
        </w:rPr>
        <w:t>Truncate</w:t>
      </w:r>
    </w:p>
    <w:p w:rsidR="003643A0" w:rsidRPr="003643A0" w:rsidRDefault="003643A0" w:rsidP="003643A0">
      <w:pPr>
        <w:rPr>
          <w:rFonts w:hint="eastAsia"/>
        </w:rPr>
      </w:pPr>
      <w:r>
        <w:rPr>
          <w:noProof/>
        </w:rPr>
        <w:drawing>
          <wp:inline distT="0" distB="0" distL="0" distR="0" wp14:anchorId="28984342" wp14:editId="13F71BD9">
            <wp:extent cx="4514850" cy="89535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31" w:rsidRDefault="00823A31" w:rsidP="00823A31">
      <w:pPr>
        <w:pStyle w:val="1"/>
      </w:pPr>
      <w:r>
        <w:t>表属性</w:t>
      </w:r>
    </w:p>
    <w:p w:rsidR="006842F4" w:rsidRDefault="006842F4" w:rsidP="006842F4">
      <w:r>
        <w:t xml:space="preserve">'user', </w:t>
      </w:r>
    </w:p>
    <w:p w:rsidR="006842F4" w:rsidRDefault="006842F4" w:rsidP="006842F4">
      <w:r>
        <w:t>{</w:t>
      </w:r>
    </w:p>
    <w:p w:rsidR="006842F4" w:rsidRDefault="006842F4" w:rsidP="006842F4">
      <w:r>
        <w:tab/>
        <w:t xml:space="preserve">NAME =&gt; 'info', </w:t>
      </w:r>
    </w:p>
    <w:p w:rsidR="006842F4" w:rsidRDefault="006842F4" w:rsidP="006842F4">
      <w:r>
        <w:tab/>
        <w:t xml:space="preserve">DATA_BLOCK_ENCODING =&gt; 'NONE', </w:t>
      </w:r>
    </w:p>
    <w:p w:rsidR="006842F4" w:rsidRDefault="006842F4" w:rsidP="006842F4">
      <w:r>
        <w:tab/>
        <w:t xml:space="preserve">BLOOM FILTER =&gt; 'ROW', </w:t>
      </w:r>
    </w:p>
    <w:p w:rsidR="006842F4" w:rsidRDefault="006842F4" w:rsidP="006842F4">
      <w:r>
        <w:tab/>
        <w:t>REPLICATION_SCOPE =&gt; '0',</w:t>
      </w:r>
    </w:p>
    <w:p w:rsidR="006842F4" w:rsidRDefault="006842F4" w:rsidP="006842F4">
      <w:r>
        <w:tab/>
        <w:t xml:space="preserve">VERSIONS =&gt; '1', </w:t>
      </w:r>
    </w:p>
    <w:p w:rsidR="006842F4" w:rsidRDefault="006842F4" w:rsidP="006842F4">
      <w:r>
        <w:tab/>
        <w:t xml:space="preserve">COMPRESSION =&gt; 'NONE', </w:t>
      </w:r>
    </w:p>
    <w:p w:rsidR="006842F4" w:rsidRDefault="006842F4" w:rsidP="006842F4">
      <w:r>
        <w:tab/>
        <w:t xml:space="preserve">MIN_VERSIONS =&gt; '0', </w:t>
      </w:r>
    </w:p>
    <w:p w:rsidR="006842F4" w:rsidRDefault="006842F4" w:rsidP="006842F4">
      <w:r>
        <w:tab/>
        <w:t>TTL =&gt; 'FOREVER',</w:t>
      </w:r>
    </w:p>
    <w:p w:rsidR="006842F4" w:rsidRDefault="006842F4" w:rsidP="006842F4">
      <w:r>
        <w:tab/>
        <w:t xml:space="preserve">KEEP_DELETED_CELLS =&gt; 'false', </w:t>
      </w:r>
    </w:p>
    <w:p w:rsidR="006842F4" w:rsidRDefault="006842F4" w:rsidP="006842F4">
      <w:r>
        <w:tab/>
        <w:t xml:space="preserve">BLOCKSIZE =&gt; '65536', </w:t>
      </w:r>
    </w:p>
    <w:p w:rsidR="006842F4" w:rsidRDefault="006842F4" w:rsidP="006842F4">
      <w:r>
        <w:tab/>
        <w:t xml:space="preserve">IN_MEMORY =&gt; 'false', </w:t>
      </w:r>
    </w:p>
    <w:p w:rsidR="006842F4" w:rsidRDefault="006842F4" w:rsidP="006842F4">
      <w:r>
        <w:tab/>
        <w:t>BLOCKCACHE =&gt; 'true'</w:t>
      </w:r>
    </w:p>
    <w:p w:rsidR="006E667C" w:rsidRDefault="006842F4" w:rsidP="006842F4">
      <w:r>
        <w:t xml:space="preserve">}   </w:t>
      </w:r>
    </w:p>
    <w:p w:rsidR="00F62D8C" w:rsidRDefault="00F62D8C" w:rsidP="00F62D8C">
      <w:pPr>
        <w:pStyle w:val="2"/>
        <w:spacing w:before="156" w:after="156"/>
      </w:pPr>
      <w:r>
        <w:lastRenderedPageBreak/>
        <w:t>压缩</w:t>
      </w:r>
    </w:p>
    <w:p w:rsidR="00152DC3" w:rsidRDefault="006E667C" w:rsidP="006842F4">
      <w:r>
        <w:rPr>
          <w:noProof/>
        </w:rPr>
        <w:drawing>
          <wp:inline distT="0" distB="0" distL="0" distR="0" wp14:anchorId="195B2AFC" wp14:editId="21F494F1">
            <wp:extent cx="5274310" cy="29362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221" w:rsidRDefault="006A3221" w:rsidP="006842F4">
      <w:r>
        <w:t>配置完成后重启生效。</w:t>
      </w:r>
      <w:r>
        <w:rPr>
          <w:rFonts w:hint="eastAsia"/>
        </w:rPr>
        <w:t xml:space="preserve"> </w:t>
      </w:r>
    </w:p>
    <w:p w:rsidR="006A3221" w:rsidRDefault="006A3221" w:rsidP="006842F4"/>
    <w:p w:rsidR="00152DC3" w:rsidRDefault="00152DC3" w:rsidP="00152DC3">
      <w:r>
        <w:t>HBase Sanppy</w:t>
      </w:r>
    </w:p>
    <w:p w:rsidR="00152DC3" w:rsidRDefault="00152DC3" w:rsidP="00152DC3">
      <w:r>
        <w:rPr>
          <w:rFonts w:hint="eastAsia"/>
        </w:rPr>
        <w:t>1</w:t>
      </w:r>
      <w:r>
        <w:rPr>
          <w:rFonts w:hint="eastAsia"/>
        </w:rPr>
        <w:t>）配置</w:t>
      </w:r>
      <w:r>
        <w:rPr>
          <w:rFonts w:hint="eastAsia"/>
        </w:rPr>
        <w:t>Haodop</w:t>
      </w:r>
      <w:r>
        <w:rPr>
          <w:rFonts w:hint="eastAsia"/>
        </w:rPr>
        <w:t>压缩</w:t>
      </w:r>
    </w:p>
    <w:p w:rsidR="00152DC3" w:rsidRDefault="00152DC3" w:rsidP="00152DC3">
      <w:r>
        <w:tab/>
        <w:t>[beifeng@hadoop-senior hadoop-2.5.0]$ bin/hadoop checknative</w:t>
      </w:r>
    </w:p>
    <w:p w:rsidR="00152DC3" w:rsidRDefault="00152DC3" w:rsidP="00152DC3">
      <w:r>
        <w:rPr>
          <w:rFonts w:hint="eastAsia"/>
        </w:rPr>
        <w:t>2</w:t>
      </w:r>
      <w:r>
        <w:rPr>
          <w:rFonts w:hint="eastAsia"/>
        </w:rPr>
        <w:t>）配置</w:t>
      </w:r>
      <w:r>
        <w:rPr>
          <w:rFonts w:hint="eastAsia"/>
        </w:rPr>
        <w:t>HBase</w:t>
      </w:r>
    </w:p>
    <w:p w:rsidR="00152DC3" w:rsidRDefault="00152DC3" w:rsidP="00152DC3">
      <w:r>
        <w:rPr>
          <w:rFonts w:hint="eastAsia"/>
        </w:rPr>
        <w:tab/>
        <w:t xml:space="preserve">&gt;&gt; hadoop-snappy jar  -&gt; </w:t>
      </w:r>
      <w:r>
        <w:rPr>
          <w:rFonts w:hint="eastAsia"/>
        </w:rPr>
        <w:t>放入到</w:t>
      </w:r>
      <w:r>
        <w:rPr>
          <w:rFonts w:hint="eastAsia"/>
        </w:rPr>
        <w:t>lib</w:t>
      </w:r>
      <w:r>
        <w:rPr>
          <w:rFonts w:hint="eastAsia"/>
        </w:rPr>
        <w:t>目录</w:t>
      </w:r>
    </w:p>
    <w:p w:rsidR="00152DC3" w:rsidRDefault="00152DC3" w:rsidP="00152DC3">
      <w:r>
        <w:rPr>
          <w:rFonts w:hint="eastAsia"/>
        </w:rPr>
        <w:tab/>
        <w:t xml:space="preserve">&gt;&gt; </w:t>
      </w:r>
      <w:r>
        <w:rPr>
          <w:rFonts w:hint="eastAsia"/>
        </w:rPr>
        <w:t>需要将本地库</w:t>
      </w:r>
      <w:r>
        <w:rPr>
          <w:rFonts w:hint="eastAsia"/>
        </w:rPr>
        <w:t xml:space="preserve">native  </w:t>
      </w:r>
    </w:p>
    <w:p w:rsidR="006A3221" w:rsidRDefault="006A3221" w:rsidP="00152DC3">
      <w:r>
        <w:rPr>
          <w:noProof/>
        </w:rPr>
        <w:lastRenderedPageBreak/>
        <w:drawing>
          <wp:inline distT="0" distB="0" distL="0" distR="0" wp14:anchorId="37FC68A9" wp14:editId="7F6EA4F5">
            <wp:extent cx="5274310" cy="392366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F59" w:rsidRDefault="00C00F59" w:rsidP="00C00F59">
      <w:pPr>
        <w:pStyle w:val="2"/>
        <w:spacing w:before="156" w:after="156"/>
      </w:pPr>
      <w:r>
        <w:t>Memstore &amp; Block Cache</w:t>
      </w:r>
    </w:p>
    <w:p w:rsidR="00E031D6" w:rsidRDefault="00C00F59" w:rsidP="00743981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D5E97C0" wp14:editId="313D1B0A">
            <wp:extent cx="5274310" cy="35280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1F" w:rsidRPr="00335A1F">
        <w:rPr>
          <w:noProof/>
        </w:rPr>
        <w:t xml:space="preserve"> </w:t>
      </w:r>
      <w:r w:rsidR="00335A1F">
        <w:rPr>
          <w:noProof/>
        </w:rPr>
        <w:lastRenderedPageBreak/>
        <w:drawing>
          <wp:inline distT="0" distB="0" distL="0" distR="0" wp14:anchorId="6AF91987" wp14:editId="67F61944">
            <wp:extent cx="5274310" cy="22707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AE" w:rsidRDefault="00E031D6" w:rsidP="00743981">
      <w:pPr>
        <w:pStyle w:val="a3"/>
      </w:pPr>
      <w:r>
        <w:rPr>
          <w:noProof/>
        </w:rPr>
        <w:drawing>
          <wp:inline distT="0" distB="0" distL="0" distR="0" wp14:anchorId="17615C4A" wp14:editId="48D75315">
            <wp:extent cx="5274310" cy="2986405"/>
            <wp:effectExtent l="0" t="0" r="254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4AE">
        <w:t xml:space="preserve"> </w:t>
      </w:r>
    </w:p>
    <w:p w:rsidR="00743981" w:rsidRPr="00743981" w:rsidRDefault="00743981" w:rsidP="00743981">
      <w:pPr>
        <w:rPr>
          <w:rFonts w:hint="eastAsia"/>
        </w:rPr>
      </w:pPr>
    </w:p>
    <w:p w:rsidR="00743981" w:rsidRDefault="006924AE" w:rsidP="00743981">
      <w:pPr>
        <w:pStyle w:val="a3"/>
      </w:pPr>
      <w:r>
        <w:rPr>
          <w:noProof/>
        </w:rPr>
        <w:drawing>
          <wp:inline distT="0" distB="0" distL="0" distR="0" wp14:anchorId="53F77CA3" wp14:editId="1D7D061A">
            <wp:extent cx="5274310" cy="2474595"/>
            <wp:effectExtent l="0" t="0" r="2540" b="190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F4">
        <w:t xml:space="preserve">  </w:t>
      </w:r>
    </w:p>
    <w:p w:rsidR="006842F4" w:rsidRPr="006842F4" w:rsidRDefault="006842F4" w:rsidP="00D00266">
      <w:pPr>
        <w:pStyle w:val="a3"/>
      </w:pPr>
      <w:r>
        <w:t xml:space="preserve">                                                       </w:t>
      </w:r>
    </w:p>
    <w:p w:rsidR="00823A31" w:rsidRDefault="00823A31" w:rsidP="00823A31">
      <w:pPr>
        <w:pStyle w:val="1"/>
      </w:pPr>
      <w:r>
        <w:lastRenderedPageBreak/>
        <w:t>表管理</w:t>
      </w:r>
    </w:p>
    <w:p w:rsidR="00616034" w:rsidRDefault="00616034" w:rsidP="00616034">
      <w:pPr>
        <w:rPr>
          <w:noProof/>
        </w:rPr>
      </w:pPr>
      <w:r>
        <w:rPr>
          <w:noProof/>
        </w:rPr>
        <w:drawing>
          <wp:inline distT="0" distB="0" distL="0" distR="0" wp14:anchorId="5C5403BE" wp14:editId="55BBE32F">
            <wp:extent cx="5274310" cy="21647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60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FF6C42" wp14:editId="695B7706">
            <wp:extent cx="5274310" cy="171831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1F2" w:rsidRPr="00D521F2">
        <w:rPr>
          <w:noProof/>
        </w:rPr>
        <w:t xml:space="preserve"> </w:t>
      </w:r>
      <w:r w:rsidR="00D521F2">
        <w:rPr>
          <w:noProof/>
        </w:rPr>
        <w:drawing>
          <wp:inline distT="0" distB="0" distL="0" distR="0" wp14:anchorId="0FB1B43A" wp14:editId="45AD0CEF">
            <wp:extent cx="5274310" cy="238188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0A2" w:rsidRDefault="009F60A2" w:rsidP="009F60A2">
      <w:pPr>
        <w:pStyle w:val="2"/>
        <w:spacing w:before="156" w:after="156"/>
        <w:rPr>
          <w:noProof/>
        </w:rPr>
      </w:pPr>
      <w:r>
        <w:rPr>
          <w:noProof/>
        </w:rPr>
        <w:t>HBASE</w:t>
      </w:r>
      <w:r>
        <w:rPr>
          <w:rFonts w:hint="eastAsia"/>
          <w:noProof/>
        </w:rPr>
        <w:t>管理方式</w:t>
      </w:r>
    </w:p>
    <w:p w:rsidR="004358C8" w:rsidRDefault="00E51E0B" w:rsidP="009F60A2">
      <w:hyperlink r:id="rId89" w:history="1">
        <w:r w:rsidR="004358C8" w:rsidRPr="009C279B">
          <w:rPr>
            <w:rStyle w:val="a6"/>
          </w:rPr>
          <w:t>http://hadoop-senior.ibeifeng.com:60010</w:t>
        </w:r>
      </w:hyperlink>
    </w:p>
    <w:p w:rsidR="009F60A2" w:rsidRDefault="004358C8" w:rsidP="009F60A2">
      <w:r>
        <w:rPr>
          <w:rFonts w:hint="eastAsia"/>
        </w:rPr>
        <w:t>$HBASE_HOME/bin/hbase shell    help</w:t>
      </w:r>
    </w:p>
    <w:p w:rsidR="004358C8" w:rsidRDefault="004E3DF0" w:rsidP="004E3DF0">
      <w:pPr>
        <w:pStyle w:val="2"/>
        <w:spacing w:before="156" w:after="156"/>
      </w:pPr>
      <w:r>
        <w:lastRenderedPageBreak/>
        <w:t xml:space="preserve">Flush </w:t>
      </w:r>
    </w:p>
    <w:p w:rsidR="004E3DF0" w:rsidRDefault="004E3DF0" w:rsidP="004E3DF0">
      <w:r>
        <w:rPr>
          <w:noProof/>
        </w:rPr>
        <w:drawing>
          <wp:inline distT="0" distB="0" distL="0" distR="0" wp14:anchorId="672EF81D" wp14:editId="3C41EB75">
            <wp:extent cx="5274310" cy="383921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70">
        <w:rPr>
          <w:noProof/>
        </w:rPr>
        <w:drawing>
          <wp:inline distT="0" distB="0" distL="0" distR="0" wp14:anchorId="69B4DF28" wp14:editId="55C69C16">
            <wp:extent cx="5274310" cy="3219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570">
        <w:rPr>
          <w:noProof/>
        </w:rPr>
        <w:lastRenderedPageBreak/>
        <w:drawing>
          <wp:inline distT="0" distB="0" distL="0" distR="0" wp14:anchorId="1DEC743B" wp14:editId="26480DBF">
            <wp:extent cx="5274310" cy="1691640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F87" w:rsidRDefault="00DF0F87" w:rsidP="00DF0F87">
      <w:pPr>
        <w:pStyle w:val="2"/>
        <w:spacing w:before="156" w:after="156"/>
      </w:pPr>
      <w:r>
        <w:rPr>
          <w:rFonts w:hint="eastAsia"/>
        </w:rPr>
        <w:t>hlog</w:t>
      </w:r>
    </w:p>
    <w:p w:rsidR="00DF0F87" w:rsidRPr="00DF0F87" w:rsidRDefault="00397798" w:rsidP="00DF0F87">
      <w:r>
        <w:rPr>
          <w:noProof/>
        </w:rPr>
        <w:drawing>
          <wp:inline distT="0" distB="0" distL="0" distR="0" wp14:anchorId="4186364F" wp14:editId="5053B457">
            <wp:extent cx="5274310" cy="126555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31" w:rsidRDefault="00823A31" w:rsidP="00823A31">
      <w:pPr>
        <w:pStyle w:val="1"/>
      </w:pPr>
      <w:r>
        <w:t>集成</w:t>
      </w:r>
      <w:r>
        <w:rPr>
          <w:rFonts w:hint="eastAsia"/>
        </w:rPr>
        <w:t>HIVE</w:t>
      </w:r>
      <w:r>
        <w:rPr>
          <w:rFonts w:hint="eastAsia"/>
        </w:rPr>
        <w:t>使用</w:t>
      </w:r>
    </w:p>
    <w:p w:rsidR="00AE21AA" w:rsidRDefault="00AE21AA" w:rsidP="00AE21AA">
      <w:r>
        <w:rPr>
          <w:rFonts w:hint="eastAsia"/>
        </w:rPr>
        <w:t xml:space="preserve">&gt;&gt; </w:t>
      </w:r>
      <w:r>
        <w:rPr>
          <w:rFonts w:hint="eastAsia"/>
        </w:rPr>
        <w:t>数据存储在</w:t>
      </w:r>
      <w:r>
        <w:rPr>
          <w:rFonts w:hint="eastAsia"/>
        </w:rPr>
        <w:t>HBase</w:t>
      </w:r>
      <w:r>
        <w:rPr>
          <w:rFonts w:hint="eastAsia"/>
        </w:rPr>
        <w:t>中</w:t>
      </w:r>
    </w:p>
    <w:p w:rsidR="00AE21AA" w:rsidRDefault="00AE21AA" w:rsidP="00AE21AA">
      <w:r>
        <w:rPr>
          <w:rFonts w:hint="eastAsia"/>
        </w:rPr>
        <w:t xml:space="preserve">&gt;&gt; hive </w:t>
      </w:r>
      <w:r>
        <w:rPr>
          <w:rFonts w:hint="eastAsia"/>
        </w:rPr>
        <w:t>表的描述信息存储在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AE21AA" w:rsidRDefault="00AE21AA" w:rsidP="00AE21AA">
      <w:r>
        <w:t>hive-table     hbase-table</w:t>
      </w:r>
    </w:p>
    <w:p w:rsidR="00AE21AA" w:rsidRDefault="00AE21AA" w:rsidP="00AE21AA">
      <w:r>
        <w:t>hive-column    hbase-rowkey,hbase-cf-column</w:t>
      </w:r>
    </w:p>
    <w:p w:rsidR="00AE21AA" w:rsidRPr="00AE21AA" w:rsidRDefault="00AE21AA" w:rsidP="00AE21AA">
      <w:r>
        <w:t>handler</w:t>
      </w:r>
    </w:p>
    <w:p w:rsidR="00D054E4" w:rsidRDefault="00D054E4" w:rsidP="00D054E4">
      <w:r>
        <w:rPr>
          <w:noProof/>
        </w:rPr>
        <w:drawing>
          <wp:inline distT="0" distB="0" distL="0" distR="0" wp14:anchorId="67A962D4" wp14:editId="70590AD0">
            <wp:extent cx="4181475" cy="781050"/>
            <wp:effectExtent l="0" t="0" r="952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4E4" w:rsidRDefault="00D054E4" w:rsidP="00D054E4">
      <w:r>
        <w:rPr>
          <w:rFonts w:hint="eastAsia"/>
        </w:rPr>
        <w:t xml:space="preserve">Hive 0.9.0 </w:t>
      </w:r>
      <w:r>
        <w:rPr>
          <w:rFonts w:hint="eastAsia"/>
        </w:rPr>
        <w:t>以后支持</w:t>
      </w:r>
    </w:p>
    <w:p w:rsidR="00D054E4" w:rsidRDefault="00D054E4" w:rsidP="00D054E4">
      <w:pPr>
        <w:pStyle w:val="2"/>
        <w:spacing w:before="156" w:after="156"/>
      </w:pPr>
      <w:r>
        <w:t>集成方式一</w:t>
      </w:r>
      <w:r w:rsidR="005E3026">
        <w:rPr>
          <w:rFonts w:hint="eastAsia"/>
        </w:rPr>
        <w:t xml:space="preserve"> </w:t>
      </w:r>
      <w:r w:rsidR="005E3026">
        <w:rPr>
          <w:rFonts w:hint="eastAsia"/>
        </w:rPr>
        <w:t>（先完成后面的配置）</w:t>
      </w:r>
    </w:p>
    <w:p w:rsidR="00051576" w:rsidRDefault="00051576" w:rsidP="00051576">
      <w:r>
        <w:rPr>
          <w:rFonts w:hint="eastAsia"/>
        </w:rPr>
        <w:t xml:space="preserve">&gt;&gt; </w:t>
      </w:r>
      <w:r>
        <w:rPr>
          <w:rFonts w:hint="eastAsia"/>
        </w:rPr>
        <w:t>管理表</w:t>
      </w:r>
    </w:p>
    <w:p w:rsidR="00051576" w:rsidRDefault="00051576" w:rsidP="00051576">
      <w:r>
        <w:rPr>
          <w:rFonts w:hint="eastAsia"/>
        </w:rPr>
        <w:tab/>
      </w:r>
      <w:r>
        <w:rPr>
          <w:rFonts w:hint="eastAsia"/>
        </w:rPr>
        <w:t>创建</w:t>
      </w:r>
      <w:r>
        <w:rPr>
          <w:rFonts w:hint="eastAsia"/>
        </w:rPr>
        <w:t>hive</w:t>
      </w:r>
      <w:r>
        <w:rPr>
          <w:rFonts w:hint="eastAsia"/>
        </w:rPr>
        <w:t>表的时候，指定数据存储在</w:t>
      </w:r>
      <w:r>
        <w:rPr>
          <w:rFonts w:hint="eastAsia"/>
        </w:rPr>
        <w:t>hbase</w:t>
      </w:r>
      <w:r>
        <w:rPr>
          <w:rFonts w:hint="eastAsia"/>
        </w:rPr>
        <w:t>表中。</w:t>
      </w:r>
    </w:p>
    <w:p w:rsidR="00051576" w:rsidRDefault="00051576" w:rsidP="00051576">
      <w:pPr>
        <w:pStyle w:val="a3"/>
      </w:pPr>
      <w:r>
        <w:t xml:space="preserve">CREATE TABLE hbase_table_1(key int, value string) </w:t>
      </w:r>
    </w:p>
    <w:p w:rsidR="00051576" w:rsidRDefault="00051576" w:rsidP="00051576">
      <w:pPr>
        <w:pStyle w:val="a3"/>
      </w:pPr>
      <w:r>
        <w:t>STORED BY 'org.apache.hadoop.hive.hbase.HBaseStorageHandler'</w:t>
      </w:r>
    </w:p>
    <w:p w:rsidR="00051576" w:rsidRDefault="00051576" w:rsidP="00051576">
      <w:pPr>
        <w:pStyle w:val="a3"/>
      </w:pPr>
      <w:r>
        <w:t>WITH SERDEPROPERTIES ("hbase.columns.mapping" = ":key,cf1:val")</w:t>
      </w:r>
    </w:p>
    <w:p w:rsidR="00051576" w:rsidRPr="00051576" w:rsidRDefault="00051576" w:rsidP="00051576">
      <w:pPr>
        <w:pStyle w:val="a3"/>
      </w:pPr>
      <w:r>
        <w:t>TBLPROPERTIES ("hbase.table.name" = "xyz");</w:t>
      </w:r>
    </w:p>
    <w:p w:rsidR="00D054E4" w:rsidRDefault="00D054E4" w:rsidP="00D054E4"/>
    <w:p w:rsidR="00171826" w:rsidRDefault="00171826" w:rsidP="00D054E4">
      <w:r>
        <w:rPr>
          <w:noProof/>
        </w:rPr>
        <w:lastRenderedPageBreak/>
        <w:drawing>
          <wp:inline distT="0" distB="0" distL="0" distR="0" wp14:anchorId="4DD0359B" wp14:editId="0934DF22">
            <wp:extent cx="5274310" cy="1327150"/>
            <wp:effectExtent l="0" t="0" r="254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B3B" w:rsidRDefault="007E3B3B" w:rsidP="00D054E4"/>
    <w:p w:rsidR="007E3B3B" w:rsidRDefault="007E3B3B" w:rsidP="00D054E4">
      <w:r>
        <w:rPr>
          <w:noProof/>
        </w:rPr>
        <w:drawing>
          <wp:inline distT="0" distB="0" distL="0" distR="0" wp14:anchorId="6C38B0C3" wp14:editId="5FE3019A">
            <wp:extent cx="2438400" cy="27241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CD3" w:rsidRDefault="00B33CD3" w:rsidP="00D054E4">
      <w:r>
        <w:t>插入数据</w:t>
      </w:r>
    </w:p>
    <w:p w:rsidR="00B33CD3" w:rsidRDefault="00B33CD3" w:rsidP="00D054E4">
      <w:r w:rsidRPr="00B33CD3">
        <w:t>hive (default)&gt; insert overwrite table hbase_table_1  select empno,ename from emp;</w:t>
      </w:r>
    </w:p>
    <w:p w:rsidR="00CF2612" w:rsidRDefault="00CF2612" w:rsidP="00D054E4"/>
    <w:p w:rsidR="00CF2612" w:rsidRDefault="00CF2612" w:rsidP="00D054E4">
      <w:r>
        <w:rPr>
          <w:noProof/>
        </w:rPr>
        <w:drawing>
          <wp:inline distT="0" distB="0" distL="0" distR="0" wp14:anchorId="3CB9996D" wp14:editId="5D9AF161">
            <wp:extent cx="5274310" cy="21177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826" w:rsidRDefault="00171826" w:rsidP="00D054E4"/>
    <w:p w:rsidR="00D054E4" w:rsidRDefault="00D054E4" w:rsidP="00D054E4">
      <w:pPr>
        <w:pStyle w:val="2"/>
        <w:spacing w:before="156" w:after="156"/>
      </w:pPr>
      <w:r>
        <w:t>集成方式二</w:t>
      </w:r>
    </w:p>
    <w:p w:rsidR="00C36832" w:rsidRDefault="00C36832" w:rsidP="00C36832">
      <w:r>
        <w:rPr>
          <w:rFonts w:hint="eastAsia"/>
        </w:rPr>
        <w:t xml:space="preserve">&gt;&gt; </w:t>
      </w:r>
      <w:r>
        <w:rPr>
          <w:rFonts w:hint="eastAsia"/>
        </w:rPr>
        <w:t>外部表</w:t>
      </w:r>
    </w:p>
    <w:p w:rsidR="00C36832" w:rsidRDefault="00C36832" w:rsidP="00C36832">
      <w:r>
        <w:rPr>
          <w:rFonts w:hint="eastAsia"/>
        </w:rPr>
        <w:tab/>
      </w:r>
      <w:r>
        <w:rPr>
          <w:rFonts w:hint="eastAsia"/>
        </w:rPr>
        <w:t>现在已经存在一个</w:t>
      </w:r>
      <w:r>
        <w:rPr>
          <w:rFonts w:hint="eastAsia"/>
        </w:rPr>
        <w:t>HBase</w:t>
      </w:r>
      <w:r>
        <w:rPr>
          <w:rFonts w:hint="eastAsia"/>
        </w:rPr>
        <w:t>表，需要对表中数据进行分析。</w:t>
      </w:r>
    </w:p>
    <w:p w:rsidR="00C36832" w:rsidRDefault="00C36832" w:rsidP="00C36832">
      <w:pPr>
        <w:pStyle w:val="a3"/>
      </w:pPr>
      <w:r>
        <w:t xml:space="preserve">CREATE EXTERNAL TABLE hbase_user(id int, name string,age int) </w:t>
      </w:r>
    </w:p>
    <w:p w:rsidR="00C36832" w:rsidRDefault="00C36832" w:rsidP="00C36832">
      <w:pPr>
        <w:pStyle w:val="a3"/>
      </w:pPr>
      <w:r>
        <w:t>STORED BY 'org.apache.hadoop.hive.hbase.HBaseStorageHandler'</w:t>
      </w:r>
    </w:p>
    <w:p w:rsidR="00C36832" w:rsidRDefault="00C36832" w:rsidP="00C36832">
      <w:pPr>
        <w:pStyle w:val="a3"/>
      </w:pPr>
      <w:r>
        <w:lastRenderedPageBreak/>
        <w:t>WITH SERDEPROPERTIES ("hbase.columns.mapping" = ":key,info:name,info:age")</w:t>
      </w:r>
    </w:p>
    <w:p w:rsidR="00C36832" w:rsidRDefault="00C36832" w:rsidP="00C36832">
      <w:pPr>
        <w:pStyle w:val="a3"/>
      </w:pPr>
      <w:r>
        <w:t>TBLPROPERTIES ("hbase.table.name" = "user");</w:t>
      </w:r>
    </w:p>
    <w:p w:rsidR="00DF06E3" w:rsidRDefault="004C7750" w:rsidP="00DF06E3">
      <w:r>
        <w:rPr>
          <w:noProof/>
        </w:rPr>
        <w:drawing>
          <wp:inline distT="0" distB="0" distL="0" distR="0" wp14:anchorId="0AF0EF1E" wp14:editId="431E7A17">
            <wp:extent cx="5274310" cy="1308735"/>
            <wp:effectExtent l="0" t="0" r="2540" b="57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6E3" w:rsidRDefault="00DF06E3" w:rsidP="00DF06E3">
      <w:pPr>
        <w:pStyle w:val="2"/>
        <w:spacing w:before="156" w:after="156"/>
      </w:pPr>
      <w:r>
        <w:t>相关配置</w:t>
      </w:r>
    </w:p>
    <w:p w:rsidR="00DF06E3" w:rsidRDefault="00DF06E3" w:rsidP="00DF06E3">
      <w:pPr>
        <w:pStyle w:val="a3"/>
      </w:pPr>
      <w:r>
        <w:t>export HBASE_HOME=/opt/modules/hbase-0.98.6-hadoop2</w:t>
      </w:r>
    </w:p>
    <w:p w:rsidR="00DF06E3" w:rsidRDefault="00DF06E3" w:rsidP="00DF06E3">
      <w:pPr>
        <w:pStyle w:val="a3"/>
      </w:pPr>
      <w:r>
        <w:t>export HIVE_HOME=/opt/modules/hive-0.13.1/lib</w:t>
      </w:r>
    </w:p>
    <w:p w:rsidR="00171826" w:rsidRPr="00171826" w:rsidRDefault="00171826" w:rsidP="00171826">
      <w:pPr>
        <w:pStyle w:val="a3"/>
      </w:pPr>
      <w:r w:rsidRPr="00171826">
        <w:t>ln -s /opt/modules/hbase-0.98.6-hadoop2/lib/hbase-common-0.98.6-hadoop2.jar  /opt/modules/hive-0.13.1/lib/</w:t>
      </w:r>
    </w:p>
    <w:p w:rsidR="00DF06E3" w:rsidRDefault="00DF06E3" w:rsidP="00DF06E3">
      <w:pPr>
        <w:pStyle w:val="a3"/>
      </w:pPr>
      <w:r>
        <w:t>ln -s $HBASE_HOME/lib/hbase-server-0.98.6-hadoop2.jar $HIVE_HOME/hbase-server-0.98.6-hadoop2.jar</w:t>
      </w:r>
    </w:p>
    <w:p w:rsidR="00DF06E3" w:rsidRDefault="00DF06E3" w:rsidP="00DF06E3">
      <w:pPr>
        <w:pStyle w:val="a3"/>
      </w:pPr>
      <w:r>
        <w:t>ln -s $HBASE_HOME/lib/hbase-client-0.98.6-hadoop2.jar $HIVE_HOME/hbase-client-0.98.6-hadoop2.jar</w:t>
      </w:r>
    </w:p>
    <w:p w:rsidR="00DF06E3" w:rsidRDefault="00DF06E3" w:rsidP="00DF06E3">
      <w:pPr>
        <w:pStyle w:val="a3"/>
      </w:pPr>
      <w:r>
        <w:t>ln -s $HBASE_HOME/lib/hbase-protocol-0.98.6-hadoop2.jar $HIVE_HOME/hbase-protocol-0.98.6-hadoop2.jar</w:t>
      </w:r>
    </w:p>
    <w:p w:rsidR="00DF06E3" w:rsidRDefault="00DF06E3" w:rsidP="00DF06E3">
      <w:pPr>
        <w:pStyle w:val="a3"/>
      </w:pPr>
      <w:r>
        <w:t xml:space="preserve">ln -s $HBASE_HOME/lib/hbase-it-0.98.6-hadoop2.jar $HIVE_HOME/hbase-it-0.98.6-hadoop2.jar </w:t>
      </w:r>
    </w:p>
    <w:p w:rsidR="00DF06E3" w:rsidRDefault="00DF06E3" w:rsidP="00DF06E3">
      <w:pPr>
        <w:pStyle w:val="a3"/>
      </w:pPr>
      <w:r>
        <w:t>ln -s $HBASE_HOME/lib/htrace-core-2.04.jar $HIVE_HOME/htrace-core-2.04.jar</w:t>
      </w:r>
    </w:p>
    <w:p w:rsidR="00DF06E3" w:rsidRDefault="00DF06E3" w:rsidP="00DF06E3">
      <w:pPr>
        <w:pStyle w:val="a3"/>
      </w:pPr>
      <w:r>
        <w:t>ln -s $HBASE_HOME/lib/hbase-hadoop2-compat-0</w:t>
      </w:r>
      <w:r w:rsidR="00114BD7">
        <w:t>.98.6-hadoop2.jar $HIVE_HOME</w:t>
      </w:r>
      <w:r>
        <w:t>/hbase-hadoop2-compat-0.98.6-hadoop2.jar</w:t>
      </w:r>
    </w:p>
    <w:p w:rsidR="00DF06E3" w:rsidRDefault="00DF06E3" w:rsidP="00DF06E3">
      <w:pPr>
        <w:pStyle w:val="a3"/>
      </w:pPr>
      <w:r>
        <w:t>ln -s $HBASE_HOME/lib/hbase-hadoop-compat-0</w:t>
      </w:r>
      <w:r w:rsidR="00114BD7">
        <w:t>.98.6-hadoop2.jar $HIVE_HOME</w:t>
      </w:r>
      <w:r>
        <w:t>/hbase-hadoop-compat-0.98.6-hadoop2.jar</w:t>
      </w:r>
    </w:p>
    <w:p w:rsidR="00DF06E3" w:rsidRDefault="00DF06E3" w:rsidP="00DF06E3">
      <w:pPr>
        <w:pStyle w:val="a3"/>
      </w:pPr>
      <w:r>
        <w:t>ln -s /opt/modules/hbase-0.98.6-hadoop2/lib/high-scale-lib-1.1.1.jar /opt/modules/hive-0.13.1/lib/high-scale-lib-1.1.1.jar</w:t>
      </w:r>
    </w:p>
    <w:p w:rsidR="00976188" w:rsidRDefault="00976188" w:rsidP="00976188"/>
    <w:p w:rsidR="00976188" w:rsidRDefault="00976188" w:rsidP="00976188">
      <w:r>
        <w:t>在</w:t>
      </w:r>
      <w:r>
        <w:rPr>
          <w:rFonts w:hint="eastAsia"/>
        </w:rPr>
        <w:t xml:space="preserve">hive-site.xml </w:t>
      </w:r>
      <w:r>
        <w:rPr>
          <w:rFonts w:hint="eastAsia"/>
        </w:rPr>
        <w:t>中添加：</w:t>
      </w:r>
      <w:r>
        <w:rPr>
          <w:rFonts w:hint="eastAsia"/>
        </w:rPr>
        <w:t xml:space="preserve"> </w:t>
      </w:r>
    </w:p>
    <w:p w:rsidR="00976188" w:rsidRDefault="00976188" w:rsidP="00AE56FE">
      <w:pPr>
        <w:pStyle w:val="a3"/>
      </w:pPr>
      <w:r>
        <w:t>&lt;property&gt;</w:t>
      </w:r>
    </w:p>
    <w:p w:rsidR="00976188" w:rsidRDefault="00976188" w:rsidP="00AE56FE">
      <w:pPr>
        <w:pStyle w:val="a3"/>
      </w:pPr>
      <w:r>
        <w:tab/>
      </w:r>
      <w:r>
        <w:tab/>
        <w:t>&lt;name&gt;hbase.zookeeper.quorum&lt;/name&gt;</w:t>
      </w:r>
    </w:p>
    <w:p w:rsidR="00976188" w:rsidRDefault="00976188" w:rsidP="00AE56FE">
      <w:pPr>
        <w:pStyle w:val="a3"/>
      </w:pPr>
      <w:r>
        <w:tab/>
      </w:r>
      <w:r>
        <w:tab/>
        <w:t>&lt;value&gt;hadoop-senior.ibeifeng.com&lt;/value&gt;</w:t>
      </w:r>
    </w:p>
    <w:p w:rsidR="00976188" w:rsidRDefault="00976188" w:rsidP="00AE56FE">
      <w:pPr>
        <w:pStyle w:val="a3"/>
      </w:pPr>
      <w:r>
        <w:t>&lt;/property&gt;</w:t>
      </w:r>
    </w:p>
    <w:p w:rsidR="00ED2778" w:rsidRDefault="00ED2778" w:rsidP="00ED2778"/>
    <w:p w:rsidR="00ED2778" w:rsidRDefault="00ED2778" w:rsidP="00ED2778">
      <w:pPr>
        <w:pStyle w:val="2"/>
        <w:spacing w:before="156" w:after="156"/>
      </w:pPr>
      <w:r>
        <w:rPr>
          <w:rFonts w:hint="eastAsia"/>
        </w:rPr>
        <w:lastRenderedPageBreak/>
        <w:t xml:space="preserve">SQOOP </w:t>
      </w:r>
      <w:r>
        <w:rPr>
          <w:rFonts w:hint="eastAsia"/>
        </w:rPr>
        <w:t>导入数据</w:t>
      </w:r>
    </w:p>
    <w:p w:rsidR="00CE3EE2" w:rsidRDefault="00ED2778" w:rsidP="00ED2778">
      <w:pPr>
        <w:rPr>
          <w:noProof/>
        </w:rPr>
      </w:pPr>
      <w:r>
        <w:rPr>
          <w:noProof/>
        </w:rPr>
        <w:drawing>
          <wp:inline distT="0" distB="0" distL="0" distR="0" wp14:anchorId="247FB4DF" wp14:editId="27FA680B">
            <wp:extent cx="5274310" cy="229870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4AD4" w:rsidRPr="00334AD4">
        <w:rPr>
          <w:noProof/>
        </w:rPr>
        <w:t xml:space="preserve"> </w:t>
      </w:r>
      <w:r w:rsidR="00334AD4">
        <w:rPr>
          <w:noProof/>
        </w:rPr>
        <w:drawing>
          <wp:inline distT="0" distB="0" distL="0" distR="0" wp14:anchorId="210053EF" wp14:editId="7D4A8DED">
            <wp:extent cx="5274310" cy="32912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EE2" w:rsidRDefault="00CE3EE2" w:rsidP="00CE3EE2">
      <w:pPr>
        <w:pStyle w:val="2"/>
        <w:spacing w:before="156" w:after="156"/>
        <w:rPr>
          <w:noProof/>
        </w:rPr>
      </w:pPr>
      <w:r>
        <w:rPr>
          <w:rFonts w:hint="eastAsia"/>
          <w:noProof/>
        </w:rPr>
        <w:lastRenderedPageBreak/>
        <w:t>集群配置规划</w:t>
      </w:r>
    </w:p>
    <w:p w:rsidR="00CE3EE2" w:rsidRPr="00CE3EE2" w:rsidRDefault="00CE3EE2" w:rsidP="00CE3EE2">
      <w:r>
        <w:rPr>
          <w:noProof/>
        </w:rPr>
        <w:drawing>
          <wp:inline distT="0" distB="0" distL="0" distR="0" wp14:anchorId="2692BA09" wp14:editId="0899F391">
            <wp:extent cx="5274310" cy="2474595"/>
            <wp:effectExtent l="0" t="0" r="2540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19D3" w:rsidRPr="002F19D3">
        <w:rPr>
          <w:noProof/>
        </w:rPr>
        <w:t xml:space="preserve"> </w:t>
      </w:r>
      <w:r w:rsidR="002F19D3">
        <w:rPr>
          <w:noProof/>
        </w:rPr>
        <w:drawing>
          <wp:inline distT="0" distB="0" distL="0" distR="0" wp14:anchorId="214A9F7E" wp14:editId="441A4E08">
            <wp:extent cx="5274310" cy="40519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3AA8" w:rsidRPr="00343AA8">
        <w:rPr>
          <w:noProof/>
        </w:rPr>
        <w:t xml:space="preserve"> </w:t>
      </w:r>
      <w:r w:rsidR="00343AA8">
        <w:rPr>
          <w:noProof/>
        </w:rPr>
        <w:lastRenderedPageBreak/>
        <w:drawing>
          <wp:inline distT="0" distB="0" distL="0" distR="0" wp14:anchorId="64EB6812" wp14:editId="71EB8AB5">
            <wp:extent cx="5274310" cy="3559810"/>
            <wp:effectExtent l="0" t="0" r="254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13" w:rsidRDefault="00A83413" w:rsidP="00A83413">
      <w:pPr>
        <w:pStyle w:val="2"/>
        <w:spacing w:before="156" w:after="156"/>
        <w:rPr>
          <w:noProof/>
        </w:rPr>
      </w:pPr>
      <w:r>
        <w:rPr>
          <w:noProof/>
        </w:rPr>
        <w:t>Hbase &amp; Hue</w:t>
      </w:r>
    </w:p>
    <w:p w:rsidR="00F53EA3" w:rsidRPr="00F53EA3" w:rsidRDefault="00F53EA3" w:rsidP="00F53EA3">
      <w:r>
        <w:rPr>
          <w:rFonts w:hint="eastAsia"/>
        </w:rPr>
        <w:t>Hbase need to start thrift service:</w:t>
      </w:r>
    </w:p>
    <w:p w:rsidR="00A83413" w:rsidRDefault="000947AF" w:rsidP="00A83413">
      <w:r w:rsidRPr="000947AF">
        <w:t>[beifeng@hadoop-senior hbase-0.98.6-hadoop2]$ bin/hbase-daemon.sh start thrift</w:t>
      </w:r>
    </w:p>
    <w:p w:rsidR="000947AF" w:rsidRPr="00A83413" w:rsidRDefault="000947AF" w:rsidP="00A83413"/>
    <w:p w:rsidR="00823A31" w:rsidRDefault="00823A31" w:rsidP="00823A31">
      <w:pPr>
        <w:pStyle w:val="1"/>
      </w:pPr>
      <w:r>
        <w:rPr>
          <w:rFonts w:hint="eastAsia"/>
        </w:rPr>
        <w:t>实战案例</w:t>
      </w:r>
    </w:p>
    <w:p w:rsidR="006E0354" w:rsidRDefault="006E0354" w:rsidP="006E0354">
      <w:pPr>
        <w:pStyle w:val="2"/>
        <w:spacing w:before="156" w:after="156"/>
      </w:pPr>
      <w:r>
        <w:rPr>
          <w:rFonts w:hint="eastAsia"/>
        </w:rPr>
        <w:t>背景</w:t>
      </w:r>
    </w:p>
    <w:p w:rsidR="006E0354" w:rsidRDefault="006E0354" w:rsidP="006E0354">
      <w:r>
        <w:rPr>
          <w:noProof/>
        </w:rPr>
        <w:drawing>
          <wp:inline distT="0" distB="0" distL="0" distR="0" wp14:anchorId="2E7E984B" wp14:editId="1860E216">
            <wp:extent cx="5114925" cy="25908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56" w:rsidRDefault="00403156" w:rsidP="006E0354">
      <w:r>
        <w:rPr>
          <w:noProof/>
        </w:rPr>
        <w:lastRenderedPageBreak/>
        <w:drawing>
          <wp:inline distT="0" distB="0" distL="0" distR="0" wp14:anchorId="3B22B756" wp14:editId="16ED96BE">
            <wp:extent cx="5274310" cy="264795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354" w:rsidRDefault="008824FC" w:rsidP="006E0354">
      <w:pPr>
        <w:rPr>
          <w:noProof/>
        </w:rPr>
      </w:pPr>
      <w:r>
        <w:rPr>
          <w:noProof/>
        </w:rPr>
        <w:drawing>
          <wp:inline distT="0" distB="0" distL="0" distR="0" wp14:anchorId="1986DAB5" wp14:editId="6D3C10A5">
            <wp:extent cx="5274310" cy="3292475"/>
            <wp:effectExtent l="0" t="0" r="2540" b="31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4F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4160A" wp14:editId="7160B8A3">
            <wp:extent cx="4124325" cy="2590800"/>
            <wp:effectExtent l="0" t="0" r="9525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FC" w:rsidRDefault="008824FC" w:rsidP="006E03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0DF81A" wp14:editId="5095BB60">
            <wp:extent cx="4924425" cy="40195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AB" w:rsidRDefault="00435CAB" w:rsidP="006E0354">
      <w:pPr>
        <w:rPr>
          <w:noProof/>
        </w:rPr>
      </w:pPr>
    </w:p>
    <w:p w:rsidR="00435CAB" w:rsidRDefault="00435CAB" w:rsidP="006E0354">
      <w:pPr>
        <w:rPr>
          <w:noProof/>
        </w:rPr>
      </w:pPr>
      <w:r>
        <w:rPr>
          <w:noProof/>
        </w:rPr>
        <w:drawing>
          <wp:inline distT="0" distB="0" distL="0" distR="0" wp14:anchorId="337FAE43" wp14:editId="5D680314">
            <wp:extent cx="4610100" cy="445770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AB" w:rsidRDefault="00435CAB" w:rsidP="006E0354">
      <w:pPr>
        <w:rPr>
          <w:noProof/>
        </w:rPr>
      </w:pPr>
    </w:p>
    <w:p w:rsidR="00435CAB" w:rsidRDefault="00435CAB" w:rsidP="006E0354">
      <w:pPr>
        <w:rPr>
          <w:noProof/>
        </w:rPr>
      </w:pPr>
      <w:r>
        <w:rPr>
          <w:rFonts w:hint="eastAsia"/>
          <w:noProof/>
        </w:rPr>
        <w:t>I</w:t>
      </w:r>
      <w:r>
        <w:rPr>
          <w:noProof/>
        </w:rPr>
        <w:t>ndex =_Table</w:t>
      </w:r>
    </w:p>
    <w:p w:rsidR="00435CAB" w:rsidRDefault="00435CAB" w:rsidP="006E0354">
      <w:pPr>
        <w:rPr>
          <w:noProof/>
        </w:rPr>
      </w:pPr>
      <w:r>
        <w:rPr>
          <w:noProof/>
        </w:rPr>
        <w:t>rowKey :orderNo</w:t>
      </w:r>
    </w:p>
    <w:p w:rsidR="00435CAB" w:rsidRDefault="00435CAB" w:rsidP="006E0354">
      <w:pPr>
        <w:rPr>
          <w:noProof/>
        </w:rPr>
      </w:pPr>
    </w:p>
    <w:p w:rsidR="00435CAB" w:rsidRPr="00435CAB" w:rsidRDefault="00435CAB" w:rsidP="006E0354">
      <w:pPr>
        <w:rPr>
          <w:noProof/>
        </w:rPr>
      </w:pPr>
      <w:r>
        <w:rPr>
          <w:rFonts w:hint="eastAsia"/>
          <w:noProof/>
        </w:rPr>
        <w:t>根据商品编号查询：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rowkey : </w:t>
      </w:r>
      <w:r>
        <w:rPr>
          <w:rFonts w:hint="eastAsia"/>
          <w:noProof/>
        </w:rPr>
        <w:t>商品编号</w:t>
      </w:r>
      <w:r>
        <w:rPr>
          <w:rFonts w:hint="eastAsia"/>
          <w:noProof/>
        </w:rPr>
        <w:t>+</w:t>
      </w:r>
      <w:r>
        <w:rPr>
          <w:rFonts w:hint="eastAsia"/>
          <w:noProof/>
        </w:rPr>
        <w:t>用户</w:t>
      </w:r>
      <w:r>
        <w:rPr>
          <w:rFonts w:hint="eastAsia"/>
          <w:noProof/>
        </w:rPr>
        <w:t>ID+</w:t>
      </w:r>
      <w:r>
        <w:rPr>
          <w:rFonts w:hint="eastAsia"/>
          <w:noProof/>
        </w:rPr>
        <w:t>唯一时间。</w:t>
      </w:r>
      <w:r>
        <w:rPr>
          <w:rFonts w:hint="eastAsia"/>
          <w:noProof/>
        </w:rPr>
        <w:t xml:space="preserve"> </w:t>
      </w:r>
    </w:p>
    <w:p w:rsidR="00435CAB" w:rsidRDefault="00435CAB" w:rsidP="006E0354">
      <w:pPr>
        <w:rPr>
          <w:noProof/>
        </w:rPr>
      </w:pPr>
    </w:p>
    <w:p w:rsidR="008824FC" w:rsidRDefault="008824FC" w:rsidP="006E0354">
      <w:pPr>
        <w:rPr>
          <w:noProof/>
        </w:rPr>
      </w:pPr>
    </w:p>
    <w:p w:rsidR="008824FC" w:rsidRPr="006E0354" w:rsidRDefault="008824FC" w:rsidP="006E0354"/>
    <w:p w:rsidR="00ED2778" w:rsidRPr="00ED2778" w:rsidRDefault="00ED2778" w:rsidP="00ED2778"/>
    <w:sectPr w:rsidR="00ED2778" w:rsidRPr="00ED2778">
      <w:headerReference w:type="default" r:id="rId110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1E0B" w:rsidRDefault="00E51E0B" w:rsidP="001255F2">
      <w:pPr>
        <w:spacing w:line="240" w:lineRule="auto"/>
      </w:pPr>
      <w:r>
        <w:separator/>
      </w:r>
    </w:p>
  </w:endnote>
  <w:endnote w:type="continuationSeparator" w:id="0">
    <w:p w:rsidR="00E51E0B" w:rsidRDefault="00E51E0B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1E0B" w:rsidRDefault="00E51E0B" w:rsidP="001255F2">
      <w:pPr>
        <w:spacing w:line="240" w:lineRule="auto"/>
      </w:pPr>
      <w:r>
        <w:separator/>
      </w:r>
    </w:p>
  </w:footnote>
  <w:footnote w:type="continuationSeparator" w:id="0">
    <w:p w:rsidR="00E51E0B" w:rsidRDefault="00E51E0B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42F4" w:rsidRDefault="006842F4">
    <w:pPr>
      <w:pStyle w:val="a7"/>
    </w:pPr>
    <w:r w:rsidRPr="006842F4">
      <w:t>http://archive.cloudera.com/cdh5/cdh/5/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1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780"/>
    <w:rsid w:val="00003A89"/>
    <w:rsid w:val="00003D74"/>
    <w:rsid w:val="00003E8B"/>
    <w:rsid w:val="00010398"/>
    <w:rsid w:val="00012659"/>
    <w:rsid w:val="00015A78"/>
    <w:rsid w:val="00017354"/>
    <w:rsid w:val="000231DA"/>
    <w:rsid w:val="0002453B"/>
    <w:rsid w:val="00032CF8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1576"/>
    <w:rsid w:val="00053362"/>
    <w:rsid w:val="00054696"/>
    <w:rsid w:val="000627DF"/>
    <w:rsid w:val="000674C0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2DC"/>
    <w:rsid w:val="000878C7"/>
    <w:rsid w:val="00094164"/>
    <w:rsid w:val="000947AF"/>
    <w:rsid w:val="000A20F9"/>
    <w:rsid w:val="000A50AF"/>
    <w:rsid w:val="000A6B69"/>
    <w:rsid w:val="000B1895"/>
    <w:rsid w:val="000B308D"/>
    <w:rsid w:val="000B324E"/>
    <w:rsid w:val="000B4CE6"/>
    <w:rsid w:val="000C0FF1"/>
    <w:rsid w:val="000C20BD"/>
    <w:rsid w:val="000C273C"/>
    <w:rsid w:val="000D0046"/>
    <w:rsid w:val="000D24CA"/>
    <w:rsid w:val="000D2C36"/>
    <w:rsid w:val="000D2CDC"/>
    <w:rsid w:val="000D4712"/>
    <w:rsid w:val="000D4C8D"/>
    <w:rsid w:val="000D5326"/>
    <w:rsid w:val="000D5EC0"/>
    <w:rsid w:val="000E08E9"/>
    <w:rsid w:val="000E1D33"/>
    <w:rsid w:val="000E1E05"/>
    <w:rsid w:val="000E331E"/>
    <w:rsid w:val="000E3407"/>
    <w:rsid w:val="000F0B31"/>
    <w:rsid w:val="000F30A0"/>
    <w:rsid w:val="000F5F6C"/>
    <w:rsid w:val="00102163"/>
    <w:rsid w:val="001047C1"/>
    <w:rsid w:val="001071BE"/>
    <w:rsid w:val="00114BD7"/>
    <w:rsid w:val="0011783A"/>
    <w:rsid w:val="00117C66"/>
    <w:rsid w:val="00120382"/>
    <w:rsid w:val="0012226D"/>
    <w:rsid w:val="00124D75"/>
    <w:rsid w:val="001255F2"/>
    <w:rsid w:val="00127C9A"/>
    <w:rsid w:val="00130DB9"/>
    <w:rsid w:val="001314F4"/>
    <w:rsid w:val="00135797"/>
    <w:rsid w:val="0014304D"/>
    <w:rsid w:val="00145CBE"/>
    <w:rsid w:val="00146A64"/>
    <w:rsid w:val="00152DC3"/>
    <w:rsid w:val="0015523C"/>
    <w:rsid w:val="0015703C"/>
    <w:rsid w:val="00162CBF"/>
    <w:rsid w:val="00164CFB"/>
    <w:rsid w:val="00165736"/>
    <w:rsid w:val="0016765B"/>
    <w:rsid w:val="00170FC9"/>
    <w:rsid w:val="00171826"/>
    <w:rsid w:val="0017450C"/>
    <w:rsid w:val="001766EB"/>
    <w:rsid w:val="00177626"/>
    <w:rsid w:val="00177F94"/>
    <w:rsid w:val="00181093"/>
    <w:rsid w:val="00191683"/>
    <w:rsid w:val="00192D4E"/>
    <w:rsid w:val="00195AE7"/>
    <w:rsid w:val="001A16F6"/>
    <w:rsid w:val="001A1FBB"/>
    <w:rsid w:val="001A72FF"/>
    <w:rsid w:val="001B2AB6"/>
    <w:rsid w:val="001B5DE5"/>
    <w:rsid w:val="001C2025"/>
    <w:rsid w:val="001C50F5"/>
    <w:rsid w:val="001C78D8"/>
    <w:rsid w:val="001D2E47"/>
    <w:rsid w:val="001D388D"/>
    <w:rsid w:val="001D4CE3"/>
    <w:rsid w:val="001D7785"/>
    <w:rsid w:val="001E059F"/>
    <w:rsid w:val="001E6CBE"/>
    <w:rsid w:val="001F0615"/>
    <w:rsid w:val="001F0E73"/>
    <w:rsid w:val="001F1E11"/>
    <w:rsid w:val="001F310A"/>
    <w:rsid w:val="001F659C"/>
    <w:rsid w:val="0020022E"/>
    <w:rsid w:val="002002EF"/>
    <w:rsid w:val="00204703"/>
    <w:rsid w:val="00207F15"/>
    <w:rsid w:val="00213AB7"/>
    <w:rsid w:val="00213D37"/>
    <w:rsid w:val="00215438"/>
    <w:rsid w:val="00224A63"/>
    <w:rsid w:val="00233870"/>
    <w:rsid w:val="00234BC3"/>
    <w:rsid w:val="0023614A"/>
    <w:rsid w:val="00242007"/>
    <w:rsid w:val="00243B0B"/>
    <w:rsid w:val="002449FF"/>
    <w:rsid w:val="00247DA6"/>
    <w:rsid w:val="00247F58"/>
    <w:rsid w:val="00251257"/>
    <w:rsid w:val="002553EC"/>
    <w:rsid w:val="00272590"/>
    <w:rsid w:val="0028017D"/>
    <w:rsid w:val="00281D47"/>
    <w:rsid w:val="00284C9E"/>
    <w:rsid w:val="00286FC5"/>
    <w:rsid w:val="00297CEE"/>
    <w:rsid w:val="002A249F"/>
    <w:rsid w:val="002A7AAE"/>
    <w:rsid w:val="002B14A7"/>
    <w:rsid w:val="002B23D3"/>
    <w:rsid w:val="002B56BF"/>
    <w:rsid w:val="002B6B80"/>
    <w:rsid w:val="002C2825"/>
    <w:rsid w:val="002C32DC"/>
    <w:rsid w:val="002D075D"/>
    <w:rsid w:val="002D19B9"/>
    <w:rsid w:val="002D1D40"/>
    <w:rsid w:val="002D33D1"/>
    <w:rsid w:val="002E0BBC"/>
    <w:rsid w:val="002E5A4F"/>
    <w:rsid w:val="002E7D78"/>
    <w:rsid w:val="002F19D3"/>
    <w:rsid w:val="002F5541"/>
    <w:rsid w:val="00301E5A"/>
    <w:rsid w:val="00302BC2"/>
    <w:rsid w:val="00305338"/>
    <w:rsid w:val="00310A72"/>
    <w:rsid w:val="00312A5F"/>
    <w:rsid w:val="00321C82"/>
    <w:rsid w:val="00323223"/>
    <w:rsid w:val="00326CCC"/>
    <w:rsid w:val="00327198"/>
    <w:rsid w:val="00331EC8"/>
    <w:rsid w:val="0033284C"/>
    <w:rsid w:val="00333447"/>
    <w:rsid w:val="00334609"/>
    <w:rsid w:val="00334AD4"/>
    <w:rsid w:val="00335A1F"/>
    <w:rsid w:val="00340CA4"/>
    <w:rsid w:val="00341C7C"/>
    <w:rsid w:val="00341E7C"/>
    <w:rsid w:val="00343AA8"/>
    <w:rsid w:val="003448F3"/>
    <w:rsid w:val="003460AD"/>
    <w:rsid w:val="003509B4"/>
    <w:rsid w:val="00351D86"/>
    <w:rsid w:val="003532C6"/>
    <w:rsid w:val="00355EA2"/>
    <w:rsid w:val="0035729F"/>
    <w:rsid w:val="00361712"/>
    <w:rsid w:val="00363903"/>
    <w:rsid w:val="003642C0"/>
    <w:rsid w:val="003643A0"/>
    <w:rsid w:val="00372237"/>
    <w:rsid w:val="00374BD3"/>
    <w:rsid w:val="003760D1"/>
    <w:rsid w:val="00376B9F"/>
    <w:rsid w:val="00376E39"/>
    <w:rsid w:val="00377BCB"/>
    <w:rsid w:val="00382DCC"/>
    <w:rsid w:val="00383E10"/>
    <w:rsid w:val="00383FC4"/>
    <w:rsid w:val="003854AB"/>
    <w:rsid w:val="00387A2E"/>
    <w:rsid w:val="00387CCF"/>
    <w:rsid w:val="00390634"/>
    <w:rsid w:val="00392D3F"/>
    <w:rsid w:val="00393FBE"/>
    <w:rsid w:val="0039561D"/>
    <w:rsid w:val="00397798"/>
    <w:rsid w:val="003A2184"/>
    <w:rsid w:val="003A445C"/>
    <w:rsid w:val="003A7162"/>
    <w:rsid w:val="003B03F0"/>
    <w:rsid w:val="003B0EA4"/>
    <w:rsid w:val="003B5EBF"/>
    <w:rsid w:val="003C3D10"/>
    <w:rsid w:val="003D139F"/>
    <w:rsid w:val="003D3811"/>
    <w:rsid w:val="003D457B"/>
    <w:rsid w:val="003E0AC6"/>
    <w:rsid w:val="003E2763"/>
    <w:rsid w:val="003E7546"/>
    <w:rsid w:val="003F3B2E"/>
    <w:rsid w:val="003F726A"/>
    <w:rsid w:val="004007FF"/>
    <w:rsid w:val="00403156"/>
    <w:rsid w:val="004042B4"/>
    <w:rsid w:val="00412B3F"/>
    <w:rsid w:val="00413375"/>
    <w:rsid w:val="004165C7"/>
    <w:rsid w:val="00417E83"/>
    <w:rsid w:val="00423974"/>
    <w:rsid w:val="00425025"/>
    <w:rsid w:val="0043082C"/>
    <w:rsid w:val="004346D4"/>
    <w:rsid w:val="004358C8"/>
    <w:rsid w:val="00435CAB"/>
    <w:rsid w:val="004547D6"/>
    <w:rsid w:val="004550F0"/>
    <w:rsid w:val="00464121"/>
    <w:rsid w:val="00471456"/>
    <w:rsid w:val="00473ACC"/>
    <w:rsid w:val="00474902"/>
    <w:rsid w:val="004773CD"/>
    <w:rsid w:val="00481BEA"/>
    <w:rsid w:val="004866A7"/>
    <w:rsid w:val="00487A53"/>
    <w:rsid w:val="00487B71"/>
    <w:rsid w:val="00492E0F"/>
    <w:rsid w:val="004A2B45"/>
    <w:rsid w:val="004A4922"/>
    <w:rsid w:val="004A6B96"/>
    <w:rsid w:val="004B0BBF"/>
    <w:rsid w:val="004B1181"/>
    <w:rsid w:val="004B1FC5"/>
    <w:rsid w:val="004B480E"/>
    <w:rsid w:val="004B5F76"/>
    <w:rsid w:val="004C1518"/>
    <w:rsid w:val="004C1A38"/>
    <w:rsid w:val="004C4FFC"/>
    <w:rsid w:val="004C6FBF"/>
    <w:rsid w:val="004C7750"/>
    <w:rsid w:val="004D08DA"/>
    <w:rsid w:val="004D138C"/>
    <w:rsid w:val="004D7DA6"/>
    <w:rsid w:val="004E3DF0"/>
    <w:rsid w:val="004F49BA"/>
    <w:rsid w:val="004F60FA"/>
    <w:rsid w:val="004F69B1"/>
    <w:rsid w:val="00501D1B"/>
    <w:rsid w:val="00510E70"/>
    <w:rsid w:val="0051563D"/>
    <w:rsid w:val="005206DA"/>
    <w:rsid w:val="00521F15"/>
    <w:rsid w:val="00525F9C"/>
    <w:rsid w:val="0052750B"/>
    <w:rsid w:val="0053467C"/>
    <w:rsid w:val="005376CA"/>
    <w:rsid w:val="005378D8"/>
    <w:rsid w:val="00546780"/>
    <w:rsid w:val="00550283"/>
    <w:rsid w:val="00552878"/>
    <w:rsid w:val="00553665"/>
    <w:rsid w:val="005537E7"/>
    <w:rsid w:val="00553FB8"/>
    <w:rsid w:val="00556994"/>
    <w:rsid w:val="00561892"/>
    <w:rsid w:val="00565A71"/>
    <w:rsid w:val="00566467"/>
    <w:rsid w:val="00567FFD"/>
    <w:rsid w:val="005727A7"/>
    <w:rsid w:val="00575F75"/>
    <w:rsid w:val="00582541"/>
    <w:rsid w:val="00584380"/>
    <w:rsid w:val="00584E08"/>
    <w:rsid w:val="00585B01"/>
    <w:rsid w:val="00586C98"/>
    <w:rsid w:val="00587383"/>
    <w:rsid w:val="00587C3B"/>
    <w:rsid w:val="005953AE"/>
    <w:rsid w:val="00597313"/>
    <w:rsid w:val="005A078C"/>
    <w:rsid w:val="005A68E2"/>
    <w:rsid w:val="005B2A4B"/>
    <w:rsid w:val="005C08B7"/>
    <w:rsid w:val="005C15D2"/>
    <w:rsid w:val="005C2385"/>
    <w:rsid w:val="005C3378"/>
    <w:rsid w:val="005D2F25"/>
    <w:rsid w:val="005E0225"/>
    <w:rsid w:val="005E1C0F"/>
    <w:rsid w:val="005E2341"/>
    <w:rsid w:val="005E261D"/>
    <w:rsid w:val="005E3026"/>
    <w:rsid w:val="005E3058"/>
    <w:rsid w:val="005E3570"/>
    <w:rsid w:val="005E43FE"/>
    <w:rsid w:val="005E70E1"/>
    <w:rsid w:val="005E79F1"/>
    <w:rsid w:val="005F29D5"/>
    <w:rsid w:val="005F5C33"/>
    <w:rsid w:val="00610F25"/>
    <w:rsid w:val="0061290A"/>
    <w:rsid w:val="00614FE0"/>
    <w:rsid w:val="00615FBC"/>
    <w:rsid w:val="00616034"/>
    <w:rsid w:val="006161E7"/>
    <w:rsid w:val="006213A1"/>
    <w:rsid w:val="0062184B"/>
    <w:rsid w:val="006249C8"/>
    <w:rsid w:val="00627A82"/>
    <w:rsid w:val="00627D8C"/>
    <w:rsid w:val="00630158"/>
    <w:rsid w:val="00631C54"/>
    <w:rsid w:val="00640597"/>
    <w:rsid w:val="00641261"/>
    <w:rsid w:val="00643802"/>
    <w:rsid w:val="00644C95"/>
    <w:rsid w:val="00652A4C"/>
    <w:rsid w:val="00656FB7"/>
    <w:rsid w:val="0066216E"/>
    <w:rsid w:val="00663615"/>
    <w:rsid w:val="006662F3"/>
    <w:rsid w:val="00666D63"/>
    <w:rsid w:val="006738D4"/>
    <w:rsid w:val="00675935"/>
    <w:rsid w:val="00676E2E"/>
    <w:rsid w:val="00680ADA"/>
    <w:rsid w:val="00682ABA"/>
    <w:rsid w:val="006842F4"/>
    <w:rsid w:val="00684658"/>
    <w:rsid w:val="00684CDD"/>
    <w:rsid w:val="00685140"/>
    <w:rsid w:val="0068538C"/>
    <w:rsid w:val="006901E2"/>
    <w:rsid w:val="006924AE"/>
    <w:rsid w:val="00694011"/>
    <w:rsid w:val="006942CF"/>
    <w:rsid w:val="006A17F5"/>
    <w:rsid w:val="006A3221"/>
    <w:rsid w:val="006B272D"/>
    <w:rsid w:val="006B479B"/>
    <w:rsid w:val="006B7A21"/>
    <w:rsid w:val="006C12EB"/>
    <w:rsid w:val="006C2765"/>
    <w:rsid w:val="006C5799"/>
    <w:rsid w:val="006D4F99"/>
    <w:rsid w:val="006E0354"/>
    <w:rsid w:val="006E0921"/>
    <w:rsid w:val="006E4048"/>
    <w:rsid w:val="006E5506"/>
    <w:rsid w:val="006E57D6"/>
    <w:rsid w:val="006E667C"/>
    <w:rsid w:val="006E71D9"/>
    <w:rsid w:val="006F07ED"/>
    <w:rsid w:val="006F25D8"/>
    <w:rsid w:val="006F42FD"/>
    <w:rsid w:val="006F4BF9"/>
    <w:rsid w:val="006F5C7E"/>
    <w:rsid w:val="0070241D"/>
    <w:rsid w:val="00703BC5"/>
    <w:rsid w:val="00703C44"/>
    <w:rsid w:val="00704488"/>
    <w:rsid w:val="00705596"/>
    <w:rsid w:val="007073EA"/>
    <w:rsid w:val="00710C3F"/>
    <w:rsid w:val="00710ED9"/>
    <w:rsid w:val="007123AF"/>
    <w:rsid w:val="00715451"/>
    <w:rsid w:val="00715CC0"/>
    <w:rsid w:val="00721158"/>
    <w:rsid w:val="00725105"/>
    <w:rsid w:val="00730443"/>
    <w:rsid w:val="0073116E"/>
    <w:rsid w:val="0073229E"/>
    <w:rsid w:val="00732EB2"/>
    <w:rsid w:val="0073306F"/>
    <w:rsid w:val="007333DB"/>
    <w:rsid w:val="007339AA"/>
    <w:rsid w:val="007379DC"/>
    <w:rsid w:val="00740372"/>
    <w:rsid w:val="00740B5A"/>
    <w:rsid w:val="007410B7"/>
    <w:rsid w:val="007420E6"/>
    <w:rsid w:val="00743981"/>
    <w:rsid w:val="007456C2"/>
    <w:rsid w:val="00747719"/>
    <w:rsid w:val="00750480"/>
    <w:rsid w:val="00751E74"/>
    <w:rsid w:val="0075206E"/>
    <w:rsid w:val="0075742A"/>
    <w:rsid w:val="00757DAF"/>
    <w:rsid w:val="0076384F"/>
    <w:rsid w:val="007662E8"/>
    <w:rsid w:val="007677F2"/>
    <w:rsid w:val="0077557D"/>
    <w:rsid w:val="0078223F"/>
    <w:rsid w:val="00782244"/>
    <w:rsid w:val="00782B63"/>
    <w:rsid w:val="007830AC"/>
    <w:rsid w:val="00787758"/>
    <w:rsid w:val="007958E8"/>
    <w:rsid w:val="007967C0"/>
    <w:rsid w:val="007A383A"/>
    <w:rsid w:val="007A39DD"/>
    <w:rsid w:val="007A4697"/>
    <w:rsid w:val="007A4ECC"/>
    <w:rsid w:val="007A53CB"/>
    <w:rsid w:val="007B3A04"/>
    <w:rsid w:val="007B419B"/>
    <w:rsid w:val="007B6187"/>
    <w:rsid w:val="007B7A01"/>
    <w:rsid w:val="007C1DA9"/>
    <w:rsid w:val="007D2ED8"/>
    <w:rsid w:val="007D3EB6"/>
    <w:rsid w:val="007D5971"/>
    <w:rsid w:val="007E3B3B"/>
    <w:rsid w:val="007E41DE"/>
    <w:rsid w:val="007E42DB"/>
    <w:rsid w:val="007E775E"/>
    <w:rsid w:val="007F1A41"/>
    <w:rsid w:val="007F3140"/>
    <w:rsid w:val="007F73F8"/>
    <w:rsid w:val="00801507"/>
    <w:rsid w:val="00802A7D"/>
    <w:rsid w:val="00802ADE"/>
    <w:rsid w:val="00803082"/>
    <w:rsid w:val="008064F9"/>
    <w:rsid w:val="008072EF"/>
    <w:rsid w:val="008131B2"/>
    <w:rsid w:val="00820ABB"/>
    <w:rsid w:val="00823A31"/>
    <w:rsid w:val="008272EB"/>
    <w:rsid w:val="008335E3"/>
    <w:rsid w:val="008339D9"/>
    <w:rsid w:val="00834943"/>
    <w:rsid w:val="00835BB0"/>
    <w:rsid w:val="00836305"/>
    <w:rsid w:val="00842BDF"/>
    <w:rsid w:val="00843E52"/>
    <w:rsid w:val="008522EC"/>
    <w:rsid w:val="0085638F"/>
    <w:rsid w:val="00857A17"/>
    <w:rsid w:val="00863E26"/>
    <w:rsid w:val="008643B7"/>
    <w:rsid w:val="00867785"/>
    <w:rsid w:val="00867CB8"/>
    <w:rsid w:val="0087434D"/>
    <w:rsid w:val="008824FC"/>
    <w:rsid w:val="00883B89"/>
    <w:rsid w:val="00885411"/>
    <w:rsid w:val="008854A5"/>
    <w:rsid w:val="00894ECA"/>
    <w:rsid w:val="008A1085"/>
    <w:rsid w:val="008A24A7"/>
    <w:rsid w:val="008A6EBE"/>
    <w:rsid w:val="008B225A"/>
    <w:rsid w:val="008B60F8"/>
    <w:rsid w:val="008D062D"/>
    <w:rsid w:val="008D1DE2"/>
    <w:rsid w:val="008D2018"/>
    <w:rsid w:val="008D4030"/>
    <w:rsid w:val="008D41AC"/>
    <w:rsid w:val="008D447E"/>
    <w:rsid w:val="008D5815"/>
    <w:rsid w:val="008D7196"/>
    <w:rsid w:val="008E5C72"/>
    <w:rsid w:val="008E6311"/>
    <w:rsid w:val="008E77D6"/>
    <w:rsid w:val="008F2142"/>
    <w:rsid w:val="008F41D8"/>
    <w:rsid w:val="008F4E2C"/>
    <w:rsid w:val="008F79BA"/>
    <w:rsid w:val="0090775E"/>
    <w:rsid w:val="009108F2"/>
    <w:rsid w:val="00911AA5"/>
    <w:rsid w:val="009136FE"/>
    <w:rsid w:val="0091487E"/>
    <w:rsid w:val="00914EE8"/>
    <w:rsid w:val="00915692"/>
    <w:rsid w:val="00916620"/>
    <w:rsid w:val="00924622"/>
    <w:rsid w:val="00925A34"/>
    <w:rsid w:val="0093048F"/>
    <w:rsid w:val="00936998"/>
    <w:rsid w:val="00941556"/>
    <w:rsid w:val="00942D99"/>
    <w:rsid w:val="0095165B"/>
    <w:rsid w:val="009518DF"/>
    <w:rsid w:val="00954250"/>
    <w:rsid w:val="00962C89"/>
    <w:rsid w:val="0097001C"/>
    <w:rsid w:val="00971308"/>
    <w:rsid w:val="00976188"/>
    <w:rsid w:val="00986B9C"/>
    <w:rsid w:val="0099200D"/>
    <w:rsid w:val="00997978"/>
    <w:rsid w:val="009A2E58"/>
    <w:rsid w:val="009B1D92"/>
    <w:rsid w:val="009B5EB3"/>
    <w:rsid w:val="009B681E"/>
    <w:rsid w:val="009B7E4A"/>
    <w:rsid w:val="009C1738"/>
    <w:rsid w:val="009C2D3F"/>
    <w:rsid w:val="009D1429"/>
    <w:rsid w:val="009D1ACD"/>
    <w:rsid w:val="009D6057"/>
    <w:rsid w:val="009D626D"/>
    <w:rsid w:val="009E3F38"/>
    <w:rsid w:val="009E57A0"/>
    <w:rsid w:val="009E768C"/>
    <w:rsid w:val="009F60A2"/>
    <w:rsid w:val="009F79AB"/>
    <w:rsid w:val="00A02C0E"/>
    <w:rsid w:val="00A04534"/>
    <w:rsid w:val="00A049CD"/>
    <w:rsid w:val="00A10574"/>
    <w:rsid w:val="00A132E9"/>
    <w:rsid w:val="00A13839"/>
    <w:rsid w:val="00A15F6A"/>
    <w:rsid w:val="00A174F9"/>
    <w:rsid w:val="00A20907"/>
    <w:rsid w:val="00A20AB7"/>
    <w:rsid w:val="00A23770"/>
    <w:rsid w:val="00A243EE"/>
    <w:rsid w:val="00A253E1"/>
    <w:rsid w:val="00A25CF0"/>
    <w:rsid w:val="00A319C3"/>
    <w:rsid w:val="00A37982"/>
    <w:rsid w:val="00A4169E"/>
    <w:rsid w:val="00A44334"/>
    <w:rsid w:val="00A4534C"/>
    <w:rsid w:val="00A50BF1"/>
    <w:rsid w:val="00A51C25"/>
    <w:rsid w:val="00A55142"/>
    <w:rsid w:val="00A60019"/>
    <w:rsid w:val="00A62B37"/>
    <w:rsid w:val="00A77343"/>
    <w:rsid w:val="00A819D3"/>
    <w:rsid w:val="00A83413"/>
    <w:rsid w:val="00A907ED"/>
    <w:rsid w:val="00A90E4D"/>
    <w:rsid w:val="00A942A2"/>
    <w:rsid w:val="00A952CC"/>
    <w:rsid w:val="00A97BE9"/>
    <w:rsid w:val="00AA64E9"/>
    <w:rsid w:val="00AB02C5"/>
    <w:rsid w:val="00AB26C6"/>
    <w:rsid w:val="00AB28DF"/>
    <w:rsid w:val="00AB2C94"/>
    <w:rsid w:val="00AB4705"/>
    <w:rsid w:val="00AB476E"/>
    <w:rsid w:val="00AB49E5"/>
    <w:rsid w:val="00AC1550"/>
    <w:rsid w:val="00AC631B"/>
    <w:rsid w:val="00AD2AFC"/>
    <w:rsid w:val="00AD5724"/>
    <w:rsid w:val="00AD621B"/>
    <w:rsid w:val="00AD6CA6"/>
    <w:rsid w:val="00AE0530"/>
    <w:rsid w:val="00AE21AA"/>
    <w:rsid w:val="00AE3752"/>
    <w:rsid w:val="00AE56FE"/>
    <w:rsid w:val="00AE5DE4"/>
    <w:rsid w:val="00AE6502"/>
    <w:rsid w:val="00AF1181"/>
    <w:rsid w:val="00AF6FD2"/>
    <w:rsid w:val="00B00141"/>
    <w:rsid w:val="00B03B05"/>
    <w:rsid w:val="00B04171"/>
    <w:rsid w:val="00B110A9"/>
    <w:rsid w:val="00B11546"/>
    <w:rsid w:val="00B138E4"/>
    <w:rsid w:val="00B168F9"/>
    <w:rsid w:val="00B21685"/>
    <w:rsid w:val="00B22FDA"/>
    <w:rsid w:val="00B33CD3"/>
    <w:rsid w:val="00B3421F"/>
    <w:rsid w:val="00B343B6"/>
    <w:rsid w:val="00B343E8"/>
    <w:rsid w:val="00B46161"/>
    <w:rsid w:val="00B47149"/>
    <w:rsid w:val="00B556F0"/>
    <w:rsid w:val="00B61A0E"/>
    <w:rsid w:val="00B62E44"/>
    <w:rsid w:val="00B75A0F"/>
    <w:rsid w:val="00B817AE"/>
    <w:rsid w:val="00B81A4A"/>
    <w:rsid w:val="00B83035"/>
    <w:rsid w:val="00B8574B"/>
    <w:rsid w:val="00B86078"/>
    <w:rsid w:val="00B93EC3"/>
    <w:rsid w:val="00B948C5"/>
    <w:rsid w:val="00B94E1F"/>
    <w:rsid w:val="00B971B6"/>
    <w:rsid w:val="00BA287F"/>
    <w:rsid w:val="00BA3E26"/>
    <w:rsid w:val="00BA50BF"/>
    <w:rsid w:val="00BA5B42"/>
    <w:rsid w:val="00BB068E"/>
    <w:rsid w:val="00BB257B"/>
    <w:rsid w:val="00BC313B"/>
    <w:rsid w:val="00BC408C"/>
    <w:rsid w:val="00BC4AD7"/>
    <w:rsid w:val="00BC6A0E"/>
    <w:rsid w:val="00BD12DD"/>
    <w:rsid w:val="00BD2A1B"/>
    <w:rsid w:val="00BD35C9"/>
    <w:rsid w:val="00BD454C"/>
    <w:rsid w:val="00BE52EF"/>
    <w:rsid w:val="00BF424C"/>
    <w:rsid w:val="00C00F59"/>
    <w:rsid w:val="00C05ECA"/>
    <w:rsid w:val="00C06801"/>
    <w:rsid w:val="00C102B1"/>
    <w:rsid w:val="00C12AE5"/>
    <w:rsid w:val="00C141EB"/>
    <w:rsid w:val="00C144D8"/>
    <w:rsid w:val="00C14E54"/>
    <w:rsid w:val="00C162AE"/>
    <w:rsid w:val="00C17F16"/>
    <w:rsid w:val="00C20EEE"/>
    <w:rsid w:val="00C2779D"/>
    <w:rsid w:val="00C33325"/>
    <w:rsid w:val="00C35789"/>
    <w:rsid w:val="00C36832"/>
    <w:rsid w:val="00C37FAF"/>
    <w:rsid w:val="00C41E97"/>
    <w:rsid w:val="00C4793E"/>
    <w:rsid w:val="00C47C40"/>
    <w:rsid w:val="00C50452"/>
    <w:rsid w:val="00C52E79"/>
    <w:rsid w:val="00C54036"/>
    <w:rsid w:val="00C54C91"/>
    <w:rsid w:val="00C63810"/>
    <w:rsid w:val="00C6523B"/>
    <w:rsid w:val="00C6586F"/>
    <w:rsid w:val="00C67B61"/>
    <w:rsid w:val="00C77FCB"/>
    <w:rsid w:val="00C81411"/>
    <w:rsid w:val="00C819B7"/>
    <w:rsid w:val="00C81EE0"/>
    <w:rsid w:val="00C87E93"/>
    <w:rsid w:val="00C96F9B"/>
    <w:rsid w:val="00CA1A25"/>
    <w:rsid w:val="00CB16EA"/>
    <w:rsid w:val="00CB4E1F"/>
    <w:rsid w:val="00CB751F"/>
    <w:rsid w:val="00CC368E"/>
    <w:rsid w:val="00CC4A53"/>
    <w:rsid w:val="00CC4C7E"/>
    <w:rsid w:val="00CC745E"/>
    <w:rsid w:val="00CD43F4"/>
    <w:rsid w:val="00CD4927"/>
    <w:rsid w:val="00CD4B8B"/>
    <w:rsid w:val="00CD4BDB"/>
    <w:rsid w:val="00CD5101"/>
    <w:rsid w:val="00CD6859"/>
    <w:rsid w:val="00CD7069"/>
    <w:rsid w:val="00CE181E"/>
    <w:rsid w:val="00CE3EE2"/>
    <w:rsid w:val="00CE6EB4"/>
    <w:rsid w:val="00CF2612"/>
    <w:rsid w:val="00CF5BCF"/>
    <w:rsid w:val="00CF7023"/>
    <w:rsid w:val="00D00266"/>
    <w:rsid w:val="00D003F1"/>
    <w:rsid w:val="00D054E4"/>
    <w:rsid w:val="00D0717E"/>
    <w:rsid w:val="00D074FC"/>
    <w:rsid w:val="00D103B9"/>
    <w:rsid w:val="00D126C0"/>
    <w:rsid w:val="00D22F72"/>
    <w:rsid w:val="00D25484"/>
    <w:rsid w:val="00D26466"/>
    <w:rsid w:val="00D26A2E"/>
    <w:rsid w:val="00D3039A"/>
    <w:rsid w:val="00D37DDA"/>
    <w:rsid w:val="00D43ED9"/>
    <w:rsid w:val="00D457E2"/>
    <w:rsid w:val="00D50A65"/>
    <w:rsid w:val="00D50C7F"/>
    <w:rsid w:val="00D521F2"/>
    <w:rsid w:val="00D6133D"/>
    <w:rsid w:val="00D655B6"/>
    <w:rsid w:val="00D66106"/>
    <w:rsid w:val="00D71319"/>
    <w:rsid w:val="00D764C5"/>
    <w:rsid w:val="00D77234"/>
    <w:rsid w:val="00D86001"/>
    <w:rsid w:val="00D90284"/>
    <w:rsid w:val="00DA34D6"/>
    <w:rsid w:val="00DA4427"/>
    <w:rsid w:val="00DA57AB"/>
    <w:rsid w:val="00DB7D3C"/>
    <w:rsid w:val="00DC3AC5"/>
    <w:rsid w:val="00DC4560"/>
    <w:rsid w:val="00DC73FB"/>
    <w:rsid w:val="00DC7BCE"/>
    <w:rsid w:val="00DD096F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E5E2B"/>
    <w:rsid w:val="00DF06E3"/>
    <w:rsid w:val="00DF0760"/>
    <w:rsid w:val="00DF0F87"/>
    <w:rsid w:val="00DF1192"/>
    <w:rsid w:val="00DF711E"/>
    <w:rsid w:val="00E01F76"/>
    <w:rsid w:val="00E031D6"/>
    <w:rsid w:val="00E05C39"/>
    <w:rsid w:val="00E07626"/>
    <w:rsid w:val="00E077F9"/>
    <w:rsid w:val="00E1167B"/>
    <w:rsid w:val="00E17C9C"/>
    <w:rsid w:val="00E31521"/>
    <w:rsid w:val="00E31C5B"/>
    <w:rsid w:val="00E320DF"/>
    <w:rsid w:val="00E32141"/>
    <w:rsid w:val="00E36E97"/>
    <w:rsid w:val="00E375D3"/>
    <w:rsid w:val="00E43B3E"/>
    <w:rsid w:val="00E454B5"/>
    <w:rsid w:val="00E47550"/>
    <w:rsid w:val="00E51E0B"/>
    <w:rsid w:val="00E52992"/>
    <w:rsid w:val="00E55C1E"/>
    <w:rsid w:val="00E61D65"/>
    <w:rsid w:val="00E63889"/>
    <w:rsid w:val="00E64024"/>
    <w:rsid w:val="00E669DB"/>
    <w:rsid w:val="00E70905"/>
    <w:rsid w:val="00E822BE"/>
    <w:rsid w:val="00E92027"/>
    <w:rsid w:val="00E969C7"/>
    <w:rsid w:val="00EA2E66"/>
    <w:rsid w:val="00EA5FE7"/>
    <w:rsid w:val="00EB2532"/>
    <w:rsid w:val="00EB3F92"/>
    <w:rsid w:val="00EC16AA"/>
    <w:rsid w:val="00EC5BAA"/>
    <w:rsid w:val="00ED2778"/>
    <w:rsid w:val="00ED747E"/>
    <w:rsid w:val="00EE167E"/>
    <w:rsid w:val="00EE1987"/>
    <w:rsid w:val="00EE4B15"/>
    <w:rsid w:val="00EF0225"/>
    <w:rsid w:val="00EF0462"/>
    <w:rsid w:val="00EF3159"/>
    <w:rsid w:val="00EF3503"/>
    <w:rsid w:val="00EF3EC8"/>
    <w:rsid w:val="00EF6A07"/>
    <w:rsid w:val="00EF714F"/>
    <w:rsid w:val="00F000BB"/>
    <w:rsid w:val="00F0790F"/>
    <w:rsid w:val="00F14B04"/>
    <w:rsid w:val="00F15304"/>
    <w:rsid w:val="00F169C6"/>
    <w:rsid w:val="00F16AA3"/>
    <w:rsid w:val="00F16D3E"/>
    <w:rsid w:val="00F170AE"/>
    <w:rsid w:val="00F17AC8"/>
    <w:rsid w:val="00F20DDE"/>
    <w:rsid w:val="00F22DA4"/>
    <w:rsid w:val="00F23B80"/>
    <w:rsid w:val="00F245ED"/>
    <w:rsid w:val="00F25F19"/>
    <w:rsid w:val="00F27868"/>
    <w:rsid w:val="00F3328F"/>
    <w:rsid w:val="00F357E2"/>
    <w:rsid w:val="00F42F4D"/>
    <w:rsid w:val="00F46CBC"/>
    <w:rsid w:val="00F47BDA"/>
    <w:rsid w:val="00F527CF"/>
    <w:rsid w:val="00F53EA3"/>
    <w:rsid w:val="00F54F79"/>
    <w:rsid w:val="00F558F2"/>
    <w:rsid w:val="00F56EC8"/>
    <w:rsid w:val="00F5755B"/>
    <w:rsid w:val="00F61A86"/>
    <w:rsid w:val="00F62D8C"/>
    <w:rsid w:val="00F725D0"/>
    <w:rsid w:val="00F72F2A"/>
    <w:rsid w:val="00F73EBE"/>
    <w:rsid w:val="00F74CFF"/>
    <w:rsid w:val="00F75CB5"/>
    <w:rsid w:val="00F76137"/>
    <w:rsid w:val="00F83CD9"/>
    <w:rsid w:val="00F85909"/>
    <w:rsid w:val="00F87F9D"/>
    <w:rsid w:val="00F93659"/>
    <w:rsid w:val="00F94430"/>
    <w:rsid w:val="00F9630E"/>
    <w:rsid w:val="00FB1A50"/>
    <w:rsid w:val="00FB2C66"/>
    <w:rsid w:val="00FB5667"/>
    <w:rsid w:val="00FB567A"/>
    <w:rsid w:val="00FC104F"/>
    <w:rsid w:val="00FC2BEA"/>
    <w:rsid w:val="00FC53D8"/>
    <w:rsid w:val="00FC69D5"/>
    <w:rsid w:val="00FC7653"/>
    <w:rsid w:val="00FD3815"/>
    <w:rsid w:val="00FD4CCB"/>
    <w:rsid w:val="00FD5982"/>
    <w:rsid w:val="00FE2177"/>
    <w:rsid w:val="00FE5CE6"/>
    <w:rsid w:val="00FF55DC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48FE0F-8CE2-4380-92D8-C2C605919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hyperlink" Target="http://hadoop-senior.ibeifeng.com:60010" TargetMode="External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hbase.apache.org/book.html" TargetMode="External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eader" Target="header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hyperlink" Target="http://hbase.apache.org/book.html" TargetMode="External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10150</TotalTime>
  <Pages>45</Pages>
  <Words>1514</Words>
  <Characters>8636</Characters>
  <Application>Microsoft Office Word</Application>
  <DocSecurity>0</DocSecurity>
  <Lines>71</Lines>
  <Paragraphs>20</Paragraphs>
  <ScaleCrop>false</ScaleCrop>
  <Company/>
  <LinksUpToDate>false</LinksUpToDate>
  <CharactersWithSpaces>10130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138</cp:revision>
  <dcterms:created xsi:type="dcterms:W3CDTF">2016-07-20T02:58:00Z</dcterms:created>
  <dcterms:modified xsi:type="dcterms:W3CDTF">2016-08-18T11:20:00Z</dcterms:modified>
</cp:coreProperties>
</file>