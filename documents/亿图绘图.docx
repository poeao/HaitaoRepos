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CA" w:rsidRDefault="006E740D" w:rsidP="006E740D">
      <w:pPr>
        <w:pStyle w:val="a4"/>
      </w:pPr>
      <w:r>
        <w:t>亿图使用指南</w:t>
      </w:r>
    </w:p>
    <w:p w:rsidR="006E740D" w:rsidRPr="006E740D" w:rsidRDefault="006E740D" w:rsidP="006E740D">
      <w:pPr>
        <w:rPr>
          <w:rFonts w:hint="eastAsia"/>
        </w:rPr>
      </w:pPr>
      <w:bookmarkStart w:id="0" w:name="_GoBack"/>
      <w:bookmarkEnd w:id="0"/>
    </w:p>
    <w:sectPr w:rsidR="006E740D" w:rsidRPr="006E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3B2" w:rsidRDefault="00AA33B2" w:rsidP="001255F2">
      <w:pPr>
        <w:spacing w:line="240" w:lineRule="auto"/>
      </w:pPr>
      <w:r>
        <w:separator/>
      </w:r>
    </w:p>
  </w:endnote>
  <w:endnote w:type="continuationSeparator" w:id="0">
    <w:p w:rsidR="00AA33B2" w:rsidRDefault="00AA33B2" w:rsidP="0012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3B2" w:rsidRDefault="00AA33B2" w:rsidP="001255F2">
      <w:pPr>
        <w:spacing w:line="240" w:lineRule="auto"/>
      </w:pPr>
      <w:r>
        <w:separator/>
      </w:r>
    </w:p>
  </w:footnote>
  <w:footnote w:type="continuationSeparator" w:id="0">
    <w:p w:rsidR="00AA33B2" w:rsidRDefault="00AA33B2" w:rsidP="00125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2FC"/>
    <w:multiLevelType w:val="hybridMultilevel"/>
    <w:tmpl w:val="07AA517E"/>
    <w:lvl w:ilvl="0" w:tplc="8E0CDA2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373"/>
    <w:multiLevelType w:val="multilevel"/>
    <w:tmpl w:val="9250A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2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42211"/>
    <w:multiLevelType w:val="hybridMultilevel"/>
    <w:tmpl w:val="4DD67DF0"/>
    <w:lvl w:ilvl="0" w:tplc="3CEECE2E">
      <w:start w:val="1"/>
      <w:numFmt w:val="bullet"/>
      <w:pStyle w:val="4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73341D"/>
    <w:multiLevelType w:val="hybridMultilevel"/>
    <w:tmpl w:val="58A8A05A"/>
    <w:lvl w:ilvl="0" w:tplc="E4285C16">
      <w:start w:val="1"/>
      <w:numFmt w:val="decimal"/>
      <w:lvlText w:val="1.1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E5C04"/>
    <w:multiLevelType w:val="hybridMultilevel"/>
    <w:tmpl w:val="2CEEEA68"/>
    <w:lvl w:ilvl="0" w:tplc="F356CFF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A3644"/>
    <w:multiLevelType w:val="multilevel"/>
    <w:tmpl w:val="DFEC105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8096FCE"/>
    <w:multiLevelType w:val="hybridMultilevel"/>
    <w:tmpl w:val="78B29FD8"/>
    <w:lvl w:ilvl="0" w:tplc="A6D6C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112313"/>
    <w:multiLevelType w:val="hybridMultilevel"/>
    <w:tmpl w:val="AFA24C26"/>
    <w:lvl w:ilvl="0" w:tplc="585C20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81042A"/>
    <w:multiLevelType w:val="multilevel"/>
    <w:tmpl w:val="1F5A2A8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1D"/>
    <w:rsid w:val="00003A89"/>
    <w:rsid w:val="00003E8B"/>
    <w:rsid w:val="000122AE"/>
    <w:rsid w:val="00012659"/>
    <w:rsid w:val="00015A78"/>
    <w:rsid w:val="00017354"/>
    <w:rsid w:val="000231DA"/>
    <w:rsid w:val="0002453B"/>
    <w:rsid w:val="00032C5A"/>
    <w:rsid w:val="000334D2"/>
    <w:rsid w:val="00036EE6"/>
    <w:rsid w:val="00040780"/>
    <w:rsid w:val="000412C5"/>
    <w:rsid w:val="0004327A"/>
    <w:rsid w:val="00043314"/>
    <w:rsid w:val="000465C9"/>
    <w:rsid w:val="0005104F"/>
    <w:rsid w:val="00053362"/>
    <w:rsid w:val="000627DF"/>
    <w:rsid w:val="0006793E"/>
    <w:rsid w:val="000725B6"/>
    <w:rsid w:val="00072D3D"/>
    <w:rsid w:val="00073277"/>
    <w:rsid w:val="00075040"/>
    <w:rsid w:val="00075B2F"/>
    <w:rsid w:val="00077E2C"/>
    <w:rsid w:val="000806F2"/>
    <w:rsid w:val="000815BC"/>
    <w:rsid w:val="00083D7A"/>
    <w:rsid w:val="000913A7"/>
    <w:rsid w:val="00093B11"/>
    <w:rsid w:val="00094164"/>
    <w:rsid w:val="000A50AF"/>
    <w:rsid w:val="000A6B69"/>
    <w:rsid w:val="000B1895"/>
    <w:rsid w:val="000B308D"/>
    <w:rsid w:val="000B324E"/>
    <w:rsid w:val="000B4CE6"/>
    <w:rsid w:val="000C273C"/>
    <w:rsid w:val="000D0046"/>
    <w:rsid w:val="000D2CDC"/>
    <w:rsid w:val="000D4C8D"/>
    <w:rsid w:val="000D5326"/>
    <w:rsid w:val="000E08E9"/>
    <w:rsid w:val="000E1D33"/>
    <w:rsid w:val="000E3407"/>
    <w:rsid w:val="000E54A1"/>
    <w:rsid w:val="000F0B31"/>
    <w:rsid w:val="000F5F6C"/>
    <w:rsid w:val="00102163"/>
    <w:rsid w:val="001047C1"/>
    <w:rsid w:val="001071BE"/>
    <w:rsid w:val="00112138"/>
    <w:rsid w:val="00117C66"/>
    <w:rsid w:val="00120382"/>
    <w:rsid w:val="00124D75"/>
    <w:rsid w:val="001255F2"/>
    <w:rsid w:val="00135797"/>
    <w:rsid w:val="0014304D"/>
    <w:rsid w:val="00145CBE"/>
    <w:rsid w:val="00146A64"/>
    <w:rsid w:val="0015523C"/>
    <w:rsid w:val="0015533E"/>
    <w:rsid w:val="0015703C"/>
    <w:rsid w:val="00162CBF"/>
    <w:rsid w:val="00164CFB"/>
    <w:rsid w:val="00165C7A"/>
    <w:rsid w:val="0016765B"/>
    <w:rsid w:val="0017450C"/>
    <w:rsid w:val="001766EB"/>
    <w:rsid w:val="00177626"/>
    <w:rsid w:val="00181093"/>
    <w:rsid w:val="00191683"/>
    <w:rsid w:val="00195AE7"/>
    <w:rsid w:val="001B2AB6"/>
    <w:rsid w:val="001B5DE5"/>
    <w:rsid w:val="001C2025"/>
    <w:rsid w:val="001C50F5"/>
    <w:rsid w:val="001C78D8"/>
    <w:rsid w:val="001D2E47"/>
    <w:rsid w:val="001D4CE3"/>
    <w:rsid w:val="001D7785"/>
    <w:rsid w:val="001E6CBE"/>
    <w:rsid w:val="001F0E73"/>
    <w:rsid w:val="001F1E11"/>
    <w:rsid w:val="001F310A"/>
    <w:rsid w:val="001F659C"/>
    <w:rsid w:val="002002EF"/>
    <w:rsid w:val="00204703"/>
    <w:rsid w:val="00207F15"/>
    <w:rsid w:val="00213AB7"/>
    <w:rsid w:val="00215176"/>
    <w:rsid w:val="00224A63"/>
    <w:rsid w:val="002262EF"/>
    <w:rsid w:val="00242007"/>
    <w:rsid w:val="002449FF"/>
    <w:rsid w:val="00251257"/>
    <w:rsid w:val="002553EC"/>
    <w:rsid w:val="00275DBB"/>
    <w:rsid w:val="00281D47"/>
    <w:rsid w:val="00284C9E"/>
    <w:rsid w:val="00286FC5"/>
    <w:rsid w:val="002A5390"/>
    <w:rsid w:val="002B23D3"/>
    <w:rsid w:val="002B6B80"/>
    <w:rsid w:val="002C32DC"/>
    <w:rsid w:val="002D1D40"/>
    <w:rsid w:val="002D4632"/>
    <w:rsid w:val="002E1F47"/>
    <w:rsid w:val="002E3663"/>
    <w:rsid w:val="002E5A4F"/>
    <w:rsid w:val="002E7D78"/>
    <w:rsid w:val="002F5541"/>
    <w:rsid w:val="00301E5A"/>
    <w:rsid w:val="00302BC2"/>
    <w:rsid w:val="00307F72"/>
    <w:rsid w:val="00310A72"/>
    <w:rsid w:val="00312A5F"/>
    <w:rsid w:val="00321C82"/>
    <w:rsid w:val="00323223"/>
    <w:rsid w:val="00326CCC"/>
    <w:rsid w:val="00331EC8"/>
    <w:rsid w:val="00333447"/>
    <w:rsid w:val="00334609"/>
    <w:rsid w:val="00341E7C"/>
    <w:rsid w:val="003460AD"/>
    <w:rsid w:val="003463D5"/>
    <w:rsid w:val="0034678A"/>
    <w:rsid w:val="003532C6"/>
    <w:rsid w:val="00355410"/>
    <w:rsid w:val="00363903"/>
    <w:rsid w:val="003642C0"/>
    <w:rsid w:val="00367247"/>
    <w:rsid w:val="00372237"/>
    <w:rsid w:val="00374BD3"/>
    <w:rsid w:val="00376B9F"/>
    <w:rsid w:val="00377BCB"/>
    <w:rsid w:val="00383E10"/>
    <w:rsid w:val="00383FC4"/>
    <w:rsid w:val="003854AB"/>
    <w:rsid w:val="00390634"/>
    <w:rsid w:val="0039561D"/>
    <w:rsid w:val="003A2184"/>
    <w:rsid w:val="003A445C"/>
    <w:rsid w:val="003A7162"/>
    <w:rsid w:val="003B3F94"/>
    <w:rsid w:val="003B5EBF"/>
    <w:rsid w:val="003C3D10"/>
    <w:rsid w:val="003D139F"/>
    <w:rsid w:val="003D457B"/>
    <w:rsid w:val="003E2763"/>
    <w:rsid w:val="003E42D6"/>
    <w:rsid w:val="003F726A"/>
    <w:rsid w:val="004003E9"/>
    <w:rsid w:val="004007FF"/>
    <w:rsid w:val="004042B4"/>
    <w:rsid w:val="00412B3F"/>
    <w:rsid w:val="004165C7"/>
    <w:rsid w:val="00417E83"/>
    <w:rsid w:val="00420416"/>
    <w:rsid w:val="00423974"/>
    <w:rsid w:val="00425025"/>
    <w:rsid w:val="0043082C"/>
    <w:rsid w:val="00442265"/>
    <w:rsid w:val="00443968"/>
    <w:rsid w:val="004547D6"/>
    <w:rsid w:val="00456EF1"/>
    <w:rsid w:val="00464121"/>
    <w:rsid w:val="00473ACC"/>
    <w:rsid w:val="004866A7"/>
    <w:rsid w:val="00487A53"/>
    <w:rsid w:val="00492E0F"/>
    <w:rsid w:val="004A6B96"/>
    <w:rsid w:val="004B0BBF"/>
    <w:rsid w:val="004B1181"/>
    <w:rsid w:val="004B480E"/>
    <w:rsid w:val="004B5FB4"/>
    <w:rsid w:val="004C1518"/>
    <w:rsid w:val="004C1A38"/>
    <w:rsid w:val="004C2DFF"/>
    <w:rsid w:val="004D02CA"/>
    <w:rsid w:val="004D08DA"/>
    <w:rsid w:val="004D6314"/>
    <w:rsid w:val="004D7DA6"/>
    <w:rsid w:val="004E416F"/>
    <w:rsid w:val="004E5E9C"/>
    <w:rsid w:val="004E678B"/>
    <w:rsid w:val="004F60FA"/>
    <w:rsid w:val="00510E70"/>
    <w:rsid w:val="0051563D"/>
    <w:rsid w:val="005206DA"/>
    <w:rsid w:val="00521F15"/>
    <w:rsid w:val="00525F9C"/>
    <w:rsid w:val="0052750B"/>
    <w:rsid w:val="0053467C"/>
    <w:rsid w:val="00550283"/>
    <w:rsid w:val="005523BC"/>
    <w:rsid w:val="00553665"/>
    <w:rsid w:val="00553FB8"/>
    <w:rsid w:val="005555EE"/>
    <w:rsid w:val="00555A5F"/>
    <w:rsid w:val="00566467"/>
    <w:rsid w:val="00567FFD"/>
    <w:rsid w:val="00582541"/>
    <w:rsid w:val="00584380"/>
    <w:rsid w:val="005953AE"/>
    <w:rsid w:val="005A078C"/>
    <w:rsid w:val="005A316D"/>
    <w:rsid w:val="005A68E2"/>
    <w:rsid w:val="005C08B7"/>
    <w:rsid w:val="005C15D2"/>
    <w:rsid w:val="005C2385"/>
    <w:rsid w:val="005D2F25"/>
    <w:rsid w:val="005E1C0F"/>
    <w:rsid w:val="005E3058"/>
    <w:rsid w:val="005E3FF5"/>
    <w:rsid w:val="005E43FE"/>
    <w:rsid w:val="005E49CE"/>
    <w:rsid w:val="005E647D"/>
    <w:rsid w:val="005F29D5"/>
    <w:rsid w:val="005F5C33"/>
    <w:rsid w:val="00610F25"/>
    <w:rsid w:val="0061290A"/>
    <w:rsid w:val="00613023"/>
    <w:rsid w:val="00614FE0"/>
    <w:rsid w:val="006161E7"/>
    <w:rsid w:val="0062184B"/>
    <w:rsid w:val="006249C8"/>
    <w:rsid w:val="00626D18"/>
    <w:rsid w:val="00627A82"/>
    <w:rsid w:val="00630158"/>
    <w:rsid w:val="00640597"/>
    <w:rsid w:val="00651F0D"/>
    <w:rsid w:val="00652A4C"/>
    <w:rsid w:val="00657FF9"/>
    <w:rsid w:val="0066216E"/>
    <w:rsid w:val="00666D63"/>
    <w:rsid w:val="006738D4"/>
    <w:rsid w:val="00675935"/>
    <w:rsid w:val="00676E2E"/>
    <w:rsid w:val="00680ADA"/>
    <w:rsid w:val="00684CDD"/>
    <w:rsid w:val="00686764"/>
    <w:rsid w:val="006901E2"/>
    <w:rsid w:val="00694011"/>
    <w:rsid w:val="006942CF"/>
    <w:rsid w:val="006B479B"/>
    <w:rsid w:val="006B7A21"/>
    <w:rsid w:val="006C116D"/>
    <w:rsid w:val="006C2765"/>
    <w:rsid w:val="006C5799"/>
    <w:rsid w:val="006D4F99"/>
    <w:rsid w:val="006E0921"/>
    <w:rsid w:val="006E5506"/>
    <w:rsid w:val="006E57D6"/>
    <w:rsid w:val="006E6E7F"/>
    <w:rsid w:val="006E740D"/>
    <w:rsid w:val="006F07ED"/>
    <w:rsid w:val="006F25D8"/>
    <w:rsid w:val="006F42FD"/>
    <w:rsid w:val="006F4BF9"/>
    <w:rsid w:val="006F4D9D"/>
    <w:rsid w:val="0070241D"/>
    <w:rsid w:val="00703C44"/>
    <w:rsid w:val="00704488"/>
    <w:rsid w:val="00705596"/>
    <w:rsid w:val="007073EA"/>
    <w:rsid w:val="00715CC0"/>
    <w:rsid w:val="00721158"/>
    <w:rsid w:val="00722A70"/>
    <w:rsid w:val="00725105"/>
    <w:rsid w:val="0073116E"/>
    <w:rsid w:val="00732EB2"/>
    <w:rsid w:val="0073306F"/>
    <w:rsid w:val="007339AA"/>
    <w:rsid w:val="007379DC"/>
    <w:rsid w:val="00740372"/>
    <w:rsid w:val="00740B5A"/>
    <w:rsid w:val="007410B7"/>
    <w:rsid w:val="007456C2"/>
    <w:rsid w:val="00754F5E"/>
    <w:rsid w:val="0075742A"/>
    <w:rsid w:val="0076384F"/>
    <w:rsid w:val="007662E8"/>
    <w:rsid w:val="007677F2"/>
    <w:rsid w:val="0077557D"/>
    <w:rsid w:val="0078223F"/>
    <w:rsid w:val="00782244"/>
    <w:rsid w:val="00787758"/>
    <w:rsid w:val="007958E8"/>
    <w:rsid w:val="007967C0"/>
    <w:rsid w:val="007A383A"/>
    <w:rsid w:val="007A4697"/>
    <w:rsid w:val="007A4ECC"/>
    <w:rsid w:val="007B3A04"/>
    <w:rsid w:val="007B419B"/>
    <w:rsid w:val="007B78DD"/>
    <w:rsid w:val="007C1DA9"/>
    <w:rsid w:val="007D3EB6"/>
    <w:rsid w:val="007D5971"/>
    <w:rsid w:val="007E775E"/>
    <w:rsid w:val="007F73F8"/>
    <w:rsid w:val="00801507"/>
    <w:rsid w:val="008024A4"/>
    <w:rsid w:val="00802A7D"/>
    <w:rsid w:val="00802ADE"/>
    <w:rsid w:val="008072EF"/>
    <w:rsid w:val="008131B2"/>
    <w:rsid w:val="008272EB"/>
    <w:rsid w:val="008335E3"/>
    <w:rsid w:val="008339D9"/>
    <w:rsid w:val="008371B7"/>
    <w:rsid w:val="00843E52"/>
    <w:rsid w:val="00857A17"/>
    <w:rsid w:val="00863E26"/>
    <w:rsid w:val="008643B7"/>
    <w:rsid w:val="00867CB8"/>
    <w:rsid w:val="0087434D"/>
    <w:rsid w:val="008854A5"/>
    <w:rsid w:val="00894ECA"/>
    <w:rsid w:val="008A24A7"/>
    <w:rsid w:val="008A6EBE"/>
    <w:rsid w:val="008B16B0"/>
    <w:rsid w:val="008B225A"/>
    <w:rsid w:val="008B60F8"/>
    <w:rsid w:val="008C2174"/>
    <w:rsid w:val="008D062D"/>
    <w:rsid w:val="008D2018"/>
    <w:rsid w:val="008D4030"/>
    <w:rsid w:val="008D447E"/>
    <w:rsid w:val="008D5815"/>
    <w:rsid w:val="008D665C"/>
    <w:rsid w:val="008D7196"/>
    <w:rsid w:val="008E143A"/>
    <w:rsid w:val="008E5C72"/>
    <w:rsid w:val="008E77D6"/>
    <w:rsid w:val="008F2142"/>
    <w:rsid w:val="008F41D8"/>
    <w:rsid w:val="008F79BA"/>
    <w:rsid w:val="0090775E"/>
    <w:rsid w:val="00911AA5"/>
    <w:rsid w:val="009136FE"/>
    <w:rsid w:val="0091487E"/>
    <w:rsid w:val="00914EE8"/>
    <w:rsid w:val="00924622"/>
    <w:rsid w:val="00925A34"/>
    <w:rsid w:val="0093048F"/>
    <w:rsid w:val="00936998"/>
    <w:rsid w:val="00942D99"/>
    <w:rsid w:val="00946D21"/>
    <w:rsid w:val="00954250"/>
    <w:rsid w:val="009554CB"/>
    <w:rsid w:val="0097001C"/>
    <w:rsid w:val="00971308"/>
    <w:rsid w:val="00971B46"/>
    <w:rsid w:val="0098642F"/>
    <w:rsid w:val="00986B9C"/>
    <w:rsid w:val="0099200D"/>
    <w:rsid w:val="00997978"/>
    <w:rsid w:val="009A2E58"/>
    <w:rsid w:val="009B5EB3"/>
    <w:rsid w:val="009B7E4A"/>
    <w:rsid w:val="009C0ED6"/>
    <w:rsid w:val="009C2D3F"/>
    <w:rsid w:val="009D0A1F"/>
    <w:rsid w:val="009D1429"/>
    <w:rsid w:val="009D1ACD"/>
    <w:rsid w:val="009D6057"/>
    <w:rsid w:val="009D626D"/>
    <w:rsid w:val="009E3F38"/>
    <w:rsid w:val="009E57A0"/>
    <w:rsid w:val="009F79AB"/>
    <w:rsid w:val="00A02C0E"/>
    <w:rsid w:val="00A049CD"/>
    <w:rsid w:val="00A11646"/>
    <w:rsid w:val="00A147F6"/>
    <w:rsid w:val="00A174F9"/>
    <w:rsid w:val="00A17603"/>
    <w:rsid w:val="00A20277"/>
    <w:rsid w:val="00A20907"/>
    <w:rsid w:val="00A243EE"/>
    <w:rsid w:val="00A253E1"/>
    <w:rsid w:val="00A25CF0"/>
    <w:rsid w:val="00A27AC3"/>
    <w:rsid w:val="00A319C3"/>
    <w:rsid w:val="00A37982"/>
    <w:rsid w:val="00A4169E"/>
    <w:rsid w:val="00A44334"/>
    <w:rsid w:val="00A4534C"/>
    <w:rsid w:val="00A53E86"/>
    <w:rsid w:val="00A55142"/>
    <w:rsid w:val="00A62B37"/>
    <w:rsid w:val="00A77343"/>
    <w:rsid w:val="00A907ED"/>
    <w:rsid w:val="00A90E4D"/>
    <w:rsid w:val="00AA33B2"/>
    <w:rsid w:val="00AB02C5"/>
    <w:rsid w:val="00AB2C94"/>
    <w:rsid w:val="00AB4705"/>
    <w:rsid w:val="00AB476E"/>
    <w:rsid w:val="00AC631B"/>
    <w:rsid w:val="00AD5724"/>
    <w:rsid w:val="00AD6CA6"/>
    <w:rsid w:val="00AE3752"/>
    <w:rsid w:val="00AE6502"/>
    <w:rsid w:val="00B00141"/>
    <w:rsid w:val="00B039C6"/>
    <w:rsid w:val="00B03B05"/>
    <w:rsid w:val="00B11546"/>
    <w:rsid w:val="00B168F9"/>
    <w:rsid w:val="00B22FDA"/>
    <w:rsid w:val="00B27633"/>
    <w:rsid w:val="00B343B6"/>
    <w:rsid w:val="00B343E8"/>
    <w:rsid w:val="00B42882"/>
    <w:rsid w:val="00B46161"/>
    <w:rsid w:val="00B46818"/>
    <w:rsid w:val="00B556F0"/>
    <w:rsid w:val="00B61A0E"/>
    <w:rsid w:val="00B62E44"/>
    <w:rsid w:val="00B75A0F"/>
    <w:rsid w:val="00B817AE"/>
    <w:rsid w:val="00B81A4A"/>
    <w:rsid w:val="00B83035"/>
    <w:rsid w:val="00B86078"/>
    <w:rsid w:val="00B94E1F"/>
    <w:rsid w:val="00B971B6"/>
    <w:rsid w:val="00BA3E26"/>
    <w:rsid w:val="00BA50BF"/>
    <w:rsid w:val="00BA5B42"/>
    <w:rsid w:val="00BB257B"/>
    <w:rsid w:val="00BC408C"/>
    <w:rsid w:val="00BC4AD7"/>
    <w:rsid w:val="00BD2A1B"/>
    <w:rsid w:val="00BD35C9"/>
    <w:rsid w:val="00BD454C"/>
    <w:rsid w:val="00BE52EF"/>
    <w:rsid w:val="00C102B1"/>
    <w:rsid w:val="00C141EB"/>
    <w:rsid w:val="00C162AE"/>
    <w:rsid w:val="00C17F16"/>
    <w:rsid w:val="00C2057F"/>
    <w:rsid w:val="00C20EEE"/>
    <w:rsid w:val="00C25DFE"/>
    <w:rsid w:val="00C2779D"/>
    <w:rsid w:val="00C33325"/>
    <w:rsid w:val="00C35789"/>
    <w:rsid w:val="00C476A6"/>
    <w:rsid w:val="00C4793E"/>
    <w:rsid w:val="00C47C40"/>
    <w:rsid w:val="00C54036"/>
    <w:rsid w:val="00C54C91"/>
    <w:rsid w:val="00C6586F"/>
    <w:rsid w:val="00C77FCB"/>
    <w:rsid w:val="00C81411"/>
    <w:rsid w:val="00C819B7"/>
    <w:rsid w:val="00C81EE0"/>
    <w:rsid w:val="00C96F9B"/>
    <w:rsid w:val="00CC745E"/>
    <w:rsid w:val="00CD4927"/>
    <w:rsid w:val="00CD4BDB"/>
    <w:rsid w:val="00CD5101"/>
    <w:rsid w:val="00CD59DE"/>
    <w:rsid w:val="00CD7069"/>
    <w:rsid w:val="00CE181E"/>
    <w:rsid w:val="00CF7023"/>
    <w:rsid w:val="00D003F1"/>
    <w:rsid w:val="00D05272"/>
    <w:rsid w:val="00D074FC"/>
    <w:rsid w:val="00D16B5A"/>
    <w:rsid w:val="00D22F72"/>
    <w:rsid w:val="00D25484"/>
    <w:rsid w:val="00D36C9A"/>
    <w:rsid w:val="00D37DDA"/>
    <w:rsid w:val="00D43ED9"/>
    <w:rsid w:val="00D457E2"/>
    <w:rsid w:val="00D50A65"/>
    <w:rsid w:val="00D50C7F"/>
    <w:rsid w:val="00D6133D"/>
    <w:rsid w:val="00D644D5"/>
    <w:rsid w:val="00D655B6"/>
    <w:rsid w:val="00D66106"/>
    <w:rsid w:val="00D71319"/>
    <w:rsid w:val="00D729E2"/>
    <w:rsid w:val="00D764C5"/>
    <w:rsid w:val="00D77234"/>
    <w:rsid w:val="00D86001"/>
    <w:rsid w:val="00DA20C6"/>
    <w:rsid w:val="00DA34D6"/>
    <w:rsid w:val="00DA3943"/>
    <w:rsid w:val="00DA4427"/>
    <w:rsid w:val="00DA57AB"/>
    <w:rsid w:val="00DC3AC5"/>
    <w:rsid w:val="00DC7BCE"/>
    <w:rsid w:val="00DD189E"/>
    <w:rsid w:val="00DD3E0B"/>
    <w:rsid w:val="00DD5D64"/>
    <w:rsid w:val="00DD5E6D"/>
    <w:rsid w:val="00DD753E"/>
    <w:rsid w:val="00DE0D75"/>
    <w:rsid w:val="00DE140B"/>
    <w:rsid w:val="00DE43AD"/>
    <w:rsid w:val="00DE5B80"/>
    <w:rsid w:val="00DF0760"/>
    <w:rsid w:val="00DF0766"/>
    <w:rsid w:val="00DF711E"/>
    <w:rsid w:val="00E01F76"/>
    <w:rsid w:val="00E05C39"/>
    <w:rsid w:val="00E07626"/>
    <w:rsid w:val="00E077F9"/>
    <w:rsid w:val="00E17AA5"/>
    <w:rsid w:val="00E17C9C"/>
    <w:rsid w:val="00E320DF"/>
    <w:rsid w:val="00E40945"/>
    <w:rsid w:val="00E43B3E"/>
    <w:rsid w:val="00E454B5"/>
    <w:rsid w:val="00E47550"/>
    <w:rsid w:val="00E52992"/>
    <w:rsid w:val="00E55C1E"/>
    <w:rsid w:val="00E64024"/>
    <w:rsid w:val="00E72668"/>
    <w:rsid w:val="00E92027"/>
    <w:rsid w:val="00E9633E"/>
    <w:rsid w:val="00EA2E66"/>
    <w:rsid w:val="00EA5FE7"/>
    <w:rsid w:val="00EB7A08"/>
    <w:rsid w:val="00EE167E"/>
    <w:rsid w:val="00EF0225"/>
    <w:rsid w:val="00EF0462"/>
    <w:rsid w:val="00EF3EC8"/>
    <w:rsid w:val="00EF6A07"/>
    <w:rsid w:val="00EF714F"/>
    <w:rsid w:val="00F00B6D"/>
    <w:rsid w:val="00F15304"/>
    <w:rsid w:val="00F169C6"/>
    <w:rsid w:val="00F16AA3"/>
    <w:rsid w:val="00F170AE"/>
    <w:rsid w:val="00F17AC8"/>
    <w:rsid w:val="00F20DDE"/>
    <w:rsid w:val="00F23B80"/>
    <w:rsid w:val="00F245ED"/>
    <w:rsid w:val="00F360E6"/>
    <w:rsid w:val="00F46CBC"/>
    <w:rsid w:val="00F47BDA"/>
    <w:rsid w:val="00F558F2"/>
    <w:rsid w:val="00F56EC8"/>
    <w:rsid w:val="00F576B2"/>
    <w:rsid w:val="00F62CBA"/>
    <w:rsid w:val="00F70C47"/>
    <w:rsid w:val="00F725D0"/>
    <w:rsid w:val="00F74CFF"/>
    <w:rsid w:val="00F75CB5"/>
    <w:rsid w:val="00F83CD9"/>
    <w:rsid w:val="00F87F9D"/>
    <w:rsid w:val="00F93659"/>
    <w:rsid w:val="00F95CFA"/>
    <w:rsid w:val="00F9630E"/>
    <w:rsid w:val="00F965F6"/>
    <w:rsid w:val="00FB1A50"/>
    <w:rsid w:val="00FB2C66"/>
    <w:rsid w:val="00FB7255"/>
    <w:rsid w:val="00FC104F"/>
    <w:rsid w:val="00FC3A2D"/>
    <w:rsid w:val="00FC7653"/>
    <w:rsid w:val="00FD3725"/>
    <w:rsid w:val="00FD5982"/>
    <w:rsid w:val="00FE2177"/>
    <w:rsid w:val="00FF6679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BD48F0-AB46-4973-A039-0F13F7FD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47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E454B5"/>
    <w:pPr>
      <w:keepNext/>
      <w:keepLines/>
      <w:numPr>
        <w:numId w:val="10"/>
      </w:numPr>
      <w:adjustRightInd w:val="0"/>
      <w:spacing w:before="400" w:after="20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75CB5"/>
    <w:pPr>
      <w:keepNext/>
      <w:keepLines/>
      <w:numPr>
        <w:ilvl w:val="1"/>
        <w:numId w:val="10"/>
      </w:numPr>
      <w:spacing w:beforeLines="50" w:before="50" w:afterLines="50" w:after="50" w:line="240" w:lineRule="auto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556F0"/>
    <w:pPr>
      <w:keepNext/>
      <w:keepLines/>
      <w:numPr>
        <w:ilvl w:val="2"/>
        <w:numId w:val="10"/>
      </w:numPr>
      <w:spacing w:beforeLines="50" w:before="50" w:afterLines="50" w:after="50"/>
      <w:ind w:left="567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3"/>
    <w:unhideWhenUsed/>
    <w:qFormat/>
    <w:rsid w:val="00525F9C"/>
    <w:pPr>
      <w:keepNext/>
      <w:keepLines/>
      <w:numPr>
        <w:numId w:val="1"/>
      </w:numPr>
      <w:spacing w:before="120" w:after="120" w:line="200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4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54B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75CB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3C3D10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B556F0"/>
    <w:rPr>
      <w:rFonts w:ascii="Times New Roman" w:hAnsi="Times New Roman"/>
      <w:b/>
      <w:bCs/>
      <w:sz w:val="24"/>
      <w:szCs w:val="32"/>
    </w:rPr>
  </w:style>
  <w:style w:type="paragraph" w:styleId="a4">
    <w:name w:val="Title"/>
    <w:basedOn w:val="a"/>
    <w:next w:val="a"/>
    <w:link w:val="Char"/>
    <w:uiPriority w:val="10"/>
    <w:qFormat/>
    <w:rsid w:val="00B62E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2E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3"/>
    <w:rsid w:val="001D2E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A68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47C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6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7C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E2E"/>
  </w:style>
  <w:style w:type="character" w:styleId="HTML0">
    <w:name w:val="HTML Code"/>
    <w:basedOn w:val="a0"/>
    <w:uiPriority w:val="99"/>
    <w:semiHidden/>
    <w:unhideWhenUsed/>
    <w:rsid w:val="00043314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255F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55F2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55F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55F2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D2E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E47"/>
    <w:rPr>
      <w:rFonts w:ascii="Times New Roman" w:hAnsi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54B5"/>
    <w:rPr>
      <w:rFonts w:ascii="Times New Roman" w:hAnsi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81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8131B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9D142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b">
    <w:name w:val="Normal (Web)"/>
    <w:basedOn w:val="a"/>
    <w:uiPriority w:val="99"/>
    <w:semiHidden/>
    <w:unhideWhenUsed/>
    <w:rsid w:val="008B225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rttime">
    <w:name w:val="arttime"/>
    <w:basedOn w:val="a0"/>
    <w:rsid w:val="00A11646"/>
  </w:style>
  <w:style w:type="character" w:styleId="ac">
    <w:name w:val="Strong"/>
    <w:basedOn w:val="a0"/>
    <w:uiPriority w:val="22"/>
    <w:qFormat/>
    <w:rsid w:val="00A11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302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0542658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54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8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419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299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413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106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64694664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  <w:div w:id="1716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6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01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2778160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2043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new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newTemplate.dotx</Template>
  <TotalTime>450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101</cp:revision>
  <dcterms:created xsi:type="dcterms:W3CDTF">2016-05-26T09:04:00Z</dcterms:created>
  <dcterms:modified xsi:type="dcterms:W3CDTF">2016-05-31T06:32:00Z</dcterms:modified>
</cp:coreProperties>
</file>