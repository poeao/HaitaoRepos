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43C" w:rsidRPr="005E543C" w:rsidRDefault="005E543C" w:rsidP="005E543C">
      <w:pPr>
        <w:pStyle w:val="a4"/>
        <w:rPr>
          <w:rFonts w:hint="eastAsia"/>
        </w:rPr>
      </w:pPr>
      <w:r>
        <w:t>Elastic Search</w:t>
      </w:r>
    </w:p>
    <w:p w:rsidR="00E57560" w:rsidRDefault="00E57560" w:rsidP="00E57560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E</w:t>
      </w:r>
      <w:r>
        <w:t>lastic Search</w:t>
      </w:r>
    </w:p>
    <w:p w:rsidR="00781AAE" w:rsidRDefault="00781AAE" w:rsidP="00781AAE">
      <w:r w:rsidRPr="00781AAE">
        <w:rPr>
          <w:rFonts w:hint="eastAsia"/>
        </w:rPr>
        <w:t>Elasticsearch</w:t>
      </w:r>
      <w:r w:rsidRPr="00781AAE">
        <w:rPr>
          <w:rFonts w:hint="eastAsia"/>
        </w:rPr>
        <w:t>，分布式，高性能，高可用，可伸缩的搜索和分析系统</w:t>
      </w:r>
    </w:p>
    <w:p w:rsidR="00781AAE" w:rsidRDefault="00E83879" w:rsidP="00E83879">
      <w:pPr>
        <w:pStyle w:val="2"/>
        <w:spacing w:before="156" w:after="156"/>
      </w:pPr>
      <w:r>
        <w:rPr>
          <w:rFonts w:hint="eastAsia"/>
        </w:rPr>
        <w:t>功能</w:t>
      </w:r>
    </w:p>
    <w:p w:rsidR="00542C17" w:rsidRDefault="00542C17" w:rsidP="00542C17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分布式的搜索引擎和数据分析引擎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t>搜索：百度，网站的站内搜索，</w:t>
      </w:r>
      <w:r>
        <w:rPr>
          <w:rFonts w:hint="eastAsia"/>
        </w:rPr>
        <w:t>IT</w:t>
      </w:r>
      <w:r>
        <w:rPr>
          <w:rFonts w:hint="eastAsia"/>
        </w:rPr>
        <w:t>系统的检索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t>数据分析：电商网站，最近</w:t>
      </w:r>
      <w:r>
        <w:rPr>
          <w:rFonts w:hint="eastAsia"/>
        </w:rPr>
        <w:t>7</w:t>
      </w:r>
      <w:r>
        <w:rPr>
          <w:rFonts w:hint="eastAsia"/>
        </w:rPr>
        <w:t>天牙膏这种商品销量排名前</w:t>
      </w:r>
      <w:r>
        <w:rPr>
          <w:rFonts w:hint="eastAsia"/>
        </w:rPr>
        <w:t>10</w:t>
      </w:r>
      <w:r>
        <w:rPr>
          <w:rFonts w:hint="eastAsia"/>
        </w:rPr>
        <w:t>的商家有哪些；新闻网站，最近</w:t>
      </w:r>
      <w:r>
        <w:rPr>
          <w:rFonts w:hint="eastAsia"/>
        </w:rPr>
        <w:t>1</w:t>
      </w:r>
      <w:r>
        <w:rPr>
          <w:rFonts w:hint="eastAsia"/>
        </w:rPr>
        <w:t>个月访问量排名前</w:t>
      </w:r>
      <w:r>
        <w:rPr>
          <w:rFonts w:hint="eastAsia"/>
        </w:rPr>
        <w:t>3</w:t>
      </w:r>
      <w:r>
        <w:rPr>
          <w:rFonts w:hint="eastAsia"/>
        </w:rPr>
        <w:t>的新闻版块是哪些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t>分布式，搜索，数据分析</w:t>
      </w:r>
    </w:p>
    <w:p w:rsidR="00542C17" w:rsidRDefault="00542C17" w:rsidP="00542C17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全文检索，结构化检索，数据分析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t>全文检索：我想搜索商品名称包含牙膏的商品，</w:t>
      </w:r>
      <w:r>
        <w:rPr>
          <w:rFonts w:hint="eastAsia"/>
        </w:rPr>
        <w:t>select * from products where product_name like "%</w:t>
      </w:r>
      <w:r>
        <w:rPr>
          <w:rFonts w:hint="eastAsia"/>
        </w:rPr>
        <w:t>牙膏</w:t>
      </w:r>
      <w:r>
        <w:rPr>
          <w:rFonts w:hint="eastAsia"/>
        </w:rPr>
        <w:t>%"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t>结构化检索：我想搜索商品分类为日化用品的商品都有哪些，</w:t>
      </w:r>
      <w:r>
        <w:rPr>
          <w:rFonts w:hint="eastAsia"/>
        </w:rPr>
        <w:t>select * from products where category_id='</w:t>
      </w:r>
      <w:r>
        <w:rPr>
          <w:rFonts w:hint="eastAsia"/>
        </w:rPr>
        <w:t>日化用品</w:t>
      </w:r>
      <w:r>
        <w:rPr>
          <w:rFonts w:hint="eastAsia"/>
        </w:rPr>
        <w:t>'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t>部分匹配、自动完成、搜索纠错、搜索推荐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t>数据分析：我们分析每一个商品分类下有多少个商品，</w:t>
      </w:r>
      <w:r>
        <w:rPr>
          <w:rFonts w:hint="eastAsia"/>
        </w:rPr>
        <w:t>select category_id,count(*) from products group by category_id</w:t>
      </w:r>
    </w:p>
    <w:p w:rsidR="00542C17" w:rsidRDefault="00542C17" w:rsidP="00542C17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对海量数据进行近实时的处理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t>分布式：</w:t>
      </w:r>
      <w:r>
        <w:rPr>
          <w:rFonts w:hint="eastAsia"/>
        </w:rPr>
        <w:t>ES</w:t>
      </w:r>
      <w:r>
        <w:rPr>
          <w:rFonts w:hint="eastAsia"/>
        </w:rPr>
        <w:t>自动可以将海量数据分散到多台服务器上去存储和检索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t>海联数据的处理：分布式以后，就可以采用大量的服务器去存储和检索数据，自然而然就可以实现海量数据的处理了</w:t>
      </w:r>
    </w:p>
    <w:p w:rsidR="00542C17" w:rsidRDefault="00542C17" w:rsidP="00542C17">
      <w:r>
        <w:rPr>
          <w:rFonts w:hint="eastAsia"/>
        </w:rPr>
        <w:t>近实时：检索个数据要花费</w:t>
      </w:r>
      <w:r>
        <w:rPr>
          <w:rFonts w:hint="eastAsia"/>
        </w:rPr>
        <w:t>1</w:t>
      </w:r>
      <w:r>
        <w:rPr>
          <w:rFonts w:hint="eastAsia"/>
        </w:rPr>
        <w:t>小时（这就不要近实时，离线批处理，</w:t>
      </w:r>
      <w:r>
        <w:rPr>
          <w:rFonts w:hint="eastAsia"/>
        </w:rPr>
        <w:t>batch-processing</w:t>
      </w:r>
      <w:r>
        <w:rPr>
          <w:rFonts w:hint="eastAsia"/>
        </w:rPr>
        <w:t>）；在秒级别对数据进行搜索和分析</w:t>
      </w:r>
    </w:p>
    <w:p w:rsidR="00E83879" w:rsidRDefault="00542C17" w:rsidP="00542C17">
      <w:r>
        <w:rPr>
          <w:rFonts w:hint="eastAsia"/>
        </w:rPr>
        <w:t>跟分布式</w:t>
      </w:r>
      <w:r>
        <w:rPr>
          <w:rFonts w:hint="eastAsia"/>
        </w:rPr>
        <w:t>/</w:t>
      </w:r>
      <w:r>
        <w:rPr>
          <w:rFonts w:hint="eastAsia"/>
        </w:rPr>
        <w:t>海量数据相反的：</w:t>
      </w:r>
      <w:r>
        <w:rPr>
          <w:rFonts w:hint="eastAsia"/>
        </w:rPr>
        <w:t>lucene</w:t>
      </w:r>
      <w:r>
        <w:rPr>
          <w:rFonts w:hint="eastAsia"/>
        </w:rPr>
        <w:t>，单机应用，只能在单台服务器上使用，最多只能处理单台服务器可以处理的数据量</w:t>
      </w:r>
    </w:p>
    <w:p w:rsidR="00542C17" w:rsidRDefault="00542C17" w:rsidP="00542C17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适用场景</w:t>
      </w:r>
    </w:p>
    <w:p w:rsidR="00542C17" w:rsidRDefault="00542C17" w:rsidP="00542C17">
      <w:pPr>
        <w:pStyle w:val="4"/>
        <w:rPr>
          <w:rFonts w:hint="eastAsia"/>
        </w:rPr>
      </w:pPr>
      <w:r>
        <w:rPr>
          <w:rFonts w:hint="eastAsia"/>
        </w:rPr>
        <w:t>国外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）维基百科，类似百度百科，牙膏，牙膏的维基百科，全文检索，高亮，搜索推荐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The Guardian</w:t>
      </w:r>
      <w:r>
        <w:rPr>
          <w:rFonts w:hint="eastAsia"/>
        </w:rPr>
        <w:t>（国外新闻网站），类似搜狐新闻，用户行为日志（点击，浏览，收藏，评论）</w:t>
      </w:r>
      <w:r>
        <w:rPr>
          <w:rFonts w:hint="eastAsia"/>
        </w:rPr>
        <w:t>+</w:t>
      </w:r>
      <w:r>
        <w:rPr>
          <w:rFonts w:hint="eastAsia"/>
        </w:rPr>
        <w:t>社交网络数据（对某某新闻的相关看法），数据分析，给到每篇新闻文章的作者，让他知道他的文章的公众反馈（好，坏，热门，垃圾，鄙视，崇拜）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Stack Overflow</w:t>
      </w:r>
      <w:r>
        <w:rPr>
          <w:rFonts w:hint="eastAsia"/>
        </w:rPr>
        <w:t>（国外的程序异常讨论论坛），</w:t>
      </w:r>
      <w:r>
        <w:rPr>
          <w:rFonts w:hint="eastAsia"/>
        </w:rPr>
        <w:t>IT</w:t>
      </w:r>
      <w:r>
        <w:rPr>
          <w:rFonts w:hint="eastAsia"/>
        </w:rPr>
        <w:t>问题，程序的报错，提交上去，有人会跟你讨论和回答，全文检索，搜索相关问题和答案，程序报错了，就会将报错信息粘贴到里面去，搜索有没有对应的答案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GitHub</w:t>
      </w:r>
      <w:r>
        <w:rPr>
          <w:rFonts w:hint="eastAsia"/>
        </w:rPr>
        <w:t>（开源代码管理），搜索上千亿行代码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）电商网站，检索商品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）日志数据分析，</w:t>
      </w:r>
      <w:r>
        <w:rPr>
          <w:rFonts w:hint="eastAsia"/>
        </w:rPr>
        <w:t>logstash</w:t>
      </w:r>
      <w:r>
        <w:rPr>
          <w:rFonts w:hint="eastAsia"/>
        </w:rPr>
        <w:t>采集日志，</w:t>
      </w:r>
      <w:r>
        <w:rPr>
          <w:rFonts w:hint="eastAsia"/>
        </w:rPr>
        <w:t>ES</w:t>
      </w:r>
      <w:r>
        <w:rPr>
          <w:rFonts w:hint="eastAsia"/>
        </w:rPr>
        <w:t>进行复杂的数据分析（</w:t>
      </w:r>
      <w:r>
        <w:rPr>
          <w:rFonts w:hint="eastAsia"/>
        </w:rPr>
        <w:t>ELK</w:t>
      </w:r>
      <w:r>
        <w:rPr>
          <w:rFonts w:hint="eastAsia"/>
        </w:rPr>
        <w:t>技术，</w:t>
      </w:r>
      <w:r>
        <w:rPr>
          <w:rFonts w:hint="eastAsia"/>
        </w:rPr>
        <w:t>elasticsearch+logstash+kibana</w:t>
      </w:r>
      <w:r>
        <w:rPr>
          <w:rFonts w:hint="eastAsia"/>
        </w:rPr>
        <w:t>）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）商品价格监控网站，用户设定某商品的价格阈值，当低于该阈值的时候，发送通知消息给用户，比如说订阅牙膏的监控，如果高露洁牙膏的家庭套装低于</w:t>
      </w:r>
      <w:r>
        <w:rPr>
          <w:rFonts w:hint="eastAsia"/>
        </w:rPr>
        <w:t>50</w:t>
      </w:r>
      <w:r>
        <w:rPr>
          <w:rFonts w:hint="eastAsia"/>
        </w:rPr>
        <w:t>块钱，就通知我，我就去买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BI</w:t>
      </w:r>
      <w:r>
        <w:rPr>
          <w:rFonts w:hint="eastAsia"/>
        </w:rPr>
        <w:t>系统，商业智能，</w:t>
      </w:r>
      <w:r>
        <w:rPr>
          <w:rFonts w:hint="eastAsia"/>
        </w:rPr>
        <w:t>Business Intelligence</w:t>
      </w:r>
      <w:r>
        <w:rPr>
          <w:rFonts w:hint="eastAsia"/>
        </w:rPr>
        <w:t>。比如说有个大型商场集团，</w:t>
      </w:r>
      <w:r>
        <w:rPr>
          <w:rFonts w:hint="eastAsia"/>
        </w:rPr>
        <w:t>BI</w:t>
      </w:r>
      <w:r>
        <w:rPr>
          <w:rFonts w:hint="eastAsia"/>
        </w:rPr>
        <w:t>，分析一下某某区域最近</w:t>
      </w:r>
      <w:r>
        <w:rPr>
          <w:rFonts w:hint="eastAsia"/>
        </w:rPr>
        <w:t>3</w:t>
      </w:r>
      <w:r>
        <w:rPr>
          <w:rFonts w:hint="eastAsia"/>
        </w:rPr>
        <w:t>年的用户消费金额的趋势以及用户群体的组成构成，产出相关的数张报表，</w:t>
      </w:r>
      <w:r>
        <w:rPr>
          <w:rFonts w:hint="eastAsia"/>
        </w:rPr>
        <w:t>**</w:t>
      </w:r>
      <w:r>
        <w:rPr>
          <w:rFonts w:hint="eastAsia"/>
        </w:rPr>
        <w:t>区，最近</w:t>
      </w:r>
      <w:r>
        <w:rPr>
          <w:rFonts w:hint="eastAsia"/>
        </w:rPr>
        <w:t>3</w:t>
      </w:r>
      <w:r>
        <w:rPr>
          <w:rFonts w:hint="eastAsia"/>
        </w:rPr>
        <w:t>年，每年消费金额呈现</w:t>
      </w:r>
      <w:r>
        <w:rPr>
          <w:rFonts w:hint="eastAsia"/>
        </w:rPr>
        <w:t>100%</w:t>
      </w:r>
      <w:r>
        <w:rPr>
          <w:rFonts w:hint="eastAsia"/>
        </w:rPr>
        <w:t>的增长，而且用户群体</w:t>
      </w:r>
      <w:r>
        <w:rPr>
          <w:rFonts w:hint="eastAsia"/>
        </w:rPr>
        <w:t>85%</w:t>
      </w:r>
      <w:r>
        <w:rPr>
          <w:rFonts w:hint="eastAsia"/>
        </w:rPr>
        <w:t>是高级白领，开一个新商场。</w:t>
      </w:r>
      <w:r>
        <w:rPr>
          <w:rFonts w:hint="eastAsia"/>
        </w:rPr>
        <w:t>ES</w:t>
      </w:r>
      <w:r>
        <w:rPr>
          <w:rFonts w:hint="eastAsia"/>
        </w:rPr>
        <w:t>执行数据分析和挖掘，</w:t>
      </w:r>
      <w:r>
        <w:rPr>
          <w:rFonts w:hint="eastAsia"/>
        </w:rPr>
        <w:t>Kibana</w:t>
      </w:r>
      <w:r>
        <w:rPr>
          <w:rFonts w:hint="eastAsia"/>
        </w:rPr>
        <w:t>进行数据可视化</w:t>
      </w:r>
    </w:p>
    <w:p w:rsidR="00542C17" w:rsidRDefault="00542C17" w:rsidP="00542C17">
      <w:pPr>
        <w:pStyle w:val="4"/>
        <w:rPr>
          <w:rFonts w:hint="eastAsia"/>
        </w:rPr>
      </w:pPr>
      <w:r>
        <w:rPr>
          <w:rFonts w:hint="eastAsia"/>
        </w:rPr>
        <w:t>国内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）国内：站内搜索（电商，招聘，门户，等等），</w:t>
      </w:r>
      <w:r>
        <w:rPr>
          <w:rFonts w:hint="eastAsia"/>
        </w:rPr>
        <w:t>IT</w:t>
      </w:r>
      <w:r>
        <w:rPr>
          <w:rFonts w:hint="eastAsia"/>
        </w:rPr>
        <w:t>系统搜索（</w:t>
      </w:r>
      <w:r>
        <w:rPr>
          <w:rFonts w:hint="eastAsia"/>
        </w:rPr>
        <w:t>OA</w:t>
      </w:r>
      <w:r>
        <w:rPr>
          <w:rFonts w:hint="eastAsia"/>
        </w:rPr>
        <w:t>，</w:t>
      </w:r>
      <w:r>
        <w:rPr>
          <w:rFonts w:hint="eastAsia"/>
        </w:rPr>
        <w:t>CRM</w:t>
      </w:r>
      <w:r>
        <w:rPr>
          <w:rFonts w:hint="eastAsia"/>
        </w:rPr>
        <w:t>，</w:t>
      </w:r>
      <w:r>
        <w:rPr>
          <w:rFonts w:hint="eastAsia"/>
        </w:rPr>
        <w:t>ERP</w:t>
      </w:r>
      <w:r>
        <w:rPr>
          <w:rFonts w:hint="eastAsia"/>
        </w:rPr>
        <w:t>，等等），数据分析（</w:t>
      </w:r>
      <w:r>
        <w:rPr>
          <w:rFonts w:hint="eastAsia"/>
        </w:rPr>
        <w:t>ES</w:t>
      </w:r>
      <w:r>
        <w:rPr>
          <w:rFonts w:hint="eastAsia"/>
        </w:rPr>
        <w:t>热门的一个使用场景）</w:t>
      </w:r>
    </w:p>
    <w:p w:rsidR="00542C17" w:rsidRDefault="00542C17" w:rsidP="00542C17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Elasticsearch</w:t>
      </w:r>
      <w:r>
        <w:rPr>
          <w:rFonts w:hint="eastAsia"/>
        </w:rPr>
        <w:t>的特点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）可以作为一个大型分布式集群（数百台服务器）技术，处理</w:t>
      </w:r>
      <w:r>
        <w:rPr>
          <w:rFonts w:hint="eastAsia"/>
        </w:rPr>
        <w:t>PB</w:t>
      </w:r>
      <w:r>
        <w:rPr>
          <w:rFonts w:hint="eastAsia"/>
        </w:rPr>
        <w:t>级数据，服务大公司；也可以运行在单机上，服务小公司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Elasticsearch</w:t>
      </w:r>
      <w:r>
        <w:rPr>
          <w:rFonts w:hint="eastAsia"/>
        </w:rPr>
        <w:t>不是什么新技术，主要是将全文检索、数据分析以及分布式技术，合并在了一起，才形成了独一无二的</w:t>
      </w:r>
      <w:r>
        <w:rPr>
          <w:rFonts w:hint="eastAsia"/>
        </w:rPr>
        <w:t>ES</w:t>
      </w:r>
      <w:r>
        <w:rPr>
          <w:rFonts w:hint="eastAsia"/>
        </w:rPr>
        <w:t>；</w:t>
      </w:r>
      <w:r>
        <w:rPr>
          <w:rFonts w:hint="eastAsia"/>
        </w:rPr>
        <w:t>lucene</w:t>
      </w:r>
      <w:r>
        <w:rPr>
          <w:rFonts w:hint="eastAsia"/>
        </w:rPr>
        <w:t>（全文检索），商用的数据分析软件（也是有的），分布式数据库（</w:t>
      </w:r>
      <w:r>
        <w:rPr>
          <w:rFonts w:hint="eastAsia"/>
        </w:rPr>
        <w:t>mycat</w:t>
      </w:r>
      <w:r>
        <w:rPr>
          <w:rFonts w:hint="eastAsia"/>
        </w:rPr>
        <w:t>）</w:t>
      </w:r>
    </w:p>
    <w:p w:rsidR="00542C17" w:rsidRDefault="00542C17" w:rsidP="00542C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）对用户而言，是开箱即用的，非常简单，作为中小型的应用，直接</w:t>
      </w:r>
      <w:r>
        <w:rPr>
          <w:rFonts w:hint="eastAsia"/>
        </w:rPr>
        <w:t>3</w:t>
      </w:r>
      <w:r>
        <w:rPr>
          <w:rFonts w:hint="eastAsia"/>
        </w:rPr>
        <w:t>分钟部署一下</w:t>
      </w:r>
      <w:r>
        <w:rPr>
          <w:rFonts w:hint="eastAsia"/>
        </w:rPr>
        <w:t>ES</w:t>
      </w:r>
      <w:r>
        <w:rPr>
          <w:rFonts w:hint="eastAsia"/>
        </w:rPr>
        <w:t>，就可以作为生产环境的系统来使用了，数据量不大，操作不是太复杂</w:t>
      </w:r>
    </w:p>
    <w:p w:rsidR="00542C17" w:rsidRDefault="00542C17" w:rsidP="00542C1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）数据库的功能面对很多领域是不够用的（事务，还有各种联机事务型的操作）；特殊的功能，比如全文检索，同义词处理，相关度排名，复杂数据分析，海量数据的近实时处理；</w:t>
      </w:r>
      <w:r>
        <w:rPr>
          <w:rFonts w:hint="eastAsia"/>
        </w:rPr>
        <w:t>Elasticsearch</w:t>
      </w:r>
      <w:r>
        <w:rPr>
          <w:rFonts w:hint="eastAsia"/>
        </w:rPr>
        <w:t>作为传统数据库的一个补充，提供了数据</w:t>
      </w:r>
      <w:r>
        <w:rPr>
          <w:rFonts w:hint="eastAsia"/>
        </w:rPr>
        <w:lastRenderedPageBreak/>
        <w:t>库所不不能提供的很多功能</w:t>
      </w:r>
    </w:p>
    <w:p w:rsidR="003A0204" w:rsidRDefault="003A0204" w:rsidP="003A0204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elasticsearch</w:t>
      </w:r>
      <w:r>
        <w:rPr>
          <w:rFonts w:hint="eastAsia"/>
        </w:rPr>
        <w:t>的核心概念</w:t>
      </w:r>
    </w:p>
    <w:p w:rsidR="003A0204" w:rsidRDefault="003A0204" w:rsidP="003A0204"/>
    <w:p w:rsidR="003A0204" w:rsidRDefault="003A0204" w:rsidP="003A0204">
      <w:pPr>
        <w:rPr>
          <w:rFonts w:hint="eastAsia"/>
        </w:rPr>
      </w:pPr>
      <w:r w:rsidRPr="00154EB4">
        <w:rPr>
          <w:rFonts w:hint="eastAsia"/>
          <w:b/>
        </w:rPr>
        <w:t>（</w:t>
      </w:r>
      <w:r w:rsidRPr="00154EB4">
        <w:rPr>
          <w:rFonts w:hint="eastAsia"/>
          <w:b/>
        </w:rPr>
        <w:t>1</w:t>
      </w:r>
      <w:r w:rsidRPr="00154EB4">
        <w:rPr>
          <w:rFonts w:hint="eastAsia"/>
          <w:b/>
        </w:rPr>
        <w:t>）</w:t>
      </w:r>
      <w:r w:rsidRPr="00154EB4">
        <w:rPr>
          <w:rFonts w:hint="eastAsia"/>
          <w:b/>
        </w:rPr>
        <w:t>Near Realtime</w:t>
      </w:r>
      <w:r w:rsidRPr="00154EB4">
        <w:rPr>
          <w:rFonts w:hint="eastAsia"/>
          <w:b/>
        </w:rPr>
        <w:t>（</w:t>
      </w:r>
      <w:r w:rsidRPr="00154EB4">
        <w:rPr>
          <w:rFonts w:hint="eastAsia"/>
          <w:b/>
        </w:rPr>
        <w:t>NRT</w:t>
      </w:r>
      <w:r w:rsidRPr="00154EB4">
        <w:rPr>
          <w:rFonts w:hint="eastAsia"/>
          <w:b/>
        </w:rPr>
        <w:t>）：</w:t>
      </w:r>
      <w:r>
        <w:rPr>
          <w:rFonts w:hint="eastAsia"/>
        </w:rPr>
        <w:t>近实时，两个意思，从写入数据到数据可以被搜索到有一个小延迟（大概</w:t>
      </w:r>
      <w:r>
        <w:rPr>
          <w:rFonts w:hint="eastAsia"/>
        </w:rPr>
        <w:t>1</w:t>
      </w:r>
      <w:r>
        <w:rPr>
          <w:rFonts w:hint="eastAsia"/>
        </w:rPr>
        <w:t>秒）；基于</w:t>
      </w:r>
      <w:r>
        <w:rPr>
          <w:rFonts w:hint="eastAsia"/>
        </w:rPr>
        <w:t>es</w:t>
      </w:r>
      <w:r>
        <w:rPr>
          <w:rFonts w:hint="eastAsia"/>
        </w:rPr>
        <w:t>执行搜索和分析可以达到秒级</w:t>
      </w:r>
    </w:p>
    <w:p w:rsidR="003A0204" w:rsidRDefault="003A0204" w:rsidP="003A0204">
      <w:pPr>
        <w:rPr>
          <w:rFonts w:hint="eastAsia"/>
        </w:rPr>
      </w:pPr>
      <w:r w:rsidRPr="00154EB4">
        <w:rPr>
          <w:rFonts w:hint="eastAsia"/>
          <w:b/>
        </w:rPr>
        <w:t>（</w:t>
      </w:r>
      <w:r w:rsidRPr="00154EB4">
        <w:rPr>
          <w:rFonts w:hint="eastAsia"/>
          <w:b/>
        </w:rPr>
        <w:t>2</w:t>
      </w:r>
      <w:r w:rsidRPr="00154EB4">
        <w:rPr>
          <w:rFonts w:hint="eastAsia"/>
          <w:b/>
        </w:rPr>
        <w:t>）</w:t>
      </w:r>
      <w:r w:rsidRPr="00154EB4">
        <w:rPr>
          <w:rFonts w:hint="eastAsia"/>
          <w:b/>
        </w:rPr>
        <w:t>Cluster</w:t>
      </w:r>
      <w:r w:rsidRPr="00154EB4">
        <w:rPr>
          <w:rFonts w:hint="eastAsia"/>
          <w:b/>
        </w:rPr>
        <w:t>：集群，</w:t>
      </w:r>
      <w:r>
        <w:rPr>
          <w:rFonts w:hint="eastAsia"/>
        </w:rPr>
        <w:t>包含多个节点，每个节点属于哪个集群是通过一个配置（集群名称，默认是</w:t>
      </w:r>
      <w:r>
        <w:rPr>
          <w:rFonts w:hint="eastAsia"/>
        </w:rPr>
        <w:t>elasticsearch</w:t>
      </w:r>
      <w:r>
        <w:rPr>
          <w:rFonts w:hint="eastAsia"/>
        </w:rPr>
        <w:t>）来决定的，对于中小型应用来说，刚开始一个集群就一个节点很正常</w:t>
      </w:r>
    </w:p>
    <w:p w:rsidR="003A0204" w:rsidRDefault="003A0204" w:rsidP="003A0204">
      <w:pPr>
        <w:rPr>
          <w:rFonts w:hint="eastAsia"/>
        </w:rPr>
      </w:pPr>
      <w:r w:rsidRPr="00154EB4">
        <w:rPr>
          <w:rFonts w:hint="eastAsia"/>
          <w:b/>
        </w:rPr>
        <w:t>（</w:t>
      </w:r>
      <w:r w:rsidRPr="00154EB4">
        <w:rPr>
          <w:rFonts w:hint="eastAsia"/>
          <w:b/>
        </w:rPr>
        <w:t>3</w:t>
      </w:r>
      <w:r w:rsidRPr="00154EB4">
        <w:rPr>
          <w:rFonts w:hint="eastAsia"/>
          <w:b/>
        </w:rPr>
        <w:t>）</w:t>
      </w:r>
      <w:r w:rsidRPr="00154EB4">
        <w:rPr>
          <w:rFonts w:hint="eastAsia"/>
          <w:b/>
        </w:rPr>
        <w:t>Node</w:t>
      </w:r>
      <w:r w:rsidRPr="00154EB4">
        <w:rPr>
          <w:rFonts w:hint="eastAsia"/>
          <w:b/>
        </w:rPr>
        <w:t>：节点</w:t>
      </w:r>
      <w:r>
        <w:rPr>
          <w:rFonts w:hint="eastAsia"/>
        </w:rPr>
        <w:t>，集群中的一个节点，节点也有一个名称（默认是随机分配的），节点名称很重要（在执行运维管理操作的时候），默认节点会去加入一个名称为“</w:t>
      </w:r>
      <w:r>
        <w:rPr>
          <w:rFonts w:hint="eastAsia"/>
        </w:rPr>
        <w:t>elasticsearch</w:t>
      </w:r>
      <w:r>
        <w:rPr>
          <w:rFonts w:hint="eastAsia"/>
        </w:rPr>
        <w:t>”的集群，如果直接启动一堆节点，那么它们会自动组成一个</w:t>
      </w:r>
      <w:r>
        <w:rPr>
          <w:rFonts w:hint="eastAsia"/>
        </w:rPr>
        <w:t>elasticsearch</w:t>
      </w:r>
      <w:r>
        <w:rPr>
          <w:rFonts w:hint="eastAsia"/>
        </w:rPr>
        <w:t>集群，当然一个节点也可以组成一个</w:t>
      </w:r>
      <w:r>
        <w:rPr>
          <w:rFonts w:hint="eastAsia"/>
        </w:rPr>
        <w:t>elasticsearch</w:t>
      </w:r>
      <w:r>
        <w:rPr>
          <w:rFonts w:hint="eastAsia"/>
        </w:rPr>
        <w:t>集群</w:t>
      </w:r>
    </w:p>
    <w:p w:rsidR="003A0204" w:rsidRDefault="003A0204" w:rsidP="003A0204">
      <w:r w:rsidRPr="00154EB4">
        <w:rPr>
          <w:rFonts w:hint="eastAsia"/>
          <w:b/>
        </w:rPr>
        <w:t>（</w:t>
      </w:r>
      <w:r w:rsidRPr="00154EB4">
        <w:rPr>
          <w:rFonts w:hint="eastAsia"/>
          <w:b/>
        </w:rPr>
        <w:t>4</w:t>
      </w:r>
      <w:r w:rsidRPr="00154EB4">
        <w:rPr>
          <w:rFonts w:hint="eastAsia"/>
          <w:b/>
        </w:rPr>
        <w:t>）</w:t>
      </w:r>
      <w:r w:rsidRPr="00154EB4">
        <w:rPr>
          <w:rFonts w:hint="eastAsia"/>
          <w:b/>
        </w:rPr>
        <w:t>Document&amp;field</w:t>
      </w:r>
      <w:r>
        <w:rPr>
          <w:rFonts w:hint="eastAsia"/>
        </w:rPr>
        <w:t>：文档，</w:t>
      </w:r>
      <w:r>
        <w:rPr>
          <w:rFonts w:hint="eastAsia"/>
        </w:rPr>
        <w:t>es</w:t>
      </w:r>
      <w:r>
        <w:rPr>
          <w:rFonts w:hint="eastAsia"/>
        </w:rPr>
        <w:t>中的最小数据单元，一个</w:t>
      </w:r>
      <w:r>
        <w:rPr>
          <w:rFonts w:hint="eastAsia"/>
        </w:rPr>
        <w:t>document</w:t>
      </w:r>
      <w:r>
        <w:rPr>
          <w:rFonts w:hint="eastAsia"/>
        </w:rPr>
        <w:t>可以是一条客户数据，一条商品分类数据，一条订单数据，通常用</w:t>
      </w:r>
      <w:r>
        <w:rPr>
          <w:rFonts w:hint="eastAsia"/>
        </w:rPr>
        <w:t>JSON</w:t>
      </w:r>
      <w:r>
        <w:rPr>
          <w:rFonts w:hint="eastAsia"/>
        </w:rPr>
        <w:t>数据结构表示，每个</w:t>
      </w:r>
      <w:r>
        <w:rPr>
          <w:rFonts w:hint="eastAsia"/>
        </w:rPr>
        <w:t>index</w:t>
      </w:r>
      <w:r>
        <w:rPr>
          <w:rFonts w:hint="eastAsia"/>
        </w:rPr>
        <w:t>下的</w:t>
      </w:r>
      <w:r>
        <w:rPr>
          <w:rFonts w:hint="eastAsia"/>
        </w:rPr>
        <w:t>type</w:t>
      </w:r>
      <w:r>
        <w:rPr>
          <w:rFonts w:hint="eastAsia"/>
        </w:rPr>
        <w:t>中，都可以去存储多个</w:t>
      </w:r>
      <w:r>
        <w:rPr>
          <w:rFonts w:hint="eastAsia"/>
        </w:rPr>
        <w:t>document</w:t>
      </w:r>
      <w:r>
        <w:rPr>
          <w:rFonts w:hint="eastAsia"/>
        </w:rPr>
        <w:t>。一个</w:t>
      </w:r>
      <w:r>
        <w:rPr>
          <w:rFonts w:hint="eastAsia"/>
        </w:rPr>
        <w:t>document</w:t>
      </w:r>
      <w:r>
        <w:rPr>
          <w:rFonts w:hint="eastAsia"/>
        </w:rPr>
        <w:t>里面有多个</w:t>
      </w:r>
      <w:r>
        <w:rPr>
          <w:rFonts w:hint="eastAsia"/>
        </w:rPr>
        <w:t>field</w:t>
      </w:r>
      <w:r>
        <w:rPr>
          <w:rFonts w:hint="eastAsia"/>
        </w:rPr>
        <w:t>，每个</w:t>
      </w:r>
      <w:r>
        <w:rPr>
          <w:rFonts w:hint="eastAsia"/>
        </w:rPr>
        <w:t>field</w:t>
      </w:r>
      <w:r>
        <w:rPr>
          <w:rFonts w:hint="eastAsia"/>
        </w:rPr>
        <w:t>就是一个数据字段。</w:t>
      </w:r>
    </w:p>
    <w:p w:rsidR="003A0204" w:rsidRDefault="003A0204" w:rsidP="00154EB4">
      <w:pPr>
        <w:pStyle w:val="a3"/>
      </w:pPr>
      <w:r>
        <w:t>product document</w:t>
      </w:r>
    </w:p>
    <w:p w:rsidR="003A0204" w:rsidRDefault="003A0204" w:rsidP="00154EB4">
      <w:pPr>
        <w:pStyle w:val="a3"/>
      </w:pPr>
    </w:p>
    <w:p w:rsidR="003A0204" w:rsidRDefault="003A0204" w:rsidP="00154EB4">
      <w:pPr>
        <w:pStyle w:val="a3"/>
      </w:pPr>
      <w:r>
        <w:t>{</w:t>
      </w:r>
    </w:p>
    <w:p w:rsidR="003A0204" w:rsidRDefault="003A0204" w:rsidP="00154EB4">
      <w:pPr>
        <w:pStyle w:val="a3"/>
      </w:pPr>
      <w:r>
        <w:t xml:space="preserve">  "product_id": "1",</w:t>
      </w:r>
    </w:p>
    <w:p w:rsidR="003A0204" w:rsidRDefault="003A0204" w:rsidP="00154EB4">
      <w:pPr>
        <w:pStyle w:val="a3"/>
        <w:rPr>
          <w:rFonts w:hint="eastAsia"/>
        </w:rPr>
      </w:pPr>
      <w:r>
        <w:rPr>
          <w:rFonts w:hint="eastAsia"/>
        </w:rPr>
        <w:t xml:space="preserve">  "product_name": "</w:t>
      </w:r>
      <w:r>
        <w:rPr>
          <w:rFonts w:hint="eastAsia"/>
        </w:rPr>
        <w:t>高露洁牙膏</w:t>
      </w:r>
      <w:r>
        <w:rPr>
          <w:rFonts w:hint="eastAsia"/>
        </w:rPr>
        <w:t>",</w:t>
      </w:r>
    </w:p>
    <w:p w:rsidR="003A0204" w:rsidRDefault="003A0204" w:rsidP="00154EB4">
      <w:pPr>
        <w:pStyle w:val="a3"/>
        <w:rPr>
          <w:rFonts w:hint="eastAsia"/>
        </w:rPr>
      </w:pPr>
      <w:r>
        <w:rPr>
          <w:rFonts w:hint="eastAsia"/>
        </w:rPr>
        <w:t xml:space="preserve">  "product_desc": "</w:t>
      </w:r>
      <w:r>
        <w:rPr>
          <w:rFonts w:hint="eastAsia"/>
        </w:rPr>
        <w:t>高效美白</w:t>
      </w:r>
      <w:r>
        <w:rPr>
          <w:rFonts w:hint="eastAsia"/>
        </w:rPr>
        <w:t>",</w:t>
      </w:r>
    </w:p>
    <w:p w:rsidR="003A0204" w:rsidRDefault="003A0204" w:rsidP="00154EB4">
      <w:pPr>
        <w:pStyle w:val="a3"/>
      </w:pPr>
      <w:r>
        <w:t xml:space="preserve">  "category_id": "2",</w:t>
      </w:r>
    </w:p>
    <w:p w:rsidR="003A0204" w:rsidRDefault="003A0204" w:rsidP="00154EB4">
      <w:pPr>
        <w:pStyle w:val="a3"/>
        <w:rPr>
          <w:rFonts w:hint="eastAsia"/>
        </w:rPr>
      </w:pPr>
      <w:r>
        <w:rPr>
          <w:rFonts w:hint="eastAsia"/>
        </w:rPr>
        <w:t xml:space="preserve">  "category_name": "</w:t>
      </w:r>
      <w:r>
        <w:rPr>
          <w:rFonts w:hint="eastAsia"/>
        </w:rPr>
        <w:t>日化用品</w:t>
      </w:r>
      <w:r>
        <w:rPr>
          <w:rFonts w:hint="eastAsia"/>
        </w:rPr>
        <w:t>"</w:t>
      </w:r>
    </w:p>
    <w:p w:rsidR="003A0204" w:rsidRDefault="003A0204" w:rsidP="00154EB4">
      <w:pPr>
        <w:pStyle w:val="a3"/>
      </w:pPr>
      <w:r>
        <w:t>}</w:t>
      </w:r>
    </w:p>
    <w:p w:rsidR="003A0204" w:rsidRDefault="003A0204" w:rsidP="003A0204"/>
    <w:p w:rsidR="003A0204" w:rsidRDefault="003A0204" w:rsidP="003A0204">
      <w:pPr>
        <w:rPr>
          <w:rFonts w:hint="eastAsia"/>
        </w:rPr>
      </w:pPr>
      <w:r w:rsidRPr="00154EB4">
        <w:rPr>
          <w:rFonts w:hint="eastAsia"/>
          <w:b/>
        </w:rPr>
        <w:t>（</w:t>
      </w:r>
      <w:r w:rsidRPr="00154EB4">
        <w:rPr>
          <w:rFonts w:hint="eastAsia"/>
          <w:b/>
        </w:rPr>
        <w:t>5</w:t>
      </w:r>
      <w:r w:rsidRPr="00154EB4">
        <w:rPr>
          <w:rFonts w:hint="eastAsia"/>
          <w:b/>
        </w:rPr>
        <w:t>）</w:t>
      </w:r>
      <w:r w:rsidRPr="00154EB4">
        <w:rPr>
          <w:rFonts w:hint="eastAsia"/>
          <w:b/>
        </w:rPr>
        <w:t>Index</w:t>
      </w:r>
      <w:r w:rsidRPr="00154EB4">
        <w:rPr>
          <w:rFonts w:hint="eastAsia"/>
          <w:b/>
        </w:rPr>
        <w:t>：索引，</w:t>
      </w:r>
      <w:r>
        <w:rPr>
          <w:rFonts w:hint="eastAsia"/>
        </w:rPr>
        <w:t>包含一堆有相似结构的文档数据，比如可以有一个客户索引，商品分类索引，订单索引，索引有一个名称。一个</w:t>
      </w:r>
      <w:r>
        <w:rPr>
          <w:rFonts w:hint="eastAsia"/>
        </w:rPr>
        <w:t>index</w:t>
      </w:r>
      <w:r>
        <w:rPr>
          <w:rFonts w:hint="eastAsia"/>
        </w:rPr>
        <w:t>包含很多</w:t>
      </w:r>
      <w:r>
        <w:rPr>
          <w:rFonts w:hint="eastAsia"/>
        </w:rPr>
        <w:t>document</w:t>
      </w:r>
      <w:r>
        <w:rPr>
          <w:rFonts w:hint="eastAsia"/>
        </w:rPr>
        <w:t>，一个</w:t>
      </w:r>
      <w:r>
        <w:rPr>
          <w:rFonts w:hint="eastAsia"/>
        </w:rPr>
        <w:t>index</w:t>
      </w:r>
      <w:r>
        <w:rPr>
          <w:rFonts w:hint="eastAsia"/>
        </w:rPr>
        <w:t>就代表了一类类似的或者相同的</w:t>
      </w:r>
      <w:r>
        <w:rPr>
          <w:rFonts w:hint="eastAsia"/>
        </w:rPr>
        <w:t>document</w:t>
      </w:r>
      <w:r>
        <w:rPr>
          <w:rFonts w:hint="eastAsia"/>
        </w:rPr>
        <w:t>。比如说建立一个</w:t>
      </w:r>
      <w:r>
        <w:rPr>
          <w:rFonts w:hint="eastAsia"/>
        </w:rPr>
        <w:t>product index</w:t>
      </w:r>
      <w:r>
        <w:rPr>
          <w:rFonts w:hint="eastAsia"/>
        </w:rPr>
        <w:t>，商品索引，里面可能就存放了所有的商品数据，所有的商品</w:t>
      </w:r>
      <w:r>
        <w:rPr>
          <w:rFonts w:hint="eastAsia"/>
        </w:rPr>
        <w:t>document</w:t>
      </w:r>
      <w:r>
        <w:rPr>
          <w:rFonts w:hint="eastAsia"/>
        </w:rPr>
        <w:t>。</w:t>
      </w:r>
    </w:p>
    <w:p w:rsidR="003A0204" w:rsidRDefault="003A0204" w:rsidP="003A0204">
      <w:pPr>
        <w:rPr>
          <w:rFonts w:hint="eastAsia"/>
        </w:rPr>
      </w:pPr>
      <w:r w:rsidRPr="00154EB4">
        <w:rPr>
          <w:rFonts w:hint="eastAsia"/>
          <w:b/>
        </w:rPr>
        <w:t>（</w:t>
      </w:r>
      <w:r w:rsidRPr="00154EB4">
        <w:rPr>
          <w:rFonts w:hint="eastAsia"/>
          <w:b/>
        </w:rPr>
        <w:t>6</w:t>
      </w:r>
      <w:r w:rsidRPr="00154EB4">
        <w:rPr>
          <w:rFonts w:hint="eastAsia"/>
          <w:b/>
        </w:rPr>
        <w:t>）</w:t>
      </w:r>
      <w:r w:rsidRPr="00154EB4">
        <w:rPr>
          <w:rFonts w:hint="eastAsia"/>
          <w:b/>
        </w:rPr>
        <w:t>Type</w:t>
      </w:r>
      <w:r w:rsidRPr="00154EB4">
        <w:rPr>
          <w:rFonts w:hint="eastAsia"/>
          <w:b/>
        </w:rPr>
        <w:t>：</w:t>
      </w:r>
      <w:r>
        <w:rPr>
          <w:rFonts w:hint="eastAsia"/>
        </w:rPr>
        <w:t>类型，每个索引里都可以有一个或多个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index</w:t>
      </w:r>
      <w:r>
        <w:rPr>
          <w:rFonts w:hint="eastAsia"/>
        </w:rPr>
        <w:t>中的一个逻辑数据分类，一个</w:t>
      </w:r>
      <w:r>
        <w:rPr>
          <w:rFonts w:hint="eastAsia"/>
        </w:rPr>
        <w:t>type</w:t>
      </w:r>
      <w:r>
        <w:rPr>
          <w:rFonts w:hint="eastAsia"/>
        </w:rPr>
        <w:t>下的</w:t>
      </w:r>
      <w:r>
        <w:rPr>
          <w:rFonts w:hint="eastAsia"/>
        </w:rPr>
        <w:t>document</w:t>
      </w:r>
      <w:r>
        <w:rPr>
          <w:rFonts w:hint="eastAsia"/>
        </w:rPr>
        <w:t>，都有相同的</w:t>
      </w:r>
      <w:r>
        <w:rPr>
          <w:rFonts w:hint="eastAsia"/>
        </w:rPr>
        <w:t>field</w:t>
      </w:r>
      <w:r>
        <w:rPr>
          <w:rFonts w:hint="eastAsia"/>
        </w:rPr>
        <w:t>，比如博客系统，有一个索引，可以定义用户数据</w:t>
      </w:r>
      <w:r>
        <w:rPr>
          <w:rFonts w:hint="eastAsia"/>
        </w:rPr>
        <w:t>type</w:t>
      </w:r>
      <w:r>
        <w:rPr>
          <w:rFonts w:hint="eastAsia"/>
        </w:rPr>
        <w:t>，博客数据</w:t>
      </w:r>
      <w:r>
        <w:rPr>
          <w:rFonts w:hint="eastAsia"/>
        </w:rPr>
        <w:t>type</w:t>
      </w:r>
      <w:r>
        <w:rPr>
          <w:rFonts w:hint="eastAsia"/>
        </w:rPr>
        <w:t>，评论数据</w:t>
      </w:r>
      <w:r>
        <w:rPr>
          <w:rFonts w:hint="eastAsia"/>
        </w:rPr>
        <w:t>type</w:t>
      </w:r>
      <w:r>
        <w:rPr>
          <w:rFonts w:hint="eastAsia"/>
        </w:rPr>
        <w:t>。</w:t>
      </w:r>
    </w:p>
    <w:p w:rsidR="003A0204" w:rsidRDefault="003A0204" w:rsidP="003A0204">
      <w:pPr>
        <w:rPr>
          <w:rFonts w:hint="eastAsia"/>
        </w:rPr>
      </w:pPr>
      <w:r>
        <w:rPr>
          <w:rFonts w:hint="eastAsia"/>
        </w:rPr>
        <w:t>商品</w:t>
      </w:r>
      <w:r>
        <w:rPr>
          <w:rFonts w:hint="eastAsia"/>
        </w:rPr>
        <w:t>index</w:t>
      </w:r>
      <w:r>
        <w:rPr>
          <w:rFonts w:hint="eastAsia"/>
        </w:rPr>
        <w:t>，里面存放了所有的商品数据，商品</w:t>
      </w:r>
      <w:r>
        <w:rPr>
          <w:rFonts w:hint="eastAsia"/>
        </w:rPr>
        <w:t>document</w:t>
      </w:r>
    </w:p>
    <w:p w:rsidR="003A0204" w:rsidRDefault="003A0204" w:rsidP="003A0204">
      <w:pPr>
        <w:rPr>
          <w:rFonts w:hint="eastAsia"/>
        </w:rPr>
      </w:pPr>
      <w:r>
        <w:rPr>
          <w:rFonts w:hint="eastAsia"/>
        </w:rPr>
        <w:t>但是商品分很多种类，每个种类的</w:t>
      </w:r>
      <w:r>
        <w:rPr>
          <w:rFonts w:hint="eastAsia"/>
        </w:rPr>
        <w:t>document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可能不太一样，比如说电器商品，可能还包含一些诸如售后时间范围这样的特殊</w:t>
      </w:r>
      <w:r>
        <w:rPr>
          <w:rFonts w:hint="eastAsia"/>
        </w:rPr>
        <w:t>field</w:t>
      </w:r>
      <w:r>
        <w:rPr>
          <w:rFonts w:hint="eastAsia"/>
        </w:rPr>
        <w:t>；生鲜商品，还包含一些诸如生鲜保质期之类的特殊</w:t>
      </w:r>
      <w:r>
        <w:rPr>
          <w:rFonts w:hint="eastAsia"/>
        </w:rPr>
        <w:t>field</w:t>
      </w:r>
    </w:p>
    <w:p w:rsidR="003A0204" w:rsidRDefault="003A0204" w:rsidP="003A0204"/>
    <w:p w:rsidR="003A0204" w:rsidRDefault="003A0204" w:rsidP="003A0204">
      <w:pPr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，日化商品</w:t>
      </w:r>
      <w:r>
        <w:rPr>
          <w:rFonts w:hint="eastAsia"/>
        </w:rPr>
        <w:t>type</w:t>
      </w:r>
      <w:r>
        <w:rPr>
          <w:rFonts w:hint="eastAsia"/>
        </w:rPr>
        <w:t>，电器商品</w:t>
      </w:r>
      <w:r>
        <w:rPr>
          <w:rFonts w:hint="eastAsia"/>
        </w:rPr>
        <w:t>type</w:t>
      </w:r>
      <w:r>
        <w:rPr>
          <w:rFonts w:hint="eastAsia"/>
        </w:rPr>
        <w:t>，生鲜商品</w:t>
      </w:r>
      <w:r>
        <w:rPr>
          <w:rFonts w:hint="eastAsia"/>
        </w:rPr>
        <w:t>type</w:t>
      </w:r>
    </w:p>
    <w:p w:rsidR="003A0204" w:rsidRDefault="003A0204" w:rsidP="003A0204"/>
    <w:p w:rsidR="003A0204" w:rsidRDefault="003A0204" w:rsidP="00154EB4">
      <w:pPr>
        <w:pStyle w:val="a3"/>
        <w:rPr>
          <w:rFonts w:hint="eastAsia"/>
        </w:rPr>
      </w:pPr>
      <w:r>
        <w:rPr>
          <w:rFonts w:hint="eastAsia"/>
        </w:rPr>
        <w:t>日化商品</w:t>
      </w: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product_id</w:t>
      </w:r>
      <w:r>
        <w:rPr>
          <w:rFonts w:hint="eastAsia"/>
        </w:rPr>
        <w:t>，</w:t>
      </w:r>
      <w:r>
        <w:rPr>
          <w:rFonts w:hint="eastAsia"/>
        </w:rPr>
        <w:t>product_name</w:t>
      </w:r>
      <w:r>
        <w:rPr>
          <w:rFonts w:hint="eastAsia"/>
        </w:rPr>
        <w:t>，</w:t>
      </w:r>
      <w:r>
        <w:rPr>
          <w:rFonts w:hint="eastAsia"/>
        </w:rPr>
        <w:t>product_desc</w:t>
      </w:r>
      <w:r>
        <w:rPr>
          <w:rFonts w:hint="eastAsia"/>
        </w:rPr>
        <w:t>，</w:t>
      </w:r>
      <w:r>
        <w:rPr>
          <w:rFonts w:hint="eastAsia"/>
        </w:rPr>
        <w:t>category_id</w:t>
      </w:r>
      <w:r>
        <w:rPr>
          <w:rFonts w:hint="eastAsia"/>
        </w:rPr>
        <w:t>，</w:t>
      </w:r>
      <w:r>
        <w:rPr>
          <w:rFonts w:hint="eastAsia"/>
        </w:rPr>
        <w:t>category_name</w:t>
      </w:r>
    </w:p>
    <w:p w:rsidR="003A0204" w:rsidRDefault="003A0204" w:rsidP="00154EB4">
      <w:pPr>
        <w:pStyle w:val="a3"/>
        <w:rPr>
          <w:rFonts w:hint="eastAsia"/>
        </w:rPr>
      </w:pPr>
      <w:r>
        <w:rPr>
          <w:rFonts w:hint="eastAsia"/>
        </w:rPr>
        <w:t>电器商品</w:t>
      </w: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product_id</w:t>
      </w:r>
      <w:r>
        <w:rPr>
          <w:rFonts w:hint="eastAsia"/>
        </w:rPr>
        <w:t>，</w:t>
      </w:r>
      <w:r>
        <w:rPr>
          <w:rFonts w:hint="eastAsia"/>
        </w:rPr>
        <w:t>product_name</w:t>
      </w:r>
      <w:r>
        <w:rPr>
          <w:rFonts w:hint="eastAsia"/>
        </w:rPr>
        <w:t>，</w:t>
      </w:r>
      <w:r>
        <w:rPr>
          <w:rFonts w:hint="eastAsia"/>
        </w:rPr>
        <w:t>product_desc</w:t>
      </w:r>
      <w:r>
        <w:rPr>
          <w:rFonts w:hint="eastAsia"/>
        </w:rPr>
        <w:t>，</w:t>
      </w:r>
      <w:r>
        <w:rPr>
          <w:rFonts w:hint="eastAsia"/>
        </w:rPr>
        <w:t>category_id</w:t>
      </w:r>
      <w:r>
        <w:rPr>
          <w:rFonts w:hint="eastAsia"/>
        </w:rPr>
        <w:t>，</w:t>
      </w:r>
      <w:r>
        <w:rPr>
          <w:rFonts w:hint="eastAsia"/>
        </w:rPr>
        <w:t>category_name</w:t>
      </w:r>
      <w:r>
        <w:rPr>
          <w:rFonts w:hint="eastAsia"/>
        </w:rPr>
        <w:t>，</w:t>
      </w:r>
      <w:r>
        <w:rPr>
          <w:rFonts w:hint="eastAsia"/>
        </w:rPr>
        <w:t>service_period</w:t>
      </w:r>
    </w:p>
    <w:p w:rsidR="003A0204" w:rsidRDefault="003A0204" w:rsidP="00154EB4">
      <w:pPr>
        <w:pStyle w:val="a3"/>
        <w:rPr>
          <w:rFonts w:hint="eastAsia"/>
        </w:rPr>
      </w:pPr>
      <w:r>
        <w:rPr>
          <w:rFonts w:hint="eastAsia"/>
        </w:rPr>
        <w:t>生鲜商品</w:t>
      </w: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product_id</w:t>
      </w:r>
      <w:r>
        <w:rPr>
          <w:rFonts w:hint="eastAsia"/>
        </w:rPr>
        <w:t>，</w:t>
      </w:r>
      <w:r>
        <w:rPr>
          <w:rFonts w:hint="eastAsia"/>
        </w:rPr>
        <w:t>product_name</w:t>
      </w:r>
      <w:r>
        <w:rPr>
          <w:rFonts w:hint="eastAsia"/>
        </w:rPr>
        <w:t>，</w:t>
      </w:r>
      <w:r>
        <w:rPr>
          <w:rFonts w:hint="eastAsia"/>
        </w:rPr>
        <w:t>product_desc</w:t>
      </w:r>
      <w:r>
        <w:rPr>
          <w:rFonts w:hint="eastAsia"/>
        </w:rPr>
        <w:t>，</w:t>
      </w:r>
      <w:r>
        <w:rPr>
          <w:rFonts w:hint="eastAsia"/>
        </w:rPr>
        <w:t>category_id</w:t>
      </w:r>
      <w:r>
        <w:rPr>
          <w:rFonts w:hint="eastAsia"/>
        </w:rPr>
        <w:t>，</w:t>
      </w:r>
      <w:r>
        <w:rPr>
          <w:rFonts w:hint="eastAsia"/>
        </w:rPr>
        <w:t>category_name</w:t>
      </w:r>
      <w:r>
        <w:rPr>
          <w:rFonts w:hint="eastAsia"/>
        </w:rPr>
        <w:t>，</w:t>
      </w:r>
      <w:r>
        <w:rPr>
          <w:rFonts w:hint="eastAsia"/>
        </w:rPr>
        <w:t>eat_period</w:t>
      </w:r>
    </w:p>
    <w:p w:rsidR="003A0204" w:rsidRDefault="003A0204" w:rsidP="003A0204"/>
    <w:p w:rsidR="003A0204" w:rsidRDefault="003A0204" w:rsidP="003A0204">
      <w:pPr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>type</w:t>
      </w:r>
      <w:r>
        <w:rPr>
          <w:rFonts w:hint="eastAsia"/>
        </w:rPr>
        <w:t>里面，都会包含一堆</w:t>
      </w:r>
      <w:r>
        <w:rPr>
          <w:rFonts w:hint="eastAsia"/>
        </w:rPr>
        <w:t>document</w:t>
      </w:r>
    </w:p>
    <w:p w:rsidR="003A0204" w:rsidRDefault="003A0204" w:rsidP="00921886">
      <w:pPr>
        <w:pStyle w:val="a3"/>
      </w:pPr>
      <w:r>
        <w:t>{</w:t>
      </w:r>
    </w:p>
    <w:p w:rsidR="003A0204" w:rsidRDefault="003A0204" w:rsidP="00921886">
      <w:pPr>
        <w:pStyle w:val="a3"/>
      </w:pPr>
      <w:r>
        <w:t xml:space="preserve">  "product_id": "2",</w:t>
      </w:r>
    </w:p>
    <w:p w:rsidR="003A0204" w:rsidRDefault="003A0204" w:rsidP="00921886">
      <w:pPr>
        <w:pStyle w:val="a3"/>
        <w:rPr>
          <w:rFonts w:hint="eastAsia"/>
        </w:rPr>
      </w:pPr>
      <w:r>
        <w:rPr>
          <w:rFonts w:hint="eastAsia"/>
        </w:rPr>
        <w:t xml:space="preserve">  "product_name": "</w:t>
      </w:r>
      <w:r>
        <w:rPr>
          <w:rFonts w:hint="eastAsia"/>
        </w:rPr>
        <w:t>长虹电视机</w:t>
      </w:r>
      <w:r>
        <w:rPr>
          <w:rFonts w:hint="eastAsia"/>
        </w:rPr>
        <w:t>",</w:t>
      </w:r>
    </w:p>
    <w:p w:rsidR="003A0204" w:rsidRDefault="003A0204" w:rsidP="00921886">
      <w:pPr>
        <w:pStyle w:val="a3"/>
        <w:rPr>
          <w:rFonts w:hint="eastAsia"/>
        </w:rPr>
      </w:pPr>
      <w:r>
        <w:rPr>
          <w:rFonts w:hint="eastAsia"/>
        </w:rPr>
        <w:t xml:space="preserve">  "product_desc": "4k</w:t>
      </w:r>
      <w:r>
        <w:rPr>
          <w:rFonts w:hint="eastAsia"/>
        </w:rPr>
        <w:t>高清</w:t>
      </w:r>
      <w:r>
        <w:rPr>
          <w:rFonts w:hint="eastAsia"/>
        </w:rPr>
        <w:t>",</w:t>
      </w:r>
    </w:p>
    <w:p w:rsidR="003A0204" w:rsidRDefault="003A0204" w:rsidP="00921886">
      <w:pPr>
        <w:pStyle w:val="a3"/>
      </w:pPr>
      <w:r>
        <w:t xml:space="preserve">  "category_id": "3",</w:t>
      </w:r>
    </w:p>
    <w:p w:rsidR="003A0204" w:rsidRDefault="003A0204" w:rsidP="00921886">
      <w:pPr>
        <w:pStyle w:val="a3"/>
        <w:rPr>
          <w:rFonts w:hint="eastAsia"/>
        </w:rPr>
      </w:pPr>
      <w:r>
        <w:rPr>
          <w:rFonts w:hint="eastAsia"/>
        </w:rPr>
        <w:t xml:space="preserve">  "category_name": "</w:t>
      </w:r>
      <w:r>
        <w:rPr>
          <w:rFonts w:hint="eastAsia"/>
        </w:rPr>
        <w:t>电器</w:t>
      </w:r>
      <w:r>
        <w:rPr>
          <w:rFonts w:hint="eastAsia"/>
        </w:rPr>
        <w:t>",</w:t>
      </w:r>
    </w:p>
    <w:p w:rsidR="003A0204" w:rsidRDefault="003A0204" w:rsidP="00921886">
      <w:pPr>
        <w:pStyle w:val="a3"/>
        <w:rPr>
          <w:rFonts w:hint="eastAsia"/>
        </w:rPr>
      </w:pPr>
      <w:r>
        <w:rPr>
          <w:rFonts w:hint="eastAsia"/>
        </w:rPr>
        <w:t xml:space="preserve">  "service_period": "1</w:t>
      </w:r>
      <w:r>
        <w:rPr>
          <w:rFonts w:hint="eastAsia"/>
        </w:rPr>
        <w:t>年</w:t>
      </w:r>
      <w:r>
        <w:rPr>
          <w:rFonts w:hint="eastAsia"/>
        </w:rPr>
        <w:t>"</w:t>
      </w:r>
    </w:p>
    <w:p w:rsidR="003A0204" w:rsidRDefault="003A0204" w:rsidP="00921886">
      <w:pPr>
        <w:pStyle w:val="a3"/>
      </w:pPr>
      <w:r>
        <w:t>}</w:t>
      </w:r>
    </w:p>
    <w:p w:rsidR="003A0204" w:rsidRDefault="003A0204" w:rsidP="00921886">
      <w:pPr>
        <w:pStyle w:val="a3"/>
      </w:pPr>
    </w:p>
    <w:p w:rsidR="003A0204" w:rsidRDefault="003A0204" w:rsidP="00921886">
      <w:pPr>
        <w:pStyle w:val="a3"/>
      </w:pPr>
      <w:r>
        <w:t>{</w:t>
      </w:r>
    </w:p>
    <w:p w:rsidR="003A0204" w:rsidRDefault="003A0204" w:rsidP="00921886">
      <w:pPr>
        <w:pStyle w:val="a3"/>
      </w:pPr>
      <w:r>
        <w:t xml:space="preserve">  "product_id": "3",</w:t>
      </w:r>
    </w:p>
    <w:p w:rsidR="003A0204" w:rsidRDefault="003A0204" w:rsidP="00921886">
      <w:pPr>
        <w:pStyle w:val="a3"/>
        <w:rPr>
          <w:rFonts w:hint="eastAsia"/>
        </w:rPr>
      </w:pPr>
      <w:r>
        <w:rPr>
          <w:rFonts w:hint="eastAsia"/>
        </w:rPr>
        <w:t xml:space="preserve">  "product_name": "</w:t>
      </w:r>
      <w:r>
        <w:rPr>
          <w:rFonts w:hint="eastAsia"/>
        </w:rPr>
        <w:t>基围虾</w:t>
      </w:r>
      <w:r>
        <w:rPr>
          <w:rFonts w:hint="eastAsia"/>
        </w:rPr>
        <w:t>",</w:t>
      </w:r>
    </w:p>
    <w:p w:rsidR="003A0204" w:rsidRDefault="003A0204" w:rsidP="00921886">
      <w:pPr>
        <w:pStyle w:val="a3"/>
        <w:rPr>
          <w:rFonts w:hint="eastAsia"/>
        </w:rPr>
      </w:pPr>
      <w:r>
        <w:rPr>
          <w:rFonts w:hint="eastAsia"/>
        </w:rPr>
        <w:t xml:space="preserve">  "product_desc": "</w:t>
      </w:r>
      <w:r>
        <w:rPr>
          <w:rFonts w:hint="eastAsia"/>
        </w:rPr>
        <w:t>纯天然，冰岛产</w:t>
      </w:r>
      <w:r>
        <w:rPr>
          <w:rFonts w:hint="eastAsia"/>
        </w:rPr>
        <w:t>",</w:t>
      </w:r>
    </w:p>
    <w:p w:rsidR="003A0204" w:rsidRDefault="003A0204" w:rsidP="00921886">
      <w:pPr>
        <w:pStyle w:val="a3"/>
      </w:pPr>
      <w:r>
        <w:t xml:space="preserve">  "category_id": "4",</w:t>
      </w:r>
    </w:p>
    <w:p w:rsidR="003A0204" w:rsidRDefault="003A0204" w:rsidP="00921886">
      <w:pPr>
        <w:pStyle w:val="a3"/>
        <w:rPr>
          <w:rFonts w:hint="eastAsia"/>
        </w:rPr>
      </w:pPr>
      <w:r>
        <w:rPr>
          <w:rFonts w:hint="eastAsia"/>
        </w:rPr>
        <w:t xml:space="preserve">  "category_name": "</w:t>
      </w:r>
      <w:r>
        <w:rPr>
          <w:rFonts w:hint="eastAsia"/>
        </w:rPr>
        <w:t>生鲜</w:t>
      </w:r>
      <w:r>
        <w:rPr>
          <w:rFonts w:hint="eastAsia"/>
        </w:rPr>
        <w:t>",</w:t>
      </w:r>
    </w:p>
    <w:p w:rsidR="003A0204" w:rsidRDefault="003A0204" w:rsidP="00921886">
      <w:pPr>
        <w:pStyle w:val="a3"/>
        <w:rPr>
          <w:rFonts w:hint="eastAsia"/>
        </w:rPr>
      </w:pPr>
      <w:r>
        <w:rPr>
          <w:rFonts w:hint="eastAsia"/>
        </w:rPr>
        <w:t xml:space="preserve">  "eat_period": "7</w:t>
      </w:r>
      <w:r>
        <w:rPr>
          <w:rFonts w:hint="eastAsia"/>
        </w:rPr>
        <w:t>天</w:t>
      </w:r>
      <w:r>
        <w:rPr>
          <w:rFonts w:hint="eastAsia"/>
        </w:rPr>
        <w:t>"</w:t>
      </w:r>
    </w:p>
    <w:p w:rsidR="003A0204" w:rsidRDefault="003A0204" w:rsidP="00921886">
      <w:pPr>
        <w:pStyle w:val="a3"/>
      </w:pPr>
      <w:r>
        <w:t>}</w:t>
      </w:r>
    </w:p>
    <w:p w:rsidR="003A0204" w:rsidRDefault="003A0204" w:rsidP="003A0204"/>
    <w:p w:rsidR="003A0204" w:rsidRDefault="003A0204" w:rsidP="003A0204">
      <w:pPr>
        <w:rPr>
          <w:rFonts w:hint="eastAsia"/>
        </w:rPr>
      </w:pPr>
      <w:r w:rsidRPr="00921886">
        <w:rPr>
          <w:rFonts w:hint="eastAsia"/>
          <w:b/>
        </w:rPr>
        <w:t>（</w:t>
      </w:r>
      <w:r w:rsidRPr="00921886">
        <w:rPr>
          <w:rFonts w:hint="eastAsia"/>
          <w:b/>
        </w:rPr>
        <w:t>7</w:t>
      </w:r>
      <w:r w:rsidRPr="00921886">
        <w:rPr>
          <w:rFonts w:hint="eastAsia"/>
          <w:b/>
        </w:rPr>
        <w:t>）</w:t>
      </w:r>
      <w:r w:rsidRPr="00921886">
        <w:rPr>
          <w:rFonts w:hint="eastAsia"/>
          <w:b/>
        </w:rPr>
        <w:t>shard</w:t>
      </w:r>
      <w:r w:rsidRPr="00921886">
        <w:rPr>
          <w:rFonts w:hint="eastAsia"/>
          <w:b/>
        </w:rPr>
        <w:t>：</w:t>
      </w:r>
      <w:r>
        <w:rPr>
          <w:rFonts w:hint="eastAsia"/>
        </w:rPr>
        <w:t>单台机器无法存储大量数据，</w:t>
      </w:r>
      <w:r>
        <w:rPr>
          <w:rFonts w:hint="eastAsia"/>
        </w:rPr>
        <w:t>es</w:t>
      </w:r>
      <w:r>
        <w:rPr>
          <w:rFonts w:hint="eastAsia"/>
        </w:rPr>
        <w:t>可以将一个索引中的数据切分为多个</w:t>
      </w:r>
      <w:r>
        <w:rPr>
          <w:rFonts w:hint="eastAsia"/>
        </w:rPr>
        <w:t>shard</w:t>
      </w:r>
      <w:r>
        <w:rPr>
          <w:rFonts w:hint="eastAsia"/>
        </w:rPr>
        <w:t>，分布在多台服务器上存储。有了</w:t>
      </w:r>
      <w:r>
        <w:rPr>
          <w:rFonts w:hint="eastAsia"/>
        </w:rPr>
        <w:t>shard</w:t>
      </w:r>
      <w:r>
        <w:rPr>
          <w:rFonts w:hint="eastAsia"/>
        </w:rPr>
        <w:t>就可以横向扩展，存储更多数据，让搜索和分析等操作分布到多台服务器上去执行，提升吞吐量和性能。每个</w:t>
      </w:r>
      <w:r>
        <w:rPr>
          <w:rFonts w:hint="eastAsia"/>
        </w:rPr>
        <w:t>shard</w:t>
      </w:r>
      <w:r>
        <w:rPr>
          <w:rFonts w:hint="eastAsia"/>
        </w:rPr>
        <w:t>都是一个</w:t>
      </w:r>
      <w:r>
        <w:rPr>
          <w:rFonts w:hint="eastAsia"/>
        </w:rPr>
        <w:t>lucene index</w:t>
      </w:r>
      <w:r>
        <w:rPr>
          <w:rFonts w:hint="eastAsia"/>
        </w:rPr>
        <w:t>。</w:t>
      </w:r>
    </w:p>
    <w:p w:rsidR="003A0204" w:rsidRDefault="003A0204" w:rsidP="003A0204">
      <w:pPr>
        <w:rPr>
          <w:rFonts w:hint="eastAsia"/>
        </w:rPr>
      </w:pPr>
      <w:r w:rsidRPr="00921886">
        <w:rPr>
          <w:rFonts w:hint="eastAsia"/>
          <w:b/>
        </w:rPr>
        <w:t>（</w:t>
      </w:r>
      <w:r w:rsidRPr="00921886">
        <w:rPr>
          <w:rFonts w:hint="eastAsia"/>
          <w:b/>
        </w:rPr>
        <w:t>8</w:t>
      </w:r>
      <w:r w:rsidRPr="00921886">
        <w:rPr>
          <w:rFonts w:hint="eastAsia"/>
          <w:b/>
        </w:rPr>
        <w:t>）</w:t>
      </w:r>
      <w:r w:rsidRPr="00921886">
        <w:rPr>
          <w:rFonts w:hint="eastAsia"/>
          <w:b/>
        </w:rPr>
        <w:t>replica</w:t>
      </w:r>
      <w:r w:rsidRPr="00921886">
        <w:rPr>
          <w:rFonts w:hint="eastAsia"/>
          <w:b/>
        </w:rPr>
        <w:t>：</w:t>
      </w:r>
      <w:r>
        <w:rPr>
          <w:rFonts w:hint="eastAsia"/>
        </w:rPr>
        <w:t>任何一个服务器随时可能故障或宕机，此时</w:t>
      </w:r>
      <w:r>
        <w:rPr>
          <w:rFonts w:hint="eastAsia"/>
        </w:rPr>
        <w:t>shard</w:t>
      </w:r>
      <w:r>
        <w:rPr>
          <w:rFonts w:hint="eastAsia"/>
        </w:rPr>
        <w:t>可能就会丢失，因此可以为每个</w:t>
      </w:r>
      <w:r>
        <w:rPr>
          <w:rFonts w:hint="eastAsia"/>
        </w:rPr>
        <w:t>shard</w:t>
      </w:r>
      <w:r>
        <w:rPr>
          <w:rFonts w:hint="eastAsia"/>
        </w:rPr>
        <w:t>创建多个</w:t>
      </w:r>
      <w:r>
        <w:rPr>
          <w:rFonts w:hint="eastAsia"/>
        </w:rPr>
        <w:t>replica</w:t>
      </w:r>
      <w:r>
        <w:rPr>
          <w:rFonts w:hint="eastAsia"/>
        </w:rPr>
        <w:t>副本。</w:t>
      </w:r>
      <w:r>
        <w:rPr>
          <w:rFonts w:hint="eastAsia"/>
        </w:rPr>
        <w:t>replica</w:t>
      </w:r>
      <w:r>
        <w:rPr>
          <w:rFonts w:hint="eastAsia"/>
        </w:rPr>
        <w:t>可以在</w:t>
      </w:r>
      <w:r>
        <w:rPr>
          <w:rFonts w:hint="eastAsia"/>
        </w:rPr>
        <w:t>shard</w:t>
      </w:r>
      <w:r>
        <w:rPr>
          <w:rFonts w:hint="eastAsia"/>
        </w:rPr>
        <w:t>故障时提供备用服务，保证数据不丢失，多个</w:t>
      </w:r>
      <w:r>
        <w:rPr>
          <w:rFonts w:hint="eastAsia"/>
        </w:rPr>
        <w:t>replica</w:t>
      </w:r>
      <w:r>
        <w:rPr>
          <w:rFonts w:hint="eastAsia"/>
        </w:rPr>
        <w:t>还可以提升搜索操作的吞吐量和性能。</w:t>
      </w:r>
      <w:r>
        <w:rPr>
          <w:rFonts w:hint="eastAsia"/>
        </w:rPr>
        <w:t>primary shard</w:t>
      </w:r>
      <w:r>
        <w:rPr>
          <w:rFonts w:hint="eastAsia"/>
        </w:rPr>
        <w:t>（建立索引时一次设置，不能修改，默认</w:t>
      </w:r>
      <w:r>
        <w:rPr>
          <w:rFonts w:hint="eastAsia"/>
        </w:rPr>
        <w:t>5</w:t>
      </w:r>
      <w:r>
        <w:rPr>
          <w:rFonts w:hint="eastAsia"/>
        </w:rPr>
        <w:t>个），</w:t>
      </w:r>
      <w:r>
        <w:rPr>
          <w:rFonts w:hint="eastAsia"/>
        </w:rPr>
        <w:t>replica shard</w:t>
      </w:r>
      <w:r>
        <w:rPr>
          <w:rFonts w:hint="eastAsia"/>
        </w:rPr>
        <w:t>（随时修改数量，默认</w:t>
      </w:r>
      <w:r>
        <w:rPr>
          <w:rFonts w:hint="eastAsia"/>
        </w:rPr>
        <w:t>1</w:t>
      </w:r>
      <w:r>
        <w:rPr>
          <w:rFonts w:hint="eastAsia"/>
        </w:rPr>
        <w:t>个），默认每个索引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replica shard</w:t>
      </w:r>
      <w:r>
        <w:rPr>
          <w:rFonts w:hint="eastAsia"/>
        </w:rPr>
        <w:t>，最小的高可用配置，是</w:t>
      </w:r>
      <w:r>
        <w:rPr>
          <w:rFonts w:hint="eastAsia"/>
        </w:rPr>
        <w:t>2</w:t>
      </w:r>
      <w:r>
        <w:rPr>
          <w:rFonts w:hint="eastAsia"/>
        </w:rPr>
        <w:t>台服务器。</w:t>
      </w:r>
    </w:p>
    <w:p w:rsidR="003A0204" w:rsidRDefault="003A0204" w:rsidP="003A0204"/>
    <w:p w:rsidR="003A0204" w:rsidRDefault="003A0204" w:rsidP="003A0204">
      <w:r>
        <w:t>----------------------------------------------------------------------------------------------------------------------------------------</w:t>
      </w:r>
    </w:p>
    <w:p w:rsidR="003A0204" w:rsidRDefault="003A0204" w:rsidP="003A0204"/>
    <w:p w:rsidR="003A0204" w:rsidRDefault="003A0204" w:rsidP="003A020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elasticsearch</w:t>
      </w:r>
      <w:r>
        <w:rPr>
          <w:rFonts w:hint="eastAsia"/>
        </w:rPr>
        <w:t>核心概念</w:t>
      </w:r>
      <w:r>
        <w:rPr>
          <w:rFonts w:hint="eastAsia"/>
        </w:rPr>
        <w:t xml:space="preserve"> vs. </w:t>
      </w:r>
      <w:r>
        <w:rPr>
          <w:rFonts w:hint="eastAsia"/>
        </w:rPr>
        <w:t>数据库核心概念</w:t>
      </w:r>
    </w:p>
    <w:p w:rsidR="003A0204" w:rsidRDefault="003A0204" w:rsidP="00921886">
      <w:pPr>
        <w:pStyle w:val="a3"/>
        <w:jc w:val="center"/>
        <w:rPr>
          <w:rFonts w:hint="eastAsia"/>
        </w:rPr>
      </w:pPr>
      <w:r>
        <w:rPr>
          <w:rFonts w:hint="eastAsia"/>
        </w:rPr>
        <w:t>Elasticsearch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</w:t>
      </w:r>
    </w:p>
    <w:p w:rsidR="003A0204" w:rsidRDefault="003A0204" w:rsidP="00921886">
      <w:pPr>
        <w:pStyle w:val="a3"/>
        <w:jc w:val="center"/>
        <w:rPr>
          <w:rFonts w:hint="eastAsia"/>
        </w:rPr>
      </w:pPr>
      <w:r>
        <w:rPr>
          <w:rFonts w:hint="eastAsia"/>
        </w:rPr>
        <w:t>Document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</w:t>
      </w:r>
    </w:p>
    <w:p w:rsidR="003A0204" w:rsidRDefault="003A0204" w:rsidP="00921886">
      <w:pPr>
        <w:pStyle w:val="a3"/>
        <w:jc w:val="center"/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21886">
        <w:t xml:space="preserve">    </w:t>
      </w:r>
      <w:r>
        <w:rPr>
          <w:rFonts w:hint="eastAsia"/>
        </w:rPr>
        <w:t>表</w:t>
      </w:r>
    </w:p>
    <w:p w:rsidR="003A0204" w:rsidRDefault="003A0204" w:rsidP="00921886">
      <w:pPr>
        <w:pStyle w:val="a3"/>
        <w:jc w:val="center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</w:t>
      </w:r>
    </w:p>
    <w:p w:rsidR="00B70C86" w:rsidRDefault="00B70C86" w:rsidP="00B70C86">
      <w:pPr>
        <w:pStyle w:val="2"/>
        <w:spacing w:before="156" w:after="156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上安装</w:t>
      </w:r>
      <w:r>
        <w:rPr>
          <w:rFonts w:hint="eastAsia"/>
        </w:rPr>
        <w:t xml:space="preserve"> </w:t>
      </w:r>
    </w:p>
    <w:p w:rsidR="00B70C86" w:rsidRDefault="00B70C86" w:rsidP="00B70C8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JDK</w:t>
      </w:r>
      <w:r>
        <w:rPr>
          <w:rFonts w:hint="eastAsia"/>
        </w:rPr>
        <w:t>，至少</w:t>
      </w:r>
      <w:r>
        <w:rPr>
          <w:rFonts w:hint="eastAsia"/>
        </w:rPr>
        <w:t>1.8.0_73</w:t>
      </w:r>
      <w:r>
        <w:rPr>
          <w:rFonts w:hint="eastAsia"/>
        </w:rPr>
        <w:t>以上版本，</w:t>
      </w:r>
      <w:r>
        <w:rPr>
          <w:rFonts w:hint="eastAsia"/>
        </w:rPr>
        <w:t>java -version</w:t>
      </w:r>
    </w:p>
    <w:p w:rsidR="00B70C86" w:rsidRDefault="00B70C86" w:rsidP="00B70C8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、下载和解压缩</w:t>
      </w:r>
      <w:r>
        <w:rPr>
          <w:rFonts w:hint="eastAsia"/>
        </w:rPr>
        <w:t>Elasticsearch</w:t>
      </w:r>
      <w:r>
        <w:rPr>
          <w:rFonts w:hint="eastAsia"/>
        </w:rPr>
        <w:t>安装包，目录结构</w:t>
      </w:r>
    </w:p>
    <w:p w:rsidR="00B70C86" w:rsidRDefault="00B70C86" w:rsidP="00B70C8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、启动</w:t>
      </w:r>
      <w:r>
        <w:rPr>
          <w:rFonts w:hint="eastAsia"/>
        </w:rPr>
        <w:t>Elasticsearch</w:t>
      </w:r>
      <w:r>
        <w:rPr>
          <w:rFonts w:hint="eastAsia"/>
        </w:rPr>
        <w:t>：</w:t>
      </w:r>
      <w:r>
        <w:rPr>
          <w:rFonts w:hint="eastAsia"/>
        </w:rPr>
        <w:t>bin\elasticsearch.bat</w:t>
      </w:r>
      <w:r>
        <w:rPr>
          <w:rFonts w:hint="eastAsia"/>
        </w:rPr>
        <w:t>，</w:t>
      </w:r>
      <w:r>
        <w:rPr>
          <w:rFonts w:hint="eastAsia"/>
        </w:rPr>
        <w:t>es</w:t>
      </w:r>
      <w:r>
        <w:rPr>
          <w:rFonts w:hint="eastAsia"/>
        </w:rPr>
        <w:t>本身特点之一就是开箱即用，如果是中小型应用，数据量少，操作不是很复杂，直接启动就可以用了</w:t>
      </w:r>
    </w:p>
    <w:p w:rsidR="00B70C86" w:rsidRDefault="00B70C86" w:rsidP="00B70C86"/>
    <w:p w:rsidR="00B70C86" w:rsidRPr="00A52BA5" w:rsidRDefault="00B70C86" w:rsidP="00B70C8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、检查</w:t>
      </w:r>
      <w:r>
        <w:rPr>
          <w:rFonts w:hint="eastAsia"/>
        </w:rPr>
        <w:t>ES</w:t>
      </w:r>
      <w:r>
        <w:rPr>
          <w:rFonts w:hint="eastAsia"/>
        </w:rPr>
        <w:t>是否启动成功：</w:t>
      </w:r>
      <w:r w:rsidR="00A52BA5">
        <w:rPr>
          <w:rFonts w:hint="eastAsia"/>
        </w:rPr>
        <w:t>http://localhost:9200/?pretty</w:t>
      </w:r>
    </w:p>
    <w:p w:rsidR="00B70C86" w:rsidRDefault="00B70C86" w:rsidP="00A52BA5">
      <w:pPr>
        <w:pStyle w:val="a3"/>
        <w:rPr>
          <w:rFonts w:hint="eastAsia"/>
        </w:rPr>
      </w:pPr>
      <w:r>
        <w:rPr>
          <w:rFonts w:hint="eastAsia"/>
        </w:rPr>
        <w:t>name: node</w:t>
      </w:r>
      <w:r>
        <w:rPr>
          <w:rFonts w:hint="eastAsia"/>
        </w:rPr>
        <w:t>名称</w:t>
      </w:r>
    </w:p>
    <w:p w:rsidR="00B70C86" w:rsidRDefault="00B70C86" w:rsidP="00A52BA5">
      <w:pPr>
        <w:pStyle w:val="a3"/>
        <w:rPr>
          <w:rFonts w:hint="eastAsia"/>
        </w:rPr>
      </w:pPr>
      <w:r>
        <w:rPr>
          <w:rFonts w:hint="eastAsia"/>
        </w:rPr>
        <w:t xml:space="preserve">cluster_name: </w:t>
      </w:r>
      <w:r>
        <w:rPr>
          <w:rFonts w:hint="eastAsia"/>
        </w:rPr>
        <w:t>集群名称（默认的集群名称就是</w:t>
      </w:r>
      <w:r>
        <w:rPr>
          <w:rFonts w:hint="eastAsia"/>
        </w:rPr>
        <w:t>elasticsearch</w:t>
      </w:r>
      <w:r>
        <w:rPr>
          <w:rFonts w:hint="eastAsia"/>
        </w:rPr>
        <w:t>）</w:t>
      </w:r>
    </w:p>
    <w:p w:rsidR="00B70C86" w:rsidRDefault="00B70C86" w:rsidP="00A52BA5">
      <w:pPr>
        <w:pStyle w:val="a3"/>
        <w:rPr>
          <w:rFonts w:hint="eastAsia"/>
        </w:rPr>
      </w:pPr>
      <w:r>
        <w:rPr>
          <w:rFonts w:hint="eastAsia"/>
        </w:rPr>
        <w:t>version.number: 5.2.0</w:t>
      </w:r>
      <w:r>
        <w:rPr>
          <w:rFonts w:hint="eastAsia"/>
        </w:rPr>
        <w:t>，</w:t>
      </w:r>
      <w:r>
        <w:rPr>
          <w:rFonts w:hint="eastAsia"/>
        </w:rPr>
        <w:t>es</w:t>
      </w:r>
      <w:r>
        <w:rPr>
          <w:rFonts w:hint="eastAsia"/>
        </w:rPr>
        <w:t>版本号</w:t>
      </w:r>
    </w:p>
    <w:p w:rsidR="0010759D" w:rsidRPr="0010759D" w:rsidRDefault="0010759D" w:rsidP="0010759D">
      <w:pPr>
        <w:pStyle w:val="a3"/>
      </w:pPr>
      <w:r w:rsidRPr="0010759D">
        <w:t>{</w:t>
      </w:r>
    </w:p>
    <w:p w:rsidR="0010759D" w:rsidRPr="0010759D" w:rsidRDefault="0010759D" w:rsidP="0010759D">
      <w:pPr>
        <w:pStyle w:val="a3"/>
      </w:pPr>
      <w:r w:rsidRPr="0010759D">
        <w:t xml:space="preserve">  "name" : "XcFkU8D",</w:t>
      </w:r>
    </w:p>
    <w:p w:rsidR="0010759D" w:rsidRPr="0010759D" w:rsidRDefault="0010759D" w:rsidP="0010759D">
      <w:pPr>
        <w:pStyle w:val="a3"/>
      </w:pPr>
      <w:r w:rsidRPr="0010759D">
        <w:t xml:space="preserve">  "cluster_name" : "elasticsearch",</w:t>
      </w:r>
    </w:p>
    <w:p w:rsidR="0010759D" w:rsidRPr="0010759D" w:rsidRDefault="0010759D" w:rsidP="0010759D">
      <w:pPr>
        <w:pStyle w:val="a3"/>
      </w:pPr>
      <w:r w:rsidRPr="0010759D">
        <w:t xml:space="preserve">  "cluster_uuid" : "Mr7HydNCQZy3sxBse8nZKw",</w:t>
      </w:r>
    </w:p>
    <w:p w:rsidR="0010759D" w:rsidRPr="0010759D" w:rsidRDefault="0010759D" w:rsidP="0010759D">
      <w:pPr>
        <w:pStyle w:val="a3"/>
      </w:pPr>
      <w:r w:rsidRPr="0010759D">
        <w:t xml:space="preserve">  "version" : {</w:t>
      </w:r>
    </w:p>
    <w:p w:rsidR="0010759D" w:rsidRPr="0010759D" w:rsidRDefault="0010759D" w:rsidP="0010759D">
      <w:pPr>
        <w:pStyle w:val="a3"/>
      </w:pPr>
      <w:r w:rsidRPr="0010759D">
        <w:t xml:space="preserve">    "number" : "5.2.0",</w:t>
      </w:r>
    </w:p>
    <w:p w:rsidR="0010759D" w:rsidRPr="0010759D" w:rsidRDefault="0010759D" w:rsidP="0010759D">
      <w:pPr>
        <w:pStyle w:val="a3"/>
      </w:pPr>
      <w:r w:rsidRPr="0010759D">
        <w:t xml:space="preserve">    "build_hash" : "24e05b9",</w:t>
      </w:r>
    </w:p>
    <w:p w:rsidR="0010759D" w:rsidRPr="0010759D" w:rsidRDefault="0010759D" w:rsidP="0010759D">
      <w:pPr>
        <w:pStyle w:val="a3"/>
      </w:pPr>
      <w:r w:rsidRPr="0010759D">
        <w:t xml:space="preserve">    "build_date" : "2017-01-24T19:52:35.800Z",</w:t>
      </w:r>
    </w:p>
    <w:p w:rsidR="0010759D" w:rsidRPr="0010759D" w:rsidRDefault="0010759D" w:rsidP="0010759D">
      <w:pPr>
        <w:pStyle w:val="a3"/>
      </w:pPr>
      <w:r w:rsidRPr="0010759D">
        <w:t xml:space="preserve">    "build_snapshot" : false,</w:t>
      </w:r>
    </w:p>
    <w:p w:rsidR="0010759D" w:rsidRPr="0010759D" w:rsidRDefault="0010759D" w:rsidP="0010759D">
      <w:pPr>
        <w:pStyle w:val="a3"/>
      </w:pPr>
      <w:r w:rsidRPr="0010759D">
        <w:t xml:space="preserve">    "lucene_version" : "6.4.0"</w:t>
      </w:r>
    </w:p>
    <w:p w:rsidR="0010759D" w:rsidRPr="0010759D" w:rsidRDefault="0010759D" w:rsidP="0010759D">
      <w:pPr>
        <w:pStyle w:val="a3"/>
      </w:pPr>
      <w:r w:rsidRPr="0010759D">
        <w:t xml:space="preserve">  },</w:t>
      </w:r>
    </w:p>
    <w:p w:rsidR="0010759D" w:rsidRPr="0010759D" w:rsidRDefault="0010759D" w:rsidP="0010759D">
      <w:pPr>
        <w:pStyle w:val="a3"/>
      </w:pPr>
      <w:r w:rsidRPr="0010759D">
        <w:t xml:space="preserve">  "tagline" : "You Know, for Search"</w:t>
      </w:r>
    </w:p>
    <w:p w:rsidR="00B70C86" w:rsidRDefault="0010759D" w:rsidP="0010759D">
      <w:pPr>
        <w:pStyle w:val="a3"/>
      </w:pPr>
      <w:r w:rsidRPr="0010759D">
        <w:t>}</w:t>
      </w:r>
    </w:p>
    <w:p w:rsidR="00B70C86" w:rsidRDefault="00B70C86" w:rsidP="00B70C8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、修改集群名称：</w:t>
      </w:r>
      <w:r>
        <w:rPr>
          <w:rFonts w:hint="eastAsia"/>
        </w:rPr>
        <w:t>elasticsearch.yml</w:t>
      </w:r>
    </w:p>
    <w:p w:rsidR="00B70C86" w:rsidRDefault="00B70C86" w:rsidP="00B70C8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、下载和解压缩</w:t>
      </w:r>
      <w:r>
        <w:rPr>
          <w:rFonts w:hint="eastAsia"/>
        </w:rPr>
        <w:t>Kibana</w:t>
      </w:r>
      <w:r>
        <w:rPr>
          <w:rFonts w:hint="eastAsia"/>
        </w:rPr>
        <w:t>安装包，使用里面的开发界面，去操作</w:t>
      </w:r>
      <w:r>
        <w:rPr>
          <w:rFonts w:hint="eastAsia"/>
        </w:rPr>
        <w:t>elasticsearch</w:t>
      </w:r>
      <w:r>
        <w:rPr>
          <w:rFonts w:hint="eastAsia"/>
        </w:rPr>
        <w:t>，作为我们学习</w:t>
      </w:r>
      <w:r>
        <w:rPr>
          <w:rFonts w:hint="eastAsia"/>
        </w:rPr>
        <w:t>es</w:t>
      </w:r>
      <w:r>
        <w:rPr>
          <w:rFonts w:hint="eastAsia"/>
        </w:rPr>
        <w:t>知识点的一个主要的界面入口</w:t>
      </w:r>
    </w:p>
    <w:p w:rsidR="00B70C86" w:rsidRDefault="00B70C86" w:rsidP="00B70C8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、启动</w:t>
      </w:r>
      <w:r>
        <w:rPr>
          <w:rFonts w:hint="eastAsia"/>
        </w:rPr>
        <w:t>Kibana</w:t>
      </w:r>
      <w:r>
        <w:rPr>
          <w:rFonts w:hint="eastAsia"/>
        </w:rPr>
        <w:t>：</w:t>
      </w:r>
      <w:r>
        <w:rPr>
          <w:rFonts w:hint="eastAsia"/>
        </w:rPr>
        <w:t>bin\kibana.bat</w:t>
      </w:r>
    </w:p>
    <w:p w:rsidR="00B70C86" w:rsidRDefault="00B70C86" w:rsidP="00B70C86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、进入</w:t>
      </w:r>
      <w:r>
        <w:rPr>
          <w:rFonts w:hint="eastAsia"/>
        </w:rPr>
        <w:t>Dev Tools</w:t>
      </w:r>
      <w:r>
        <w:rPr>
          <w:rFonts w:hint="eastAsia"/>
        </w:rPr>
        <w:t>界面</w:t>
      </w:r>
    </w:p>
    <w:p w:rsidR="00B70C86" w:rsidRDefault="00B70C86" w:rsidP="00B70C86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GET _cluster/health</w:t>
      </w:r>
    </w:p>
    <w:p w:rsidR="0010759D" w:rsidRDefault="0010759D" w:rsidP="00B70C86">
      <w:r>
        <w:rPr>
          <w:noProof/>
        </w:rPr>
        <w:lastRenderedPageBreak/>
        <w:drawing>
          <wp:inline distT="0" distB="0" distL="0" distR="0" wp14:anchorId="37F1D291" wp14:editId="689D273C">
            <wp:extent cx="5318995" cy="2343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30" cy="23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A0" w:rsidRDefault="00B56FA0" w:rsidP="00B56FA0">
      <w:pPr>
        <w:pStyle w:val="1"/>
      </w:pPr>
      <w:r>
        <w:rPr>
          <w:rFonts w:hint="eastAsia"/>
        </w:rPr>
        <w:t>相</w:t>
      </w:r>
      <w:r>
        <w:t>关知识和功能点</w:t>
      </w:r>
    </w:p>
    <w:p w:rsidR="00B56FA0" w:rsidRDefault="00B56FA0" w:rsidP="00B56FA0">
      <w:pPr>
        <w:pStyle w:val="2"/>
        <w:spacing w:before="156" w:after="156"/>
      </w:pPr>
      <w:r>
        <w:rPr>
          <w:rFonts w:hint="eastAsia"/>
        </w:rPr>
        <w:t>document</w:t>
      </w:r>
      <w:r>
        <w:rPr>
          <w:rFonts w:hint="eastAsia"/>
        </w:rPr>
        <w:t>数据格式</w:t>
      </w:r>
    </w:p>
    <w:p w:rsidR="00B56FA0" w:rsidRDefault="00B56FA0" w:rsidP="00B56FA0">
      <w:pPr>
        <w:rPr>
          <w:rFonts w:hint="eastAsia"/>
        </w:rPr>
      </w:pPr>
      <w:r>
        <w:rPr>
          <w:rFonts w:hint="eastAsia"/>
        </w:rPr>
        <w:t>面向文档的搜索分析引擎</w:t>
      </w:r>
    </w:p>
    <w:p w:rsidR="00B56FA0" w:rsidRDefault="00B56FA0" w:rsidP="00B56FA0"/>
    <w:p w:rsidR="00B56FA0" w:rsidRDefault="00B56FA0" w:rsidP="00B56F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）应用系统的数据结构都是面向对象的，复杂的</w:t>
      </w:r>
    </w:p>
    <w:p w:rsidR="00B56FA0" w:rsidRDefault="00B56FA0" w:rsidP="00B56F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）对象数据存储到数据库中，只能拆解开来，变为扁平的多张表，每次查询的时候还得还原回对象格式，相当麻烦</w:t>
      </w:r>
    </w:p>
    <w:p w:rsidR="00B56FA0" w:rsidRDefault="00B56FA0" w:rsidP="00B56F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ES</w:t>
      </w:r>
      <w:r>
        <w:rPr>
          <w:rFonts w:hint="eastAsia"/>
        </w:rPr>
        <w:t>是面向文档的，文档中存储的数据结构，与面向对象的数据结构是一样的，基于这种文档数据结构，</w:t>
      </w:r>
      <w:r>
        <w:rPr>
          <w:rFonts w:hint="eastAsia"/>
        </w:rPr>
        <w:t>es</w:t>
      </w:r>
      <w:r>
        <w:rPr>
          <w:rFonts w:hint="eastAsia"/>
        </w:rPr>
        <w:t>可以提供复杂的索引，全文检索，分析聚合等功能</w:t>
      </w:r>
    </w:p>
    <w:p w:rsidR="00B56FA0" w:rsidRDefault="00B56FA0" w:rsidP="00B56F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es</w:t>
      </w:r>
      <w:r>
        <w:rPr>
          <w:rFonts w:hint="eastAsia"/>
        </w:rPr>
        <w:t>的</w:t>
      </w:r>
      <w:r>
        <w:rPr>
          <w:rFonts w:hint="eastAsia"/>
        </w:rPr>
        <w:t>document</w:t>
      </w:r>
      <w:r>
        <w:rPr>
          <w:rFonts w:hint="eastAsia"/>
        </w:rPr>
        <w:t>用</w:t>
      </w:r>
      <w:r>
        <w:rPr>
          <w:rFonts w:hint="eastAsia"/>
        </w:rPr>
        <w:t>json</w:t>
      </w:r>
      <w:r>
        <w:rPr>
          <w:rFonts w:hint="eastAsia"/>
        </w:rPr>
        <w:t>数据格式来表达</w:t>
      </w:r>
    </w:p>
    <w:p w:rsidR="00B56FA0" w:rsidRDefault="00B56FA0" w:rsidP="00B56FA0">
      <w:pPr>
        <w:pStyle w:val="a3"/>
      </w:pPr>
    </w:p>
    <w:p w:rsidR="00B56FA0" w:rsidRDefault="00B56FA0" w:rsidP="00B56FA0">
      <w:pPr>
        <w:pStyle w:val="a3"/>
      </w:pPr>
      <w:r>
        <w:t>public class Employee {</w:t>
      </w:r>
    </w:p>
    <w:p w:rsidR="00B56FA0" w:rsidRDefault="00B56FA0" w:rsidP="00B56FA0">
      <w:pPr>
        <w:pStyle w:val="a3"/>
      </w:pPr>
    </w:p>
    <w:p w:rsidR="00B56FA0" w:rsidRDefault="00B56FA0" w:rsidP="00B56FA0">
      <w:pPr>
        <w:pStyle w:val="a3"/>
      </w:pPr>
      <w:r>
        <w:t xml:space="preserve">  private String email;</w:t>
      </w:r>
    </w:p>
    <w:p w:rsidR="00B56FA0" w:rsidRDefault="00B56FA0" w:rsidP="00B56FA0">
      <w:pPr>
        <w:pStyle w:val="a3"/>
      </w:pPr>
      <w:r>
        <w:t xml:space="preserve">  private String firstName;</w:t>
      </w:r>
    </w:p>
    <w:p w:rsidR="00B56FA0" w:rsidRDefault="00B56FA0" w:rsidP="00B56FA0">
      <w:pPr>
        <w:pStyle w:val="a3"/>
      </w:pPr>
      <w:r>
        <w:t xml:space="preserve">  private String lastName;</w:t>
      </w:r>
    </w:p>
    <w:p w:rsidR="00B56FA0" w:rsidRDefault="00B56FA0" w:rsidP="00B56FA0">
      <w:pPr>
        <w:pStyle w:val="a3"/>
      </w:pPr>
      <w:r>
        <w:t xml:space="preserve">  private EmployeeInfo info;</w:t>
      </w:r>
    </w:p>
    <w:p w:rsidR="00B56FA0" w:rsidRDefault="00B56FA0" w:rsidP="00B56FA0">
      <w:pPr>
        <w:pStyle w:val="a3"/>
      </w:pPr>
      <w:r>
        <w:t xml:space="preserve">  private Date joinDate;</w:t>
      </w:r>
    </w:p>
    <w:p w:rsidR="00B56FA0" w:rsidRDefault="00B56FA0" w:rsidP="00B56FA0">
      <w:pPr>
        <w:pStyle w:val="a3"/>
      </w:pPr>
    </w:p>
    <w:p w:rsidR="00B56FA0" w:rsidRDefault="00B56FA0" w:rsidP="00B56FA0">
      <w:pPr>
        <w:pStyle w:val="a3"/>
      </w:pPr>
      <w:r>
        <w:t>}</w:t>
      </w:r>
    </w:p>
    <w:p w:rsidR="00B56FA0" w:rsidRDefault="00B56FA0" w:rsidP="00B56FA0">
      <w:pPr>
        <w:pStyle w:val="a3"/>
      </w:pPr>
    </w:p>
    <w:p w:rsidR="00B56FA0" w:rsidRDefault="00B56FA0" w:rsidP="00B56FA0">
      <w:pPr>
        <w:pStyle w:val="a3"/>
      </w:pPr>
      <w:r>
        <w:t>private class EmployeeInfo {</w:t>
      </w:r>
    </w:p>
    <w:p w:rsidR="00B56FA0" w:rsidRDefault="00B56FA0" w:rsidP="00B56FA0">
      <w:pPr>
        <w:pStyle w:val="a3"/>
      </w:pPr>
      <w:r>
        <w:t xml:space="preserve">  </w:t>
      </w:r>
    </w:p>
    <w:p w:rsidR="00B56FA0" w:rsidRDefault="00B56FA0" w:rsidP="00B56FA0">
      <w:pPr>
        <w:pStyle w:val="a3"/>
        <w:rPr>
          <w:rFonts w:hint="eastAsia"/>
        </w:rPr>
      </w:pPr>
      <w:r>
        <w:rPr>
          <w:rFonts w:hint="eastAsia"/>
        </w:rPr>
        <w:t xml:space="preserve">  private String bio; // </w:t>
      </w:r>
      <w:r>
        <w:rPr>
          <w:rFonts w:hint="eastAsia"/>
        </w:rPr>
        <w:t>性格</w:t>
      </w:r>
    </w:p>
    <w:p w:rsidR="00B56FA0" w:rsidRDefault="00B56FA0" w:rsidP="00B56FA0">
      <w:pPr>
        <w:pStyle w:val="a3"/>
      </w:pPr>
      <w:r>
        <w:t xml:space="preserve">  private Integer age;</w:t>
      </w:r>
    </w:p>
    <w:p w:rsidR="00B56FA0" w:rsidRDefault="00B56FA0" w:rsidP="00B56FA0">
      <w:pPr>
        <w:pStyle w:val="a3"/>
        <w:rPr>
          <w:rFonts w:hint="eastAsia"/>
        </w:rPr>
      </w:pPr>
      <w:r>
        <w:rPr>
          <w:rFonts w:hint="eastAsia"/>
        </w:rPr>
        <w:t xml:space="preserve">  private String[] interests; // </w:t>
      </w:r>
      <w:r>
        <w:rPr>
          <w:rFonts w:hint="eastAsia"/>
        </w:rPr>
        <w:t>兴趣爱好</w:t>
      </w:r>
    </w:p>
    <w:p w:rsidR="00B56FA0" w:rsidRDefault="00B56FA0" w:rsidP="00B56FA0">
      <w:pPr>
        <w:pStyle w:val="a3"/>
      </w:pPr>
    </w:p>
    <w:p w:rsidR="00B56FA0" w:rsidRDefault="00B56FA0" w:rsidP="00B56FA0">
      <w:pPr>
        <w:pStyle w:val="a3"/>
      </w:pPr>
      <w:r>
        <w:t>}</w:t>
      </w:r>
    </w:p>
    <w:p w:rsidR="00B56FA0" w:rsidRDefault="00B56FA0" w:rsidP="00B56FA0">
      <w:pPr>
        <w:pStyle w:val="a3"/>
      </w:pPr>
    </w:p>
    <w:p w:rsidR="00B56FA0" w:rsidRDefault="00B56FA0" w:rsidP="00B56FA0">
      <w:pPr>
        <w:pStyle w:val="a3"/>
      </w:pPr>
      <w:r>
        <w:t>EmployeeInfo info = new EmployeeInfo();</w:t>
      </w:r>
    </w:p>
    <w:p w:rsidR="00B56FA0" w:rsidRDefault="00B56FA0" w:rsidP="00B56FA0">
      <w:pPr>
        <w:pStyle w:val="a3"/>
      </w:pPr>
      <w:r>
        <w:t>info.setBio("curious and modest");</w:t>
      </w:r>
    </w:p>
    <w:p w:rsidR="00B56FA0" w:rsidRDefault="00B56FA0" w:rsidP="00B56FA0">
      <w:pPr>
        <w:pStyle w:val="a3"/>
      </w:pPr>
      <w:r>
        <w:t>info.setAge(30);</w:t>
      </w:r>
    </w:p>
    <w:p w:rsidR="00B56FA0" w:rsidRDefault="00B56FA0" w:rsidP="00B56FA0">
      <w:pPr>
        <w:pStyle w:val="a3"/>
      </w:pPr>
      <w:r>
        <w:t>info.setInterests(new String[]{"bike", "climb"});</w:t>
      </w:r>
    </w:p>
    <w:p w:rsidR="00B56FA0" w:rsidRDefault="00B56FA0" w:rsidP="00B56FA0">
      <w:pPr>
        <w:pStyle w:val="a3"/>
      </w:pPr>
    </w:p>
    <w:p w:rsidR="00B56FA0" w:rsidRDefault="00B56FA0" w:rsidP="00B56FA0">
      <w:pPr>
        <w:pStyle w:val="a3"/>
      </w:pPr>
      <w:r>
        <w:t>Employee employee = new Employee();</w:t>
      </w:r>
    </w:p>
    <w:p w:rsidR="00B56FA0" w:rsidRDefault="00B56FA0" w:rsidP="00B56FA0">
      <w:pPr>
        <w:pStyle w:val="a3"/>
      </w:pPr>
      <w:r>
        <w:t>employee.setEmail("zhangsan@sina.com");</w:t>
      </w:r>
    </w:p>
    <w:p w:rsidR="00B56FA0" w:rsidRDefault="00B56FA0" w:rsidP="00B56FA0">
      <w:pPr>
        <w:pStyle w:val="a3"/>
      </w:pPr>
      <w:r>
        <w:t>employee.setFirstName("san");</w:t>
      </w:r>
    </w:p>
    <w:p w:rsidR="00B56FA0" w:rsidRDefault="00B56FA0" w:rsidP="00B56FA0">
      <w:pPr>
        <w:pStyle w:val="a3"/>
      </w:pPr>
      <w:r>
        <w:t>employee.setLastName("zhang");</w:t>
      </w:r>
    </w:p>
    <w:p w:rsidR="00B56FA0" w:rsidRDefault="00B56FA0" w:rsidP="00B56FA0">
      <w:pPr>
        <w:pStyle w:val="a3"/>
      </w:pPr>
      <w:r>
        <w:t>employee.setInfo(info);</w:t>
      </w:r>
    </w:p>
    <w:p w:rsidR="00B56FA0" w:rsidRDefault="00B56FA0" w:rsidP="00B56FA0">
      <w:pPr>
        <w:pStyle w:val="a3"/>
      </w:pPr>
      <w:r>
        <w:t>employee.setJoinDate(new Date());</w:t>
      </w:r>
    </w:p>
    <w:p w:rsidR="00B56FA0" w:rsidRDefault="00B56FA0" w:rsidP="00B56FA0">
      <w:pPr>
        <w:pStyle w:val="a3"/>
      </w:pPr>
    </w:p>
    <w:p w:rsidR="00B56FA0" w:rsidRDefault="00B56FA0" w:rsidP="00B56FA0">
      <w:pPr>
        <w:rPr>
          <w:rFonts w:hint="eastAsia"/>
        </w:rPr>
      </w:pPr>
      <w:r>
        <w:rPr>
          <w:rFonts w:hint="eastAsia"/>
        </w:rPr>
        <w:t>employee</w:t>
      </w:r>
      <w:r>
        <w:rPr>
          <w:rFonts w:hint="eastAsia"/>
        </w:rPr>
        <w:t>对象：里面包含了</w:t>
      </w:r>
      <w:r>
        <w:rPr>
          <w:rFonts w:hint="eastAsia"/>
        </w:rPr>
        <w:t>Employee</w:t>
      </w:r>
      <w:r>
        <w:rPr>
          <w:rFonts w:hint="eastAsia"/>
        </w:rPr>
        <w:t>类自己的属性，还有一个</w:t>
      </w:r>
      <w:r>
        <w:rPr>
          <w:rFonts w:hint="eastAsia"/>
        </w:rPr>
        <w:t>EmployeeInfo</w:t>
      </w:r>
      <w:r>
        <w:rPr>
          <w:rFonts w:hint="eastAsia"/>
        </w:rPr>
        <w:t>对象</w:t>
      </w:r>
    </w:p>
    <w:p w:rsidR="00B56FA0" w:rsidRDefault="00B56FA0" w:rsidP="00B56FA0"/>
    <w:p w:rsidR="00B56FA0" w:rsidRDefault="00B56FA0" w:rsidP="00B56FA0">
      <w:pPr>
        <w:rPr>
          <w:rFonts w:hint="eastAsia"/>
        </w:rPr>
      </w:pPr>
      <w:r>
        <w:rPr>
          <w:rFonts w:hint="eastAsia"/>
        </w:rPr>
        <w:t>两张表：</w:t>
      </w:r>
      <w:r>
        <w:rPr>
          <w:rFonts w:hint="eastAsia"/>
        </w:rPr>
        <w:t>employee</w:t>
      </w:r>
      <w:r>
        <w:rPr>
          <w:rFonts w:hint="eastAsia"/>
        </w:rPr>
        <w:t>表，</w:t>
      </w:r>
      <w:r>
        <w:rPr>
          <w:rFonts w:hint="eastAsia"/>
        </w:rPr>
        <w:t>employee_info</w:t>
      </w:r>
      <w:r>
        <w:rPr>
          <w:rFonts w:hint="eastAsia"/>
        </w:rPr>
        <w:t>表，将</w:t>
      </w:r>
      <w:r>
        <w:rPr>
          <w:rFonts w:hint="eastAsia"/>
        </w:rPr>
        <w:t>employee</w:t>
      </w:r>
      <w:r>
        <w:rPr>
          <w:rFonts w:hint="eastAsia"/>
        </w:rPr>
        <w:t>对象的数据重新拆开来，变成</w:t>
      </w:r>
      <w:r>
        <w:rPr>
          <w:rFonts w:hint="eastAsia"/>
        </w:rPr>
        <w:t>Employee</w:t>
      </w:r>
      <w:r>
        <w:rPr>
          <w:rFonts w:hint="eastAsia"/>
        </w:rPr>
        <w:t>数据和</w:t>
      </w:r>
      <w:r>
        <w:rPr>
          <w:rFonts w:hint="eastAsia"/>
        </w:rPr>
        <w:t>EmployeeInfo</w:t>
      </w:r>
      <w:r>
        <w:rPr>
          <w:rFonts w:hint="eastAsia"/>
        </w:rPr>
        <w:t>数据</w:t>
      </w:r>
    </w:p>
    <w:p w:rsidR="00B56FA0" w:rsidRDefault="00B56FA0" w:rsidP="00B56FA0">
      <w:pPr>
        <w:rPr>
          <w:rFonts w:hint="eastAsia"/>
        </w:rPr>
      </w:pPr>
      <w:r>
        <w:rPr>
          <w:rFonts w:hint="eastAsia"/>
        </w:rPr>
        <w:t>employee</w:t>
      </w:r>
      <w:r>
        <w:rPr>
          <w:rFonts w:hint="eastAsia"/>
        </w:rPr>
        <w:t>表：</w:t>
      </w:r>
      <w:r>
        <w:rPr>
          <w:rFonts w:hint="eastAsia"/>
        </w:rPr>
        <w:t>email</w:t>
      </w:r>
      <w:r>
        <w:rPr>
          <w:rFonts w:hint="eastAsia"/>
        </w:rPr>
        <w:t>，</w:t>
      </w:r>
      <w:r>
        <w:rPr>
          <w:rFonts w:hint="eastAsia"/>
        </w:rPr>
        <w:t>first_name</w:t>
      </w:r>
      <w:r>
        <w:rPr>
          <w:rFonts w:hint="eastAsia"/>
        </w:rPr>
        <w:t>，</w:t>
      </w:r>
      <w:r>
        <w:rPr>
          <w:rFonts w:hint="eastAsia"/>
        </w:rPr>
        <w:t>last_name</w:t>
      </w:r>
      <w:r>
        <w:rPr>
          <w:rFonts w:hint="eastAsia"/>
        </w:rPr>
        <w:t>，</w:t>
      </w:r>
      <w:r>
        <w:rPr>
          <w:rFonts w:hint="eastAsia"/>
        </w:rPr>
        <w:t>join_date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个字段</w:t>
      </w:r>
    </w:p>
    <w:p w:rsidR="00B56FA0" w:rsidRDefault="00B56FA0" w:rsidP="00B56FA0">
      <w:pPr>
        <w:rPr>
          <w:rFonts w:hint="eastAsia"/>
        </w:rPr>
      </w:pPr>
      <w:r>
        <w:rPr>
          <w:rFonts w:hint="eastAsia"/>
        </w:rPr>
        <w:t>employee_info</w:t>
      </w:r>
      <w:r>
        <w:rPr>
          <w:rFonts w:hint="eastAsia"/>
        </w:rPr>
        <w:t>表：</w:t>
      </w:r>
      <w:r>
        <w:rPr>
          <w:rFonts w:hint="eastAsia"/>
        </w:rPr>
        <w:t>bio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，</w:t>
      </w:r>
      <w:r>
        <w:rPr>
          <w:rFonts w:hint="eastAsia"/>
        </w:rPr>
        <w:t>interests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个字段；此外还有一个外键字段，比如</w:t>
      </w:r>
      <w:r>
        <w:rPr>
          <w:rFonts w:hint="eastAsia"/>
        </w:rPr>
        <w:t>employee_id</w:t>
      </w:r>
      <w:r>
        <w:rPr>
          <w:rFonts w:hint="eastAsia"/>
        </w:rPr>
        <w:t>，关联着</w:t>
      </w:r>
      <w:r>
        <w:rPr>
          <w:rFonts w:hint="eastAsia"/>
        </w:rPr>
        <w:t>employee</w:t>
      </w:r>
      <w:r>
        <w:rPr>
          <w:rFonts w:hint="eastAsia"/>
        </w:rPr>
        <w:t>表</w:t>
      </w:r>
    </w:p>
    <w:p w:rsidR="00B56FA0" w:rsidRDefault="00B56FA0" w:rsidP="00B56FA0"/>
    <w:p w:rsidR="00B56FA0" w:rsidRDefault="00B56FA0" w:rsidP="00B56FA0">
      <w:pPr>
        <w:pStyle w:val="a3"/>
      </w:pPr>
      <w:r>
        <w:t>{</w:t>
      </w:r>
    </w:p>
    <w:p w:rsidR="00B56FA0" w:rsidRDefault="00B56FA0" w:rsidP="00B56FA0">
      <w:pPr>
        <w:pStyle w:val="a3"/>
      </w:pPr>
      <w:r>
        <w:t xml:space="preserve">    "email":      "zhangsan@sina.com",</w:t>
      </w:r>
    </w:p>
    <w:p w:rsidR="00B56FA0" w:rsidRDefault="00B56FA0" w:rsidP="00B56FA0">
      <w:pPr>
        <w:pStyle w:val="a3"/>
      </w:pPr>
      <w:r>
        <w:t xml:space="preserve">    "first_name": "san",</w:t>
      </w:r>
    </w:p>
    <w:p w:rsidR="00B56FA0" w:rsidRDefault="00B56FA0" w:rsidP="00B56FA0">
      <w:pPr>
        <w:pStyle w:val="a3"/>
      </w:pPr>
      <w:r>
        <w:t xml:space="preserve">    "last_name": "zhang",</w:t>
      </w:r>
    </w:p>
    <w:p w:rsidR="00B56FA0" w:rsidRDefault="00B56FA0" w:rsidP="00B56FA0">
      <w:pPr>
        <w:pStyle w:val="a3"/>
      </w:pPr>
      <w:r>
        <w:t xml:space="preserve">    "info": {</w:t>
      </w:r>
    </w:p>
    <w:p w:rsidR="00B56FA0" w:rsidRDefault="00B56FA0" w:rsidP="00B56FA0">
      <w:pPr>
        <w:pStyle w:val="a3"/>
      </w:pPr>
      <w:r>
        <w:t xml:space="preserve">        "bio":         "curious and modest",</w:t>
      </w:r>
    </w:p>
    <w:p w:rsidR="00B56FA0" w:rsidRDefault="00B56FA0" w:rsidP="00B56FA0">
      <w:pPr>
        <w:pStyle w:val="a3"/>
      </w:pPr>
      <w:r>
        <w:t xml:space="preserve">        "age":         30,</w:t>
      </w:r>
    </w:p>
    <w:p w:rsidR="00B56FA0" w:rsidRDefault="00B56FA0" w:rsidP="00B56FA0">
      <w:pPr>
        <w:pStyle w:val="a3"/>
      </w:pPr>
      <w:r>
        <w:t xml:space="preserve">        "interests": [ "bike", "climb" ]</w:t>
      </w:r>
    </w:p>
    <w:p w:rsidR="00B56FA0" w:rsidRDefault="00B56FA0" w:rsidP="00B56FA0">
      <w:pPr>
        <w:pStyle w:val="a3"/>
      </w:pPr>
      <w:r>
        <w:t xml:space="preserve">    },</w:t>
      </w:r>
    </w:p>
    <w:p w:rsidR="00B56FA0" w:rsidRDefault="00B56FA0" w:rsidP="00B56FA0">
      <w:pPr>
        <w:pStyle w:val="a3"/>
      </w:pPr>
      <w:r>
        <w:t xml:space="preserve">    "join_date": "2017/01/01"</w:t>
      </w:r>
    </w:p>
    <w:p w:rsidR="00B56FA0" w:rsidRDefault="00B56FA0" w:rsidP="00B56FA0">
      <w:pPr>
        <w:pStyle w:val="a3"/>
      </w:pPr>
      <w:r>
        <w:t>}</w:t>
      </w:r>
    </w:p>
    <w:p w:rsidR="00B56FA0" w:rsidRDefault="00B56FA0" w:rsidP="00B56FA0"/>
    <w:p w:rsidR="00B56FA0" w:rsidRDefault="00B56FA0" w:rsidP="00B56FA0">
      <w:pPr>
        <w:rPr>
          <w:rFonts w:hint="eastAsia"/>
        </w:rPr>
      </w:pPr>
      <w:r>
        <w:rPr>
          <w:rFonts w:hint="eastAsia"/>
        </w:rPr>
        <w:t>我们就明白了</w:t>
      </w:r>
      <w:r>
        <w:rPr>
          <w:rFonts w:hint="eastAsia"/>
        </w:rPr>
        <w:t>es</w:t>
      </w:r>
      <w:r>
        <w:rPr>
          <w:rFonts w:hint="eastAsia"/>
        </w:rPr>
        <w:t>的</w:t>
      </w:r>
      <w:r>
        <w:rPr>
          <w:rFonts w:hint="eastAsia"/>
        </w:rPr>
        <w:t>document</w:t>
      </w:r>
      <w:r>
        <w:rPr>
          <w:rFonts w:hint="eastAsia"/>
        </w:rPr>
        <w:t>数据格式和数据库的关系型数据格式的区别</w:t>
      </w:r>
    </w:p>
    <w:p w:rsidR="00B56FA0" w:rsidRPr="00B56FA0" w:rsidRDefault="00B56FA0" w:rsidP="00B56FA0">
      <w:pPr>
        <w:rPr>
          <w:rFonts w:hint="eastAsia"/>
        </w:rPr>
      </w:pPr>
      <w:r>
        <w:t>--------------------------------------------------------------------------------------------</w:t>
      </w:r>
      <w:r>
        <w:t>----------</w:t>
      </w:r>
    </w:p>
    <w:p w:rsidR="00B56FA0" w:rsidRDefault="00B56FA0" w:rsidP="00B56FA0">
      <w:pPr>
        <w:pStyle w:val="2"/>
        <w:spacing w:before="156" w:after="156"/>
      </w:pPr>
      <w:r>
        <w:rPr>
          <w:rFonts w:hint="eastAsia"/>
        </w:rPr>
        <w:t>电商网站商品管理案例：背景介绍</w:t>
      </w:r>
    </w:p>
    <w:p w:rsidR="00B56FA0" w:rsidRDefault="00B56FA0" w:rsidP="00B56FA0">
      <w:pPr>
        <w:rPr>
          <w:rFonts w:hint="eastAsia"/>
        </w:rPr>
      </w:pPr>
      <w:r>
        <w:rPr>
          <w:rFonts w:hint="eastAsia"/>
        </w:rPr>
        <w:t>有一个电商网站，需要为其基于</w:t>
      </w:r>
      <w:r>
        <w:rPr>
          <w:rFonts w:hint="eastAsia"/>
        </w:rPr>
        <w:t>ES</w:t>
      </w:r>
      <w:r>
        <w:rPr>
          <w:rFonts w:hint="eastAsia"/>
        </w:rPr>
        <w:t>构建一个后台系统，提供以下功能：</w:t>
      </w:r>
    </w:p>
    <w:p w:rsidR="00B56FA0" w:rsidRDefault="00B56FA0" w:rsidP="00B56FA0"/>
    <w:p w:rsidR="00B56FA0" w:rsidRDefault="00B56FA0" w:rsidP="00B56FA0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）对商品信息进行</w:t>
      </w:r>
      <w:r>
        <w:rPr>
          <w:rFonts w:hint="eastAsia"/>
        </w:rPr>
        <w:t>CRUD</w:t>
      </w:r>
      <w:r>
        <w:rPr>
          <w:rFonts w:hint="eastAsia"/>
        </w:rPr>
        <w:t>（增删改查）操作</w:t>
      </w:r>
    </w:p>
    <w:p w:rsidR="00B56FA0" w:rsidRDefault="00B56FA0" w:rsidP="00B56F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）执行简单的结构化查询</w:t>
      </w:r>
    </w:p>
    <w:p w:rsidR="00B56FA0" w:rsidRDefault="00B56FA0" w:rsidP="00B56F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）可以执行简单的全文检索，以及复杂的</w:t>
      </w:r>
      <w:r>
        <w:rPr>
          <w:rFonts w:hint="eastAsia"/>
        </w:rPr>
        <w:t>phrase</w:t>
      </w:r>
      <w:r>
        <w:rPr>
          <w:rFonts w:hint="eastAsia"/>
        </w:rPr>
        <w:t>（短语）检索</w:t>
      </w:r>
    </w:p>
    <w:p w:rsidR="00B56FA0" w:rsidRDefault="00B56FA0" w:rsidP="00B56F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）对于全文检索的结果，可以进行高亮显示</w:t>
      </w:r>
    </w:p>
    <w:p w:rsidR="00B56FA0" w:rsidRPr="00B56FA0" w:rsidRDefault="00B56FA0" w:rsidP="00B56F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）对数据进行简单的聚合分析</w:t>
      </w:r>
    </w:p>
    <w:p w:rsidR="00B56FA0" w:rsidRDefault="00B56FA0" w:rsidP="00B56FA0">
      <w:pPr>
        <w:pStyle w:val="2"/>
        <w:spacing w:before="156" w:after="156"/>
      </w:pPr>
      <w:r>
        <w:rPr>
          <w:rFonts w:hint="eastAsia"/>
        </w:rPr>
        <w:t>简单的集群管理</w:t>
      </w:r>
    </w:p>
    <w:p w:rsidR="00C24023" w:rsidRDefault="00C24023" w:rsidP="00C24023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快速检查集群的健康状况</w:t>
      </w:r>
    </w:p>
    <w:p w:rsidR="00C24023" w:rsidRDefault="00C24023" w:rsidP="00C24023">
      <w:pPr>
        <w:rPr>
          <w:rFonts w:hint="eastAsia"/>
        </w:rPr>
      </w:pPr>
      <w:r>
        <w:rPr>
          <w:rFonts w:hint="eastAsia"/>
        </w:rPr>
        <w:t>es</w:t>
      </w:r>
      <w:r>
        <w:rPr>
          <w:rFonts w:hint="eastAsia"/>
        </w:rPr>
        <w:t>提供了一套</w:t>
      </w:r>
      <w:r>
        <w:rPr>
          <w:rFonts w:hint="eastAsia"/>
        </w:rPr>
        <w:t>api</w:t>
      </w:r>
      <w:r>
        <w:rPr>
          <w:rFonts w:hint="eastAsia"/>
        </w:rPr>
        <w:t>，叫做</w:t>
      </w:r>
      <w:r>
        <w:rPr>
          <w:rFonts w:hint="eastAsia"/>
        </w:rPr>
        <w:t>cat api</w:t>
      </w:r>
      <w:r>
        <w:rPr>
          <w:rFonts w:hint="eastAsia"/>
        </w:rPr>
        <w:t>，可以查看</w:t>
      </w:r>
      <w:r>
        <w:rPr>
          <w:rFonts w:hint="eastAsia"/>
        </w:rPr>
        <w:t>es</w:t>
      </w:r>
      <w:r>
        <w:rPr>
          <w:rFonts w:hint="eastAsia"/>
        </w:rPr>
        <w:t>中各种各样的数据</w:t>
      </w:r>
    </w:p>
    <w:p w:rsidR="00C24023" w:rsidRDefault="00C24023" w:rsidP="00C24023"/>
    <w:p w:rsidR="00C24023" w:rsidRDefault="00C24023" w:rsidP="00C24023">
      <w:pPr>
        <w:pStyle w:val="a3"/>
      </w:pPr>
      <w:r>
        <w:t>GET /_cat/health?v</w:t>
      </w:r>
    </w:p>
    <w:p w:rsidR="00C24023" w:rsidRDefault="00C24023" w:rsidP="00C24023">
      <w:pPr>
        <w:pStyle w:val="a3"/>
      </w:pPr>
    </w:p>
    <w:p w:rsidR="00C24023" w:rsidRDefault="00C24023" w:rsidP="00C24023">
      <w:pPr>
        <w:pStyle w:val="a3"/>
      </w:pPr>
      <w:r>
        <w:t>epoch      timestamp cluster       status node.total node.data shards pri relo init unassign pending_tasks max_task_wait_time active_shards_percent</w:t>
      </w:r>
    </w:p>
    <w:p w:rsidR="00C24023" w:rsidRDefault="00C24023" w:rsidP="00C24023">
      <w:pPr>
        <w:pStyle w:val="a3"/>
      </w:pPr>
      <w:r>
        <w:t>1488006741 15:12:21  elasticsearch yellow          1         1      1   1    0    0        1             0                  -                 50.0%</w:t>
      </w:r>
    </w:p>
    <w:p w:rsidR="00C24023" w:rsidRDefault="00C24023" w:rsidP="00C24023">
      <w:pPr>
        <w:pStyle w:val="a3"/>
      </w:pPr>
    </w:p>
    <w:p w:rsidR="00C24023" w:rsidRDefault="00C24023" w:rsidP="00C24023">
      <w:pPr>
        <w:pStyle w:val="a3"/>
      </w:pPr>
      <w:r>
        <w:t>epoch      timestamp cluster       status node.total node.data shards pri relo init unassign pending_tasks max_task_wait_time active_shards_percent</w:t>
      </w:r>
    </w:p>
    <w:p w:rsidR="00C24023" w:rsidRDefault="00C24023" w:rsidP="00C24023">
      <w:pPr>
        <w:pStyle w:val="a3"/>
      </w:pPr>
      <w:r>
        <w:t>1488007113 15:18:33  elasticsearch green           2         2      2   1    0    0        0             0                  -                100.0%</w:t>
      </w:r>
    </w:p>
    <w:p w:rsidR="00C24023" w:rsidRDefault="00C24023" w:rsidP="00C24023">
      <w:pPr>
        <w:pStyle w:val="a3"/>
      </w:pPr>
    </w:p>
    <w:p w:rsidR="00C24023" w:rsidRDefault="00C24023" w:rsidP="00C24023">
      <w:pPr>
        <w:pStyle w:val="a3"/>
      </w:pPr>
      <w:r>
        <w:t>epoch      timestamp cluster       status node.total node.data shards pri relo init unassign pending_tasks max_task_wait_time active_shards_percent</w:t>
      </w:r>
    </w:p>
    <w:p w:rsidR="00C24023" w:rsidRDefault="00C24023" w:rsidP="00C24023">
      <w:pPr>
        <w:pStyle w:val="a3"/>
      </w:pPr>
      <w:r>
        <w:t>1488007216 15:20:16  elasticsearch yellow          1         1      1   1    0    0        1             0                  -                 50.0%</w:t>
      </w:r>
    </w:p>
    <w:p w:rsidR="00C24023" w:rsidRDefault="00C24023" w:rsidP="00C24023"/>
    <w:p w:rsidR="00C24023" w:rsidRDefault="00C24023" w:rsidP="00C24023">
      <w:pPr>
        <w:rPr>
          <w:rFonts w:hint="eastAsia"/>
        </w:rPr>
      </w:pPr>
      <w:r>
        <w:rPr>
          <w:rFonts w:hint="eastAsia"/>
        </w:rPr>
        <w:t>如何快速了解集群的健康状况？</w:t>
      </w:r>
      <w:r>
        <w:rPr>
          <w:rFonts w:hint="eastAsia"/>
        </w:rPr>
        <w:t>green</w:t>
      </w:r>
      <w:r>
        <w:rPr>
          <w:rFonts w:hint="eastAsia"/>
        </w:rPr>
        <w:t>、</w:t>
      </w:r>
      <w:r>
        <w:rPr>
          <w:rFonts w:hint="eastAsia"/>
        </w:rPr>
        <w:t>yellow</w:t>
      </w:r>
      <w:r>
        <w:rPr>
          <w:rFonts w:hint="eastAsia"/>
        </w:rPr>
        <w:t>、</w:t>
      </w:r>
      <w:r>
        <w:rPr>
          <w:rFonts w:hint="eastAsia"/>
        </w:rPr>
        <w:t>red</w:t>
      </w:r>
      <w:r>
        <w:rPr>
          <w:rFonts w:hint="eastAsia"/>
        </w:rPr>
        <w:t>？</w:t>
      </w:r>
    </w:p>
    <w:p w:rsidR="00C24023" w:rsidRDefault="00C24023" w:rsidP="00C24023"/>
    <w:p w:rsidR="00C24023" w:rsidRPr="00C24023" w:rsidRDefault="00C24023" w:rsidP="00C24023">
      <w:pPr>
        <w:rPr>
          <w:rFonts w:hint="eastAsia"/>
          <w:highlight w:val="green"/>
        </w:rPr>
      </w:pPr>
      <w:r w:rsidRPr="00C24023">
        <w:rPr>
          <w:rFonts w:hint="eastAsia"/>
          <w:highlight w:val="green"/>
        </w:rPr>
        <w:t>green</w:t>
      </w:r>
      <w:r w:rsidRPr="00C24023">
        <w:rPr>
          <w:rFonts w:hint="eastAsia"/>
          <w:highlight w:val="green"/>
        </w:rPr>
        <w:t>：每个索引的</w:t>
      </w:r>
      <w:r w:rsidRPr="00C24023">
        <w:rPr>
          <w:rFonts w:hint="eastAsia"/>
          <w:highlight w:val="green"/>
        </w:rPr>
        <w:t>primary shard</w:t>
      </w:r>
      <w:r w:rsidRPr="00C24023">
        <w:rPr>
          <w:rFonts w:hint="eastAsia"/>
          <w:highlight w:val="green"/>
        </w:rPr>
        <w:t>和</w:t>
      </w:r>
      <w:r w:rsidRPr="00C24023">
        <w:rPr>
          <w:rFonts w:hint="eastAsia"/>
          <w:highlight w:val="green"/>
        </w:rPr>
        <w:t>replica shard</w:t>
      </w:r>
      <w:r w:rsidRPr="00C24023">
        <w:rPr>
          <w:rFonts w:hint="eastAsia"/>
          <w:highlight w:val="green"/>
        </w:rPr>
        <w:t>都是</w:t>
      </w:r>
      <w:r w:rsidRPr="00C24023">
        <w:rPr>
          <w:rFonts w:hint="eastAsia"/>
          <w:highlight w:val="green"/>
        </w:rPr>
        <w:t>active</w:t>
      </w:r>
      <w:r w:rsidRPr="00C24023">
        <w:rPr>
          <w:rFonts w:hint="eastAsia"/>
          <w:highlight w:val="green"/>
        </w:rPr>
        <w:t>状态的</w:t>
      </w:r>
    </w:p>
    <w:p w:rsidR="00C24023" w:rsidRPr="00C24023" w:rsidRDefault="00C24023" w:rsidP="00C24023">
      <w:pPr>
        <w:rPr>
          <w:rFonts w:hint="eastAsia"/>
          <w:highlight w:val="yellow"/>
        </w:rPr>
      </w:pPr>
      <w:r w:rsidRPr="00C24023">
        <w:rPr>
          <w:rFonts w:hint="eastAsia"/>
          <w:highlight w:val="yellow"/>
        </w:rPr>
        <w:t>yellow</w:t>
      </w:r>
      <w:r w:rsidRPr="00C24023">
        <w:rPr>
          <w:rFonts w:hint="eastAsia"/>
          <w:highlight w:val="yellow"/>
        </w:rPr>
        <w:t>：每个索引的</w:t>
      </w:r>
      <w:r w:rsidRPr="00C24023">
        <w:rPr>
          <w:rFonts w:hint="eastAsia"/>
          <w:highlight w:val="yellow"/>
        </w:rPr>
        <w:t>primary shard</w:t>
      </w:r>
      <w:r w:rsidRPr="00C24023">
        <w:rPr>
          <w:rFonts w:hint="eastAsia"/>
          <w:highlight w:val="yellow"/>
        </w:rPr>
        <w:t>都是</w:t>
      </w:r>
      <w:r w:rsidRPr="00C24023">
        <w:rPr>
          <w:rFonts w:hint="eastAsia"/>
          <w:highlight w:val="yellow"/>
        </w:rPr>
        <w:t>active</w:t>
      </w:r>
      <w:r w:rsidRPr="00C24023">
        <w:rPr>
          <w:rFonts w:hint="eastAsia"/>
          <w:highlight w:val="yellow"/>
        </w:rPr>
        <w:t>状态的，但是部分</w:t>
      </w:r>
      <w:r w:rsidRPr="00C24023">
        <w:rPr>
          <w:rFonts w:hint="eastAsia"/>
          <w:highlight w:val="yellow"/>
        </w:rPr>
        <w:t>replica shard</w:t>
      </w:r>
      <w:r w:rsidRPr="00C24023">
        <w:rPr>
          <w:rFonts w:hint="eastAsia"/>
          <w:highlight w:val="yellow"/>
        </w:rPr>
        <w:t>不是</w:t>
      </w:r>
      <w:r w:rsidRPr="00C24023">
        <w:rPr>
          <w:rFonts w:hint="eastAsia"/>
          <w:highlight w:val="yellow"/>
        </w:rPr>
        <w:t>active</w:t>
      </w:r>
      <w:r w:rsidRPr="00C24023">
        <w:rPr>
          <w:rFonts w:hint="eastAsia"/>
          <w:highlight w:val="yellow"/>
        </w:rPr>
        <w:t>状态，处于不可用的状态</w:t>
      </w:r>
    </w:p>
    <w:p w:rsidR="00C24023" w:rsidRDefault="00C24023" w:rsidP="00C24023">
      <w:pPr>
        <w:rPr>
          <w:rFonts w:hint="eastAsia"/>
        </w:rPr>
      </w:pPr>
      <w:r w:rsidRPr="00C24023">
        <w:rPr>
          <w:rFonts w:hint="eastAsia"/>
          <w:highlight w:val="red"/>
        </w:rPr>
        <w:t>red</w:t>
      </w:r>
      <w:r w:rsidRPr="00C24023">
        <w:rPr>
          <w:rFonts w:hint="eastAsia"/>
          <w:highlight w:val="red"/>
        </w:rPr>
        <w:t>：不是所有索引的</w:t>
      </w:r>
      <w:r w:rsidRPr="00C24023">
        <w:rPr>
          <w:rFonts w:hint="eastAsia"/>
          <w:highlight w:val="red"/>
        </w:rPr>
        <w:t>primary shard</w:t>
      </w:r>
      <w:r w:rsidRPr="00C24023">
        <w:rPr>
          <w:rFonts w:hint="eastAsia"/>
          <w:highlight w:val="red"/>
        </w:rPr>
        <w:t>都是</w:t>
      </w:r>
      <w:r w:rsidRPr="00C24023">
        <w:rPr>
          <w:rFonts w:hint="eastAsia"/>
          <w:highlight w:val="red"/>
        </w:rPr>
        <w:t>active</w:t>
      </w:r>
      <w:r w:rsidRPr="00C24023">
        <w:rPr>
          <w:rFonts w:hint="eastAsia"/>
          <w:highlight w:val="red"/>
        </w:rPr>
        <w:t>状态的，部分索引有数据丢失了</w:t>
      </w:r>
    </w:p>
    <w:p w:rsidR="00C24023" w:rsidRDefault="00C24023" w:rsidP="00C24023"/>
    <w:p w:rsidR="00C24023" w:rsidRDefault="00C24023" w:rsidP="00C24023">
      <w:pPr>
        <w:pStyle w:val="4"/>
        <w:rPr>
          <w:rFonts w:hint="eastAsia"/>
        </w:rPr>
      </w:pPr>
      <w:r>
        <w:rPr>
          <w:rFonts w:hint="eastAsia"/>
        </w:rPr>
        <w:t>为什么现在会处于一个</w:t>
      </w:r>
      <w:r>
        <w:rPr>
          <w:rFonts w:hint="eastAsia"/>
        </w:rPr>
        <w:t>yellow</w:t>
      </w:r>
      <w:r>
        <w:rPr>
          <w:rFonts w:hint="eastAsia"/>
        </w:rPr>
        <w:t>状态？</w:t>
      </w:r>
    </w:p>
    <w:p w:rsidR="00C24023" w:rsidRDefault="00C24023" w:rsidP="00C24023"/>
    <w:p w:rsidR="00C24023" w:rsidRDefault="00C24023" w:rsidP="00C24023">
      <w:pPr>
        <w:rPr>
          <w:rFonts w:hint="eastAsia"/>
        </w:rPr>
      </w:pPr>
      <w:r>
        <w:rPr>
          <w:rFonts w:hint="eastAsia"/>
        </w:rPr>
        <w:t>我们现在就一个笔记本电脑，就启动了一个</w:t>
      </w:r>
      <w:r>
        <w:rPr>
          <w:rFonts w:hint="eastAsia"/>
        </w:rPr>
        <w:t>es</w:t>
      </w:r>
      <w:r>
        <w:rPr>
          <w:rFonts w:hint="eastAsia"/>
        </w:rPr>
        <w:t>进程，相当于就只有一个</w:t>
      </w:r>
      <w:r>
        <w:rPr>
          <w:rFonts w:hint="eastAsia"/>
        </w:rPr>
        <w:t>node</w:t>
      </w:r>
      <w:r>
        <w:rPr>
          <w:rFonts w:hint="eastAsia"/>
        </w:rPr>
        <w:t>。现在</w:t>
      </w:r>
      <w:r>
        <w:rPr>
          <w:rFonts w:hint="eastAsia"/>
        </w:rPr>
        <w:t>es</w:t>
      </w:r>
      <w:r>
        <w:rPr>
          <w:rFonts w:hint="eastAsia"/>
        </w:rPr>
        <w:t>中有一个</w:t>
      </w:r>
      <w:r>
        <w:rPr>
          <w:rFonts w:hint="eastAsia"/>
        </w:rPr>
        <w:t>index</w:t>
      </w:r>
      <w:r>
        <w:rPr>
          <w:rFonts w:hint="eastAsia"/>
        </w:rPr>
        <w:t>，就是</w:t>
      </w:r>
      <w:r>
        <w:rPr>
          <w:rFonts w:hint="eastAsia"/>
        </w:rPr>
        <w:t>kibana</w:t>
      </w:r>
      <w:r>
        <w:rPr>
          <w:rFonts w:hint="eastAsia"/>
        </w:rPr>
        <w:t>自己内置建立的</w:t>
      </w:r>
      <w:r>
        <w:rPr>
          <w:rFonts w:hint="eastAsia"/>
        </w:rPr>
        <w:t>index</w:t>
      </w:r>
      <w:r>
        <w:rPr>
          <w:rFonts w:hint="eastAsia"/>
        </w:rPr>
        <w:t>。由于默认的配置是给每个</w:t>
      </w:r>
      <w:r>
        <w:rPr>
          <w:rFonts w:hint="eastAsia"/>
        </w:rPr>
        <w:t>index</w:t>
      </w:r>
      <w:r>
        <w:rPr>
          <w:rFonts w:hint="eastAsia"/>
        </w:rPr>
        <w:t>分配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replica shard</w:t>
      </w:r>
      <w:r>
        <w:rPr>
          <w:rFonts w:hint="eastAsia"/>
        </w:rPr>
        <w:t>，而且</w:t>
      </w:r>
      <w:r>
        <w:rPr>
          <w:rFonts w:hint="eastAsia"/>
        </w:rPr>
        <w:t>primary shard</w:t>
      </w:r>
      <w:r>
        <w:rPr>
          <w:rFonts w:hint="eastAsia"/>
        </w:rPr>
        <w:t>和</w:t>
      </w:r>
      <w:r>
        <w:rPr>
          <w:rFonts w:hint="eastAsia"/>
        </w:rPr>
        <w:lastRenderedPageBreak/>
        <w:t>replica shard</w:t>
      </w:r>
      <w:r>
        <w:rPr>
          <w:rFonts w:hint="eastAsia"/>
        </w:rPr>
        <w:t>不能在同一台机器上（为了容错）。现在</w:t>
      </w:r>
      <w:r>
        <w:rPr>
          <w:rFonts w:hint="eastAsia"/>
        </w:rPr>
        <w:t>kibana</w:t>
      </w:r>
      <w:r>
        <w:rPr>
          <w:rFonts w:hint="eastAsia"/>
        </w:rPr>
        <w:t>自己建立的</w:t>
      </w:r>
      <w:r>
        <w:rPr>
          <w:rFonts w:hint="eastAsia"/>
        </w:rPr>
        <w:t>index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replica shard</w:t>
      </w:r>
      <w:r>
        <w:rPr>
          <w:rFonts w:hint="eastAsia"/>
        </w:rPr>
        <w:t>。当前就一个</w:t>
      </w:r>
      <w:r>
        <w:rPr>
          <w:rFonts w:hint="eastAsia"/>
        </w:rPr>
        <w:t>node</w:t>
      </w:r>
      <w:r>
        <w:rPr>
          <w:rFonts w:hint="eastAsia"/>
        </w:rPr>
        <w:t>，所以只有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被分配了和启动了，但是一个</w:t>
      </w:r>
      <w:r>
        <w:rPr>
          <w:rFonts w:hint="eastAsia"/>
        </w:rPr>
        <w:t>replica shard</w:t>
      </w:r>
      <w:r>
        <w:rPr>
          <w:rFonts w:hint="eastAsia"/>
        </w:rPr>
        <w:t>没有第二台机器去启动。</w:t>
      </w:r>
    </w:p>
    <w:p w:rsidR="00C24023" w:rsidRDefault="00C24023" w:rsidP="00C24023"/>
    <w:p w:rsidR="00C24023" w:rsidRDefault="00570323" w:rsidP="00C24023">
      <w:pPr>
        <w:rPr>
          <w:rFonts w:hint="eastAsia"/>
        </w:rPr>
      </w:pPr>
      <w:r>
        <w:rPr>
          <w:rFonts w:hint="eastAsia"/>
          <w:i/>
        </w:rPr>
        <w:sym w:font="Wingdings" w:char="F053"/>
      </w:r>
      <w:r>
        <w:rPr>
          <w:rFonts w:hint="eastAsia"/>
          <w:i/>
        </w:rPr>
        <w:sym w:font="Wingdings" w:char="F05F"/>
      </w:r>
      <w:r w:rsidR="00C24023" w:rsidRPr="00570323">
        <w:rPr>
          <w:rFonts w:hint="eastAsia"/>
          <w:i/>
        </w:rPr>
        <w:t>做一个小实验：此时只要启动第二个</w:t>
      </w:r>
      <w:r w:rsidR="00C24023" w:rsidRPr="00570323">
        <w:rPr>
          <w:rFonts w:hint="eastAsia"/>
          <w:i/>
        </w:rPr>
        <w:t>es</w:t>
      </w:r>
      <w:r w:rsidR="00C24023" w:rsidRPr="00570323">
        <w:rPr>
          <w:rFonts w:hint="eastAsia"/>
          <w:i/>
        </w:rPr>
        <w:t>进程，就会在</w:t>
      </w:r>
      <w:r w:rsidR="00C24023" w:rsidRPr="00570323">
        <w:rPr>
          <w:rFonts w:hint="eastAsia"/>
          <w:i/>
        </w:rPr>
        <w:t>es</w:t>
      </w:r>
      <w:r w:rsidR="00C24023" w:rsidRPr="00570323">
        <w:rPr>
          <w:rFonts w:hint="eastAsia"/>
          <w:i/>
        </w:rPr>
        <w:t>集群中有</w:t>
      </w:r>
      <w:r w:rsidR="00C24023" w:rsidRPr="00570323">
        <w:rPr>
          <w:rFonts w:hint="eastAsia"/>
          <w:i/>
        </w:rPr>
        <w:t>2</w:t>
      </w:r>
      <w:r w:rsidR="00C24023" w:rsidRPr="00570323">
        <w:rPr>
          <w:rFonts w:hint="eastAsia"/>
          <w:i/>
        </w:rPr>
        <w:t>个</w:t>
      </w:r>
      <w:r w:rsidR="00C24023" w:rsidRPr="00570323">
        <w:rPr>
          <w:rFonts w:hint="eastAsia"/>
          <w:i/>
        </w:rPr>
        <w:t>node</w:t>
      </w:r>
      <w:r w:rsidR="00C24023" w:rsidRPr="00570323">
        <w:rPr>
          <w:rFonts w:hint="eastAsia"/>
          <w:i/>
        </w:rPr>
        <w:t>，然后那</w:t>
      </w:r>
      <w:r w:rsidR="00C24023" w:rsidRPr="00570323">
        <w:rPr>
          <w:rFonts w:hint="eastAsia"/>
          <w:i/>
        </w:rPr>
        <w:t>1</w:t>
      </w:r>
      <w:r w:rsidR="00C24023" w:rsidRPr="00570323">
        <w:rPr>
          <w:rFonts w:hint="eastAsia"/>
          <w:i/>
        </w:rPr>
        <w:t>个</w:t>
      </w:r>
      <w:r w:rsidR="00C24023" w:rsidRPr="00570323">
        <w:rPr>
          <w:rFonts w:hint="eastAsia"/>
          <w:i/>
        </w:rPr>
        <w:t>replica shard</w:t>
      </w:r>
      <w:r w:rsidR="00C24023" w:rsidRPr="00570323">
        <w:rPr>
          <w:rFonts w:hint="eastAsia"/>
          <w:i/>
        </w:rPr>
        <w:t>就会自动分配过去，然后</w:t>
      </w:r>
      <w:r w:rsidR="00C24023" w:rsidRPr="00570323">
        <w:rPr>
          <w:rFonts w:hint="eastAsia"/>
          <w:i/>
        </w:rPr>
        <w:t>cluster status</w:t>
      </w:r>
      <w:r w:rsidR="00C24023" w:rsidRPr="00570323">
        <w:rPr>
          <w:rFonts w:hint="eastAsia"/>
          <w:i/>
        </w:rPr>
        <w:t>就会变成</w:t>
      </w:r>
      <w:r w:rsidR="00C24023" w:rsidRPr="00570323">
        <w:rPr>
          <w:rFonts w:hint="eastAsia"/>
          <w:i/>
        </w:rPr>
        <w:t>green</w:t>
      </w:r>
      <w:r w:rsidR="00C24023" w:rsidRPr="00570323">
        <w:rPr>
          <w:rFonts w:hint="eastAsia"/>
          <w:i/>
        </w:rPr>
        <w:t>状态</w:t>
      </w:r>
      <w:r w:rsidR="00C24023">
        <w:rPr>
          <w:rFonts w:hint="eastAsia"/>
        </w:rPr>
        <w:t>。</w:t>
      </w:r>
    </w:p>
    <w:p w:rsidR="00C24023" w:rsidRDefault="00C24023" w:rsidP="00C24023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快速查看集群中有哪些索引</w:t>
      </w:r>
    </w:p>
    <w:p w:rsidR="00C24023" w:rsidRDefault="00C24023" w:rsidP="00C24023">
      <w:r>
        <w:t>GET /_cat/indices?v</w:t>
      </w:r>
    </w:p>
    <w:p w:rsidR="00C24023" w:rsidRDefault="00C24023" w:rsidP="00C24023"/>
    <w:p w:rsidR="00C24023" w:rsidRDefault="00C24023" w:rsidP="00C24023">
      <w:r>
        <w:t>health status index   uuid                   pri rep docs.count docs.deleted store.size pri.store.size</w:t>
      </w:r>
    </w:p>
    <w:p w:rsidR="00C24023" w:rsidRDefault="00C24023" w:rsidP="00C24023">
      <w:r>
        <w:t>yellow open   .kibana rUm9n9wMRQCCrRDEhqneBg   1   1          1            0      3.1kb          3.1kb</w:t>
      </w:r>
    </w:p>
    <w:p w:rsidR="00C24023" w:rsidRDefault="00C24023" w:rsidP="00C24023"/>
    <w:p w:rsidR="00C24023" w:rsidRDefault="00C24023" w:rsidP="00C240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）简单的索引操作</w:t>
      </w:r>
    </w:p>
    <w:p w:rsidR="00C24023" w:rsidRDefault="00C24023" w:rsidP="00C24023">
      <w:pPr>
        <w:rPr>
          <w:rFonts w:hint="eastAsia"/>
        </w:rPr>
      </w:pPr>
      <w:r>
        <w:rPr>
          <w:rFonts w:hint="eastAsia"/>
        </w:rPr>
        <w:t>创建索引：</w:t>
      </w:r>
      <w:r>
        <w:rPr>
          <w:rFonts w:hint="eastAsia"/>
        </w:rPr>
        <w:t>PUT /test_index?pretty</w:t>
      </w:r>
    </w:p>
    <w:p w:rsidR="00C24023" w:rsidRDefault="00C24023" w:rsidP="00C24023">
      <w:pPr>
        <w:pStyle w:val="a3"/>
      </w:pPr>
      <w:r>
        <w:t>health status index      uuid                   pri rep docs.count docs.deleted store.size pri.store.size</w:t>
      </w:r>
    </w:p>
    <w:p w:rsidR="00C24023" w:rsidRDefault="00C24023" w:rsidP="00C24023">
      <w:pPr>
        <w:pStyle w:val="a3"/>
      </w:pPr>
      <w:r>
        <w:t>yellow open   test_index XmS9DTAtSkSZSwWhhGEKkQ   5   1          0            0       650b           650b</w:t>
      </w:r>
    </w:p>
    <w:p w:rsidR="00C24023" w:rsidRDefault="00C24023" w:rsidP="00C24023">
      <w:pPr>
        <w:pStyle w:val="a3"/>
      </w:pPr>
      <w:r>
        <w:t>yellow open   .kibana    rUm9n9wMRQCCrRDEhqneBg   1   1          1            0      3.1kb          3.1kb</w:t>
      </w:r>
    </w:p>
    <w:p w:rsidR="00C24023" w:rsidRDefault="00C24023" w:rsidP="00C24023">
      <w:pPr>
        <w:pStyle w:val="a3"/>
      </w:pPr>
    </w:p>
    <w:p w:rsidR="00C24023" w:rsidRDefault="00C24023" w:rsidP="00570323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删除索引：</w:t>
      </w:r>
      <w:r>
        <w:rPr>
          <w:rFonts w:hint="eastAsia"/>
        </w:rPr>
        <w:t>DELETE /test_index?pretty</w:t>
      </w:r>
    </w:p>
    <w:p w:rsidR="00C24023" w:rsidRDefault="00C24023" w:rsidP="00C24023">
      <w:pPr>
        <w:pStyle w:val="a3"/>
      </w:pPr>
    </w:p>
    <w:p w:rsidR="00C24023" w:rsidRDefault="00C24023" w:rsidP="00C24023">
      <w:pPr>
        <w:pStyle w:val="a3"/>
      </w:pPr>
      <w:r>
        <w:t>health status index   uuid                   pri rep docs.count docs.deleted store.size pri.store.size</w:t>
      </w:r>
    </w:p>
    <w:p w:rsidR="00C24023" w:rsidRPr="00C24023" w:rsidRDefault="00C24023" w:rsidP="00C24023">
      <w:pPr>
        <w:pStyle w:val="a3"/>
        <w:rPr>
          <w:rFonts w:hint="eastAsia"/>
        </w:rPr>
      </w:pPr>
      <w:r>
        <w:t>yellow open   .kibana rUm9n9wMRQCCrRDEhqneBg   1   1          1            0      3.1kb          3.1kb</w:t>
      </w:r>
    </w:p>
    <w:p w:rsidR="00B56FA0" w:rsidRDefault="00B56FA0" w:rsidP="00B56FA0">
      <w:pPr>
        <w:pStyle w:val="2"/>
        <w:spacing w:before="156" w:after="156"/>
      </w:pPr>
      <w:r>
        <w:rPr>
          <w:rFonts w:hint="eastAsia"/>
        </w:rPr>
        <w:t>商品的</w:t>
      </w:r>
      <w:r>
        <w:rPr>
          <w:rFonts w:hint="eastAsia"/>
        </w:rPr>
        <w:t>CRUD</w:t>
      </w:r>
      <w:r>
        <w:rPr>
          <w:rFonts w:hint="eastAsia"/>
        </w:rPr>
        <w:t>操作（</w:t>
      </w:r>
      <w:r>
        <w:rPr>
          <w:rFonts w:hint="eastAsia"/>
        </w:rPr>
        <w:t>document CRUD</w:t>
      </w:r>
      <w:r>
        <w:rPr>
          <w:rFonts w:hint="eastAsia"/>
        </w:rPr>
        <w:t>操作）</w:t>
      </w:r>
    </w:p>
    <w:p w:rsidR="007B4456" w:rsidRDefault="007B4456" w:rsidP="007B4456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新增商品：新增文档，建立索引</w:t>
      </w:r>
    </w:p>
    <w:p w:rsidR="007B4456" w:rsidRDefault="007B4456" w:rsidP="007B4456">
      <w:pPr>
        <w:pStyle w:val="a3"/>
      </w:pPr>
      <w:r>
        <w:t>PUT /index/type/id</w:t>
      </w:r>
    </w:p>
    <w:p w:rsidR="007B4456" w:rsidRDefault="007B4456" w:rsidP="007B4456">
      <w:pPr>
        <w:pStyle w:val="a3"/>
      </w:pPr>
      <w:r>
        <w:t>{</w:t>
      </w:r>
    </w:p>
    <w:p w:rsidR="007B4456" w:rsidRDefault="007B4456" w:rsidP="007B4456">
      <w:pPr>
        <w:pStyle w:val="a3"/>
        <w:rPr>
          <w:rFonts w:hint="eastAsia"/>
        </w:rPr>
      </w:pPr>
      <w:r>
        <w:rPr>
          <w:rFonts w:hint="eastAsia"/>
        </w:rPr>
        <w:t xml:space="preserve">  "json</w:t>
      </w:r>
      <w:r>
        <w:rPr>
          <w:rFonts w:hint="eastAsia"/>
        </w:rPr>
        <w:t>数据</w:t>
      </w:r>
      <w:r>
        <w:rPr>
          <w:rFonts w:hint="eastAsia"/>
        </w:rPr>
        <w:t>"</w:t>
      </w:r>
    </w:p>
    <w:p w:rsidR="007B4456" w:rsidRDefault="007B4456" w:rsidP="007B4456">
      <w:pPr>
        <w:pStyle w:val="a3"/>
      </w:pPr>
      <w:r>
        <w:t>}</w:t>
      </w:r>
    </w:p>
    <w:p w:rsidR="007B4456" w:rsidRDefault="007B4456" w:rsidP="007B4456">
      <w:pPr>
        <w:pStyle w:val="a3"/>
      </w:pPr>
    </w:p>
    <w:p w:rsidR="007B4456" w:rsidRDefault="007B4456" w:rsidP="007B4456">
      <w:pPr>
        <w:pStyle w:val="a3"/>
      </w:pPr>
      <w:r>
        <w:lastRenderedPageBreak/>
        <w:t>PUT /ecommerce/product/1</w:t>
      </w:r>
    </w:p>
    <w:p w:rsidR="007B4456" w:rsidRDefault="007B4456" w:rsidP="007B4456">
      <w:pPr>
        <w:pStyle w:val="a3"/>
      </w:pPr>
      <w:r>
        <w:t>{</w:t>
      </w:r>
    </w:p>
    <w:p w:rsidR="007B4456" w:rsidRDefault="007B4456" w:rsidP="007B4456">
      <w:pPr>
        <w:pStyle w:val="a3"/>
      </w:pPr>
      <w:r>
        <w:t xml:space="preserve">    "name" : "gaolujie yagao",</w:t>
      </w:r>
    </w:p>
    <w:p w:rsidR="007B4456" w:rsidRDefault="007B4456" w:rsidP="007B4456">
      <w:pPr>
        <w:pStyle w:val="a3"/>
      </w:pPr>
      <w:r>
        <w:t xml:space="preserve">    "desc" :  "gaoxiao meibai",</w:t>
      </w:r>
    </w:p>
    <w:p w:rsidR="007B4456" w:rsidRDefault="007B4456" w:rsidP="007B4456">
      <w:pPr>
        <w:pStyle w:val="a3"/>
      </w:pPr>
      <w:r>
        <w:t xml:space="preserve">    "price" :  30,</w:t>
      </w:r>
    </w:p>
    <w:p w:rsidR="007B4456" w:rsidRDefault="007B4456" w:rsidP="007B4456">
      <w:pPr>
        <w:pStyle w:val="a3"/>
      </w:pPr>
      <w:r>
        <w:t xml:space="preserve">    "producer" :      "gaolujie producer",</w:t>
      </w:r>
    </w:p>
    <w:p w:rsidR="007B4456" w:rsidRDefault="007B4456" w:rsidP="007B4456">
      <w:pPr>
        <w:pStyle w:val="a3"/>
      </w:pPr>
      <w:r>
        <w:t xml:space="preserve">    "tags": [ "meibai", "fangzhu" ]</w:t>
      </w:r>
    </w:p>
    <w:p w:rsidR="007B4456" w:rsidRDefault="007B4456" w:rsidP="007B4456">
      <w:pPr>
        <w:pStyle w:val="a3"/>
      </w:pPr>
      <w:r>
        <w:t>}</w:t>
      </w:r>
    </w:p>
    <w:p w:rsidR="007B4456" w:rsidRDefault="007B4456" w:rsidP="007B4456">
      <w:pPr>
        <w:pStyle w:val="a3"/>
      </w:pPr>
    </w:p>
    <w:p w:rsidR="007B4456" w:rsidRDefault="007B4456" w:rsidP="007B4456">
      <w:pPr>
        <w:pStyle w:val="a3"/>
      </w:pPr>
      <w:r>
        <w:t>{</w:t>
      </w:r>
    </w:p>
    <w:p w:rsidR="007B4456" w:rsidRDefault="007B4456" w:rsidP="007B4456">
      <w:pPr>
        <w:pStyle w:val="a3"/>
      </w:pPr>
      <w:r>
        <w:t xml:space="preserve">  "_index": "ecommerce",</w:t>
      </w:r>
    </w:p>
    <w:p w:rsidR="007B4456" w:rsidRDefault="007B4456" w:rsidP="007B4456">
      <w:pPr>
        <w:pStyle w:val="a3"/>
      </w:pPr>
      <w:r>
        <w:t xml:space="preserve">  "_type": "product",</w:t>
      </w:r>
    </w:p>
    <w:p w:rsidR="007B4456" w:rsidRDefault="007B4456" w:rsidP="007B4456">
      <w:pPr>
        <w:pStyle w:val="a3"/>
      </w:pPr>
      <w:r>
        <w:t xml:space="preserve">  "_id": "1",</w:t>
      </w:r>
    </w:p>
    <w:p w:rsidR="007B4456" w:rsidRDefault="007B4456" w:rsidP="007B4456">
      <w:pPr>
        <w:pStyle w:val="a3"/>
      </w:pPr>
      <w:r>
        <w:t xml:space="preserve">  "_version": 1,</w:t>
      </w:r>
    </w:p>
    <w:p w:rsidR="007B4456" w:rsidRDefault="007B4456" w:rsidP="007B4456">
      <w:pPr>
        <w:pStyle w:val="a3"/>
      </w:pPr>
      <w:r>
        <w:t xml:space="preserve">  "result": "created",</w:t>
      </w:r>
    </w:p>
    <w:p w:rsidR="007B4456" w:rsidRDefault="007B4456" w:rsidP="007B4456">
      <w:pPr>
        <w:pStyle w:val="a3"/>
      </w:pPr>
      <w:r>
        <w:t xml:space="preserve">  "_shards": {</w:t>
      </w:r>
    </w:p>
    <w:p w:rsidR="007B4456" w:rsidRDefault="007B4456" w:rsidP="007B4456">
      <w:pPr>
        <w:pStyle w:val="a3"/>
      </w:pPr>
      <w:r>
        <w:t xml:space="preserve">    "total": 2,</w:t>
      </w:r>
    </w:p>
    <w:p w:rsidR="007B4456" w:rsidRDefault="007B4456" w:rsidP="007B4456">
      <w:pPr>
        <w:pStyle w:val="a3"/>
      </w:pPr>
      <w:r>
        <w:t xml:space="preserve">    "successful": 1,</w:t>
      </w:r>
    </w:p>
    <w:p w:rsidR="007B4456" w:rsidRDefault="007B4456" w:rsidP="007B4456">
      <w:pPr>
        <w:pStyle w:val="a3"/>
      </w:pPr>
      <w:r>
        <w:t xml:space="preserve">    "failed": 0</w:t>
      </w:r>
    </w:p>
    <w:p w:rsidR="007B4456" w:rsidRDefault="007B4456" w:rsidP="007B4456">
      <w:pPr>
        <w:pStyle w:val="a3"/>
      </w:pPr>
      <w:r>
        <w:t xml:space="preserve">  },</w:t>
      </w:r>
    </w:p>
    <w:p w:rsidR="007B4456" w:rsidRDefault="007B4456" w:rsidP="007B4456">
      <w:pPr>
        <w:pStyle w:val="a3"/>
      </w:pPr>
      <w:r>
        <w:t xml:space="preserve">  "created": true</w:t>
      </w:r>
    </w:p>
    <w:p w:rsidR="007B4456" w:rsidRDefault="007B4456" w:rsidP="007B4456">
      <w:pPr>
        <w:pStyle w:val="a3"/>
      </w:pPr>
      <w:r>
        <w:t>}</w:t>
      </w:r>
    </w:p>
    <w:p w:rsidR="007B4456" w:rsidRDefault="007B4456" w:rsidP="007B4456">
      <w:pPr>
        <w:pStyle w:val="a3"/>
      </w:pPr>
    </w:p>
    <w:p w:rsidR="007B4456" w:rsidRDefault="007B4456" w:rsidP="007B4456">
      <w:pPr>
        <w:pStyle w:val="a3"/>
      </w:pPr>
      <w:r>
        <w:t>PUT /ecommerce/product/2</w:t>
      </w:r>
    </w:p>
    <w:p w:rsidR="007B4456" w:rsidRDefault="007B4456" w:rsidP="007B4456">
      <w:pPr>
        <w:pStyle w:val="a3"/>
      </w:pPr>
      <w:r>
        <w:t>{</w:t>
      </w:r>
    </w:p>
    <w:p w:rsidR="007B4456" w:rsidRDefault="007B4456" w:rsidP="007B4456">
      <w:pPr>
        <w:pStyle w:val="a3"/>
      </w:pPr>
      <w:r>
        <w:t xml:space="preserve">    "name" : "jiajieshi yagao",</w:t>
      </w:r>
    </w:p>
    <w:p w:rsidR="007B4456" w:rsidRDefault="007B4456" w:rsidP="007B4456">
      <w:pPr>
        <w:pStyle w:val="a3"/>
      </w:pPr>
      <w:r>
        <w:t xml:space="preserve">    "desc" :  "youxiao fangzhu",</w:t>
      </w:r>
    </w:p>
    <w:p w:rsidR="007B4456" w:rsidRDefault="007B4456" w:rsidP="007B4456">
      <w:pPr>
        <w:pStyle w:val="a3"/>
      </w:pPr>
      <w:r>
        <w:t xml:space="preserve">    "price" :  25,</w:t>
      </w:r>
    </w:p>
    <w:p w:rsidR="007B4456" w:rsidRDefault="007B4456" w:rsidP="007B4456">
      <w:pPr>
        <w:pStyle w:val="a3"/>
      </w:pPr>
      <w:r>
        <w:t xml:space="preserve">    "producer" :      "jiajieshi producer",</w:t>
      </w:r>
    </w:p>
    <w:p w:rsidR="007B4456" w:rsidRDefault="007B4456" w:rsidP="007B4456">
      <w:pPr>
        <w:pStyle w:val="a3"/>
      </w:pPr>
      <w:r>
        <w:t xml:space="preserve">    "tags": [ "fangzhu" ]</w:t>
      </w:r>
    </w:p>
    <w:p w:rsidR="007B4456" w:rsidRDefault="007B4456" w:rsidP="007B4456">
      <w:pPr>
        <w:pStyle w:val="a3"/>
      </w:pPr>
      <w:r>
        <w:t>}</w:t>
      </w:r>
    </w:p>
    <w:p w:rsidR="007B4456" w:rsidRDefault="007B4456" w:rsidP="007B4456">
      <w:pPr>
        <w:pStyle w:val="a3"/>
      </w:pPr>
    </w:p>
    <w:p w:rsidR="007B4456" w:rsidRDefault="007B4456" w:rsidP="007B4456">
      <w:pPr>
        <w:pStyle w:val="a3"/>
      </w:pPr>
      <w:r>
        <w:t>PUT /ecommerce/product/3</w:t>
      </w:r>
    </w:p>
    <w:p w:rsidR="007B4456" w:rsidRDefault="007B4456" w:rsidP="007B4456">
      <w:pPr>
        <w:pStyle w:val="a3"/>
      </w:pPr>
      <w:r>
        <w:t>{</w:t>
      </w:r>
    </w:p>
    <w:p w:rsidR="007B4456" w:rsidRDefault="007B4456" w:rsidP="007B4456">
      <w:pPr>
        <w:pStyle w:val="a3"/>
      </w:pPr>
      <w:r>
        <w:t xml:space="preserve">    "name" : "zhonghua yagao",</w:t>
      </w:r>
    </w:p>
    <w:p w:rsidR="007B4456" w:rsidRDefault="007B4456" w:rsidP="007B4456">
      <w:pPr>
        <w:pStyle w:val="a3"/>
      </w:pPr>
      <w:r>
        <w:t xml:space="preserve">    "desc" :  "caoben zhiwu",</w:t>
      </w:r>
    </w:p>
    <w:p w:rsidR="007B4456" w:rsidRDefault="007B4456" w:rsidP="007B4456">
      <w:pPr>
        <w:pStyle w:val="a3"/>
      </w:pPr>
      <w:r>
        <w:t xml:space="preserve">    "price" :  40,</w:t>
      </w:r>
    </w:p>
    <w:p w:rsidR="007B4456" w:rsidRDefault="007B4456" w:rsidP="007B4456">
      <w:pPr>
        <w:pStyle w:val="a3"/>
      </w:pPr>
      <w:r>
        <w:t xml:space="preserve">    "producer" :      "zhonghua producer",</w:t>
      </w:r>
    </w:p>
    <w:p w:rsidR="007B4456" w:rsidRDefault="007B4456" w:rsidP="007B4456">
      <w:pPr>
        <w:pStyle w:val="a3"/>
      </w:pPr>
      <w:r>
        <w:t xml:space="preserve">    "tags": [ "qingxin" ]</w:t>
      </w:r>
    </w:p>
    <w:p w:rsidR="007B4456" w:rsidRDefault="007B4456" w:rsidP="007B4456">
      <w:pPr>
        <w:pStyle w:val="a3"/>
      </w:pPr>
      <w:r>
        <w:t>}</w:t>
      </w:r>
    </w:p>
    <w:p w:rsidR="007B4456" w:rsidRDefault="007B4456" w:rsidP="007B4456">
      <w:pPr>
        <w:pStyle w:val="a3"/>
      </w:pPr>
    </w:p>
    <w:p w:rsidR="007B4456" w:rsidRDefault="007B4456" w:rsidP="007B4456">
      <w:pPr>
        <w:rPr>
          <w:rFonts w:hint="eastAsia"/>
        </w:rPr>
      </w:pPr>
      <w:r>
        <w:rPr>
          <w:rFonts w:hint="eastAsia"/>
        </w:rPr>
        <w:t>es</w:t>
      </w:r>
      <w:r>
        <w:rPr>
          <w:rFonts w:hint="eastAsia"/>
        </w:rPr>
        <w:t>会自动建立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，不需要提前创建，而且</w:t>
      </w:r>
      <w:r>
        <w:rPr>
          <w:rFonts w:hint="eastAsia"/>
        </w:rPr>
        <w:t>es</w:t>
      </w:r>
      <w:r>
        <w:rPr>
          <w:rFonts w:hint="eastAsia"/>
        </w:rPr>
        <w:t>默认会对</w:t>
      </w:r>
      <w:r>
        <w:rPr>
          <w:rFonts w:hint="eastAsia"/>
        </w:rPr>
        <w:t>document</w:t>
      </w:r>
      <w:r>
        <w:rPr>
          <w:rFonts w:hint="eastAsia"/>
        </w:rPr>
        <w:t>每个</w:t>
      </w:r>
      <w:r>
        <w:rPr>
          <w:rFonts w:hint="eastAsia"/>
        </w:rPr>
        <w:t>field</w:t>
      </w:r>
      <w:r>
        <w:rPr>
          <w:rFonts w:hint="eastAsia"/>
        </w:rPr>
        <w:t>都建立倒排索引，让其可以被搜索</w:t>
      </w:r>
    </w:p>
    <w:p w:rsidR="007B4456" w:rsidRDefault="007B4456" w:rsidP="007B4456"/>
    <w:p w:rsidR="007B4456" w:rsidRDefault="007B4456" w:rsidP="007B4456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lastRenderedPageBreak/>
        <w:t>查询商品：检索文档</w:t>
      </w:r>
    </w:p>
    <w:p w:rsidR="007B4456" w:rsidRDefault="007B4456" w:rsidP="007B4456">
      <w:pPr>
        <w:pStyle w:val="a3"/>
      </w:pPr>
      <w:r>
        <w:t>GET /index/type/id</w:t>
      </w:r>
    </w:p>
    <w:p w:rsidR="007B4456" w:rsidRDefault="007B4456" w:rsidP="007B4456">
      <w:pPr>
        <w:pStyle w:val="a3"/>
      </w:pPr>
      <w:r>
        <w:t>GET /ecommerce/product/1</w:t>
      </w:r>
    </w:p>
    <w:p w:rsidR="007B4456" w:rsidRDefault="007B4456" w:rsidP="007B4456">
      <w:pPr>
        <w:pStyle w:val="a3"/>
      </w:pPr>
    </w:p>
    <w:p w:rsidR="007B4456" w:rsidRDefault="007B4456" w:rsidP="007B4456">
      <w:pPr>
        <w:pStyle w:val="a3"/>
      </w:pPr>
      <w:r>
        <w:t>{</w:t>
      </w:r>
    </w:p>
    <w:p w:rsidR="007B4456" w:rsidRDefault="007B4456" w:rsidP="007B4456">
      <w:pPr>
        <w:pStyle w:val="a3"/>
      </w:pPr>
      <w:r>
        <w:t xml:space="preserve">  "_index": "ecommerce",</w:t>
      </w:r>
    </w:p>
    <w:p w:rsidR="007B4456" w:rsidRDefault="007B4456" w:rsidP="007B4456">
      <w:pPr>
        <w:pStyle w:val="a3"/>
      </w:pPr>
      <w:r>
        <w:t xml:space="preserve">  "_type": "product",</w:t>
      </w:r>
    </w:p>
    <w:p w:rsidR="007B4456" w:rsidRDefault="007B4456" w:rsidP="007B4456">
      <w:pPr>
        <w:pStyle w:val="a3"/>
      </w:pPr>
      <w:r>
        <w:t xml:space="preserve">  "_id": "1",</w:t>
      </w:r>
    </w:p>
    <w:p w:rsidR="007B4456" w:rsidRDefault="007B4456" w:rsidP="007B4456">
      <w:pPr>
        <w:pStyle w:val="a3"/>
      </w:pPr>
      <w:r>
        <w:t xml:space="preserve">  "_version": 1,</w:t>
      </w:r>
    </w:p>
    <w:p w:rsidR="007B4456" w:rsidRDefault="007B4456" w:rsidP="007B4456">
      <w:pPr>
        <w:pStyle w:val="a3"/>
      </w:pPr>
      <w:r>
        <w:t xml:space="preserve">  "found": true,</w:t>
      </w:r>
    </w:p>
    <w:p w:rsidR="007B4456" w:rsidRDefault="007B4456" w:rsidP="007B4456">
      <w:pPr>
        <w:pStyle w:val="a3"/>
      </w:pPr>
      <w:r>
        <w:t xml:space="preserve">  "_source": {</w:t>
      </w:r>
    </w:p>
    <w:p w:rsidR="007B4456" w:rsidRDefault="007B4456" w:rsidP="007B4456">
      <w:pPr>
        <w:pStyle w:val="a3"/>
      </w:pPr>
      <w:r>
        <w:t xml:space="preserve">    "name": "gaolujie yagao",</w:t>
      </w:r>
    </w:p>
    <w:p w:rsidR="007B4456" w:rsidRDefault="007B4456" w:rsidP="007B4456">
      <w:pPr>
        <w:pStyle w:val="a3"/>
      </w:pPr>
      <w:r>
        <w:t xml:space="preserve">    "desc": "gaoxiao meibai",</w:t>
      </w:r>
    </w:p>
    <w:p w:rsidR="007B4456" w:rsidRDefault="007B4456" w:rsidP="007B4456">
      <w:pPr>
        <w:pStyle w:val="a3"/>
      </w:pPr>
      <w:r>
        <w:t xml:space="preserve">    "price": 30,</w:t>
      </w:r>
    </w:p>
    <w:p w:rsidR="007B4456" w:rsidRDefault="007B4456" w:rsidP="007B4456">
      <w:pPr>
        <w:pStyle w:val="a3"/>
      </w:pPr>
      <w:r>
        <w:t xml:space="preserve">    "producer": "gaolujie producer",</w:t>
      </w:r>
    </w:p>
    <w:p w:rsidR="007B4456" w:rsidRDefault="007B4456" w:rsidP="007B4456">
      <w:pPr>
        <w:pStyle w:val="a3"/>
      </w:pPr>
      <w:r>
        <w:t xml:space="preserve">    "tags": [</w:t>
      </w:r>
    </w:p>
    <w:p w:rsidR="007B4456" w:rsidRDefault="007B4456" w:rsidP="007B4456">
      <w:pPr>
        <w:pStyle w:val="a3"/>
      </w:pPr>
      <w:r>
        <w:t xml:space="preserve">      "meibai",</w:t>
      </w:r>
    </w:p>
    <w:p w:rsidR="007B4456" w:rsidRDefault="007B4456" w:rsidP="007B4456">
      <w:pPr>
        <w:pStyle w:val="a3"/>
      </w:pPr>
      <w:r>
        <w:t xml:space="preserve">      "fangzhu"</w:t>
      </w:r>
    </w:p>
    <w:p w:rsidR="007B4456" w:rsidRDefault="007B4456" w:rsidP="007B4456">
      <w:pPr>
        <w:pStyle w:val="a3"/>
      </w:pPr>
      <w:r>
        <w:t xml:space="preserve">    ]</w:t>
      </w:r>
    </w:p>
    <w:p w:rsidR="007B4456" w:rsidRDefault="007B4456" w:rsidP="007B4456">
      <w:pPr>
        <w:pStyle w:val="a3"/>
      </w:pPr>
      <w:r>
        <w:t xml:space="preserve">  }</w:t>
      </w:r>
    </w:p>
    <w:p w:rsidR="007B4456" w:rsidRDefault="007B4456" w:rsidP="007B4456">
      <w:pPr>
        <w:pStyle w:val="a3"/>
      </w:pPr>
      <w:r>
        <w:t>}</w:t>
      </w:r>
    </w:p>
    <w:p w:rsidR="007B4456" w:rsidRDefault="007B4456" w:rsidP="007B4456"/>
    <w:p w:rsidR="007B4456" w:rsidRDefault="007B4456" w:rsidP="007B4456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修改商品：替换文档</w:t>
      </w:r>
    </w:p>
    <w:p w:rsidR="007B4456" w:rsidRDefault="007B4456" w:rsidP="007B4456">
      <w:pPr>
        <w:pStyle w:val="a3"/>
      </w:pPr>
      <w:r>
        <w:t>PUT /ecommerce/product/1</w:t>
      </w:r>
    </w:p>
    <w:p w:rsidR="007B4456" w:rsidRDefault="007B4456" w:rsidP="007B4456">
      <w:pPr>
        <w:pStyle w:val="a3"/>
      </w:pPr>
      <w:r>
        <w:t>{</w:t>
      </w:r>
    </w:p>
    <w:p w:rsidR="007B4456" w:rsidRDefault="007B4456" w:rsidP="007B4456">
      <w:pPr>
        <w:pStyle w:val="a3"/>
      </w:pPr>
      <w:r>
        <w:t xml:space="preserve">    "name" : "jiaqiangban gaolujie yagao",</w:t>
      </w:r>
    </w:p>
    <w:p w:rsidR="007B4456" w:rsidRDefault="007B4456" w:rsidP="007B4456">
      <w:pPr>
        <w:pStyle w:val="a3"/>
      </w:pPr>
      <w:r>
        <w:t xml:space="preserve">    "desc" :  "gaoxiao meibai",</w:t>
      </w:r>
    </w:p>
    <w:p w:rsidR="007B4456" w:rsidRDefault="007B4456" w:rsidP="007B4456">
      <w:pPr>
        <w:pStyle w:val="a3"/>
      </w:pPr>
      <w:r>
        <w:t xml:space="preserve">    "price" :  30,</w:t>
      </w:r>
    </w:p>
    <w:p w:rsidR="007B4456" w:rsidRDefault="007B4456" w:rsidP="007B4456">
      <w:pPr>
        <w:pStyle w:val="a3"/>
      </w:pPr>
      <w:r>
        <w:t xml:space="preserve">    "producer" :      "gaolujie producer",</w:t>
      </w:r>
    </w:p>
    <w:p w:rsidR="007B4456" w:rsidRDefault="007B4456" w:rsidP="007B4456">
      <w:pPr>
        <w:pStyle w:val="a3"/>
      </w:pPr>
      <w:r>
        <w:t xml:space="preserve">    "tags": [ "meibai", "fangzhu" ]</w:t>
      </w:r>
    </w:p>
    <w:p w:rsidR="007B4456" w:rsidRDefault="007B4456" w:rsidP="007B4456">
      <w:pPr>
        <w:pStyle w:val="a3"/>
      </w:pPr>
      <w:r>
        <w:t>}</w:t>
      </w:r>
    </w:p>
    <w:p w:rsidR="007B4456" w:rsidRDefault="007B4456" w:rsidP="007B4456">
      <w:pPr>
        <w:pStyle w:val="a3"/>
      </w:pPr>
    </w:p>
    <w:p w:rsidR="007B4456" w:rsidRDefault="007B4456" w:rsidP="007B4456">
      <w:pPr>
        <w:pStyle w:val="a3"/>
      </w:pPr>
      <w:r>
        <w:t>{</w:t>
      </w:r>
    </w:p>
    <w:p w:rsidR="007B4456" w:rsidRDefault="007B4456" w:rsidP="007B4456">
      <w:pPr>
        <w:pStyle w:val="a3"/>
      </w:pPr>
      <w:r>
        <w:t xml:space="preserve">  "_index": "ecommerce",</w:t>
      </w:r>
    </w:p>
    <w:p w:rsidR="007B4456" w:rsidRDefault="007B4456" w:rsidP="007B4456">
      <w:pPr>
        <w:pStyle w:val="a3"/>
      </w:pPr>
      <w:r>
        <w:t xml:space="preserve">  "_type": "product",</w:t>
      </w:r>
    </w:p>
    <w:p w:rsidR="007B4456" w:rsidRDefault="007B4456" w:rsidP="007B4456">
      <w:pPr>
        <w:pStyle w:val="a3"/>
      </w:pPr>
      <w:r>
        <w:t xml:space="preserve">  "_id": "1",</w:t>
      </w:r>
    </w:p>
    <w:p w:rsidR="007B4456" w:rsidRDefault="007B4456" w:rsidP="007B4456">
      <w:pPr>
        <w:pStyle w:val="a3"/>
      </w:pPr>
      <w:r>
        <w:t xml:space="preserve">  "_version": 1,</w:t>
      </w:r>
    </w:p>
    <w:p w:rsidR="007B4456" w:rsidRDefault="007B4456" w:rsidP="007B4456">
      <w:pPr>
        <w:pStyle w:val="a3"/>
      </w:pPr>
      <w:r>
        <w:t xml:space="preserve">  "result": "created",</w:t>
      </w:r>
    </w:p>
    <w:p w:rsidR="007B4456" w:rsidRDefault="007B4456" w:rsidP="007B4456">
      <w:pPr>
        <w:pStyle w:val="a3"/>
      </w:pPr>
      <w:r>
        <w:t xml:space="preserve">  "_shards": {</w:t>
      </w:r>
    </w:p>
    <w:p w:rsidR="007B4456" w:rsidRDefault="007B4456" w:rsidP="007B4456">
      <w:pPr>
        <w:pStyle w:val="a3"/>
      </w:pPr>
      <w:r>
        <w:t xml:space="preserve">    "total": 2,</w:t>
      </w:r>
    </w:p>
    <w:p w:rsidR="007B4456" w:rsidRDefault="007B4456" w:rsidP="007B4456">
      <w:pPr>
        <w:pStyle w:val="a3"/>
      </w:pPr>
      <w:r>
        <w:t xml:space="preserve">    "successful": 1,</w:t>
      </w:r>
    </w:p>
    <w:p w:rsidR="007B4456" w:rsidRDefault="007B4456" w:rsidP="007B4456">
      <w:pPr>
        <w:pStyle w:val="a3"/>
      </w:pPr>
      <w:r>
        <w:t xml:space="preserve">    "failed": 0</w:t>
      </w:r>
    </w:p>
    <w:p w:rsidR="007B4456" w:rsidRDefault="007B4456" w:rsidP="007B4456">
      <w:pPr>
        <w:pStyle w:val="a3"/>
      </w:pPr>
      <w:r>
        <w:lastRenderedPageBreak/>
        <w:t xml:space="preserve">  },</w:t>
      </w:r>
    </w:p>
    <w:p w:rsidR="007B4456" w:rsidRDefault="007B4456" w:rsidP="007B4456">
      <w:pPr>
        <w:pStyle w:val="a3"/>
      </w:pPr>
      <w:r>
        <w:t xml:space="preserve">  "created": true</w:t>
      </w:r>
    </w:p>
    <w:p w:rsidR="007B4456" w:rsidRDefault="007B4456" w:rsidP="007B4456">
      <w:pPr>
        <w:pStyle w:val="a3"/>
      </w:pPr>
      <w:r>
        <w:t>}</w:t>
      </w:r>
    </w:p>
    <w:p w:rsidR="007B4456" w:rsidRDefault="007B4456" w:rsidP="007B4456">
      <w:pPr>
        <w:pStyle w:val="a3"/>
      </w:pPr>
    </w:p>
    <w:p w:rsidR="007B4456" w:rsidRDefault="007B4456" w:rsidP="007B4456">
      <w:pPr>
        <w:pStyle w:val="a3"/>
      </w:pPr>
      <w:r>
        <w:t>{</w:t>
      </w:r>
    </w:p>
    <w:p w:rsidR="007B4456" w:rsidRDefault="007B4456" w:rsidP="007B4456">
      <w:pPr>
        <w:pStyle w:val="a3"/>
      </w:pPr>
      <w:r>
        <w:t xml:space="preserve">  "_index": "ecommerce",</w:t>
      </w:r>
    </w:p>
    <w:p w:rsidR="007B4456" w:rsidRDefault="007B4456" w:rsidP="007B4456">
      <w:pPr>
        <w:pStyle w:val="a3"/>
      </w:pPr>
      <w:r>
        <w:t xml:space="preserve">  "_type": "product",</w:t>
      </w:r>
    </w:p>
    <w:p w:rsidR="007B4456" w:rsidRDefault="007B4456" w:rsidP="007B4456">
      <w:pPr>
        <w:pStyle w:val="a3"/>
      </w:pPr>
      <w:r>
        <w:t xml:space="preserve">  "_id": "1",</w:t>
      </w:r>
    </w:p>
    <w:p w:rsidR="007B4456" w:rsidRDefault="007B4456" w:rsidP="007B4456">
      <w:pPr>
        <w:pStyle w:val="a3"/>
      </w:pPr>
      <w:r>
        <w:t xml:space="preserve">  "_version": 2,</w:t>
      </w:r>
    </w:p>
    <w:p w:rsidR="007B4456" w:rsidRDefault="007B4456" w:rsidP="007B4456">
      <w:pPr>
        <w:pStyle w:val="a3"/>
      </w:pPr>
      <w:r>
        <w:t xml:space="preserve">  "result": "updated",</w:t>
      </w:r>
    </w:p>
    <w:p w:rsidR="007B4456" w:rsidRDefault="007B4456" w:rsidP="007B4456">
      <w:pPr>
        <w:pStyle w:val="a3"/>
      </w:pPr>
      <w:r>
        <w:t xml:space="preserve">  "_shards": {</w:t>
      </w:r>
    </w:p>
    <w:p w:rsidR="007B4456" w:rsidRDefault="007B4456" w:rsidP="007B4456">
      <w:pPr>
        <w:pStyle w:val="a3"/>
      </w:pPr>
      <w:r>
        <w:t xml:space="preserve">    "total": 2,</w:t>
      </w:r>
    </w:p>
    <w:p w:rsidR="007B4456" w:rsidRDefault="007B4456" w:rsidP="007B4456">
      <w:pPr>
        <w:pStyle w:val="a3"/>
      </w:pPr>
      <w:r>
        <w:t xml:space="preserve">    "successful": 1,</w:t>
      </w:r>
    </w:p>
    <w:p w:rsidR="007B4456" w:rsidRDefault="007B4456" w:rsidP="007B4456">
      <w:pPr>
        <w:pStyle w:val="a3"/>
      </w:pPr>
      <w:r>
        <w:t xml:space="preserve">    "failed": 0</w:t>
      </w:r>
    </w:p>
    <w:p w:rsidR="007B4456" w:rsidRDefault="007B4456" w:rsidP="007B4456">
      <w:pPr>
        <w:pStyle w:val="a3"/>
      </w:pPr>
      <w:r>
        <w:t xml:space="preserve">  },</w:t>
      </w:r>
    </w:p>
    <w:p w:rsidR="007B4456" w:rsidRDefault="007B4456" w:rsidP="007B4456">
      <w:pPr>
        <w:pStyle w:val="a3"/>
      </w:pPr>
      <w:r>
        <w:t xml:space="preserve">  "created": false</w:t>
      </w:r>
    </w:p>
    <w:p w:rsidR="007B4456" w:rsidRDefault="007B4456" w:rsidP="007B4456">
      <w:pPr>
        <w:pStyle w:val="a3"/>
      </w:pPr>
      <w:r>
        <w:t>}</w:t>
      </w:r>
    </w:p>
    <w:p w:rsidR="007B4456" w:rsidRDefault="007B4456" w:rsidP="007B4456">
      <w:pPr>
        <w:pStyle w:val="a3"/>
      </w:pPr>
    </w:p>
    <w:p w:rsidR="007B4456" w:rsidRDefault="007B4456" w:rsidP="007B4456">
      <w:pPr>
        <w:pStyle w:val="a3"/>
      </w:pPr>
    </w:p>
    <w:p w:rsidR="007B4456" w:rsidRDefault="007B4456" w:rsidP="007B4456">
      <w:pPr>
        <w:pStyle w:val="a3"/>
      </w:pPr>
      <w:r>
        <w:t>PUT /ecommerce/product/1</w:t>
      </w:r>
    </w:p>
    <w:p w:rsidR="007B4456" w:rsidRDefault="007B4456" w:rsidP="007B4456">
      <w:pPr>
        <w:pStyle w:val="a3"/>
      </w:pPr>
      <w:r>
        <w:t>{</w:t>
      </w:r>
    </w:p>
    <w:p w:rsidR="007B4456" w:rsidRDefault="007B4456" w:rsidP="007B4456">
      <w:pPr>
        <w:pStyle w:val="a3"/>
      </w:pPr>
      <w:r>
        <w:t xml:space="preserve">    "name" : "jiaqiangban gaolujie yagao"</w:t>
      </w:r>
    </w:p>
    <w:p w:rsidR="007B4456" w:rsidRDefault="007B4456" w:rsidP="007B4456">
      <w:pPr>
        <w:pStyle w:val="a3"/>
      </w:pPr>
      <w:r>
        <w:t>}</w:t>
      </w:r>
    </w:p>
    <w:p w:rsidR="007B4456" w:rsidRDefault="007B4456" w:rsidP="007B4456"/>
    <w:p w:rsidR="007B4456" w:rsidRDefault="007B4456" w:rsidP="007B4456">
      <w:pPr>
        <w:rPr>
          <w:rFonts w:hint="eastAsia"/>
        </w:rPr>
      </w:pPr>
      <w:r>
        <w:rPr>
          <w:rFonts w:hint="eastAsia"/>
        </w:rPr>
        <w:t>替换方式有一个不好，即使必须带上所有的</w:t>
      </w:r>
      <w:r>
        <w:rPr>
          <w:rFonts w:hint="eastAsia"/>
        </w:rPr>
        <w:t>field</w:t>
      </w:r>
      <w:r>
        <w:rPr>
          <w:rFonts w:hint="eastAsia"/>
        </w:rPr>
        <w:t>，才能去进行信息的修改</w:t>
      </w:r>
    </w:p>
    <w:p w:rsidR="007B4456" w:rsidRDefault="007B4456" w:rsidP="007B4456"/>
    <w:p w:rsidR="007B4456" w:rsidRDefault="007B4456" w:rsidP="007B4456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修改商品：更新文档</w:t>
      </w:r>
    </w:p>
    <w:p w:rsidR="007B4456" w:rsidRDefault="007B4456" w:rsidP="007B4456">
      <w:pPr>
        <w:pStyle w:val="a3"/>
      </w:pPr>
      <w:r>
        <w:t>POST /ecommerce/product/1/_update</w:t>
      </w:r>
    </w:p>
    <w:p w:rsidR="007B4456" w:rsidRDefault="007B4456" w:rsidP="007B4456">
      <w:pPr>
        <w:pStyle w:val="a3"/>
      </w:pPr>
      <w:r>
        <w:t>{</w:t>
      </w:r>
    </w:p>
    <w:p w:rsidR="007B4456" w:rsidRDefault="007B4456" w:rsidP="007B4456">
      <w:pPr>
        <w:pStyle w:val="a3"/>
      </w:pPr>
      <w:r>
        <w:t xml:space="preserve">  "doc": {</w:t>
      </w:r>
    </w:p>
    <w:p w:rsidR="007B4456" w:rsidRDefault="007B4456" w:rsidP="007B4456">
      <w:pPr>
        <w:pStyle w:val="a3"/>
      </w:pPr>
      <w:r>
        <w:t xml:space="preserve">    "name": "jiaqiangban gaolujie yagao"</w:t>
      </w:r>
    </w:p>
    <w:p w:rsidR="007B4456" w:rsidRDefault="007B4456" w:rsidP="007B4456">
      <w:pPr>
        <w:pStyle w:val="a3"/>
      </w:pPr>
      <w:r>
        <w:t xml:space="preserve">  }</w:t>
      </w:r>
    </w:p>
    <w:p w:rsidR="007B4456" w:rsidRDefault="007B4456" w:rsidP="007B4456">
      <w:pPr>
        <w:pStyle w:val="a3"/>
      </w:pPr>
      <w:r>
        <w:t>}</w:t>
      </w:r>
    </w:p>
    <w:p w:rsidR="007B4456" w:rsidRDefault="007B4456" w:rsidP="007B4456">
      <w:pPr>
        <w:pStyle w:val="a3"/>
      </w:pPr>
    </w:p>
    <w:p w:rsidR="007B4456" w:rsidRDefault="007B4456" w:rsidP="007B4456">
      <w:pPr>
        <w:pStyle w:val="a3"/>
      </w:pPr>
      <w:r>
        <w:t>{</w:t>
      </w:r>
    </w:p>
    <w:p w:rsidR="007B4456" w:rsidRDefault="007B4456" w:rsidP="007B4456">
      <w:pPr>
        <w:pStyle w:val="a3"/>
      </w:pPr>
      <w:r>
        <w:t xml:space="preserve">  "_index": "ecommerce",</w:t>
      </w:r>
    </w:p>
    <w:p w:rsidR="007B4456" w:rsidRDefault="007B4456" w:rsidP="007B4456">
      <w:pPr>
        <w:pStyle w:val="a3"/>
      </w:pPr>
      <w:r>
        <w:t xml:space="preserve">  "_type": "product",</w:t>
      </w:r>
    </w:p>
    <w:p w:rsidR="007B4456" w:rsidRDefault="007B4456" w:rsidP="007B4456">
      <w:pPr>
        <w:pStyle w:val="a3"/>
      </w:pPr>
      <w:r>
        <w:t xml:space="preserve">  "_id": "1",</w:t>
      </w:r>
    </w:p>
    <w:p w:rsidR="007B4456" w:rsidRDefault="007B4456" w:rsidP="007B4456">
      <w:pPr>
        <w:pStyle w:val="a3"/>
      </w:pPr>
      <w:r>
        <w:t xml:space="preserve">  "_version": 8,</w:t>
      </w:r>
    </w:p>
    <w:p w:rsidR="007B4456" w:rsidRDefault="007B4456" w:rsidP="007B4456">
      <w:pPr>
        <w:pStyle w:val="a3"/>
      </w:pPr>
      <w:r>
        <w:t xml:space="preserve">  "result": "updated",</w:t>
      </w:r>
    </w:p>
    <w:p w:rsidR="007B4456" w:rsidRDefault="007B4456" w:rsidP="007B4456">
      <w:pPr>
        <w:pStyle w:val="a3"/>
      </w:pPr>
      <w:r>
        <w:t xml:space="preserve">  "_shards": {</w:t>
      </w:r>
    </w:p>
    <w:p w:rsidR="007B4456" w:rsidRDefault="007B4456" w:rsidP="007B4456">
      <w:pPr>
        <w:pStyle w:val="a3"/>
      </w:pPr>
      <w:r>
        <w:t xml:space="preserve">    "total": 2,</w:t>
      </w:r>
    </w:p>
    <w:p w:rsidR="007B4456" w:rsidRDefault="007B4456" w:rsidP="007B4456">
      <w:pPr>
        <w:pStyle w:val="a3"/>
      </w:pPr>
      <w:r>
        <w:t xml:space="preserve">    "successful": 1,</w:t>
      </w:r>
    </w:p>
    <w:p w:rsidR="007B4456" w:rsidRDefault="007B4456" w:rsidP="007B4456">
      <w:pPr>
        <w:pStyle w:val="a3"/>
      </w:pPr>
      <w:r>
        <w:lastRenderedPageBreak/>
        <w:t xml:space="preserve">    "failed": 0</w:t>
      </w:r>
    </w:p>
    <w:p w:rsidR="007B4456" w:rsidRDefault="007B4456" w:rsidP="007B4456">
      <w:pPr>
        <w:pStyle w:val="a3"/>
      </w:pPr>
      <w:r>
        <w:t xml:space="preserve">  }</w:t>
      </w:r>
    </w:p>
    <w:p w:rsidR="007B4456" w:rsidRDefault="007B4456" w:rsidP="007B4456">
      <w:pPr>
        <w:pStyle w:val="a3"/>
      </w:pPr>
      <w:r>
        <w:t>}</w:t>
      </w:r>
    </w:p>
    <w:p w:rsidR="007B4456" w:rsidRDefault="007B4456" w:rsidP="007B4456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删除商品：删除文档</w:t>
      </w:r>
    </w:p>
    <w:p w:rsidR="007B4456" w:rsidRDefault="007B4456" w:rsidP="007B4456">
      <w:pPr>
        <w:pStyle w:val="a3"/>
      </w:pPr>
      <w:r>
        <w:t>DELETE /ecommerce/product/1</w:t>
      </w:r>
    </w:p>
    <w:p w:rsidR="007B4456" w:rsidRDefault="007B4456" w:rsidP="007B4456">
      <w:pPr>
        <w:pStyle w:val="a3"/>
      </w:pPr>
    </w:p>
    <w:p w:rsidR="007B4456" w:rsidRDefault="007B4456" w:rsidP="007B4456">
      <w:pPr>
        <w:pStyle w:val="a3"/>
      </w:pPr>
      <w:r>
        <w:t>{</w:t>
      </w:r>
    </w:p>
    <w:p w:rsidR="007B4456" w:rsidRDefault="007B4456" w:rsidP="007B4456">
      <w:pPr>
        <w:pStyle w:val="a3"/>
      </w:pPr>
      <w:r>
        <w:t xml:space="preserve">  "found": true,</w:t>
      </w:r>
    </w:p>
    <w:p w:rsidR="007B4456" w:rsidRDefault="007B4456" w:rsidP="007B4456">
      <w:pPr>
        <w:pStyle w:val="a3"/>
      </w:pPr>
      <w:r>
        <w:t xml:space="preserve">  "_index": "ecommerce",</w:t>
      </w:r>
    </w:p>
    <w:p w:rsidR="007B4456" w:rsidRDefault="007B4456" w:rsidP="007B4456">
      <w:pPr>
        <w:pStyle w:val="a3"/>
      </w:pPr>
      <w:r>
        <w:t xml:space="preserve">  "_type": "product",</w:t>
      </w:r>
    </w:p>
    <w:p w:rsidR="007B4456" w:rsidRDefault="007B4456" w:rsidP="007B4456">
      <w:pPr>
        <w:pStyle w:val="a3"/>
      </w:pPr>
      <w:r>
        <w:t xml:space="preserve">  "_id": "1",</w:t>
      </w:r>
    </w:p>
    <w:p w:rsidR="007B4456" w:rsidRDefault="007B4456" w:rsidP="007B4456">
      <w:pPr>
        <w:pStyle w:val="a3"/>
      </w:pPr>
      <w:r>
        <w:t xml:space="preserve">  "_version": 9,</w:t>
      </w:r>
    </w:p>
    <w:p w:rsidR="007B4456" w:rsidRDefault="007B4456" w:rsidP="007B4456">
      <w:pPr>
        <w:pStyle w:val="a3"/>
      </w:pPr>
      <w:r>
        <w:t xml:space="preserve">  "result": "deleted",</w:t>
      </w:r>
    </w:p>
    <w:p w:rsidR="007B4456" w:rsidRDefault="007B4456" w:rsidP="007B4456">
      <w:pPr>
        <w:pStyle w:val="a3"/>
      </w:pPr>
      <w:r>
        <w:t xml:space="preserve">  "_shards": {</w:t>
      </w:r>
    </w:p>
    <w:p w:rsidR="007B4456" w:rsidRDefault="007B4456" w:rsidP="007B4456">
      <w:pPr>
        <w:pStyle w:val="a3"/>
      </w:pPr>
      <w:r>
        <w:t xml:space="preserve">    "total": 2,</w:t>
      </w:r>
    </w:p>
    <w:p w:rsidR="007B4456" w:rsidRDefault="007B4456" w:rsidP="007B4456">
      <w:pPr>
        <w:pStyle w:val="a3"/>
      </w:pPr>
      <w:r>
        <w:t xml:space="preserve">    "successful": 1,</w:t>
      </w:r>
    </w:p>
    <w:p w:rsidR="007B4456" w:rsidRDefault="007B4456" w:rsidP="007B4456">
      <w:pPr>
        <w:pStyle w:val="a3"/>
      </w:pPr>
      <w:r>
        <w:t xml:space="preserve">    "failed": 0</w:t>
      </w:r>
    </w:p>
    <w:p w:rsidR="007B4456" w:rsidRDefault="007B4456" w:rsidP="007B4456">
      <w:pPr>
        <w:pStyle w:val="a3"/>
      </w:pPr>
      <w:r>
        <w:t xml:space="preserve">  }</w:t>
      </w:r>
    </w:p>
    <w:p w:rsidR="007B4456" w:rsidRDefault="007B4456" w:rsidP="007B4456">
      <w:pPr>
        <w:pStyle w:val="a3"/>
      </w:pPr>
      <w:r>
        <w:t>}</w:t>
      </w:r>
    </w:p>
    <w:p w:rsidR="007B4456" w:rsidRDefault="007B4456" w:rsidP="007B4456">
      <w:pPr>
        <w:pStyle w:val="a3"/>
      </w:pPr>
    </w:p>
    <w:p w:rsidR="007B4456" w:rsidRDefault="007B4456" w:rsidP="007B4456">
      <w:pPr>
        <w:pStyle w:val="a3"/>
      </w:pPr>
      <w:r>
        <w:t>{</w:t>
      </w:r>
    </w:p>
    <w:p w:rsidR="007B4456" w:rsidRDefault="007B4456" w:rsidP="007B4456">
      <w:pPr>
        <w:pStyle w:val="a3"/>
      </w:pPr>
      <w:r>
        <w:t xml:space="preserve">  "_index": "ecommerce",</w:t>
      </w:r>
    </w:p>
    <w:p w:rsidR="007B4456" w:rsidRDefault="007B4456" w:rsidP="007B4456">
      <w:pPr>
        <w:pStyle w:val="a3"/>
      </w:pPr>
      <w:r>
        <w:t xml:space="preserve">  "_type": "product",</w:t>
      </w:r>
    </w:p>
    <w:p w:rsidR="007B4456" w:rsidRDefault="007B4456" w:rsidP="007B4456">
      <w:pPr>
        <w:pStyle w:val="a3"/>
      </w:pPr>
      <w:r>
        <w:t xml:space="preserve">  "_id": "1",</w:t>
      </w:r>
    </w:p>
    <w:p w:rsidR="007B4456" w:rsidRDefault="007B4456" w:rsidP="007B4456">
      <w:pPr>
        <w:pStyle w:val="a3"/>
      </w:pPr>
      <w:r>
        <w:t xml:space="preserve">  "found": false</w:t>
      </w:r>
    </w:p>
    <w:p w:rsidR="007B4456" w:rsidRDefault="007B4456" w:rsidP="007B4456">
      <w:pPr>
        <w:pStyle w:val="a3"/>
      </w:pPr>
      <w:r>
        <w:t>}</w:t>
      </w:r>
    </w:p>
    <w:p w:rsidR="00856394" w:rsidRDefault="00856394" w:rsidP="00856394">
      <w:pPr>
        <w:pStyle w:val="2"/>
        <w:spacing w:before="156" w:after="156"/>
      </w:pPr>
      <w:r>
        <w:t>搜索方式</w:t>
      </w:r>
    </w:p>
    <w:p w:rsidR="00856394" w:rsidRDefault="00856394" w:rsidP="00856394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query string search</w:t>
      </w:r>
    </w:p>
    <w:p w:rsidR="00856394" w:rsidRDefault="00856394" w:rsidP="00856394">
      <w:pPr>
        <w:rPr>
          <w:rFonts w:hint="eastAsia"/>
        </w:rPr>
      </w:pPr>
      <w:r>
        <w:rPr>
          <w:rFonts w:hint="eastAsia"/>
        </w:rPr>
        <w:t>搜索全部商品：</w:t>
      </w:r>
      <w:r>
        <w:rPr>
          <w:rFonts w:hint="eastAsia"/>
        </w:rPr>
        <w:t>GET /ecommerce/product/_search</w:t>
      </w:r>
    </w:p>
    <w:p w:rsidR="00856394" w:rsidRPr="00856394" w:rsidRDefault="00856394" w:rsidP="00856394"/>
    <w:p w:rsidR="00856394" w:rsidRDefault="00856394" w:rsidP="00856394">
      <w:pPr>
        <w:rPr>
          <w:rFonts w:hint="eastAsia"/>
        </w:rPr>
      </w:pPr>
      <w:r>
        <w:rPr>
          <w:rFonts w:hint="eastAsia"/>
        </w:rPr>
        <w:t>took</w:t>
      </w:r>
      <w:r>
        <w:rPr>
          <w:rFonts w:hint="eastAsia"/>
        </w:rPr>
        <w:t>：耗费了几毫秒</w:t>
      </w:r>
    </w:p>
    <w:p w:rsidR="00856394" w:rsidRDefault="00856394" w:rsidP="00856394">
      <w:pPr>
        <w:rPr>
          <w:rFonts w:hint="eastAsia"/>
        </w:rPr>
      </w:pPr>
      <w:r>
        <w:rPr>
          <w:rFonts w:hint="eastAsia"/>
        </w:rPr>
        <w:t>timed_out</w:t>
      </w:r>
      <w:r>
        <w:rPr>
          <w:rFonts w:hint="eastAsia"/>
        </w:rPr>
        <w:t>：是否超时，这里是没有</w:t>
      </w:r>
    </w:p>
    <w:p w:rsidR="00856394" w:rsidRDefault="00856394" w:rsidP="00856394">
      <w:pPr>
        <w:rPr>
          <w:rFonts w:hint="eastAsia"/>
        </w:rPr>
      </w:pPr>
      <w:r>
        <w:rPr>
          <w:rFonts w:hint="eastAsia"/>
        </w:rPr>
        <w:t>_shards</w:t>
      </w:r>
      <w:r>
        <w:rPr>
          <w:rFonts w:hint="eastAsia"/>
        </w:rPr>
        <w:t>：数据拆成了</w:t>
      </w:r>
      <w:r>
        <w:rPr>
          <w:rFonts w:hint="eastAsia"/>
        </w:rPr>
        <w:t>5</w:t>
      </w:r>
      <w:r>
        <w:rPr>
          <w:rFonts w:hint="eastAsia"/>
        </w:rPr>
        <w:t>个分片，所以对于搜索请求，会打到所有的</w:t>
      </w:r>
      <w:r>
        <w:rPr>
          <w:rFonts w:hint="eastAsia"/>
        </w:rPr>
        <w:t>primary shard</w:t>
      </w:r>
      <w:r>
        <w:rPr>
          <w:rFonts w:hint="eastAsia"/>
        </w:rPr>
        <w:t>（或者是它的某个</w:t>
      </w:r>
      <w:r>
        <w:rPr>
          <w:rFonts w:hint="eastAsia"/>
        </w:rPr>
        <w:t>replica shard</w:t>
      </w:r>
      <w:r>
        <w:rPr>
          <w:rFonts w:hint="eastAsia"/>
        </w:rPr>
        <w:t>也可以）</w:t>
      </w:r>
    </w:p>
    <w:p w:rsidR="00856394" w:rsidRDefault="00856394" w:rsidP="00856394">
      <w:pPr>
        <w:rPr>
          <w:rFonts w:hint="eastAsia"/>
        </w:rPr>
      </w:pPr>
      <w:r>
        <w:rPr>
          <w:rFonts w:hint="eastAsia"/>
        </w:rPr>
        <w:t>hits.total</w:t>
      </w:r>
      <w:r>
        <w:rPr>
          <w:rFonts w:hint="eastAsia"/>
        </w:rPr>
        <w:t>：查询结果的数量，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document</w:t>
      </w:r>
    </w:p>
    <w:p w:rsidR="00856394" w:rsidRDefault="00856394" w:rsidP="00856394">
      <w:pPr>
        <w:rPr>
          <w:rFonts w:hint="eastAsia"/>
        </w:rPr>
      </w:pPr>
      <w:r>
        <w:rPr>
          <w:rFonts w:hint="eastAsia"/>
        </w:rPr>
        <w:t>hits.max_score</w:t>
      </w:r>
      <w:r>
        <w:rPr>
          <w:rFonts w:hint="eastAsia"/>
        </w:rPr>
        <w:t>：</w:t>
      </w:r>
      <w:r>
        <w:rPr>
          <w:rFonts w:hint="eastAsia"/>
        </w:rPr>
        <w:t>score</w:t>
      </w:r>
      <w:r>
        <w:rPr>
          <w:rFonts w:hint="eastAsia"/>
        </w:rPr>
        <w:t>的含义，就是</w:t>
      </w:r>
      <w:r>
        <w:rPr>
          <w:rFonts w:hint="eastAsia"/>
        </w:rPr>
        <w:t>document</w:t>
      </w:r>
      <w:r>
        <w:rPr>
          <w:rFonts w:hint="eastAsia"/>
        </w:rPr>
        <w:t>对于一个</w:t>
      </w:r>
      <w:r>
        <w:rPr>
          <w:rFonts w:hint="eastAsia"/>
        </w:rPr>
        <w:t>search</w:t>
      </w:r>
      <w:r>
        <w:rPr>
          <w:rFonts w:hint="eastAsia"/>
        </w:rPr>
        <w:t>的相关度的匹配分数，越相关，就越匹配，分数也高</w:t>
      </w:r>
    </w:p>
    <w:p w:rsidR="00856394" w:rsidRDefault="00856394" w:rsidP="00856394">
      <w:pPr>
        <w:rPr>
          <w:rFonts w:hint="eastAsia"/>
        </w:rPr>
      </w:pPr>
      <w:r>
        <w:rPr>
          <w:rFonts w:hint="eastAsia"/>
        </w:rPr>
        <w:t>hits.hits</w:t>
      </w:r>
      <w:r>
        <w:rPr>
          <w:rFonts w:hint="eastAsia"/>
        </w:rPr>
        <w:t>：包含了匹配搜索的</w:t>
      </w:r>
      <w:r>
        <w:rPr>
          <w:rFonts w:hint="eastAsia"/>
        </w:rPr>
        <w:t>document</w:t>
      </w:r>
      <w:r>
        <w:rPr>
          <w:rFonts w:hint="eastAsia"/>
        </w:rPr>
        <w:t>的详细数据</w:t>
      </w:r>
    </w:p>
    <w:p w:rsidR="00856394" w:rsidRDefault="00856394" w:rsidP="00856394"/>
    <w:p w:rsidR="00856394" w:rsidRDefault="00856394" w:rsidP="00856394"/>
    <w:p w:rsidR="00856394" w:rsidRDefault="00856394" w:rsidP="00856394">
      <w:pPr>
        <w:pStyle w:val="a3"/>
      </w:pPr>
      <w:r>
        <w:t>{</w:t>
      </w:r>
    </w:p>
    <w:p w:rsidR="00856394" w:rsidRDefault="00856394" w:rsidP="00856394">
      <w:pPr>
        <w:pStyle w:val="a3"/>
      </w:pPr>
      <w:r>
        <w:t xml:space="preserve">  "took": 2,</w:t>
      </w:r>
    </w:p>
    <w:p w:rsidR="00856394" w:rsidRDefault="00856394" w:rsidP="00856394">
      <w:pPr>
        <w:pStyle w:val="a3"/>
      </w:pPr>
      <w:r>
        <w:t xml:space="preserve">  "timed_out": false,</w:t>
      </w:r>
    </w:p>
    <w:p w:rsidR="00856394" w:rsidRDefault="00856394" w:rsidP="00856394">
      <w:pPr>
        <w:pStyle w:val="a3"/>
      </w:pPr>
      <w:r>
        <w:t xml:space="preserve">  "_shards": {</w:t>
      </w:r>
    </w:p>
    <w:p w:rsidR="00856394" w:rsidRDefault="00856394" w:rsidP="00856394">
      <w:pPr>
        <w:pStyle w:val="a3"/>
      </w:pPr>
      <w:r>
        <w:t xml:space="preserve">    "total": 5,</w:t>
      </w:r>
    </w:p>
    <w:p w:rsidR="00856394" w:rsidRDefault="00856394" w:rsidP="00856394">
      <w:pPr>
        <w:pStyle w:val="a3"/>
      </w:pPr>
      <w:r>
        <w:t xml:space="preserve">    "successful": 5,</w:t>
      </w:r>
    </w:p>
    <w:p w:rsidR="00856394" w:rsidRDefault="00856394" w:rsidP="00856394">
      <w:pPr>
        <w:pStyle w:val="a3"/>
      </w:pPr>
      <w:r>
        <w:t xml:space="preserve">    "failed": 0</w:t>
      </w:r>
    </w:p>
    <w:p w:rsidR="00856394" w:rsidRDefault="00856394" w:rsidP="00856394">
      <w:pPr>
        <w:pStyle w:val="a3"/>
      </w:pPr>
      <w:r>
        <w:t xml:space="preserve">  },</w:t>
      </w:r>
    </w:p>
    <w:p w:rsidR="00856394" w:rsidRDefault="00856394" w:rsidP="00856394">
      <w:pPr>
        <w:pStyle w:val="a3"/>
      </w:pPr>
      <w:r>
        <w:t xml:space="preserve">  "hits": {</w:t>
      </w:r>
    </w:p>
    <w:p w:rsidR="00856394" w:rsidRDefault="00856394" w:rsidP="00856394">
      <w:pPr>
        <w:pStyle w:val="a3"/>
      </w:pPr>
      <w:r>
        <w:t xml:space="preserve">    "total": 3,</w:t>
      </w:r>
    </w:p>
    <w:p w:rsidR="00856394" w:rsidRDefault="00856394" w:rsidP="00856394">
      <w:pPr>
        <w:pStyle w:val="a3"/>
      </w:pPr>
      <w:r>
        <w:t xml:space="preserve">    "max_score": 1,</w:t>
      </w:r>
    </w:p>
    <w:p w:rsidR="00856394" w:rsidRDefault="00856394" w:rsidP="00856394">
      <w:pPr>
        <w:pStyle w:val="a3"/>
      </w:pPr>
      <w:r>
        <w:t xml:space="preserve">    "hits": [</w:t>
      </w:r>
    </w:p>
    <w:p w:rsidR="00856394" w:rsidRDefault="00856394" w:rsidP="00856394">
      <w:pPr>
        <w:pStyle w:val="a3"/>
      </w:pPr>
      <w:r>
        <w:t xml:space="preserve">      {</w:t>
      </w:r>
    </w:p>
    <w:p w:rsidR="00856394" w:rsidRDefault="00856394" w:rsidP="00856394">
      <w:pPr>
        <w:pStyle w:val="a3"/>
      </w:pPr>
      <w:r>
        <w:t xml:space="preserve">        "_index": "ecommerce",</w:t>
      </w:r>
    </w:p>
    <w:p w:rsidR="00856394" w:rsidRDefault="00856394" w:rsidP="00856394">
      <w:pPr>
        <w:pStyle w:val="a3"/>
      </w:pPr>
      <w:r>
        <w:t xml:space="preserve">        "_type": "product",</w:t>
      </w:r>
    </w:p>
    <w:p w:rsidR="00856394" w:rsidRDefault="00856394" w:rsidP="00856394">
      <w:pPr>
        <w:pStyle w:val="a3"/>
      </w:pPr>
      <w:r>
        <w:t xml:space="preserve">        "_id": "2",</w:t>
      </w:r>
    </w:p>
    <w:p w:rsidR="00856394" w:rsidRDefault="00856394" w:rsidP="00856394">
      <w:pPr>
        <w:pStyle w:val="a3"/>
      </w:pPr>
      <w:r>
        <w:t xml:space="preserve">        "_score": 1,</w:t>
      </w:r>
    </w:p>
    <w:p w:rsidR="00856394" w:rsidRDefault="00856394" w:rsidP="00856394">
      <w:pPr>
        <w:pStyle w:val="a3"/>
      </w:pPr>
      <w:r>
        <w:t xml:space="preserve">        "_source": {</w:t>
      </w:r>
    </w:p>
    <w:p w:rsidR="00856394" w:rsidRDefault="00856394" w:rsidP="00856394">
      <w:pPr>
        <w:pStyle w:val="a3"/>
      </w:pPr>
      <w:r>
        <w:t xml:space="preserve">          "name": "jiajieshi yagao",</w:t>
      </w:r>
    </w:p>
    <w:p w:rsidR="00856394" w:rsidRDefault="00856394" w:rsidP="00856394">
      <w:pPr>
        <w:pStyle w:val="a3"/>
      </w:pPr>
      <w:r>
        <w:t xml:space="preserve">          "desc": "youxiao fangzhu",</w:t>
      </w:r>
    </w:p>
    <w:p w:rsidR="00856394" w:rsidRDefault="00856394" w:rsidP="00856394">
      <w:pPr>
        <w:pStyle w:val="a3"/>
      </w:pPr>
      <w:r>
        <w:t xml:space="preserve">          "price": 25,</w:t>
      </w:r>
    </w:p>
    <w:p w:rsidR="00856394" w:rsidRDefault="00856394" w:rsidP="00856394">
      <w:pPr>
        <w:pStyle w:val="a3"/>
      </w:pPr>
      <w:r>
        <w:t xml:space="preserve">          "producer": "jiajieshi producer",</w:t>
      </w:r>
    </w:p>
    <w:p w:rsidR="00856394" w:rsidRDefault="00856394" w:rsidP="00856394">
      <w:pPr>
        <w:pStyle w:val="a3"/>
      </w:pPr>
      <w:r>
        <w:t xml:space="preserve">          "tags": [</w:t>
      </w:r>
    </w:p>
    <w:p w:rsidR="00856394" w:rsidRDefault="00856394" w:rsidP="00856394">
      <w:pPr>
        <w:pStyle w:val="a3"/>
      </w:pPr>
      <w:r>
        <w:t xml:space="preserve">            "fangzhu"</w:t>
      </w:r>
    </w:p>
    <w:p w:rsidR="00856394" w:rsidRDefault="00856394" w:rsidP="00856394">
      <w:pPr>
        <w:pStyle w:val="a3"/>
      </w:pPr>
      <w:r>
        <w:t xml:space="preserve">          ]</w:t>
      </w:r>
    </w:p>
    <w:p w:rsidR="00856394" w:rsidRDefault="00856394" w:rsidP="00856394">
      <w:pPr>
        <w:pStyle w:val="a3"/>
      </w:pPr>
      <w:r>
        <w:t xml:space="preserve">        }</w:t>
      </w:r>
    </w:p>
    <w:p w:rsidR="00856394" w:rsidRDefault="00856394" w:rsidP="00856394">
      <w:pPr>
        <w:pStyle w:val="a3"/>
      </w:pPr>
      <w:r>
        <w:t xml:space="preserve">      },</w:t>
      </w:r>
    </w:p>
    <w:p w:rsidR="00856394" w:rsidRDefault="00856394" w:rsidP="00856394">
      <w:pPr>
        <w:pStyle w:val="a3"/>
      </w:pPr>
      <w:r>
        <w:t xml:space="preserve">      {</w:t>
      </w:r>
    </w:p>
    <w:p w:rsidR="00856394" w:rsidRDefault="00856394" w:rsidP="00856394">
      <w:pPr>
        <w:pStyle w:val="a3"/>
      </w:pPr>
      <w:r>
        <w:t xml:space="preserve">        "_index": "ecommerce",</w:t>
      </w:r>
    </w:p>
    <w:p w:rsidR="00856394" w:rsidRDefault="00856394" w:rsidP="00856394">
      <w:pPr>
        <w:pStyle w:val="a3"/>
      </w:pPr>
      <w:r>
        <w:t xml:space="preserve">        "_type": "product",</w:t>
      </w:r>
    </w:p>
    <w:p w:rsidR="00856394" w:rsidRDefault="00856394" w:rsidP="00856394">
      <w:pPr>
        <w:pStyle w:val="a3"/>
      </w:pPr>
      <w:r>
        <w:t xml:space="preserve">        "_id": "1",</w:t>
      </w:r>
    </w:p>
    <w:p w:rsidR="00856394" w:rsidRDefault="00856394" w:rsidP="00856394">
      <w:pPr>
        <w:pStyle w:val="a3"/>
      </w:pPr>
      <w:r>
        <w:t xml:space="preserve">        "_score": 1,</w:t>
      </w:r>
    </w:p>
    <w:p w:rsidR="00856394" w:rsidRDefault="00856394" w:rsidP="00856394">
      <w:pPr>
        <w:pStyle w:val="a3"/>
      </w:pPr>
      <w:r>
        <w:t xml:space="preserve">        "_source": {</w:t>
      </w:r>
    </w:p>
    <w:p w:rsidR="00856394" w:rsidRDefault="00856394" w:rsidP="00856394">
      <w:pPr>
        <w:pStyle w:val="a3"/>
      </w:pPr>
      <w:r>
        <w:t xml:space="preserve">          "name": "gaolujie yagao",</w:t>
      </w:r>
    </w:p>
    <w:p w:rsidR="00856394" w:rsidRDefault="00856394" w:rsidP="00856394">
      <w:pPr>
        <w:pStyle w:val="a3"/>
      </w:pPr>
      <w:r>
        <w:t xml:space="preserve">          "desc": "gaoxiao meibai",</w:t>
      </w:r>
    </w:p>
    <w:p w:rsidR="00856394" w:rsidRDefault="00856394" w:rsidP="00856394">
      <w:pPr>
        <w:pStyle w:val="a3"/>
      </w:pPr>
      <w:r>
        <w:t xml:space="preserve">          "price": 30,</w:t>
      </w:r>
    </w:p>
    <w:p w:rsidR="00856394" w:rsidRDefault="00856394" w:rsidP="00856394">
      <w:pPr>
        <w:pStyle w:val="a3"/>
      </w:pPr>
      <w:r>
        <w:t xml:space="preserve">          "producer": "gaolujie producer",</w:t>
      </w:r>
    </w:p>
    <w:p w:rsidR="00856394" w:rsidRDefault="00856394" w:rsidP="00856394">
      <w:pPr>
        <w:pStyle w:val="a3"/>
      </w:pPr>
      <w:r>
        <w:t xml:space="preserve">          "tags": [</w:t>
      </w:r>
    </w:p>
    <w:p w:rsidR="00856394" w:rsidRDefault="00856394" w:rsidP="00856394">
      <w:pPr>
        <w:pStyle w:val="a3"/>
      </w:pPr>
      <w:r>
        <w:t xml:space="preserve">            "meibai",</w:t>
      </w:r>
    </w:p>
    <w:p w:rsidR="00856394" w:rsidRDefault="00856394" w:rsidP="00856394">
      <w:pPr>
        <w:pStyle w:val="a3"/>
      </w:pPr>
      <w:r>
        <w:t xml:space="preserve">            "fangzhu"</w:t>
      </w:r>
    </w:p>
    <w:p w:rsidR="00856394" w:rsidRDefault="00856394" w:rsidP="00856394">
      <w:pPr>
        <w:pStyle w:val="a3"/>
      </w:pPr>
      <w:r>
        <w:t xml:space="preserve">          ]</w:t>
      </w:r>
    </w:p>
    <w:p w:rsidR="00856394" w:rsidRDefault="00856394" w:rsidP="00856394">
      <w:pPr>
        <w:pStyle w:val="a3"/>
      </w:pPr>
      <w:r>
        <w:t xml:space="preserve">        }</w:t>
      </w:r>
    </w:p>
    <w:p w:rsidR="00856394" w:rsidRDefault="00856394" w:rsidP="00856394">
      <w:pPr>
        <w:pStyle w:val="a3"/>
      </w:pPr>
      <w:r>
        <w:t xml:space="preserve">      },</w:t>
      </w:r>
    </w:p>
    <w:p w:rsidR="00856394" w:rsidRDefault="00856394" w:rsidP="00856394">
      <w:pPr>
        <w:pStyle w:val="a3"/>
      </w:pPr>
      <w:r>
        <w:lastRenderedPageBreak/>
        <w:t xml:space="preserve">      {</w:t>
      </w:r>
    </w:p>
    <w:p w:rsidR="00856394" w:rsidRDefault="00856394" w:rsidP="00856394">
      <w:pPr>
        <w:pStyle w:val="a3"/>
      </w:pPr>
      <w:r>
        <w:t xml:space="preserve">        "_index": "ecommerce",</w:t>
      </w:r>
    </w:p>
    <w:p w:rsidR="00856394" w:rsidRDefault="00856394" w:rsidP="00856394">
      <w:pPr>
        <w:pStyle w:val="a3"/>
      </w:pPr>
      <w:r>
        <w:t xml:space="preserve">        "_type": "product",</w:t>
      </w:r>
    </w:p>
    <w:p w:rsidR="00856394" w:rsidRDefault="00856394" w:rsidP="00856394">
      <w:pPr>
        <w:pStyle w:val="a3"/>
      </w:pPr>
      <w:r>
        <w:t xml:space="preserve">        "_id": "3",</w:t>
      </w:r>
    </w:p>
    <w:p w:rsidR="00856394" w:rsidRDefault="00856394" w:rsidP="00856394">
      <w:pPr>
        <w:pStyle w:val="a3"/>
      </w:pPr>
      <w:r>
        <w:t xml:space="preserve">        "_score": 1,</w:t>
      </w:r>
    </w:p>
    <w:p w:rsidR="00856394" w:rsidRDefault="00856394" w:rsidP="00856394">
      <w:pPr>
        <w:pStyle w:val="a3"/>
      </w:pPr>
      <w:r>
        <w:t xml:space="preserve">        "_source": {</w:t>
      </w:r>
    </w:p>
    <w:p w:rsidR="00856394" w:rsidRDefault="00856394" w:rsidP="00856394">
      <w:pPr>
        <w:pStyle w:val="a3"/>
      </w:pPr>
      <w:r>
        <w:t xml:space="preserve">          "name": "zhonghua yagao",</w:t>
      </w:r>
    </w:p>
    <w:p w:rsidR="00856394" w:rsidRDefault="00856394" w:rsidP="00856394">
      <w:pPr>
        <w:pStyle w:val="a3"/>
      </w:pPr>
      <w:r>
        <w:t xml:space="preserve">          "desc": "caoben zhiwu",</w:t>
      </w:r>
    </w:p>
    <w:p w:rsidR="00856394" w:rsidRDefault="00856394" w:rsidP="00856394">
      <w:pPr>
        <w:pStyle w:val="a3"/>
      </w:pPr>
      <w:r>
        <w:t xml:space="preserve">          "price": 40,</w:t>
      </w:r>
    </w:p>
    <w:p w:rsidR="00856394" w:rsidRDefault="00856394" w:rsidP="00856394">
      <w:pPr>
        <w:pStyle w:val="a3"/>
      </w:pPr>
      <w:r>
        <w:t xml:space="preserve">          "producer": "zhonghua producer",</w:t>
      </w:r>
    </w:p>
    <w:p w:rsidR="00856394" w:rsidRDefault="00856394" w:rsidP="00856394">
      <w:pPr>
        <w:pStyle w:val="a3"/>
      </w:pPr>
      <w:r>
        <w:t xml:space="preserve">          "tags": [</w:t>
      </w:r>
    </w:p>
    <w:p w:rsidR="00856394" w:rsidRDefault="00856394" w:rsidP="00856394">
      <w:pPr>
        <w:pStyle w:val="a3"/>
      </w:pPr>
      <w:r>
        <w:t xml:space="preserve">            "qingxin"</w:t>
      </w:r>
    </w:p>
    <w:p w:rsidR="00856394" w:rsidRDefault="00856394" w:rsidP="00856394">
      <w:pPr>
        <w:pStyle w:val="a3"/>
      </w:pPr>
      <w:r>
        <w:t xml:space="preserve">          ]</w:t>
      </w:r>
    </w:p>
    <w:p w:rsidR="00856394" w:rsidRDefault="00856394" w:rsidP="00856394">
      <w:pPr>
        <w:pStyle w:val="a3"/>
      </w:pPr>
      <w:r>
        <w:t xml:space="preserve">        }</w:t>
      </w:r>
    </w:p>
    <w:p w:rsidR="00856394" w:rsidRDefault="00856394" w:rsidP="00856394">
      <w:pPr>
        <w:pStyle w:val="a3"/>
      </w:pPr>
      <w:r>
        <w:t xml:space="preserve">      }</w:t>
      </w:r>
    </w:p>
    <w:p w:rsidR="00856394" w:rsidRDefault="00856394" w:rsidP="00856394">
      <w:pPr>
        <w:pStyle w:val="a3"/>
      </w:pPr>
      <w:r>
        <w:t xml:space="preserve">    ]</w:t>
      </w:r>
    </w:p>
    <w:p w:rsidR="00856394" w:rsidRDefault="00856394" w:rsidP="00856394">
      <w:pPr>
        <w:pStyle w:val="a3"/>
      </w:pPr>
      <w:r>
        <w:t xml:space="preserve">  }</w:t>
      </w:r>
    </w:p>
    <w:p w:rsidR="00856394" w:rsidRDefault="00856394" w:rsidP="00856394">
      <w:pPr>
        <w:pStyle w:val="a3"/>
      </w:pPr>
      <w:r>
        <w:t>}</w:t>
      </w:r>
    </w:p>
    <w:p w:rsidR="00856394" w:rsidRDefault="00856394" w:rsidP="00856394"/>
    <w:p w:rsidR="00856394" w:rsidRDefault="00856394" w:rsidP="00856394">
      <w:pPr>
        <w:rPr>
          <w:rFonts w:hint="eastAsia"/>
        </w:rPr>
      </w:pPr>
      <w:r>
        <w:rPr>
          <w:rFonts w:hint="eastAsia"/>
        </w:rPr>
        <w:t>query string search</w:t>
      </w:r>
      <w:r>
        <w:rPr>
          <w:rFonts w:hint="eastAsia"/>
        </w:rPr>
        <w:t>的由来，因为</w:t>
      </w:r>
      <w:r>
        <w:rPr>
          <w:rFonts w:hint="eastAsia"/>
        </w:rPr>
        <w:t>search</w:t>
      </w:r>
      <w:r>
        <w:rPr>
          <w:rFonts w:hint="eastAsia"/>
        </w:rPr>
        <w:t>参数都是以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query string</w:t>
      </w:r>
      <w:r>
        <w:rPr>
          <w:rFonts w:hint="eastAsia"/>
        </w:rPr>
        <w:t>来附带的</w:t>
      </w:r>
    </w:p>
    <w:p w:rsidR="00856394" w:rsidRDefault="00856394" w:rsidP="00856394"/>
    <w:p w:rsidR="00856394" w:rsidRDefault="00856394" w:rsidP="00856394">
      <w:pPr>
        <w:rPr>
          <w:rFonts w:hint="eastAsia"/>
        </w:rPr>
      </w:pPr>
      <w:r>
        <w:rPr>
          <w:rFonts w:hint="eastAsia"/>
        </w:rPr>
        <w:t>搜索商品名称中包含</w:t>
      </w:r>
      <w:r>
        <w:rPr>
          <w:rFonts w:hint="eastAsia"/>
        </w:rPr>
        <w:t>yagao</w:t>
      </w:r>
      <w:r>
        <w:rPr>
          <w:rFonts w:hint="eastAsia"/>
        </w:rPr>
        <w:t>的商品，而且按照售价降序排序：</w:t>
      </w:r>
      <w:r>
        <w:rPr>
          <w:rFonts w:hint="eastAsia"/>
        </w:rPr>
        <w:t>GET /ecommerce/product/_search?q=name:yagao&amp;sort=price:desc</w:t>
      </w:r>
    </w:p>
    <w:p w:rsidR="00856394" w:rsidRDefault="00856394" w:rsidP="00856394"/>
    <w:p w:rsidR="00856394" w:rsidRDefault="00856394" w:rsidP="00856394">
      <w:pPr>
        <w:rPr>
          <w:rFonts w:hint="eastAsia"/>
        </w:rPr>
      </w:pPr>
      <w:r>
        <w:rPr>
          <w:rFonts w:hint="eastAsia"/>
        </w:rPr>
        <w:t>适用于临时的在命令行使用一些工具，比如</w:t>
      </w:r>
      <w:r>
        <w:rPr>
          <w:rFonts w:hint="eastAsia"/>
        </w:rPr>
        <w:t>curl</w:t>
      </w:r>
      <w:r>
        <w:rPr>
          <w:rFonts w:hint="eastAsia"/>
        </w:rPr>
        <w:t>，快速的发出请求，来检索想要的信息；但是如果查询请求很复杂，是很难去构建的</w:t>
      </w:r>
    </w:p>
    <w:p w:rsidR="00856394" w:rsidRDefault="00856394" w:rsidP="00856394">
      <w:r>
        <w:rPr>
          <w:rFonts w:hint="eastAsia"/>
        </w:rPr>
        <w:t>在生产环境中，几乎很少使用</w:t>
      </w:r>
      <w:r w:rsidR="00CE518F">
        <w:rPr>
          <w:rFonts w:hint="eastAsia"/>
        </w:rPr>
        <w:t>query string searc</w:t>
      </w:r>
      <w:r w:rsidR="00CE518F">
        <w:t>h</w:t>
      </w:r>
    </w:p>
    <w:p w:rsidR="00856394" w:rsidRDefault="00856394" w:rsidP="00CE518F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query DSL</w:t>
      </w:r>
    </w:p>
    <w:p w:rsidR="00856394" w:rsidRDefault="00856394" w:rsidP="00856394"/>
    <w:p w:rsidR="00856394" w:rsidRDefault="00856394" w:rsidP="00856394">
      <w:pPr>
        <w:rPr>
          <w:rFonts w:hint="eastAsia"/>
        </w:rPr>
      </w:pPr>
      <w:r>
        <w:rPr>
          <w:rFonts w:hint="eastAsia"/>
        </w:rPr>
        <w:t>DSL</w:t>
      </w:r>
      <w:r>
        <w:rPr>
          <w:rFonts w:hint="eastAsia"/>
        </w:rPr>
        <w:t>：</w:t>
      </w:r>
      <w:r>
        <w:rPr>
          <w:rFonts w:hint="eastAsia"/>
        </w:rPr>
        <w:t>Domain Specified Language</w:t>
      </w:r>
      <w:r>
        <w:rPr>
          <w:rFonts w:hint="eastAsia"/>
        </w:rPr>
        <w:t>，特定领域的语言</w:t>
      </w:r>
    </w:p>
    <w:p w:rsidR="00856394" w:rsidRDefault="00856394" w:rsidP="00856394">
      <w:pPr>
        <w:rPr>
          <w:rFonts w:hint="eastAsia"/>
        </w:rPr>
      </w:pPr>
      <w:r>
        <w:rPr>
          <w:rFonts w:hint="eastAsia"/>
        </w:rPr>
        <w:t>http request body</w:t>
      </w:r>
      <w:r>
        <w:rPr>
          <w:rFonts w:hint="eastAsia"/>
        </w:rPr>
        <w:t>：请求体，可以用</w:t>
      </w:r>
      <w:r>
        <w:rPr>
          <w:rFonts w:hint="eastAsia"/>
        </w:rPr>
        <w:t>json</w:t>
      </w:r>
      <w:r>
        <w:rPr>
          <w:rFonts w:hint="eastAsia"/>
        </w:rPr>
        <w:t>的格式来构建查询语法，比较方便，可以构建各种复杂的语法，比</w:t>
      </w:r>
      <w:r>
        <w:rPr>
          <w:rFonts w:hint="eastAsia"/>
        </w:rPr>
        <w:t>query string search</w:t>
      </w:r>
      <w:r>
        <w:rPr>
          <w:rFonts w:hint="eastAsia"/>
        </w:rPr>
        <w:t>肯定强大多了</w:t>
      </w:r>
    </w:p>
    <w:p w:rsidR="00856394" w:rsidRDefault="00856394" w:rsidP="00856394"/>
    <w:p w:rsidR="00856394" w:rsidRDefault="00856394" w:rsidP="00856394">
      <w:pPr>
        <w:rPr>
          <w:rFonts w:hint="eastAsia"/>
        </w:rPr>
      </w:pPr>
      <w:r>
        <w:rPr>
          <w:rFonts w:hint="eastAsia"/>
        </w:rPr>
        <w:t>查询所有的商品</w:t>
      </w:r>
    </w:p>
    <w:p w:rsidR="00856394" w:rsidRDefault="00856394" w:rsidP="006D173D">
      <w:pPr>
        <w:pStyle w:val="a3"/>
      </w:pPr>
      <w:r>
        <w:t>GET /ecommerce/product/_search</w:t>
      </w:r>
    </w:p>
    <w:p w:rsidR="00856394" w:rsidRDefault="00856394" w:rsidP="006D173D">
      <w:pPr>
        <w:pStyle w:val="a3"/>
      </w:pPr>
      <w:r>
        <w:t>{</w:t>
      </w:r>
    </w:p>
    <w:p w:rsidR="00856394" w:rsidRDefault="00856394" w:rsidP="006D173D">
      <w:pPr>
        <w:pStyle w:val="a3"/>
      </w:pPr>
      <w:r>
        <w:t xml:space="preserve">  "query": { "match_all": {} }</w:t>
      </w:r>
    </w:p>
    <w:p w:rsidR="00856394" w:rsidRDefault="00856394" w:rsidP="006D173D">
      <w:pPr>
        <w:pStyle w:val="a3"/>
      </w:pPr>
      <w:r>
        <w:t>}</w:t>
      </w:r>
    </w:p>
    <w:p w:rsidR="00856394" w:rsidRDefault="00856394" w:rsidP="00856394"/>
    <w:p w:rsidR="00856394" w:rsidRDefault="00856394" w:rsidP="00856394">
      <w:pPr>
        <w:rPr>
          <w:rFonts w:hint="eastAsia"/>
        </w:rPr>
      </w:pPr>
      <w:r>
        <w:rPr>
          <w:rFonts w:hint="eastAsia"/>
        </w:rPr>
        <w:lastRenderedPageBreak/>
        <w:t>查询名称包含</w:t>
      </w:r>
      <w:r>
        <w:rPr>
          <w:rFonts w:hint="eastAsia"/>
        </w:rPr>
        <w:t>yagao</w:t>
      </w:r>
      <w:r>
        <w:rPr>
          <w:rFonts w:hint="eastAsia"/>
        </w:rPr>
        <w:t>的商品，同时按照价格降序排序</w:t>
      </w:r>
    </w:p>
    <w:p w:rsidR="00856394" w:rsidRDefault="00856394" w:rsidP="00856394"/>
    <w:p w:rsidR="00856394" w:rsidRDefault="00856394" w:rsidP="006D173D">
      <w:pPr>
        <w:pStyle w:val="a3"/>
      </w:pPr>
      <w:r>
        <w:t>GET /ecommerce/product/_search</w:t>
      </w:r>
    </w:p>
    <w:p w:rsidR="00856394" w:rsidRDefault="00856394" w:rsidP="006D173D">
      <w:pPr>
        <w:pStyle w:val="a3"/>
      </w:pPr>
      <w:r>
        <w:t>{</w:t>
      </w:r>
    </w:p>
    <w:p w:rsidR="00856394" w:rsidRDefault="00856394" w:rsidP="006D173D">
      <w:pPr>
        <w:pStyle w:val="a3"/>
      </w:pPr>
      <w:r>
        <w:t xml:space="preserve">    "query" : {</w:t>
      </w:r>
    </w:p>
    <w:p w:rsidR="00856394" w:rsidRDefault="00856394" w:rsidP="006D173D">
      <w:pPr>
        <w:pStyle w:val="a3"/>
      </w:pPr>
      <w:r>
        <w:t xml:space="preserve">        "match" : {</w:t>
      </w:r>
    </w:p>
    <w:p w:rsidR="00856394" w:rsidRDefault="00856394" w:rsidP="006D173D">
      <w:pPr>
        <w:pStyle w:val="a3"/>
      </w:pPr>
      <w:r>
        <w:t xml:space="preserve">            "name" : "yagao"</w:t>
      </w:r>
    </w:p>
    <w:p w:rsidR="00856394" w:rsidRDefault="00856394" w:rsidP="006D173D">
      <w:pPr>
        <w:pStyle w:val="a3"/>
      </w:pPr>
      <w:r>
        <w:t xml:space="preserve">        }</w:t>
      </w:r>
    </w:p>
    <w:p w:rsidR="00856394" w:rsidRDefault="00856394" w:rsidP="006D173D">
      <w:pPr>
        <w:pStyle w:val="a3"/>
      </w:pPr>
      <w:r>
        <w:t xml:space="preserve">    },</w:t>
      </w:r>
    </w:p>
    <w:p w:rsidR="00856394" w:rsidRDefault="00856394" w:rsidP="006D173D">
      <w:pPr>
        <w:pStyle w:val="a3"/>
      </w:pPr>
      <w:r>
        <w:t xml:space="preserve">    "sort": [</w:t>
      </w:r>
    </w:p>
    <w:p w:rsidR="00856394" w:rsidRDefault="00856394" w:rsidP="006D173D">
      <w:pPr>
        <w:pStyle w:val="a3"/>
      </w:pPr>
      <w:r>
        <w:t xml:space="preserve">        { "price": "desc" }</w:t>
      </w:r>
    </w:p>
    <w:p w:rsidR="00856394" w:rsidRDefault="00856394" w:rsidP="006D173D">
      <w:pPr>
        <w:pStyle w:val="a3"/>
      </w:pPr>
      <w:r>
        <w:t xml:space="preserve">    ]</w:t>
      </w:r>
    </w:p>
    <w:p w:rsidR="00856394" w:rsidRDefault="00856394" w:rsidP="006D173D">
      <w:pPr>
        <w:pStyle w:val="a3"/>
      </w:pPr>
      <w:r>
        <w:t>}</w:t>
      </w:r>
    </w:p>
    <w:p w:rsidR="00856394" w:rsidRDefault="00856394" w:rsidP="00856394"/>
    <w:p w:rsidR="00856394" w:rsidRDefault="00856394" w:rsidP="00856394">
      <w:pPr>
        <w:rPr>
          <w:rFonts w:hint="eastAsia"/>
        </w:rPr>
      </w:pPr>
      <w:r>
        <w:rPr>
          <w:rFonts w:hint="eastAsia"/>
        </w:rPr>
        <w:t>分页查询商品，总共</w:t>
      </w:r>
      <w:r>
        <w:rPr>
          <w:rFonts w:hint="eastAsia"/>
        </w:rPr>
        <w:t>3</w:t>
      </w:r>
      <w:r>
        <w:rPr>
          <w:rFonts w:hint="eastAsia"/>
        </w:rPr>
        <w:t>条商品，假设每页就显示</w:t>
      </w:r>
      <w:r>
        <w:rPr>
          <w:rFonts w:hint="eastAsia"/>
        </w:rPr>
        <w:t>1</w:t>
      </w:r>
      <w:r>
        <w:rPr>
          <w:rFonts w:hint="eastAsia"/>
        </w:rPr>
        <w:t>条商品，现在显示第</w:t>
      </w:r>
      <w:r>
        <w:rPr>
          <w:rFonts w:hint="eastAsia"/>
        </w:rPr>
        <w:t>2</w:t>
      </w:r>
      <w:r>
        <w:rPr>
          <w:rFonts w:hint="eastAsia"/>
        </w:rPr>
        <w:t>页，所以就查出来第</w:t>
      </w:r>
      <w:r>
        <w:rPr>
          <w:rFonts w:hint="eastAsia"/>
        </w:rPr>
        <w:t>2</w:t>
      </w:r>
      <w:r>
        <w:rPr>
          <w:rFonts w:hint="eastAsia"/>
        </w:rPr>
        <w:t>个商品</w:t>
      </w:r>
    </w:p>
    <w:p w:rsidR="00856394" w:rsidRDefault="00856394" w:rsidP="00856394"/>
    <w:p w:rsidR="00856394" w:rsidRDefault="00856394" w:rsidP="006D173D">
      <w:pPr>
        <w:pStyle w:val="a3"/>
      </w:pPr>
      <w:r>
        <w:t>GET /ecommerce/product/_search</w:t>
      </w:r>
    </w:p>
    <w:p w:rsidR="00856394" w:rsidRDefault="00856394" w:rsidP="006D173D">
      <w:pPr>
        <w:pStyle w:val="a3"/>
      </w:pPr>
      <w:r>
        <w:t>{</w:t>
      </w:r>
    </w:p>
    <w:p w:rsidR="00856394" w:rsidRDefault="00856394" w:rsidP="006D173D">
      <w:pPr>
        <w:pStyle w:val="a3"/>
      </w:pPr>
      <w:r>
        <w:t xml:space="preserve">  "query": { "match_all": {} },</w:t>
      </w:r>
    </w:p>
    <w:p w:rsidR="00856394" w:rsidRDefault="00856394" w:rsidP="006D173D">
      <w:pPr>
        <w:pStyle w:val="a3"/>
      </w:pPr>
      <w:r>
        <w:t xml:space="preserve">  "from": 1,</w:t>
      </w:r>
    </w:p>
    <w:p w:rsidR="00856394" w:rsidRDefault="00856394" w:rsidP="006D173D">
      <w:pPr>
        <w:pStyle w:val="a3"/>
      </w:pPr>
      <w:r>
        <w:t xml:space="preserve">  "size": 1</w:t>
      </w:r>
    </w:p>
    <w:p w:rsidR="00856394" w:rsidRDefault="00856394" w:rsidP="006D173D">
      <w:pPr>
        <w:pStyle w:val="a3"/>
      </w:pPr>
      <w:r>
        <w:t>}</w:t>
      </w:r>
    </w:p>
    <w:p w:rsidR="00856394" w:rsidRDefault="00856394" w:rsidP="00856394"/>
    <w:p w:rsidR="00856394" w:rsidRDefault="00856394" w:rsidP="00856394">
      <w:pPr>
        <w:rPr>
          <w:rFonts w:hint="eastAsia"/>
        </w:rPr>
      </w:pPr>
      <w:r>
        <w:rPr>
          <w:rFonts w:hint="eastAsia"/>
        </w:rPr>
        <w:t>指定要查询出来商品的名称和价格就可以</w:t>
      </w:r>
    </w:p>
    <w:p w:rsidR="00856394" w:rsidRDefault="00856394" w:rsidP="00856394"/>
    <w:p w:rsidR="00856394" w:rsidRDefault="00856394" w:rsidP="006D173D">
      <w:pPr>
        <w:pStyle w:val="a3"/>
      </w:pPr>
      <w:r>
        <w:t>GET /ecommerce/product/_search</w:t>
      </w:r>
    </w:p>
    <w:p w:rsidR="00856394" w:rsidRDefault="00856394" w:rsidP="006D173D">
      <w:pPr>
        <w:pStyle w:val="a3"/>
      </w:pPr>
      <w:r>
        <w:t>{</w:t>
      </w:r>
    </w:p>
    <w:p w:rsidR="00856394" w:rsidRDefault="00856394" w:rsidP="006D173D">
      <w:pPr>
        <w:pStyle w:val="a3"/>
      </w:pPr>
      <w:r>
        <w:t xml:space="preserve">  "query": { "match_all": {} },</w:t>
      </w:r>
    </w:p>
    <w:p w:rsidR="00856394" w:rsidRDefault="00856394" w:rsidP="006D173D">
      <w:pPr>
        <w:pStyle w:val="a3"/>
      </w:pPr>
      <w:r>
        <w:t xml:space="preserve">  "_source": ["name", "price"]</w:t>
      </w:r>
    </w:p>
    <w:p w:rsidR="00856394" w:rsidRDefault="00856394" w:rsidP="006D173D">
      <w:pPr>
        <w:pStyle w:val="a3"/>
      </w:pPr>
      <w:r>
        <w:t>}</w:t>
      </w:r>
    </w:p>
    <w:p w:rsidR="00856394" w:rsidRDefault="00856394" w:rsidP="00856394"/>
    <w:p w:rsidR="00856394" w:rsidRDefault="00856394" w:rsidP="00856394">
      <w:pPr>
        <w:rPr>
          <w:rFonts w:hint="eastAsia"/>
        </w:rPr>
      </w:pPr>
      <w:r>
        <w:rPr>
          <w:rFonts w:hint="eastAsia"/>
        </w:rPr>
        <w:t>更加适合生产环境的使用，可以构建复杂的查询</w:t>
      </w:r>
    </w:p>
    <w:p w:rsidR="00856394" w:rsidRDefault="00856394" w:rsidP="006D173D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query filter</w:t>
      </w:r>
    </w:p>
    <w:p w:rsidR="00856394" w:rsidRDefault="00856394" w:rsidP="00856394"/>
    <w:p w:rsidR="00856394" w:rsidRDefault="00856394" w:rsidP="00856394">
      <w:pPr>
        <w:rPr>
          <w:rFonts w:hint="eastAsia"/>
        </w:rPr>
      </w:pPr>
      <w:r>
        <w:rPr>
          <w:rFonts w:hint="eastAsia"/>
        </w:rPr>
        <w:t>搜索商品名称包含</w:t>
      </w:r>
      <w:r>
        <w:rPr>
          <w:rFonts w:hint="eastAsia"/>
        </w:rPr>
        <w:t>yagao</w:t>
      </w:r>
      <w:r>
        <w:rPr>
          <w:rFonts w:hint="eastAsia"/>
        </w:rPr>
        <w:t>，而且售价大于</w:t>
      </w:r>
      <w:r>
        <w:rPr>
          <w:rFonts w:hint="eastAsia"/>
        </w:rPr>
        <w:t>25</w:t>
      </w:r>
      <w:r>
        <w:rPr>
          <w:rFonts w:hint="eastAsia"/>
        </w:rPr>
        <w:t>元的商品</w:t>
      </w:r>
    </w:p>
    <w:p w:rsidR="00856394" w:rsidRDefault="00856394" w:rsidP="00856394"/>
    <w:p w:rsidR="00856394" w:rsidRDefault="00856394" w:rsidP="006D173D">
      <w:pPr>
        <w:pStyle w:val="a3"/>
      </w:pPr>
      <w:r>
        <w:t>GET /ecommerce/product/_search</w:t>
      </w:r>
    </w:p>
    <w:p w:rsidR="00856394" w:rsidRDefault="00856394" w:rsidP="006D173D">
      <w:pPr>
        <w:pStyle w:val="a3"/>
      </w:pPr>
      <w:r>
        <w:t>{</w:t>
      </w:r>
    </w:p>
    <w:p w:rsidR="00856394" w:rsidRDefault="00856394" w:rsidP="006D173D">
      <w:pPr>
        <w:pStyle w:val="a3"/>
      </w:pPr>
      <w:r>
        <w:t xml:space="preserve">    "query" : {</w:t>
      </w:r>
    </w:p>
    <w:p w:rsidR="00856394" w:rsidRDefault="00856394" w:rsidP="006D173D">
      <w:pPr>
        <w:pStyle w:val="a3"/>
      </w:pPr>
      <w:r>
        <w:t xml:space="preserve">        "bool" : {</w:t>
      </w:r>
    </w:p>
    <w:p w:rsidR="00856394" w:rsidRDefault="00856394" w:rsidP="006D173D">
      <w:pPr>
        <w:pStyle w:val="a3"/>
      </w:pPr>
      <w:r>
        <w:lastRenderedPageBreak/>
        <w:t xml:space="preserve">            "must" : {</w:t>
      </w:r>
    </w:p>
    <w:p w:rsidR="00856394" w:rsidRDefault="00856394" w:rsidP="006D173D">
      <w:pPr>
        <w:pStyle w:val="a3"/>
      </w:pPr>
      <w:r>
        <w:t xml:space="preserve">                "match" : {</w:t>
      </w:r>
    </w:p>
    <w:p w:rsidR="00856394" w:rsidRDefault="00856394" w:rsidP="006D173D">
      <w:pPr>
        <w:pStyle w:val="a3"/>
      </w:pPr>
      <w:r>
        <w:t xml:space="preserve">                    "name" : "yagao" </w:t>
      </w:r>
    </w:p>
    <w:p w:rsidR="00856394" w:rsidRDefault="00856394" w:rsidP="006D173D">
      <w:pPr>
        <w:pStyle w:val="a3"/>
      </w:pPr>
      <w:r>
        <w:t xml:space="preserve">                }</w:t>
      </w:r>
    </w:p>
    <w:p w:rsidR="00856394" w:rsidRDefault="00856394" w:rsidP="006D173D">
      <w:pPr>
        <w:pStyle w:val="a3"/>
      </w:pPr>
      <w:r>
        <w:t xml:space="preserve">            },</w:t>
      </w:r>
    </w:p>
    <w:p w:rsidR="00856394" w:rsidRDefault="00856394" w:rsidP="006D173D">
      <w:pPr>
        <w:pStyle w:val="a3"/>
      </w:pPr>
      <w:r>
        <w:t xml:space="preserve">            "filter" : {</w:t>
      </w:r>
    </w:p>
    <w:p w:rsidR="00856394" w:rsidRDefault="00856394" w:rsidP="006D173D">
      <w:pPr>
        <w:pStyle w:val="a3"/>
      </w:pPr>
      <w:r>
        <w:t xml:space="preserve">                "range" : {</w:t>
      </w:r>
    </w:p>
    <w:p w:rsidR="00856394" w:rsidRDefault="00856394" w:rsidP="006D173D">
      <w:pPr>
        <w:pStyle w:val="a3"/>
      </w:pPr>
      <w:r>
        <w:t xml:space="preserve">                    "price" : { "gt" : 25 } </w:t>
      </w:r>
    </w:p>
    <w:p w:rsidR="00856394" w:rsidRDefault="00856394" w:rsidP="006D173D">
      <w:pPr>
        <w:pStyle w:val="a3"/>
      </w:pPr>
      <w:r>
        <w:t xml:space="preserve">                }</w:t>
      </w:r>
    </w:p>
    <w:p w:rsidR="00856394" w:rsidRDefault="00856394" w:rsidP="006D173D">
      <w:pPr>
        <w:pStyle w:val="a3"/>
      </w:pPr>
      <w:r>
        <w:t xml:space="preserve">            }</w:t>
      </w:r>
    </w:p>
    <w:p w:rsidR="00856394" w:rsidRDefault="00856394" w:rsidP="006D173D">
      <w:pPr>
        <w:pStyle w:val="a3"/>
      </w:pPr>
      <w:r>
        <w:t xml:space="preserve">        }</w:t>
      </w:r>
    </w:p>
    <w:p w:rsidR="00856394" w:rsidRDefault="00856394" w:rsidP="006D173D">
      <w:pPr>
        <w:pStyle w:val="a3"/>
      </w:pPr>
      <w:r>
        <w:t xml:space="preserve">    }</w:t>
      </w:r>
    </w:p>
    <w:p w:rsidR="00856394" w:rsidRDefault="00856394" w:rsidP="006D173D">
      <w:pPr>
        <w:pStyle w:val="a3"/>
      </w:pPr>
      <w:r>
        <w:t>}</w:t>
      </w:r>
    </w:p>
    <w:p w:rsidR="00856394" w:rsidRDefault="00856394" w:rsidP="00856394"/>
    <w:p w:rsidR="00856394" w:rsidRDefault="00856394" w:rsidP="006D173D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full-text search</w:t>
      </w:r>
      <w:r>
        <w:rPr>
          <w:rFonts w:hint="eastAsia"/>
        </w:rPr>
        <w:t>（全文检索）</w:t>
      </w:r>
    </w:p>
    <w:p w:rsidR="00856394" w:rsidRDefault="00856394" w:rsidP="006D173D">
      <w:pPr>
        <w:pStyle w:val="a3"/>
      </w:pPr>
      <w:r>
        <w:t>GET /ecommerce/product/_search</w:t>
      </w:r>
    </w:p>
    <w:p w:rsidR="00856394" w:rsidRDefault="00856394" w:rsidP="006D173D">
      <w:pPr>
        <w:pStyle w:val="a3"/>
      </w:pPr>
      <w:r>
        <w:t>{</w:t>
      </w:r>
    </w:p>
    <w:p w:rsidR="00856394" w:rsidRDefault="00856394" w:rsidP="006D173D">
      <w:pPr>
        <w:pStyle w:val="a3"/>
      </w:pPr>
      <w:r>
        <w:t xml:space="preserve">    "query" : {</w:t>
      </w:r>
    </w:p>
    <w:p w:rsidR="00856394" w:rsidRDefault="00856394" w:rsidP="006D173D">
      <w:pPr>
        <w:pStyle w:val="a3"/>
      </w:pPr>
      <w:r>
        <w:t xml:space="preserve">        "match" : {</w:t>
      </w:r>
    </w:p>
    <w:p w:rsidR="00856394" w:rsidRDefault="00856394" w:rsidP="006D173D">
      <w:pPr>
        <w:pStyle w:val="a3"/>
      </w:pPr>
      <w:r>
        <w:t xml:space="preserve">            "producer" : "yagao producer"</w:t>
      </w:r>
    </w:p>
    <w:p w:rsidR="00856394" w:rsidRDefault="00856394" w:rsidP="006D173D">
      <w:pPr>
        <w:pStyle w:val="a3"/>
      </w:pPr>
      <w:r>
        <w:t xml:space="preserve">        }</w:t>
      </w:r>
    </w:p>
    <w:p w:rsidR="00856394" w:rsidRDefault="00856394" w:rsidP="006D173D">
      <w:pPr>
        <w:pStyle w:val="a3"/>
      </w:pPr>
      <w:r>
        <w:t xml:space="preserve">    }</w:t>
      </w:r>
    </w:p>
    <w:p w:rsidR="00856394" w:rsidRDefault="00856394" w:rsidP="006D173D">
      <w:pPr>
        <w:pStyle w:val="a3"/>
      </w:pPr>
      <w:r>
        <w:t>}</w:t>
      </w:r>
    </w:p>
    <w:p w:rsidR="00856394" w:rsidRDefault="00856394" w:rsidP="00856394"/>
    <w:p w:rsidR="00856394" w:rsidRDefault="00856394" w:rsidP="00856394">
      <w:pPr>
        <w:rPr>
          <w:rFonts w:hint="eastAsia"/>
        </w:rPr>
      </w:pPr>
      <w:r>
        <w:rPr>
          <w:rFonts w:hint="eastAsia"/>
        </w:rPr>
        <w:t>producer</w:t>
      </w:r>
      <w:r>
        <w:rPr>
          <w:rFonts w:hint="eastAsia"/>
        </w:rPr>
        <w:t>这个字段，会先被拆解，建立倒排索引</w:t>
      </w:r>
    </w:p>
    <w:p w:rsidR="00856394" w:rsidRDefault="00856394" w:rsidP="00856394"/>
    <w:p w:rsidR="00856394" w:rsidRDefault="00856394" w:rsidP="006D173D">
      <w:pPr>
        <w:pStyle w:val="a3"/>
      </w:pPr>
      <w:r>
        <w:t>special</w:t>
      </w:r>
      <w:r>
        <w:tab/>
      </w:r>
      <w:r>
        <w:tab/>
        <w:t>4</w:t>
      </w:r>
    </w:p>
    <w:p w:rsidR="00856394" w:rsidRDefault="00856394" w:rsidP="006D173D">
      <w:pPr>
        <w:pStyle w:val="a3"/>
      </w:pPr>
      <w:r>
        <w:t>yagao</w:t>
      </w:r>
      <w:r>
        <w:tab/>
      </w:r>
      <w:r>
        <w:tab/>
        <w:t>4</w:t>
      </w:r>
    </w:p>
    <w:p w:rsidR="00856394" w:rsidRDefault="00856394" w:rsidP="006D173D">
      <w:pPr>
        <w:pStyle w:val="a3"/>
      </w:pPr>
      <w:r>
        <w:t>producer</w:t>
      </w:r>
      <w:r>
        <w:tab/>
        <w:t>1,2,3,4</w:t>
      </w:r>
    </w:p>
    <w:p w:rsidR="00856394" w:rsidRDefault="00856394" w:rsidP="006D173D">
      <w:pPr>
        <w:pStyle w:val="a3"/>
      </w:pPr>
      <w:r>
        <w:t>gaolujie</w:t>
      </w:r>
      <w:r>
        <w:tab/>
        <w:t>1</w:t>
      </w:r>
    </w:p>
    <w:p w:rsidR="00856394" w:rsidRDefault="00856394" w:rsidP="006D173D">
      <w:pPr>
        <w:pStyle w:val="a3"/>
      </w:pPr>
      <w:r>
        <w:t>zhognhua</w:t>
      </w:r>
      <w:r>
        <w:tab/>
        <w:t>3</w:t>
      </w:r>
    </w:p>
    <w:p w:rsidR="00856394" w:rsidRDefault="00856394" w:rsidP="006D173D">
      <w:pPr>
        <w:pStyle w:val="a3"/>
      </w:pPr>
      <w:r>
        <w:t>jiajieshi</w:t>
      </w:r>
      <w:r>
        <w:tab/>
        <w:t>2</w:t>
      </w:r>
    </w:p>
    <w:p w:rsidR="00856394" w:rsidRDefault="00856394" w:rsidP="006D173D">
      <w:pPr>
        <w:pStyle w:val="a3"/>
      </w:pPr>
    </w:p>
    <w:p w:rsidR="00856394" w:rsidRDefault="00856394" w:rsidP="006D173D">
      <w:pPr>
        <w:pStyle w:val="a3"/>
        <w:rPr>
          <w:rFonts w:hint="eastAsia"/>
        </w:rPr>
      </w:pPr>
      <w:r>
        <w:rPr>
          <w:rFonts w:hint="eastAsia"/>
        </w:rPr>
        <w:t>yagao producer ---&gt; yagao</w:t>
      </w:r>
      <w:r>
        <w:rPr>
          <w:rFonts w:hint="eastAsia"/>
        </w:rPr>
        <w:t>和</w:t>
      </w:r>
      <w:r>
        <w:rPr>
          <w:rFonts w:hint="eastAsia"/>
        </w:rPr>
        <w:t>producer</w:t>
      </w:r>
    </w:p>
    <w:p w:rsidR="00856394" w:rsidRDefault="00856394" w:rsidP="006D173D">
      <w:pPr>
        <w:pStyle w:val="a3"/>
      </w:pPr>
    </w:p>
    <w:p w:rsidR="00856394" w:rsidRDefault="00856394" w:rsidP="006D173D">
      <w:pPr>
        <w:pStyle w:val="a3"/>
      </w:pPr>
      <w:r>
        <w:t>{</w:t>
      </w:r>
    </w:p>
    <w:p w:rsidR="00856394" w:rsidRDefault="00856394" w:rsidP="006D173D">
      <w:pPr>
        <w:pStyle w:val="a3"/>
      </w:pPr>
      <w:r>
        <w:t xml:space="preserve">  "took": 4,</w:t>
      </w:r>
    </w:p>
    <w:p w:rsidR="00856394" w:rsidRDefault="00856394" w:rsidP="006D173D">
      <w:pPr>
        <w:pStyle w:val="a3"/>
      </w:pPr>
      <w:r>
        <w:t xml:space="preserve">  "timed_out": false,</w:t>
      </w:r>
    </w:p>
    <w:p w:rsidR="00856394" w:rsidRDefault="00856394" w:rsidP="006D173D">
      <w:pPr>
        <w:pStyle w:val="a3"/>
      </w:pPr>
      <w:r>
        <w:t xml:space="preserve">  "_shards": {</w:t>
      </w:r>
    </w:p>
    <w:p w:rsidR="00856394" w:rsidRDefault="00856394" w:rsidP="006D173D">
      <w:pPr>
        <w:pStyle w:val="a3"/>
      </w:pPr>
      <w:r>
        <w:t xml:space="preserve">    "total": 5,</w:t>
      </w:r>
    </w:p>
    <w:p w:rsidR="00856394" w:rsidRDefault="00856394" w:rsidP="006D173D">
      <w:pPr>
        <w:pStyle w:val="a3"/>
      </w:pPr>
      <w:r>
        <w:t xml:space="preserve">    "successful": 5,</w:t>
      </w:r>
    </w:p>
    <w:p w:rsidR="00856394" w:rsidRDefault="00856394" w:rsidP="006D173D">
      <w:pPr>
        <w:pStyle w:val="a3"/>
      </w:pPr>
      <w:r>
        <w:t xml:space="preserve">    "failed": 0</w:t>
      </w:r>
    </w:p>
    <w:p w:rsidR="00856394" w:rsidRDefault="00856394" w:rsidP="006D173D">
      <w:pPr>
        <w:pStyle w:val="a3"/>
      </w:pPr>
      <w:r>
        <w:t xml:space="preserve">  },</w:t>
      </w:r>
    </w:p>
    <w:p w:rsidR="00856394" w:rsidRDefault="00856394" w:rsidP="006D173D">
      <w:pPr>
        <w:pStyle w:val="a3"/>
      </w:pPr>
      <w:r>
        <w:lastRenderedPageBreak/>
        <w:t xml:space="preserve">  "hits": {</w:t>
      </w:r>
    </w:p>
    <w:p w:rsidR="00856394" w:rsidRDefault="00856394" w:rsidP="006D173D">
      <w:pPr>
        <w:pStyle w:val="a3"/>
      </w:pPr>
      <w:r>
        <w:t xml:space="preserve">    "total": 4,</w:t>
      </w:r>
    </w:p>
    <w:p w:rsidR="00856394" w:rsidRDefault="00856394" w:rsidP="006D173D">
      <w:pPr>
        <w:pStyle w:val="a3"/>
      </w:pPr>
      <w:r>
        <w:t xml:space="preserve">    "max_score": 0.70293105,</w:t>
      </w:r>
    </w:p>
    <w:p w:rsidR="00856394" w:rsidRDefault="00856394" w:rsidP="006D173D">
      <w:pPr>
        <w:pStyle w:val="a3"/>
      </w:pPr>
      <w:r>
        <w:t xml:space="preserve">    "hits": [</w:t>
      </w:r>
    </w:p>
    <w:p w:rsidR="00856394" w:rsidRDefault="00856394" w:rsidP="006D173D">
      <w:pPr>
        <w:pStyle w:val="a3"/>
      </w:pPr>
      <w:r>
        <w:t xml:space="preserve">      {</w:t>
      </w:r>
    </w:p>
    <w:p w:rsidR="00856394" w:rsidRDefault="00856394" w:rsidP="006D173D">
      <w:pPr>
        <w:pStyle w:val="a3"/>
      </w:pPr>
      <w:r>
        <w:t xml:space="preserve">        "_index": "ecommerce",</w:t>
      </w:r>
    </w:p>
    <w:p w:rsidR="00856394" w:rsidRDefault="00856394" w:rsidP="006D173D">
      <w:pPr>
        <w:pStyle w:val="a3"/>
      </w:pPr>
      <w:r>
        <w:t xml:space="preserve">        "_type": "product",</w:t>
      </w:r>
    </w:p>
    <w:p w:rsidR="00856394" w:rsidRDefault="00856394" w:rsidP="006D173D">
      <w:pPr>
        <w:pStyle w:val="a3"/>
      </w:pPr>
      <w:r>
        <w:t xml:space="preserve">        "_id": "4",</w:t>
      </w:r>
    </w:p>
    <w:p w:rsidR="00856394" w:rsidRDefault="00856394" w:rsidP="006D173D">
      <w:pPr>
        <w:pStyle w:val="a3"/>
      </w:pPr>
      <w:r>
        <w:t xml:space="preserve">        "_score": 0.70293105,</w:t>
      </w:r>
    </w:p>
    <w:p w:rsidR="00856394" w:rsidRDefault="00856394" w:rsidP="006D173D">
      <w:pPr>
        <w:pStyle w:val="a3"/>
      </w:pPr>
      <w:r>
        <w:t xml:space="preserve">        "_source": {</w:t>
      </w:r>
    </w:p>
    <w:p w:rsidR="00856394" w:rsidRDefault="00856394" w:rsidP="006D173D">
      <w:pPr>
        <w:pStyle w:val="a3"/>
      </w:pPr>
      <w:r>
        <w:t xml:space="preserve">          "name": "special yagao",</w:t>
      </w:r>
    </w:p>
    <w:p w:rsidR="00856394" w:rsidRDefault="00856394" w:rsidP="006D173D">
      <w:pPr>
        <w:pStyle w:val="a3"/>
      </w:pPr>
      <w:r>
        <w:t xml:space="preserve">          "desc": "special meibai",</w:t>
      </w:r>
    </w:p>
    <w:p w:rsidR="00856394" w:rsidRDefault="00856394" w:rsidP="006D173D">
      <w:pPr>
        <w:pStyle w:val="a3"/>
      </w:pPr>
      <w:r>
        <w:t xml:space="preserve">          "price": 50,</w:t>
      </w:r>
    </w:p>
    <w:p w:rsidR="00856394" w:rsidRDefault="00856394" w:rsidP="006D173D">
      <w:pPr>
        <w:pStyle w:val="a3"/>
      </w:pPr>
      <w:r>
        <w:t xml:space="preserve">          "producer": "special yagao producer",</w:t>
      </w:r>
    </w:p>
    <w:p w:rsidR="00856394" w:rsidRDefault="00856394" w:rsidP="006D173D">
      <w:pPr>
        <w:pStyle w:val="a3"/>
      </w:pPr>
      <w:r>
        <w:t xml:space="preserve">          "tags": [</w:t>
      </w:r>
    </w:p>
    <w:p w:rsidR="00856394" w:rsidRDefault="00856394" w:rsidP="006D173D">
      <w:pPr>
        <w:pStyle w:val="a3"/>
      </w:pPr>
      <w:r>
        <w:t xml:space="preserve">            "meibai"</w:t>
      </w:r>
    </w:p>
    <w:p w:rsidR="00856394" w:rsidRDefault="00856394" w:rsidP="006D173D">
      <w:pPr>
        <w:pStyle w:val="a3"/>
      </w:pPr>
      <w:r>
        <w:t xml:space="preserve">          ]</w:t>
      </w:r>
    </w:p>
    <w:p w:rsidR="00856394" w:rsidRDefault="00856394" w:rsidP="006D173D">
      <w:pPr>
        <w:pStyle w:val="a3"/>
      </w:pPr>
      <w:r>
        <w:t xml:space="preserve">        }</w:t>
      </w:r>
    </w:p>
    <w:p w:rsidR="00856394" w:rsidRDefault="00856394" w:rsidP="006D173D">
      <w:pPr>
        <w:pStyle w:val="a3"/>
      </w:pPr>
      <w:r>
        <w:t xml:space="preserve">      },</w:t>
      </w:r>
    </w:p>
    <w:p w:rsidR="00856394" w:rsidRDefault="00856394" w:rsidP="006D173D">
      <w:pPr>
        <w:pStyle w:val="a3"/>
      </w:pPr>
      <w:r>
        <w:t xml:space="preserve">      {</w:t>
      </w:r>
    </w:p>
    <w:p w:rsidR="00856394" w:rsidRDefault="00856394" w:rsidP="006D173D">
      <w:pPr>
        <w:pStyle w:val="a3"/>
      </w:pPr>
      <w:r>
        <w:t xml:space="preserve">        "_index": "ecommerce",</w:t>
      </w:r>
    </w:p>
    <w:p w:rsidR="00856394" w:rsidRDefault="00856394" w:rsidP="006D173D">
      <w:pPr>
        <w:pStyle w:val="a3"/>
      </w:pPr>
      <w:r>
        <w:t xml:space="preserve">        "_type": "product",</w:t>
      </w:r>
    </w:p>
    <w:p w:rsidR="00856394" w:rsidRDefault="00856394" w:rsidP="006D173D">
      <w:pPr>
        <w:pStyle w:val="a3"/>
      </w:pPr>
      <w:r>
        <w:t xml:space="preserve">        "_id": "1",</w:t>
      </w:r>
    </w:p>
    <w:p w:rsidR="00856394" w:rsidRDefault="00856394" w:rsidP="006D173D">
      <w:pPr>
        <w:pStyle w:val="a3"/>
      </w:pPr>
      <w:r>
        <w:t xml:space="preserve">        "_score": 0.25811607,</w:t>
      </w:r>
    </w:p>
    <w:p w:rsidR="00856394" w:rsidRDefault="00856394" w:rsidP="006D173D">
      <w:pPr>
        <w:pStyle w:val="a3"/>
      </w:pPr>
      <w:r>
        <w:t xml:space="preserve">        "_source": {</w:t>
      </w:r>
    </w:p>
    <w:p w:rsidR="00856394" w:rsidRDefault="00856394" w:rsidP="006D173D">
      <w:pPr>
        <w:pStyle w:val="a3"/>
      </w:pPr>
      <w:r>
        <w:t xml:space="preserve">          "name": "gaolujie yagao",</w:t>
      </w:r>
    </w:p>
    <w:p w:rsidR="00856394" w:rsidRDefault="00856394" w:rsidP="006D173D">
      <w:pPr>
        <w:pStyle w:val="a3"/>
      </w:pPr>
      <w:r>
        <w:t xml:space="preserve">          "desc": "gaoxiao meibai",</w:t>
      </w:r>
    </w:p>
    <w:p w:rsidR="00856394" w:rsidRDefault="00856394" w:rsidP="006D173D">
      <w:pPr>
        <w:pStyle w:val="a3"/>
      </w:pPr>
      <w:r>
        <w:t xml:space="preserve">          "price": 30,</w:t>
      </w:r>
    </w:p>
    <w:p w:rsidR="00856394" w:rsidRDefault="00856394" w:rsidP="006D173D">
      <w:pPr>
        <w:pStyle w:val="a3"/>
      </w:pPr>
      <w:r>
        <w:t xml:space="preserve">          "producer": "gaolujie producer",</w:t>
      </w:r>
    </w:p>
    <w:p w:rsidR="00856394" w:rsidRDefault="00856394" w:rsidP="006D173D">
      <w:pPr>
        <w:pStyle w:val="a3"/>
      </w:pPr>
      <w:r>
        <w:t xml:space="preserve">          "tags": [</w:t>
      </w:r>
    </w:p>
    <w:p w:rsidR="00856394" w:rsidRDefault="00856394" w:rsidP="006D173D">
      <w:pPr>
        <w:pStyle w:val="a3"/>
      </w:pPr>
      <w:r>
        <w:t xml:space="preserve">            "meibai",</w:t>
      </w:r>
    </w:p>
    <w:p w:rsidR="00856394" w:rsidRDefault="00856394" w:rsidP="006D173D">
      <w:pPr>
        <w:pStyle w:val="a3"/>
      </w:pPr>
      <w:r>
        <w:t xml:space="preserve">            "fangzhu"</w:t>
      </w:r>
    </w:p>
    <w:p w:rsidR="00856394" w:rsidRDefault="00856394" w:rsidP="006D173D">
      <w:pPr>
        <w:pStyle w:val="a3"/>
      </w:pPr>
      <w:r>
        <w:t xml:space="preserve">          ]</w:t>
      </w:r>
    </w:p>
    <w:p w:rsidR="00856394" w:rsidRDefault="00856394" w:rsidP="006D173D">
      <w:pPr>
        <w:pStyle w:val="a3"/>
      </w:pPr>
      <w:r>
        <w:t xml:space="preserve">        }</w:t>
      </w:r>
    </w:p>
    <w:p w:rsidR="00856394" w:rsidRDefault="00856394" w:rsidP="006D173D">
      <w:pPr>
        <w:pStyle w:val="a3"/>
      </w:pPr>
      <w:r>
        <w:t xml:space="preserve">      },</w:t>
      </w:r>
    </w:p>
    <w:p w:rsidR="00856394" w:rsidRDefault="00856394" w:rsidP="006D173D">
      <w:pPr>
        <w:pStyle w:val="a3"/>
      </w:pPr>
      <w:r>
        <w:t xml:space="preserve">      {</w:t>
      </w:r>
    </w:p>
    <w:p w:rsidR="00856394" w:rsidRDefault="00856394" w:rsidP="006D173D">
      <w:pPr>
        <w:pStyle w:val="a3"/>
      </w:pPr>
      <w:r>
        <w:t xml:space="preserve">        "_index": "ecommerce",</w:t>
      </w:r>
    </w:p>
    <w:p w:rsidR="00856394" w:rsidRDefault="00856394" w:rsidP="006D173D">
      <w:pPr>
        <w:pStyle w:val="a3"/>
      </w:pPr>
      <w:r>
        <w:t xml:space="preserve">        "_type": "product",</w:t>
      </w:r>
    </w:p>
    <w:p w:rsidR="00856394" w:rsidRDefault="00856394" w:rsidP="006D173D">
      <w:pPr>
        <w:pStyle w:val="a3"/>
      </w:pPr>
      <w:r>
        <w:t xml:space="preserve">        "_id": "3",</w:t>
      </w:r>
    </w:p>
    <w:p w:rsidR="00856394" w:rsidRDefault="00856394" w:rsidP="006D173D">
      <w:pPr>
        <w:pStyle w:val="a3"/>
      </w:pPr>
      <w:r>
        <w:t xml:space="preserve">        "_score": 0.25811607,</w:t>
      </w:r>
    </w:p>
    <w:p w:rsidR="00856394" w:rsidRDefault="00856394" w:rsidP="006D173D">
      <w:pPr>
        <w:pStyle w:val="a3"/>
      </w:pPr>
      <w:r>
        <w:t xml:space="preserve">        "_source": {</w:t>
      </w:r>
    </w:p>
    <w:p w:rsidR="00856394" w:rsidRDefault="00856394" w:rsidP="006D173D">
      <w:pPr>
        <w:pStyle w:val="a3"/>
      </w:pPr>
      <w:r>
        <w:t xml:space="preserve">          "name": "zhonghua yagao",</w:t>
      </w:r>
    </w:p>
    <w:p w:rsidR="00856394" w:rsidRDefault="00856394" w:rsidP="006D173D">
      <w:pPr>
        <w:pStyle w:val="a3"/>
      </w:pPr>
      <w:r>
        <w:t xml:space="preserve">          "desc": "caoben zhiwu",</w:t>
      </w:r>
    </w:p>
    <w:p w:rsidR="00856394" w:rsidRDefault="00856394" w:rsidP="006D173D">
      <w:pPr>
        <w:pStyle w:val="a3"/>
      </w:pPr>
      <w:r>
        <w:t xml:space="preserve">          "price": 40,</w:t>
      </w:r>
    </w:p>
    <w:p w:rsidR="00856394" w:rsidRDefault="00856394" w:rsidP="006D173D">
      <w:pPr>
        <w:pStyle w:val="a3"/>
      </w:pPr>
      <w:r>
        <w:lastRenderedPageBreak/>
        <w:t xml:space="preserve">          "producer": "zhonghua producer",</w:t>
      </w:r>
    </w:p>
    <w:p w:rsidR="00856394" w:rsidRDefault="00856394" w:rsidP="006D173D">
      <w:pPr>
        <w:pStyle w:val="a3"/>
      </w:pPr>
      <w:r>
        <w:t xml:space="preserve">          "tags": [</w:t>
      </w:r>
    </w:p>
    <w:p w:rsidR="00856394" w:rsidRDefault="00856394" w:rsidP="006D173D">
      <w:pPr>
        <w:pStyle w:val="a3"/>
      </w:pPr>
      <w:r>
        <w:t xml:space="preserve">            "qingxin"</w:t>
      </w:r>
    </w:p>
    <w:p w:rsidR="00856394" w:rsidRDefault="00856394" w:rsidP="006D173D">
      <w:pPr>
        <w:pStyle w:val="a3"/>
      </w:pPr>
      <w:r>
        <w:t xml:space="preserve">          ]</w:t>
      </w:r>
    </w:p>
    <w:p w:rsidR="00856394" w:rsidRDefault="00856394" w:rsidP="006D173D">
      <w:pPr>
        <w:pStyle w:val="a3"/>
      </w:pPr>
      <w:r>
        <w:t xml:space="preserve">        }</w:t>
      </w:r>
    </w:p>
    <w:p w:rsidR="00856394" w:rsidRDefault="00856394" w:rsidP="006D173D">
      <w:pPr>
        <w:pStyle w:val="a3"/>
      </w:pPr>
      <w:r>
        <w:t xml:space="preserve">      },</w:t>
      </w:r>
    </w:p>
    <w:p w:rsidR="00856394" w:rsidRDefault="00856394" w:rsidP="006D173D">
      <w:pPr>
        <w:pStyle w:val="a3"/>
      </w:pPr>
      <w:r>
        <w:t xml:space="preserve">      {</w:t>
      </w:r>
    </w:p>
    <w:p w:rsidR="00856394" w:rsidRDefault="00856394" w:rsidP="006D173D">
      <w:pPr>
        <w:pStyle w:val="a3"/>
      </w:pPr>
      <w:r>
        <w:t xml:space="preserve">        "_index": "ecommerce",</w:t>
      </w:r>
    </w:p>
    <w:p w:rsidR="00856394" w:rsidRDefault="00856394" w:rsidP="006D173D">
      <w:pPr>
        <w:pStyle w:val="a3"/>
      </w:pPr>
      <w:r>
        <w:t xml:space="preserve">        "_type": "product",</w:t>
      </w:r>
    </w:p>
    <w:p w:rsidR="00856394" w:rsidRDefault="00856394" w:rsidP="006D173D">
      <w:pPr>
        <w:pStyle w:val="a3"/>
      </w:pPr>
      <w:r>
        <w:t xml:space="preserve">        "_id": "2",</w:t>
      </w:r>
    </w:p>
    <w:p w:rsidR="00856394" w:rsidRDefault="00856394" w:rsidP="006D173D">
      <w:pPr>
        <w:pStyle w:val="a3"/>
      </w:pPr>
      <w:r>
        <w:t xml:space="preserve">        "_score": 0.1805489,</w:t>
      </w:r>
    </w:p>
    <w:p w:rsidR="00856394" w:rsidRDefault="00856394" w:rsidP="006D173D">
      <w:pPr>
        <w:pStyle w:val="a3"/>
      </w:pPr>
      <w:r>
        <w:t xml:space="preserve">        "_source": {</w:t>
      </w:r>
    </w:p>
    <w:p w:rsidR="00856394" w:rsidRDefault="00856394" w:rsidP="006D173D">
      <w:pPr>
        <w:pStyle w:val="a3"/>
      </w:pPr>
      <w:r>
        <w:t xml:space="preserve">          "name": "jiajieshi yagao",</w:t>
      </w:r>
    </w:p>
    <w:p w:rsidR="00856394" w:rsidRDefault="00856394" w:rsidP="006D173D">
      <w:pPr>
        <w:pStyle w:val="a3"/>
      </w:pPr>
      <w:r>
        <w:t xml:space="preserve">          "desc": "youxiao fangzhu",</w:t>
      </w:r>
    </w:p>
    <w:p w:rsidR="00856394" w:rsidRDefault="00856394" w:rsidP="006D173D">
      <w:pPr>
        <w:pStyle w:val="a3"/>
      </w:pPr>
      <w:r>
        <w:t xml:space="preserve">          "price": 25,</w:t>
      </w:r>
    </w:p>
    <w:p w:rsidR="00856394" w:rsidRDefault="00856394" w:rsidP="006D173D">
      <w:pPr>
        <w:pStyle w:val="a3"/>
      </w:pPr>
      <w:r>
        <w:t xml:space="preserve">          "producer": "jiajieshi producer",</w:t>
      </w:r>
    </w:p>
    <w:p w:rsidR="00856394" w:rsidRDefault="00856394" w:rsidP="006D173D">
      <w:pPr>
        <w:pStyle w:val="a3"/>
      </w:pPr>
      <w:r>
        <w:t xml:space="preserve">          "tags": [</w:t>
      </w:r>
    </w:p>
    <w:p w:rsidR="00856394" w:rsidRDefault="00856394" w:rsidP="006D173D">
      <w:pPr>
        <w:pStyle w:val="a3"/>
      </w:pPr>
      <w:r>
        <w:t xml:space="preserve">            "fangzhu"</w:t>
      </w:r>
    </w:p>
    <w:p w:rsidR="00856394" w:rsidRDefault="00856394" w:rsidP="006D173D">
      <w:pPr>
        <w:pStyle w:val="a3"/>
      </w:pPr>
      <w:r>
        <w:t xml:space="preserve">          ]</w:t>
      </w:r>
    </w:p>
    <w:p w:rsidR="00856394" w:rsidRDefault="00856394" w:rsidP="006D173D">
      <w:pPr>
        <w:pStyle w:val="a3"/>
      </w:pPr>
      <w:r>
        <w:t xml:space="preserve">        }</w:t>
      </w:r>
    </w:p>
    <w:p w:rsidR="00856394" w:rsidRDefault="00856394" w:rsidP="006D173D">
      <w:pPr>
        <w:pStyle w:val="a3"/>
      </w:pPr>
      <w:r>
        <w:t xml:space="preserve">      }</w:t>
      </w:r>
    </w:p>
    <w:p w:rsidR="00856394" w:rsidRDefault="00856394" w:rsidP="006D173D">
      <w:pPr>
        <w:pStyle w:val="a3"/>
      </w:pPr>
      <w:r>
        <w:t xml:space="preserve">    ]</w:t>
      </w:r>
    </w:p>
    <w:p w:rsidR="00856394" w:rsidRDefault="00856394" w:rsidP="006D173D">
      <w:pPr>
        <w:pStyle w:val="a3"/>
      </w:pPr>
      <w:r>
        <w:t xml:space="preserve">  }</w:t>
      </w:r>
    </w:p>
    <w:p w:rsidR="00856394" w:rsidRDefault="00856394" w:rsidP="006D173D">
      <w:pPr>
        <w:pStyle w:val="a3"/>
      </w:pPr>
      <w:r>
        <w:t>}</w:t>
      </w:r>
    </w:p>
    <w:p w:rsidR="00856394" w:rsidRDefault="00856394" w:rsidP="006D173D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phrase search</w:t>
      </w:r>
      <w:r>
        <w:rPr>
          <w:rFonts w:hint="eastAsia"/>
        </w:rPr>
        <w:t>（短语搜索）</w:t>
      </w:r>
    </w:p>
    <w:p w:rsidR="00856394" w:rsidRDefault="00856394" w:rsidP="00856394">
      <w:pPr>
        <w:rPr>
          <w:rFonts w:hint="eastAsia"/>
        </w:rPr>
      </w:pPr>
      <w:r>
        <w:rPr>
          <w:rFonts w:hint="eastAsia"/>
        </w:rPr>
        <w:t>跟全文检索相对应，相反，全文检索会将输入的搜索串拆解开来，去倒排索引里面去一一匹配，只要能匹配上任意一个拆解后的单词，就可以作为结果返回</w:t>
      </w:r>
    </w:p>
    <w:p w:rsidR="00856394" w:rsidRDefault="00856394" w:rsidP="00856394">
      <w:pPr>
        <w:rPr>
          <w:rFonts w:hint="eastAsia"/>
        </w:rPr>
      </w:pPr>
      <w:r>
        <w:rPr>
          <w:rFonts w:hint="eastAsia"/>
        </w:rPr>
        <w:t>phrase search</w:t>
      </w:r>
      <w:r>
        <w:rPr>
          <w:rFonts w:hint="eastAsia"/>
        </w:rPr>
        <w:t>，要求输入的搜索串，必须在指定的字段文本中，完全包含一模一样的，才可以算匹配，才能作为结果返回</w:t>
      </w:r>
    </w:p>
    <w:p w:rsidR="00856394" w:rsidRDefault="00856394" w:rsidP="006D173D">
      <w:pPr>
        <w:pStyle w:val="a3"/>
      </w:pPr>
    </w:p>
    <w:p w:rsidR="00856394" w:rsidRDefault="00856394" w:rsidP="006D173D">
      <w:pPr>
        <w:pStyle w:val="a3"/>
      </w:pPr>
      <w:r>
        <w:t>GET /ecommerce/product/_search</w:t>
      </w:r>
    </w:p>
    <w:p w:rsidR="00856394" w:rsidRDefault="00856394" w:rsidP="006D173D">
      <w:pPr>
        <w:pStyle w:val="a3"/>
      </w:pPr>
      <w:r>
        <w:t>{</w:t>
      </w:r>
    </w:p>
    <w:p w:rsidR="00856394" w:rsidRDefault="00856394" w:rsidP="006D173D">
      <w:pPr>
        <w:pStyle w:val="a3"/>
      </w:pPr>
      <w:r>
        <w:t xml:space="preserve">    "query" : {</w:t>
      </w:r>
    </w:p>
    <w:p w:rsidR="00856394" w:rsidRDefault="00856394" w:rsidP="006D173D">
      <w:pPr>
        <w:pStyle w:val="a3"/>
      </w:pPr>
      <w:r>
        <w:t xml:space="preserve">        "match_phrase" : {</w:t>
      </w:r>
    </w:p>
    <w:p w:rsidR="00856394" w:rsidRDefault="00856394" w:rsidP="006D173D">
      <w:pPr>
        <w:pStyle w:val="a3"/>
      </w:pPr>
      <w:r>
        <w:t xml:space="preserve">            "producer" : "yagao producer"</w:t>
      </w:r>
    </w:p>
    <w:p w:rsidR="00856394" w:rsidRDefault="00856394" w:rsidP="006D173D">
      <w:pPr>
        <w:pStyle w:val="a3"/>
      </w:pPr>
      <w:r>
        <w:t xml:space="preserve">        }</w:t>
      </w:r>
    </w:p>
    <w:p w:rsidR="00856394" w:rsidRDefault="00856394" w:rsidP="006D173D">
      <w:pPr>
        <w:pStyle w:val="a3"/>
      </w:pPr>
      <w:r>
        <w:t xml:space="preserve">    }</w:t>
      </w:r>
    </w:p>
    <w:p w:rsidR="00856394" w:rsidRDefault="00856394" w:rsidP="006D173D">
      <w:pPr>
        <w:pStyle w:val="a3"/>
      </w:pPr>
      <w:r>
        <w:t>}</w:t>
      </w:r>
    </w:p>
    <w:p w:rsidR="00856394" w:rsidRDefault="00856394" w:rsidP="006D173D">
      <w:pPr>
        <w:pStyle w:val="a3"/>
      </w:pPr>
    </w:p>
    <w:p w:rsidR="00856394" w:rsidRDefault="00856394" w:rsidP="006D173D">
      <w:pPr>
        <w:pStyle w:val="a3"/>
      </w:pPr>
      <w:r>
        <w:t>{</w:t>
      </w:r>
    </w:p>
    <w:p w:rsidR="00856394" w:rsidRDefault="00856394" w:rsidP="006D173D">
      <w:pPr>
        <w:pStyle w:val="a3"/>
      </w:pPr>
      <w:r>
        <w:t xml:space="preserve">  "took": 11,</w:t>
      </w:r>
    </w:p>
    <w:p w:rsidR="00856394" w:rsidRDefault="00856394" w:rsidP="006D173D">
      <w:pPr>
        <w:pStyle w:val="a3"/>
      </w:pPr>
      <w:r>
        <w:t xml:space="preserve">  "timed_out": false,</w:t>
      </w:r>
    </w:p>
    <w:p w:rsidR="00856394" w:rsidRDefault="00856394" w:rsidP="006D173D">
      <w:pPr>
        <w:pStyle w:val="a3"/>
      </w:pPr>
      <w:r>
        <w:lastRenderedPageBreak/>
        <w:t xml:space="preserve">  "_shards": {</w:t>
      </w:r>
    </w:p>
    <w:p w:rsidR="00856394" w:rsidRDefault="00856394" w:rsidP="006D173D">
      <w:pPr>
        <w:pStyle w:val="a3"/>
      </w:pPr>
      <w:r>
        <w:t xml:space="preserve">    "total": 5,</w:t>
      </w:r>
    </w:p>
    <w:p w:rsidR="00856394" w:rsidRDefault="00856394" w:rsidP="006D173D">
      <w:pPr>
        <w:pStyle w:val="a3"/>
      </w:pPr>
      <w:r>
        <w:t xml:space="preserve">    "successful": 5,</w:t>
      </w:r>
    </w:p>
    <w:p w:rsidR="00856394" w:rsidRDefault="00856394" w:rsidP="006D173D">
      <w:pPr>
        <w:pStyle w:val="a3"/>
      </w:pPr>
      <w:r>
        <w:t xml:space="preserve">    "failed": 0</w:t>
      </w:r>
    </w:p>
    <w:p w:rsidR="00856394" w:rsidRDefault="00856394" w:rsidP="006D173D">
      <w:pPr>
        <w:pStyle w:val="a3"/>
      </w:pPr>
      <w:r>
        <w:t xml:space="preserve">  },</w:t>
      </w:r>
    </w:p>
    <w:p w:rsidR="00856394" w:rsidRDefault="00856394" w:rsidP="006D173D">
      <w:pPr>
        <w:pStyle w:val="a3"/>
      </w:pPr>
      <w:r>
        <w:t xml:space="preserve">  "hits": {</w:t>
      </w:r>
    </w:p>
    <w:p w:rsidR="00856394" w:rsidRDefault="00856394" w:rsidP="006D173D">
      <w:pPr>
        <w:pStyle w:val="a3"/>
      </w:pPr>
      <w:r>
        <w:t xml:space="preserve">    "total": 1,</w:t>
      </w:r>
    </w:p>
    <w:p w:rsidR="00856394" w:rsidRDefault="00856394" w:rsidP="006D173D">
      <w:pPr>
        <w:pStyle w:val="a3"/>
      </w:pPr>
      <w:r>
        <w:t xml:space="preserve">    "max_score": 0.70293105,</w:t>
      </w:r>
    </w:p>
    <w:p w:rsidR="00856394" w:rsidRDefault="00856394" w:rsidP="006D173D">
      <w:pPr>
        <w:pStyle w:val="a3"/>
      </w:pPr>
      <w:r>
        <w:t xml:space="preserve">    "hits": [</w:t>
      </w:r>
    </w:p>
    <w:p w:rsidR="00856394" w:rsidRDefault="00856394" w:rsidP="006D173D">
      <w:pPr>
        <w:pStyle w:val="a3"/>
      </w:pPr>
      <w:r>
        <w:t xml:space="preserve">      {</w:t>
      </w:r>
    </w:p>
    <w:p w:rsidR="00856394" w:rsidRDefault="00856394" w:rsidP="006D173D">
      <w:pPr>
        <w:pStyle w:val="a3"/>
      </w:pPr>
      <w:r>
        <w:t xml:space="preserve">        "_index": "ecommerce",</w:t>
      </w:r>
    </w:p>
    <w:p w:rsidR="00856394" w:rsidRDefault="00856394" w:rsidP="006D173D">
      <w:pPr>
        <w:pStyle w:val="a3"/>
      </w:pPr>
      <w:r>
        <w:t xml:space="preserve">        "_type": "product",</w:t>
      </w:r>
    </w:p>
    <w:p w:rsidR="00856394" w:rsidRDefault="00856394" w:rsidP="006D173D">
      <w:pPr>
        <w:pStyle w:val="a3"/>
      </w:pPr>
      <w:r>
        <w:t xml:space="preserve">        "_id": "4",</w:t>
      </w:r>
    </w:p>
    <w:p w:rsidR="00856394" w:rsidRDefault="00856394" w:rsidP="006D173D">
      <w:pPr>
        <w:pStyle w:val="a3"/>
      </w:pPr>
      <w:r>
        <w:t xml:space="preserve">        "_score": 0.70293105,</w:t>
      </w:r>
    </w:p>
    <w:p w:rsidR="00856394" w:rsidRDefault="00856394" w:rsidP="006D173D">
      <w:pPr>
        <w:pStyle w:val="a3"/>
      </w:pPr>
      <w:r>
        <w:t xml:space="preserve">        "_source": {</w:t>
      </w:r>
    </w:p>
    <w:p w:rsidR="00856394" w:rsidRDefault="00856394" w:rsidP="006D173D">
      <w:pPr>
        <w:pStyle w:val="a3"/>
      </w:pPr>
      <w:r>
        <w:t xml:space="preserve">          "name": "special yagao",</w:t>
      </w:r>
    </w:p>
    <w:p w:rsidR="00856394" w:rsidRDefault="00856394" w:rsidP="006D173D">
      <w:pPr>
        <w:pStyle w:val="a3"/>
      </w:pPr>
      <w:r>
        <w:t xml:space="preserve">          "desc": "special meibai",</w:t>
      </w:r>
    </w:p>
    <w:p w:rsidR="00856394" w:rsidRDefault="00856394" w:rsidP="006D173D">
      <w:pPr>
        <w:pStyle w:val="a3"/>
      </w:pPr>
      <w:r>
        <w:t xml:space="preserve">          "price": 50,</w:t>
      </w:r>
    </w:p>
    <w:p w:rsidR="00856394" w:rsidRDefault="00856394" w:rsidP="006D173D">
      <w:pPr>
        <w:pStyle w:val="a3"/>
      </w:pPr>
      <w:r>
        <w:t xml:space="preserve">          "producer": "special yagao producer",</w:t>
      </w:r>
    </w:p>
    <w:p w:rsidR="00856394" w:rsidRDefault="00856394" w:rsidP="006D173D">
      <w:pPr>
        <w:pStyle w:val="a3"/>
      </w:pPr>
      <w:r>
        <w:t xml:space="preserve">          "tags": [</w:t>
      </w:r>
    </w:p>
    <w:p w:rsidR="00856394" w:rsidRDefault="00856394" w:rsidP="006D173D">
      <w:pPr>
        <w:pStyle w:val="a3"/>
      </w:pPr>
      <w:r>
        <w:t xml:space="preserve">            "meibai"</w:t>
      </w:r>
    </w:p>
    <w:p w:rsidR="00856394" w:rsidRDefault="00856394" w:rsidP="006D173D">
      <w:pPr>
        <w:pStyle w:val="a3"/>
      </w:pPr>
      <w:r>
        <w:t xml:space="preserve">          ]</w:t>
      </w:r>
    </w:p>
    <w:p w:rsidR="00856394" w:rsidRDefault="00856394" w:rsidP="006D173D">
      <w:pPr>
        <w:pStyle w:val="a3"/>
      </w:pPr>
      <w:r>
        <w:t xml:space="preserve">        }</w:t>
      </w:r>
    </w:p>
    <w:p w:rsidR="00856394" w:rsidRDefault="00856394" w:rsidP="006D173D">
      <w:pPr>
        <w:pStyle w:val="a3"/>
      </w:pPr>
      <w:r>
        <w:t xml:space="preserve">      }</w:t>
      </w:r>
    </w:p>
    <w:p w:rsidR="00856394" w:rsidRDefault="00856394" w:rsidP="006D173D">
      <w:pPr>
        <w:pStyle w:val="a3"/>
      </w:pPr>
      <w:r>
        <w:t xml:space="preserve">    ]</w:t>
      </w:r>
    </w:p>
    <w:p w:rsidR="00856394" w:rsidRDefault="00856394" w:rsidP="006D173D">
      <w:pPr>
        <w:pStyle w:val="a3"/>
      </w:pPr>
      <w:r>
        <w:t xml:space="preserve">  }</w:t>
      </w:r>
    </w:p>
    <w:p w:rsidR="00856394" w:rsidRDefault="00856394" w:rsidP="006D173D">
      <w:pPr>
        <w:pStyle w:val="a3"/>
      </w:pPr>
      <w:r>
        <w:t>}</w:t>
      </w:r>
    </w:p>
    <w:p w:rsidR="00856394" w:rsidRDefault="00856394" w:rsidP="006D173D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highlight search</w:t>
      </w:r>
      <w:r>
        <w:rPr>
          <w:rFonts w:hint="eastAsia"/>
        </w:rPr>
        <w:t>（高亮搜索结果）</w:t>
      </w:r>
    </w:p>
    <w:p w:rsidR="00856394" w:rsidRDefault="00856394" w:rsidP="00856394"/>
    <w:p w:rsidR="00856394" w:rsidRDefault="00856394" w:rsidP="006D173D">
      <w:pPr>
        <w:pStyle w:val="a3"/>
      </w:pPr>
      <w:bookmarkStart w:id="0" w:name="_GoBack"/>
      <w:r>
        <w:t>GET /ecommerce/product/_search</w:t>
      </w:r>
    </w:p>
    <w:p w:rsidR="00856394" w:rsidRDefault="00856394" w:rsidP="006D173D">
      <w:pPr>
        <w:pStyle w:val="a3"/>
      </w:pPr>
      <w:r>
        <w:t>{</w:t>
      </w:r>
    </w:p>
    <w:p w:rsidR="00856394" w:rsidRDefault="00856394" w:rsidP="006D173D">
      <w:pPr>
        <w:pStyle w:val="a3"/>
      </w:pPr>
      <w:r>
        <w:t xml:space="preserve">    "query" : {</w:t>
      </w:r>
    </w:p>
    <w:p w:rsidR="00856394" w:rsidRDefault="00856394" w:rsidP="006D173D">
      <w:pPr>
        <w:pStyle w:val="a3"/>
      </w:pPr>
      <w:r>
        <w:t xml:space="preserve">        "match" : {</w:t>
      </w:r>
    </w:p>
    <w:p w:rsidR="00856394" w:rsidRDefault="00856394" w:rsidP="006D173D">
      <w:pPr>
        <w:pStyle w:val="a3"/>
      </w:pPr>
      <w:r>
        <w:t xml:space="preserve">            "producer" : "producer"</w:t>
      </w:r>
    </w:p>
    <w:p w:rsidR="00856394" w:rsidRDefault="00856394" w:rsidP="006D173D">
      <w:pPr>
        <w:pStyle w:val="a3"/>
      </w:pPr>
      <w:r>
        <w:t xml:space="preserve">        }</w:t>
      </w:r>
    </w:p>
    <w:p w:rsidR="00856394" w:rsidRDefault="00856394" w:rsidP="006D173D">
      <w:pPr>
        <w:pStyle w:val="a3"/>
      </w:pPr>
      <w:r>
        <w:t xml:space="preserve">    },</w:t>
      </w:r>
    </w:p>
    <w:p w:rsidR="00856394" w:rsidRDefault="00856394" w:rsidP="006D173D">
      <w:pPr>
        <w:pStyle w:val="a3"/>
      </w:pPr>
      <w:r>
        <w:t xml:space="preserve">    "highlight": {</w:t>
      </w:r>
    </w:p>
    <w:p w:rsidR="00856394" w:rsidRDefault="00856394" w:rsidP="006D173D">
      <w:pPr>
        <w:pStyle w:val="a3"/>
      </w:pPr>
      <w:r>
        <w:t xml:space="preserve">        "fields" : {</w:t>
      </w:r>
    </w:p>
    <w:p w:rsidR="00856394" w:rsidRDefault="00856394" w:rsidP="006D173D">
      <w:pPr>
        <w:pStyle w:val="a3"/>
      </w:pPr>
      <w:r>
        <w:t xml:space="preserve">            "producer" : {}</w:t>
      </w:r>
    </w:p>
    <w:p w:rsidR="00856394" w:rsidRDefault="00856394" w:rsidP="006D173D">
      <w:pPr>
        <w:pStyle w:val="a3"/>
      </w:pPr>
      <w:r>
        <w:t xml:space="preserve">        }</w:t>
      </w:r>
    </w:p>
    <w:p w:rsidR="00856394" w:rsidRDefault="00856394" w:rsidP="006D173D">
      <w:pPr>
        <w:pStyle w:val="a3"/>
      </w:pPr>
      <w:r>
        <w:t xml:space="preserve">    }</w:t>
      </w:r>
    </w:p>
    <w:p w:rsidR="00856394" w:rsidRPr="00856394" w:rsidRDefault="00856394" w:rsidP="006D173D">
      <w:pPr>
        <w:pStyle w:val="a3"/>
        <w:rPr>
          <w:rFonts w:hint="eastAsia"/>
        </w:rPr>
      </w:pPr>
      <w:r>
        <w:t>}</w:t>
      </w:r>
      <w:bookmarkEnd w:id="0"/>
    </w:p>
    <w:sectPr w:rsidR="00856394" w:rsidRPr="0085639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D21" w:rsidRDefault="00071D21" w:rsidP="001255F2">
      <w:pPr>
        <w:spacing w:line="240" w:lineRule="auto"/>
      </w:pPr>
      <w:r>
        <w:separator/>
      </w:r>
    </w:p>
  </w:endnote>
  <w:endnote w:type="continuationSeparator" w:id="0">
    <w:p w:rsidR="00071D21" w:rsidRDefault="00071D21" w:rsidP="00125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D21" w:rsidRDefault="00071D21" w:rsidP="001255F2">
      <w:pPr>
        <w:spacing w:line="240" w:lineRule="auto"/>
      </w:pPr>
      <w:r>
        <w:separator/>
      </w:r>
    </w:p>
  </w:footnote>
  <w:footnote w:type="continuationSeparator" w:id="0">
    <w:p w:rsidR="00071D21" w:rsidRDefault="00071D21" w:rsidP="001255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2F4" w:rsidRDefault="00D04D36">
    <w:pPr>
      <w:pStyle w:val="a7"/>
    </w:pPr>
    <w:r>
      <w:rPr>
        <w:rFonts w:hint="eastAsia"/>
      </w:rPr>
      <w:t xml:space="preserve">jvm </w:t>
    </w:r>
    <w:r>
      <w:rPr>
        <w:rFonts w:hint="eastAsia"/>
      </w:rPr>
      <w:t>优化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012FC"/>
    <w:multiLevelType w:val="hybridMultilevel"/>
    <w:tmpl w:val="07AA517E"/>
    <w:lvl w:ilvl="0" w:tplc="8E0CDA2A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92373"/>
    <w:multiLevelType w:val="multilevel"/>
    <w:tmpl w:val="9250A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2"/>
      <w:numFmt w:val="decimal"/>
      <w:isLgl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E42211"/>
    <w:multiLevelType w:val="hybridMultilevel"/>
    <w:tmpl w:val="4DD67DF0"/>
    <w:lvl w:ilvl="0" w:tplc="3CEECE2E">
      <w:start w:val="1"/>
      <w:numFmt w:val="bullet"/>
      <w:pStyle w:val="4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73341D"/>
    <w:multiLevelType w:val="hybridMultilevel"/>
    <w:tmpl w:val="58A8A05A"/>
    <w:lvl w:ilvl="0" w:tplc="E4285C16">
      <w:start w:val="1"/>
      <w:numFmt w:val="decimal"/>
      <w:lvlText w:val="1.1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C64CA8"/>
    <w:multiLevelType w:val="hybridMultilevel"/>
    <w:tmpl w:val="5E381638"/>
    <w:lvl w:ilvl="0" w:tplc="1382E9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DE5C04"/>
    <w:multiLevelType w:val="hybridMultilevel"/>
    <w:tmpl w:val="2CEEEA68"/>
    <w:lvl w:ilvl="0" w:tplc="F356CFF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BA3644"/>
    <w:multiLevelType w:val="multilevel"/>
    <w:tmpl w:val="DFEC1056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8096FCE"/>
    <w:multiLevelType w:val="hybridMultilevel"/>
    <w:tmpl w:val="78B29FD8"/>
    <w:lvl w:ilvl="0" w:tplc="A6D6C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112313"/>
    <w:multiLevelType w:val="hybridMultilevel"/>
    <w:tmpl w:val="AFA24C26"/>
    <w:lvl w:ilvl="0" w:tplc="585C202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81042A"/>
    <w:multiLevelType w:val="multilevel"/>
    <w:tmpl w:val="1F5A2A8C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80"/>
    <w:rsid w:val="00003A89"/>
    <w:rsid w:val="00003D74"/>
    <w:rsid w:val="00003E8B"/>
    <w:rsid w:val="00010398"/>
    <w:rsid w:val="00012659"/>
    <w:rsid w:val="00015A78"/>
    <w:rsid w:val="00016B1E"/>
    <w:rsid w:val="00017354"/>
    <w:rsid w:val="000231DA"/>
    <w:rsid w:val="0002453B"/>
    <w:rsid w:val="00032CF8"/>
    <w:rsid w:val="000334D2"/>
    <w:rsid w:val="00036EE6"/>
    <w:rsid w:val="00040780"/>
    <w:rsid w:val="000411F5"/>
    <w:rsid w:val="000412C5"/>
    <w:rsid w:val="0004327A"/>
    <w:rsid w:val="00043314"/>
    <w:rsid w:val="000465C9"/>
    <w:rsid w:val="0005104F"/>
    <w:rsid w:val="00051576"/>
    <w:rsid w:val="00053362"/>
    <w:rsid w:val="00054696"/>
    <w:rsid w:val="000627DF"/>
    <w:rsid w:val="000674C0"/>
    <w:rsid w:val="0006793E"/>
    <w:rsid w:val="00071D21"/>
    <w:rsid w:val="000725B6"/>
    <w:rsid w:val="00072D3D"/>
    <w:rsid w:val="00073277"/>
    <w:rsid w:val="00075B2F"/>
    <w:rsid w:val="00077E2C"/>
    <w:rsid w:val="000806F2"/>
    <w:rsid w:val="000815BC"/>
    <w:rsid w:val="00083D7A"/>
    <w:rsid w:val="000872DC"/>
    <w:rsid w:val="000878C7"/>
    <w:rsid w:val="00094164"/>
    <w:rsid w:val="000947AF"/>
    <w:rsid w:val="000A20F9"/>
    <w:rsid w:val="000A50AF"/>
    <w:rsid w:val="000A6B69"/>
    <w:rsid w:val="000B1895"/>
    <w:rsid w:val="000B308D"/>
    <w:rsid w:val="000B324E"/>
    <w:rsid w:val="000B4CE6"/>
    <w:rsid w:val="000C0FF1"/>
    <w:rsid w:val="000C20BD"/>
    <w:rsid w:val="000C273C"/>
    <w:rsid w:val="000D0046"/>
    <w:rsid w:val="000D24CA"/>
    <w:rsid w:val="000D2C36"/>
    <w:rsid w:val="000D2CDC"/>
    <w:rsid w:val="000D4712"/>
    <w:rsid w:val="000D4C8D"/>
    <w:rsid w:val="000D5326"/>
    <w:rsid w:val="000D5EC0"/>
    <w:rsid w:val="000E08E9"/>
    <w:rsid w:val="000E1D33"/>
    <w:rsid w:val="000E1E05"/>
    <w:rsid w:val="000E331E"/>
    <w:rsid w:val="000E3407"/>
    <w:rsid w:val="000F0B31"/>
    <w:rsid w:val="000F30A0"/>
    <w:rsid w:val="000F5F6C"/>
    <w:rsid w:val="00102163"/>
    <w:rsid w:val="001047C1"/>
    <w:rsid w:val="001071BE"/>
    <w:rsid w:val="0010759D"/>
    <w:rsid w:val="00114BD7"/>
    <w:rsid w:val="0011783A"/>
    <w:rsid w:val="00117C66"/>
    <w:rsid w:val="00120382"/>
    <w:rsid w:val="0012226D"/>
    <w:rsid w:val="00124D75"/>
    <w:rsid w:val="001255F2"/>
    <w:rsid w:val="00127C9A"/>
    <w:rsid w:val="00130DB9"/>
    <w:rsid w:val="001314F4"/>
    <w:rsid w:val="00135797"/>
    <w:rsid w:val="0014304D"/>
    <w:rsid w:val="00145CBE"/>
    <w:rsid w:val="00146A64"/>
    <w:rsid w:val="00152DC3"/>
    <w:rsid w:val="00154EB4"/>
    <w:rsid w:val="0015523C"/>
    <w:rsid w:val="0015703C"/>
    <w:rsid w:val="00162CBF"/>
    <w:rsid w:val="00164CFB"/>
    <w:rsid w:val="00165736"/>
    <w:rsid w:val="0016765B"/>
    <w:rsid w:val="00170FC9"/>
    <w:rsid w:val="00171826"/>
    <w:rsid w:val="0017450C"/>
    <w:rsid w:val="001766EB"/>
    <w:rsid w:val="00177626"/>
    <w:rsid w:val="00177F94"/>
    <w:rsid w:val="00181093"/>
    <w:rsid w:val="00191683"/>
    <w:rsid w:val="00192D4E"/>
    <w:rsid w:val="00195AE7"/>
    <w:rsid w:val="001A16F6"/>
    <w:rsid w:val="001A1FBB"/>
    <w:rsid w:val="001A72FF"/>
    <w:rsid w:val="001B2AB6"/>
    <w:rsid w:val="001B5DE5"/>
    <w:rsid w:val="001C2025"/>
    <w:rsid w:val="001C50F5"/>
    <w:rsid w:val="001C78D8"/>
    <w:rsid w:val="001D2E47"/>
    <w:rsid w:val="001D388D"/>
    <w:rsid w:val="001D4CE3"/>
    <w:rsid w:val="001D7785"/>
    <w:rsid w:val="001E059F"/>
    <w:rsid w:val="001E6CBE"/>
    <w:rsid w:val="001F0615"/>
    <w:rsid w:val="001F0E73"/>
    <w:rsid w:val="001F1E11"/>
    <w:rsid w:val="001F310A"/>
    <w:rsid w:val="001F659C"/>
    <w:rsid w:val="0020022E"/>
    <w:rsid w:val="002002EF"/>
    <w:rsid w:val="00204703"/>
    <w:rsid w:val="00207F15"/>
    <w:rsid w:val="00213AB7"/>
    <w:rsid w:val="00213D37"/>
    <w:rsid w:val="00215438"/>
    <w:rsid w:val="00224A63"/>
    <w:rsid w:val="00233870"/>
    <w:rsid w:val="00234BC3"/>
    <w:rsid w:val="0023614A"/>
    <w:rsid w:val="00242007"/>
    <w:rsid w:val="00243B0B"/>
    <w:rsid w:val="002449FF"/>
    <w:rsid w:val="00247DA6"/>
    <w:rsid w:val="00247F58"/>
    <w:rsid w:val="00251257"/>
    <w:rsid w:val="002553EC"/>
    <w:rsid w:val="00272590"/>
    <w:rsid w:val="0028017D"/>
    <w:rsid w:val="00281D47"/>
    <w:rsid w:val="00284C9E"/>
    <w:rsid w:val="00286FC5"/>
    <w:rsid w:val="00297CEE"/>
    <w:rsid w:val="002A249F"/>
    <w:rsid w:val="002A7AAE"/>
    <w:rsid w:val="002B14A7"/>
    <w:rsid w:val="002B23D3"/>
    <w:rsid w:val="002B56BF"/>
    <w:rsid w:val="002B6B80"/>
    <w:rsid w:val="002C2825"/>
    <w:rsid w:val="002C32DC"/>
    <w:rsid w:val="002D075D"/>
    <w:rsid w:val="002D19B9"/>
    <w:rsid w:val="002D1D40"/>
    <w:rsid w:val="002D33D1"/>
    <w:rsid w:val="002E0BBC"/>
    <w:rsid w:val="002E5A4F"/>
    <w:rsid w:val="002E7D78"/>
    <w:rsid w:val="002F19D3"/>
    <w:rsid w:val="002F5541"/>
    <w:rsid w:val="00301E5A"/>
    <w:rsid w:val="00302BC2"/>
    <w:rsid w:val="00305338"/>
    <w:rsid w:val="00310A72"/>
    <w:rsid w:val="00312A5F"/>
    <w:rsid w:val="00321C82"/>
    <w:rsid w:val="00323223"/>
    <w:rsid w:val="00326CCC"/>
    <w:rsid w:val="00327198"/>
    <w:rsid w:val="00331EC8"/>
    <w:rsid w:val="0033284C"/>
    <w:rsid w:val="00333447"/>
    <w:rsid w:val="00334609"/>
    <w:rsid w:val="00334AD4"/>
    <w:rsid w:val="00335A1F"/>
    <w:rsid w:val="00340CA4"/>
    <w:rsid w:val="00341C7C"/>
    <w:rsid w:val="00341E7C"/>
    <w:rsid w:val="00343AA8"/>
    <w:rsid w:val="003448F3"/>
    <w:rsid w:val="003460AD"/>
    <w:rsid w:val="003509B4"/>
    <w:rsid w:val="00351D86"/>
    <w:rsid w:val="003532C6"/>
    <w:rsid w:val="00355EA2"/>
    <w:rsid w:val="0035729F"/>
    <w:rsid w:val="00361712"/>
    <w:rsid w:val="00363903"/>
    <w:rsid w:val="003642C0"/>
    <w:rsid w:val="003643A0"/>
    <w:rsid w:val="00372237"/>
    <w:rsid w:val="00374BD3"/>
    <w:rsid w:val="003760D1"/>
    <w:rsid w:val="00376B9F"/>
    <w:rsid w:val="00376E39"/>
    <w:rsid w:val="00377BCB"/>
    <w:rsid w:val="00382DCC"/>
    <w:rsid w:val="00383E10"/>
    <w:rsid w:val="00383FC4"/>
    <w:rsid w:val="003854AB"/>
    <w:rsid w:val="00387A2E"/>
    <w:rsid w:val="00387CCF"/>
    <w:rsid w:val="00390634"/>
    <w:rsid w:val="00392D3F"/>
    <w:rsid w:val="00393FBE"/>
    <w:rsid w:val="0039561D"/>
    <w:rsid w:val="00397798"/>
    <w:rsid w:val="003A0204"/>
    <w:rsid w:val="003A2184"/>
    <w:rsid w:val="003A445C"/>
    <w:rsid w:val="003A7162"/>
    <w:rsid w:val="003B03F0"/>
    <w:rsid w:val="003B0EA4"/>
    <w:rsid w:val="003B5EBF"/>
    <w:rsid w:val="003C3D10"/>
    <w:rsid w:val="003D139F"/>
    <w:rsid w:val="003D3811"/>
    <w:rsid w:val="003D457B"/>
    <w:rsid w:val="003E0AC6"/>
    <w:rsid w:val="003E2763"/>
    <w:rsid w:val="003E7546"/>
    <w:rsid w:val="003F3B2E"/>
    <w:rsid w:val="003F726A"/>
    <w:rsid w:val="003F7B0F"/>
    <w:rsid w:val="004007FF"/>
    <w:rsid w:val="00403156"/>
    <w:rsid w:val="004042B4"/>
    <w:rsid w:val="00412B3F"/>
    <w:rsid w:val="00413375"/>
    <w:rsid w:val="004165C7"/>
    <w:rsid w:val="00417E83"/>
    <w:rsid w:val="00423974"/>
    <w:rsid w:val="00425025"/>
    <w:rsid w:val="0043082C"/>
    <w:rsid w:val="004346D4"/>
    <w:rsid w:val="004358C8"/>
    <w:rsid w:val="00435CAB"/>
    <w:rsid w:val="004547D6"/>
    <w:rsid w:val="004550F0"/>
    <w:rsid w:val="00464121"/>
    <w:rsid w:val="00471456"/>
    <w:rsid w:val="00473ACC"/>
    <w:rsid w:val="00474902"/>
    <w:rsid w:val="004773CD"/>
    <w:rsid w:val="00481BEA"/>
    <w:rsid w:val="004866A7"/>
    <w:rsid w:val="00487A53"/>
    <w:rsid w:val="00487B71"/>
    <w:rsid w:val="00492E0F"/>
    <w:rsid w:val="004A1668"/>
    <w:rsid w:val="004A2B45"/>
    <w:rsid w:val="004A4922"/>
    <w:rsid w:val="004A6B96"/>
    <w:rsid w:val="004B0BBF"/>
    <w:rsid w:val="004B1181"/>
    <w:rsid w:val="004B1FC5"/>
    <w:rsid w:val="004B480E"/>
    <w:rsid w:val="004B5429"/>
    <w:rsid w:val="004B5F76"/>
    <w:rsid w:val="004C1518"/>
    <w:rsid w:val="004C1A38"/>
    <w:rsid w:val="004C4FFC"/>
    <w:rsid w:val="004C6FBF"/>
    <w:rsid w:val="004C7750"/>
    <w:rsid w:val="004D08DA"/>
    <w:rsid w:val="004D138C"/>
    <w:rsid w:val="004D7DA6"/>
    <w:rsid w:val="004E3DF0"/>
    <w:rsid w:val="004F49BA"/>
    <w:rsid w:val="004F60FA"/>
    <w:rsid w:val="004F69B1"/>
    <w:rsid w:val="00501D1B"/>
    <w:rsid w:val="00510E70"/>
    <w:rsid w:val="0051563D"/>
    <w:rsid w:val="005206DA"/>
    <w:rsid w:val="00521F15"/>
    <w:rsid w:val="00525F9C"/>
    <w:rsid w:val="0052750B"/>
    <w:rsid w:val="0053467C"/>
    <w:rsid w:val="005376CA"/>
    <w:rsid w:val="005378D8"/>
    <w:rsid w:val="00542C17"/>
    <w:rsid w:val="00546780"/>
    <w:rsid w:val="00550283"/>
    <w:rsid w:val="00552878"/>
    <w:rsid w:val="00553665"/>
    <w:rsid w:val="005537E7"/>
    <w:rsid w:val="00553FB8"/>
    <w:rsid w:val="00556994"/>
    <w:rsid w:val="00561892"/>
    <w:rsid w:val="00565A71"/>
    <w:rsid w:val="00566467"/>
    <w:rsid w:val="00567FFD"/>
    <w:rsid w:val="00570323"/>
    <w:rsid w:val="005727A7"/>
    <w:rsid w:val="00575F75"/>
    <w:rsid w:val="00582541"/>
    <w:rsid w:val="00584380"/>
    <w:rsid w:val="00584E08"/>
    <w:rsid w:val="00585B01"/>
    <w:rsid w:val="00586C98"/>
    <w:rsid w:val="00587383"/>
    <w:rsid w:val="00587C3B"/>
    <w:rsid w:val="005953AE"/>
    <w:rsid w:val="00597313"/>
    <w:rsid w:val="005A078C"/>
    <w:rsid w:val="005A68E2"/>
    <w:rsid w:val="005B2A4B"/>
    <w:rsid w:val="005B33CC"/>
    <w:rsid w:val="005C08B7"/>
    <w:rsid w:val="005C15D2"/>
    <w:rsid w:val="005C2385"/>
    <w:rsid w:val="005C3378"/>
    <w:rsid w:val="005D2F25"/>
    <w:rsid w:val="005E0225"/>
    <w:rsid w:val="005E1C0F"/>
    <w:rsid w:val="005E2341"/>
    <w:rsid w:val="005E261D"/>
    <w:rsid w:val="005E3026"/>
    <w:rsid w:val="005E3058"/>
    <w:rsid w:val="005E3570"/>
    <w:rsid w:val="005E43FE"/>
    <w:rsid w:val="005E543C"/>
    <w:rsid w:val="005E70E1"/>
    <w:rsid w:val="005E79F1"/>
    <w:rsid w:val="005F29D5"/>
    <w:rsid w:val="005F5C33"/>
    <w:rsid w:val="00610F25"/>
    <w:rsid w:val="0061290A"/>
    <w:rsid w:val="00614FE0"/>
    <w:rsid w:val="00615FBC"/>
    <w:rsid w:val="00616034"/>
    <w:rsid w:val="006161E7"/>
    <w:rsid w:val="00616931"/>
    <w:rsid w:val="006213A1"/>
    <w:rsid w:val="0062184B"/>
    <w:rsid w:val="006249C8"/>
    <w:rsid w:val="00627A82"/>
    <w:rsid w:val="00627D8C"/>
    <w:rsid w:val="00630158"/>
    <w:rsid w:val="00631C54"/>
    <w:rsid w:val="00640597"/>
    <w:rsid w:val="00641261"/>
    <w:rsid w:val="00643802"/>
    <w:rsid w:val="00644C95"/>
    <w:rsid w:val="00644F31"/>
    <w:rsid w:val="00652A4C"/>
    <w:rsid w:val="00656FB7"/>
    <w:rsid w:val="0066216E"/>
    <w:rsid w:val="00662248"/>
    <w:rsid w:val="00663615"/>
    <w:rsid w:val="006662F3"/>
    <w:rsid w:val="00666D63"/>
    <w:rsid w:val="006738D4"/>
    <w:rsid w:val="00675935"/>
    <w:rsid w:val="00676E2E"/>
    <w:rsid w:val="00680ADA"/>
    <w:rsid w:val="00682ABA"/>
    <w:rsid w:val="006842F4"/>
    <w:rsid w:val="00684658"/>
    <w:rsid w:val="00684CDD"/>
    <w:rsid w:val="00685140"/>
    <w:rsid w:val="0068538C"/>
    <w:rsid w:val="00686F81"/>
    <w:rsid w:val="006901E2"/>
    <w:rsid w:val="006924AE"/>
    <w:rsid w:val="00694011"/>
    <w:rsid w:val="006942CF"/>
    <w:rsid w:val="00695B79"/>
    <w:rsid w:val="006A17F5"/>
    <w:rsid w:val="006A3221"/>
    <w:rsid w:val="006B272D"/>
    <w:rsid w:val="006B479B"/>
    <w:rsid w:val="006B7A21"/>
    <w:rsid w:val="006C12EB"/>
    <w:rsid w:val="006C2765"/>
    <w:rsid w:val="006C5799"/>
    <w:rsid w:val="006D173D"/>
    <w:rsid w:val="006D4F99"/>
    <w:rsid w:val="006E0354"/>
    <w:rsid w:val="006E0921"/>
    <w:rsid w:val="006E4048"/>
    <w:rsid w:val="006E5506"/>
    <w:rsid w:val="006E57D6"/>
    <w:rsid w:val="006E667C"/>
    <w:rsid w:val="006E71D9"/>
    <w:rsid w:val="006F07ED"/>
    <w:rsid w:val="006F25D8"/>
    <w:rsid w:val="006F42FD"/>
    <w:rsid w:val="006F4BF9"/>
    <w:rsid w:val="006F5C7E"/>
    <w:rsid w:val="0070241D"/>
    <w:rsid w:val="00703BC5"/>
    <w:rsid w:val="00703C44"/>
    <w:rsid w:val="00704488"/>
    <w:rsid w:val="00705596"/>
    <w:rsid w:val="007073EA"/>
    <w:rsid w:val="00710C3F"/>
    <w:rsid w:val="00710ED9"/>
    <w:rsid w:val="007123AF"/>
    <w:rsid w:val="00715451"/>
    <w:rsid w:val="00715CC0"/>
    <w:rsid w:val="00721158"/>
    <w:rsid w:val="00725105"/>
    <w:rsid w:val="00730443"/>
    <w:rsid w:val="0073116E"/>
    <w:rsid w:val="0073229E"/>
    <w:rsid w:val="00732EB2"/>
    <w:rsid w:val="0073306F"/>
    <w:rsid w:val="007333DB"/>
    <w:rsid w:val="007339AA"/>
    <w:rsid w:val="007379DC"/>
    <w:rsid w:val="00740372"/>
    <w:rsid w:val="00740B5A"/>
    <w:rsid w:val="007410B7"/>
    <w:rsid w:val="007420E6"/>
    <w:rsid w:val="00743981"/>
    <w:rsid w:val="007456C2"/>
    <w:rsid w:val="00747719"/>
    <w:rsid w:val="00750480"/>
    <w:rsid w:val="00751E74"/>
    <w:rsid w:val="0075206E"/>
    <w:rsid w:val="0075742A"/>
    <w:rsid w:val="00757DAF"/>
    <w:rsid w:val="0076384F"/>
    <w:rsid w:val="00763963"/>
    <w:rsid w:val="007662E8"/>
    <w:rsid w:val="007677F2"/>
    <w:rsid w:val="0077557D"/>
    <w:rsid w:val="007773D3"/>
    <w:rsid w:val="00781AAE"/>
    <w:rsid w:val="0078223F"/>
    <w:rsid w:val="00782244"/>
    <w:rsid w:val="00782B63"/>
    <w:rsid w:val="007830AC"/>
    <w:rsid w:val="00787758"/>
    <w:rsid w:val="007958E8"/>
    <w:rsid w:val="007967C0"/>
    <w:rsid w:val="007A383A"/>
    <w:rsid w:val="007A39DD"/>
    <w:rsid w:val="007A4697"/>
    <w:rsid w:val="007A4ECC"/>
    <w:rsid w:val="007A53CB"/>
    <w:rsid w:val="007B3A04"/>
    <w:rsid w:val="007B419B"/>
    <w:rsid w:val="007B4456"/>
    <w:rsid w:val="007B6187"/>
    <w:rsid w:val="007B7A01"/>
    <w:rsid w:val="007C1DA9"/>
    <w:rsid w:val="007D2ED8"/>
    <w:rsid w:val="007D3EB6"/>
    <w:rsid w:val="007D5971"/>
    <w:rsid w:val="007E3B3B"/>
    <w:rsid w:val="007E41DE"/>
    <w:rsid w:val="007E42DB"/>
    <w:rsid w:val="007E775E"/>
    <w:rsid w:val="007F1A41"/>
    <w:rsid w:val="007F3140"/>
    <w:rsid w:val="007F73F8"/>
    <w:rsid w:val="00801507"/>
    <w:rsid w:val="00802A7D"/>
    <w:rsid w:val="00802ADE"/>
    <w:rsid w:val="00803082"/>
    <w:rsid w:val="008064F9"/>
    <w:rsid w:val="008072EF"/>
    <w:rsid w:val="00807D36"/>
    <w:rsid w:val="008131B2"/>
    <w:rsid w:val="00815825"/>
    <w:rsid w:val="00820ABB"/>
    <w:rsid w:val="00823A31"/>
    <w:rsid w:val="008272EB"/>
    <w:rsid w:val="008335E3"/>
    <w:rsid w:val="008339D9"/>
    <w:rsid w:val="00834943"/>
    <w:rsid w:val="00835BB0"/>
    <w:rsid w:val="00836305"/>
    <w:rsid w:val="00842BDF"/>
    <w:rsid w:val="00843E52"/>
    <w:rsid w:val="008522EC"/>
    <w:rsid w:val="0085638F"/>
    <w:rsid w:val="00856394"/>
    <w:rsid w:val="00857A17"/>
    <w:rsid w:val="00863E26"/>
    <w:rsid w:val="008643B7"/>
    <w:rsid w:val="00867785"/>
    <w:rsid w:val="00867CB8"/>
    <w:rsid w:val="0087434D"/>
    <w:rsid w:val="008824FC"/>
    <w:rsid w:val="00883B89"/>
    <w:rsid w:val="00885411"/>
    <w:rsid w:val="008854A5"/>
    <w:rsid w:val="00894E83"/>
    <w:rsid w:val="00894ECA"/>
    <w:rsid w:val="008A1085"/>
    <w:rsid w:val="008A24A7"/>
    <w:rsid w:val="008A6EBE"/>
    <w:rsid w:val="008B225A"/>
    <w:rsid w:val="008B26B9"/>
    <w:rsid w:val="008B60F8"/>
    <w:rsid w:val="008D062D"/>
    <w:rsid w:val="008D1DE2"/>
    <w:rsid w:val="008D2018"/>
    <w:rsid w:val="008D4030"/>
    <w:rsid w:val="008D41AC"/>
    <w:rsid w:val="008D447E"/>
    <w:rsid w:val="008D5815"/>
    <w:rsid w:val="008D7196"/>
    <w:rsid w:val="008E5C72"/>
    <w:rsid w:val="008E6311"/>
    <w:rsid w:val="008E77D6"/>
    <w:rsid w:val="008F2142"/>
    <w:rsid w:val="008F41D8"/>
    <w:rsid w:val="008F4E2C"/>
    <w:rsid w:val="008F79BA"/>
    <w:rsid w:val="0090775E"/>
    <w:rsid w:val="009108F2"/>
    <w:rsid w:val="00911AA5"/>
    <w:rsid w:val="009136FE"/>
    <w:rsid w:val="0091487E"/>
    <w:rsid w:val="00914EE8"/>
    <w:rsid w:val="00915692"/>
    <w:rsid w:val="00916620"/>
    <w:rsid w:val="00921886"/>
    <w:rsid w:val="00924622"/>
    <w:rsid w:val="00925A34"/>
    <w:rsid w:val="0093048F"/>
    <w:rsid w:val="00936998"/>
    <w:rsid w:val="00941556"/>
    <w:rsid w:val="00942D99"/>
    <w:rsid w:val="0095165B"/>
    <w:rsid w:val="009518DF"/>
    <w:rsid w:val="00954250"/>
    <w:rsid w:val="00962C89"/>
    <w:rsid w:val="0097001C"/>
    <w:rsid w:val="00971308"/>
    <w:rsid w:val="00976188"/>
    <w:rsid w:val="00986B9C"/>
    <w:rsid w:val="0099200D"/>
    <w:rsid w:val="00997978"/>
    <w:rsid w:val="009A2E58"/>
    <w:rsid w:val="009B1D92"/>
    <w:rsid w:val="009B5EB3"/>
    <w:rsid w:val="009B681E"/>
    <w:rsid w:val="009B7E4A"/>
    <w:rsid w:val="009C1738"/>
    <w:rsid w:val="009C2D3F"/>
    <w:rsid w:val="009D1429"/>
    <w:rsid w:val="009D1ACD"/>
    <w:rsid w:val="009D6057"/>
    <w:rsid w:val="009D626D"/>
    <w:rsid w:val="009E3F38"/>
    <w:rsid w:val="009E57A0"/>
    <w:rsid w:val="009E768C"/>
    <w:rsid w:val="009F60A2"/>
    <w:rsid w:val="009F79AB"/>
    <w:rsid w:val="00A02C0E"/>
    <w:rsid w:val="00A04534"/>
    <w:rsid w:val="00A049CD"/>
    <w:rsid w:val="00A10574"/>
    <w:rsid w:val="00A132E9"/>
    <w:rsid w:val="00A13839"/>
    <w:rsid w:val="00A15F6A"/>
    <w:rsid w:val="00A174F9"/>
    <w:rsid w:val="00A20907"/>
    <w:rsid w:val="00A20AB7"/>
    <w:rsid w:val="00A23770"/>
    <w:rsid w:val="00A243EE"/>
    <w:rsid w:val="00A253E1"/>
    <w:rsid w:val="00A25CF0"/>
    <w:rsid w:val="00A319C3"/>
    <w:rsid w:val="00A360A6"/>
    <w:rsid w:val="00A37982"/>
    <w:rsid w:val="00A4169E"/>
    <w:rsid w:val="00A44334"/>
    <w:rsid w:val="00A4534C"/>
    <w:rsid w:val="00A50BF1"/>
    <w:rsid w:val="00A51C25"/>
    <w:rsid w:val="00A52BA5"/>
    <w:rsid w:val="00A55142"/>
    <w:rsid w:val="00A60019"/>
    <w:rsid w:val="00A62B37"/>
    <w:rsid w:val="00A77343"/>
    <w:rsid w:val="00A819D3"/>
    <w:rsid w:val="00A83413"/>
    <w:rsid w:val="00A907ED"/>
    <w:rsid w:val="00A90E4D"/>
    <w:rsid w:val="00A942A2"/>
    <w:rsid w:val="00A952CC"/>
    <w:rsid w:val="00A97BE9"/>
    <w:rsid w:val="00AA64E9"/>
    <w:rsid w:val="00AB02C5"/>
    <w:rsid w:val="00AB26C6"/>
    <w:rsid w:val="00AB28DF"/>
    <w:rsid w:val="00AB2C94"/>
    <w:rsid w:val="00AB4705"/>
    <w:rsid w:val="00AB476E"/>
    <w:rsid w:val="00AB49E5"/>
    <w:rsid w:val="00AC1550"/>
    <w:rsid w:val="00AC631B"/>
    <w:rsid w:val="00AD2AFC"/>
    <w:rsid w:val="00AD40CD"/>
    <w:rsid w:val="00AD5724"/>
    <w:rsid w:val="00AD621B"/>
    <w:rsid w:val="00AD6CA6"/>
    <w:rsid w:val="00AE0530"/>
    <w:rsid w:val="00AE21AA"/>
    <w:rsid w:val="00AE3752"/>
    <w:rsid w:val="00AE56FE"/>
    <w:rsid w:val="00AE5DE4"/>
    <w:rsid w:val="00AE6502"/>
    <w:rsid w:val="00AF1181"/>
    <w:rsid w:val="00AF6FD2"/>
    <w:rsid w:val="00B00141"/>
    <w:rsid w:val="00B03B05"/>
    <w:rsid w:val="00B04171"/>
    <w:rsid w:val="00B110A9"/>
    <w:rsid w:val="00B11546"/>
    <w:rsid w:val="00B138E4"/>
    <w:rsid w:val="00B168F9"/>
    <w:rsid w:val="00B21685"/>
    <w:rsid w:val="00B22FDA"/>
    <w:rsid w:val="00B314AB"/>
    <w:rsid w:val="00B33CD3"/>
    <w:rsid w:val="00B3421F"/>
    <w:rsid w:val="00B343B6"/>
    <w:rsid w:val="00B343E8"/>
    <w:rsid w:val="00B46161"/>
    <w:rsid w:val="00B47149"/>
    <w:rsid w:val="00B556F0"/>
    <w:rsid w:val="00B56FA0"/>
    <w:rsid w:val="00B61A0E"/>
    <w:rsid w:val="00B62E44"/>
    <w:rsid w:val="00B70C86"/>
    <w:rsid w:val="00B75A0F"/>
    <w:rsid w:val="00B817AE"/>
    <w:rsid w:val="00B81A4A"/>
    <w:rsid w:val="00B83035"/>
    <w:rsid w:val="00B8574B"/>
    <w:rsid w:val="00B86078"/>
    <w:rsid w:val="00B93EC3"/>
    <w:rsid w:val="00B948C5"/>
    <w:rsid w:val="00B94E1F"/>
    <w:rsid w:val="00B971B6"/>
    <w:rsid w:val="00BA287F"/>
    <w:rsid w:val="00BA3E26"/>
    <w:rsid w:val="00BA50BF"/>
    <w:rsid w:val="00BA5B42"/>
    <w:rsid w:val="00BB068E"/>
    <w:rsid w:val="00BB257B"/>
    <w:rsid w:val="00BC313B"/>
    <w:rsid w:val="00BC408C"/>
    <w:rsid w:val="00BC4AD7"/>
    <w:rsid w:val="00BC6A0E"/>
    <w:rsid w:val="00BD12DD"/>
    <w:rsid w:val="00BD2A1B"/>
    <w:rsid w:val="00BD35C9"/>
    <w:rsid w:val="00BD454C"/>
    <w:rsid w:val="00BE52EF"/>
    <w:rsid w:val="00BF424C"/>
    <w:rsid w:val="00C00F59"/>
    <w:rsid w:val="00C05ECA"/>
    <w:rsid w:val="00C06801"/>
    <w:rsid w:val="00C102B1"/>
    <w:rsid w:val="00C12AE5"/>
    <w:rsid w:val="00C141EB"/>
    <w:rsid w:val="00C144D8"/>
    <w:rsid w:val="00C14E54"/>
    <w:rsid w:val="00C162AE"/>
    <w:rsid w:val="00C17F16"/>
    <w:rsid w:val="00C20EEE"/>
    <w:rsid w:val="00C24023"/>
    <w:rsid w:val="00C2779D"/>
    <w:rsid w:val="00C33325"/>
    <w:rsid w:val="00C35789"/>
    <w:rsid w:val="00C36832"/>
    <w:rsid w:val="00C37FAF"/>
    <w:rsid w:val="00C41E97"/>
    <w:rsid w:val="00C4793E"/>
    <w:rsid w:val="00C47C40"/>
    <w:rsid w:val="00C50452"/>
    <w:rsid w:val="00C52E79"/>
    <w:rsid w:val="00C54036"/>
    <w:rsid w:val="00C54C91"/>
    <w:rsid w:val="00C63810"/>
    <w:rsid w:val="00C6523B"/>
    <w:rsid w:val="00C6586F"/>
    <w:rsid w:val="00C660E1"/>
    <w:rsid w:val="00C67B61"/>
    <w:rsid w:val="00C77FCB"/>
    <w:rsid w:val="00C81411"/>
    <w:rsid w:val="00C819B7"/>
    <w:rsid w:val="00C81EE0"/>
    <w:rsid w:val="00C87E93"/>
    <w:rsid w:val="00C96F9B"/>
    <w:rsid w:val="00CA1A25"/>
    <w:rsid w:val="00CB16EA"/>
    <w:rsid w:val="00CB4E1F"/>
    <w:rsid w:val="00CB751F"/>
    <w:rsid w:val="00CC368E"/>
    <w:rsid w:val="00CC4A53"/>
    <w:rsid w:val="00CC4C7E"/>
    <w:rsid w:val="00CC745E"/>
    <w:rsid w:val="00CC7FF0"/>
    <w:rsid w:val="00CD43F4"/>
    <w:rsid w:val="00CD4927"/>
    <w:rsid w:val="00CD4B8B"/>
    <w:rsid w:val="00CD4BDB"/>
    <w:rsid w:val="00CD5101"/>
    <w:rsid w:val="00CD6859"/>
    <w:rsid w:val="00CD7069"/>
    <w:rsid w:val="00CE181E"/>
    <w:rsid w:val="00CE3EE2"/>
    <w:rsid w:val="00CE518F"/>
    <w:rsid w:val="00CE6EB4"/>
    <w:rsid w:val="00CF2612"/>
    <w:rsid w:val="00CF5BCF"/>
    <w:rsid w:val="00CF7023"/>
    <w:rsid w:val="00D00266"/>
    <w:rsid w:val="00D003F1"/>
    <w:rsid w:val="00D04D36"/>
    <w:rsid w:val="00D054E4"/>
    <w:rsid w:val="00D0717E"/>
    <w:rsid w:val="00D074FC"/>
    <w:rsid w:val="00D103B9"/>
    <w:rsid w:val="00D126C0"/>
    <w:rsid w:val="00D22F72"/>
    <w:rsid w:val="00D25484"/>
    <w:rsid w:val="00D26466"/>
    <w:rsid w:val="00D26A2E"/>
    <w:rsid w:val="00D3039A"/>
    <w:rsid w:val="00D37DDA"/>
    <w:rsid w:val="00D43ED9"/>
    <w:rsid w:val="00D457E2"/>
    <w:rsid w:val="00D50A65"/>
    <w:rsid w:val="00D50C7F"/>
    <w:rsid w:val="00D521F2"/>
    <w:rsid w:val="00D6133D"/>
    <w:rsid w:val="00D65270"/>
    <w:rsid w:val="00D655B6"/>
    <w:rsid w:val="00D66106"/>
    <w:rsid w:val="00D71319"/>
    <w:rsid w:val="00D764C5"/>
    <w:rsid w:val="00D77234"/>
    <w:rsid w:val="00D86001"/>
    <w:rsid w:val="00D90284"/>
    <w:rsid w:val="00DA2CA4"/>
    <w:rsid w:val="00DA34D6"/>
    <w:rsid w:val="00DA4427"/>
    <w:rsid w:val="00DA57AB"/>
    <w:rsid w:val="00DB7D3C"/>
    <w:rsid w:val="00DC3AC5"/>
    <w:rsid w:val="00DC4560"/>
    <w:rsid w:val="00DC73FB"/>
    <w:rsid w:val="00DC7BCE"/>
    <w:rsid w:val="00DD096F"/>
    <w:rsid w:val="00DD189E"/>
    <w:rsid w:val="00DD3E0B"/>
    <w:rsid w:val="00DD5D64"/>
    <w:rsid w:val="00DD5E6D"/>
    <w:rsid w:val="00DD753E"/>
    <w:rsid w:val="00DE0D75"/>
    <w:rsid w:val="00DE140B"/>
    <w:rsid w:val="00DE43AD"/>
    <w:rsid w:val="00DE5354"/>
    <w:rsid w:val="00DE5B80"/>
    <w:rsid w:val="00DE5E2B"/>
    <w:rsid w:val="00DF06E3"/>
    <w:rsid w:val="00DF0760"/>
    <w:rsid w:val="00DF0F87"/>
    <w:rsid w:val="00DF1192"/>
    <w:rsid w:val="00DF711E"/>
    <w:rsid w:val="00E01F76"/>
    <w:rsid w:val="00E031D6"/>
    <w:rsid w:val="00E05C39"/>
    <w:rsid w:val="00E07626"/>
    <w:rsid w:val="00E077F9"/>
    <w:rsid w:val="00E1048E"/>
    <w:rsid w:val="00E1167B"/>
    <w:rsid w:val="00E17C9C"/>
    <w:rsid w:val="00E31521"/>
    <w:rsid w:val="00E31C5B"/>
    <w:rsid w:val="00E320DF"/>
    <w:rsid w:val="00E32141"/>
    <w:rsid w:val="00E36E97"/>
    <w:rsid w:val="00E375D3"/>
    <w:rsid w:val="00E43B3E"/>
    <w:rsid w:val="00E454B5"/>
    <w:rsid w:val="00E47550"/>
    <w:rsid w:val="00E51E0B"/>
    <w:rsid w:val="00E52992"/>
    <w:rsid w:val="00E55C1E"/>
    <w:rsid w:val="00E56B9F"/>
    <w:rsid w:val="00E57560"/>
    <w:rsid w:val="00E61D65"/>
    <w:rsid w:val="00E63889"/>
    <w:rsid w:val="00E64024"/>
    <w:rsid w:val="00E669DB"/>
    <w:rsid w:val="00E70905"/>
    <w:rsid w:val="00E822BE"/>
    <w:rsid w:val="00E83879"/>
    <w:rsid w:val="00E92027"/>
    <w:rsid w:val="00E969C7"/>
    <w:rsid w:val="00EA2E66"/>
    <w:rsid w:val="00EA5FE7"/>
    <w:rsid w:val="00EB2532"/>
    <w:rsid w:val="00EB3F92"/>
    <w:rsid w:val="00EC16AA"/>
    <w:rsid w:val="00EC5BAA"/>
    <w:rsid w:val="00ED2778"/>
    <w:rsid w:val="00ED747E"/>
    <w:rsid w:val="00EE167E"/>
    <w:rsid w:val="00EE1987"/>
    <w:rsid w:val="00EE4B15"/>
    <w:rsid w:val="00EF0225"/>
    <w:rsid w:val="00EF0462"/>
    <w:rsid w:val="00EF3159"/>
    <w:rsid w:val="00EF3503"/>
    <w:rsid w:val="00EF3EC8"/>
    <w:rsid w:val="00EF6A07"/>
    <w:rsid w:val="00EF714F"/>
    <w:rsid w:val="00F000BB"/>
    <w:rsid w:val="00F0790F"/>
    <w:rsid w:val="00F14B04"/>
    <w:rsid w:val="00F15304"/>
    <w:rsid w:val="00F169C6"/>
    <w:rsid w:val="00F16AA3"/>
    <w:rsid w:val="00F16D3E"/>
    <w:rsid w:val="00F170AE"/>
    <w:rsid w:val="00F17AC8"/>
    <w:rsid w:val="00F20DDE"/>
    <w:rsid w:val="00F22DA4"/>
    <w:rsid w:val="00F23B80"/>
    <w:rsid w:val="00F245ED"/>
    <w:rsid w:val="00F25F19"/>
    <w:rsid w:val="00F27868"/>
    <w:rsid w:val="00F3328F"/>
    <w:rsid w:val="00F357E2"/>
    <w:rsid w:val="00F42F4D"/>
    <w:rsid w:val="00F46CBC"/>
    <w:rsid w:val="00F47BDA"/>
    <w:rsid w:val="00F5131B"/>
    <w:rsid w:val="00F527CF"/>
    <w:rsid w:val="00F53EA3"/>
    <w:rsid w:val="00F54F79"/>
    <w:rsid w:val="00F558F2"/>
    <w:rsid w:val="00F56EC8"/>
    <w:rsid w:val="00F5755B"/>
    <w:rsid w:val="00F61A86"/>
    <w:rsid w:val="00F62D8C"/>
    <w:rsid w:val="00F725D0"/>
    <w:rsid w:val="00F72F2A"/>
    <w:rsid w:val="00F73EBE"/>
    <w:rsid w:val="00F74CFF"/>
    <w:rsid w:val="00F75CB5"/>
    <w:rsid w:val="00F76137"/>
    <w:rsid w:val="00F83CD9"/>
    <w:rsid w:val="00F85909"/>
    <w:rsid w:val="00F87F9D"/>
    <w:rsid w:val="00F93659"/>
    <w:rsid w:val="00F94430"/>
    <w:rsid w:val="00F9630E"/>
    <w:rsid w:val="00FB1A50"/>
    <w:rsid w:val="00FB2C66"/>
    <w:rsid w:val="00FB5667"/>
    <w:rsid w:val="00FB567A"/>
    <w:rsid w:val="00FC104F"/>
    <w:rsid w:val="00FC2BEA"/>
    <w:rsid w:val="00FC53D8"/>
    <w:rsid w:val="00FC69D5"/>
    <w:rsid w:val="00FC7653"/>
    <w:rsid w:val="00FD3815"/>
    <w:rsid w:val="00FD4CCB"/>
    <w:rsid w:val="00FD5982"/>
    <w:rsid w:val="00FE2177"/>
    <w:rsid w:val="00FE5CE6"/>
    <w:rsid w:val="00FF55DC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48FE0F-8CE2-4380-92D8-C2C605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E47"/>
    <w:pPr>
      <w:widowControl w:val="0"/>
      <w:snapToGrid w:val="0"/>
      <w:spacing w:line="30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qFormat/>
    <w:rsid w:val="00E454B5"/>
    <w:pPr>
      <w:keepNext/>
      <w:keepLines/>
      <w:numPr>
        <w:numId w:val="10"/>
      </w:numPr>
      <w:adjustRightInd w:val="0"/>
      <w:spacing w:before="400" w:after="200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F75CB5"/>
    <w:pPr>
      <w:keepNext/>
      <w:keepLines/>
      <w:numPr>
        <w:ilvl w:val="1"/>
        <w:numId w:val="10"/>
      </w:numPr>
      <w:spacing w:beforeLines="50" w:before="50" w:afterLines="50" w:after="50" w:line="240" w:lineRule="auto"/>
      <w:jc w:val="left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B556F0"/>
    <w:pPr>
      <w:keepNext/>
      <w:keepLines/>
      <w:numPr>
        <w:ilvl w:val="2"/>
        <w:numId w:val="10"/>
      </w:numPr>
      <w:spacing w:beforeLines="50" w:before="50" w:afterLines="50" w:after="50"/>
      <w:ind w:left="567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3"/>
    <w:unhideWhenUsed/>
    <w:qFormat/>
    <w:rsid w:val="00525F9C"/>
    <w:pPr>
      <w:keepNext/>
      <w:keepLines/>
      <w:numPr>
        <w:numId w:val="1"/>
      </w:numPr>
      <w:spacing w:before="120" w:after="120" w:line="200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54B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454B5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F75CB5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3">
    <w:name w:val="No Spacing"/>
    <w:aliases w:val="代码"/>
    <w:next w:val="a"/>
    <w:qFormat/>
    <w:rsid w:val="003C3D10"/>
    <w:pPr>
      <w:widowControl w:val="0"/>
      <w:shd w:val="clear" w:color="auto" w:fill="E7E6E6" w:themeFill="background2"/>
    </w:pPr>
    <w:rPr>
      <w:rFonts w:ascii="Times New Roman" w:hAnsi="Times New Roman"/>
    </w:rPr>
  </w:style>
  <w:style w:type="character" w:customStyle="1" w:styleId="3Char">
    <w:name w:val="标题 3 Char"/>
    <w:basedOn w:val="a0"/>
    <w:link w:val="3"/>
    <w:rsid w:val="00B556F0"/>
    <w:rPr>
      <w:rFonts w:ascii="Times New Roman" w:hAnsi="Times New Roman"/>
      <w:b/>
      <w:bCs/>
      <w:sz w:val="24"/>
      <w:szCs w:val="32"/>
    </w:rPr>
  </w:style>
  <w:style w:type="paragraph" w:styleId="a4">
    <w:name w:val="Title"/>
    <w:basedOn w:val="a"/>
    <w:next w:val="a"/>
    <w:link w:val="Char"/>
    <w:uiPriority w:val="10"/>
    <w:qFormat/>
    <w:rsid w:val="00B62E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62E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3"/>
    <w:rsid w:val="001D2E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A68E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047C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967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67C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6E2E"/>
  </w:style>
  <w:style w:type="character" w:styleId="HTML0">
    <w:name w:val="HTML Code"/>
    <w:basedOn w:val="a0"/>
    <w:uiPriority w:val="99"/>
    <w:semiHidden/>
    <w:unhideWhenUsed/>
    <w:rsid w:val="00043314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1255F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255F2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255F2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255F2"/>
    <w:rPr>
      <w:rFonts w:ascii="Times New Roman" w:hAnsi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1D2E4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D2E47"/>
    <w:rPr>
      <w:rFonts w:ascii="Times New Roman" w:hAnsi="Times New Roman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454B5"/>
    <w:rPr>
      <w:rFonts w:ascii="Times New Roman" w:hAnsi="Times New Roman"/>
      <w:b/>
      <w:bCs/>
      <w:sz w:val="28"/>
      <w:szCs w:val="28"/>
    </w:rPr>
  </w:style>
  <w:style w:type="table" w:styleId="aa">
    <w:name w:val="Table Grid"/>
    <w:basedOn w:val="a1"/>
    <w:uiPriority w:val="39"/>
    <w:rsid w:val="0081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8131B2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List Table 6 Colorful Accent 1"/>
    <w:basedOn w:val="a1"/>
    <w:uiPriority w:val="51"/>
    <w:rsid w:val="009D142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b">
    <w:name w:val="Normal (Web)"/>
    <w:basedOn w:val="a"/>
    <w:uiPriority w:val="99"/>
    <w:semiHidden/>
    <w:unhideWhenUsed/>
    <w:rsid w:val="008B225A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pln">
    <w:name w:val="pln"/>
    <w:basedOn w:val="a0"/>
    <w:rsid w:val="00AB28DF"/>
  </w:style>
  <w:style w:type="character" w:customStyle="1" w:styleId="pun">
    <w:name w:val="pun"/>
    <w:basedOn w:val="a0"/>
    <w:rsid w:val="00AB28DF"/>
  </w:style>
  <w:style w:type="character" w:customStyle="1" w:styleId="lit">
    <w:name w:val="lit"/>
    <w:basedOn w:val="a0"/>
    <w:rsid w:val="00AB28DF"/>
  </w:style>
  <w:style w:type="character" w:styleId="ac">
    <w:name w:val="FollowedHyperlink"/>
    <w:basedOn w:val="a0"/>
    <w:uiPriority w:val="99"/>
    <w:semiHidden/>
    <w:unhideWhenUsed/>
    <w:rsid w:val="005C3378"/>
    <w:rPr>
      <w:color w:val="954F72" w:themeColor="followedHyperlink"/>
      <w:u w:val="single"/>
    </w:rPr>
  </w:style>
  <w:style w:type="character" w:styleId="HTML1">
    <w:name w:val="HTML Typewriter"/>
    <w:basedOn w:val="a0"/>
    <w:uiPriority w:val="99"/>
    <w:semiHidden/>
    <w:unhideWhenUsed/>
    <w:rsid w:val="00CC4A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45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6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8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8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302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60542658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11549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86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67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20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801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62778160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</w:divsChild>
    </w:div>
    <w:div w:id="1847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tao\Documents\&#33258;&#23450;&#20041;%20Office%20&#27169;&#26495;\20160715-temp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20160715-temp.dotx</Template>
  <TotalTime>4772</TotalTime>
  <Pages>20</Pages>
  <Words>2573</Words>
  <Characters>14667</Characters>
  <Application>Microsoft Office Word</Application>
  <DocSecurity>0</DocSecurity>
  <Lines>122</Lines>
  <Paragraphs>34</Paragraphs>
  <ScaleCrop>false</ScaleCrop>
  <Company/>
  <LinksUpToDate>false</LinksUpToDate>
  <CharactersWithSpaces>17206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</dc:creator>
  <cp:keywords/>
  <dc:description/>
  <cp:lastModifiedBy>Leo Song</cp:lastModifiedBy>
  <cp:revision>37</cp:revision>
  <dcterms:created xsi:type="dcterms:W3CDTF">2017-01-19T08:30:00Z</dcterms:created>
  <dcterms:modified xsi:type="dcterms:W3CDTF">2017-06-15T13:59:00Z</dcterms:modified>
</cp:coreProperties>
</file>